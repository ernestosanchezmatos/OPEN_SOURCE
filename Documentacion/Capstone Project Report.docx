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7964C" w14:textId="49B825E7" w:rsidR="00B055F2" w:rsidRDefault="00B055F2"/>
    <w:p w14:paraId="3008A279" w14:textId="20F6E311" w:rsidR="004B7E44" w:rsidRDefault="00F958A5" w:rsidP="00F958A5">
      <w:r>
        <w:rPr>
          <w:noProof/>
          <w:lang w:eastAsia="es-PE"/>
        </w:rPr>
        <mc:AlternateContent>
          <mc:Choice Requires="wps">
            <w:drawing>
              <wp:inline distT="0" distB="0" distL="0" distR="0" wp14:anchorId="24AE50FA" wp14:editId="1E51D318">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7BD8E6F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B225CC3" w14:textId="3B99A2A1"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w:t>
                            </w:r>
                            <w:r>
                              <w:rPr>
                                <w:rFonts w:ascii="Zizou Slab" w:hAnsi="Zizou Slab"/>
                                <w:sz w:val="24"/>
                                <w:lang w:val="es-ES"/>
                              </w:rPr>
                              <w:t>Software</w:t>
                            </w:r>
                          </w:p>
                          <w:p w14:paraId="004D9191" w14:textId="77777777" w:rsidR="0017691D" w:rsidRDefault="0017691D" w:rsidP="00F958A5">
                            <w:pPr>
                              <w:rPr>
                                <w:rFonts w:ascii="Zizou Slab" w:hAnsi="Zizou Slab"/>
                                <w:lang w:val="es-ES"/>
                              </w:rPr>
                            </w:pPr>
                          </w:p>
                          <w:p w14:paraId="3AD60A4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55B5F1" w14:textId="77777777" w:rsidR="0017691D" w:rsidRDefault="0017691D" w:rsidP="00F958A5">
                            <w:pPr>
                              <w:rPr>
                                <w:rFonts w:ascii="Zizou Slab" w:hAnsi="Zizou Slab"/>
                                <w:lang w:val="es-ES"/>
                              </w:rPr>
                            </w:pPr>
                          </w:p>
                          <w:p w14:paraId="3331A67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2CCA4E9" w14:textId="77777777" w:rsidR="0017691D" w:rsidRDefault="0017691D"/>
                          <w:p w14:paraId="4FDF4B8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61151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B730326" w14:textId="77777777" w:rsidR="0017691D" w:rsidRDefault="0017691D" w:rsidP="00F958A5">
                            <w:pPr>
                              <w:rPr>
                                <w:rFonts w:ascii="Zizou Slab" w:hAnsi="Zizou Slab"/>
                                <w:lang w:val="es-ES"/>
                              </w:rPr>
                            </w:pPr>
                          </w:p>
                          <w:p w14:paraId="664CA2F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13E519" w14:textId="77777777" w:rsidR="0017691D" w:rsidRDefault="0017691D"/>
                          <w:p w14:paraId="0748B8F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ED91A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F8D7E2" w14:textId="77777777" w:rsidR="0017691D" w:rsidRDefault="0017691D" w:rsidP="00F958A5">
                            <w:pPr>
                              <w:rPr>
                                <w:rFonts w:ascii="Zizou Slab" w:hAnsi="Zizou Slab"/>
                                <w:lang w:val="es-ES"/>
                              </w:rPr>
                            </w:pPr>
                          </w:p>
                          <w:p w14:paraId="6C7EBF6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580FAFA" w14:textId="77777777" w:rsidR="0017691D" w:rsidRDefault="0017691D"/>
                          <w:p w14:paraId="502923B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54BBD4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A85309" w14:textId="77777777" w:rsidR="0017691D" w:rsidRDefault="0017691D" w:rsidP="00F958A5">
                            <w:pPr>
                              <w:rPr>
                                <w:rFonts w:ascii="Zizou Slab" w:hAnsi="Zizou Slab"/>
                                <w:lang w:val="es-ES"/>
                              </w:rPr>
                            </w:pPr>
                          </w:p>
                          <w:p w14:paraId="358653B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4760D5" w14:textId="77777777" w:rsidR="0017691D" w:rsidRDefault="0017691D" w:rsidP="00F958A5">
                            <w:pPr>
                              <w:rPr>
                                <w:rFonts w:ascii="Zizou Slab" w:hAnsi="Zizou Slab"/>
                                <w:lang w:val="es-ES"/>
                              </w:rPr>
                            </w:pPr>
                          </w:p>
                          <w:p w14:paraId="365AD02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F03CE9" w14:textId="77777777" w:rsidR="0017691D" w:rsidRDefault="0017691D"/>
                          <w:p w14:paraId="1F5DA13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5FDB9E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1D0C7DA" w14:textId="77777777" w:rsidR="0017691D" w:rsidRDefault="0017691D" w:rsidP="00F958A5">
                            <w:pPr>
                              <w:rPr>
                                <w:rFonts w:ascii="Zizou Slab" w:hAnsi="Zizou Slab"/>
                                <w:lang w:val="es-ES"/>
                              </w:rPr>
                            </w:pPr>
                          </w:p>
                          <w:p w14:paraId="518FCB3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74C339" w14:textId="77777777" w:rsidR="0017691D" w:rsidRDefault="0017691D"/>
                          <w:p w14:paraId="5E720FF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8DA46C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DAED6E" w14:textId="77777777" w:rsidR="0017691D" w:rsidRDefault="0017691D" w:rsidP="00F958A5">
                            <w:pPr>
                              <w:rPr>
                                <w:rFonts w:ascii="Zizou Slab" w:hAnsi="Zizou Slab"/>
                                <w:lang w:val="es-ES"/>
                              </w:rPr>
                            </w:pPr>
                          </w:p>
                          <w:p w14:paraId="11D36F5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7629F3C" w14:textId="77777777" w:rsidR="0017691D" w:rsidRDefault="0017691D"/>
                          <w:p w14:paraId="1D83CA1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3EBBF0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60C22A4" w14:textId="77777777" w:rsidR="0017691D" w:rsidRDefault="0017691D" w:rsidP="00F958A5">
                            <w:pPr>
                              <w:rPr>
                                <w:rFonts w:ascii="Zizou Slab" w:hAnsi="Zizou Slab"/>
                                <w:lang w:val="es-ES"/>
                              </w:rPr>
                            </w:pPr>
                          </w:p>
                          <w:p w14:paraId="7A99E92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91AB58" w14:textId="77777777" w:rsidR="0017691D" w:rsidRDefault="0017691D" w:rsidP="00F958A5">
                            <w:pPr>
                              <w:rPr>
                                <w:rFonts w:ascii="Zizou Slab" w:hAnsi="Zizou Slab"/>
                                <w:lang w:val="es-ES"/>
                              </w:rPr>
                            </w:pPr>
                          </w:p>
                          <w:p w14:paraId="586741A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4FB403" w14:textId="77777777" w:rsidR="0017691D" w:rsidRDefault="0017691D"/>
                          <w:p w14:paraId="68B99D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3EE2CD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3B8767" w14:textId="77777777" w:rsidR="0017691D" w:rsidRDefault="0017691D" w:rsidP="00F958A5">
                            <w:pPr>
                              <w:rPr>
                                <w:rFonts w:ascii="Zizou Slab" w:hAnsi="Zizou Slab"/>
                                <w:lang w:val="es-ES"/>
                              </w:rPr>
                            </w:pPr>
                          </w:p>
                          <w:p w14:paraId="2DC65CF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DE8AAA6" w14:textId="77777777" w:rsidR="0017691D" w:rsidRDefault="0017691D"/>
                          <w:p w14:paraId="51E76A0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AC8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473D63" w14:textId="77777777" w:rsidR="0017691D" w:rsidRDefault="0017691D" w:rsidP="00F958A5">
                            <w:pPr>
                              <w:rPr>
                                <w:rFonts w:ascii="Zizou Slab" w:hAnsi="Zizou Slab"/>
                                <w:lang w:val="es-ES"/>
                              </w:rPr>
                            </w:pPr>
                          </w:p>
                          <w:p w14:paraId="390ABF4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C57F49B" w14:textId="77777777" w:rsidR="0017691D" w:rsidRDefault="0017691D"/>
                          <w:p w14:paraId="054FCFE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1E7927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EB500E" w14:textId="77777777" w:rsidR="0017691D" w:rsidRDefault="0017691D" w:rsidP="00F958A5">
                            <w:pPr>
                              <w:rPr>
                                <w:rFonts w:ascii="Zizou Slab" w:hAnsi="Zizou Slab"/>
                                <w:lang w:val="es-ES"/>
                              </w:rPr>
                            </w:pPr>
                          </w:p>
                          <w:p w14:paraId="5D6AD49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66B9FB1" w14:textId="77777777" w:rsidR="0017691D" w:rsidRDefault="0017691D" w:rsidP="00F958A5">
                            <w:pPr>
                              <w:rPr>
                                <w:rFonts w:ascii="Zizou Slab" w:hAnsi="Zizou Slab"/>
                                <w:lang w:val="es-ES"/>
                              </w:rPr>
                            </w:pPr>
                          </w:p>
                          <w:p w14:paraId="49DA318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2AAD4EB" w14:textId="77777777" w:rsidR="0017691D" w:rsidRDefault="0017691D"/>
                          <w:p w14:paraId="7EB7232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2CC32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EB001EF" w14:textId="77777777" w:rsidR="0017691D" w:rsidRDefault="0017691D" w:rsidP="00F958A5">
                            <w:pPr>
                              <w:rPr>
                                <w:rFonts w:ascii="Zizou Slab" w:hAnsi="Zizou Slab"/>
                                <w:lang w:val="es-ES"/>
                              </w:rPr>
                            </w:pPr>
                          </w:p>
                          <w:p w14:paraId="41471B5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FF1D491" w14:textId="77777777" w:rsidR="0017691D" w:rsidRDefault="0017691D"/>
                          <w:p w14:paraId="5B749C5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39E6B0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7CD8F1" w14:textId="77777777" w:rsidR="0017691D" w:rsidRDefault="0017691D" w:rsidP="00F958A5">
                            <w:pPr>
                              <w:rPr>
                                <w:rFonts w:ascii="Zizou Slab" w:hAnsi="Zizou Slab"/>
                                <w:lang w:val="es-ES"/>
                              </w:rPr>
                            </w:pPr>
                          </w:p>
                          <w:p w14:paraId="439B508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6CD648" w14:textId="77777777" w:rsidR="0017691D" w:rsidRDefault="0017691D"/>
                          <w:p w14:paraId="42656B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D7750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B0DF50" w14:textId="77777777" w:rsidR="0017691D" w:rsidRDefault="0017691D" w:rsidP="00F958A5">
                            <w:pPr>
                              <w:rPr>
                                <w:rFonts w:ascii="Zizou Slab" w:hAnsi="Zizou Slab"/>
                                <w:lang w:val="es-ES"/>
                              </w:rPr>
                            </w:pPr>
                          </w:p>
                          <w:p w14:paraId="2F73D72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10E961" w14:textId="77777777" w:rsidR="0017691D" w:rsidRDefault="0017691D" w:rsidP="00F958A5">
                            <w:pPr>
                              <w:rPr>
                                <w:rFonts w:ascii="Zizou Slab" w:hAnsi="Zizou Slab"/>
                                <w:lang w:val="es-ES"/>
                              </w:rPr>
                            </w:pPr>
                          </w:p>
                          <w:p w14:paraId="45D5E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90A5D9C" w14:textId="77777777" w:rsidR="0017691D" w:rsidRDefault="0017691D"/>
                          <w:p w14:paraId="5DB604A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ADCA85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323A16" w14:textId="77777777" w:rsidR="0017691D" w:rsidRDefault="0017691D" w:rsidP="00F958A5">
                            <w:pPr>
                              <w:rPr>
                                <w:rFonts w:ascii="Zizou Slab" w:hAnsi="Zizou Slab"/>
                                <w:lang w:val="es-ES"/>
                              </w:rPr>
                            </w:pPr>
                          </w:p>
                          <w:p w14:paraId="17EB583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A38042" w14:textId="77777777" w:rsidR="0017691D" w:rsidRDefault="0017691D"/>
                          <w:p w14:paraId="2D7C34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1007C4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AB5633" w14:textId="77777777" w:rsidR="0017691D" w:rsidRDefault="0017691D" w:rsidP="00F958A5">
                            <w:pPr>
                              <w:rPr>
                                <w:rFonts w:ascii="Zizou Slab" w:hAnsi="Zizou Slab"/>
                                <w:lang w:val="es-ES"/>
                              </w:rPr>
                            </w:pPr>
                          </w:p>
                          <w:p w14:paraId="7A16D0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83C11AD" w14:textId="77777777" w:rsidR="0017691D" w:rsidRDefault="0017691D"/>
                          <w:p w14:paraId="137F0BF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FACEB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8D6A3" w14:textId="77777777" w:rsidR="0017691D" w:rsidRDefault="0017691D" w:rsidP="00F958A5">
                            <w:pPr>
                              <w:rPr>
                                <w:rFonts w:ascii="Zizou Slab" w:hAnsi="Zizou Slab"/>
                                <w:lang w:val="es-ES"/>
                              </w:rPr>
                            </w:pPr>
                          </w:p>
                          <w:p w14:paraId="2CAEFFB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95A4F0" w14:textId="77777777" w:rsidR="0017691D" w:rsidRDefault="0017691D" w:rsidP="00F958A5">
                            <w:pPr>
                              <w:rPr>
                                <w:rFonts w:ascii="Zizou Slab" w:hAnsi="Zizou Slab"/>
                                <w:lang w:val="es-ES"/>
                              </w:rPr>
                            </w:pPr>
                          </w:p>
                          <w:p w14:paraId="17E57CA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9EB067A" w14:textId="77777777" w:rsidR="0017691D" w:rsidRDefault="0017691D"/>
                          <w:p w14:paraId="286455E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415C9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8A9BA5" w14:textId="77777777" w:rsidR="0017691D" w:rsidRDefault="0017691D" w:rsidP="00F958A5">
                            <w:pPr>
                              <w:rPr>
                                <w:rFonts w:ascii="Zizou Slab" w:hAnsi="Zizou Slab"/>
                                <w:lang w:val="es-ES"/>
                              </w:rPr>
                            </w:pPr>
                          </w:p>
                          <w:p w14:paraId="7A81F40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7B0695" w14:textId="77777777" w:rsidR="0017691D" w:rsidRDefault="0017691D"/>
                          <w:p w14:paraId="18B866C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4AF82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1E6AD9" w14:textId="77777777" w:rsidR="0017691D" w:rsidRDefault="0017691D" w:rsidP="00F958A5">
                            <w:pPr>
                              <w:rPr>
                                <w:rFonts w:ascii="Zizou Slab" w:hAnsi="Zizou Slab"/>
                                <w:lang w:val="es-ES"/>
                              </w:rPr>
                            </w:pPr>
                          </w:p>
                          <w:p w14:paraId="21F5E4B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154312C" w14:textId="77777777" w:rsidR="0017691D" w:rsidRDefault="0017691D"/>
                          <w:p w14:paraId="45EF460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75DE9F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E63CEB" w14:textId="77777777" w:rsidR="0017691D" w:rsidRDefault="0017691D" w:rsidP="00F958A5">
                            <w:pPr>
                              <w:rPr>
                                <w:rFonts w:ascii="Zizou Slab" w:hAnsi="Zizou Slab"/>
                                <w:lang w:val="es-ES"/>
                              </w:rPr>
                            </w:pPr>
                          </w:p>
                          <w:p w14:paraId="73BBCB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6A9197" w14:textId="77777777" w:rsidR="0017691D" w:rsidRDefault="0017691D" w:rsidP="00F958A5">
                            <w:pPr>
                              <w:rPr>
                                <w:rFonts w:ascii="Zizou Slab" w:hAnsi="Zizou Slab"/>
                                <w:lang w:val="es-ES"/>
                              </w:rPr>
                            </w:pPr>
                          </w:p>
                          <w:p w14:paraId="416000B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B08EC97" w14:textId="77777777" w:rsidR="0017691D" w:rsidRDefault="0017691D"/>
                          <w:p w14:paraId="40690A7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8C428A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57DD24" w14:textId="77777777" w:rsidR="0017691D" w:rsidRDefault="0017691D" w:rsidP="00F958A5">
                            <w:pPr>
                              <w:rPr>
                                <w:rFonts w:ascii="Zizou Slab" w:hAnsi="Zizou Slab"/>
                                <w:lang w:val="es-ES"/>
                              </w:rPr>
                            </w:pPr>
                          </w:p>
                          <w:p w14:paraId="1DCB857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CB3850" w14:textId="77777777" w:rsidR="0017691D" w:rsidRDefault="0017691D"/>
                          <w:p w14:paraId="463C1CF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31248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520F60" w14:textId="77777777" w:rsidR="0017691D" w:rsidRDefault="0017691D" w:rsidP="00F958A5">
                            <w:pPr>
                              <w:rPr>
                                <w:rFonts w:ascii="Zizou Slab" w:hAnsi="Zizou Slab"/>
                                <w:lang w:val="es-ES"/>
                              </w:rPr>
                            </w:pPr>
                          </w:p>
                          <w:p w14:paraId="2224BDA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68C792B" w14:textId="77777777" w:rsidR="0017691D" w:rsidRDefault="0017691D"/>
                          <w:p w14:paraId="06116E1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5B951C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832EF0" w14:textId="77777777" w:rsidR="0017691D" w:rsidRDefault="0017691D" w:rsidP="00F958A5">
                            <w:pPr>
                              <w:rPr>
                                <w:rFonts w:ascii="Zizou Slab" w:hAnsi="Zizou Slab"/>
                                <w:lang w:val="es-ES"/>
                              </w:rPr>
                            </w:pPr>
                          </w:p>
                          <w:p w14:paraId="70AC796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3B9C0C1" w14:textId="77777777" w:rsidR="0017691D" w:rsidRDefault="0017691D" w:rsidP="00F958A5">
                            <w:pPr>
                              <w:rPr>
                                <w:rFonts w:ascii="Zizou Slab" w:hAnsi="Zizou Slab"/>
                                <w:lang w:val="es-ES"/>
                              </w:rPr>
                            </w:pPr>
                          </w:p>
                          <w:p w14:paraId="2824744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8D51D6" w14:textId="77777777" w:rsidR="0017691D" w:rsidRDefault="0017691D"/>
                          <w:p w14:paraId="5D893F4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4C898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444BD2" w14:textId="77777777" w:rsidR="0017691D" w:rsidRDefault="0017691D" w:rsidP="00F958A5">
                            <w:pPr>
                              <w:rPr>
                                <w:rFonts w:ascii="Zizou Slab" w:hAnsi="Zizou Slab"/>
                                <w:lang w:val="es-ES"/>
                              </w:rPr>
                            </w:pPr>
                          </w:p>
                          <w:p w14:paraId="1B1D7A0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E0187E" w14:textId="77777777" w:rsidR="0017691D" w:rsidRDefault="0017691D"/>
                          <w:p w14:paraId="3418767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855AC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F8F3FC" w14:textId="77777777" w:rsidR="0017691D" w:rsidRDefault="0017691D" w:rsidP="00F958A5">
                            <w:pPr>
                              <w:rPr>
                                <w:rFonts w:ascii="Zizou Slab" w:hAnsi="Zizou Slab"/>
                                <w:lang w:val="es-ES"/>
                              </w:rPr>
                            </w:pPr>
                          </w:p>
                          <w:p w14:paraId="18B50D6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4CED50B" w14:textId="77777777" w:rsidR="0017691D" w:rsidRDefault="0017691D"/>
                          <w:p w14:paraId="3DCFF78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E583C6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A112782" w14:textId="77777777" w:rsidR="0017691D" w:rsidRDefault="0017691D" w:rsidP="00F958A5">
                            <w:pPr>
                              <w:rPr>
                                <w:rFonts w:ascii="Zizou Slab" w:hAnsi="Zizou Slab"/>
                                <w:lang w:val="es-ES"/>
                              </w:rPr>
                            </w:pPr>
                          </w:p>
                          <w:p w14:paraId="0F25912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F3E405D" w14:textId="77777777" w:rsidR="0017691D" w:rsidRDefault="0017691D" w:rsidP="00F958A5">
                            <w:pPr>
                              <w:rPr>
                                <w:rFonts w:ascii="Zizou Slab" w:hAnsi="Zizou Slab"/>
                                <w:lang w:val="es-ES"/>
                              </w:rPr>
                            </w:pPr>
                          </w:p>
                          <w:p w14:paraId="0237F64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F0722A" w14:textId="77777777" w:rsidR="0017691D" w:rsidRDefault="0017691D"/>
                          <w:p w14:paraId="1E5883B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C1AE6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4CF56B" w14:textId="77777777" w:rsidR="0017691D" w:rsidRDefault="0017691D" w:rsidP="00F958A5">
                            <w:pPr>
                              <w:rPr>
                                <w:rFonts w:ascii="Zizou Slab" w:hAnsi="Zizou Slab"/>
                                <w:lang w:val="es-ES"/>
                              </w:rPr>
                            </w:pPr>
                          </w:p>
                          <w:p w14:paraId="046FECB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D87F45" w14:textId="77777777" w:rsidR="0017691D" w:rsidRDefault="0017691D"/>
                          <w:p w14:paraId="109757A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0A767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06490" w14:textId="77777777" w:rsidR="0017691D" w:rsidRDefault="0017691D" w:rsidP="00F958A5">
                            <w:pPr>
                              <w:rPr>
                                <w:rFonts w:ascii="Zizou Slab" w:hAnsi="Zizou Slab"/>
                                <w:lang w:val="es-ES"/>
                              </w:rPr>
                            </w:pPr>
                          </w:p>
                          <w:p w14:paraId="0FCEC94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B0C378F" w14:textId="77777777" w:rsidR="0017691D" w:rsidRDefault="0017691D"/>
                          <w:p w14:paraId="6EBC14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05C41A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E4E6DAB" w14:textId="77777777" w:rsidR="0017691D" w:rsidRDefault="0017691D" w:rsidP="00F958A5">
                            <w:pPr>
                              <w:rPr>
                                <w:rFonts w:ascii="Zizou Slab" w:hAnsi="Zizou Slab"/>
                                <w:lang w:val="es-ES"/>
                              </w:rPr>
                            </w:pPr>
                          </w:p>
                          <w:p w14:paraId="11D20B1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00669E" w14:textId="77777777" w:rsidR="0017691D" w:rsidRDefault="0017691D" w:rsidP="00F958A5">
                            <w:pPr>
                              <w:rPr>
                                <w:rFonts w:ascii="Zizou Slab" w:hAnsi="Zizou Slab"/>
                                <w:lang w:val="es-ES"/>
                              </w:rPr>
                            </w:pPr>
                          </w:p>
                          <w:p w14:paraId="246D9F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C8CE51E" w14:textId="77777777" w:rsidR="0017691D" w:rsidRDefault="0017691D"/>
                          <w:p w14:paraId="643E6DC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A06B99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F09F20C" w14:textId="77777777" w:rsidR="0017691D" w:rsidRDefault="0017691D" w:rsidP="00F958A5">
                            <w:pPr>
                              <w:rPr>
                                <w:rFonts w:ascii="Zizou Slab" w:hAnsi="Zizou Slab"/>
                                <w:lang w:val="es-ES"/>
                              </w:rPr>
                            </w:pPr>
                          </w:p>
                          <w:p w14:paraId="3B97B8A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6940070" w14:textId="77777777" w:rsidR="0017691D" w:rsidRDefault="0017691D"/>
                          <w:p w14:paraId="36E1A8B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A137BF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8828CC" w14:textId="77777777" w:rsidR="0017691D" w:rsidRDefault="0017691D" w:rsidP="00F958A5">
                            <w:pPr>
                              <w:rPr>
                                <w:rFonts w:ascii="Zizou Slab" w:hAnsi="Zizou Slab"/>
                                <w:lang w:val="es-ES"/>
                              </w:rPr>
                            </w:pPr>
                          </w:p>
                          <w:p w14:paraId="0A91E11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74238B" w14:textId="77777777" w:rsidR="0017691D" w:rsidRDefault="0017691D"/>
                          <w:p w14:paraId="1784413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C6E44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F3C19" w14:textId="77777777" w:rsidR="0017691D" w:rsidRDefault="0017691D" w:rsidP="00F958A5">
                            <w:pPr>
                              <w:rPr>
                                <w:rFonts w:ascii="Zizou Slab" w:hAnsi="Zizou Slab"/>
                                <w:lang w:val="es-ES"/>
                              </w:rPr>
                            </w:pPr>
                          </w:p>
                          <w:p w14:paraId="1321648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1B240F" w14:textId="77777777" w:rsidR="0017691D" w:rsidRDefault="0017691D" w:rsidP="00F958A5">
                            <w:pPr>
                              <w:rPr>
                                <w:rFonts w:ascii="Zizou Slab" w:hAnsi="Zizou Slab"/>
                                <w:lang w:val="es-ES"/>
                              </w:rPr>
                            </w:pPr>
                          </w:p>
                          <w:p w14:paraId="4342F4B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AB30332" w14:textId="77777777" w:rsidR="0017691D" w:rsidRDefault="0017691D"/>
                          <w:p w14:paraId="408E898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3EDD5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DBED4" w14:textId="77777777" w:rsidR="0017691D" w:rsidRDefault="0017691D" w:rsidP="00F958A5">
                            <w:pPr>
                              <w:rPr>
                                <w:rFonts w:ascii="Zizou Slab" w:hAnsi="Zizou Slab"/>
                                <w:lang w:val="es-ES"/>
                              </w:rPr>
                            </w:pPr>
                          </w:p>
                          <w:p w14:paraId="674E8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99C7658" w14:textId="77777777" w:rsidR="0017691D" w:rsidRDefault="0017691D"/>
                          <w:p w14:paraId="1274E82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FC213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9372DB" w14:textId="77777777" w:rsidR="0017691D" w:rsidRDefault="0017691D" w:rsidP="00F958A5">
                            <w:pPr>
                              <w:rPr>
                                <w:rFonts w:ascii="Zizou Slab" w:hAnsi="Zizou Slab"/>
                                <w:lang w:val="es-ES"/>
                              </w:rPr>
                            </w:pPr>
                          </w:p>
                          <w:p w14:paraId="5BAA0BA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8E0C8A" w14:textId="77777777" w:rsidR="0017691D" w:rsidRDefault="0017691D"/>
                          <w:p w14:paraId="5583E22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889C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6DE7300" w14:textId="77777777" w:rsidR="0017691D" w:rsidRDefault="0017691D" w:rsidP="00F958A5">
                            <w:pPr>
                              <w:rPr>
                                <w:rFonts w:ascii="Zizou Slab" w:hAnsi="Zizou Slab"/>
                                <w:lang w:val="es-ES"/>
                              </w:rPr>
                            </w:pPr>
                          </w:p>
                          <w:p w14:paraId="4EEEB29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466B21" w14:textId="77777777" w:rsidR="0017691D" w:rsidRDefault="0017691D" w:rsidP="00F958A5">
                            <w:pPr>
                              <w:rPr>
                                <w:rFonts w:ascii="Zizou Slab" w:hAnsi="Zizou Slab"/>
                                <w:lang w:val="es-ES"/>
                              </w:rPr>
                            </w:pPr>
                          </w:p>
                          <w:p w14:paraId="468898C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15997DC" w14:textId="77777777" w:rsidR="0017691D" w:rsidRDefault="0017691D"/>
                          <w:p w14:paraId="652381A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32B0E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B85D51" w14:textId="77777777" w:rsidR="0017691D" w:rsidRDefault="0017691D" w:rsidP="00F958A5">
                            <w:pPr>
                              <w:rPr>
                                <w:rFonts w:ascii="Zizou Slab" w:hAnsi="Zizou Slab"/>
                                <w:lang w:val="es-ES"/>
                              </w:rPr>
                            </w:pPr>
                          </w:p>
                          <w:p w14:paraId="50E09B0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A85AFF" w14:textId="77777777" w:rsidR="0017691D" w:rsidRDefault="0017691D"/>
                          <w:p w14:paraId="7CB7C1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08175E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961C60" w14:textId="77777777" w:rsidR="0017691D" w:rsidRDefault="0017691D" w:rsidP="00F958A5">
                            <w:pPr>
                              <w:rPr>
                                <w:rFonts w:ascii="Zizou Slab" w:hAnsi="Zizou Slab"/>
                                <w:lang w:val="es-ES"/>
                              </w:rPr>
                            </w:pPr>
                          </w:p>
                          <w:p w14:paraId="26CB84D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B2F5CE" w14:textId="77777777" w:rsidR="0017691D" w:rsidRDefault="0017691D"/>
                          <w:p w14:paraId="348CBC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6208EF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1A88E0" w14:textId="77777777" w:rsidR="0017691D" w:rsidRDefault="0017691D" w:rsidP="00F958A5">
                            <w:pPr>
                              <w:rPr>
                                <w:rFonts w:ascii="Zizou Slab" w:hAnsi="Zizou Slab"/>
                                <w:lang w:val="es-ES"/>
                              </w:rPr>
                            </w:pPr>
                          </w:p>
                          <w:p w14:paraId="6701FB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209F1ED" w14:textId="77777777" w:rsidR="0017691D" w:rsidRDefault="0017691D" w:rsidP="00F958A5">
                            <w:pPr>
                              <w:rPr>
                                <w:rFonts w:ascii="Zizou Slab" w:hAnsi="Zizou Slab"/>
                                <w:lang w:val="es-ES"/>
                              </w:rPr>
                            </w:pPr>
                          </w:p>
                          <w:p w14:paraId="6292EBC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96B6970" w14:textId="77777777" w:rsidR="0017691D" w:rsidRDefault="0017691D"/>
                          <w:p w14:paraId="68B8C0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2AEC48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B5EDB1" w14:textId="77777777" w:rsidR="0017691D" w:rsidRDefault="0017691D" w:rsidP="00F958A5">
                            <w:pPr>
                              <w:rPr>
                                <w:rFonts w:ascii="Zizou Slab" w:hAnsi="Zizou Slab"/>
                                <w:lang w:val="es-ES"/>
                              </w:rPr>
                            </w:pPr>
                          </w:p>
                          <w:p w14:paraId="3F6C952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3A33B62" w14:textId="77777777" w:rsidR="0017691D" w:rsidRDefault="0017691D"/>
                          <w:p w14:paraId="6829F13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18E52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21B5518" w14:textId="77777777" w:rsidR="0017691D" w:rsidRDefault="0017691D" w:rsidP="00F958A5">
                            <w:pPr>
                              <w:rPr>
                                <w:rFonts w:ascii="Zizou Slab" w:hAnsi="Zizou Slab"/>
                                <w:lang w:val="es-ES"/>
                              </w:rPr>
                            </w:pPr>
                          </w:p>
                          <w:p w14:paraId="7D9C4A5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FDCD687" w14:textId="77777777" w:rsidR="0017691D" w:rsidRDefault="0017691D"/>
                          <w:p w14:paraId="061EDAA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8B7EC6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4DED1" w14:textId="77777777" w:rsidR="0017691D" w:rsidRDefault="0017691D" w:rsidP="00F958A5">
                            <w:pPr>
                              <w:rPr>
                                <w:rFonts w:ascii="Zizou Slab" w:hAnsi="Zizou Slab"/>
                                <w:lang w:val="es-ES"/>
                              </w:rPr>
                            </w:pPr>
                          </w:p>
                          <w:p w14:paraId="3714E8F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83B35DC" w14:textId="77777777" w:rsidR="0017691D" w:rsidRDefault="0017691D" w:rsidP="00F958A5">
                            <w:pPr>
                              <w:rPr>
                                <w:rFonts w:ascii="Zizou Slab" w:hAnsi="Zizou Slab"/>
                                <w:lang w:val="es-ES"/>
                              </w:rPr>
                            </w:pPr>
                          </w:p>
                          <w:p w14:paraId="528E0DB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EB1FD2E" w14:textId="77777777" w:rsidR="0017691D" w:rsidRDefault="0017691D"/>
                          <w:p w14:paraId="7D4A884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F5BF3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5A5B73F" w14:textId="77777777" w:rsidR="0017691D" w:rsidRDefault="0017691D" w:rsidP="00F958A5">
                            <w:pPr>
                              <w:rPr>
                                <w:rFonts w:ascii="Zizou Slab" w:hAnsi="Zizou Slab"/>
                                <w:lang w:val="es-ES"/>
                              </w:rPr>
                            </w:pPr>
                          </w:p>
                          <w:p w14:paraId="7173E4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186CD6" w14:textId="77777777" w:rsidR="0017691D" w:rsidRDefault="0017691D"/>
                          <w:p w14:paraId="7213F2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57ABD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8686EFB" w14:textId="77777777" w:rsidR="0017691D" w:rsidRDefault="0017691D" w:rsidP="00F958A5">
                            <w:pPr>
                              <w:rPr>
                                <w:rFonts w:ascii="Zizou Slab" w:hAnsi="Zizou Slab"/>
                                <w:lang w:val="es-ES"/>
                              </w:rPr>
                            </w:pPr>
                          </w:p>
                          <w:p w14:paraId="59769A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12396E" w14:textId="77777777" w:rsidR="0017691D" w:rsidRDefault="0017691D"/>
                          <w:p w14:paraId="7432006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459E1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CFE21B" w14:textId="77777777" w:rsidR="0017691D" w:rsidRDefault="0017691D" w:rsidP="00F958A5">
                            <w:pPr>
                              <w:rPr>
                                <w:rFonts w:ascii="Zizou Slab" w:hAnsi="Zizou Slab"/>
                                <w:lang w:val="es-ES"/>
                              </w:rPr>
                            </w:pPr>
                          </w:p>
                          <w:p w14:paraId="6C21ED4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9914A9" w14:textId="77777777" w:rsidR="0017691D" w:rsidRDefault="0017691D" w:rsidP="00F958A5">
                            <w:pPr>
                              <w:rPr>
                                <w:rFonts w:ascii="Zizou Slab" w:hAnsi="Zizou Slab"/>
                                <w:lang w:val="es-ES"/>
                              </w:rPr>
                            </w:pPr>
                          </w:p>
                          <w:p w14:paraId="47BA7D1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85D081C" w14:textId="77777777" w:rsidR="0017691D" w:rsidRDefault="0017691D"/>
                          <w:p w14:paraId="040CFB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1C3BB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2B2130" w14:textId="77777777" w:rsidR="0017691D" w:rsidRDefault="0017691D" w:rsidP="00F958A5">
                            <w:pPr>
                              <w:rPr>
                                <w:rFonts w:ascii="Zizou Slab" w:hAnsi="Zizou Slab"/>
                                <w:lang w:val="es-ES"/>
                              </w:rPr>
                            </w:pPr>
                          </w:p>
                          <w:p w14:paraId="18A4FC2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69BDEC" w14:textId="77777777" w:rsidR="0017691D" w:rsidRDefault="0017691D"/>
                          <w:p w14:paraId="4FA7B17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F509A5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23E6EFA" w14:textId="77777777" w:rsidR="0017691D" w:rsidRDefault="0017691D" w:rsidP="00F958A5">
                            <w:pPr>
                              <w:rPr>
                                <w:rFonts w:ascii="Zizou Slab" w:hAnsi="Zizou Slab"/>
                                <w:lang w:val="es-ES"/>
                              </w:rPr>
                            </w:pPr>
                          </w:p>
                          <w:p w14:paraId="30341F1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99D75A" w14:textId="77777777" w:rsidR="0017691D" w:rsidRDefault="0017691D"/>
                          <w:p w14:paraId="5AE77D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DBEB22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C4C747" w14:textId="77777777" w:rsidR="0017691D" w:rsidRDefault="0017691D" w:rsidP="00F958A5">
                            <w:pPr>
                              <w:rPr>
                                <w:rFonts w:ascii="Zizou Slab" w:hAnsi="Zizou Slab"/>
                                <w:lang w:val="es-ES"/>
                              </w:rPr>
                            </w:pPr>
                          </w:p>
                          <w:p w14:paraId="731DAB4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43FF338" w14:textId="77777777" w:rsidR="0017691D" w:rsidRDefault="0017691D" w:rsidP="00F958A5">
                            <w:pPr>
                              <w:rPr>
                                <w:rFonts w:ascii="Zizou Slab" w:hAnsi="Zizou Slab"/>
                                <w:lang w:val="es-ES"/>
                              </w:rPr>
                            </w:pPr>
                          </w:p>
                          <w:p w14:paraId="3462891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331A705" w14:textId="77777777" w:rsidR="0017691D" w:rsidRDefault="0017691D"/>
                          <w:p w14:paraId="62E1541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63D80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64B243" w14:textId="77777777" w:rsidR="0017691D" w:rsidRDefault="0017691D" w:rsidP="00F958A5">
                            <w:pPr>
                              <w:rPr>
                                <w:rFonts w:ascii="Zizou Slab" w:hAnsi="Zizou Slab"/>
                                <w:lang w:val="es-ES"/>
                              </w:rPr>
                            </w:pPr>
                          </w:p>
                          <w:p w14:paraId="60175CB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4D21BC" w14:textId="77777777" w:rsidR="0017691D" w:rsidRDefault="0017691D"/>
                          <w:p w14:paraId="5914252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E22CB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DB8497" w14:textId="77777777" w:rsidR="0017691D" w:rsidRDefault="0017691D" w:rsidP="00F958A5">
                            <w:pPr>
                              <w:rPr>
                                <w:rFonts w:ascii="Zizou Slab" w:hAnsi="Zizou Slab"/>
                                <w:lang w:val="es-ES"/>
                              </w:rPr>
                            </w:pPr>
                          </w:p>
                          <w:p w14:paraId="377A493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5834FF" w14:textId="77777777" w:rsidR="0017691D" w:rsidRDefault="0017691D"/>
                          <w:p w14:paraId="77F60F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B5CFB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DA786" w14:textId="77777777" w:rsidR="0017691D" w:rsidRDefault="0017691D" w:rsidP="00F958A5">
                            <w:pPr>
                              <w:rPr>
                                <w:rFonts w:ascii="Zizou Slab" w:hAnsi="Zizou Slab"/>
                                <w:lang w:val="es-ES"/>
                              </w:rPr>
                            </w:pPr>
                          </w:p>
                          <w:p w14:paraId="2A407A9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AB2A67" w14:textId="77777777" w:rsidR="0017691D" w:rsidRDefault="0017691D" w:rsidP="00F958A5">
                            <w:pPr>
                              <w:rPr>
                                <w:rFonts w:ascii="Zizou Slab" w:hAnsi="Zizou Slab"/>
                                <w:lang w:val="es-ES"/>
                              </w:rPr>
                            </w:pPr>
                          </w:p>
                          <w:p w14:paraId="6F86727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E1BF75" w14:textId="77777777" w:rsidR="0017691D" w:rsidRDefault="0017691D"/>
                          <w:p w14:paraId="567AB3F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56B0A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C38055" w14:textId="77777777" w:rsidR="0017691D" w:rsidRDefault="0017691D" w:rsidP="00F958A5">
                            <w:pPr>
                              <w:rPr>
                                <w:rFonts w:ascii="Zizou Slab" w:hAnsi="Zizou Slab"/>
                                <w:lang w:val="es-ES"/>
                              </w:rPr>
                            </w:pPr>
                          </w:p>
                          <w:p w14:paraId="3B1F274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32A5F0" w14:textId="77777777" w:rsidR="0017691D" w:rsidRDefault="0017691D"/>
                          <w:p w14:paraId="7314A52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A11AA0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2B3CF8B" w14:textId="77777777" w:rsidR="0017691D" w:rsidRDefault="0017691D" w:rsidP="00F958A5">
                            <w:pPr>
                              <w:rPr>
                                <w:rFonts w:ascii="Zizou Slab" w:hAnsi="Zizou Slab"/>
                                <w:lang w:val="es-ES"/>
                              </w:rPr>
                            </w:pPr>
                          </w:p>
                          <w:p w14:paraId="172DBF9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1CEC1C" w14:textId="77777777" w:rsidR="0017691D" w:rsidRDefault="0017691D"/>
                          <w:p w14:paraId="5D9AD49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DAD7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84BDC" w14:textId="77777777" w:rsidR="0017691D" w:rsidRDefault="0017691D" w:rsidP="00F958A5">
                            <w:pPr>
                              <w:rPr>
                                <w:rFonts w:ascii="Zizou Slab" w:hAnsi="Zizou Slab"/>
                                <w:lang w:val="es-ES"/>
                              </w:rPr>
                            </w:pPr>
                          </w:p>
                          <w:p w14:paraId="3F031DB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82423" w14:textId="77777777" w:rsidR="0017691D" w:rsidRDefault="0017691D" w:rsidP="00F958A5">
                            <w:pPr>
                              <w:rPr>
                                <w:rFonts w:ascii="Zizou Slab" w:hAnsi="Zizou Slab"/>
                                <w:lang w:val="es-ES"/>
                              </w:rPr>
                            </w:pPr>
                          </w:p>
                          <w:p w14:paraId="68AF3C1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A01AA4" w14:textId="77777777" w:rsidR="0017691D" w:rsidRDefault="0017691D"/>
                          <w:p w14:paraId="0A2ABD7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4B3B82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DAB966B" w14:textId="77777777" w:rsidR="0017691D" w:rsidRDefault="0017691D" w:rsidP="00F958A5">
                            <w:pPr>
                              <w:rPr>
                                <w:rFonts w:ascii="Zizou Slab" w:hAnsi="Zizou Slab"/>
                                <w:lang w:val="es-ES"/>
                              </w:rPr>
                            </w:pPr>
                          </w:p>
                          <w:p w14:paraId="5AB644D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D7BA7E7" w14:textId="77777777" w:rsidR="0017691D" w:rsidRDefault="0017691D"/>
                          <w:p w14:paraId="2BE4FA7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A68C3B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0298804" w14:textId="77777777" w:rsidR="0017691D" w:rsidRDefault="0017691D" w:rsidP="00F958A5">
                            <w:pPr>
                              <w:rPr>
                                <w:rFonts w:ascii="Zizou Slab" w:hAnsi="Zizou Slab"/>
                                <w:lang w:val="es-ES"/>
                              </w:rPr>
                            </w:pPr>
                          </w:p>
                          <w:p w14:paraId="0453EC4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29D20B7" w14:textId="77777777" w:rsidR="0017691D" w:rsidRDefault="0017691D"/>
                          <w:p w14:paraId="00FCBEB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2C0DD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1D1D18" w14:textId="77777777" w:rsidR="0017691D" w:rsidRDefault="0017691D" w:rsidP="00F958A5">
                            <w:pPr>
                              <w:rPr>
                                <w:rFonts w:ascii="Zizou Slab" w:hAnsi="Zizou Slab"/>
                                <w:lang w:val="es-ES"/>
                              </w:rPr>
                            </w:pPr>
                          </w:p>
                          <w:p w14:paraId="4BF21B7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14F788" w14:textId="77777777" w:rsidR="0017691D" w:rsidRDefault="0017691D" w:rsidP="00F958A5">
                            <w:pPr>
                              <w:rPr>
                                <w:rFonts w:ascii="Zizou Slab" w:hAnsi="Zizou Slab"/>
                                <w:lang w:val="es-ES"/>
                              </w:rPr>
                            </w:pPr>
                          </w:p>
                          <w:p w14:paraId="1968D89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4953C5" w14:textId="77777777" w:rsidR="0017691D" w:rsidRDefault="0017691D"/>
                          <w:p w14:paraId="261F9AA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7C328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AB8B03" w14:textId="77777777" w:rsidR="0017691D" w:rsidRDefault="0017691D" w:rsidP="00F958A5">
                            <w:pPr>
                              <w:rPr>
                                <w:rFonts w:ascii="Zizou Slab" w:hAnsi="Zizou Slab"/>
                                <w:lang w:val="es-ES"/>
                              </w:rPr>
                            </w:pPr>
                          </w:p>
                          <w:p w14:paraId="5800B2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DC8073C" w14:textId="77777777" w:rsidR="0017691D" w:rsidRDefault="0017691D"/>
                          <w:p w14:paraId="6DCA540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606521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88AD40" w14:textId="77777777" w:rsidR="0017691D" w:rsidRDefault="0017691D" w:rsidP="00F958A5">
                            <w:pPr>
                              <w:rPr>
                                <w:rFonts w:ascii="Zizou Slab" w:hAnsi="Zizou Slab"/>
                                <w:lang w:val="es-ES"/>
                              </w:rPr>
                            </w:pPr>
                          </w:p>
                          <w:p w14:paraId="056B491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FE0C7B4" w14:textId="77777777" w:rsidR="0017691D" w:rsidRDefault="0017691D"/>
                          <w:p w14:paraId="6D5A535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3C936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7F01CC1" w14:textId="77777777" w:rsidR="0017691D" w:rsidRDefault="0017691D" w:rsidP="00F958A5">
                            <w:pPr>
                              <w:rPr>
                                <w:rFonts w:ascii="Zizou Slab" w:hAnsi="Zizou Slab"/>
                                <w:lang w:val="es-ES"/>
                              </w:rPr>
                            </w:pPr>
                          </w:p>
                          <w:p w14:paraId="318BEA6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AB9C5F" w14:textId="77777777" w:rsidR="0017691D" w:rsidRDefault="0017691D" w:rsidP="00F958A5">
                            <w:pPr>
                              <w:rPr>
                                <w:rFonts w:ascii="Zizou Slab" w:hAnsi="Zizou Slab"/>
                                <w:lang w:val="es-ES"/>
                              </w:rPr>
                            </w:pPr>
                          </w:p>
                          <w:p w14:paraId="559AE2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1EFF0E3" w14:textId="77777777" w:rsidR="0017691D" w:rsidRDefault="0017691D"/>
                          <w:p w14:paraId="5CF90AA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919BE5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A81979" w14:textId="77777777" w:rsidR="0017691D" w:rsidRDefault="0017691D" w:rsidP="00F958A5">
                            <w:pPr>
                              <w:rPr>
                                <w:rFonts w:ascii="Zizou Slab" w:hAnsi="Zizou Slab"/>
                                <w:lang w:val="es-ES"/>
                              </w:rPr>
                            </w:pPr>
                          </w:p>
                          <w:p w14:paraId="0AE6193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61254C" w14:textId="77777777" w:rsidR="0017691D" w:rsidRDefault="0017691D"/>
                          <w:p w14:paraId="01E0ACC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35206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CC85294" w14:textId="77777777" w:rsidR="0017691D" w:rsidRDefault="0017691D" w:rsidP="00F958A5">
                            <w:pPr>
                              <w:rPr>
                                <w:rFonts w:ascii="Zizou Slab" w:hAnsi="Zizou Slab"/>
                                <w:lang w:val="es-ES"/>
                              </w:rPr>
                            </w:pPr>
                          </w:p>
                          <w:p w14:paraId="4C14AE6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072F5C3" w14:textId="77777777" w:rsidR="0017691D" w:rsidRDefault="0017691D"/>
                          <w:p w14:paraId="654B25F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FC2C5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3D63CF" w14:textId="77777777" w:rsidR="0017691D" w:rsidRDefault="0017691D" w:rsidP="00F958A5">
                            <w:pPr>
                              <w:rPr>
                                <w:rFonts w:ascii="Zizou Slab" w:hAnsi="Zizou Slab"/>
                                <w:lang w:val="es-ES"/>
                              </w:rPr>
                            </w:pPr>
                          </w:p>
                          <w:p w14:paraId="7D2AFF7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7A7C9" w14:textId="77777777" w:rsidR="0017691D" w:rsidRDefault="0017691D" w:rsidP="00F958A5">
                            <w:pPr>
                              <w:rPr>
                                <w:rFonts w:ascii="Zizou Slab" w:hAnsi="Zizou Slab"/>
                                <w:lang w:val="es-ES"/>
                              </w:rPr>
                            </w:pPr>
                          </w:p>
                          <w:p w14:paraId="560CBA5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5559DF" w14:textId="77777777" w:rsidR="0017691D" w:rsidRDefault="0017691D"/>
                          <w:p w14:paraId="026597A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78B59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DC4C36" w14:textId="77777777" w:rsidR="0017691D" w:rsidRDefault="0017691D" w:rsidP="00F958A5">
                            <w:pPr>
                              <w:rPr>
                                <w:rFonts w:ascii="Zizou Slab" w:hAnsi="Zizou Slab"/>
                                <w:lang w:val="es-ES"/>
                              </w:rPr>
                            </w:pPr>
                          </w:p>
                          <w:p w14:paraId="69648DF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A7B245" w14:textId="77777777" w:rsidR="0017691D" w:rsidRDefault="0017691D"/>
                          <w:p w14:paraId="296EE3F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2C984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BC1CD" w14:textId="77777777" w:rsidR="0017691D" w:rsidRDefault="0017691D" w:rsidP="00F958A5">
                            <w:pPr>
                              <w:rPr>
                                <w:rFonts w:ascii="Zizou Slab" w:hAnsi="Zizou Slab"/>
                                <w:lang w:val="es-ES"/>
                              </w:rPr>
                            </w:pPr>
                          </w:p>
                          <w:p w14:paraId="1CA6AA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EE29C1" w14:textId="77777777" w:rsidR="0017691D" w:rsidRDefault="0017691D"/>
                          <w:p w14:paraId="0BC49D7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0D9BB9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FE7623" w14:textId="77777777" w:rsidR="0017691D" w:rsidRDefault="0017691D" w:rsidP="00F958A5">
                            <w:pPr>
                              <w:rPr>
                                <w:rFonts w:ascii="Zizou Slab" w:hAnsi="Zizou Slab"/>
                                <w:lang w:val="es-ES"/>
                              </w:rPr>
                            </w:pPr>
                          </w:p>
                          <w:p w14:paraId="3C06CDD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149D7B" w14:textId="77777777" w:rsidR="0017691D" w:rsidRDefault="0017691D" w:rsidP="00F958A5">
                            <w:pPr>
                              <w:rPr>
                                <w:rFonts w:ascii="Zizou Slab" w:hAnsi="Zizou Slab"/>
                                <w:lang w:val="es-ES"/>
                              </w:rPr>
                            </w:pPr>
                          </w:p>
                          <w:p w14:paraId="6DEA5DB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1ADE6C" w14:textId="77777777" w:rsidR="0017691D" w:rsidRDefault="0017691D"/>
                          <w:p w14:paraId="48D3A91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0A47E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475F28A" w14:textId="77777777" w:rsidR="0017691D" w:rsidRDefault="0017691D" w:rsidP="00F958A5">
                            <w:pPr>
                              <w:rPr>
                                <w:rFonts w:ascii="Zizou Slab" w:hAnsi="Zizou Slab"/>
                                <w:lang w:val="es-ES"/>
                              </w:rPr>
                            </w:pPr>
                          </w:p>
                          <w:p w14:paraId="4BE66ED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236748F" w14:textId="77777777" w:rsidR="0017691D" w:rsidRDefault="0017691D"/>
                          <w:p w14:paraId="5E227E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C6DD4F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C8F347C" w14:textId="77777777" w:rsidR="0017691D" w:rsidRDefault="0017691D" w:rsidP="00F958A5">
                            <w:pPr>
                              <w:rPr>
                                <w:rFonts w:ascii="Zizou Slab" w:hAnsi="Zizou Slab"/>
                                <w:lang w:val="es-ES"/>
                              </w:rPr>
                            </w:pPr>
                          </w:p>
                          <w:p w14:paraId="2CDD5A8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2E6D2F2" w14:textId="77777777" w:rsidR="0017691D" w:rsidRDefault="0017691D"/>
                          <w:p w14:paraId="2C3768F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C226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7541EAA" w14:textId="77777777" w:rsidR="0017691D" w:rsidRDefault="0017691D" w:rsidP="00F958A5">
                            <w:pPr>
                              <w:rPr>
                                <w:rFonts w:ascii="Zizou Slab" w:hAnsi="Zizou Slab"/>
                                <w:lang w:val="es-ES"/>
                              </w:rPr>
                            </w:pPr>
                          </w:p>
                          <w:p w14:paraId="41290D9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EFC202B" w14:textId="77777777" w:rsidR="0017691D" w:rsidRDefault="0017691D" w:rsidP="00F958A5">
                            <w:pPr>
                              <w:rPr>
                                <w:rFonts w:ascii="Zizou Slab" w:hAnsi="Zizou Slab"/>
                                <w:lang w:val="es-ES"/>
                              </w:rPr>
                            </w:pPr>
                          </w:p>
                          <w:p w14:paraId="096AED3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19FC90" w14:textId="77777777" w:rsidR="0017691D" w:rsidRDefault="0017691D"/>
                          <w:p w14:paraId="0DFB0E0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355399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8E5D86" w14:textId="77777777" w:rsidR="0017691D" w:rsidRDefault="0017691D" w:rsidP="00F958A5">
                            <w:pPr>
                              <w:rPr>
                                <w:rFonts w:ascii="Zizou Slab" w:hAnsi="Zizou Slab"/>
                                <w:lang w:val="es-ES"/>
                              </w:rPr>
                            </w:pPr>
                          </w:p>
                          <w:p w14:paraId="1BA69C3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1C4EA10" w14:textId="77777777" w:rsidR="0017691D" w:rsidRDefault="0017691D"/>
                          <w:p w14:paraId="5A54451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EBAF6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5B46AF8" w14:textId="77777777" w:rsidR="0017691D" w:rsidRDefault="0017691D" w:rsidP="00F958A5">
                            <w:pPr>
                              <w:rPr>
                                <w:rFonts w:ascii="Zizou Slab" w:hAnsi="Zizou Slab"/>
                                <w:lang w:val="es-ES"/>
                              </w:rPr>
                            </w:pPr>
                          </w:p>
                          <w:p w14:paraId="7578654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6D1ABE2" w14:textId="77777777" w:rsidR="0017691D" w:rsidRDefault="0017691D"/>
                          <w:p w14:paraId="54BBD0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34B89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9AD6B8" w14:textId="77777777" w:rsidR="0017691D" w:rsidRDefault="0017691D" w:rsidP="00F958A5">
                            <w:pPr>
                              <w:rPr>
                                <w:rFonts w:ascii="Zizou Slab" w:hAnsi="Zizou Slab"/>
                                <w:lang w:val="es-ES"/>
                              </w:rPr>
                            </w:pPr>
                          </w:p>
                          <w:p w14:paraId="102C247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87FB7FC" w14:textId="77777777" w:rsidR="0017691D" w:rsidRDefault="0017691D" w:rsidP="00F958A5">
                            <w:pPr>
                              <w:rPr>
                                <w:rFonts w:ascii="Zizou Slab" w:hAnsi="Zizou Slab"/>
                                <w:lang w:val="es-ES"/>
                              </w:rPr>
                            </w:pPr>
                          </w:p>
                          <w:p w14:paraId="26C1EE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8E1C82F" w14:textId="77777777" w:rsidR="0017691D" w:rsidRDefault="0017691D"/>
                          <w:p w14:paraId="08C9BCF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E624BC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C021684" w14:textId="77777777" w:rsidR="0017691D" w:rsidRDefault="0017691D" w:rsidP="00F958A5">
                            <w:pPr>
                              <w:rPr>
                                <w:rFonts w:ascii="Zizou Slab" w:hAnsi="Zizou Slab"/>
                                <w:lang w:val="es-ES"/>
                              </w:rPr>
                            </w:pPr>
                          </w:p>
                          <w:p w14:paraId="57269E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F8DC342" w14:textId="77777777" w:rsidR="0017691D" w:rsidRDefault="0017691D"/>
                          <w:p w14:paraId="7C88C8A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6870E2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37CE42" w14:textId="77777777" w:rsidR="0017691D" w:rsidRDefault="0017691D" w:rsidP="00F958A5">
                            <w:pPr>
                              <w:rPr>
                                <w:rFonts w:ascii="Zizou Slab" w:hAnsi="Zizou Slab"/>
                                <w:lang w:val="es-ES"/>
                              </w:rPr>
                            </w:pPr>
                          </w:p>
                          <w:p w14:paraId="45F081C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AEC9C4" w14:textId="77777777" w:rsidR="0017691D" w:rsidRDefault="0017691D"/>
                          <w:p w14:paraId="6A7F395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DC6E5D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6B5366" w14:textId="77777777" w:rsidR="0017691D" w:rsidRDefault="0017691D" w:rsidP="00F958A5">
                            <w:pPr>
                              <w:rPr>
                                <w:rFonts w:ascii="Zizou Slab" w:hAnsi="Zizou Slab"/>
                                <w:lang w:val="es-ES"/>
                              </w:rPr>
                            </w:pPr>
                          </w:p>
                          <w:p w14:paraId="2A6B4D0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177626E" w14:textId="77777777" w:rsidR="0017691D" w:rsidRDefault="0017691D" w:rsidP="00F958A5">
                            <w:pPr>
                              <w:rPr>
                                <w:rFonts w:ascii="Zizou Slab" w:hAnsi="Zizou Slab"/>
                                <w:lang w:val="es-ES"/>
                              </w:rPr>
                            </w:pPr>
                          </w:p>
                          <w:p w14:paraId="0C0802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A44BDAA" w14:textId="77777777" w:rsidR="0017691D" w:rsidRDefault="0017691D"/>
                          <w:p w14:paraId="2A2CFB0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AA6EDF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04264D" w14:textId="77777777" w:rsidR="0017691D" w:rsidRDefault="0017691D" w:rsidP="00F958A5">
                            <w:pPr>
                              <w:rPr>
                                <w:rFonts w:ascii="Zizou Slab" w:hAnsi="Zizou Slab"/>
                                <w:lang w:val="es-ES"/>
                              </w:rPr>
                            </w:pPr>
                          </w:p>
                          <w:p w14:paraId="673E1E5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51E6BDC" w14:textId="77777777" w:rsidR="0017691D" w:rsidRDefault="0017691D"/>
                          <w:p w14:paraId="0B1CAD9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63D3FF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CAED92" w14:textId="77777777" w:rsidR="0017691D" w:rsidRDefault="0017691D" w:rsidP="00F958A5">
                            <w:pPr>
                              <w:rPr>
                                <w:rFonts w:ascii="Zizou Slab" w:hAnsi="Zizou Slab"/>
                                <w:lang w:val="es-ES"/>
                              </w:rPr>
                            </w:pPr>
                          </w:p>
                          <w:p w14:paraId="4208DEE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5BBD66" w14:textId="77777777" w:rsidR="0017691D" w:rsidRDefault="0017691D"/>
                          <w:p w14:paraId="7F7DD37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2634C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9C47BB4" w14:textId="77777777" w:rsidR="0017691D" w:rsidRDefault="0017691D" w:rsidP="00F958A5">
                            <w:pPr>
                              <w:rPr>
                                <w:rFonts w:ascii="Zizou Slab" w:hAnsi="Zizou Slab"/>
                                <w:lang w:val="es-ES"/>
                              </w:rPr>
                            </w:pPr>
                          </w:p>
                          <w:p w14:paraId="31CAA36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5EC49D0" w14:textId="77777777" w:rsidR="0017691D" w:rsidRDefault="0017691D" w:rsidP="00F958A5">
                            <w:pPr>
                              <w:rPr>
                                <w:rFonts w:ascii="Zizou Slab" w:hAnsi="Zizou Slab"/>
                                <w:lang w:val="es-ES"/>
                              </w:rPr>
                            </w:pPr>
                          </w:p>
                          <w:p w14:paraId="14D899C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8FA894" w14:textId="77777777" w:rsidR="0017691D" w:rsidRDefault="0017691D"/>
                          <w:p w14:paraId="26430E5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89A12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F9346F" w14:textId="77777777" w:rsidR="0017691D" w:rsidRDefault="0017691D" w:rsidP="00F958A5">
                            <w:pPr>
                              <w:rPr>
                                <w:rFonts w:ascii="Zizou Slab" w:hAnsi="Zizou Slab"/>
                                <w:lang w:val="es-ES"/>
                              </w:rPr>
                            </w:pPr>
                          </w:p>
                          <w:p w14:paraId="625D4E2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08D1BF8" w14:textId="77777777" w:rsidR="0017691D" w:rsidRDefault="0017691D"/>
                          <w:p w14:paraId="3076CA1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833BBC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B6CE6D" w14:textId="77777777" w:rsidR="0017691D" w:rsidRDefault="0017691D" w:rsidP="00F958A5">
                            <w:pPr>
                              <w:rPr>
                                <w:rFonts w:ascii="Zizou Slab" w:hAnsi="Zizou Slab"/>
                                <w:lang w:val="es-ES"/>
                              </w:rPr>
                            </w:pPr>
                          </w:p>
                          <w:p w14:paraId="271A1A5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F716747" w14:textId="77777777" w:rsidR="0017691D" w:rsidRDefault="0017691D"/>
                          <w:p w14:paraId="2C93E94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16A3F5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0D8716" w14:textId="77777777" w:rsidR="0017691D" w:rsidRDefault="0017691D" w:rsidP="00F958A5">
                            <w:pPr>
                              <w:rPr>
                                <w:rFonts w:ascii="Zizou Slab" w:hAnsi="Zizou Slab"/>
                                <w:lang w:val="es-ES"/>
                              </w:rPr>
                            </w:pPr>
                          </w:p>
                          <w:p w14:paraId="3604289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895FB47" w14:textId="77777777" w:rsidR="0017691D" w:rsidRDefault="0017691D" w:rsidP="00F958A5">
                            <w:pPr>
                              <w:rPr>
                                <w:rFonts w:ascii="Zizou Slab" w:hAnsi="Zizou Slab"/>
                                <w:lang w:val="es-ES"/>
                              </w:rPr>
                            </w:pPr>
                          </w:p>
                          <w:p w14:paraId="0CD5A5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2D2174" w14:textId="77777777" w:rsidR="0017691D" w:rsidRDefault="0017691D"/>
                          <w:p w14:paraId="0D69550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CEED69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AA2BEE" w14:textId="77777777" w:rsidR="0017691D" w:rsidRDefault="0017691D" w:rsidP="00F958A5">
                            <w:pPr>
                              <w:rPr>
                                <w:rFonts w:ascii="Zizou Slab" w:hAnsi="Zizou Slab"/>
                                <w:lang w:val="es-ES"/>
                              </w:rPr>
                            </w:pPr>
                          </w:p>
                          <w:p w14:paraId="4864063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4FC4D3" w14:textId="77777777" w:rsidR="0017691D" w:rsidRDefault="0017691D"/>
                          <w:p w14:paraId="4F3E9FC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083856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A2B064" w14:textId="77777777" w:rsidR="0017691D" w:rsidRDefault="0017691D" w:rsidP="00F958A5">
                            <w:pPr>
                              <w:rPr>
                                <w:rFonts w:ascii="Zizou Slab" w:hAnsi="Zizou Slab"/>
                                <w:lang w:val="es-ES"/>
                              </w:rPr>
                            </w:pPr>
                          </w:p>
                          <w:p w14:paraId="3C55C79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D6CED6" w14:textId="77777777" w:rsidR="0017691D" w:rsidRDefault="0017691D"/>
                          <w:p w14:paraId="68C9BF8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C6A64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E660D0" w14:textId="77777777" w:rsidR="0017691D" w:rsidRDefault="0017691D" w:rsidP="00F958A5">
                            <w:pPr>
                              <w:rPr>
                                <w:rFonts w:ascii="Zizou Slab" w:hAnsi="Zizou Slab"/>
                                <w:lang w:val="es-ES"/>
                              </w:rPr>
                            </w:pPr>
                          </w:p>
                          <w:p w14:paraId="321CF60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79562" w14:textId="77777777" w:rsidR="0017691D" w:rsidRDefault="0017691D" w:rsidP="00F958A5">
                            <w:pPr>
                              <w:rPr>
                                <w:rFonts w:ascii="Zizou Slab" w:hAnsi="Zizou Slab"/>
                                <w:lang w:val="es-ES"/>
                              </w:rPr>
                            </w:pPr>
                          </w:p>
                          <w:p w14:paraId="4FCA897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808BBA1" w14:textId="77777777" w:rsidR="0017691D" w:rsidRDefault="0017691D"/>
                          <w:p w14:paraId="7212CCB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43FE9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8AC199" w14:textId="77777777" w:rsidR="0017691D" w:rsidRDefault="0017691D" w:rsidP="00F958A5">
                            <w:pPr>
                              <w:rPr>
                                <w:rFonts w:ascii="Zizou Slab" w:hAnsi="Zizou Slab"/>
                                <w:lang w:val="es-ES"/>
                              </w:rPr>
                            </w:pPr>
                          </w:p>
                          <w:p w14:paraId="2B31BCC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E243952" w14:textId="77777777" w:rsidR="0017691D" w:rsidRDefault="0017691D"/>
                          <w:p w14:paraId="3EB7D1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ED567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1A34AC" w14:textId="77777777" w:rsidR="0017691D" w:rsidRDefault="0017691D" w:rsidP="00F958A5">
                            <w:pPr>
                              <w:rPr>
                                <w:rFonts w:ascii="Zizou Slab" w:hAnsi="Zizou Slab"/>
                                <w:lang w:val="es-ES"/>
                              </w:rPr>
                            </w:pPr>
                          </w:p>
                          <w:p w14:paraId="10637B7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850515" w14:textId="77777777" w:rsidR="0017691D" w:rsidRDefault="0017691D"/>
                          <w:p w14:paraId="3120E9F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BBB14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8D75EA" w14:textId="77777777" w:rsidR="0017691D" w:rsidRDefault="0017691D" w:rsidP="00F958A5">
                            <w:pPr>
                              <w:rPr>
                                <w:rFonts w:ascii="Zizou Slab" w:hAnsi="Zizou Slab"/>
                                <w:lang w:val="es-ES"/>
                              </w:rPr>
                            </w:pPr>
                          </w:p>
                          <w:p w14:paraId="42F192E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89CD220" w14:textId="77777777" w:rsidR="0017691D" w:rsidRDefault="0017691D" w:rsidP="00F958A5">
                            <w:pPr>
                              <w:rPr>
                                <w:rFonts w:ascii="Zizou Slab" w:hAnsi="Zizou Slab"/>
                                <w:lang w:val="es-ES"/>
                              </w:rPr>
                            </w:pPr>
                          </w:p>
                          <w:p w14:paraId="4335F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750187C" w14:textId="77777777" w:rsidR="0017691D" w:rsidRDefault="0017691D"/>
                          <w:p w14:paraId="26C7F9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0AC532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DFEF0E9" w14:textId="77777777" w:rsidR="0017691D" w:rsidRDefault="0017691D" w:rsidP="00F958A5">
                            <w:pPr>
                              <w:rPr>
                                <w:rFonts w:ascii="Zizou Slab" w:hAnsi="Zizou Slab"/>
                                <w:lang w:val="es-ES"/>
                              </w:rPr>
                            </w:pPr>
                          </w:p>
                          <w:p w14:paraId="486CEA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5F5C92" w14:textId="77777777" w:rsidR="0017691D" w:rsidRDefault="0017691D"/>
                          <w:p w14:paraId="066EF95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5FA6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71B302" w14:textId="77777777" w:rsidR="0017691D" w:rsidRDefault="0017691D" w:rsidP="00F958A5">
                            <w:pPr>
                              <w:rPr>
                                <w:rFonts w:ascii="Zizou Slab" w:hAnsi="Zizou Slab"/>
                                <w:lang w:val="es-ES"/>
                              </w:rPr>
                            </w:pPr>
                          </w:p>
                          <w:p w14:paraId="0EED4AB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58130A" w14:textId="77777777" w:rsidR="0017691D" w:rsidRDefault="0017691D"/>
                          <w:p w14:paraId="0DDF483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9E1464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531B9D" w14:textId="77777777" w:rsidR="0017691D" w:rsidRDefault="0017691D" w:rsidP="00F958A5">
                            <w:pPr>
                              <w:rPr>
                                <w:rFonts w:ascii="Zizou Slab" w:hAnsi="Zizou Slab"/>
                                <w:lang w:val="es-ES"/>
                              </w:rPr>
                            </w:pPr>
                          </w:p>
                          <w:p w14:paraId="29574AD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4DF477E" w14:textId="77777777" w:rsidR="0017691D" w:rsidRDefault="0017691D" w:rsidP="00F958A5">
                            <w:pPr>
                              <w:rPr>
                                <w:rFonts w:ascii="Zizou Slab" w:hAnsi="Zizou Slab"/>
                                <w:lang w:val="es-ES"/>
                              </w:rPr>
                            </w:pPr>
                          </w:p>
                          <w:p w14:paraId="54C66C6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B38F3F8" w14:textId="77777777" w:rsidR="0017691D" w:rsidRDefault="0017691D"/>
                          <w:p w14:paraId="32F461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49DDB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0CAECBB" w14:textId="77777777" w:rsidR="0017691D" w:rsidRDefault="0017691D" w:rsidP="00F958A5">
                            <w:pPr>
                              <w:rPr>
                                <w:rFonts w:ascii="Zizou Slab" w:hAnsi="Zizou Slab"/>
                                <w:lang w:val="es-ES"/>
                              </w:rPr>
                            </w:pPr>
                          </w:p>
                          <w:p w14:paraId="03E8671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5C80786" w14:textId="77777777" w:rsidR="0017691D" w:rsidRDefault="0017691D"/>
                          <w:p w14:paraId="65D54BB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2C5C61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CD08C" w14:textId="77777777" w:rsidR="0017691D" w:rsidRDefault="0017691D" w:rsidP="00F958A5">
                            <w:pPr>
                              <w:rPr>
                                <w:rFonts w:ascii="Zizou Slab" w:hAnsi="Zizou Slab"/>
                                <w:lang w:val="es-ES"/>
                              </w:rPr>
                            </w:pPr>
                          </w:p>
                          <w:p w14:paraId="75E9582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E8EE4D" w14:textId="77777777" w:rsidR="0017691D" w:rsidRDefault="0017691D"/>
                          <w:p w14:paraId="6A0AB0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2B991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E9D751B" w14:textId="77777777" w:rsidR="0017691D" w:rsidRDefault="0017691D" w:rsidP="00F958A5">
                            <w:pPr>
                              <w:rPr>
                                <w:rFonts w:ascii="Zizou Slab" w:hAnsi="Zizou Slab"/>
                                <w:lang w:val="es-ES"/>
                              </w:rPr>
                            </w:pPr>
                          </w:p>
                          <w:p w14:paraId="19A24D8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85CB4E" w14:textId="77777777" w:rsidR="0017691D" w:rsidRDefault="0017691D" w:rsidP="00F958A5">
                            <w:pPr>
                              <w:rPr>
                                <w:rFonts w:ascii="Zizou Slab" w:hAnsi="Zizou Slab"/>
                                <w:lang w:val="es-ES"/>
                              </w:rPr>
                            </w:pPr>
                          </w:p>
                          <w:p w14:paraId="61D521D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87FF8EB" w14:textId="77777777" w:rsidR="0017691D" w:rsidRDefault="0017691D"/>
                          <w:p w14:paraId="707D289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8BCF5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A9D774B" w14:textId="77777777" w:rsidR="0017691D" w:rsidRDefault="0017691D" w:rsidP="00F958A5">
                            <w:pPr>
                              <w:rPr>
                                <w:rFonts w:ascii="Zizou Slab" w:hAnsi="Zizou Slab"/>
                                <w:lang w:val="es-ES"/>
                              </w:rPr>
                            </w:pPr>
                          </w:p>
                          <w:p w14:paraId="35F677C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5DC69D" w14:textId="77777777" w:rsidR="0017691D" w:rsidRDefault="0017691D"/>
                          <w:p w14:paraId="67994D2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F319C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D3B5744" w14:textId="77777777" w:rsidR="0017691D" w:rsidRDefault="0017691D" w:rsidP="00F958A5">
                            <w:pPr>
                              <w:rPr>
                                <w:rFonts w:ascii="Zizou Slab" w:hAnsi="Zizou Slab"/>
                                <w:lang w:val="es-ES"/>
                              </w:rPr>
                            </w:pPr>
                          </w:p>
                          <w:p w14:paraId="588F917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CC39D5" w14:textId="77777777" w:rsidR="0017691D" w:rsidRDefault="0017691D"/>
                          <w:p w14:paraId="33D34B5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BFD18F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3EB4A" w14:textId="77777777" w:rsidR="0017691D" w:rsidRDefault="0017691D" w:rsidP="00F958A5">
                            <w:pPr>
                              <w:rPr>
                                <w:rFonts w:ascii="Zizou Slab" w:hAnsi="Zizou Slab"/>
                                <w:lang w:val="es-ES"/>
                              </w:rPr>
                            </w:pPr>
                          </w:p>
                          <w:p w14:paraId="5C563FC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3D8F96C" w14:textId="77777777" w:rsidR="0017691D" w:rsidRDefault="0017691D" w:rsidP="00F958A5">
                            <w:pPr>
                              <w:rPr>
                                <w:rFonts w:ascii="Zizou Slab" w:hAnsi="Zizou Slab"/>
                                <w:lang w:val="es-ES"/>
                              </w:rPr>
                            </w:pPr>
                          </w:p>
                          <w:p w14:paraId="65E59F6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219706" w14:textId="77777777" w:rsidR="0017691D" w:rsidRDefault="0017691D"/>
                          <w:p w14:paraId="64ABA22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777F43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E0406A" w14:textId="77777777" w:rsidR="0017691D" w:rsidRDefault="0017691D" w:rsidP="00F958A5">
                            <w:pPr>
                              <w:rPr>
                                <w:rFonts w:ascii="Zizou Slab" w:hAnsi="Zizou Slab"/>
                                <w:lang w:val="es-ES"/>
                              </w:rPr>
                            </w:pPr>
                          </w:p>
                          <w:p w14:paraId="1913EDF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C9CCCD6" w14:textId="77777777" w:rsidR="0017691D" w:rsidRDefault="0017691D"/>
                          <w:p w14:paraId="166AF8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0D58A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2B9B83" w14:textId="77777777" w:rsidR="0017691D" w:rsidRDefault="0017691D" w:rsidP="00F958A5">
                            <w:pPr>
                              <w:rPr>
                                <w:rFonts w:ascii="Zizou Slab" w:hAnsi="Zizou Slab"/>
                                <w:lang w:val="es-ES"/>
                              </w:rPr>
                            </w:pPr>
                          </w:p>
                          <w:p w14:paraId="12F9C15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27BDF49" w14:textId="77777777" w:rsidR="0017691D" w:rsidRDefault="0017691D"/>
                          <w:p w14:paraId="0F2C68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A283D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6A89324" w14:textId="77777777" w:rsidR="0017691D" w:rsidRDefault="0017691D" w:rsidP="00F958A5">
                            <w:pPr>
                              <w:rPr>
                                <w:rFonts w:ascii="Zizou Slab" w:hAnsi="Zizou Slab"/>
                                <w:lang w:val="es-ES"/>
                              </w:rPr>
                            </w:pPr>
                          </w:p>
                          <w:p w14:paraId="7C21A33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17F7EB3" w14:textId="77777777" w:rsidR="0017691D" w:rsidRDefault="0017691D" w:rsidP="00F958A5">
                            <w:pPr>
                              <w:rPr>
                                <w:rFonts w:ascii="Zizou Slab" w:hAnsi="Zizou Slab"/>
                                <w:lang w:val="es-ES"/>
                              </w:rPr>
                            </w:pPr>
                          </w:p>
                          <w:p w14:paraId="032C6D7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7089A1" w14:textId="77777777" w:rsidR="0017691D" w:rsidRDefault="0017691D"/>
                          <w:p w14:paraId="2A5CDB0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4C725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CB4DAB" w14:textId="77777777" w:rsidR="0017691D" w:rsidRDefault="0017691D" w:rsidP="00F958A5">
                            <w:pPr>
                              <w:rPr>
                                <w:rFonts w:ascii="Zizou Slab" w:hAnsi="Zizou Slab"/>
                                <w:lang w:val="es-ES"/>
                              </w:rPr>
                            </w:pPr>
                          </w:p>
                          <w:p w14:paraId="446F7FB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482C30F" w14:textId="77777777" w:rsidR="0017691D" w:rsidRDefault="0017691D"/>
                          <w:p w14:paraId="2781BF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99ECE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12844" w14:textId="77777777" w:rsidR="0017691D" w:rsidRDefault="0017691D" w:rsidP="00F958A5">
                            <w:pPr>
                              <w:rPr>
                                <w:rFonts w:ascii="Zizou Slab" w:hAnsi="Zizou Slab"/>
                                <w:lang w:val="es-ES"/>
                              </w:rPr>
                            </w:pPr>
                          </w:p>
                          <w:p w14:paraId="3E1278D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5B2BC86" w14:textId="77777777" w:rsidR="0017691D" w:rsidRDefault="0017691D"/>
                          <w:p w14:paraId="14F75A8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0583AC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3D34F9E" w14:textId="77777777" w:rsidR="0017691D" w:rsidRDefault="0017691D" w:rsidP="00F958A5">
                            <w:pPr>
                              <w:rPr>
                                <w:rFonts w:ascii="Zizou Slab" w:hAnsi="Zizou Slab"/>
                                <w:lang w:val="es-ES"/>
                              </w:rPr>
                            </w:pPr>
                          </w:p>
                          <w:p w14:paraId="5CA20EC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1DD2D7" w14:textId="77777777" w:rsidR="0017691D" w:rsidRDefault="0017691D" w:rsidP="00F958A5">
                            <w:pPr>
                              <w:rPr>
                                <w:rFonts w:ascii="Zizou Slab" w:hAnsi="Zizou Slab"/>
                                <w:lang w:val="es-ES"/>
                              </w:rPr>
                            </w:pPr>
                          </w:p>
                          <w:p w14:paraId="232E673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6395130" w14:textId="77777777" w:rsidR="0017691D" w:rsidRDefault="0017691D"/>
                          <w:p w14:paraId="1FEC737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D1715B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A9EE9F" w14:textId="77777777" w:rsidR="0017691D" w:rsidRDefault="0017691D" w:rsidP="00F958A5">
                            <w:pPr>
                              <w:rPr>
                                <w:rFonts w:ascii="Zizou Slab" w:hAnsi="Zizou Slab"/>
                                <w:lang w:val="es-ES"/>
                              </w:rPr>
                            </w:pPr>
                          </w:p>
                          <w:p w14:paraId="5734000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0F13A0D" w14:textId="77777777" w:rsidR="0017691D" w:rsidRDefault="0017691D"/>
                          <w:p w14:paraId="414CB8B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576D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08C49E" w14:textId="77777777" w:rsidR="0017691D" w:rsidRDefault="0017691D" w:rsidP="00F958A5">
                            <w:pPr>
                              <w:rPr>
                                <w:rFonts w:ascii="Zizou Slab" w:hAnsi="Zizou Slab"/>
                                <w:lang w:val="es-ES"/>
                              </w:rPr>
                            </w:pPr>
                          </w:p>
                          <w:p w14:paraId="5B6BAA3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C6E6230" w14:textId="77777777" w:rsidR="0017691D" w:rsidRDefault="0017691D"/>
                          <w:p w14:paraId="41B9B39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2B6DC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1EBDBC" w14:textId="77777777" w:rsidR="0017691D" w:rsidRDefault="0017691D" w:rsidP="00F958A5">
                            <w:pPr>
                              <w:rPr>
                                <w:rFonts w:ascii="Zizou Slab" w:hAnsi="Zizou Slab"/>
                                <w:lang w:val="es-ES"/>
                              </w:rPr>
                            </w:pPr>
                          </w:p>
                          <w:p w14:paraId="2B61C4B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C47E37" w14:textId="77777777" w:rsidR="0017691D" w:rsidRDefault="0017691D" w:rsidP="00F958A5">
                            <w:pPr>
                              <w:rPr>
                                <w:rFonts w:ascii="Zizou Slab" w:hAnsi="Zizou Slab"/>
                                <w:lang w:val="es-ES"/>
                              </w:rPr>
                            </w:pPr>
                          </w:p>
                          <w:p w14:paraId="6D2AE6B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1E2A393" w14:textId="77777777" w:rsidR="0017691D" w:rsidRDefault="0017691D"/>
                          <w:p w14:paraId="0EA9F9D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E1C8B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DD6BF1" w14:textId="77777777" w:rsidR="0017691D" w:rsidRDefault="0017691D" w:rsidP="00F958A5">
                            <w:pPr>
                              <w:rPr>
                                <w:rFonts w:ascii="Zizou Slab" w:hAnsi="Zizou Slab"/>
                                <w:lang w:val="es-ES"/>
                              </w:rPr>
                            </w:pPr>
                          </w:p>
                          <w:p w14:paraId="2A82F27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C9D7B80" w14:textId="77777777" w:rsidR="0017691D" w:rsidRDefault="0017691D"/>
                          <w:p w14:paraId="4097D26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B6F079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830DB7" w14:textId="77777777" w:rsidR="0017691D" w:rsidRDefault="0017691D" w:rsidP="00F958A5">
                            <w:pPr>
                              <w:rPr>
                                <w:rFonts w:ascii="Zizou Slab" w:hAnsi="Zizou Slab"/>
                                <w:lang w:val="es-ES"/>
                              </w:rPr>
                            </w:pPr>
                          </w:p>
                          <w:p w14:paraId="77B1E17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E24B1EE" w14:textId="77777777" w:rsidR="0017691D" w:rsidRDefault="0017691D"/>
                          <w:p w14:paraId="60CAEDC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10979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B93C9A7" w14:textId="77777777" w:rsidR="0017691D" w:rsidRDefault="0017691D" w:rsidP="00F958A5">
                            <w:pPr>
                              <w:rPr>
                                <w:rFonts w:ascii="Zizou Slab" w:hAnsi="Zizou Slab"/>
                                <w:lang w:val="es-ES"/>
                              </w:rPr>
                            </w:pPr>
                          </w:p>
                          <w:p w14:paraId="1FABF10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4B2A0F" w14:textId="77777777" w:rsidR="0017691D" w:rsidRDefault="0017691D" w:rsidP="00F958A5">
                            <w:pPr>
                              <w:rPr>
                                <w:rFonts w:ascii="Zizou Slab" w:hAnsi="Zizou Slab"/>
                                <w:lang w:val="es-ES"/>
                              </w:rPr>
                            </w:pPr>
                          </w:p>
                          <w:p w14:paraId="38994CF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C2AF041" w14:textId="77777777" w:rsidR="0017691D" w:rsidRDefault="0017691D"/>
                          <w:p w14:paraId="464FDAD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08BFD7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587AC61" w14:textId="77777777" w:rsidR="0017691D" w:rsidRDefault="0017691D" w:rsidP="00F958A5">
                            <w:pPr>
                              <w:rPr>
                                <w:rFonts w:ascii="Zizou Slab" w:hAnsi="Zizou Slab"/>
                                <w:lang w:val="es-ES"/>
                              </w:rPr>
                            </w:pPr>
                          </w:p>
                          <w:p w14:paraId="10ECB92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48860E0" w14:textId="77777777" w:rsidR="0017691D" w:rsidRDefault="0017691D"/>
                          <w:p w14:paraId="5EF9670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0F32EA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C515060" w14:textId="77777777" w:rsidR="0017691D" w:rsidRDefault="0017691D" w:rsidP="00F958A5">
                            <w:pPr>
                              <w:rPr>
                                <w:rFonts w:ascii="Zizou Slab" w:hAnsi="Zizou Slab"/>
                                <w:lang w:val="es-ES"/>
                              </w:rPr>
                            </w:pPr>
                          </w:p>
                          <w:p w14:paraId="468543F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18C894A" w14:textId="77777777" w:rsidR="0017691D" w:rsidRDefault="0017691D"/>
                          <w:p w14:paraId="077B7E5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7AB0B7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7E32E6D" w14:textId="77777777" w:rsidR="0017691D" w:rsidRDefault="0017691D" w:rsidP="00F958A5">
                            <w:pPr>
                              <w:rPr>
                                <w:rFonts w:ascii="Zizou Slab" w:hAnsi="Zizou Slab"/>
                                <w:lang w:val="es-ES"/>
                              </w:rPr>
                            </w:pPr>
                          </w:p>
                          <w:p w14:paraId="11790685"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AFBE24C" w14:textId="77777777" w:rsidR="0017691D" w:rsidRDefault="0017691D" w:rsidP="00F958A5">
                            <w:pPr>
                              <w:rPr>
                                <w:rFonts w:ascii="Zizou Slab" w:hAnsi="Zizou Slab"/>
                                <w:lang w:val="es-ES"/>
                              </w:rPr>
                            </w:pPr>
                          </w:p>
                          <w:p w14:paraId="5C25707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58BD55" w14:textId="77777777" w:rsidR="0017691D" w:rsidRDefault="0017691D"/>
                          <w:p w14:paraId="1E64248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D9D67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054607" w14:textId="77777777" w:rsidR="0017691D" w:rsidRDefault="0017691D" w:rsidP="00F958A5">
                            <w:pPr>
                              <w:rPr>
                                <w:rFonts w:ascii="Zizou Slab" w:hAnsi="Zizou Slab"/>
                                <w:lang w:val="es-ES"/>
                              </w:rPr>
                            </w:pPr>
                          </w:p>
                          <w:p w14:paraId="375C809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2BE0FF9" w14:textId="77777777" w:rsidR="0017691D" w:rsidRDefault="0017691D"/>
                          <w:p w14:paraId="0077AB9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9FF45B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122EA68" w14:textId="77777777" w:rsidR="0017691D" w:rsidRDefault="0017691D" w:rsidP="00F958A5">
                            <w:pPr>
                              <w:rPr>
                                <w:rFonts w:ascii="Zizou Slab" w:hAnsi="Zizou Slab"/>
                                <w:lang w:val="es-ES"/>
                              </w:rPr>
                            </w:pPr>
                          </w:p>
                          <w:p w14:paraId="5387641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17D9C8" w14:textId="77777777" w:rsidR="0017691D" w:rsidRDefault="0017691D"/>
                          <w:p w14:paraId="0A0A7C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F53AF2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73FB75" w14:textId="77777777" w:rsidR="0017691D" w:rsidRDefault="0017691D" w:rsidP="00F958A5">
                            <w:pPr>
                              <w:rPr>
                                <w:rFonts w:ascii="Zizou Slab" w:hAnsi="Zizou Slab"/>
                                <w:lang w:val="es-ES"/>
                              </w:rPr>
                            </w:pPr>
                          </w:p>
                          <w:p w14:paraId="7482947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876935" w14:textId="77777777" w:rsidR="0017691D" w:rsidRDefault="0017691D" w:rsidP="00F958A5">
                            <w:pPr>
                              <w:rPr>
                                <w:rFonts w:ascii="Zizou Slab" w:hAnsi="Zizou Slab"/>
                                <w:lang w:val="es-ES"/>
                              </w:rPr>
                            </w:pPr>
                          </w:p>
                          <w:p w14:paraId="75DC025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53FAD7" w14:textId="77777777" w:rsidR="0017691D" w:rsidRDefault="0017691D"/>
                          <w:p w14:paraId="74CAB53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F95DD4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571442" w14:textId="77777777" w:rsidR="0017691D" w:rsidRDefault="0017691D" w:rsidP="00F958A5">
                            <w:pPr>
                              <w:rPr>
                                <w:rFonts w:ascii="Zizou Slab" w:hAnsi="Zizou Slab"/>
                                <w:lang w:val="es-ES"/>
                              </w:rPr>
                            </w:pPr>
                          </w:p>
                          <w:p w14:paraId="4EB1008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76EA2CB" w14:textId="77777777" w:rsidR="0017691D" w:rsidRDefault="0017691D"/>
                          <w:p w14:paraId="6A683E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3F39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083940D" w14:textId="77777777" w:rsidR="0017691D" w:rsidRDefault="0017691D" w:rsidP="00F958A5">
                            <w:pPr>
                              <w:rPr>
                                <w:rFonts w:ascii="Zizou Slab" w:hAnsi="Zizou Slab"/>
                                <w:lang w:val="es-ES"/>
                              </w:rPr>
                            </w:pPr>
                          </w:p>
                          <w:p w14:paraId="32D3AE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DCA4307" w14:textId="77777777" w:rsidR="0017691D" w:rsidRDefault="0017691D"/>
                          <w:p w14:paraId="537A56D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62FE6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C59B84" w14:textId="77777777" w:rsidR="0017691D" w:rsidRDefault="0017691D" w:rsidP="00F958A5">
                            <w:pPr>
                              <w:rPr>
                                <w:rFonts w:ascii="Zizou Slab" w:hAnsi="Zizou Slab"/>
                                <w:lang w:val="es-ES"/>
                              </w:rPr>
                            </w:pPr>
                          </w:p>
                          <w:p w14:paraId="76EBED5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FD335E" w14:textId="77777777" w:rsidR="0017691D" w:rsidRDefault="0017691D" w:rsidP="00F958A5">
                            <w:pPr>
                              <w:rPr>
                                <w:rFonts w:ascii="Zizou Slab" w:hAnsi="Zizou Slab"/>
                                <w:lang w:val="es-ES"/>
                              </w:rPr>
                            </w:pPr>
                          </w:p>
                          <w:p w14:paraId="33A874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0821E3C" w14:textId="77777777" w:rsidR="0017691D" w:rsidRDefault="0017691D"/>
                          <w:p w14:paraId="7ACEDE7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38EF3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3EF4F7" w14:textId="77777777" w:rsidR="0017691D" w:rsidRDefault="0017691D" w:rsidP="00F958A5">
                            <w:pPr>
                              <w:rPr>
                                <w:rFonts w:ascii="Zizou Slab" w:hAnsi="Zizou Slab"/>
                                <w:lang w:val="es-ES"/>
                              </w:rPr>
                            </w:pPr>
                          </w:p>
                          <w:p w14:paraId="564880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7D1144" w14:textId="77777777" w:rsidR="0017691D" w:rsidRDefault="0017691D"/>
                          <w:p w14:paraId="770C1BD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69411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5DBC78" w14:textId="77777777" w:rsidR="0017691D" w:rsidRDefault="0017691D" w:rsidP="00F958A5">
                            <w:pPr>
                              <w:rPr>
                                <w:rFonts w:ascii="Zizou Slab" w:hAnsi="Zizou Slab"/>
                                <w:lang w:val="es-ES"/>
                              </w:rPr>
                            </w:pPr>
                          </w:p>
                          <w:p w14:paraId="3C13FE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0F4DA6" w14:textId="77777777" w:rsidR="0017691D" w:rsidRDefault="0017691D"/>
                          <w:p w14:paraId="7422C14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5EABA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ECB355" w14:textId="77777777" w:rsidR="0017691D" w:rsidRDefault="0017691D" w:rsidP="00F958A5">
                            <w:pPr>
                              <w:rPr>
                                <w:rFonts w:ascii="Zizou Slab" w:hAnsi="Zizou Slab"/>
                                <w:lang w:val="es-ES"/>
                              </w:rPr>
                            </w:pPr>
                          </w:p>
                          <w:p w14:paraId="09A8B99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8E4BD7C" w14:textId="77777777" w:rsidR="0017691D" w:rsidRDefault="0017691D" w:rsidP="00F958A5">
                            <w:pPr>
                              <w:rPr>
                                <w:rFonts w:ascii="Zizou Slab" w:hAnsi="Zizou Slab"/>
                                <w:lang w:val="es-ES"/>
                              </w:rPr>
                            </w:pPr>
                          </w:p>
                          <w:p w14:paraId="6A45F98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830584" w14:textId="77777777" w:rsidR="0017691D" w:rsidRDefault="0017691D"/>
                          <w:p w14:paraId="52775F6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89328E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56B94" w14:textId="77777777" w:rsidR="0017691D" w:rsidRDefault="0017691D" w:rsidP="00F958A5">
                            <w:pPr>
                              <w:rPr>
                                <w:rFonts w:ascii="Zizou Slab" w:hAnsi="Zizou Slab"/>
                                <w:lang w:val="es-ES"/>
                              </w:rPr>
                            </w:pPr>
                          </w:p>
                          <w:p w14:paraId="0F4CED0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2ECEDD" w14:textId="77777777" w:rsidR="0017691D" w:rsidRDefault="0017691D"/>
                          <w:p w14:paraId="3FC29E2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3AC61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CD49F9" w14:textId="77777777" w:rsidR="0017691D" w:rsidRDefault="0017691D" w:rsidP="00F958A5">
                            <w:pPr>
                              <w:rPr>
                                <w:rFonts w:ascii="Zizou Slab" w:hAnsi="Zizou Slab"/>
                                <w:lang w:val="es-ES"/>
                              </w:rPr>
                            </w:pPr>
                          </w:p>
                          <w:p w14:paraId="6B9BC07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330AAA" w14:textId="77777777" w:rsidR="0017691D" w:rsidRDefault="0017691D"/>
                          <w:p w14:paraId="2E2D04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015A66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9D1123" w14:textId="77777777" w:rsidR="0017691D" w:rsidRDefault="0017691D" w:rsidP="00F958A5">
                            <w:pPr>
                              <w:rPr>
                                <w:rFonts w:ascii="Zizou Slab" w:hAnsi="Zizou Slab"/>
                                <w:lang w:val="es-ES"/>
                              </w:rPr>
                            </w:pPr>
                          </w:p>
                          <w:p w14:paraId="09A73825"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F21A168" w14:textId="77777777" w:rsidR="0017691D" w:rsidRDefault="0017691D" w:rsidP="00F958A5">
                            <w:pPr>
                              <w:rPr>
                                <w:rFonts w:ascii="Zizou Slab" w:hAnsi="Zizou Slab"/>
                                <w:lang w:val="es-ES"/>
                              </w:rPr>
                            </w:pPr>
                          </w:p>
                          <w:p w14:paraId="7839F4E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276733A" w14:textId="77777777" w:rsidR="0017691D" w:rsidRDefault="0017691D"/>
                          <w:p w14:paraId="752F626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E8CD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EE1E9" w14:textId="77777777" w:rsidR="0017691D" w:rsidRDefault="0017691D" w:rsidP="00F958A5">
                            <w:pPr>
                              <w:rPr>
                                <w:rFonts w:ascii="Zizou Slab" w:hAnsi="Zizou Slab"/>
                                <w:lang w:val="es-ES"/>
                              </w:rPr>
                            </w:pPr>
                          </w:p>
                          <w:p w14:paraId="5CBD898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E50D5E1" w14:textId="77777777" w:rsidR="0017691D" w:rsidRDefault="0017691D"/>
                          <w:p w14:paraId="2E2A058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D2328B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8DDED6A" w14:textId="77777777" w:rsidR="0017691D" w:rsidRDefault="0017691D" w:rsidP="00F958A5">
                            <w:pPr>
                              <w:rPr>
                                <w:rFonts w:ascii="Zizou Slab" w:hAnsi="Zizou Slab"/>
                                <w:lang w:val="es-ES"/>
                              </w:rPr>
                            </w:pPr>
                          </w:p>
                          <w:p w14:paraId="24E9DBC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A1BDE2" w14:textId="77777777" w:rsidR="0017691D" w:rsidRDefault="0017691D"/>
                          <w:p w14:paraId="69FE57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D69DFC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BAA518" w14:textId="77777777" w:rsidR="0017691D" w:rsidRDefault="0017691D" w:rsidP="00F958A5">
                            <w:pPr>
                              <w:rPr>
                                <w:rFonts w:ascii="Zizou Slab" w:hAnsi="Zizou Slab"/>
                                <w:lang w:val="es-ES"/>
                              </w:rPr>
                            </w:pPr>
                          </w:p>
                          <w:p w14:paraId="305C4E5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36BB38" w14:textId="77777777" w:rsidR="0017691D" w:rsidRDefault="0017691D" w:rsidP="00F958A5">
                            <w:pPr>
                              <w:rPr>
                                <w:rFonts w:ascii="Zizou Slab" w:hAnsi="Zizou Slab"/>
                                <w:lang w:val="es-ES"/>
                              </w:rPr>
                            </w:pPr>
                          </w:p>
                          <w:p w14:paraId="2EB93C1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433C03" w14:textId="77777777" w:rsidR="0017691D" w:rsidRDefault="0017691D"/>
                          <w:p w14:paraId="15620A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272DD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3178581" w14:textId="77777777" w:rsidR="0017691D" w:rsidRDefault="0017691D" w:rsidP="00F958A5">
                            <w:pPr>
                              <w:rPr>
                                <w:rFonts w:ascii="Zizou Slab" w:hAnsi="Zizou Slab"/>
                                <w:lang w:val="es-ES"/>
                              </w:rPr>
                            </w:pPr>
                          </w:p>
                          <w:p w14:paraId="0869500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30C050" w14:textId="77777777" w:rsidR="0017691D" w:rsidRDefault="0017691D"/>
                          <w:p w14:paraId="284EA2B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BC6192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BFEDF9" w14:textId="77777777" w:rsidR="0017691D" w:rsidRDefault="0017691D" w:rsidP="00F958A5">
                            <w:pPr>
                              <w:rPr>
                                <w:rFonts w:ascii="Zizou Slab" w:hAnsi="Zizou Slab"/>
                                <w:lang w:val="es-ES"/>
                              </w:rPr>
                            </w:pPr>
                          </w:p>
                          <w:p w14:paraId="4319263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DC3E76" w14:textId="77777777" w:rsidR="0017691D" w:rsidRDefault="0017691D"/>
                          <w:p w14:paraId="3A5501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395D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16893" w14:textId="77777777" w:rsidR="0017691D" w:rsidRDefault="0017691D" w:rsidP="00F958A5">
                            <w:pPr>
                              <w:rPr>
                                <w:rFonts w:ascii="Zizou Slab" w:hAnsi="Zizou Slab"/>
                                <w:lang w:val="es-ES"/>
                              </w:rPr>
                            </w:pPr>
                          </w:p>
                          <w:p w14:paraId="57D5AAA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011EBD" w14:textId="77777777" w:rsidR="0017691D" w:rsidRDefault="0017691D" w:rsidP="00F958A5">
                            <w:pPr>
                              <w:rPr>
                                <w:rFonts w:ascii="Zizou Slab" w:hAnsi="Zizou Slab"/>
                                <w:lang w:val="es-ES"/>
                              </w:rPr>
                            </w:pPr>
                          </w:p>
                          <w:p w14:paraId="3505107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E55EDAB" w14:textId="77777777" w:rsidR="0017691D" w:rsidRDefault="0017691D"/>
                          <w:p w14:paraId="618B685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2E22A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3323C" w14:textId="77777777" w:rsidR="0017691D" w:rsidRDefault="0017691D" w:rsidP="00F958A5">
                            <w:pPr>
                              <w:rPr>
                                <w:rFonts w:ascii="Zizou Slab" w:hAnsi="Zizou Slab"/>
                                <w:lang w:val="es-ES"/>
                              </w:rPr>
                            </w:pPr>
                          </w:p>
                          <w:p w14:paraId="1CDB070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A99294" w14:textId="77777777" w:rsidR="0017691D" w:rsidRDefault="0017691D"/>
                          <w:p w14:paraId="1968F4F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8B2A6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E5CC56" w14:textId="77777777" w:rsidR="0017691D" w:rsidRDefault="0017691D" w:rsidP="00F958A5">
                            <w:pPr>
                              <w:rPr>
                                <w:rFonts w:ascii="Zizou Slab" w:hAnsi="Zizou Slab"/>
                                <w:lang w:val="es-ES"/>
                              </w:rPr>
                            </w:pPr>
                          </w:p>
                          <w:p w14:paraId="45DCFE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A0FAC6F" w14:textId="77777777" w:rsidR="0017691D" w:rsidRDefault="0017691D"/>
                          <w:p w14:paraId="5656FEF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280C92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20BE8" w14:textId="77777777" w:rsidR="0017691D" w:rsidRDefault="0017691D" w:rsidP="00F958A5">
                            <w:pPr>
                              <w:rPr>
                                <w:rFonts w:ascii="Zizou Slab" w:hAnsi="Zizou Slab"/>
                                <w:lang w:val="es-ES"/>
                              </w:rPr>
                            </w:pPr>
                          </w:p>
                          <w:p w14:paraId="267F66E0"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09A5D92" w14:textId="77777777" w:rsidR="0017691D" w:rsidRDefault="0017691D" w:rsidP="00F958A5">
                            <w:pPr>
                              <w:rPr>
                                <w:rFonts w:ascii="Zizou Slab" w:hAnsi="Zizou Slab"/>
                                <w:lang w:val="es-ES"/>
                              </w:rPr>
                            </w:pPr>
                          </w:p>
                          <w:p w14:paraId="3D046B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D982AB3" w14:textId="77777777" w:rsidR="0017691D" w:rsidRDefault="0017691D"/>
                          <w:p w14:paraId="01AAFEC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FBF0F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588FDF" w14:textId="77777777" w:rsidR="0017691D" w:rsidRDefault="0017691D" w:rsidP="00F958A5">
                            <w:pPr>
                              <w:rPr>
                                <w:rFonts w:ascii="Zizou Slab" w:hAnsi="Zizou Slab"/>
                                <w:lang w:val="es-ES"/>
                              </w:rPr>
                            </w:pPr>
                          </w:p>
                          <w:p w14:paraId="5B9441D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1ADC6AA" w14:textId="77777777" w:rsidR="0017691D" w:rsidRDefault="0017691D"/>
                          <w:p w14:paraId="62AB5C7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3084D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E81C0" w14:textId="77777777" w:rsidR="0017691D" w:rsidRDefault="0017691D" w:rsidP="00F958A5">
                            <w:pPr>
                              <w:rPr>
                                <w:rFonts w:ascii="Zizou Slab" w:hAnsi="Zizou Slab"/>
                                <w:lang w:val="es-ES"/>
                              </w:rPr>
                            </w:pPr>
                          </w:p>
                          <w:p w14:paraId="6BE484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B77114" w14:textId="77777777" w:rsidR="0017691D" w:rsidRDefault="0017691D"/>
                          <w:p w14:paraId="7079DF3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74F76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31948" w14:textId="77777777" w:rsidR="0017691D" w:rsidRDefault="0017691D" w:rsidP="00F958A5">
                            <w:pPr>
                              <w:rPr>
                                <w:rFonts w:ascii="Zizou Slab" w:hAnsi="Zizou Slab"/>
                                <w:lang w:val="es-ES"/>
                              </w:rPr>
                            </w:pPr>
                          </w:p>
                          <w:p w14:paraId="012DBF3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0D7593" w14:textId="77777777" w:rsidR="0017691D" w:rsidRDefault="0017691D" w:rsidP="00F958A5">
                            <w:pPr>
                              <w:rPr>
                                <w:rFonts w:ascii="Zizou Slab" w:hAnsi="Zizou Slab"/>
                                <w:lang w:val="es-ES"/>
                              </w:rPr>
                            </w:pPr>
                          </w:p>
                          <w:p w14:paraId="4664650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841CE1" w14:textId="77777777" w:rsidR="0017691D" w:rsidRDefault="0017691D"/>
                          <w:p w14:paraId="2B548FB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61A779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06A84FE" w14:textId="77777777" w:rsidR="0017691D" w:rsidRDefault="0017691D" w:rsidP="00F958A5">
                            <w:pPr>
                              <w:rPr>
                                <w:rFonts w:ascii="Zizou Slab" w:hAnsi="Zizou Slab"/>
                                <w:lang w:val="es-ES"/>
                              </w:rPr>
                            </w:pPr>
                          </w:p>
                          <w:p w14:paraId="317CD36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CC6C2B4" w14:textId="77777777" w:rsidR="0017691D" w:rsidRDefault="0017691D"/>
                          <w:p w14:paraId="1028344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16A6D2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B019C" w14:textId="77777777" w:rsidR="0017691D" w:rsidRDefault="0017691D" w:rsidP="00F958A5">
                            <w:pPr>
                              <w:rPr>
                                <w:rFonts w:ascii="Zizou Slab" w:hAnsi="Zizou Slab"/>
                                <w:lang w:val="es-ES"/>
                              </w:rPr>
                            </w:pPr>
                          </w:p>
                          <w:p w14:paraId="44A9823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F5F2FE" w14:textId="77777777" w:rsidR="0017691D" w:rsidRDefault="0017691D"/>
                          <w:p w14:paraId="3777C0C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2B8F9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A2FC8DB" w14:textId="77777777" w:rsidR="0017691D" w:rsidRDefault="0017691D" w:rsidP="00F958A5">
                            <w:pPr>
                              <w:rPr>
                                <w:rFonts w:ascii="Zizou Slab" w:hAnsi="Zizou Slab"/>
                                <w:lang w:val="es-ES"/>
                              </w:rPr>
                            </w:pPr>
                          </w:p>
                          <w:p w14:paraId="663933D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87182C" w14:textId="77777777" w:rsidR="0017691D" w:rsidRDefault="0017691D" w:rsidP="00F958A5">
                            <w:pPr>
                              <w:rPr>
                                <w:rFonts w:ascii="Zizou Slab" w:hAnsi="Zizou Slab"/>
                                <w:lang w:val="es-ES"/>
                              </w:rPr>
                            </w:pPr>
                          </w:p>
                          <w:p w14:paraId="48B731F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05A73B" w14:textId="77777777" w:rsidR="0017691D" w:rsidRDefault="0017691D"/>
                          <w:p w14:paraId="6EED409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D50A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0D0C41" w14:textId="77777777" w:rsidR="0017691D" w:rsidRDefault="0017691D" w:rsidP="00F958A5">
                            <w:pPr>
                              <w:rPr>
                                <w:rFonts w:ascii="Zizou Slab" w:hAnsi="Zizou Slab"/>
                                <w:lang w:val="es-ES"/>
                              </w:rPr>
                            </w:pPr>
                          </w:p>
                          <w:p w14:paraId="059BFE0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C6CC894" w14:textId="77777777" w:rsidR="0017691D" w:rsidRDefault="0017691D"/>
                          <w:p w14:paraId="0457A98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20FC97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2B05B6E" w14:textId="77777777" w:rsidR="0017691D" w:rsidRDefault="0017691D" w:rsidP="00F958A5">
                            <w:pPr>
                              <w:rPr>
                                <w:rFonts w:ascii="Zizou Slab" w:hAnsi="Zizou Slab"/>
                                <w:lang w:val="es-ES"/>
                              </w:rPr>
                            </w:pPr>
                          </w:p>
                          <w:p w14:paraId="62B0613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8DE45B" w14:textId="77777777" w:rsidR="0017691D" w:rsidRDefault="0017691D"/>
                          <w:p w14:paraId="157E301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0751E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DCB35A" w14:textId="77777777" w:rsidR="0017691D" w:rsidRDefault="0017691D" w:rsidP="00F958A5">
                            <w:pPr>
                              <w:rPr>
                                <w:rFonts w:ascii="Zizou Slab" w:hAnsi="Zizou Slab"/>
                                <w:lang w:val="es-ES"/>
                              </w:rPr>
                            </w:pPr>
                          </w:p>
                          <w:p w14:paraId="41D9474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79068DA" w14:textId="77777777" w:rsidR="0017691D" w:rsidRDefault="0017691D" w:rsidP="00F958A5">
                            <w:pPr>
                              <w:rPr>
                                <w:rFonts w:ascii="Zizou Slab" w:hAnsi="Zizou Slab"/>
                                <w:lang w:val="es-ES"/>
                              </w:rPr>
                            </w:pPr>
                          </w:p>
                          <w:p w14:paraId="0A1348E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0E10B0E" w14:textId="77777777" w:rsidR="0017691D" w:rsidRDefault="0017691D"/>
                          <w:p w14:paraId="7471EDF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C2899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268CD4" w14:textId="77777777" w:rsidR="0017691D" w:rsidRDefault="0017691D" w:rsidP="00F958A5">
                            <w:pPr>
                              <w:rPr>
                                <w:rFonts w:ascii="Zizou Slab" w:hAnsi="Zizou Slab"/>
                                <w:lang w:val="es-ES"/>
                              </w:rPr>
                            </w:pPr>
                          </w:p>
                          <w:p w14:paraId="74F562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4CAFF86" w14:textId="77777777" w:rsidR="0017691D" w:rsidRDefault="0017691D"/>
                          <w:p w14:paraId="7AB96FA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6FD277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DF08DF" w14:textId="77777777" w:rsidR="0017691D" w:rsidRDefault="0017691D" w:rsidP="00F958A5">
                            <w:pPr>
                              <w:rPr>
                                <w:rFonts w:ascii="Zizou Slab" w:hAnsi="Zizou Slab"/>
                                <w:lang w:val="es-ES"/>
                              </w:rPr>
                            </w:pPr>
                          </w:p>
                          <w:p w14:paraId="0F641F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F113047" w14:textId="77777777" w:rsidR="0017691D" w:rsidRDefault="0017691D"/>
                          <w:p w14:paraId="2175D7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0E5B72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05CE3" w14:textId="77777777" w:rsidR="0017691D" w:rsidRDefault="0017691D" w:rsidP="00F958A5">
                            <w:pPr>
                              <w:rPr>
                                <w:rFonts w:ascii="Zizou Slab" w:hAnsi="Zizou Slab"/>
                                <w:lang w:val="es-ES"/>
                              </w:rPr>
                            </w:pPr>
                          </w:p>
                          <w:p w14:paraId="53E844C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0A2AD95" w14:textId="77777777" w:rsidR="0017691D" w:rsidRDefault="0017691D" w:rsidP="00F958A5">
                            <w:pPr>
                              <w:rPr>
                                <w:rFonts w:ascii="Zizou Slab" w:hAnsi="Zizou Slab"/>
                                <w:lang w:val="es-ES"/>
                              </w:rPr>
                            </w:pPr>
                          </w:p>
                          <w:p w14:paraId="4BE9DE3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5FE701E" w14:textId="77777777" w:rsidR="0017691D" w:rsidRDefault="0017691D"/>
                          <w:p w14:paraId="6D20191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36EB02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681E6F" w14:textId="77777777" w:rsidR="0017691D" w:rsidRDefault="0017691D" w:rsidP="00F958A5">
                            <w:pPr>
                              <w:rPr>
                                <w:rFonts w:ascii="Zizou Slab" w:hAnsi="Zizou Slab"/>
                                <w:lang w:val="es-ES"/>
                              </w:rPr>
                            </w:pPr>
                          </w:p>
                          <w:p w14:paraId="5D645B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E16E270" w14:textId="77777777" w:rsidR="0017691D" w:rsidRDefault="0017691D"/>
                          <w:p w14:paraId="7EF9D19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0EA146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1C7939" w14:textId="77777777" w:rsidR="0017691D" w:rsidRDefault="0017691D" w:rsidP="00F958A5">
                            <w:pPr>
                              <w:rPr>
                                <w:rFonts w:ascii="Zizou Slab" w:hAnsi="Zizou Slab"/>
                                <w:lang w:val="es-ES"/>
                              </w:rPr>
                            </w:pPr>
                          </w:p>
                          <w:p w14:paraId="42634B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6445A7D" w14:textId="77777777" w:rsidR="0017691D" w:rsidRDefault="0017691D"/>
                          <w:p w14:paraId="4473C5F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7FAE8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56C07D" w14:textId="77777777" w:rsidR="0017691D" w:rsidRDefault="0017691D" w:rsidP="00F958A5">
                            <w:pPr>
                              <w:rPr>
                                <w:rFonts w:ascii="Zizou Slab" w:hAnsi="Zizou Slab"/>
                                <w:lang w:val="es-ES"/>
                              </w:rPr>
                            </w:pPr>
                          </w:p>
                          <w:p w14:paraId="2C2360A4"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43F3643" w14:textId="77777777" w:rsidR="0017691D" w:rsidRDefault="0017691D" w:rsidP="00F958A5">
                            <w:pPr>
                              <w:rPr>
                                <w:rFonts w:ascii="Zizou Slab" w:hAnsi="Zizou Slab"/>
                                <w:lang w:val="es-ES"/>
                              </w:rPr>
                            </w:pPr>
                          </w:p>
                          <w:p w14:paraId="68119B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8784AD" w14:textId="77777777" w:rsidR="0017691D" w:rsidRDefault="0017691D"/>
                          <w:p w14:paraId="17F9880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AE49B0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1C72FA" w14:textId="77777777" w:rsidR="0017691D" w:rsidRDefault="0017691D" w:rsidP="00F958A5">
                            <w:pPr>
                              <w:rPr>
                                <w:rFonts w:ascii="Zizou Slab" w:hAnsi="Zizou Slab"/>
                                <w:lang w:val="es-ES"/>
                              </w:rPr>
                            </w:pPr>
                          </w:p>
                          <w:p w14:paraId="517397F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99D2F1" w14:textId="77777777" w:rsidR="0017691D" w:rsidRDefault="0017691D"/>
                          <w:p w14:paraId="5A3E5D3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89DB0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A42DD4" w14:textId="77777777" w:rsidR="0017691D" w:rsidRDefault="0017691D" w:rsidP="00F958A5">
                            <w:pPr>
                              <w:rPr>
                                <w:rFonts w:ascii="Zizou Slab" w:hAnsi="Zizou Slab"/>
                                <w:lang w:val="es-ES"/>
                              </w:rPr>
                            </w:pPr>
                          </w:p>
                          <w:p w14:paraId="197EDDC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30F0B3D" w14:textId="77777777" w:rsidR="0017691D" w:rsidRDefault="0017691D"/>
                          <w:p w14:paraId="632EE4D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0F245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F10114" w14:textId="77777777" w:rsidR="0017691D" w:rsidRDefault="0017691D" w:rsidP="00F958A5">
                            <w:pPr>
                              <w:rPr>
                                <w:rFonts w:ascii="Zizou Slab" w:hAnsi="Zizou Slab"/>
                                <w:lang w:val="es-ES"/>
                              </w:rPr>
                            </w:pPr>
                          </w:p>
                          <w:p w14:paraId="5CC34B4F"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B2CF708" w14:textId="77777777" w:rsidR="0017691D" w:rsidRDefault="0017691D" w:rsidP="00F958A5">
                            <w:pPr>
                              <w:rPr>
                                <w:rFonts w:ascii="Zizou Slab" w:hAnsi="Zizou Slab"/>
                                <w:lang w:val="es-ES"/>
                              </w:rPr>
                            </w:pPr>
                          </w:p>
                          <w:p w14:paraId="170DC5E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6CDF4C" w14:textId="77777777" w:rsidR="0017691D" w:rsidRDefault="0017691D"/>
                          <w:p w14:paraId="19BF0D9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78854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D3269" w14:textId="77777777" w:rsidR="0017691D" w:rsidRDefault="0017691D" w:rsidP="00F958A5">
                            <w:pPr>
                              <w:rPr>
                                <w:rFonts w:ascii="Zizou Slab" w:hAnsi="Zizou Slab"/>
                                <w:lang w:val="es-ES"/>
                              </w:rPr>
                            </w:pPr>
                          </w:p>
                          <w:p w14:paraId="04A39C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AAF60A" w14:textId="77777777" w:rsidR="0017691D" w:rsidRDefault="0017691D"/>
                          <w:p w14:paraId="20AD9E0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931A9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704D0E" w14:textId="77777777" w:rsidR="0017691D" w:rsidRDefault="0017691D" w:rsidP="00F958A5">
                            <w:pPr>
                              <w:rPr>
                                <w:rFonts w:ascii="Zizou Slab" w:hAnsi="Zizou Slab"/>
                                <w:lang w:val="es-ES"/>
                              </w:rPr>
                            </w:pPr>
                          </w:p>
                          <w:p w14:paraId="3448D40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FABE06" w14:textId="77777777" w:rsidR="0017691D" w:rsidRDefault="0017691D"/>
                          <w:p w14:paraId="7658CFD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82A0E8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07CE78E" w14:textId="77777777" w:rsidR="0017691D" w:rsidRDefault="0017691D" w:rsidP="00F958A5">
                            <w:pPr>
                              <w:rPr>
                                <w:rFonts w:ascii="Zizou Slab" w:hAnsi="Zizou Slab"/>
                                <w:lang w:val="es-ES"/>
                              </w:rPr>
                            </w:pPr>
                          </w:p>
                          <w:p w14:paraId="22CBEC2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42E9B03" w14:textId="77777777" w:rsidR="0017691D" w:rsidRDefault="0017691D" w:rsidP="00F958A5">
                            <w:pPr>
                              <w:rPr>
                                <w:rFonts w:ascii="Zizou Slab" w:hAnsi="Zizou Slab"/>
                                <w:lang w:val="es-ES"/>
                              </w:rPr>
                            </w:pPr>
                          </w:p>
                          <w:p w14:paraId="0AFD809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3A9A56" w14:textId="77777777" w:rsidR="0017691D" w:rsidRDefault="0017691D"/>
                          <w:p w14:paraId="753FB6A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4EDD3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8A4C64" w14:textId="77777777" w:rsidR="0017691D" w:rsidRDefault="0017691D" w:rsidP="00F958A5">
                            <w:pPr>
                              <w:rPr>
                                <w:rFonts w:ascii="Zizou Slab" w:hAnsi="Zizou Slab"/>
                                <w:lang w:val="es-ES"/>
                              </w:rPr>
                            </w:pPr>
                          </w:p>
                          <w:p w14:paraId="78A1935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9F1426" w14:textId="77777777" w:rsidR="0017691D" w:rsidRDefault="0017691D"/>
                          <w:p w14:paraId="16D4ED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958BE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1258B90" w14:textId="77777777" w:rsidR="0017691D" w:rsidRDefault="0017691D" w:rsidP="00F958A5">
                            <w:pPr>
                              <w:rPr>
                                <w:rFonts w:ascii="Zizou Slab" w:hAnsi="Zizou Slab"/>
                                <w:lang w:val="es-ES"/>
                              </w:rPr>
                            </w:pPr>
                          </w:p>
                          <w:p w14:paraId="7868014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9070B84" w14:textId="77777777" w:rsidR="0017691D" w:rsidRDefault="0017691D"/>
                          <w:p w14:paraId="2E519C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E5E52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95D9D3" w14:textId="77777777" w:rsidR="0017691D" w:rsidRDefault="0017691D" w:rsidP="00F958A5">
                            <w:pPr>
                              <w:rPr>
                                <w:rFonts w:ascii="Zizou Slab" w:hAnsi="Zizou Slab"/>
                                <w:lang w:val="es-ES"/>
                              </w:rPr>
                            </w:pPr>
                          </w:p>
                          <w:p w14:paraId="48D22B66"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1D7C74A" w14:textId="77777777" w:rsidR="0017691D" w:rsidRDefault="0017691D" w:rsidP="00F958A5">
                            <w:pPr>
                              <w:rPr>
                                <w:rFonts w:ascii="Zizou Slab" w:hAnsi="Zizou Slab"/>
                                <w:lang w:val="es-ES"/>
                              </w:rPr>
                            </w:pPr>
                          </w:p>
                          <w:p w14:paraId="0E05368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90AA2CD" w14:textId="77777777" w:rsidR="0017691D" w:rsidRDefault="0017691D"/>
                          <w:p w14:paraId="28147BA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4D9503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E77347" w14:textId="77777777" w:rsidR="0017691D" w:rsidRDefault="0017691D" w:rsidP="00F958A5">
                            <w:pPr>
                              <w:rPr>
                                <w:rFonts w:ascii="Zizou Slab" w:hAnsi="Zizou Slab"/>
                                <w:lang w:val="es-ES"/>
                              </w:rPr>
                            </w:pPr>
                          </w:p>
                          <w:p w14:paraId="3D3E12B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16162A8" w14:textId="77777777" w:rsidR="0017691D" w:rsidRDefault="0017691D"/>
                          <w:p w14:paraId="60128EE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3007BB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4973935" w14:textId="77777777" w:rsidR="0017691D" w:rsidRDefault="0017691D" w:rsidP="00F958A5">
                            <w:pPr>
                              <w:rPr>
                                <w:rFonts w:ascii="Zizou Slab" w:hAnsi="Zizou Slab"/>
                                <w:lang w:val="es-ES"/>
                              </w:rPr>
                            </w:pPr>
                          </w:p>
                          <w:p w14:paraId="387A67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AD97532" w14:textId="77777777" w:rsidR="0017691D" w:rsidRDefault="0017691D"/>
                          <w:p w14:paraId="1371EDE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4C0C8F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EA1327" w14:textId="77777777" w:rsidR="0017691D" w:rsidRDefault="0017691D" w:rsidP="00F958A5">
                            <w:pPr>
                              <w:rPr>
                                <w:rFonts w:ascii="Zizou Slab" w:hAnsi="Zizou Slab"/>
                                <w:lang w:val="es-ES"/>
                              </w:rPr>
                            </w:pPr>
                          </w:p>
                          <w:p w14:paraId="28EDA93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809777" w14:textId="77777777" w:rsidR="0017691D" w:rsidRDefault="0017691D" w:rsidP="00F958A5">
                            <w:pPr>
                              <w:rPr>
                                <w:rFonts w:ascii="Zizou Slab" w:hAnsi="Zizou Slab"/>
                                <w:lang w:val="es-ES"/>
                              </w:rPr>
                            </w:pPr>
                          </w:p>
                          <w:p w14:paraId="203F81D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F647470" w14:textId="77777777" w:rsidR="0017691D" w:rsidRDefault="0017691D"/>
                          <w:p w14:paraId="0BD3BF0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55487A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E4BACE" w14:textId="77777777" w:rsidR="0017691D" w:rsidRDefault="0017691D" w:rsidP="00F958A5">
                            <w:pPr>
                              <w:rPr>
                                <w:rFonts w:ascii="Zizou Slab" w:hAnsi="Zizou Slab"/>
                                <w:lang w:val="es-ES"/>
                              </w:rPr>
                            </w:pPr>
                          </w:p>
                          <w:p w14:paraId="2FDF3FF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2A59304" w14:textId="77777777" w:rsidR="0017691D" w:rsidRDefault="0017691D"/>
                          <w:p w14:paraId="4505C15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D70BF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F3932C" w14:textId="77777777" w:rsidR="0017691D" w:rsidRDefault="0017691D" w:rsidP="00F958A5">
                            <w:pPr>
                              <w:rPr>
                                <w:rFonts w:ascii="Zizou Slab" w:hAnsi="Zizou Slab"/>
                                <w:lang w:val="es-ES"/>
                              </w:rPr>
                            </w:pPr>
                          </w:p>
                          <w:p w14:paraId="6761C38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C978D0E" w14:textId="77777777" w:rsidR="0017691D" w:rsidRDefault="0017691D"/>
                          <w:p w14:paraId="4D0B189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BB562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E44B2A" w14:textId="77777777" w:rsidR="0017691D" w:rsidRDefault="0017691D" w:rsidP="00F958A5">
                            <w:pPr>
                              <w:rPr>
                                <w:rFonts w:ascii="Zizou Slab" w:hAnsi="Zizou Slab"/>
                                <w:lang w:val="es-ES"/>
                              </w:rPr>
                            </w:pPr>
                          </w:p>
                          <w:p w14:paraId="0F246AE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2678FD" w14:textId="77777777" w:rsidR="0017691D" w:rsidRDefault="0017691D" w:rsidP="00F958A5">
                            <w:pPr>
                              <w:rPr>
                                <w:rFonts w:ascii="Zizou Slab" w:hAnsi="Zizou Slab"/>
                                <w:lang w:val="es-ES"/>
                              </w:rPr>
                            </w:pPr>
                          </w:p>
                          <w:p w14:paraId="75FC3D8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D23A8A" w14:textId="77777777" w:rsidR="0017691D" w:rsidRDefault="0017691D"/>
                          <w:p w14:paraId="641CBBB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593CE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83692E" w14:textId="77777777" w:rsidR="0017691D" w:rsidRDefault="0017691D" w:rsidP="00F958A5">
                            <w:pPr>
                              <w:rPr>
                                <w:rFonts w:ascii="Zizou Slab" w:hAnsi="Zizou Slab"/>
                                <w:lang w:val="es-ES"/>
                              </w:rPr>
                            </w:pPr>
                          </w:p>
                          <w:p w14:paraId="0366C0B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7FBC609" w14:textId="77777777" w:rsidR="0017691D" w:rsidRDefault="0017691D"/>
                          <w:p w14:paraId="30E8F86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8F271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DA9D3B" w14:textId="77777777" w:rsidR="0017691D" w:rsidRDefault="0017691D" w:rsidP="00F958A5">
                            <w:pPr>
                              <w:rPr>
                                <w:rFonts w:ascii="Zizou Slab" w:hAnsi="Zizou Slab"/>
                                <w:lang w:val="es-ES"/>
                              </w:rPr>
                            </w:pPr>
                          </w:p>
                          <w:p w14:paraId="07CEA33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D5788F0" w14:textId="77777777" w:rsidR="0017691D" w:rsidRDefault="0017691D"/>
                          <w:p w14:paraId="422D15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9F108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496E32" w14:textId="77777777" w:rsidR="0017691D" w:rsidRDefault="0017691D" w:rsidP="00F958A5">
                            <w:pPr>
                              <w:rPr>
                                <w:rFonts w:ascii="Zizou Slab" w:hAnsi="Zizou Slab"/>
                                <w:lang w:val="es-ES"/>
                              </w:rPr>
                            </w:pPr>
                          </w:p>
                          <w:p w14:paraId="2F1550A0"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C2E982" w14:textId="77777777" w:rsidR="0017691D" w:rsidRDefault="0017691D" w:rsidP="00F958A5">
                            <w:pPr>
                              <w:rPr>
                                <w:rFonts w:ascii="Zizou Slab" w:hAnsi="Zizou Slab"/>
                                <w:lang w:val="es-ES"/>
                              </w:rPr>
                            </w:pPr>
                          </w:p>
                          <w:p w14:paraId="538502D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0CA80B8" w14:textId="77777777" w:rsidR="0017691D" w:rsidRDefault="0017691D"/>
                          <w:p w14:paraId="63B8D66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5070DA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AA3BBC0" w14:textId="77777777" w:rsidR="0017691D" w:rsidRDefault="0017691D" w:rsidP="00F958A5">
                            <w:pPr>
                              <w:rPr>
                                <w:rFonts w:ascii="Zizou Slab" w:hAnsi="Zizou Slab"/>
                                <w:lang w:val="es-ES"/>
                              </w:rPr>
                            </w:pPr>
                          </w:p>
                          <w:p w14:paraId="366686C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4E15FB" w14:textId="77777777" w:rsidR="0017691D" w:rsidRDefault="0017691D"/>
                          <w:p w14:paraId="4CADF7C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908677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75FA99" w14:textId="77777777" w:rsidR="0017691D" w:rsidRDefault="0017691D" w:rsidP="00F958A5">
                            <w:pPr>
                              <w:rPr>
                                <w:rFonts w:ascii="Zizou Slab" w:hAnsi="Zizou Slab"/>
                                <w:lang w:val="es-ES"/>
                              </w:rPr>
                            </w:pPr>
                          </w:p>
                          <w:p w14:paraId="631BAC8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B694EE" w14:textId="77777777" w:rsidR="0017691D" w:rsidRDefault="0017691D"/>
                          <w:p w14:paraId="727C38C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29B7E6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4D8B0A" w14:textId="77777777" w:rsidR="0017691D" w:rsidRDefault="0017691D" w:rsidP="00F958A5">
                            <w:pPr>
                              <w:rPr>
                                <w:rFonts w:ascii="Zizou Slab" w:hAnsi="Zizou Slab"/>
                                <w:lang w:val="es-ES"/>
                              </w:rPr>
                            </w:pPr>
                          </w:p>
                          <w:p w14:paraId="33DBD30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33A9513" w14:textId="77777777" w:rsidR="0017691D" w:rsidRDefault="0017691D" w:rsidP="00F958A5">
                            <w:pPr>
                              <w:rPr>
                                <w:rFonts w:ascii="Zizou Slab" w:hAnsi="Zizou Slab"/>
                                <w:lang w:val="es-ES"/>
                              </w:rPr>
                            </w:pPr>
                          </w:p>
                          <w:p w14:paraId="4975A6D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8F1F29" w14:textId="77777777" w:rsidR="0017691D" w:rsidRDefault="0017691D"/>
                          <w:p w14:paraId="2AAB4E8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F124D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1FB0CA" w14:textId="77777777" w:rsidR="0017691D" w:rsidRDefault="0017691D" w:rsidP="00F958A5">
                            <w:pPr>
                              <w:rPr>
                                <w:rFonts w:ascii="Zizou Slab" w:hAnsi="Zizou Slab"/>
                                <w:lang w:val="es-ES"/>
                              </w:rPr>
                            </w:pPr>
                          </w:p>
                          <w:p w14:paraId="28CDF6F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0877949" w14:textId="77777777" w:rsidR="0017691D" w:rsidRDefault="0017691D"/>
                          <w:p w14:paraId="6844910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7D8E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BE2324" w14:textId="77777777" w:rsidR="0017691D" w:rsidRDefault="0017691D" w:rsidP="00F958A5">
                            <w:pPr>
                              <w:rPr>
                                <w:rFonts w:ascii="Zizou Slab" w:hAnsi="Zizou Slab"/>
                                <w:lang w:val="es-ES"/>
                              </w:rPr>
                            </w:pPr>
                          </w:p>
                          <w:p w14:paraId="2957074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ABFEC0B" w14:textId="77777777" w:rsidR="0017691D" w:rsidRDefault="0017691D"/>
                          <w:p w14:paraId="476CFA7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AD27D0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144E4A" w14:textId="77777777" w:rsidR="0017691D" w:rsidRDefault="0017691D" w:rsidP="00F958A5">
                            <w:pPr>
                              <w:rPr>
                                <w:rFonts w:ascii="Zizou Slab" w:hAnsi="Zizou Slab"/>
                                <w:lang w:val="es-ES"/>
                              </w:rPr>
                            </w:pPr>
                          </w:p>
                          <w:p w14:paraId="7E0C3C4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726ADB" w14:textId="77777777" w:rsidR="0017691D" w:rsidRDefault="0017691D" w:rsidP="00F958A5">
                            <w:pPr>
                              <w:rPr>
                                <w:rFonts w:ascii="Zizou Slab" w:hAnsi="Zizou Slab"/>
                                <w:lang w:val="es-ES"/>
                              </w:rPr>
                            </w:pPr>
                          </w:p>
                          <w:p w14:paraId="5E7A2A6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FB978E7" w14:textId="77777777" w:rsidR="0017691D" w:rsidRDefault="0017691D"/>
                          <w:p w14:paraId="595FF45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2D467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5C236" w14:textId="77777777" w:rsidR="0017691D" w:rsidRDefault="0017691D" w:rsidP="00F958A5">
                            <w:pPr>
                              <w:rPr>
                                <w:rFonts w:ascii="Zizou Slab" w:hAnsi="Zizou Slab"/>
                                <w:lang w:val="es-ES"/>
                              </w:rPr>
                            </w:pPr>
                          </w:p>
                          <w:p w14:paraId="7F2870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D645107" w14:textId="77777777" w:rsidR="0017691D" w:rsidRDefault="0017691D"/>
                          <w:p w14:paraId="1C855BE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324598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8B865A" w14:textId="77777777" w:rsidR="0017691D" w:rsidRDefault="0017691D" w:rsidP="00F958A5">
                            <w:pPr>
                              <w:rPr>
                                <w:rFonts w:ascii="Zizou Slab" w:hAnsi="Zizou Slab"/>
                                <w:lang w:val="es-ES"/>
                              </w:rPr>
                            </w:pPr>
                          </w:p>
                          <w:p w14:paraId="57AE23A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E99B7C5" w14:textId="77777777" w:rsidR="0017691D" w:rsidRDefault="0017691D"/>
                          <w:p w14:paraId="7A2BEA1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BF5E6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9643C1" w14:textId="77777777" w:rsidR="0017691D" w:rsidRDefault="0017691D" w:rsidP="00F958A5">
                            <w:pPr>
                              <w:rPr>
                                <w:rFonts w:ascii="Zizou Slab" w:hAnsi="Zizou Slab"/>
                                <w:lang w:val="es-ES"/>
                              </w:rPr>
                            </w:pPr>
                          </w:p>
                          <w:p w14:paraId="10B219E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B97CA9F" w14:textId="77777777" w:rsidR="0017691D" w:rsidRDefault="0017691D" w:rsidP="00F958A5">
                            <w:pPr>
                              <w:rPr>
                                <w:rFonts w:ascii="Zizou Slab" w:hAnsi="Zizou Slab"/>
                                <w:lang w:val="es-ES"/>
                              </w:rPr>
                            </w:pPr>
                          </w:p>
                          <w:p w14:paraId="2944EF3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9A907C" w14:textId="77777777" w:rsidR="0017691D" w:rsidRDefault="0017691D"/>
                          <w:p w14:paraId="48A5CE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BDD820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BD19205" w14:textId="77777777" w:rsidR="0017691D" w:rsidRDefault="0017691D" w:rsidP="00F958A5">
                            <w:pPr>
                              <w:rPr>
                                <w:rFonts w:ascii="Zizou Slab" w:hAnsi="Zizou Slab"/>
                                <w:lang w:val="es-ES"/>
                              </w:rPr>
                            </w:pPr>
                          </w:p>
                          <w:p w14:paraId="51DB96F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03C6B8E" w14:textId="77777777" w:rsidR="0017691D" w:rsidRDefault="0017691D"/>
                          <w:p w14:paraId="58F72C4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D69BB9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C4F557E" w14:textId="77777777" w:rsidR="0017691D" w:rsidRDefault="0017691D" w:rsidP="00F958A5">
                            <w:pPr>
                              <w:rPr>
                                <w:rFonts w:ascii="Zizou Slab" w:hAnsi="Zizou Slab"/>
                                <w:lang w:val="es-ES"/>
                              </w:rPr>
                            </w:pPr>
                          </w:p>
                          <w:p w14:paraId="0A8FAC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4D3A9A0" w14:textId="77777777" w:rsidR="0017691D" w:rsidRDefault="0017691D"/>
                          <w:p w14:paraId="071F2A0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9D272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F35192" w14:textId="77777777" w:rsidR="0017691D" w:rsidRDefault="0017691D" w:rsidP="00F958A5">
                            <w:pPr>
                              <w:rPr>
                                <w:rFonts w:ascii="Zizou Slab" w:hAnsi="Zizou Slab"/>
                                <w:lang w:val="es-ES"/>
                              </w:rPr>
                            </w:pPr>
                          </w:p>
                          <w:p w14:paraId="558CF8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5C6EC" w14:textId="77777777" w:rsidR="0017691D" w:rsidRDefault="0017691D" w:rsidP="00F958A5">
                            <w:pPr>
                              <w:rPr>
                                <w:rFonts w:ascii="Zizou Slab" w:hAnsi="Zizou Slab"/>
                                <w:lang w:val="es-ES"/>
                              </w:rPr>
                            </w:pPr>
                          </w:p>
                          <w:p w14:paraId="0A7D13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59E9A0" w14:textId="77777777" w:rsidR="0017691D" w:rsidRDefault="0017691D"/>
                          <w:p w14:paraId="4364A6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7665E1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D33BA8B" w14:textId="77777777" w:rsidR="0017691D" w:rsidRDefault="0017691D" w:rsidP="00F958A5">
                            <w:pPr>
                              <w:rPr>
                                <w:rFonts w:ascii="Zizou Slab" w:hAnsi="Zizou Slab"/>
                                <w:lang w:val="es-ES"/>
                              </w:rPr>
                            </w:pPr>
                          </w:p>
                          <w:p w14:paraId="448856D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D774E31" w14:textId="77777777" w:rsidR="0017691D" w:rsidRDefault="0017691D"/>
                          <w:p w14:paraId="24FF857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B013F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C21CF" w14:textId="77777777" w:rsidR="0017691D" w:rsidRDefault="0017691D" w:rsidP="00F958A5">
                            <w:pPr>
                              <w:rPr>
                                <w:rFonts w:ascii="Zizou Slab" w:hAnsi="Zizou Slab"/>
                                <w:lang w:val="es-ES"/>
                              </w:rPr>
                            </w:pPr>
                          </w:p>
                          <w:p w14:paraId="4DA9EBE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ACCA1F7" w14:textId="77777777" w:rsidR="0017691D" w:rsidRDefault="0017691D"/>
                          <w:p w14:paraId="676E43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1D2CA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47A34A" w14:textId="77777777" w:rsidR="0017691D" w:rsidRDefault="0017691D" w:rsidP="00F958A5">
                            <w:pPr>
                              <w:rPr>
                                <w:rFonts w:ascii="Zizou Slab" w:hAnsi="Zizou Slab"/>
                                <w:lang w:val="es-ES"/>
                              </w:rPr>
                            </w:pPr>
                          </w:p>
                          <w:p w14:paraId="155041C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F908E0" w14:textId="77777777" w:rsidR="0017691D" w:rsidRDefault="0017691D" w:rsidP="00F958A5">
                            <w:pPr>
                              <w:rPr>
                                <w:rFonts w:ascii="Zizou Slab" w:hAnsi="Zizou Slab"/>
                                <w:lang w:val="es-ES"/>
                              </w:rPr>
                            </w:pPr>
                          </w:p>
                          <w:p w14:paraId="66D6441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4FE90C7" w14:textId="77777777" w:rsidR="0017691D" w:rsidRDefault="0017691D"/>
                          <w:p w14:paraId="7504F02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97D8A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3F6F37" w14:textId="77777777" w:rsidR="0017691D" w:rsidRDefault="0017691D" w:rsidP="00F958A5">
                            <w:pPr>
                              <w:rPr>
                                <w:rFonts w:ascii="Zizou Slab" w:hAnsi="Zizou Slab"/>
                                <w:lang w:val="es-ES"/>
                              </w:rPr>
                            </w:pPr>
                          </w:p>
                          <w:p w14:paraId="5C9A579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81E0D33" w14:textId="77777777" w:rsidR="0017691D" w:rsidRDefault="0017691D"/>
                          <w:p w14:paraId="23ED27D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C1EDD9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7CC50" w14:textId="77777777" w:rsidR="0017691D" w:rsidRDefault="0017691D" w:rsidP="00F958A5">
                            <w:pPr>
                              <w:rPr>
                                <w:rFonts w:ascii="Zizou Slab" w:hAnsi="Zizou Slab"/>
                                <w:lang w:val="es-ES"/>
                              </w:rPr>
                            </w:pPr>
                          </w:p>
                          <w:p w14:paraId="3CD5E67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4F72F0E" w14:textId="77777777" w:rsidR="0017691D" w:rsidRDefault="0017691D"/>
                          <w:p w14:paraId="25F7FDF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7171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EB5B0" w14:textId="77777777" w:rsidR="0017691D" w:rsidRDefault="0017691D" w:rsidP="00F958A5">
                            <w:pPr>
                              <w:rPr>
                                <w:rFonts w:ascii="Zizou Slab" w:hAnsi="Zizou Slab"/>
                                <w:lang w:val="es-ES"/>
                              </w:rPr>
                            </w:pPr>
                          </w:p>
                          <w:p w14:paraId="3EACE7F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4BF66E" w14:textId="77777777" w:rsidR="0017691D" w:rsidRDefault="0017691D" w:rsidP="00F958A5">
                            <w:pPr>
                              <w:rPr>
                                <w:rFonts w:ascii="Zizou Slab" w:hAnsi="Zizou Slab"/>
                                <w:lang w:val="es-ES"/>
                              </w:rPr>
                            </w:pPr>
                          </w:p>
                          <w:p w14:paraId="1F398B9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DABF697" w14:textId="77777777" w:rsidR="0017691D" w:rsidRDefault="0017691D"/>
                          <w:p w14:paraId="491FF28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9A8A9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83CEEA" w14:textId="77777777" w:rsidR="0017691D" w:rsidRDefault="0017691D" w:rsidP="00F958A5">
                            <w:pPr>
                              <w:rPr>
                                <w:rFonts w:ascii="Zizou Slab" w:hAnsi="Zizou Slab"/>
                                <w:lang w:val="es-ES"/>
                              </w:rPr>
                            </w:pPr>
                          </w:p>
                          <w:p w14:paraId="09A59D0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1861453" w14:textId="77777777" w:rsidR="0017691D" w:rsidRDefault="0017691D"/>
                          <w:p w14:paraId="7FC674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70C6E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8BECA1" w14:textId="77777777" w:rsidR="0017691D" w:rsidRDefault="0017691D" w:rsidP="00F958A5">
                            <w:pPr>
                              <w:rPr>
                                <w:rFonts w:ascii="Zizou Slab" w:hAnsi="Zizou Slab"/>
                                <w:lang w:val="es-ES"/>
                              </w:rPr>
                            </w:pPr>
                          </w:p>
                          <w:p w14:paraId="0301AC7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2411741" w14:textId="77777777" w:rsidR="0017691D" w:rsidRDefault="0017691D"/>
                          <w:p w14:paraId="46261F4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8A277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1960DE" w14:textId="77777777" w:rsidR="0017691D" w:rsidRDefault="0017691D" w:rsidP="00F958A5">
                            <w:pPr>
                              <w:rPr>
                                <w:rFonts w:ascii="Zizou Slab" w:hAnsi="Zizou Slab"/>
                                <w:lang w:val="es-ES"/>
                              </w:rPr>
                            </w:pPr>
                          </w:p>
                          <w:p w14:paraId="12A5ED8F"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973050" w14:textId="77777777" w:rsidR="0017691D" w:rsidRDefault="0017691D" w:rsidP="00F958A5">
                            <w:pPr>
                              <w:rPr>
                                <w:rFonts w:ascii="Zizou Slab" w:hAnsi="Zizou Slab"/>
                                <w:lang w:val="es-ES"/>
                              </w:rPr>
                            </w:pPr>
                          </w:p>
                          <w:p w14:paraId="7D252AB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E50E39" w14:textId="77777777" w:rsidR="0017691D" w:rsidRDefault="0017691D"/>
                          <w:p w14:paraId="0F5F53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710A2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535DF" w14:textId="77777777" w:rsidR="0017691D" w:rsidRDefault="0017691D" w:rsidP="00F958A5">
                            <w:pPr>
                              <w:rPr>
                                <w:rFonts w:ascii="Zizou Slab" w:hAnsi="Zizou Slab"/>
                                <w:lang w:val="es-ES"/>
                              </w:rPr>
                            </w:pPr>
                          </w:p>
                          <w:p w14:paraId="129076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1E8861" w14:textId="77777777" w:rsidR="0017691D" w:rsidRDefault="0017691D"/>
                          <w:p w14:paraId="6D62CB7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23EF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9FD51B" w14:textId="77777777" w:rsidR="0017691D" w:rsidRDefault="0017691D" w:rsidP="00F958A5">
                            <w:pPr>
                              <w:rPr>
                                <w:rFonts w:ascii="Zizou Slab" w:hAnsi="Zizou Slab"/>
                                <w:lang w:val="es-ES"/>
                              </w:rPr>
                            </w:pPr>
                          </w:p>
                          <w:p w14:paraId="09BF43E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99BDBC5" w14:textId="77777777" w:rsidR="0017691D" w:rsidRDefault="0017691D"/>
                          <w:p w14:paraId="147F79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68114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6BF44A" w14:textId="77777777" w:rsidR="0017691D" w:rsidRDefault="0017691D" w:rsidP="00F958A5">
                            <w:pPr>
                              <w:rPr>
                                <w:rFonts w:ascii="Zizou Slab" w:hAnsi="Zizou Slab"/>
                                <w:lang w:val="es-ES"/>
                              </w:rPr>
                            </w:pPr>
                          </w:p>
                          <w:p w14:paraId="50877B8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89B7A54" w14:textId="77777777" w:rsidR="0017691D" w:rsidRDefault="0017691D" w:rsidP="00F958A5">
                            <w:pPr>
                              <w:rPr>
                                <w:rFonts w:ascii="Zizou Slab" w:hAnsi="Zizou Slab"/>
                                <w:lang w:val="es-ES"/>
                              </w:rPr>
                            </w:pPr>
                          </w:p>
                          <w:p w14:paraId="7FB0EBD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556729" w14:textId="77777777" w:rsidR="0017691D" w:rsidRDefault="0017691D"/>
                          <w:p w14:paraId="04635CB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2E7F97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5A6482" w14:textId="77777777" w:rsidR="0017691D" w:rsidRDefault="0017691D" w:rsidP="00F958A5">
                            <w:pPr>
                              <w:rPr>
                                <w:rFonts w:ascii="Zizou Slab" w:hAnsi="Zizou Slab"/>
                                <w:lang w:val="es-ES"/>
                              </w:rPr>
                            </w:pPr>
                          </w:p>
                          <w:p w14:paraId="4ECEA91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38C2D8" w14:textId="77777777" w:rsidR="0017691D" w:rsidRDefault="0017691D"/>
                          <w:p w14:paraId="4197D83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4ED0E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B22C93" w14:textId="77777777" w:rsidR="0017691D" w:rsidRDefault="0017691D" w:rsidP="00F958A5">
                            <w:pPr>
                              <w:rPr>
                                <w:rFonts w:ascii="Zizou Slab" w:hAnsi="Zizou Slab"/>
                                <w:lang w:val="es-ES"/>
                              </w:rPr>
                            </w:pPr>
                          </w:p>
                          <w:p w14:paraId="5164F5D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9373AC7" w14:textId="77777777" w:rsidR="0017691D" w:rsidRDefault="0017691D"/>
                          <w:p w14:paraId="77F4F49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588F1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76226C" w14:textId="77777777" w:rsidR="0017691D" w:rsidRDefault="0017691D" w:rsidP="00F958A5">
                            <w:pPr>
                              <w:rPr>
                                <w:rFonts w:ascii="Zizou Slab" w:hAnsi="Zizou Slab"/>
                                <w:lang w:val="es-ES"/>
                              </w:rPr>
                            </w:pPr>
                          </w:p>
                          <w:p w14:paraId="6147F6D2" w14:textId="3B7F6EA6"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0D4D239" w14:textId="77777777" w:rsidR="0017691D" w:rsidRDefault="0017691D" w:rsidP="00F958A5">
                            <w:pPr>
                              <w:rPr>
                                <w:rFonts w:ascii="Zizou Slab" w:hAnsi="Zizou Slab"/>
                                <w:lang w:val="es-ES"/>
                              </w:rPr>
                            </w:pPr>
                          </w:p>
                          <w:p w14:paraId="1F9198D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FA06809" w14:textId="77777777" w:rsidR="0017691D" w:rsidRDefault="0017691D"/>
                          <w:p w14:paraId="11EC21F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ADED22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30CD1A" w14:textId="77777777" w:rsidR="0017691D" w:rsidRDefault="0017691D" w:rsidP="00F958A5">
                            <w:pPr>
                              <w:rPr>
                                <w:rFonts w:ascii="Zizou Slab" w:hAnsi="Zizou Slab"/>
                                <w:lang w:val="es-ES"/>
                              </w:rPr>
                            </w:pPr>
                          </w:p>
                          <w:p w14:paraId="08393B5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A6F4E4" w14:textId="77777777" w:rsidR="0017691D" w:rsidRDefault="0017691D"/>
                          <w:p w14:paraId="493F31F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86D3E8E" w14:textId="389C69E4"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05954B" w14:textId="77777777" w:rsidR="0017691D" w:rsidRDefault="0017691D" w:rsidP="00F958A5">
                            <w:pPr>
                              <w:rPr>
                                <w:rFonts w:ascii="Zizou Slab" w:hAnsi="Zizou Slab"/>
                                <w:lang w:val="es-ES"/>
                              </w:rPr>
                            </w:pPr>
                          </w:p>
                          <w:p w14:paraId="1B3D3192" w14:textId="77777777" w:rsidR="0017691D" w:rsidRPr="00F958A5" w:rsidRDefault="0017691D" w:rsidP="00F958A5">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4AE50FA" id="_x0000_t202" coordsize="21600,21600" o:spt="202" path="m,l,21600r21600,l21600,xe">
                <v:stroke joinstyle="miter"/>
                <v:path gradientshapeok="t" o:connecttype="rect"/>
              </v:shapetype>
              <v:shape id="Text Box 4" o:spid="_x0000_s1026"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" filled="f" stroked="f" strokeweight=".5pt">
                <v:textbox>
                  <w:txbxContent>
                    <w:p w14:paraId="7BD8E6F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B225CC3" w14:textId="3B99A2A1"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w:t>
                      </w:r>
                      <w:r>
                        <w:rPr>
                          <w:rFonts w:ascii="Zizou Slab" w:hAnsi="Zizou Slab"/>
                          <w:sz w:val="24"/>
                          <w:lang w:val="es-ES"/>
                        </w:rPr>
                        <w:t>Software</w:t>
                      </w:r>
                    </w:p>
                    <w:p w14:paraId="004D9191" w14:textId="77777777" w:rsidR="0017691D" w:rsidRDefault="0017691D" w:rsidP="00F958A5">
                      <w:pPr>
                        <w:rPr>
                          <w:rFonts w:ascii="Zizou Slab" w:hAnsi="Zizou Slab"/>
                          <w:lang w:val="es-ES"/>
                        </w:rPr>
                      </w:pPr>
                    </w:p>
                    <w:p w14:paraId="3AD60A4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55B5F1" w14:textId="77777777" w:rsidR="0017691D" w:rsidRDefault="0017691D" w:rsidP="00F958A5">
                      <w:pPr>
                        <w:rPr>
                          <w:rFonts w:ascii="Zizou Slab" w:hAnsi="Zizou Slab"/>
                          <w:lang w:val="es-ES"/>
                        </w:rPr>
                      </w:pPr>
                    </w:p>
                    <w:p w14:paraId="3331A67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2CCA4E9" w14:textId="77777777" w:rsidR="0017691D" w:rsidRDefault="0017691D"/>
                    <w:p w14:paraId="4FDF4B8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61151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B730326" w14:textId="77777777" w:rsidR="0017691D" w:rsidRDefault="0017691D" w:rsidP="00F958A5">
                      <w:pPr>
                        <w:rPr>
                          <w:rFonts w:ascii="Zizou Slab" w:hAnsi="Zizou Slab"/>
                          <w:lang w:val="es-ES"/>
                        </w:rPr>
                      </w:pPr>
                    </w:p>
                    <w:p w14:paraId="664CA2F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13E519" w14:textId="77777777" w:rsidR="0017691D" w:rsidRDefault="0017691D"/>
                    <w:p w14:paraId="0748B8F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ED91A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F8D7E2" w14:textId="77777777" w:rsidR="0017691D" w:rsidRDefault="0017691D" w:rsidP="00F958A5">
                      <w:pPr>
                        <w:rPr>
                          <w:rFonts w:ascii="Zizou Slab" w:hAnsi="Zizou Slab"/>
                          <w:lang w:val="es-ES"/>
                        </w:rPr>
                      </w:pPr>
                    </w:p>
                    <w:p w14:paraId="6C7EBF6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580FAFA" w14:textId="77777777" w:rsidR="0017691D" w:rsidRDefault="0017691D"/>
                    <w:p w14:paraId="502923B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54BBD4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A85309" w14:textId="77777777" w:rsidR="0017691D" w:rsidRDefault="0017691D" w:rsidP="00F958A5">
                      <w:pPr>
                        <w:rPr>
                          <w:rFonts w:ascii="Zizou Slab" w:hAnsi="Zizou Slab"/>
                          <w:lang w:val="es-ES"/>
                        </w:rPr>
                      </w:pPr>
                    </w:p>
                    <w:p w14:paraId="358653B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4760D5" w14:textId="77777777" w:rsidR="0017691D" w:rsidRDefault="0017691D" w:rsidP="00F958A5">
                      <w:pPr>
                        <w:rPr>
                          <w:rFonts w:ascii="Zizou Slab" w:hAnsi="Zizou Slab"/>
                          <w:lang w:val="es-ES"/>
                        </w:rPr>
                      </w:pPr>
                    </w:p>
                    <w:p w14:paraId="365AD02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F03CE9" w14:textId="77777777" w:rsidR="0017691D" w:rsidRDefault="0017691D"/>
                    <w:p w14:paraId="1F5DA13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5FDB9E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1D0C7DA" w14:textId="77777777" w:rsidR="0017691D" w:rsidRDefault="0017691D" w:rsidP="00F958A5">
                      <w:pPr>
                        <w:rPr>
                          <w:rFonts w:ascii="Zizou Slab" w:hAnsi="Zizou Slab"/>
                          <w:lang w:val="es-ES"/>
                        </w:rPr>
                      </w:pPr>
                    </w:p>
                    <w:p w14:paraId="518FCB3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74C339" w14:textId="77777777" w:rsidR="0017691D" w:rsidRDefault="0017691D"/>
                    <w:p w14:paraId="5E720FF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8DA46C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DAED6E" w14:textId="77777777" w:rsidR="0017691D" w:rsidRDefault="0017691D" w:rsidP="00F958A5">
                      <w:pPr>
                        <w:rPr>
                          <w:rFonts w:ascii="Zizou Slab" w:hAnsi="Zizou Slab"/>
                          <w:lang w:val="es-ES"/>
                        </w:rPr>
                      </w:pPr>
                    </w:p>
                    <w:p w14:paraId="11D36F5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7629F3C" w14:textId="77777777" w:rsidR="0017691D" w:rsidRDefault="0017691D"/>
                    <w:p w14:paraId="1D83CA1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3EBBF0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60C22A4" w14:textId="77777777" w:rsidR="0017691D" w:rsidRDefault="0017691D" w:rsidP="00F958A5">
                      <w:pPr>
                        <w:rPr>
                          <w:rFonts w:ascii="Zizou Slab" w:hAnsi="Zizou Slab"/>
                          <w:lang w:val="es-ES"/>
                        </w:rPr>
                      </w:pPr>
                    </w:p>
                    <w:p w14:paraId="7A99E92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91AB58" w14:textId="77777777" w:rsidR="0017691D" w:rsidRDefault="0017691D" w:rsidP="00F958A5">
                      <w:pPr>
                        <w:rPr>
                          <w:rFonts w:ascii="Zizou Slab" w:hAnsi="Zizou Slab"/>
                          <w:lang w:val="es-ES"/>
                        </w:rPr>
                      </w:pPr>
                    </w:p>
                    <w:p w14:paraId="586741A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4FB403" w14:textId="77777777" w:rsidR="0017691D" w:rsidRDefault="0017691D"/>
                    <w:p w14:paraId="68B99D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3EE2CD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3B8767" w14:textId="77777777" w:rsidR="0017691D" w:rsidRDefault="0017691D" w:rsidP="00F958A5">
                      <w:pPr>
                        <w:rPr>
                          <w:rFonts w:ascii="Zizou Slab" w:hAnsi="Zizou Slab"/>
                          <w:lang w:val="es-ES"/>
                        </w:rPr>
                      </w:pPr>
                    </w:p>
                    <w:p w14:paraId="2DC65CF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DE8AAA6" w14:textId="77777777" w:rsidR="0017691D" w:rsidRDefault="0017691D"/>
                    <w:p w14:paraId="51E76A0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AC8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473D63" w14:textId="77777777" w:rsidR="0017691D" w:rsidRDefault="0017691D" w:rsidP="00F958A5">
                      <w:pPr>
                        <w:rPr>
                          <w:rFonts w:ascii="Zizou Slab" w:hAnsi="Zizou Slab"/>
                          <w:lang w:val="es-ES"/>
                        </w:rPr>
                      </w:pPr>
                    </w:p>
                    <w:p w14:paraId="390ABF4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C57F49B" w14:textId="77777777" w:rsidR="0017691D" w:rsidRDefault="0017691D"/>
                    <w:p w14:paraId="054FCFE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1E7927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EB500E" w14:textId="77777777" w:rsidR="0017691D" w:rsidRDefault="0017691D" w:rsidP="00F958A5">
                      <w:pPr>
                        <w:rPr>
                          <w:rFonts w:ascii="Zizou Slab" w:hAnsi="Zizou Slab"/>
                          <w:lang w:val="es-ES"/>
                        </w:rPr>
                      </w:pPr>
                    </w:p>
                    <w:p w14:paraId="5D6AD49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66B9FB1" w14:textId="77777777" w:rsidR="0017691D" w:rsidRDefault="0017691D" w:rsidP="00F958A5">
                      <w:pPr>
                        <w:rPr>
                          <w:rFonts w:ascii="Zizou Slab" w:hAnsi="Zizou Slab"/>
                          <w:lang w:val="es-ES"/>
                        </w:rPr>
                      </w:pPr>
                    </w:p>
                    <w:p w14:paraId="49DA318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2AAD4EB" w14:textId="77777777" w:rsidR="0017691D" w:rsidRDefault="0017691D"/>
                    <w:p w14:paraId="7EB7232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2CC32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EB001EF" w14:textId="77777777" w:rsidR="0017691D" w:rsidRDefault="0017691D" w:rsidP="00F958A5">
                      <w:pPr>
                        <w:rPr>
                          <w:rFonts w:ascii="Zizou Slab" w:hAnsi="Zizou Slab"/>
                          <w:lang w:val="es-ES"/>
                        </w:rPr>
                      </w:pPr>
                    </w:p>
                    <w:p w14:paraId="41471B5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FF1D491" w14:textId="77777777" w:rsidR="0017691D" w:rsidRDefault="0017691D"/>
                    <w:p w14:paraId="5B749C5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39E6B0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7CD8F1" w14:textId="77777777" w:rsidR="0017691D" w:rsidRDefault="0017691D" w:rsidP="00F958A5">
                      <w:pPr>
                        <w:rPr>
                          <w:rFonts w:ascii="Zizou Slab" w:hAnsi="Zizou Slab"/>
                          <w:lang w:val="es-ES"/>
                        </w:rPr>
                      </w:pPr>
                    </w:p>
                    <w:p w14:paraId="439B508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6CD648" w14:textId="77777777" w:rsidR="0017691D" w:rsidRDefault="0017691D"/>
                    <w:p w14:paraId="42656B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D7750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B0DF50" w14:textId="77777777" w:rsidR="0017691D" w:rsidRDefault="0017691D" w:rsidP="00F958A5">
                      <w:pPr>
                        <w:rPr>
                          <w:rFonts w:ascii="Zizou Slab" w:hAnsi="Zizou Slab"/>
                          <w:lang w:val="es-ES"/>
                        </w:rPr>
                      </w:pPr>
                    </w:p>
                    <w:p w14:paraId="2F73D72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10E961" w14:textId="77777777" w:rsidR="0017691D" w:rsidRDefault="0017691D" w:rsidP="00F958A5">
                      <w:pPr>
                        <w:rPr>
                          <w:rFonts w:ascii="Zizou Slab" w:hAnsi="Zizou Slab"/>
                          <w:lang w:val="es-ES"/>
                        </w:rPr>
                      </w:pPr>
                    </w:p>
                    <w:p w14:paraId="45D5E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90A5D9C" w14:textId="77777777" w:rsidR="0017691D" w:rsidRDefault="0017691D"/>
                    <w:p w14:paraId="5DB604A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ADCA85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323A16" w14:textId="77777777" w:rsidR="0017691D" w:rsidRDefault="0017691D" w:rsidP="00F958A5">
                      <w:pPr>
                        <w:rPr>
                          <w:rFonts w:ascii="Zizou Slab" w:hAnsi="Zizou Slab"/>
                          <w:lang w:val="es-ES"/>
                        </w:rPr>
                      </w:pPr>
                    </w:p>
                    <w:p w14:paraId="17EB583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A38042" w14:textId="77777777" w:rsidR="0017691D" w:rsidRDefault="0017691D"/>
                    <w:p w14:paraId="2D7C34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1007C4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AB5633" w14:textId="77777777" w:rsidR="0017691D" w:rsidRDefault="0017691D" w:rsidP="00F958A5">
                      <w:pPr>
                        <w:rPr>
                          <w:rFonts w:ascii="Zizou Slab" w:hAnsi="Zizou Slab"/>
                          <w:lang w:val="es-ES"/>
                        </w:rPr>
                      </w:pPr>
                    </w:p>
                    <w:p w14:paraId="7A16D0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83C11AD" w14:textId="77777777" w:rsidR="0017691D" w:rsidRDefault="0017691D"/>
                    <w:p w14:paraId="137F0BF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FACEB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8D6A3" w14:textId="77777777" w:rsidR="0017691D" w:rsidRDefault="0017691D" w:rsidP="00F958A5">
                      <w:pPr>
                        <w:rPr>
                          <w:rFonts w:ascii="Zizou Slab" w:hAnsi="Zizou Slab"/>
                          <w:lang w:val="es-ES"/>
                        </w:rPr>
                      </w:pPr>
                    </w:p>
                    <w:p w14:paraId="2CAEFFB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95A4F0" w14:textId="77777777" w:rsidR="0017691D" w:rsidRDefault="0017691D" w:rsidP="00F958A5">
                      <w:pPr>
                        <w:rPr>
                          <w:rFonts w:ascii="Zizou Slab" w:hAnsi="Zizou Slab"/>
                          <w:lang w:val="es-ES"/>
                        </w:rPr>
                      </w:pPr>
                    </w:p>
                    <w:p w14:paraId="17E57CA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9EB067A" w14:textId="77777777" w:rsidR="0017691D" w:rsidRDefault="0017691D"/>
                    <w:p w14:paraId="286455E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415C9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8A9BA5" w14:textId="77777777" w:rsidR="0017691D" w:rsidRDefault="0017691D" w:rsidP="00F958A5">
                      <w:pPr>
                        <w:rPr>
                          <w:rFonts w:ascii="Zizou Slab" w:hAnsi="Zizou Slab"/>
                          <w:lang w:val="es-ES"/>
                        </w:rPr>
                      </w:pPr>
                    </w:p>
                    <w:p w14:paraId="7A81F40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7B0695" w14:textId="77777777" w:rsidR="0017691D" w:rsidRDefault="0017691D"/>
                    <w:p w14:paraId="18B866C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4AF82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1E6AD9" w14:textId="77777777" w:rsidR="0017691D" w:rsidRDefault="0017691D" w:rsidP="00F958A5">
                      <w:pPr>
                        <w:rPr>
                          <w:rFonts w:ascii="Zizou Slab" w:hAnsi="Zizou Slab"/>
                          <w:lang w:val="es-ES"/>
                        </w:rPr>
                      </w:pPr>
                    </w:p>
                    <w:p w14:paraId="21F5E4B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154312C" w14:textId="77777777" w:rsidR="0017691D" w:rsidRDefault="0017691D"/>
                    <w:p w14:paraId="45EF460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75DE9F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E63CEB" w14:textId="77777777" w:rsidR="0017691D" w:rsidRDefault="0017691D" w:rsidP="00F958A5">
                      <w:pPr>
                        <w:rPr>
                          <w:rFonts w:ascii="Zizou Slab" w:hAnsi="Zizou Slab"/>
                          <w:lang w:val="es-ES"/>
                        </w:rPr>
                      </w:pPr>
                    </w:p>
                    <w:p w14:paraId="73BBCB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6A9197" w14:textId="77777777" w:rsidR="0017691D" w:rsidRDefault="0017691D" w:rsidP="00F958A5">
                      <w:pPr>
                        <w:rPr>
                          <w:rFonts w:ascii="Zizou Slab" w:hAnsi="Zizou Slab"/>
                          <w:lang w:val="es-ES"/>
                        </w:rPr>
                      </w:pPr>
                    </w:p>
                    <w:p w14:paraId="416000B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B08EC97" w14:textId="77777777" w:rsidR="0017691D" w:rsidRDefault="0017691D"/>
                    <w:p w14:paraId="40690A7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8C428A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57DD24" w14:textId="77777777" w:rsidR="0017691D" w:rsidRDefault="0017691D" w:rsidP="00F958A5">
                      <w:pPr>
                        <w:rPr>
                          <w:rFonts w:ascii="Zizou Slab" w:hAnsi="Zizou Slab"/>
                          <w:lang w:val="es-ES"/>
                        </w:rPr>
                      </w:pPr>
                    </w:p>
                    <w:p w14:paraId="1DCB857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CB3850" w14:textId="77777777" w:rsidR="0017691D" w:rsidRDefault="0017691D"/>
                    <w:p w14:paraId="463C1CF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31248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520F60" w14:textId="77777777" w:rsidR="0017691D" w:rsidRDefault="0017691D" w:rsidP="00F958A5">
                      <w:pPr>
                        <w:rPr>
                          <w:rFonts w:ascii="Zizou Slab" w:hAnsi="Zizou Slab"/>
                          <w:lang w:val="es-ES"/>
                        </w:rPr>
                      </w:pPr>
                    </w:p>
                    <w:p w14:paraId="2224BDA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68C792B" w14:textId="77777777" w:rsidR="0017691D" w:rsidRDefault="0017691D"/>
                    <w:p w14:paraId="06116E1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5B951C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832EF0" w14:textId="77777777" w:rsidR="0017691D" w:rsidRDefault="0017691D" w:rsidP="00F958A5">
                      <w:pPr>
                        <w:rPr>
                          <w:rFonts w:ascii="Zizou Slab" w:hAnsi="Zizou Slab"/>
                          <w:lang w:val="es-ES"/>
                        </w:rPr>
                      </w:pPr>
                    </w:p>
                    <w:p w14:paraId="70AC796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3B9C0C1" w14:textId="77777777" w:rsidR="0017691D" w:rsidRDefault="0017691D" w:rsidP="00F958A5">
                      <w:pPr>
                        <w:rPr>
                          <w:rFonts w:ascii="Zizou Slab" w:hAnsi="Zizou Slab"/>
                          <w:lang w:val="es-ES"/>
                        </w:rPr>
                      </w:pPr>
                    </w:p>
                    <w:p w14:paraId="2824744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8D51D6" w14:textId="77777777" w:rsidR="0017691D" w:rsidRDefault="0017691D"/>
                    <w:p w14:paraId="5D893F4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4C898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444BD2" w14:textId="77777777" w:rsidR="0017691D" w:rsidRDefault="0017691D" w:rsidP="00F958A5">
                      <w:pPr>
                        <w:rPr>
                          <w:rFonts w:ascii="Zizou Slab" w:hAnsi="Zizou Slab"/>
                          <w:lang w:val="es-ES"/>
                        </w:rPr>
                      </w:pPr>
                    </w:p>
                    <w:p w14:paraId="1B1D7A0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E0187E" w14:textId="77777777" w:rsidR="0017691D" w:rsidRDefault="0017691D"/>
                    <w:p w14:paraId="3418767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855AC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F8F3FC" w14:textId="77777777" w:rsidR="0017691D" w:rsidRDefault="0017691D" w:rsidP="00F958A5">
                      <w:pPr>
                        <w:rPr>
                          <w:rFonts w:ascii="Zizou Slab" w:hAnsi="Zizou Slab"/>
                          <w:lang w:val="es-ES"/>
                        </w:rPr>
                      </w:pPr>
                    </w:p>
                    <w:p w14:paraId="18B50D6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4CED50B" w14:textId="77777777" w:rsidR="0017691D" w:rsidRDefault="0017691D"/>
                    <w:p w14:paraId="3DCFF78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E583C6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A112782" w14:textId="77777777" w:rsidR="0017691D" w:rsidRDefault="0017691D" w:rsidP="00F958A5">
                      <w:pPr>
                        <w:rPr>
                          <w:rFonts w:ascii="Zizou Slab" w:hAnsi="Zizou Slab"/>
                          <w:lang w:val="es-ES"/>
                        </w:rPr>
                      </w:pPr>
                    </w:p>
                    <w:p w14:paraId="0F25912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F3E405D" w14:textId="77777777" w:rsidR="0017691D" w:rsidRDefault="0017691D" w:rsidP="00F958A5">
                      <w:pPr>
                        <w:rPr>
                          <w:rFonts w:ascii="Zizou Slab" w:hAnsi="Zizou Slab"/>
                          <w:lang w:val="es-ES"/>
                        </w:rPr>
                      </w:pPr>
                    </w:p>
                    <w:p w14:paraId="0237F64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F0722A" w14:textId="77777777" w:rsidR="0017691D" w:rsidRDefault="0017691D"/>
                    <w:p w14:paraId="1E5883B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C1AE6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4CF56B" w14:textId="77777777" w:rsidR="0017691D" w:rsidRDefault="0017691D" w:rsidP="00F958A5">
                      <w:pPr>
                        <w:rPr>
                          <w:rFonts w:ascii="Zizou Slab" w:hAnsi="Zizou Slab"/>
                          <w:lang w:val="es-ES"/>
                        </w:rPr>
                      </w:pPr>
                    </w:p>
                    <w:p w14:paraId="046FECB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D87F45" w14:textId="77777777" w:rsidR="0017691D" w:rsidRDefault="0017691D"/>
                    <w:p w14:paraId="109757A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0A767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06490" w14:textId="77777777" w:rsidR="0017691D" w:rsidRDefault="0017691D" w:rsidP="00F958A5">
                      <w:pPr>
                        <w:rPr>
                          <w:rFonts w:ascii="Zizou Slab" w:hAnsi="Zizou Slab"/>
                          <w:lang w:val="es-ES"/>
                        </w:rPr>
                      </w:pPr>
                    </w:p>
                    <w:p w14:paraId="0FCEC94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B0C378F" w14:textId="77777777" w:rsidR="0017691D" w:rsidRDefault="0017691D"/>
                    <w:p w14:paraId="6EBC14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05C41A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E4E6DAB" w14:textId="77777777" w:rsidR="0017691D" w:rsidRDefault="0017691D" w:rsidP="00F958A5">
                      <w:pPr>
                        <w:rPr>
                          <w:rFonts w:ascii="Zizou Slab" w:hAnsi="Zizou Slab"/>
                          <w:lang w:val="es-ES"/>
                        </w:rPr>
                      </w:pPr>
                    </w:p>
                    <w:p w14:paraId="11D20B1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00669E" w14:textId="77777777" w:rsidR="0017691D" w:rsidRDefault="0017691D" w:rsidP="00F958A5">
                      <w:pPr>
                        <w:rPr>
                          <w:rFonts w:ascii="Zizou Slab" w:hAnsi="Zizou Slab"/>
                          <w:lang w:val="es-ES"/>
                        </w:rPr>
                      </w:pPr>
                    </w:p>
                    <w:p w14:paraId="246D9F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C8CE51E" w14:textId="77777777" w:rsidR="0017691D" w:rsidRDefault="0017691D"/>
                    <w:p w14:paraId="643E6DC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A06B99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F09F20C" w14:textId="77777777" w:rsidR="0017691D" w:rsidRDefault="0017691D" w:rsidP="00F958A5">
                      <w:pPr>
                        <w:rPr>
                          <w:rFonts w:ascii="Zizou Slab" w:hAnsi="Zizou Slab"/>
                          <w:lang w:val="es-ES"/>
                        </w:rPr>
                      </w:pPr>
                    </w:p>
                    <w:p w14:paraId="3B97B8A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6940070" w14:textId="77777777" w:rsidR="0017691D" w:rsidRDefault="0017691D"/>
                    <w:p w14:paraId="36E1A8B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A137BF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8828CC" w14:textId="77777777" w:rsidR="0017691D" w:rsidRDefault="0017691D" w:rsidP="00F958A5">
                      <w:pPr>
                        <w:rPr>
                          <w:rFonts w:ascii="Zizou Slab" w:hAnsi="Zizou Slab"/>
                          <w:lang w:val="es-ES"/>
                        </w:rPr>
                      </w:pPr>
                    </w:p>
                    <w:p w14:paraId="0A91E11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74238B" w14:textId="77777777" w:rsidR="0017691D" w:rsidRDefault="0017691D"/>
                    <w:p w14:paraId="1784413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C6E44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F3C19" w14:textId="77777777" w:rsidR="0017691D" w:rsidRDefault="0017691D" w:rsidP="00F958A5">
                      <w:pPr>
                        <w:rPr>
                          <w:rFonts w:ascii="Zizou Slab" w:hAnsi="Zizou Slab"/>
                          <w:lang w:val="es-ES"/>
                        </w:rPr>
                      </w:pPr>
                    </w:p>
                    <w:p w14:paraId="1321648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1B240F" w14:textId="77777777" w:rsidR="0017691D" w:rsidRDefault="0017691D" w:rsidP="00F958A5">
                      <w:pPr>
                        <w:rPr>
                          <w:rFonts w:ascii="Zizou Slab" w:hAnsi="Zizou Slab"/>
                          <w:lang w:val="es-ES"/>
                        </w:rPr>
                      </w:pPr>
                    </w:p>
                    <w:p w14:paraId="4342F4B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AB30332" w14:textId="77777777" w:rsidR="0017691D" w:rsidRDefault="0017691D"/>
                    <w:p w14:paraId="408E898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3EDD5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DBED4" w14:textId="77777777" w:rsidR="0017691D" w:rsidRDefault="0017691D" w:rsidP="00F958A5">
                      <w:pPr>
                        <w:rPr>
                          <w:rFonts w:ascii="Zizou Slab" w:hAnsi="Zizou Slab"/>
                          <w:lang w:val="es-ES"/>
                        </w:rPr>
                      </w:pPr>
                    </w:p>
                    <w:p w14:paraId="674E8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99C7658" w14:textId="77777777" w:rsidR="0017691D" w:rsidRDefault="0017691D"/>
                    <w:p w14:paraId="1274E82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FC213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9372DB" w14:textId="77777777" w:rsidR="0017691D" w:rsidRDefault="0017691D" w:rsidP="00F958A5">
                      <w:pPr>
                        <w:rPr>
                          <w:rFonts w:ascii="Zizou Slab" w:hAnsi="Zizou Slab"/>
                          <w:lang w:val="es-ES"/>
                        </w:rPr>
                      </w:pPr>
                    </w:p>
                    <w:p w14:paraId="5BAA0BA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8E0C8A" w14:textId="77777777" w:rsidR="0017691D" w:rsidRDefault="0017691D"/>
                    <w:p w14:paraId="5583E22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889C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6DE7300" w14:textId="77777777" w:rsidR="0017691D" w:rsidRDefault="0017691D" w:rsidP="00F958A5">
                      <w:pPr>
                        <w:rPr>
                          <w:rFonts w:ascii="Zizou Slab" w:hAnsi="Zizou Slab"/>
                          <w:lang w:val="es-ES"/>
                        </w:rPr>
                      </w:pPr>
                    </w:p>
                    <w:p w14:paraId="4EEEB29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466B21" w14:textId="77777777" w:rsidR="0017691D" w:rsidRDefault="0017691D" w:rsidP="00F958A5">
                      <w:pPr>
                        <w:rPr>
                          <w:rFonts w:ascii="Zizou Slab" w:hAnsi="Zizou Slab"/>
                          <w:lang w:val="es-ES"/>
                        </w:rPr>
                      </w:pPr>
                    </w:p>
                    <w:p w14:paraId="468898C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15997DC" w14:textId="77777777" w:rsidR="0017691D" w:rsidRDefault="0017691D"/>
                    <w:p w14:paraId="652381A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32B0E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B85D51" w14:textId="77777777" w:rsidR="0017691D" w:rsidRDefault="0017691D" w:rsidP="00F958A5">
                      <w:pPr>
                        <w:rPr>
                          <w:rFonts w:ascii="Zizou Slab" w:hAnsi="Zizou Slab"/>
                          <w:lang w:val="es-ES"/>
                        </w:rPr>
                      </w:pPr>
                    </w:p>
                    <w:p w14:paraId="50E09B0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A85AFF" w14:textId="77777777" w:rsidR="0017691D" w:rsidRDefault="0017691D"/>
                    <w:p w14:paraId="7CB7C1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08175E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961C60" w14:textId="77777777" w:rsidR="0017691D" w:rsidRDefault="0017691D" w:rsidP="00F958A5">
                      <w:pPr>
                        <w:rPr>
                          <w:rFonts w:ascii="Zizou Slab" w:hAnsi="Zizou Slab"/>
                          <w:lang w:val="es-ES"/>
                        </w:rPr>
                      </w:pPr>
                    </w:p>
                    <w:p w14:paraId="26CB84D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B2F5CE" w14:textId="77777777" w:rsidR="0017691D" w:rsidRDefault="0017691D"/>
                    <w:p w14:paraId="348CBC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6208EF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1A88E0" w14:textId="77777777" w:rsidR="0017691D" w:rsidRDefault="0017691D" w:rsidP="00F958A5">
                      <w:pPr>
                        <w:rPr>
                          <w:rFonts w:ascii="Zizou Slab" w:hAnsi="Zizou Slab"/>
                          <w:lang w:val="es-ES"/>
                        </w:rPr>
                      </w:pPr>
                    </w:p>
                    <w:p w14:paraId="6701FB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209F1ED" w14:textId="77777777" w:rsidR="0017691D" w:rsidRDefault="0017691D" w:rsidP="00F958A5">
                      <w:pPr>
                        <w:rPr>
                          <w:rFonts w:ascii="Zizou Slab" w:hAnsi="Zizou Slab"/>
                          <w:lang w:val="es-ES"/>
                        </w:rPr>
                      </w:pPr>
                    </w:p>
                    <w:p w14:paraId="6292EBC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96B6970" w14:textId="77777777" w:rsidR="0017691D" w:rsidRDefault="0017691D"/>
                    <w:p w14:paraId="68B8C0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2AEC48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B5EDB1" w14:textId="77777777" w:rsidR="0017691D" w:rsidRDefault="0017691D" w:rsidP="00F958A5">
                      <w:pPr>
                        <w:rPr>
                          <w:rFonts w:ascii="Zizou Slab" w:hAnsi="Zizou Slab"/>
                          <w:lang w:val="es-ES"/>
                        </w:rPr>
                      </w:pPr>
                    </w:p>
                    <w:p w14:paraId="3F6C952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3A33B62" w14:textId="77777777" w:rsidR="0017691D" w:rsidRDefault="0017691D"/>
                    <w:p w14:paraId="6829F13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18E52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21B5518" w14:textId="77777777" w:rsidR="0017691D" w:rsidRDefault="0017691D" w:rsidP="00F958A5">
                      <w:pPr>
                        <w:rPr>
                          <w:rFonts w:ascii="Zizou Slab" w:hAnsi="Zizou Slab"/>
                          <w:lang w:val="es-ES"/>
                        </w:rPr>
                      </w:pPr>
                    </w:p>
                    <w:p w14:paraId="7D9C4A5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FDCD687" w14:textId="77777777" w:rsidR="0017691D" w:rsidRDefault="0017691D"/>
                    <w:p w14:paraId="061EDAA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8B7EC6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4DED1" w14:textId="77777777" w:rsidR="0017691D" w:rsidRDefault="0017691D" w:rsidP="00F958A5">
                      <w:pPr>
                        <w:rPr>
                          <w:rFonts w:ascii="Zizou Slab" w:hAnsi="Zizou Slab"/>
                          <w:lang w:val="es-ES"/>
                        </w:rPr>
                      </w:pPr>
                    </w:p>
                    <w:p w14:paraId="3714E8F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83B35DC" w14:textId="77777777" w:rsidR="0017691D" w:rsidRDefault="0017691D" w:rsidP="00F958A5">
                      <w:pPr>
                        <w:rPr>
                          <w:rFonts w:ascii="Zizou Slab" w:hAnsi="Zizou Slab"/>
                          <w:lang w:val="es-ES"/>
                        </w:rPr>
                      </w:pPr>
                    </w:p>
                    <w:p w14:paraId="528E0DB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EB1FD2E" w14:textId="77777777" w:rsidR="0017691D" w:rsidRDefault="0017691D"/>
                    <w:p w14:paraId="7D4A884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F5BF3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5A5B73F" w14:textId="77777777" w:rsidR="0017691D" w:rsidRDefault="0017691D" w:rsidP="00F958A5">
                      <w:pPr>
                        <w:rPr>
                          <w:rFonts w:ascii="Zizou Slab" w:hAnsi="Zizou Slab"/>
                          <w:lang w:val="es-ES"/>
                        </w:rPr>
                      </w:pPr>
                    </w:p>
                    <w:p w14:paraId="7173E4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186CD6" w14:textId="77777777" w:rsidR="0017691D" w:rsidRDefault="0017691D"/>
                    <w:p w14:paraId="7213F2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57ABD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8686EFB" w14:textId="77777777" w:rsidR="0017691D" w:rsidRDefault="0017691D" w:rsidP="00F958A5">
                      <w:pPr>
                        <w:rPr>
                          <w:rFonts w:ascii="Zizou Slab" w:hAnsi="Zizou Slab"/>
                          <w:lang w:val="es-ES"/>
                        </w:rPr>
                      </w:pPr>
                    </w:p>
                    <w:p w14:paraId="59769A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12396E" w14:textId="77777777" w:rsidR="0017691D" w:rsidRDefault="0017691D"/>
                    <w:p w14:paraId="7432006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459E1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CFE21B" w14:textId="77777777" w:rsidR="0017691D" w:rsidRDefault="0017691D" w:rsidP="00F958A5">
                      <w:pPr>
                        <w:rPr>
                          <w:rFonts w:ascii="Zizou Slab" w:hAnsi="Zizou Slab"/>
                          <w:lang w:val="es-ES"/>
                        </w:rPr>
                      </w:pPr>
                    </w:p>
                    <w:p w14:paraId="6C21ED4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9914A9" w14:textId="77777777" w:rsidR="0017691D" w:rsidRDefault="0017691D" w:rsidP="00F958A5">
                      <w:pPr>
                        <w:rPr>
                          <w:rFonts w:ascii="Zizou Slab" w:hAnsi="Zizou Slab"/>
                          <w:lang w:val="es-ES"/>
                        </w:rPr>
                      </w:pPr>
                    </w:p>
                    <w:p w14:paraId="47BA7D1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85D081C" w14:textId="77777777" w:rsidR="0017691D" w:rsidRDefault="0017691D"/>
                    <w:p w14:paraId="040CFB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1C3BB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2B2130" w14:textId="77777777" w:rsidR="0017691D" w:rsidRDefault="0017691D" w:rsidP="00F958A5">
                      <w:pPr>
                        <w:rPr>
                          <w:rFonts w:ascii="Zizou Slab" w:hAnsi="Zizou Slab"/>
                          <w:lang w:val="es-ES"/>
                        </w:rPr>
                      </w:pPr>
                    </w:p>
                    <w:p w14:paraId="18A4FC2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69BDEC" w14:textId="77777777" w:rsidR="0017691D" w:rsidRDefault="0017691D"/>
                    <w:p w14:paraId="4FA7B17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F509A5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23E6EFA" w14:textId="77777777" w:rsidR="0017691D" w:rsidRDefault="0017691D" w:rsidP="00F958A5">
                      <w:pPr>
                        <w:rPr>
                          <w:rFonts w:ascii="Zizou Slab" w:hAnsi="Zizou Slab"/>
                          <w:lang w:val="es-ES"/>
                        </w:rPr>
                      </w:pPr>
                    </w:p>
                    <w:p w14:paraId="30341F1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99D75A" w14:textId="77777777" w:rsidR="0017691D" w:rsidRDefault="0017691D"/>
                    <w:p w14:paraId="5AE77D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DBEB22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C4C747" w14:textId="77777777" w:rsidR="0017691D" w:rsidRDefault="0017691D" w:rsidP="00F958A5">
                      <w:pPr>
                        <w:rPr>
                          <w:rFonts w:ascii="Zizou Slab" w:hAnsi="Zizou Slab"/>
                          <w:lang w:val="es-ES"/>
                        </w:rPr>
                      </w:pPr>
                    </w:p>
                    <w:p w14:paraId="731DAB4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43FF338" w14:textId="77777777" w:rsidR="0017691D" w:rsidRDefault="0017691D" w:rsidP="00F958A5">
                      <w:pPr>
                        <w:rPr>
                          <w:rFonts w:ascii="Zizou Slab" w:hAnsi="Zizou Slab"/>
                          <w:lang w:val="es-ES"/>
                        </w:rPr>
                      </w:pPr>
                    </w:p>
                    <w:p w14:paraId="3462891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331A705" w14:textId="77777777" w:rsidR="0017691D" w:rsidRDefault="0017691D"/>
                    <w:p w14:paraId="62E1541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63D80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64B243" w14:textId="77777777" w:rsidR="0017691D" w:rsidRDefault="0017691D" w:rsidP="00F958A5">
                      <w:pPr>
                        <w:rPr>
                          <w:rFonts w:ascii="Zizou Slab" w:hAnsi="Zizou Slab"/>
                          <w:lang w:val="es-ES"/>
                        </w:rPr>
                      </w:pPr>
                    </w:p>
                    <w:p w14:paraId="60175CB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4D21BC" w14:textId="77777777" w:rsidR="0017691D" w:rsidRDefault="0017691D"/>
                    <w:p w14:paraId="5914252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E22CB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DB8497" w14:textId="77777777" w:rsidR="0017691D" w:rsidRDefault="0017691D" w:rsidP="00F958A5">
                      <w:pPr>
                        <w:rPr>
                          <w:rFonts w:ascii="Zizou Slab" w:hAnsi="Zizou Slab"/>
                          <w:lang w:val="es-ES"/>
                        </w:rPr>
                      </w:pPr>
                    </w:p>
                    <w:p w14:paraId="377A493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5834FF" w14:textId="77777777" w:rsidR="0017691D" w:rsidRDefault="0017691D"/>
                    <w:p w14:paraId="77F60F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B5CFB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DA786" w14:textId="77777777" w:rsidR="0017691D" w:rsidRDefault="0017691D" w:rsidP="00F958A5">
                      <w:pPr>
                        <w:rPr>
                          <w:rFonts w:ascii="Zizou Slab" w:hAnsi="Zizou Slab"/>
                          <w:lang w:val="es-ES"/>
                        </w:rPr>
                      </w:pPr>
                    </w:p>
                    <w:p w14:paraId="2A407A9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AB2A67" w14:textId="77777777" w:rsidR="0017691D" w:rsidRDefault="0017691D" w:rsidP="00F958A5">
                      <w:pPr>
                        <w:rPr>
                          <w:rFonts w:ascii="Zizou Slab" w:hAnsi="Zizou Slab"/>
                          <w:lang w:val="es-ES"/>
                        </w:rPr>
                      </w:pPr>
                    </w:p>
                    <w:p w14:paraId="6F86727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E1BF75" w14:textId="77777777" w:rsidR="0017691D" w:rsidRDefault="0017691D"/>
                    <w:p w14:paraId="567AB3F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56B0A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C38055" w14:textId="77777777" w:rsidR="0017691D" w:rsidRDefault="0017691D" w:rsidP="00F958A5">
                      <w:pPr>
                        <w:rPr>
                          <w:rFonts w:ascii="Zizou Slab" w:hAnsi="Zizou Slab"/>
                          <w:lang w:val="es-ES"/>
                        </w:rPr>
                      </w:pPr>
                    </w:p>
                    <w:p w14:paraId="3B1F274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32A5F0" w14:textId="77777777" w:rsidR="0017691D" w:rsidRDefault="0017691D"/>
                    <w:p w14:paraId="7314A52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A11AA0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2B3CF8B" w14:textId="77777777" w:rsidR="0017691D" w:rsidRDefault="0017691D" w:rsidP="00F958A5">
                      <w:pPr>
                        <w:rPr>
                          <w:rFonts w:ascii="Zizou Slab" w:hAnsi="Zizou Slab"/>
                          <w:lang w:val="es-ES"/>
                        </w:rPr>
                      </w:pPr>
                    </w:p>
                    <w:p w14:paraId="172DBF9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1CEC1C" w14:textId="77777777" w:rsidR="0017691D" w:rsidRDefault="0017691D"/>
                    <w:p w14:paraId="5D9AD49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DAD7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84BDC" w14:textId="77777777" w:rsidR="0017691D" w:rsidRDefault="0017691D" w:rsidP="00F958A5">
                      <w:pPr>
                        <w:rPr>
                          <w:rFonts w:ascii="Zizou Slab" w:hAnsi="Zizou Slab"/>
                          <w:lang w:val="es-ES"/>
                        </w:rPr>
                      </w:pPr>
                    </w:p>
                    <w:p w14:paraId="3F031DB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82423" w14:textId="77777777" w:rsidR="0017691D" w:rsidRDefault="0017691D" w:rsidP="00F958A5">
                      <w:pPr>
                        <w:rPr>
                          <w:rFonts w:ascii="Zizou Slab" w:hAnsi="Zizou Slab"/>
                          <w:lang w:val="es-ES"/>
                        </w:rPr>
                      </w:pPr>
                    </w:p>
                    <w:p w14:paraId="68AF3C1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5A01AA4" w14:textId="77777777" w:rsidR="0017691D" w:rsidRDefault="0017691D"/>
                    <w:p w14:paraId="0A2ABD7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4B3B82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DAB966B" w14:textId="77777777" w:rsidR="0017691D" w:rsidRDefault="0017691D" w:rsidP="00F958A5">
                      <w:pPr>
                        <w:rPr>
                          <w:rFonts w:ascii="Zizou Slab" w:hAnsi="Zizou Slab"/>
                          <w:lang w:val="es-ES"/>
                        </w:rPr>
                      </w:pPr>
                    </w:p>
                    <w:p w14:paraId="5AB644D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D7BA7E7" w14:textId="77777777" w:rsidR="0017691D" w:rsidRDefault="0017691D"/>
                    <w:p w14:paraId="2BE4FA7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A68C3B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0298804" w14:textId="77777777" w:rsidR="0017691D" w:rsidRDefault="0017691D" w:rsidP="00F958A5">
                      <w:pPr>
                        <w:rPr>
                          <w:rFonts w:ascii="Zizou Slab" w:hAnsi="Zizou Slab"/>
                          <w:lang w:val="es-ES"/>
                        </w:rPr>
                      </w:pPr>
                    </w:p>
                    <w:p w14:paraId="0453EC4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29D20B7" w14:textId="77777777" w:rsidR="0017691D" w:rsidRDefault="0017691D"/>
                    <w:p w14:paraId="00FCBEB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2C0DD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1D1D18" w14:textId="77777777" w:rsidR="0017691D" w:rsidRDefault="0017691D" w:rsidP="00F958A5">
                      <w:pPr>
                        <w:rPr>
                          <w:rFonts w:ascii="Zizou Slab" w:hAnsi="Zizou Slab"/>
                          <w:lang w:val="es-ES"/>
                        </w:rPr>
                      </w:pPr>
                    </w:p>
                    <w:p w14:paraId="4BF21B7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14F788" w14:textId="77777777" w:rsidR="0017691D" w:rsidRDefault="0017691D" w:rsidP="00F958A5">
                      <w:pPr>
                        <w:rPr>
                          <w:rFonts w:ascii="Zizou Slab" w:hAnsi="Zizou Slab"/>
                          <w:lang w:val="es-ES"/>
                        </w:rPr>
                      </w:pPr>
                    </w:p>
                    <w:p w14:paraId="1968D89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4953C5" w14:textId="77777777" w:rsidR="0017691D" w:rsidRDefault="0017691D"/>
                    <w:p w14:paraId="261F9AA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7C328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AB8B03" w14:textId="77777777" w:rsidR="0017691D" w:rsidRDefault="0017691D" w:rsidP="00F958A5">
                      <w:pPr>
                        <w:rPr>
                          <w:rFonts w:ascii="Zizou Slab" w:hAnsi="Zizou Slab"/>
                          <w:lang w:val="es-ES"/>
                        </w:rPr>
                      </w:pPr>
                    </w:p>
                    <w:p w14:paraId="5800B2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DC8073C" w14:textId="77777777" w:rsidR="0017691D" w:rsidRDefault="0017691D"/>
                    <w:p w14:paraId="6DCA540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606521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88AD40" w14:textId="77777777" w:rsidR="0017691D" w:rsidRDefault="0017691D" w:rsidP="00F958A5">
                      <w:pPr>
                        <w:rPr>
                          <w:rFonts w:ascii="Zizou Slab" w:hAnsi="Zizou Slab"/>
                          <w:lang w:val="es-ES"/>
                        </w:rPr>
                      </w:pPr>
                    </w:p>
                    <w:p w14:paraId="056B491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FE0C7B4" w14:textId="77777777" w:rsidR="0017691D" w:rsidRDefault="0017691D"/>
                    <w:p w14:paraId="6D5A535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3C936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7F01CC1" w14:textId="77777777" w:rsidR="0017691D" w:rsidRDefault="0017691D" w:rsidP="00F958A5">
                      <w:pPr>
                        <w:rPr>
                          <w:rFonts w:ascii="Zizou Slab" w:hAnsi="Zizou Slab"/>
                          <w:lang w:val="es-ES"/>
                        </w:rPr>
                      </w:pPr>
                    </w:p>
                    <w:p w14:paraId="318BEA6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AB9C5F" w14:textId="77777777" w:rsidR="0017691D" w:rsidRDefault="0017691D" w:rsidP="00F958A5">
                      <w:pPr>
                        <w:rPr>
                          <w:rFonts w:ascii="Zizou Slab" w:hAnsi="Zizou Slab"/>
                          <w:lang w:val="es-ES"/>
                        </w:rPr>
                      </w:pPr>
                    </w:p>
                    <w:p w14:paraId="559AE2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1EFF0E3" w14:textId="77777777" w:rsidR="0017691D" w:rsidRDefault="0017691D"/>
                    <w:p w14:paraId="5CF90AA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919BE5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A81979" w14:textId="77777777" w:rsidR="0017691D" w:rsidRDefault="0017691D" w:rsidP="00F958A5">
                      <w:pPr>
                        <w:rPr>
                          <w:rFonts w:ascii="Zizou Slab" w:hAnsi="Zizou Slab"/>
                          <w:lang w:val="es-ES"/>
                        </w:rPr>
                      </w:pPr>
                    </w:p>
                    <w:p w14:paraId="0AE6193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61254C" w14:textId="77777777" w:rsidR="0017691D" w:rsidRDefault="0017691D"/>
                    <w:p w14:paraId="01E0ACC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35206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CC85294" w14:textId="77777777" w:rsidR="0017691D" w:rsidRDefault="0017691D" w:rsidP="00F958A5">
                      <w:pPr>
                        <w:rPr>
                          <w:rFonts w:ascii="Zizou Slab" w:hAnsi="Zizou Slab"/>
                          <w:lang w:val="es-ES"/>
                        </w:rPr>
                      </w:pPr>
                    </w:p>
                    <w:p w14:paraId="4C14AE6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072F5C3" w14:textId="77777777" w:rsidR="0017691D" w:rsidRDefault="0017691D"/>
                    <w:p w14:paraId="654B25F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FC2C5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3D63CF" w14:textId="77777777" w:rsidR="0017691D" w:rsidRDefault="0017691D" w:rsidP="00F958A5">
                      <w:pPr>
                        <w:rPr>
                          <w:rFonts w:ascii="Zizou Slab" w:hAnsi="Zizou Slab"/>
                          <w:lang w:val="es-ES"/>
                        </w:rPr>
                      </w:pPr>
                    </w:p>
                    <w:p w14:paraId="7D2AFF7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7A7C9" w14:textId="77777777" w:rsidR="0017691D" w:rsidRDefault="0017691D" w:rsidP="00F958A5">
                      <w:pPr>
                        <w:rPr>
                          <w:rFonts w:ascii="Zizou Slab" w:hAnsi="Zizou Slab"/>
                          <w:lang w:val="es-ES"/>
                        </w:rPr>
                      </w:pPr>
                    </w:p>
                    <w:p w14:paraId="560CBA5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5559DF" w14:textId="77777777" w:rsidR="0017691D" w:rsidRDefault="0017691D"/>
                    <w:p w14:paraId="026597A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78B59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DC4C36" w14:textId="77777777" w:rsidR="0017691D" w:rsidRDefault="0017691D" w:rsidP="00F958A5">
                      <w:pPr>
                        <w:rPr>
                          <w:rFonts w:ascii="Zizou Slab" w:hAnsi="Zizou Slab"/>
                          <w:lang w:val="es-ES"/>
                        </w:rPr>
                      </w:pPr>
                    </w:p>
                    <w:p w14:paraId="69648DF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A7B245" w14:textId="77777777" w:rsidR="0017691D" w:rsidRDefault="0017691D"/>
                    <w:p w14:paraId="296EE3F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2C984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BC1CD" w14:textId="77777777" w:rsidR="0017691D" w:rsidRDefault="0017691D" w:rsidP="00F958A5">
                      <w:pPr>
                        <w:rPr>
                          <w:rFonts w:ascii="Zizou Slab" w:hAnsi="Zizou Slab"/>
                          <w:lang w:val="es-ES"/>
                        </w:rPr>
                      </w:pPr>
                    </w:p>
                    <w:p w14:paraId="1CA6AA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EE29C1" w14:textId="77777777" w:rsidR="0017691D" w:rsidRDefault="0017691D"/>
                    <w:p w14:paraId="0BC49D7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0D9BB9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FE7623" w14:textId="77777777" w:rsidR="0017691D" w:rsidRDefault="0017691D" w:rsidP="00F958A5">
                      <w:pPr>
                        <w:rPr>
                          <w:rFonts w:ascii="Zizou Slab" w:hAnsi="Zizou Slab"/>
                          <w:lang w:val="es-ES"/>
                        </w:rPr>
                      </w:pPr>
                    </w:p>
                    <w:p w14:paraId="3C06CDD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149D7B" w14:textId="77777777" w:rsidR="0017691D" w:rsidRDefault="0017691D" w:rsidP="00F958A5">
                      <w:pPr>
                        <w:rPr>
                          <w:rFonts w:ascii="Zizou Slab" w:hAnsi="Zizou Slab"/>
                          <w:lang w:val="es-ES"/>
                        </w:rPr>
                      </w:pPr>
                    </w:p>
                    <w:p w14:paraId="6DEA5DB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1ADE6C" w14:textId="77777777" w:rsidR="0017691D" w:rsidRDefault="0017691D"/>
                    <w:p w14:paraId="48D3A91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0A47E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475F28A" w14:textId="77777777" w:rsidR="0017691D" w:rsidRDefault="0017691D" w:rsidP="00F958A5">
                      <w:pPr>
                        <w:rPr>
                          <w:rFonts w:ascii="Zizou Slab" w:hAnsi="Zizou Slab"/>
                          <w:lang w:val="es-ES"/>
                        </w:rPr>
                      </w:pPr>
                    </w:p>
                    <w:p w14:paraId="4BE66ED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236748F" w14:textId="77777777" w:rsidR="0017691D" w:rsidRDefault="0017691D"/>
                    <w:p w14:paraId="5E227E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C6DD4F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C8F347C" w14:textId="77777777" w:rsidR="0017691D" w:rsidRDefault="0017691D" w:rsidP="00F958A5">
                      <w:pPr>
                        <w:rPr>
                          <w:rFonts w:ascii="Zizou Slab" w:hAnsi="Zizou Slab"/>
                          <w:lang w:val="es-ES"/>
                        </w:rPr>
                      </w:pPr>
                    </w:p>
                    <w:p w14:paraId="2CDD5A8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2E6D2F2" w14:textId="77777777" w:rsidR="0017691D" w:rsidRDefault="0017691D"/>
                    <w:p w14:paraId="2C3768F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C226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7541EAA" w14:textId="77777777" w:rsidR="0017691D" w:rsidRDefault="0017691D" w:rsidP="00F958A5">
                      <w:pPr>
                        <w:rPr>
                          <w:rFonts w:ascii="Zizou Slab" w:hAnsi="Zizou Slab"/>
                          <w:lang w:val="es-ES"/>
                        </w:rPr>
                      </w:pPr>
                    </w:p>
                    <w:p w14:paraId="41290D9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EFC202B" w14:textId="77777777" w:rsidR="0017691D" w:rsidRDefault="0017691D" w:rsidP="00F958A5">
                      <w:pPr>
                        <w:rPr>
                          <w:rFonts w:ascii="Zizou Slab" w:hAnsi="Zizou Slab"/>
                          <w:lang w:val="es-ES"/>
                        </w:rPr>
                      </w:pPr>
                    </w:p>
                    <w:p w14:paraId="096AED3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19FC90" w14:textId="77777777" w:rsidR="0017691D" w:rsidRDefault="0017691D"/>
                    <w:p w14:paraId="0DFB0E0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355399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8E5D86" w14:textId="77777777" w:rsidR="0017691D" w:rsidRDefault="0017691D" w:rsidP="00F958A5">
                      <w:pPr>
                        <w:rPr>
                          <w:rFonts w:ascii="Zizou Slab" w:hAnsi="Zizou Slab"/>
                          <w:lang w:val="es-ES"/>
                        </w:rPr>
                      </w:pPr>
                    </w:p>
                    <w:p w14:paraId="1BA69C3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1C4EA10" w14:textId="77777777" w:rsidR="0017691D" w:rsidRDefault="0017691D"/>
                    <w:p w14:paraId="5A54451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EBAF6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5B46AF8" w14:textId="77777777" w:rsidR="0017691D" w:rsidRDefault="0017691D" w:rsidP="00F958A5">
                      <w:pPr>
                        <w:rPr>
                          <w:rFonts w:ascii="Zizou Slab" w:hAnsi="Zizou Slab"/>
                          <w:lang w:val="es-ES"/>
                        </w:rPr>
                      </w:pPr>
                    </w:p>
                    <w:p w14:paraId="7578654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6D1ABE2" w14:textId="77777777" w:rsidR="0017691D" w:rsidRDefault="0017691D"/>
                    <w:p w14:paraId="54BBD0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434B89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9AD6B8" w14:textId="77777777" w:rsidR="0017691D" w:rsidRDefault="0017691D" w:rsidP="00F958A5">
                      <w:pPr>
                        <w:rPr>
                          <w:rFonts w:ascii="Zizou Slab" w:hAnsi="Zizou Slab"/>
                          <w:lang w:val="es-ES"/>
                        </w:rPr>
                      </w:pPr>
                    </w:p>
                    <w:p w14:paraId="102C247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87FB7FC" w14:textId="77777777" w:rsidR="0017691D" w:rsidRDefault="0017691D" w:rsidP="00F958A5">
                      <w:pPr>
                        <w:rPr>
                          <w:rFonts w:ascii="Zizou Slab" w:hAnsi="Zizou Slab"/>
                          <w:lang w:val="es-ES"/>
                        </w:rPr>
                      </w:pPr>
                    </w:p>
                    <w:p w14:paraId="26C1EE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8E1C82F" w14:textId="77777777" w:rsidR="0017691D" w:rsidRDefault="0017691D"/>
                    <w:p w14:paraId="08C9BCF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E624BC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C021684" w14:textId="77777777" w:rsidR="0017691D" w:rsidRDefault="0017691D" w:rsidP="00F958A5">
                      <w:pPr>
                        <w:rPr>
                          <w:rFonts w:ascii="Zizou Slab" w:hAnsi="Zizou Slab"/>
                          <w:lang w:val="es-ES"/>
                        </w:rPr>
                      </w:pPr>
                    </w:p>
                    <w:p w14:paraId="57269E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F8DC342" w14:textId="77777777" w:rsidR="0017691D" w:rsidRDefault="0017691D"/>
                    <w:p w14:paraId="7C88C8A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6870E2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37CE42" w14:textId="77777777" w:rsidR="0017691D" w:rsidRDefault="0017691D" w:rsidP="00F958A5">
                      <w:pPr>
                        <w:rPr>
                          <w:rFonts w:ascii="Zizou Slab" w:hAnsi="Zizou Slab"/>
                          <w:lang w:val="es-ES"/>
                        </w:rPr>
                      </w:pPr>
                    </w:p>
                    <w:p w14:paraId="45F081C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AEC9C4" w14:textId="77777777" w:rsidR="0017691D" w:rsidRDefault="0017691D"/>
                    <w:p w14:paraId="6A7F395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DC6E5D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6B5366" w14:textId="77777777" w:rsidR="0017691D" w:rsidRDefault="0017691D" w:rsidP="00F958A5">
                      <w:pPr>
                        <w:rPr>
                          <w:rFonts w:ascii="Zizou Slab" w:hAnsi="Zizou Slab"/>
                          <w:lang w:val="es-ES"/>
                        </w:rPr>
                      </w:pPr>
                    </w:p>
                    <w:p w14:paraId="2A6B4D0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177626E" w14:textId="77777777" w:rsidR="0017691D" w:rsidRDefault="0017691D" w:rsidP="00F958A5">
                      <w:pPr>
                        <w:rPr>
                          <w:rFonts w:ascii="Zizou Slab" w:hAnsi="Zizou Slab"/>
                          <w:lang w:val="es-ES"/>
                        </w:rPr>
                      </w:pPr>
                    </w:p>
                    <w:p w14:paraId="0C0802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A44BDAA" w14:textId="77777777" w:rsidR="0017691D" w:rsidRDefault="0017691D"/>
                    <w:p w14:paraId="2A2CFB0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AA6EDF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04264D" w14:textId="77777777" w:rsidR="0017691D" w:rsidRDefault="0017691D" w:rsidP="00F958A5">
                      <w:pPr>
                        <w:rPr>
                          <w:rFonts w:ascii="Zizou Slab" w:hAnsi="Zizou Slab"/>
                          <w:lang w:val="es-ES"/>
                        </w:rPr>
                      </w:pPr>
                    </w:p>
                    <w:p w14:paraId="673E1E5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51E6BDC" w14:textId="77777777" w:rsidR="0017691D" w:rsidRDefault="0017691D"/>
                    <w:p w14:paraId="0B1CAD9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63D3FF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CAED92" w14:textId="77777777" w:rsidR="0017691D" w:rsidRDefault="0017691D" w:rsidP="00F958A5">
                      <w:pPr>
                        <w:rPr>
                          <w:rFonts w:ascii="Zizou Slab" w:hAnsi="Zizou Slab"/>
                          <w:lang w:val="es-ES"/>
                        </w:rPr>
                      </w:pPr>
                    </w:p>
                    <w:p w14:paraId="4208DEE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5BBD66" w14:textId="77777777" w:rsidR="0017691D" w:rsidRDefault="0017691D"/>
                    <w:p w14:paraId="7F7DD37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2634C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9C47BB4" w14:textId="77777777" w:rsidR="0017691D" w:rsidRDefault="0017691D" w:rsidP="00F958A5">
                      <w:pPr>
                        <w:rPr>
                          <w:rFonts w:ascii="Zizou Slab" w:hAnsi="Zizou Slab"/>
                          <w:lang w:val="es-ES"/>
                        </w:rPr>
                      </w:pPr>
                    </w:p>
                    <w:p w14:paraId="31CAA36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5EC49D0" w14:textId="77777777" w:rsidR="0017691D" w:rsidRDefault="0017691D" w:rsidP="00F958A5">
                      <w:pPr>
                        <w:rPr>
                          <w:rFonts w:ascii="Zizou Slab" w:hAnsi="Zizou Slab"/>
                          <w:lang w:val="es-ES"/>
                        </w:rPr>
                      </w:pPr>
                    </w:p>
                    <w:p w14:paraId="14D899C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8FA894" w14:textId="77777777" w:rsidR="0017691D" w:rsidRDefault="0017691D"/>
                    <w:p w14:paraId="26430E5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589A12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F9346F" w14:textId="77777777" w:rsidR="0017691D" w:rsidRDefault="0017691D" w:rsidP="00F958A5">
                      <w:pPr>
                        <w:rPr>
                          <w:rFonts w:ascii="Zizou Slab" w:hAnsi="Zizou Slab"/>
                          <w:lang w:val="es-ES"/>
                        </w:rPr>
                      </w:pPr>
                    </w:p>
                    <w:p w14:paraId="625D4E2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08D1BF8" w14:textId="77777777" w:rsidR="0017691D" w:rsidRDefault="0017691D"/>
                    <w:p w14:paraId="3076CA1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833BBC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B6CE6D" w14:textId="77777777" w:rsidR="0017691D" w:rsidRDefault="0017691D" w:rsidP="00F958A5">
                      <w:pPr>
                        <w:rPr>
                          <w:rFonts w:ascii="Zizou Slab" w:hAnsi="Zizou Slab"/>
                          <w:lang w:val="es-ES"/>
                        </w:rPr>
                      </w:pPr>
                    </w:p>
                    <w:p w14:paraId="271A1A5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F716747" w14:textId="77777777" w:rsidR="0017691D" w:rsidRDefault="0017691D"/>
                    <w:p w14:paraId="2C93E94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16A3F5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0D8716" w14:textId="77777777" w:rsidR="0017691D" w:rsidRDefault="0017691D" w:rsidP="00F958A5">
                      <w:pPr>
                        <w:rPr>
                          <w:rFonts w:ascii="Zizou Slab" w:hAnsi="Zizou Slab"/>
                          <w:lang w:val="es-ES"/>
                        </w:rPr>
                      </w:pPr>
                    </w:p>
                    <w:p w14:paraId="3604289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895FB47" w14:textId="77777777" w:rsidR="0017691D" w:rsidRDefault="0017691D" w:rsidP="00F958A5">
                      <w:pPr>
                        <w:rPr>
                          <w:rFonts w:ascii="Zizou Slab" w:hAnsi="Zizou Slab"/>
                          <w:lang w:val="es-ES"/>
                        </w:rPr>
                      </w:pPr>
                    </w:p>
                    <w:p w14:paraId="0CD5A5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2D2174" w14:textId="77777777" w:rsidR="0017691D" w:rsidRDefault="0017691D"/>
                    <w:p w14:paraId="0D69550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CEED69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AA2BEE" w14:textId="77777777" w:rsidR="0017691D" w:rsidRDefault="0017691D" w:rsidP="00F958A5">
                      <w:pPr>
                        <w:rPr>
                          <w:rFonts w:ascii="Zizou Slab" w:hAnsi="Zizou Slab"/>
                          <w:lang w:val="es-ES"/>
                        </w:rPr>
                      </w:pPr>
                    </w:p>
                    <w:p w14:paraId="4864063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4FC4D3" w14:textId="77777777" w:rsidR="0017691D" w:rsidRDefault="0017691D"/>
                    <w:p w14:paraId="4F3E9FC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083856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A2B064" w14:textId="77777777" w:rsidR="0017691D" w:rsidRDefault="0017691D" w:rsidP="00F958A5">
                      <w:pPr>
                        <w:rPr>
                          <w:rFonts w:ascii="Zizou Slab" w:hAnsi="Zizou Slab"/>
                          <w:lang w:val="es-ES"/>
                        </w:rPr>
                      </w:pPr>
                    </w:p>
                    <w:p w14:paraId="3C55C79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D6CED6" w14:textId="77777777" w:rsidR="0017691D" w:rsidRDefault="0017691D"/>
                    <w:p w14:paraId="68C9BF8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C6A64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E660D0" w14:textId="77777777" w:rsidR="0017691D" w:rsidRDefault="0017691D" w:rsidP="00F958A5">
                      <w:pPr>
                        <w:rPr>
                          <w:rFonts w:ascii="Zizou Slab" w:hAnsi="Zizou Slab"/>
                          <w:lang w:val="es-ES"/>
                        </w:rPr>
                      </w:pPr>
                    </w:p>
                    <w:p w14:paraId="321CF609"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79562" w14:textId="77777777" w:rsidR="0017691D" w:rsidRDefault="0017691D" w:rsidP="00F958A5">
                      <w:pPr>
                        <w:rPr>
                          <w:rFonts w:ascii="Zizou Slab" w:hAnsi="Zizou Slab"/>
                          <w:lang w:val="es-ES"/>
                        </w:rPr>
                      </w:pPr>
                    </w:p>
                    <w:p w14:paraId="4FCA897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808BBA1" w14:textId="77777777" w:rsidR="0017691D" w:rsidRDefault="0017691D"/>
                    <w:p w14:paraId="7212CCB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43FE9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8AC199" w14:textId="77777777" w:rsidR="0017691D" w:rsidRDefault="0017691D" w:rsidP="00F958A5">
                      <w:pPr>
                        <w:rPr>
                          <w:rFonts w:ascii="Zizou Slab" w:hAnsi="Zizou Slab"/>
                          <w:lang w:val="es-ES"/>
                        </w:rPr>
                      </w:pPr>
                    </w:p>
                    <w:p w14:paraId="2B31BCC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E243952" w14:textId="77777777" w:rsidR="0017691D" w:rsidRDefault="0017691D"/>
                    <w:p w14:paraId="3EB7D1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CED567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1A34AC" w14:textId="77777777" w:rsidR="0017691D" w:rsidRDefault="0017691D" w:rsidP="00F958A5">
                      <w:pPr>
                        <w:rPr>
                          <w:rFonts w:ascii="Zizou Slab" w:hAnsi="Zizou Slab"/>
                          <w:lang w:val="es-ES"/>
                        </w:rPr>
                      </w:pPr>
                    </w:p>
                    <w:p w14:paraId="10637B7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3850515" w14:textId="77777777" w:rsidR="0017691D" w:rsidRDefault="0017691D"/>
                    <w:p w14:paraId="3120E9F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BBB14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8D75EA" w14:textId="77777777" w:rsidR="0017691D" w:rsidRDefault="0017691D" w:rsidP="00F958A5">
                      <w:pPr>
                        <w:rPr>
                          <w:rFonts w:ascii="Zizou Slab" w:hAnsi="Zizou Slab"/>
                          <w:lang w:val="es-ES"/>
                        </w:rPr>
                      </w:pPr>
                    </w:p>
                    <w:p w14:paraId="42F192E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89CD220" w14:textId="77777777" w:rsidR="0017691D" w:rsidRDefault="0017691D" w:rsidP="00F958A5">
                      <w:pPr>
                        <w:rPr>
                          <w:rFonts w:ascii="Zizou Slab" w:hAnsi="Zizou Slab"/>
                          <w:lang w:val="es-ES"/>
                        </w:rPr>
                      </w:pPr>
                    </w:p>
                    <w:p w14:paraId="4335F04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750187C" w14:textId="77777777" w:rsidR="0017691D" w:rsidRDefault="0017691D"/>
                    <w:p w14:paraId="26C7F9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0AC532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DFEF0E9" w14:textId="77777777" w:rsidR="0017691D" w:rsidRDefault="0017691D" w:rsidP="00F958A5">
                      <w:pPr>
                        <w:rPr>
                          <w:rFonts w:ascii="Zizou Slab" w:hAnsi="Zizou Slab"/>
                          <w:lang w:val="es-ES"/>
                        </w:rPr>
                      </w:pPr>
                    </w:p>
                    <w:p w14:paraId="486CEA2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5F5C92" w14:textId="77777777" w:rsidR="0017691D" w:rsidRDefault="0017691D"/>
                    <w:p w14:paraId="066EF95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5FA6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71B302" w14:textId="77777777" w:rsidR="0017691D" w:rsidRDefault="0017691D" w:rsidP="00F958A5">
                      <w:pPr>
                        <w:rPr>
                          <w:rFonts w:ascii="Zizou Slab" w:hAnsi="Zizou Slab"/>
                          <w:lang w:val="es-ES"/>
                        </w:rPr>
                      </w:pPr>
                    </w:p>
                    <w:p w14:paraId="0EED4AB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058130A" w14:textId="77777777" w:rsidR="0017691D" w:rsidRDefault="0017691D"/>
                    <w:p w14:paraId="0DDF483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9E1464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531B9D" w14:textId="77777777" w:rsidR="0017691D" w:rsidRDefault="0017691D" w:rsidP="00F958A5">
                      <w:pPr>
                        <w:rPr>
                          <w:rFonts w:ascii="Zizou Slab" w:hAnsi="Zizou Slab"/>
                          <w:lang w:val="es-ES"/>
                        </w:rPr>
                      </w:pPr>
                    </w:p>
                    <w:p w14:paraId="29574AD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4DF477E" w14:textId="77777777" w:rsidR="0017691D" w:rsidRDefault="0017691D" w:rsidP="00F958A5">
                      <w:pPr>
                        <w:rPr>
                          <w:rFonts w:ascii="Zizou Slab" w:hAnsi="Zizou Slab"/>
                          <w:lang w:val="es-ES"/>
                        </w:rPr>
                      </w:pPr>
                    </w:p>
                    <w:p w14:paraId="54C66C6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B38F3F8" w14:textId="77777777" w:rsidR="0017691D" w:rsidRDefault="0017691D"/>
                    <w:p w14:paraId="32F461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49DDB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0CAECBB" w14:textId="77777777" w:rsidR="0017691D" w:rsidRDefault="0017691D" w:rsidP="00F958A5">
                      <w:pPr>
                        <w:rPr>
                          <w:rFonts w:ascii="Zizou Slab" w:hAnsi="Zizou Slab"/>
                          <w:lang w:val="es-ES"/>
                        </w:rPr>
                      </w:pPr>
                    </w:p>
                    <w:p w14:paraId="03E8671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5C80786" w14:textId="77777777" w:rsidR="0017691D" w:rsidRDefault="0017691D"/>
                    <w:p w14:paraId="65D54BB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2C5C61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CD08C" w14:textId="77777777" w:rsidR="0017691D" w:rsidRDefault="0017691D" w:rsidP="00F958A5">
                      <w:pPr>
                        <w:rPr>
                          <w:rFonts w:ascii="Zizou Slab" w:hAnsi="Zizou Slab"/>
                          <w:lang w:val="es-ES"/>
                        </w:rPr>
                      </w:pPr>
                    </w:p>
                    <w:p w14:paraId="75E9582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E8EE4D" w14:textId="77777777" w:rsidR="0017691D" w:rsidRDefault="0017691D"/>
                    <w:p w14:paraId="6A0AB0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2B991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E9D751B" w14:textId="77777777" w:rsidR="0017691D" w:rsidRDefault="0017691D" w:rsidP="00F958A5">
                      <w:pPr>
                        <w:rPr>
                          <w:rFonts w:ascii="Zizou Slab" w:hAnsi="Zizou Slab"/>
                          <w:lang w:val="es-ES"/>
                        </w:rPr>
                      </w:pPr>
                    </w:p>
                    <w:p w14:paraId="19A24D8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85CB4E" w14:textId="77777777" w:rsidR="0017691D" w:rsidRDefault="0017691D" w:rsidP="00F958A5">
                      <w:pPr>
                        <w:rPr>
                          <w:rFonts w:ascii="Zizou Slab" w:hAnsi="Zizou Slab"/>
                          <w:lang w:val="es-ES"/>
                        </w:rPr>
                      </w:pPr>
                    </w:p>
                    <w:p w14:paraId="61D521D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87FF8EB" w14:textId="77777777" w:rsidR="0017691D" w:rsidRDefault="0017691D"/>
                    <w:p w14:paraId="707D289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8BCF5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A9D774B" w14:textId="77777777" w:rsidR="0017691D" w:rsidRDefault="0017691D" w:rsidP="00F958A5">
                      <w:pPr>
                        <w:rPr>
                          <w:rFonts w:ascii="Zizou Slab" w:hAnsi="Zizou Slab"/>
                          <w:lang w:val="es-ES"/>
                        </w:rPr>
                      </w:pPr>
                    </w:p>
                    <w:p w14:paraId="35F677C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5DC69D" w14:textId="77777777" w:rsidR="0017691D" w:rsidRDefault="0017691D"/>
                    <w:p w14:paraId="67994D2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F319C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D3B5744" w14:textId="77777777" w:rsidR="0017691D" w:rsidRDefault="0017691D" w:rsidP="00F958A5">
                      <w:pPr>
                        <w:rPr>
                          <w:rFonts w:ascii="Zizou Slab" w:hAnsi="Zizou Slab"/>
                          <w:lang w:val="es-ES"/>
                        </w:rPr>
                      </w:pPr>
                    </w:p>
                    <w:p w14:paraId="588F917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CC39D5" w14:textId="77777777" w:rsidR="0017691D" w:rsidRDefault="0017691D"/>
                    <w:p w14:paraId="33D34B5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BFD18F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3EB4A" w14:textId="77777777" w:rsidR="0017691D" w:rsidRDefault="0017691D" w:rsidP="00F958A5">
                      <w:pPr>
                        <w:rPr>
                          <w:rFonts w:ascii="Zizou Slab" w:hAnsi="Zizou Slab"/>
                          <w:lang w:val="es-ES"/>
                        </w:rPr>
                      </w:pPr>
                    </w:p>
                    <w:p w14:paraId="5C563FC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3D8F96C" w14:textId="77777777" w:rsidR="0017691D" w:rsidRDefault="0017691D" w:rsidP="00F958A5">
                      <w:pPr>
                        <w:rPr>
                          <w:rFonts w:ascii="Zizou Slab" w:hAnsi="Zizou Slab"/>
                          <w:lang w:val="es-ES"/>
                        </w:rPr>
                      </w:pPr>
                    </w:p>
                    <w:p w14:paraId="65E59F6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219706" w14:textId="77777777" w:rsidR="0017691D" w:rsidRDefault="0017691D"/>
                    <w:p w14:paraId="64ABA22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777F43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E0406A" w14:textId="77777777" w:rsidR="0017691D" w:rsidRDefault="0017691D" w:rsidP="00F958A5">
                      <w:pPr>
                        <w:rPr>
                          <w:rFonts w:ascii="Zizou Slab" w:hAnsi="Zizou Slab"/>
                          <w:lang w:val="es-ES"/>
                        </w:rPr>
                      </w:pPr>
                    </w:p>
                    <w:p w14:paraId="1913EDF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C9CCCD6" w14:textId="77777777" w:rsidR="0017691D" w:rsidRDefault="0017691D"/>
                    <w:p w14:paraId="166AF8C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0D58A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2B9B83" w14:textId="77777777" w:rsidR="0017691D" w:rsidRDefault="0017691D" w:rsidP="00F958A5">
                      <w:pPr>
                        <w:rPr>
                          <w:rFonts w:ascii="Zizou Slab" w:hAnsi="Zizou Slab"/>
                          <w:lang w:val="es-ES"/>
                        </w:rPr>
                      </w:pPr>
                    </w:p>
                    <w:p w14:paraId="12F9C15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27BDF49" w14:textId="77777777" w:rsidR="0017691D" w:rsidRDefault="0017691D"/>
                    <w:p w14:paraId="0F2C681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A283D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6A89324" w14:textId="77777777" w:rsidR="0017691D" w:rsidRDefault="0017691D" w:rsidP="00F958A5">
                      <w:pPr>
                        <w:rPr>
                          <w:rFonts w:ascii="Zizou Slab" w:hAnsi="Zizou Slab"/>
                          <w:lang w:val="es-ES"/>
                        </w:rPr>
                      </w:pPr>
                    </w:p>
                    <w:p w14:paraId="7C21A33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17F7EB3" w14:textId="77777777" w:rsidR="0017691D" w:rsidRDefault="0017691D" w:rsidP="00F958A5">
                      <w:pPr>
                        <w:rPr>
                          <w:rFonts w:ascii="Zizou Slab" w:hAnsi="Zizou Slab"/>
                          <w:lang w:val="es-ES"/>
                        </w:rPr>
                      </w:pPr>
                    </w:p>
                    <w:p w14:paraId="032C6D7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7089A1" w14:textId="77777777" w:rsidR="0017691D" w:rsidRDefault="0017691D"/>
                    <w:p w14:paraId="2A5CDB0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74C725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CB4DAB" w14:textId="77777777" w:rsidR="0017691D" w:rsidRDefault="0017691D" w:rsidP="00F958A5">
                      <w:pPr>
                        <w:rPr>
                          <w:rFonts w:ascii="Zizou Slab" w:hAnsi="Zizou Slab"/>
                          <w:lang w:val="es-ES"/>
                        </w:rPr>
                      </w:pPr>
                    </w:p>
                    <w:p w14:paraId="446F7FB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482C30F" w14:textId="77777777" w:rsidR="0017691D" w:rsidRDefault="0017691D"/>
                    <w:p w14:paraId="2781BF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99ECE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12844" w14:textId="77777777" w:rsidR="0017691D" w:rsidRDefault="0017691D" w:rsidP="00F958A5">
                      <w:pPr>
                        <w:rPr>
                          <w:rFonts w:ascii="Zizou Slab" w:hAnsi="Zizou Slab"/>
                          <w:lang w:val="es-ES"/>
                        </w:rPr>
                      </w:pPr>
                    </w:p>
                    <w:p w14:paraId="3E1278D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5B2BC86" w14:textId="77777777" w:rsidR="0017691D" w:rsidRDefault="0017691D"/>
                    <w:p w14:paraId="14F75A8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0583AC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3D34F9E" w14:textId="77777777" w:rsidR="0017691D" w:rsidRDefault="0017691D" w:rsidP="00F958A5">
                      <w:pPr>
                        <w:rPr>
                          <w:rFonts w:ascii="Zizou Slab" w:hAnsi="Zizou Slab"/>
                          <w:lang w:val="es-ES"/>
                        </w:rPr>
                      </w:pPr>
                    </w:p>
                    <w:p w14:paraId="5CA20EC7"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1DD2D7" w14:textId="77777777" w:rsidR="0017691D" w:rsidRDefault="0017691D" w:rsidP="00F958A5">
                      <w:pPr>
                        <w:rPr>
                          <w:rFonts w:ascii="Zizou Slab" w:hAnsi="Zizou Slab"/>
                          <w:lang w:val="es-ES"/>
                        </w:rPr>
                      </w:pPr>
                    </w:p>
                    <w:p w14:paraId="232E673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6395130" w14:textId="77777777" w:rsidR="0017691D" w:rsidRDefault="0017691D"/>
                    <w:p w14:paraId="1FEC737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D1715B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A9EE9F" w14:textId="77777777" w:rsidR="0017691D" w:rsidRDefault="0017691D" w:rsidP="00F958A5">
                      <w:pPr>
                        <w:rPr>
                          <w:rFonts w:ascii="Zizou Slab" w:hAnsi="Zizou Slab"/>
                          <w:lang w:val="es-ES"/>
                        </w:rPr>
                      </w:pPr>
                    </w:p>
                    <w:p w14:paraId="5734000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0F13A0D" w14:textId="77777777" w:rsidR="0017691D" w:rsidRDefault="0017691D"/>
                    <w:p w14:paraId="414CB8B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7576D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08C49E" w14:textId="77777777" w:rsidR="0017691D" w:rsidRDefault="0017691D" w:rsidP="00F958A5">
                      <w:pPr>
                        <w:rPr>
                          <w:rFonts w:ascii="Zizou Slab" w:hAnsi="Zizou Slab"/>
                          <w:lang w:val="es-ES"/>
                        </w:rPr>
                      </w:pPr>
                    </w:p>
                    <w:p w14:paraId="5B6BAA3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C6E6230" w14:textId="77777777" w:rsidR="0017691D" w:rsidRDefault="0017691D"/>
                    <w:p w14:paraId="41B9B39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2B6DC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1EBDBC" w14:textId="77777777" w:rsidR="0017691D" w:rsidRDefault="0017691D" w:rsidP="00F958A5">
                      <w:pPr>
                        <w:rPr>
                          <w:rFonts w:ascii="Zizou Slab" w:hAnsi="Zizou Slab"/>
                          <w:lang w:val="es-ES"/>
                        </w:rPr>
                      </w:pPr>
                    </w:p>
                    <w:p w14:paraId="2B61C4B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C47E37" w14:textId="77777777" w:rsidR="0017691D" w:rsidRDefault="0017691D" w:rsidP="00F958A5">
                      <w:pPr>
                        <w:rPr>
                          <w:rFonts w:ascii="Zizou Slab" w:hAnsi="Zizou Slab"/>
                          <w:lang w:val="es-ES"/>
                        </w:rPr>
                      </w:pPr>
                    </w:p>
                    <w:p w14:paraId="6D2AE6B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1E2A393" w14:textId="77777777" w:rsidR="0017691D" w:rsidRDefault="0017691D"/>
                    <w:p w14:paraId="0EA9F9D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E1C8B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DD6BF1" w14:textId="77777777" w:rsidR="0017691D" w:rsidRDefault="0017691D" w:rsidP="00F958A5">
                      <w:pPr>
                        <w:rPr>
                          <w:rFonts w:ascii="Zizou Slab" w:hAnsi="Zizou Slab"/>
                          <w:lang w:val="es-ES"/>
                        </w:rPr>
                      </w:pPr>
                    </w:p>
                    <w:p w14:paraId="2A82F27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C9D7B80" w14:textId="77777777" w:rsidR="0017691D" w:rsidRDefault="0017691D"/>
                    <w:p w14:paraId="4097D26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B6F079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830DB7" w14:textId="77777777" w:rsidR="0017691D" w:rsidRDefault="0017691D" w:rsidP="00F958A5">
                      <w:pPr>
                        <w:rPr>
                          <w:rFonts w:ascii="Zizou Slab" w:hAnsi="Zizou Slab"/>
                          <w:lang w:val="es-ES"/>
                        </w:rPr>
                      </w:pPr>
                    </w:p>
                    <w:p w14:paraId="77B1E17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E24B1EE" w14:textId="77777777" w:rsidR="0017691D" w:rsidRDefault="0017691D"/>
                    <w:p w14:paraId="60CAEDC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410979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B93C9A7" w14:textId="77777777" w:rsidR="0017691D" w:rsidRDefault="0017691D" w:rsidP="00F958A5">
                      <w:pPr>
                        <w:rPr>
                          <w:rFonts w:ascii="Zizou Slab" w:hAnsi="Zizou Slab"/>
                          <w:lang w:val="es-ES"/>
                        </w:rPr>
                      </w:pPr>
                    </w:p>
                    <w:p w14:paraId="1FABF10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4B2A0F" w14:textId="77777777" w:rsidR="0017691D" w:rsidRDefault="0017691D" w:rsidP="00F958A5">
                      <w:pPr>
                        <w:rPr>
                          <w:rFonts w:ascii="Zizou Slab" w:hAnsi="Zizou Slab"/>
                          <w:lang w:val="es-ES"/>
                        </w:rPr>
                      </w:pPr>
                    </w:p>
                    <w:p w14:paraId="38994CF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C2AF041" w14:textId="77777777" w:rsidR="0017691D" w:rsidRDefault="0017691D"/>
                    <w:p w14:paraId="464FDAD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08BFD7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587AC61" w14:textId="77777777" w:rsidR="0017691D" w:rsidRDefault="0017691D" w:rsidP="00F958A5">
                      <w:pPr>
                        <w:rPr>
                          <w:rFonts w:ascii="Zizou Slab" w:hAnsi="Zizou Slab"/>
                          <w:lang w:val="es-ES"/>
                        </w:rPr>
                      </w:pPr>
                    </w:p>
                    <w:p w14:paraId="10ECB92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48860E0" w14:textId="77777777" w:rsidR="0017691D" w:rsidRDefault="0017691D"/>
                    <w:p w14:paraId="5EF9670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0F32EA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C515060" w14:textId="77777777" w:rsidR="0017691D" w:rsidRDefault="0017691D" w:rsidP="00F958A5">
                      <w:pPr>
                        <w:rPr>
                          <w:rFonts w:ascii="Zizou Slab" w:hAnsi="Zizou Slab"/>
                          <w:lang w:val="es-ES"/>
                        </w:rPr>
                      </w:pPr>
                    </w:p>
                    <w:p w14:paraId="468543F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18C894A" w14:textId="77777777" w:rsidR="0017691D" w:rsidRDefault="0017691D"/>
                    <w:p w14:paraId="077B7E5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7AB0B7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7E32E6D" w14:textId="77777777" w:rsidR="0017691D" w:rsidRDefault="0017691D" w:rsidP="00F958A5">
                      <w:pPr>
                        <w:rPr>
                          <w:rFonts w:ascii="Zizou Slab" w:hAnsi="Zizou Slab"/>
                          <w:lang w:val="es-ES"/>
                        </w:rPr>
                      </w:pPr>
                    </w:p>
                    <w:p w14:paraId="11790685"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AFBE24C" w14:textId="77777777" w:rsidR="0017691D" w:rsidRDefault="0017691D" w:rsidP="00F958A5">
                      <w:pPr>
                        <w:rPr>
                          <w:rFonts w:ascii="Zizou Slab" w:hAnsi="Zizou Slab"/>
                          <w:lang w:val="es-ES"/>
                        </w:rPr>
                      </w:pPr>
                    </w:p>
                    <w:p w14:paraId="5C25707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58BD55" w14:textId="77777777" w:rsidR="0017691D" w:rsidRDefault="0017691D"/>
                    <w:p w14:paraId="1E64248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D9D67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054607" w14:textId="77777777" w:rsidR="0017691D" w:rsidRDefault="0017691D" w:rsidP="00F958A5">
                      <w:pPr>
                        <w:rPr>
                          <w:rFonts w:ascii="Zizou Slab" w:hAnsi="Zizou Slab"/>
                          <w:lang w:val="es-ES"/>
                        </w:rPr>
                      </w:pPr>
                    </w:p>
                    <w:p w14:paraId="375C809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2BE0FF9" w14:textId="77777777" w:rsidR="0017691D" w:rsidRDefault="0017691D"/>
                    <w:p w14:paraId="0077AB9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9FF45B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122EA68" w14:textId="77777777" w:rsidR="0017691D" w:rsidRDefault="0017691D" w:rsidP="00F958A5">
                      <w:pPr>
                        <w:rPr>
                          <w:rFonts w:ascii="Zizou Slab" w:hAnsi="Zizou Slab"/>
                          <w:lang w:val="es-ES"/>
                        </w:rPr>
                      </w:pPr>
                    </w:p>
                    <w:p w14:paraId="5387641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C17D9C8" w14:textId="77777777" w:rsidR="0017691D" w:rsidRDefault="0017691D"/>
                    <w:p w14:paraId="0A0A7C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F53AF2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73FB75" w14:textId="77777777" w:rsidR="0017691D" w:rsidRDefault="0017691D" w:rsidP="00F958A5">
                      <w:pPr>
                        <w:rPr>
                          <w:rFonts w:ascii="Zizou Slab" w:hAnsi="Zizou Slab"/>
                          <w:lang w:val="es-ES"/>
                        </w:rPr>
                      </w:pPr>
                    </w:p>
                    <w:p w14:paraId="7482947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876935" w14:textId="77777777" w:rsidR="0017691D" w:rsidRDefault="0017691D" w:rsidP="00F958A5">
                      <w:pPr>
                        <w:rPr>
                          <w:rFonts w:ascii="Zizou Slab" w:hAnsi="Zizou Slab"/>
                          <w:lang w:val="es-ES"/>
                        </w:rPr>
                      </w:pPr>
                    </w:p>
                    <w:p w14:paraId="75DC025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53FAD7" w14:textId="77777777" w:rsidR="0017691D" w:rsidRDefault="0017691D"/>
                    <w:p w14:paraId="74CAB53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F95DD4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571442" w14:textId="77777777" w:rsidR="0017691D" w:rsidRDefault="0017691D" w:rsidP="00F958A5">
                      <w:pPr>
                        <w:rPr>
                          <w:rFonts w:ascii="Zizou Slab" w:hAnsi="Zizou Slab"/>
                          <w:lang w:val="es-ES"/>
                        </w:rPr>
                      </w:pPr>
                    </w:p>
                    <w:p w14:paraId="4EB1008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76EA2CB" w14:textId="77777777" w:rsidR="0017691D" w:rsidRDefault="0017691D"/>
                    <w:p w14:paraId="6A683E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3F393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083940D" w14:textId="77777777" w:rsidR="0017691D" w:rsidRDefault="0017691D" w:rsidP="00F958A5">
                      <w:pPr>
                        <w:rPr>
                          <w:rFonts w:ascii="Zizou Slab" w:hAnsi="Zizou Slab"/>
                          <w:lang w:val="es-ES"/>
                        </w:rPr>
                      </w:pPr>
                    </w:p>
                    <w:p w14:paraId="32D3AE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DCA4307" w14:textId="77777777" w:rsidR="0017691D" w:rsidRDefault="0017691D"/>
                    <w:p w14:paraId="537A56D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62FE6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C59B84" w14:textId="77777777" w:rsidR="0017691D" w:rsidRDefault="0017691D" w:rsidP="00F958A5">
                      <w:pPr>
                        <w:rPr>
                          <w:rFonts w:ascii="Zizou Slab" w:hAnsi="Zizou Slab"/>
                          <w:lang w:val="es-ES"/>
                        </w:rPr>
                      </w:pPr>
                    </w:p>
                    <w:p w14:paraId="76EBED5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FD335E" w14:textId="77777777" w:rsidR="0017691D" w:rsidRDefault="0017691D" w:rsidP="00F958A5">
                      <w:pPr>
                        <w:rPr>
                          <w:rFonts w:ascii="Zizou Slab" w:hAnsi="Zizou Slab"/>
                          <w:lang w:val="es-ES"/>
                        </w:rPr>
                      </w:pPr>
                    </w:p>
                    <w:p w14:paraId="33A874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0821E3C" w14:textId="77777777" w:rsidR="0017691D" w:rsidRDefault="0017691D"/>
                    <w:p w14:paraId="7ACEDE7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38EF3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3EF4F7" w14:textId="77777777" w:rsidR="0017691D" w:rsidRDefault="0017691D" w:rsidP="00F958A5">
                      <w:pPr>
                        <w:rPr>
                          <w:rFonts w:ascii="Zizou Slab" w:hAnsi="Zizou Slab"/>
                          <w:lang w:val="es-ES"/>
                        </w:rPr>
                      </w:pPr>
                    </w:p>
                    <w:p w14:paraId="564880A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7D1144" w14:textId="77777777" w:rsidR="0017691D" w:rsidRDefault="0017691D"/>
                    <w:p w14:paraId="770C1BD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69411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5DBC78" w14:textId="77777777" w:rsidR="0017691D" w:rsidRDefault="0017691D" w:rsidP="00F958A5">
                      <w:pPr>
                        <w:rPr>
                          <w:rFonts w:ascii="Zizou Slab" w:hAnsi="Zizou Slab"/>
                          <w:lang w:val="es-ES"/>
                        </w:rPr>
                      </w:pPr>
                    </w:p>
                    <w:p w14:paraId="3C13FE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60F4DA6" w14:textId="77777777" w:rsidR="0017691D" w:rsidRDefault="0017691D"/>
                    <w:p w14:paraId="7422C14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5EABA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ECB355" w14:textId="77777777" w:rsidR="0017691D" w:rsidRDefault="0017691D" w:rsidP="00F958A5">
                      <w:pPr>
                        <w:rPr>
                          <w:rFonts w:ascii="Zizou Slab" w:hAnsi="Zizou Slab"/>
                          <w:lang w:val="es-ES"/>
                        </w:rPr>
                      </w:pPr>
                    </w:p>
                    <w:p w14:paraId="09A8B99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8E4BD7C" w14:textId="77777777" w:rsidR="0017691D" w:rsidRDefault="0017691D" w:rsidP="00F958A5">
                      <w:pPr>
                        <w:rPr>
                          <w:rFonts w:ascii="Zizou Slab" w:hAnsi="Zizou Slab"/>
                          <w:lang w:val="es-ES"/>
                        </w:rPr>
                      </w:pPr>
                    </w:p>
                    <w:p w14:paraId="6A45F98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830584" w14:textId="77777777" w:rsidR="0017691D" w:rsidRDefault="0017691D"/>
                    <w:p w14:paraId="52775F6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89328E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56B94" w14:textId="77777777" w:rsidR="0017691D" w:rsidRDefault="0017691D" w:rsidP="00F958A5">
                      <w:pPr>
                        <w:rPr>
                          <w:rFonts w:ascii="Zizou Slab" w:hAnsi="Zizou Slab"/>
                          <w:lang w:val="es-ES"/>
                        </w:rPr>
                      </w:pPr>
                    </w:p>
                    <w:p w14:paraId="0F4CED0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2ECEDD" w14:textId="77777777" w:rsidR="0017691D" w:rsidRDefault="0017691D"/>
                    <w:p w14:paraId="3FC29E2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3AC61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CD49F9" w14:textId="77777777" w:rsidR="0017691D" w:rsidRDefault="0017691D" w:rsidP="00F958A5">
                      <w:pPr>
                        <w:rPr>
                          <w:rFonts w:ascii="Zizou Slab" w:hAnsi="Zizou Slab"/>
                          <w:lang w:val="es-ES"/>
                        </w:rPr>
                      </w:pPr>
                    </w:p>
                    <w:p w14:paraId="6B9BC07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1330AAA" w14:textId="77777777" w:rsidR="0017691D" w:rsidRDefault="0017691D"/>
                    <w:p w14:paraId="2E2D04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015A66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9D1123" w14:textId="77777777" w:rsidR="0017691D" w:rsidRDefault="0017691D" w:rsidP="00F958A5">
                      <w:pPr>
                        <w:rPr>
                          <w:rFonts w:ascii="Zizou Slab" w:hAnsi="Zizou Slab"/>
                          <w:lang w:val="es-ES"/>
                        </w:rPr>
                      </w:pPr>
                    </w:p>
                    <w:p w14:paraId="09A73825"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F21A168" w14:textId="77777777" w:rsidR="0017691D" w:rsidRDefault="0017691D" w:rsidP="00F958A5">
                      <w:pPr>
                        <w:rPr>
                          <w:rFonts w:ascii="Zizou Slab" w:hAnsi="Zizou Slab"/>
                          <w:lang w:val="es-ES"/>
                        </w:rPr>
                      </w:pPr>
                    </w:p>
                    <w:p w14:paraId="7839F4EF"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276733A" w14:textId="77777777" w:rsidR="0017691D" w:rsidRDefault="0017691D"/>
                    <w:p w14:paraId="752F626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E8CD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EE1E9" w14:textId="77777777" w:rsidR="0017691D" w:rsidRDefault="0017691D" w:rsidP="00F958A5">
                      <w:pPr>
                        <w:rPr>
                          <w:rFonts w:ascii="Zizou Slab" w:hAnsi="Zizou Slab"/>
                          <w:lang w:val="es-ES"/>
                        </w:rPr>
                      </w:pPr>
                    </w:p>
                    <w:p w14:paraId="5CBD898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E50D5E1" w14:textId="77777777" w:rsidR="0017691D" w:rsidRDefault="0017691D"/>
                    <w:p w14:paraId="2E2A058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D2328B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8DDED6A" w14:textId="77777777" w:rsidR="0017691D" w:rsidRDefault="0017691D" w:rsidP="00F958A5">
                      <w:pPr>
                        <w:rPr>
                          <w:rFonts w:ascii="Zizou Slab" w:hAnsi="Zizou Slab"/>
                          <w:lang w:val="es-ES"/>
                        </w:rPr>
                      </w:pPr>
                    </w:p>
                    <w:p w14:paraId="24E9DBC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A1BDE2" w14:textId="77777777" w:rsidR="0017691D" w:rsidRDefault="0017691D"/>
                    <w:p w14:paraId="69FE575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D69DFC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BAA518" w14:textId="77777777" w:rsidR="0017691D" w:rsidRDefault="0017691D" w:rsidP="00F958A5">
                      <w:pPr>
                        <w:rPr>
                          <w:rFonts w:ascii="Zizou Slab" w:hAnsi="Zizou Slab"/>
                          <w:lang w:val="es-ES"/>
                        </w:rPr>
                      </w:pPr>
                    </w:p>
                    <w:p w14:paraId="305C4E5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36BB38" w14:textId="77777777" w:rsidR="0017691D" w:rsidRDefault="0017691D" w:rsidP="00F958A5">
                      <w:pPr>
                        <w:rPr>
                          <w:rFonts w:ascii="Zizou Slab" w:hAnsi="Zizou Slab"/>
                          <w:lang w:val="es-ES"/>
                        </w:rPr>
                      </w:pPr>
                    </w:p>
                    <w:p w14:paraId="2EB93C1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433C03" w14:textId="77777777" w:rsidR="0017691D" w:rsidRDefault="0017691D"/>
                    <w:p w14:paraId="15620A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D272DD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3178581" w14:textId="77777777" w:rsidR="0017691D" w:rsidRDefault="0017691D" w:rsidP="00F958A5">
                      <w:pPr>
                        <w:rPr>
                          <w:rFonts w:ascii="Zizou Slab" w:hAnsi="Zizou Slab"/>
                          <w:lang w:val="es-ES"/>
                        </w:rPr>
                      </w:pPr>
                    </w:p>
                    <w:p w14:paraId="0869500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30C050" w14:textId="77777777" w:rsidR="0017691D" w:rsidRDefault="0017691D"/>
                    <w:p w14:paraId="284EA2B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BC6192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BFEDF9" w14:textId="77777777" w:rsidR="0017691D" w:rsidRDefault="0017691D" w:rsidP="00F958A5">
                      <w:pPr>
                        <w:rPr>
                          <w:rFonts w:ascii="Zizou Slab" w:hAnsi="Zizou Slab"/>
                          <w:lang w:val="es-ES"/>
                        </w:rPr>
                      </w:pPr>
                    </w:p>
                    <w:p w14:paraId="4319263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6DC3E76" w14:textId="77777777" w:rsidR="0017691D" w:rsidRDefault="0017691D"/>
                    <w:p w14:paraId="3A5501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395D6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16893" w14:textId="77777777" w:rsidR="0017691D" w:rsidRDefault="0017691D" w:rsidP="00F958A5">
                      <w:pPr>
                        <w:rPr>
                          <w:rFonts w:ascii="Zizou Slab" w:hAnsi="Zizou Slab"/>
                          <w:lang w:val="es-ES"/>
                        </w:rPr>
                      </w:pPr>
                    </w:p>
                    <w:p w14:paraId="57D5AAA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011EBD" w14:textId="77777777" w:rsidR="0017691D" w:rsidRDefault="0017691D" w:rsidP="00F958A5">
                      <w:pPr>
                        <w:rPr>
                          <w:rFonts w:ascii="Zizou Slab" w:hAnsi="Zizou Slab"/>
                          <w:lang w:val="es-ES"/>
                        </w:rPr>
                      </w:pPr>
                    </w:p>
                    <w:p w14:paraId="3505107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E55EDAB" w14:textId="77777777" w:rsidR="0017691D" w:rsidRDefault="0017691D"/>
                    <w:p w14:paraId="618B685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C2E22A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3323C" w14:textId="77777777" w:rsidR="0017691D" w:rsidRDefault="0017691D" w:rsidP="00F958A5">
                      <w:pPr>
                        <w:rPr>
                          <w:rFonts w:ascii="Zizou Slab" w:hAnsi="Zizou Slab"/>
                          <w:lang w:val="es-ES"/>
                        </w:rPr>
                      </w:pPr>
                    </w:p>
                    <w:p w14:paraId="1CDB070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9A99294" w14:textId="77777777" w:rsidR="0017691D" w:rsidRDefault="0017691D"/>
                    <w:p w14:paraId="1968F4F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A8B2A6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E5CC56" w14:textId="77777777" w:rsidR="0017691D" w:rsidRDefault="0017691D" w:rsidP="00F958A5">
                      <w:pPr>
                        <w:rPr>
                          <w:rFonts w:ascii="Zizou Slab" w:hAnsi="Zizou Slab"/>
                          <w:lang w:val="es-ES"/>
                        </w:rPr>
                      </w:pPr>
                    </w:p>
                    <w:p w14:paraId="45DCFE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A0FAC6F" w14:textId="77777777" w:rsidR="0017691D" w:rsidRDefault="0017691D"/>
                    <w:p w14:paraId="5656FEF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280C92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20BE8" w14:textId="77777777" w:rsidR="0017691D" w:rsidRDefault="0017691D" w:rsidP="00F958A5">
                      <w:pPr>
                        <w:rPr>
                          <w:rFonts w:ascii="Zizou Slab" w:hAnsi="Zizou Slab"/>
                          <w:lang w:val="es-ES"/>
                        </w:rPr>
                      </w:pPr>
                    </w:p>
                    <w:p w14:paraId="267F66E0"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09A5D92" w14:textId="77777777" w:rsidR="0017691D" w:rsidRDefault="0017691D" w:rsidP="00F958A5">
                      <w:pPr>
                        <w:rPr>
                          <w:rFonts w:ascii="Zizou Slab" w:hAnsi="Zizou Slab"/>
                          <w:lang w:val="es-ES"/>
                        </w:rPr>
                      </w:pPr>
                    </w:p>
                    <w:p w14:paraId="3D046B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D982AB3" w14:textId="77777777" w:rsidR="0017691D" w:rsidRDefault="0017691D"/>
                    <w:p w14:paraId="01AAFEC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7FBF0F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588FDF" w14:textId="77777777" w:rsidR="0017691D" w:rsidRDefault="0017691D" w:rsidP="00F958A5">
                      <w:pPr>
                        <w:rPr>
                          <w:rFonts w:ascii="Zizou Slab" w:hAnsi="Zizou Slab"/>
                          <w:lang w:val="es-ES"/>
                        </w:rPr>
                      </w:pPr>
                    </w:p>
                    <w:p w14:paraId="5B9441D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1ADC6AA" w14:textId="77777777" w:rsidR="0017691D" w:rsidRDefault="0017691D"/>
                    <w:p w14:paraId="62AB5C7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3084D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E81C0" w14:textId="77777777" w:rsidR="0017691D" w:rsidRDefault="0017691D" w:rsidP="00F958A5">
                      <w:pPr>
                        <w:rPr>
                          <w:rFonts w:ascii="Zizou Slab" w:hAnsi="Zizou Slab"/>
                          <w:lang w:val="es-ES"/>
                        </w:rPr>
                      </w:pPr>
                    </w:p>
                    <w:p w14:paraId="6BE4846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8B77114" w14:textId="77777777" w:rsidR="0017691D" w:rsidRDefault="0017691D"/>
                    <w:p w14:paraId="7079DF3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E74F76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31948" w14:textId="77777777" w:rsidR="0017691D" w:rsidRDefault="0017691D" w:rsidP="00F958A5">
                      <w:pPr>
                        <w:rPr>
                          <w:rFonts w:ascii="Zizou Slab" w:hAnsi="Zizou Slab"/>
                          <w:lang w:val="es-ES"/>
                        </w:rPr>
                      </w:pPr>
                    </w:p>
                    <w:p w14:paraId="012DBF3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0D7593" w14:textId="77777777" w:rsidR="0017691D" w:rsidRDefault="0017691D" w:rsidP="00F958A5">
                      <w:pPr>
                        <w:rPr>
                          <w:rFonts w:ascii="Zizou Slab" w:hAnsi="Zizou Slab"/>
                          <w:lang w:val="es-ES"/>
                        </w:rPr>
                      </w:pPr>
                    </w:p>
                    <w:p w14:paraId="4664650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4841CE1" w14:textId="77777777" w:rsidR="0017691D" w:rsidRDefault="0017691D"/>
                    <w:p w14:paraId="2B548FB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61A779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06A84FE" w14:textId="77777777" w:rsidR="0017691D" w:rsidRDefault="0017691D" w:rsidP="00F958A5">
                      <w:pPr>
                        <w:rPr>
                          <w:rFonts w:ascii="Zizou Slab" w:hAnsi="Zizou Slab"/>
                          <w:lang w:val="es-ES"/>
                        </w:rPr>
                      </w:pPr>
                    </w:p>
                    <w:p w14:paraId="317CD36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CC6C2B4" w14:textId="77777777" w:rsidR="0017691D" w:rsidRDefault="0017691D"/>
                    <w:p w14:paraId="1028344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16A6D2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B019C" w14:textId="77777777" w:rsidR="0017691D" w:rsidRDefault="0017691D" w:rsidP="00F958A5">
                      <w:pPr>
                        <w:rPr>
                          <w:rFonts w:ascii="Zizou Slab" w:hAnsi="Zizou Slab"/>
                          <w:lang w:val="es-ES"/>
                        </w:rPr>
                      </w:pPr>
                    </w:p>
                    <w:p w14:paraId="44A9823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5F5F2FE" w14:textId="77777777" w:rsidR="0017691D" w:rsidRDefault="0017691D"/>
                    <w:p w14:paraId="3777C0C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2B8F9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A2FC8DB" w14:textId="77777777" w:rsidR="0017691D" w:rsidRDefault="0017691D" w:rsidP="00F958A5">
                      <w:pPr>
                        <w:rPr>
                          <w:rFonts w:ascii="Zizou Slab" w:hAnsi="Zizou Slab"/>
                          <w:lang w:val="es-ES"/>
                        </w:rPr>
                      </w:pPr>
                    </w:p>
                    <w:p w14:paraId="663933DA"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87182C" w14:textId="77777777" w:rsidR="0017691D" w:rsidRDefault="0017691D" w:rsidP="00F958A5">
                      <w:pPr>
                        <w:rPr>
                          <w:rFonts w:ascii="Zizou Slab" w:hAnsi="Zizou Slab"/>
                          <w:lang w:val="es-ES"/>
                        </w:rPr>
                      </w:pPr>
                    </w:p>
                    <w:p w14:paraId="48B731F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05A73B" w14:textId="77777777" w:rsidR="0017691D" w:rsidRDefault="0017691D"/>
                    <w:p w14:paraId="6EED409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ED50AD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0D0C41" w14:textId="77777777" w:rsidR="0017691D" w:rsidRDefault="0017691D" w:rsidP="00F958A5">
                      <w:pPr>
                        <w:rPr>
                          <w:rFonts w:ascii="Zizou Slab" w:hAnsi="Zizou Slab"/>
                          <w:lang w:val="es-ES"/>
                        </w:rPr>
                      </w:pPr>
                    </w:p>
                    <w:p w14:paraId="059BFE0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C6CC894" w14:textId="77777777" w:rsidR="0017691D" w:rsidRDefault="0017691D"/>
                    <w:p w14:paraId="0457A98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20FC97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2B05B6E" w14:textId="77777777" w:rsidR="0017691D" w:rsidRDefault="0017691D" w:rsidP="00F958A5">
                      <w:pPr>
                        <w:rPr>
                          <w:rFonts w:ascii="Zizou Slab" w:hAnsi="Zizou Slab"/>
                          <w:lang w:val="es-ES"/>
                        </w:rPr>
                      </w:pPr>
                    </w:p>
                    <w:p w14:paraId="62B0613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38DE45B" w14:textId="77777777" w:rsidR="0017691D" w:rsidRDefault="0017691D"/>
                    <w:p w14:paraId="157E301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0751E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DCB35A" w14:textId="77777777" w:rsidR="0017691D" w:rsidRDefault="0017691D" w:rsidP="00F958A5">
                      <w:pPr>
                        <w:rPr>
                          <w:rFonts w:ascii="Zizou Slab" w:hAnsi="Zizou Slab"/>
                          <w:lang w:val="es-ES"/>
                        </w:rPr>
                      </w:pPr>
                    </w:p>
                    <w:p w14:paraId="41D9474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79068DA" w14:textId="77777777" w:rsidR="0017691D" w:rsidRDefault="0017691D" w:rsidP="00F958A5">
                      <w:pPr>
                        <w:rPr>
                          <w:rFonts w:ascii="Zizou Slab" w:hAnsi="Zizou Slab"/>
                          <w:lang w:val="es-ES"/>
                        </w:rPr>
                      </w:pPr>
                    </w:p>
                    <w:p w14:paraId="0A1348E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0E10B0E" w14:textId="77777777" w:rsidR="0017691D" w:rsidRDefault="0017691D"/>
                    <w:p w14:paraId="7471EDF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C2899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268CD4" w14:textId="77777777" w:rsidR="0017691D" w:rsidRDefault="0017691D" w:rsidP="00F958A5">
                      <w:pPr>
                        <w:rPr>
                          <w:rFonts w:ascii="Zizou Slab" w:hAnsi="Zizou Slab"/>
                          <w:lang w:val="es-ES"/>
                        </w:rPr>
                      </w:pPr>
                    </w:p>
                    <w:p w14:paraId="74F562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4CAFF86" w14:textId="77777777" w:rsidR="0017691D" w:rsidRDefault="0017691D"/>
                    <w:p w14:paraId="7AB96FA6"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6FD2772"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DF08DF" w14:textId="77777777" w:rsidR="0017691D" w:rsidRDefault="0017691D" w:rsidP="00F958A5">
                      <w:pPr>
                        <w:rPr>
                          <w:rFonts w:ascii="Zizou Slab" w:hAnsi="Zizou Slab"/>
                          <w:lang w:val="es-ES"/>
                        </w:rPr>
                      </w:pPr>
                    </w:p>
                    <w:p w14:paraId="0F641F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F113047" w14:textId="77777777" w:rsidR="0017691D" w:rsidRDefault="0017691D"/>
                    <w:p w14:paraId="2175D7D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0E5B72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05CE3" w14:textId="77777777" w:rsidR="0017691D" w:rsidRDefault="0017691D" w:rsidP="00F958A5">
                      <w:pPr>
                        <w:rPr>
                          <w:rFonts w:ascii="Zizou Slab" w:hAnsi="Zizou Slab"/>
                          <w:lang w:val="es-ES"/>
                        </w:rPr>
                      </w:pPr>
                    </w:p>
                    <w:p w14:paraId="53E844C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0A2AD95" w14:textId="77777777" w:rsidR="0017691D" w:rsidRDefault="0017691D" w:rsidP="00F958A5">
                      <w:pPr>
                        <w:rPr>
                          <w:rFonts w:ascii="Zizou Slab" w:hAnsi="Zizou Slab"/>
                          <w:lang w:val="es-ES"/>
                        </w:rPr>
                      </w:pPr>
                    </w:p>
                    <w:p w14:paraId="4BE9DE3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5FE701E" w14:textId="77777777" w:rsidR="0017691D" w:rsidRDefault="0017691D"/>
                    <w:p w14:paraId="6D20191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36EB02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681E6F" w14:textId="77777777" w:rsidR="0017691D" w:rsidRDefault="0017691D" w:rsidP="00F958A5">
                      <w:pPr>
                        <w:rPr>
                          <w:rFonts w:ascii="Zizou Slab" w:hAnsi="Zizou Slab"/>
                          <w:lang w:val="es-ES"/>
                        </w:rPr>
                      </w:pPr>
                    </w:p>
                    <w:p w14:paraId="5D645B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E16E270" w14:textId="77777777" w:rsidR="0017691D" w:rsidRDefault="0017691D"/>
                    <w:p w14:paraId="7EF9D19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0EA1460"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1C7939" w14:textId="77777777" w:rsidR="0017691D" w:rsidRDefault="0017691D" w:rsidP="00F958A5">
                      <w:pPr>
                        <w:rPr>
                          <w:rFonts w:ascii="Zizou Slab" w:hAnsi="Zizou Slab"/>
                          <w:lang w:val="es-ES"/>
                        </w:rPr>
                      </w:pPr>
                    </w:p>
                    <w:p w14:paraId="42634B1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6445A7D" w14:textId="77777777" w:rsidR="0017691D" w:rsidRDefault="0017691D"/>
                    <w:p w14:paraId="4473C5F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7FAE8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56C07D" w14:textId="77777777" w:rsidR="0017691D" w:rsidRDefault="0017691D" w:rsidP="00F958A5">
                      <w:pPr>
                        <w:rPr>
                          <w:rFonts w:ascii="Zizou Slab" w:hAnsi="Zizou Slab"/>
                          <w:lang w:val="es-ES"/>
                        </w:rPr>
                      </w:pPr>
                    </w:p>
                    <w:p w14:paraId="2C2360A4"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43F3643" w14:textId="77777777" w:rsidR="0017691D" w:rsidRDefault="0017691D" w:rsidP="00F958A5">
                      <w:pPr>
                        <w:rPr>
                          <w:rFonts w:ascii="Zizou Slab" w:hAnsi="Zizou Slab"/>
                          <w:lang w:val="es-ES"/>
                        </w:rPr>
                      </w:pPr>
                    </w:p>
                    <w:p w14:paraId="68119B8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8784AD" w14:textId="77777777" w:rsidR="0017691D" w:rsidRDefault="0017691D"/>
                    <w:p w14:paraId="17F9880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AE49B0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1C72FA" w14:textId="77777777" w:rsidR="0017691D" w:rsidRDefault="0017691D" w:rsidP="00F958A5">
                      <w:pPr>
                        <w:rPr>
                          <w:rFonts w:ascii="Zizou Slab" w:hAnsi="Zizou Slab"/>
                          <w:lang w:val="es-ES"/>
                        </w:rPr>
                      </w:pPr>
                    </w:p>
                    <w:p w14:paraId="517397F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A99D2F1" w14:textId="77777777" w:rsidR="0017691D" w:rsidRDefault="0017691D"/>
                    <w:p w14:paraId="5A3E5D3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589DB0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A42DD4" w14:textId="77777777" w:rsidR="0017691D" w:rsidRDefault="0017691D" w:rsidP="00F958A5">
                      <w:pPr>
                        <w:rPr>
                          <w:rFonts w:ascii="Zizou Slab" w:hAnsi="Zizou Slab"/>
                          <w:lang w:val="es-ES"/>
                        </w:rPr>
                      </w:pPr>
                    </w:p>
                    <w:p w14:paraId="197EDDC8"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30F0B3D" w14:textId="77777777" w:rsidR="0017691D" w:rsidRDefault="0017691D"/>
                    <w:p w14:paraId="632EE4D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90F245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F10114" w14:textId="77777777" w:rsidR="0017691D" w:rsidRDefault="0017691D" w:rsidP="00F958A5">
                      <w:pPr>
                        <w:rPr>
                          <w:rFonts w:ascii="Zizou Slab" w:hAnsi="Zizou Slab"/>
                          <w:lang w:val="es-ES"/>
                        </w:rPr>
                      </w:pPr>
                    </w:p>
                    <w:p w14:paraId="5CC34B4F"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B2CF708" w14:textId="77777777" w:rsidR="0017691D" w:rsidRDefault="0017691D" w:rsidP="00F958A5">
                      <w:pPr>
                        <w:rPr>
                          <w:rFonts w:ascii="Zizou Slab" w:hAnsi="Zizou Slab"/>
                          <w:lang w:val="es-ES"/>
                        </w:rPr>
                      </w:pPr>
                    </w:p>
                    <w:p w14:paraId="170DC5E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66CDF4C" w14:textId="77777777" w:rsidR="0017691D" w:rsidRDefault="0017691D"/>
                    <w:p w14:paraId="19BF0D9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78854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D3269" w14:textId="77777777" w:rsidR="0017691D" w:rsidRDefault="0017691D" w:rsidP="00F958A5">
                      <w:pPr>
                        <w:rPr>
                          <w:rFonts w:ascii="Zizou Slab" w:hAnsi="Zizou Slab"/>
                          <w:lang w:val="es-ES"/>
                        </w:rPr>
                      </w:pPr>
                    </w:p>
                    <w:p w14:paraId="04A39C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3AAF60A" w14:textId="77777777" w:rsidR="0017691D" w:rsidRDefault="0017691D"/>
                    <w:p w14:paraId="20AD9E0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931A9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704D0E" w14:textId="77777777" w:rsidR="0017691D" w:rsidRDefault="0017691D" w:rsidP="00F958A5">
                      <w:pPr>
                        <w:rPr>
                          <w:rFonts w:ascii="Zizou Slab" w:hAnsi="Zizou Slab"/>
                          <w:lang w:val="es-ES"/>
                        </w:rPr>
                      </w:pPr>
                    </w:p>
                    <w:p w14:paraId="3448D40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FABE06" w14:textId="77777777" w:rsidR="0017691D" w:rsidRDefault="0017691D"/>
                    <w:p w14:paraId="7658CFD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82A0E8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07CE78E" w14:textId="77777777" w:rsidR="0017691D" w:rsidRDefault="0017691D" w:rsidP="00F958A5">
                      <w:pPr>
                        <w:rPr>
                          <w:rFonts w:ascii="Zizou Slab" w:hAnsi="Zizou Slab"/>
                          <w:lang w:val="es-ES"/>
                        </w:rPr>
                      </w:pPr>
                    </w:p>
                    <w:p w14:paraId="22CBEC22"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42E9B03" w14:textId="77777777" w:rsidR="0017691D" w:rsidRDefault="0017691D" w:rsidP="00F958A5">
                      <w:pPr>
                        <w:rPr>
                          <w:rFonts w:ascii="Zizou Slab" w:hAnsi="Zizou Slab"/>
                          <w:lang w:val="es-ES"/>
                        </w:rPr>
                      </w:pPr>
                    </w:p>
                    <w:p w14:paraId="0AFD809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A3A9A56" w14:textId="77777777" w:rsidR="0017691D" w:rsidRDefault="0017691D"/>
                    <w:p w14:paraId="753FB6A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84EDD3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8A4C64" w14:textId="77777777" w:rsidR="0017691D" w:rsidRDefault="0017691D" w:rsidP="00F958A5">
                      <w:pPr>
                        <w:rPr>
                          <w:rFonts w:ascii="Zizou Slab" w:hAnsi="Zizou Slab"/>
                          <w:lang w:val="es-ES"/>
                        </w:rPr>
                      </w:pPr>
                    </w:p>
                    <w:p w14:paraId="78A1935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9F1426" w14:textId="77777777" w:rsidR="0017691D" w:rsidRDefault="0017691D"/>
                    <w:p w14:paraId="16D4ED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958BE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1258B90" w14:textId="77777777" w:rsidR="0017691D" w:rsidRDefault="0017691D" w:rsidP="00F958A5">
                      <w:pPr>
                        <w:rPr>
                          <w:rFonts w:ascii="Zizou Slab" w:hAnsi="Zizou Slab"/>
                          <w:lang w:val="es-ES"/>
                        </w:rPr>
                      </w:pPr>
                    </w:p>
                    <w:p w14:paraId="7868014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9070B84" w14:textId="77777777" w:rsidR="0017691D" w:rsidRDefault="0017691D"/>
                    <w:p w14:paraId="2E519C4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E5E52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95D9D3" w14:textId="77777777" w:rsidR="0017691D" w:rsidRDefault="0017691D" w:rsidP="00F958A5">
                      <w:pPr>
                        <w:rPr>
                          <w:rFonts w:ascii="Zizou Slab" w:hAnsi="Zizou Slab"/>
                          <w:lang w:val="es-ES"/>
                        </w:rPr>
                      </w:pPr>
                    </w:p>
                    <w:p w14:paraId="48D22B66"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1D7C74A" w14:textId="77777777" w:rsidR="0017691D" w:rsidRDefault="0017691D" w:rsidP="00F958A5">
                      <w:pPr>
                        <w:rPr>
                          <w:rFonts w:ascii="Zizou Slab" w:hAnsi="Zizou Slab"/>
                          <w:lang w:val="es-ES"/>
                        </w:rPr>
                      </w:pPr>
                    </w:p>
                    <w:p w14:paraId="0E05368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90AA2CD" w14:textId="77777777" w:rsidR="0017691D" w:rsidRDefault="0017691D"/>
                    <w:p w14:paraId="28147BA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4D9503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E77347" w14:textId="77777777" w:rsidR="0017691D" w:rsidRDefault="0017691D" w:rsidP="00F958A5">
                      <w:pPr>
                        <w:rPr>
                          <w:rFonts w:ascii="Zizou Slab" w:hAnsi="Zizou Slab"/>
                          <w:lang w:val="es-ES"/>
                        </w:rPr>
                      </w:pPr>
                    </w:p>
                    <w:p w14:paraId="3D3E12B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16162A8" w14:textId="77777777" w:rsidR="0017691D" w:rsidRDefault="0017691D"/>
                    <w:p w14:paraId="60128EE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3007BB9"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4973935" w14:textId="77777777" w:rsidR="0017691D" w:rsidRDefault="0017691D" w:rsidP="00F958A5">
                      <w:pPr>
                        <w:rPr>
                          <w:rFonts w:ascii="Zizou Slab" w:hAnsi="Zizou Slab"/>
                          <w:lang w:val="es-ES"/>
                        </w:rPr>
                      </w:pPr>
                    </w:p>
                    <w:p w14:paraId="387A67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AD97532" w14:textId="77777777" w:rsidR="0017691D" w:rsidRDefault="0017691D"/>
                    <w:p w14:paraId="1371EDE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4C0C8F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EA1327" w14:textId="77777777" w:rsidR="0017691D" w:rsidRDefault="0017691D" w:rsidP="00F958A5">
                      <w:pPr>
                        <w:rPr>
                          <w:rFonts w:ascii="Zizou Slab" w:hAnsi="Zizou Slab"/>
                          <w:lang w:val="es-ES"/>
                        </w:rPr>
                      </w:pPr>
                    </w:p>
                    <w:p w14:paraId="28EDA93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809777" w14:textId="77777777" w:rsidR="0017691D" w:rsidRDefault="0017691D" w:rsidP="00F958A5">
                      <w:pPr>
                        <w:rPr>
                          <w:rFonts w:ascii="Zizou Slab" w:hAnsi="Zizou Slab"/>
                          <w:lang w:val="es-ES"/>
                        </w:rPr>
                      </w:pPr>
                    </w:p>
                    <w:p w14:paraId="203F81D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F647470" w14:textId="77777777" w:rsidR="0017691D" w:rsidRDefault="0017691D"/>
                    <w:p w14:paraId="0BD3BF0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55487A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E4BACE" w14:textId="77777777" w:rsidR="0017691D" w:rsidRDefault="0017691D" w:rsidP="00F958A5">
                      <w:pPr>
                        <w:rPr>
                          <w:rFonts w:ascii="Zizou Slab" w:hAnsi="Zizou Slab"/>
                          <w:lang w:val="es-ES"/>
                        </w:rPr>
                      </w:pPr>
                    </w:p>
                    <w:p w14:paraId="2FDF3FF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2A59304" w14:textId="77777777" w:rsidR="0017691D" w:rsidRDefault="0017691D"/>
                    <w:p w14:paraId="4505C157"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D70BF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F3932C" w14:textId="77777777" w:rsidR="0017691D" w:rsidRDefault="0017691D" w:rsidP="00F958A5">
                      <w:pPr>
                        <w:rPr>
                          <w:rFonts w:ascii="Zizou Slab" w:hAnsi="Zizou Slab"/>
                          <w:lang w:val="es-ES"/>
                        </w:rPr>
                      </w:pPr>
                    </w:p>
                    <w:p w14:paraId="6761C38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C978D0E" w14:textId="77777777" w:rsidR="0017691D" w:rsidRDefault="0017691D"/>
                    <w:p w14:paraId="4D0B189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BB562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E44B2A" w14:textId="77777777" w:rsidR="0017691D" w:rsidRDefault="0017691D" w:rsidP="00F958A5">
                      <w:pPr>
                        <w:rPr>
                          <w:rFonts w:ascii="Zizou Slab" w:hAnsi="Zizou Slab"/>
                          <w:lang w:val="es-ES"/>
                        </w:rPr>
                      </w:pPr>
                    </w:p>
                    <w:p w14:paraId="0F246AEB"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2678FD" w14:textId="77777777" w:rsidR="0017691D" w:rsidRDefault="0017691D" w:rsidP="00F958A5">
                      <w:pPr>
                        <w:rPr>
                          <w:rFonts w:ascii="Zizou Slab" w:hAnsi="Zizou Slab"/>
                          <w:lang w:val="es-ES"/>
                        </w:rPr>
                      </w:pPr>
                    </w:p>
                    <w:p w14:paraId="75FC3D8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8D23A8A" w14:textId="77777777" w:rsidR="0017691D" w:rsidRDefault="0017691D"/>
                    <w:p w14:paraId="641CBBB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D593CE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83692E" w14:textId="77777777" w:rsidR="0017691D" w:rsidRDefault="0017691D" w:rsidP="00F958A5">
                      <w:pPr>
                        <w:rPr>
                          <w:rFonts w:ascii="Zizou Slab" w:hAnsi="Zizou Slab"/>
                          <w:lang w:val="es-ES"/>
                        </w:rPr>
                      </w:pPr>
                    </w:p>
                    <w:p w14:paraId="0366C0B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7FBC609" w14:textId="77777777" w:rsidR="0017691D" w:rsidRDefault="0017691D"/>
                    <w:p w14:paraId="30E8F86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48F2711"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DA9D3B" w14:textId="77777777" w:rsidR="0017691D" w:rsidRDefault="0017691D" w:rsidP="00F958A5">
                      <w:pPr>
                        <w:rPr>
                          <w:rFonts w:ascii="Zizou Slab" w:hAnsi="Zizou Slab"/>
                          <w:lang w:val="es-ES"/>
                        </w:rPr>
                      </w:pPr>
                    </w:p>
                    <w:p w14:paraId="07CEA333"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D5788F0" w14:textId="77777777" w:rsidR="0017691D" w:rsidRDefault="0017691D"/>
                    <w:p w14:paraId="422D15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69F108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496E32" w14:textId="77777777" w:rsidR="0017691D" w:rsidRDefault="0017691D" w:rsidP="00F958A5">
                      <w:pPr>
                        <w:rPr>
                          <w:rFonts w:ascii="Zizou Slab" w:hAnsi="Zizou Slab"/>
                          <w:lang w:val="es-ES"/>
                        </w:rPr>
                      </w:pPr>
                    </w:p>
                    <w:p w14:paraId="2F1550A0"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C2E982" w14:textId="77777777" w:rsidR="0017691D" w:rsidRDefault="0017691D" w:rsidP="00F958A5">
                      <w:pPr>
                        <w:rPr>
                          <w:rFonts w:ascii="Zizou Slab" w:hAnsi="Zizou Slab"/>
                          <w:lang w:val="es-ES"/>
                        </w:rPr>
                      </w:pPr>
                    </w:p>
                    <w:p w14:paraId="538502D5"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0CA80B8" w14:textId="77777777" w:rsidR="0017691D" w:rsidRDefault="0017691D"/>
                    <w:p w14:paraId="63B8D66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5070DA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AA3BBC0" w14:textId="77777777" w:rsidR="0017691D" w:rsidRDefault="0017691D" w:rsidP="00F958A5">
                      <w:pPr>
                        <w:rPr>
                          <w:rFonts w:ascii="Zizou Slab" w:hAnsi="Zizou Slab"/>
                          <w:lang w:val="es-ES"/>
                        </w:rPr>
                      </w:pPr>
                    </w:p>
                    <w:p w14:paraId="366686C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4E15FB" w14:textId="77777777" w:rsidR="0017691D" w:rsidRDefault="0017691D"/>
                    <w:p w14:paraId="4CADF7C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908677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75FA99" w14:textId="77777777" w:rsidR="0017691D" w:rsidRDefault="0017691D" w:rsidP="00F958A5">
                      <w:pPr>
                        <w:rPr>
                          <w:rFonts w:ascii="Zizou Slab" w:hAnsi="Zizou Slab"/>
                          <w:lang w:val="es-ES"/>
                        </w:rPr>
                      </w:pPr>
                    </w:p>
                    <w:p w14:paraId="631BAC8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7B694EE" w14:textId="77777777" w:rsidR="0017691D" w:rsidRDefault="0017691D"/>
                    <w:p w14:paraId="727C38C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29B7E6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4D8B0A" w14:textId="77777777" w:rsidR="0017691D" w:rsidRDefault="0017691D" w:rsidP="00F958A5">
                      <w:pPr>
                        <w:rPr>
                          <w:rFonts w:ascii="Zizou Slab" w:hAnsi="Zizou Slab"/>
                          <w:lang w:val="es-ES"/>
                        </w:rPr>
                      </w:pPr>
                    </w:p>
                    <w:p w14:paraId="33DBD301"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33A9513" w14:textId="77777777" w:rsidR="0017691D" w:rsidRDefault="0017691D" w:rsidP="00F958A5">
                      <w:pPr>
                        <w:rPr>
                          <w:rFonts w:ascii="Zizou Slab" w:hAnsi="Zizou Slab"/>
                          <w:lang w:val="es-ES"/>
                        </w:rPr>
                      </w:pPr>
                    </w:p>
                    <w:p w14:paraId="4975A6D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8F1F29" w14:textId="77777777" w:rsidR="0017691D" w:rsidRDefault="0017691D"/>
                    <w:p w14:paraId="2AAB4E8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8F124D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1FB0CA" w14:textId="77777777" w:rsidR="0017691D" w:rsidRDefault="0017691D" w:rsidP="00F958A5">
                      <w:pPr>
                        <w:rPr>
                          <w:rFonts w:ascii="Zizou Slab" w:hAnsi="Zizou Slab"/>
                          <w:lang w:val="es-ES"/>
                        </w:rPr>
                      </w:pPr>
                    </w:p>
                    <w:p w14:paraId="28CDF6F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0877949" w14:textId="77777777" w:rsidR="0017691D" w:rsidRDefault="0017691D"/>
                    <w:p w14:paraId="6844910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97D8E05"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BE2324" w14:textId="77777777" w:rsidR="0017691D" w:rsidRDefault="0017691D" w:rsidP="00F958A5">
                      <w:pPr>
                        <w:rPr>
                          <w:rFonts w:ascii="Zizou Slab" w:hAnsi="Zizou Slab"/>
                          <w:lang w:val="es-ES"/>
                        </w:rPr>
                      </w:pPr>
                    </w:p>
                    <w:p w14:paraId="2957074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ABFEC0B" w14:textId="77777777" w:rsidR="0017691D" w:rsidRDefault="0017691D"/>
                    <w:p w14:paraId="476CFA7E"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AD27D0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144E4A" w14:textId="77777777" w:rsidR="0017691D" w:rsidRDefault="0017691D" w:rsidP="00F958A5">
                      <w:pPr>
                        <w:rPr>
                          <w:rFonts w:ascii="Zizou Slab" w:hAnsi="Zizou Slab"/>
                          <w:lang w:val="es-ES"/>
                        </w:rPr>
                      </w:pPr>
                    </w:p>
                    <w:p w14:paraId="7E0C3C4E"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726ADB" w14:textId="77777777" w:rsidR="0017691D" w:rsidRDefault="0017691D" w:rsidP="00F958A5">
                      <w:pPr>
                        <w:rPr>
                          <w:rFonts w:ascii="Zizou Slab" w:hAnsi="Zizou Slab"/>
                          <w:lang w:val="es-ES"/>
                        </w:rPr>
                      </w:pPr>
                    </w:p>
                    <w:p w14:paraId="5E7A2A66"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FB978E7" w14:textId="77777777" w:rsidR="0017691D" w:rsidRDefault="0017691D"/>
                    <w:p w14:paraId="595FF45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2D467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5C236" w14:textId="77777777" w:rsidR="0017691D" w:rsidRDefault="0017691D" w:rsidP="00F958A5">
                      <w:pPr>
                        <w:rPr>
                          <w:rFonts w:ascii="Zizou Slab" w:hAnsi="Zizou Slab"/>
                          <w:lang w:val="es-ES"/>
                        </w:rPr>
                      </w:pPr>
                    </w:p>
                    <w:p w14:paraId="7F28702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D645107" w14:textId="77777777" w:rsidR="0017691D" w:rsidRDefault="0017691D"/>
                    <w:p w14:paraId="1C855BED"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4324598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8B865A" w14:textId="77777777" w:rsidR="0017691D" w:rsidRDefault="0017691D" w:rsidP="00F958A5">
                      <w:pPr>
                        <w:rPr>
                          <w:rFonts w:ascii="Zizou Slab" w:hAnsi="Zizou Slab"/>
                          <w:lang w:val="es-ES"/>
                        </w:rPr>
                      </w:pPr>
                    </w:p>
                    <w:p w14:paraId="57AE23A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E99B7C5" w14:textId="77777777" w:rsidR="0017691D" w:rsidRDefault="0017691D"/>
                    <w:p w14:paraId="7A2BEA1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1BF5E6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9643C1" w14:textId="77777777" w:rsidR="0017691D" w:rsidRDefault="0017691D" w:rsidP="00F958A5">
                      <w:pPr>
                        <w:rPr>
                          <w:rFonts w:ascii="Zizou Slab" w:hAnsi="Zizou Slab"/>
                          <w:lang w:val="es-ES"/>
                        </w:rPr>
                      </w:pPr>
                    </w:p>
                    <w:p w14:paraId="10B219E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B97CA9F" w14:textId="77777777" w:rsidR="0017691D" w:rsidRDefault="0017691D" w:rsidP="00F958A5">
                      <w:pPr>
                        <w:rPr>
                          <w:rFonts w:ascii="Zizou Slab" w:hAnsi="Zizou Slab"/>
                          <w:lang w:val="es-ES"/>
                        </w:rPr>
                      </w:pPr>
                    </w:p>
                    <w:p w14:paraId="2944EF3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549A907C" w14:textId="77777777" w:rsidR="0017691D" w:rsidRDefault="0017691D"/>
                    <w:p w14:paraId="48A5CE0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BDD8204"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BD19205" w14:textId="77777777" w:rsidR="0017691D" w:rsidRDefault="0017691D" w:rsidP="00F958A5">
                      <w:pPr>
                        <w:rPr>
                          <w:rFonts w:ascii="Zizou Slab" w:hAnsi="Zizou Slab"/>
                          <w:lang w:val="es-ES"/>
                        </w:rPr>
                      </w:pPr>
                    </w:p>
                    <w:p w14:paraId="51DB96F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03C6B8E" w14:textId="77777777" w:rsidR="0017691D" w:rsidRDefault="0017691D"/>
                    <w:p w14:paraId="58F72C42"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D69BB9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C4F557E" w14:textId="77777777" w:rsidR="0017691D" w:rsidRDefault="0017691D" w:rsidP="00F958A5">
                      <w:pPr>
                        <w:rPr>
                          <w:rFonts w:ascii="Zizou Slab" w:hAnsi="Zizou Slab"/>
                          <w:lang w:val="es-ES"/>
                        </w:rPr>
                      </w:pPr>
                    </w:p>
                    <w:p w14:paraId="0A8FAC5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4D3A9A0" w14:textId="77777777" w:rsidR="0017691D" w:rsidRDefault="0017691D"/>
                    <w:p w14:paraId="071F2A0F"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19D272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F35192" w14:textId="77777777" w:rsidR="0017691D" w:rsidRDefault="0017691D" w:rsidP="00F958A5">
                      <w:pPr>
                        <w:rPr>
                          <w:rFonts w:ascii="Zizou Slab" w:hAnsi="Zizou Slab"/>
                          <w:lang w:val="es-ES"/>
                        </w:rPr>
                      </w:pPr>
                    </w:p>
                    <w:p w14:paraId="558CF813"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5C6EC" w14:textId="77777777" w:rsidR="0017691D" w:rsidRDefault="0017691D" w:rsidP="00F958A5">
                      <w:pPr>
                        <w:rPr>
                          <w:rFonts w:ascii="Zizou Slab" w:hAnsi="Zizou Slab"/>
                          <w:lang w:val="es-ES"/>
                        </w:rPr>
                      </w:pPr>
                    </w:p>
                    <w:p w14:paraId="0A7D134B"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B59E9A0" w14:textId="77777777" w:rsidR="0017691D" w:rsidRDefault="0017691D"/>
                    <w:p w14:paraId="4364A6F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7665E13"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D33BA8B" w14:textId="77777777" w:rsidR="0017691D" w:rsidRDefault="0017691D" w:rsidP="00F958A5">
                      <w:pPr>
                        <w:rPr>
                          <w:rFonts w:ascii="Zizou Slab" w:hAnsi="Zizou Slab"/>
                          <w:lang w:val="es-ES"/>
                        </w:rPr>
                      </w:pPr>
                    </w:p>
                    <w:p w14:paraId="448856D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D774E31" w14:textId="77777777" w:rsidR="0017691D" w:rsidRDefault="0017691D"/>
                    <w:p w14:paraId="24FF8578"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B013FF"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C21CF" w14:textId="77777777" w:rsidR="0017691D" w:rsidRDefault="0017691D" w:rsidP="00F958A5">
                      <w:pPr>
                        <w:rPr>
                          <w:rFonts w:ascii="Zizou Slab" w:hAnsi="Zizou Slab"/>
                          <w:lang w:val="es-ES"/>
                        </w:rPr>
                      </w:pPr>
                    </w:p>
                    <w:p w14:paraId="4DA9EBE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ACCA1F7" w14:textId="77777777" w:rsidR="0017691D" w:rsidRDefault="0017691D"/>
                    <w:p w14:paraId="676E436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C1D2CAD"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47A34A" w14:textId="77777777" w:rsidR="0017691D" w:rsidRDefault="0017691D" w:rsidP="00F958A5">
                      <w:pPr>
                        <w:rPr>
                          <w:rFonts w:ascii="Zizou Slab" w:hAnsi="Zizou Slab"/>
                          <w:lang w:val="es-ES"/>
                        </w:rPr>
                      </w:pPr>
                    </w:p>
                    <w:p w14:paraId="155041CD"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F908E0" w14:textId="77777777" w:rsidR="0017691D" w:rsidRDefault="0017691D" w:rsidP="00F958A5">
                      <w:pPr>
                        <w:rPr>
                          <w:rFonts w:ascii="Zizou Slab" w:hAnsi="Zizou Slab"/>
                          <w:lang w:val="es-ES"/>
                        </w:rPr>
                      </w:pPr>
                    </w:p>
                    <w:p w14:paraId="66D64414"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4FE90C7" w14:textId="77777777" w:rsidR="0017691D" w:rsidRDefault="0017691D"/>
                    <w:p w14:paraId="7504F024"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97D8A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3F6F37" w14:textId="77777777" w:rsidR="0017691D" w:rsidRDefault="0017691D" w:rsidP="00F958A5">
                      <w:pPr>
                        <w:rPr>
                          <w:rFonts w:ascii="Zizou Slab" w:hAnsi="Zizou Slab"/>
                          <w:lang w:val="es-ES"/>
                        </w:rPr>
                      </w:pPr>
                    </w:p>
                    <w:p w14:paraId="5C9A5790"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81E0D33" w14:textId="77777777" w:rsidR="0017691D" w:rsidRDefault="0017691D"/>
                    <w:p w14:paraId="23ED27DC"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C1EDD9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7CC50" w14:textId="77777777" w:rsidR="0017691D" w:rsidRDefault="0017691D" w:rsidP="00F958A5">
                      <w:pPr>
                        <w:rPr>
                          <w:rFonts w:ascii="Zizou Slab" w:hAnsi="Zizou Slab"/>
                          <w:lang w:val="es-ES"/>
                        </w:rPr>
                      </w:pPr>
                    </w:p>
                    <w:p w14:paraId="3CD5E677"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4F72F0E" w14:textId="77777777" w:rsidR="0017691D" w:rsidRDefault="0017691D"/>
                    <w:p w14:paraId="25F7FDFA"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5D7171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EB5B0" w14:textId="77777777" w:rsidR="0017691D" w:rsidRDefault="0017691D" w:rsidP="00F958A5">
                      <w:pPr>
                        <w:rPr>
                          <w:rFonts w:ascii="Zizou Slab" w:hAnsi="Zizou Slab"/>
                          <w:lang w:val="es-ES"/>
                        </w:rPr>
                      </w:pPr>
                    </w:p>
                    <w:p w14:paraId="3EACE7F8"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4BF66E" w14:textId="77777777" w:rsidR="0017691D" w:rsidRDefault="0017691D" w:rsidP="00F958A5">
                      <w:pPr>
                        <w:rPr>
                          <w:rFonts w:ascii="Zizou Slab" w:hAnsi="Zizou Slab"/>
                          <w:lang w:val="es-ES"/>
                        </w:rPr>
                      </w:pPr>
                    </w:p>
                    <w:p w14:paraId="1F398B9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DABF697" w14:textId="77777777" w:rsidR="0017691D" w:rsidRDefault="0017691D"/>
                    <w:p w14:paraId="491FF28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69A8A9B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83CEEA" w14:textId="77777777" w:rsidR="0017691D" w:rsidRDefault="0017691D" w:rsidP="00F958A5">
                      <w:pPr>
                        <w:rPr>
                          <w:rFonts w:ascii="Zizou Slab" w:hAnsi="Zizou Slab"/>
                          <w:lang w:val="es-ES"/>
                        </w:rPr>
                      </w:pPr>
                    </w:p>
                    <w:p w14:paraId="09A59D09"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31861453" w14:textId="77777777" w:rsidR="0017691D" w:rsidRDefault="0017691D"/>
                    <w:p w14:paraId="7FC6748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B70C6E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8BECA1" w14:textId="77777777" w:rsidR="0017691D" w:rsidRDefault="0017691D" w:rsidP="00F958A5">
                      <w:pPr>
                        <w:rPr>
                          <w:rFonts w:ascii="Zizou Slab" w:hAnsi="Zizou Slab"/>
                          <w:lang w:val="es-ES"/>
                        </w:rPr>
                      </w:pPr>
                    </w:p>
                    <w:p w14:paraId="0301AC7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72411741" w14:textId="77777777" w:rsidR="0017691D" w:rsidRDefault="0017691D"/>
                    <w:p w14:paraId="46261F4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3F8A277B"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1960DE" w14:textId="77777777" w:rsidR="0017691D" w:rsidRDefault="0017691D" w:rsidP="00F958A5">
                      <w:pPr>
                        <w:rPr>
                          <w:rFonts w:ascii="Zizou Slab" w:hAnsi="Zizou Slab"/>
                          <w:lang w:val="es-ES"/>
                        </w:rPr>
                      </w:pPr>
                    </w:p>
                    <w:p w14:paraId="12A5ED8F"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973050" w14:textId="77777777" w:rsidR="0017691D" w:rsidRDefault="0017691D" w:rsidP="00F958A5">
                      <w:pPr>
                        <w:rPr>
                          <w:rFonts w:ascii="Zizou Slab" w:hAnsi="Zizou Slab"/>
                          <w:lang w:val="es-ES"/>
                        </w:rPr>
                      </w:pPr>
                    </w:p>
                    <w:p w14:paraId="7D252ABA"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5E50E39" w14:textId="77777777" w:rsidR="0017691D" w:rsidRDefault="0017691D"/>
                    <w:p w14:paraId="0F5F5370"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5710A20A"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535DF" w14:textId="77777777" w:rsidR="0017691D" w:rsidRDefault="0017691D" w:rsidP="00F958A5">
                      <w:pPr>
                        <w:rPr>
                          <w:rFonts w:ascii="Zizou Slab" w:hAnsi="Zizou Slab"/>
                          <w:lang w:val="es-ES"/>
                        </w:rPr>
                      </w:pPr>
                    </w:p>
                    <w:p w14:paraId="1290767E"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B1E8861" w14:textId="77777777" w:rsidR="0017691D" w:rsidRDefault="0017691D"/>
                    <w:p w14:paraId="6D62CB7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223EF4C"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9FD51B" w14:textId="77777777" w:rsidR="0017691D" w:rsidRDefault="0017691D" w:rsidP="00F958A5">
                      <w:pPr>
                        <w:rPr>
                          <w:rFonts w:ascii="Zizou Slab" w:hAnsi="Zizou Slab"/>
                          <w:lang w:val="es-ES"/>
                        </w:rPr>
                      </w:pPr>
                    </w:p>
                    <w:p w14:paraId="09BF43E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099BDBC5" w14:textId="77777777" w:rsidR="0017691D" w:rsidRDefault="0017691D"/>
                    <w:p w14:paraId="147F7995"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68114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6BF44A" w14:textId="77777777" w:rsidR="0017691D" w:rsidRDefault="0017691D" w:rsidP="00F958A5">
                      <w:pPr>
                        <w:rPr>
                          <w:rFonts w:ascii="Zizou Slab" w:hAnsi="Zizou Slab"/>
                          <w:lang w:val="es-ES"/>
                        </w:rPr>
                      </w:pPr>
                    </w:p>
                    <w:p w14:paraId="50877B8C" w14:textId="77777777"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89B7A54" w14:textId="77777777" w:rsidR="0017691D" w:rsidRDefault="0017691D" w:rsidP="00F958A5">
                      <w:pPr>
                        <w:rPr>
                          <w:rFonts w:ascii="Zizou Slab" w:hAnsi="Zizou Slab"/>
                          <w:lang w:val="es-ES"/>
                        </w:rPr>
                      </w:pPr>
                    </w:p>
                    <w:p w14:paraId="7FB0EBDD"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41556729" w14:textId="77777777" w:rsidR="0017691D" w:rsidRDefault="0017691D"/>
                    <w:p w14:paraId="04635CB3"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2E7F978"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5A6482" w14:textId="77777777" w:rsidR="0017691D" w:rsidRDefault="0017691D" w:rsidP="00F958A5">
                      <w:pPr>
                        <w:rPr>
                          <w:rFonts w:ascii="Zizou Slab" w:hAnsi="Zizou Slab"/>
                          <w:lang w:val="es-ES"/>
                        </w:rPr>
                      </w:pPr>
                    </w:p>
                    <w:p w14:paraId="4ECEA91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6938C2D8" w14:textId="77777777" w:rsidR="0017691D" w:rsidRDefault="0017691D"/>
                    <w:p w14:paraId="4197D83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794ED0EE"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B22C93" w14:textId="77777777" w:rsidR="0017691D" w:rsidRDefault="0017691D" w:rsidP="00F958A5">
                      <w:pPr>
                        <w:rPr>
                          <w:rFonts w:ascii="Zizou Slab" w:hAnsi="Zizou Slab"/>
                          <w:lang w:val="es-ES"/>
                        </w:rPr>
                      </w:pPr>
                    </w:p>
                    <w:p w14:paraId="5164F5D1"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9373AC7" w14:textId="77777777" w:rsidR="0017691D" w:rsidRDefault="0017691D"/>
                    <w:p w14:paraId="77F4F499"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0B588F17"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76226C" w14:textId="77777777" w:rsidR="0017691D" w:rsidRDefault="0017691D" w:rsidP="00F958A5">
                      <w:pPr>
                        <w:rPr>
                          <w:rFonts w:ascii="Zizou Slab" w:hAnsi="Zizou Slab"/>
                          <w:lang w:val="es-ES"/>
                        </w:rPr>
                      </w:pPr>
                    </w:p>
                    <w:p w14:paraId="6147F6D2" w14:textId="3B7F6EA6" w:rsidR="0017691D" w:rsidRPr="00A0085E" w:rsidRDefault="0017691D"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0D4D239" w14:textId="77777777" w:rsidR="0017691D" w:rsidRDefault="0017691D" w:rsidP="00F958A5">
                      <w:pPr>
                        <w:rPr>
                          <w:rFonts w:ascii="Zizou Slab" w:hAnsi="Zizou Slab"/>
                          <w:lang w:val="es-ES"/>
                        </w:rPr>
                      </w:pPr>
                    </w:p>
                    <w:p w14:paraId="1F9198D2"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2FA06809" w14:textId="77777777" w:rsidR="0017691D" w:rsidRDefault="0017691D"/>
                    <w:p w14:paraId="11EC21F1"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2ADED226" w14:textId="77777777"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30CD1A" w14:textId="77777777" w:rsidR="0017691D" w:rsidRDefault="0017691D" w:rsidP="00F958A5">
                      <w:pPr>
                        <w:rPr>
                          <w:rFonts w:ascii="Zizou Slab" w:hAnsi="Zizou Slab"/>
                          <w:lang w:val="es-ES"/>
                        </w:rPr>
                      </w:pPr>
                    </w:p>
                    <w:p w14:paraId="08393B5C" w14:textId="77777777" w:rsidR="0017691D" w:rsidRPr="00F958A5" w:rsidRDefault="0017691D" w:rsidP="00F958A5">
                      <w:pPr>
                        <w:rPr>
                          <w:rFonts w:ascii="Zizou Slab" w:hAnsi="Zizou Slab"/>
                          <w:lang w:val="es-ES"/>
                        </w:rPr>
                      </w:pPr>
                      <w:r>
                        <w:rPr>
                          <w:rFonts w:ascii="Zizou Slab" w:hAnsi="Zizou Slab"/>
                          <w:lang w:val="es-ES"/>
                        </w:rPr>
                        <w:t>CC52 | Ingeniería de Software</w:t>
                      </w:r>
                    </w:p>
                    <w:p w14:paraId="16A6F4E4" w14:textId="77777777" w:rsidR="0017691D" w:rsidRDefault="0017691D"/>
                    <w:p w14:paraId="493F31FB" w14:textId="77777777" w:rsidR="0017691D" w:rsidRPr="00A0085E" w:rsidRDefault="0017691D" w:rsidP="00F958A5">
                      <w:pPr>
                        <w:rPr>
                          <w:rFonts w:ascii="Zizou Slab" w:hAnsi="Zizou Slab"/>
                          <w:b/>
                          <w:lang w:val="es-ES"/>
                        </w:rPr>
                      </w:pPr>
                      <w:r w:rsidRPr="00A0085E">
                        <w:rPr>
                          <w:rFonts w:ascii="Zizou Slab" w:hAnsi="Zizou Slab"/>
                          <w:b/>
                          <w:lang w:val="es-ES"/>
                        </w:rPr>
                        <w:t>Universidad Peruana de Ciencias Aplicadas</w:t>
                      </w:r>
                    </w:p>
                    <w:p w14:paraId="186D3E8E" w14:textId="389C69E4" w:rsidR="0017691D" w:rsidRPr="00A0085E" w:rsidRDefault="0017691D"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05954B" w14:textId="77777777" w:rsidR="0017691D" w:rsidRDefault="0017691D" w:rsidP="00F958A5">
                      <w:pPr>
                        <w:rPr>
                          <w:rFonts w:ascii="Zizou Slab" w:hAnsi="Zizou Slab"/>
                          <w:lang w:val="es-ES"/>
                        </w:rPr>
                      </w:pPr>
                    </w:p>
                    <w:p w14:paraId="1B3D3192" w14:textId="77777777" w:rsidR="0017691D" w:rsidRPr="00F958A5" w:rsidRDefault="0017691D" w:rsidP="00F958A5">
                      <w:pPr>
                        <w:rPr>
                          <w:rFonts w:ascii="Zizou Slab" w:hAnsi="Zizou Slab"/>
                          <w:lang w:val="es-ES"/>
                        </w:rPr>
                      </w:pPr>
                      <w:r>
                        <w:rPr>
                          <w:rFonts w:ascii="Zizou Slab" w:hAnsi="Zizou Slab"/>
                          <w:lang w:val="es-ES"/>
                        </w:rPr>
                        <w:t>CC52 | Ingeniería de Software</w:t>
                      </w:r>
                    </w:p>
                  </w:txbxContent>
                </v:textbox>
                <w10:anchorlock/>
              </v:shape>
            </w:pict>
          </mc:Fallback>
        </mc:AlternateContent>
      </w:r>
      <w:r w:rsidR="004B7E44">
        <w:rPr>
          <w:noProof/>
          <w:lang w:eastAsia="es-PE"/>
        </w:rPr>
        <w:drawing>
          <wp:anchor distT="0" distB="0" distL="114300" distR="114300" simplePos="0" relativeHeight="251658240" behindDoc="1" locked="0" layoutInCell="1" allowOverlap="1" wp14:anchorId="2151468C" wp14:editId="460C2DB8">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481" w:tblpY="1237"/>
        <w:tblW w:w="10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952"/>
      </w:tblGrid>
      <w:tr w:rsidR="00AD21BC" w14:paraId="4308A4AB" w14:textId="77777777" w:rsidTr="00AD21BC">
        <w:trPr>
          <w:trHeight w:val="3226"/>
        </w:trPr>
        <w:tc>
          <w:tcPr>
            <w:tcW w:w="10952" w:type="dxa"/>
            <w:tcBorders>
              <w:top w:val="nil"/>
              <w:left w:val="nil"/>
              <w:bottom w:val="nil"/>
              <w:right w:val="nil"/>
            </w:tcBorders>
          </w:tcPr>
          <w:p w14:paraId="2C6B1706" w14:textId="3B65FFEF" w:rsidR="00AD21BC" w:rsidRDefault="00AD21BC" w:rsidP="00AD21BC">
            <w:pPr>
              <w:pStyle w:val="Ttulo"/>
            </w:pPr>
            <w:r>
              <w:rPr>
                <w:noProof/>
                <w:lang w:eastAsia="es-PE"/>
              </w:rPr>
              <mc:AlternateContent>
                <mc:Choice Requires="wps">
                  <w:drawing>
                    <wp:anchor distT="0" distB="0" distL="114300" distR="114300" simplePos="0" relativeHeight="251966464" behindDoc="0" locked="0" layoutInCell="1" allowOverlap="1" wp14:anchorId="2C89F412" wp14:editId="5974C9C3">
                      <wp:simplePos x="0" y="0"/>
                      <wp:positionH relativeFrom="column">
                        <wp:posOffset>0</wp:posOffset>
                      </wp:positionH>
                      <wp:positionV relativeFrom="paragraph">
                        <wp:posOffset>570865</wp:posOffset>
                      </wp:positionV>
                      <wp:extent cx="5138420" cy="746760"/>
                      <wp:effectExtent l="0" t="0" r="0" b="0"/>
                      <wp:wrapSquare wrapText="bothSides"/>
                      <wp:docPr id="56" name="Text Box 3"/>
                      <wp:cNvGraphicFramePr/>
                      <a:graphic xmlns:a="http://schemas.openxmlformats.org/drawingml/2006/main">
                        <a:graphicData uri="http://schemas.microsoft.com/office/word/2010/wordprocessingShape">
                          <wps:wsp>
                            <wps:cNvSpPr txBox="1"/>
                            <wps:spPr>
                              <a:xfrm>
                                <a:off x="0" y="0"/>
                                <a:ext cx="5138420" cy="746760"/>
                              </a:xfrm>
                              <a:prstGeom prst="rect">
                                <a:avLst/>
                              </a:prstGeom>
                              <a:noFill/>
                              <a:ln w="6350">
                                <a:noFill/>
                              </a:ln>
                            </wps:spPr>
                            <wps:txbx>
                              <w:txbxContent>
                                <w:p w14:paraId="15DBEB09" w14:textId="77777777" w:rsidR="0017691D" w:rsidRPr="00F958A5" w:rsidRDefault="0017691D" w:rsidP="00AD21BC">
                                  <w:pPr>
                                    <w:pStyle w:val="Subttulo"/>
                                    <w:rPr>
                                      <w:rFonts w:ascii="Solano Gothic MVB  Light" w:hAnsi="Solano Gothic MVB  Light"/>
                                      <w:b w:val="0"/>
                                      <w:lang w:val="es-ES"/>
                                    </w:rPr>
                                  </w:pPr>
                                  <w:r>
                                    <w:rPr>
                                      <w:rFonts w:ascii="Solano Gothic MVB  Light" w:hAnsi="Solano Gothic MVB  Light"/>
                                      <w:b w:val="0"/>
                                      <w:lang w:val="es-ES"/>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89F412" id="Text Box 3" o:spid="_x0000_s1027" type="#_x0000_t202" style="position:absolute;margin-left:0;margin-top:44.95pt;width:404.6pt;height:58.8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" filled="f" stroked="f" strokeweight=".5pt">
                      <v:textbox>
                        <w:txbxContent>
                          <w:p w14:paraId="15DBEB09" w14:textId="77777777" w:rsidR="0017691D" w:rsidRPr="00F958A5" w:rsidRDefault="0017691D" w:rsidP="00AD21BC">
                            <w:pPr>
                              <w:pStyle w:val="Subttulo"/>
                              <w:rPr>
                                <w:rFonts w:ascii="Solano Gothic MVB  Light" w:hAnsi="Solano Gothic MVB  Light"/>
                                <w:b w:val="0"/>
                                <w:lang w:val="es-ES"/>
                              </w:rPr>
                            </w:pPr>
                            <w:r>
                              <w:rPr>
                                <w:rFonts w:ascii="Solano Gothic MVB  Light" w:hAnsi="Solano Gothic MVB  Light"/>
                                <w:b w:val="0"/>
                                <w:lang w:val="es-ES"/>
                              </w:rPr>
                              <w:t>FINAL REPORT</w:t>
                            </w:r>
                          </w:p>
                        </w:txbxContent>
                      </v:textbox>
                      <w10:wrap type="square"/>
                    </v:shape>
                  </w:pict>
                </mc:Fallback>
              </mc:AlternateContent>
            </w:r>
            <w:r>
              <w:rPr>
                <w:noProof/>
                <w:lang w:eastAsia="es-PE"/>
              </w:rPr>
              <mc:AlternateContent>
                <mc:Choice Requires="wps">
                  <w:drawing>
                    <wp:anchor distT="0" distB="0" distL="114300" distR="114300" simplePos="0" relativeHeight="251972608" behindDoc="0" locked="0" layoutInCell="1" allowOverlap="1" wp14:anchorId="70827448" wp14:editId="1474DF4A">
                      <wp:simplePos x="0" y="0"/>
                      <wp:positionH relativeFrom="column">
                        <wp:posOffset>180975</wp:posOffset>
                      </wp:positionH>
                      <wp:positionV relativeFrom="paragraph">
                        <wp:posOffset>455930</wp:posOffset>
                      </wp:positionV>
                      <wp:extent cx="785495" cy="0"/>
                      <wp:effectExtent l="0" t="38100" r="52705" b="38100"/>
                      <wp:wrapSquare wrapText="bothSides"/>
                      <wp:docPr id="5" name="Straight Connector 5" descr="text divider"/>
                      <wp:cNvGraphicFramePr/>
                      <a:graphic xmlns:a="http://schemas.openxmlformats.org/drawingml/2006/main">
                        <a:graphicData uri="http://schemas.microsoft.com/office/word/2010/wordprocessingShape">
                          <wps:wsp>
                            <wps:cNvCnPr/>
                            <wps:spPr>
                              <a:xfrm>
                                <a:off x="0" y="0"/>
                                <a:ext cx="785495"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BD5C6E" id="Straight Connector 5" o:spid="_x0000_s1026" alt="text divider" style="position:absolute;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35.9pt" to="76.1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" strokecolor="white [3212]" strokeweight="6pt">
                      <w10:wrap type="square"/>
                    </v:line>
                  </w:pict>
                </mc:Fallback>
              </mc:AlternateContent>
            </w:r>
          </w:p>
          <w:p w14:paraId="235F02D2" w14:textId="2862A709" w:rsidR="00AD21BC" w:rsidRDefault="00AD21BC" w:rsidP="00AD21BC">
            <w:r>
              <w:rPr>
                <w:noProof/>
                <w:lang w:eastAsia="es-PE"/>
              </w:rPr>
              <mc:AlternateContent>
                <mc:Choice Requires="wps">
                  <w:drawing>
                    <wp:anchor distT="0" distB="0" distL="114300" distR="114300" simplePos="0" relativeHeight="251965440" behindDoc="0" locked="0" layoutInCell="1" allowOverlap="1" wp14:anchorId="18E18EBC" wp14:editId="42B3FB80">
                      <wp:simplePos x="0" y="0"/>
                      <wp:positionH relativeFrom="column">
                        <wp:posOffset>28575</wp:posOffset>
                      </wp:positionH>
                      <wp:positionV relativeFrom="paragraph">
                        <wp:posOffset>264795</wp:posOffset>
                      </wp:positionV>
                      <wp:extent cx="2841625" cy="469265"/>
                      <wp:effectExtent l="0" t="0" r="0" b="6985"/>
                      <wp:wrapNone/>
                      <wp:docPr id="6" name="Text Box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30D4799C" w14:textId="77777777" w:rsidR="0017691D" w:rsidRPr="00DF42D1" w:rsidRDefault="0017691D" w:rsidP="00AD21BC">
                                  <w:pPr>
                                    <w:pStyle w:val="Ttulo1"/>
                                    <w:rPr>
                                      <w:rFonts w:ascii="Zizou Slab" w:hAnsi="Zizou Slab"/>
                                      <w:b w:val="0"/>
                                      <w:lang w:val="es-MX"/>
                                    </w:rPr>
                                  </w:pPr>
                                  <w:bookmarkStart w:id="0" w:name="_Toc25309650"/>
                                  <w:bookmarkStart w:id="1" w:name="_Toc25225986"/>
                                  <w:bookmarkStart w:id="2" w:name="_Toc25247044"/>
                                  <w:bookmarkStart w:id="3" w:name="_Toc25222910"/>
                                  <w:r>
                                    <w:rPr>
                                      <w:rFonts w:ascii="Zizou Slab" w:hAnsi="Zizou Slab"/>
                                      <w:b w:val="0"/>
                                      <w:lang w:val="es-MX"/>
                                    </w:rPr>
                                    <w:t>Astra</w:t>
                                  </w:r>
                                </w:p>
                                <w:p w14:paraId="624A1822" w14:textId="77777777" w:rsidR="0017691D" w:rsidRDefault="0017691D" w:rsidP="00AD21BC"/>
                                <w:p w14:paraId="4F8CAE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1383D7" w14:textId="77777777" w:rsidR="0017691D" w:rsidRDefault="0017691D" w:rsidP="00AD21BC"/>
                                <w:p w14:paraId="7EB5C1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DC5286" w14:textId="77777777" w:rsidR="0017691D" w:rsidRDefault="0017691D" w:rsidP="00AD21BC"/>
                                <w:p w14:paraId="28569A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73CBB9" w14:textId="77777777" w:rsidR="0017691D" w:rsidRDefault="0017691D" w:rsidP="00AD21BC"/>
                                <w:p w14:paraId="7E5B2A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686D18" w14:textId="77777777" w:rsidR="0017691D" w:rsidRDefault="0017691D" w:rsidP="00AD21BC"/>
                                <w:p w14:paraId="632DF2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C3E98E" w14:textId="77777777" w:rsidR="0017691D" w:rsidRDefault="0017691D" w:rsidP="00AD21BC"/>
                                <w:p w14:paraId="1AE3DF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3002A27" w14:textId="77777777" w:rsidR="0017691D" w:rsidRDefault="0017691D" w:rsidP="00AD21BC"/>
                                <w:p w14:paraId="285DD8C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3535158" w14:textId="77777777" w:rsidR="0017691D" w:rsidRDefault="0017691D" w:rsidP="00AD21BC"/>
                                <w:p w14:paraId="1E64762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14D60A" w14:textId="77777777" w:rsidR="0017691D" w:rsidRDefault="0017691D" w:rsidP="00AD21BC"/>
                                <w:p w14:paraId="2D63EF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E373D1" w14:textId="77777777" w:rsidR="0017691D" w:rsidRDefault="0017691D" w:rsidP="00AD21BC"/>
                                <w:p w14:paraId="49DF045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B79CA3" w14:textId="77777777" w:rsidR="0017691D" w:rsidRDefault="0017691D" w:rsidP="00AD21BC"/>
                                <w:p w14:paraId="1E00D0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578CDD" w14:textId="77777777" w:rsidR="0017691D" w:rsidRDefault="0017691D" w:rsidP="00AD21BC"/>
                                <w:p w14:paraId="59C3B0D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63BE36" w14:textId="77777777" w:rsidR="0017691D" w:rsidRDefault="0017691D" w:rsidP="00AD21BC"/>
                                <w:p w14:paraId="6484E77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B1D0B9" w14:textId="77777777" w:rsidR="0017691D" w:rsidRDefault="0017691D" w:rsidP="00AD21BC"/>
                                <w:p w14:paraId="15A11E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09BDB2" w14:textId="77777777" w:rsidR="0017691D" w:rsidRDefault="0017691D" w:rsidP="00AD21BC"/>
                                <w:p w14:paraId="4DBF36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9F4D40" w14:textId="77777777" w:rsidR="0017691D" w:rsidRDefault="0017691D" w:rsidP="00AD21BC"/>
                                <w:p w14:paraId="696361C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4AAB462" w14:textId="77777777" w:rsidR="0017691D" w:rsidRDefault="0017691D" w:rsidP="00AD21BC"/>
                                <w:p w14:paraId="43D6EA1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DE7F8B" w14:textId="77777777" w:rsidR="0017691D" w:rsidRDefault="0017691D" w:rsidP="00AD21BC"/>
                                <w:p w14:paraId="40CFCA8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990DAE" w14:textId="77777777" w:rsidR="0017691D" w:rsidRDefault="0017691D" w:rsidP="00AD21BC"/>
                                <w:p w14:paraId="50AEC3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88FFFA" w14:textId="77777777" w:rsidR="0017691D" w:rsidRDefault="0017691D" w:rsidP="00AD21BC"/>
                                <w:p w14:paraId="31D1011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22F4EB" w14:textId="77777777" w:rsidR="0017691D" w:rsidRDefault="0017691D" w:rsidP="00AD21BC"/>
                                <w:p w14:paraId="6A1AABF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451A33" w14:textId="77777777" w:rsidR="0017691D" w:rsidRDefault="0017691D" w:rsidP="00AD21BC"/>
                                <w:p w14:paraId="220AD1B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1C6CB8" w14:textId="77777777" w:rsidR="0017691D" w:rsidRDefault="0017691D" w:rsidP="00AD21BC"/>
                                <w:p w14:paraId="21837F6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BB3A81" w14:textId="77777777" w:rsidR="0017691D" w:rsidRDefault="0017691D" w:rsidP="00AD21BC"/>
                                <w:p w14:paraId="45C0478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849F4A" w14:textId="77777777" w:rsidR="0017691D" w:rsidRDefault="0017691D" w:rsidP="00AD21BC"/>
                                <w:p w14:paraId="06DFE24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5F7A191" w14:textId="77777777" w:rsidR="0017691D" w:rsidRDefault="0017691D" w:rsidP="00AD21BC"/>
                                <w:p w14:paraId="17FE1C3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8DD423" w14:textId="77777777" w:rsidR="0017691D" w:rsidRDefault="0017691D" w:rsidP="00AD21BC"/>
                                <w:p w14:paraId="7E0FE7E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3F802D" w14:textId="77777777" w:rsidR="0017691D" w:rsidRDefault="0017691D" w:rsidP="00AD21BC"/>
                                <w:p w14:paraId="762505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5495BB4" w14:textId="77777777" w:rsidR="0017691D" w:rsidRDefault="0017691D" w:rsidP="00AD21BC"/>
                                <w:p w14:paraId="6A4FBE4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043012F" w14:textId="77777777" w:rsidR="0017691D" w:rsidRDefault="0017691D" w:rsidP="00AD21BC"/>
                                <w:p w14:paraId="759130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055D6C" w14:textId="77777777" w:rsidR="0017691D" w:rsidRDefault="0017691D" w:rsidP="00AD21BC"/>
                                <w:p w14:paraId="0EDDECC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04688" w14:textId="77777777" w:rsidR="0017691D" w:rsidRDefault="0017691D" w:rsidP="00AD21BC"/>
                                <w:p w14:paraId="3B2EC5D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69B63C" w14:textId="77777777" w:rsidR="0017691D" w:rsidRDefault="0017691D" w:rsidP="00AD21BC"/>
                                <w:p w14:paraId="4E80D4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F62D92E" w14:textId="77777777" w:rsidR="0017691D" w:rsidRDefault="0017691D" w:rsidP="00AD21BC"/>
                                <w:p w14:paraId="4E32834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2E395F6" w14:textId="77777777" w:rsidR="0017691D" w:rsidRDefault="0017691D" w:rsidP="00AD21BC"/>
                                <w:p w14:paraId="6FFCBD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F7495B" w14:textId="77777777" w:rsidR="0017691D" w:rsidRDefault="0017691D" w:rsidP="00AD21BC"/>
                                <w:p w14:paraId="22C607B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23DC24" w14:textId="77777777" w:rsidR="0017691D" w:rsidRDefault="0017691D" w:rsidP="00AD21BC"/>
                                <w:p w14:paraId="54C11B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5964E9" w14:textId="77777777" w:rsidR="0017691D" w:rsidRDefault="0017691D" w:rsidP="00AD21BC"/>
                                <w:p w14:paraId="738104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8D01A3" w14:textId="77777777" w:rsidR="0017691D" w:rsidRDefault="0017691D" w:rsidP="00AD21BC"/>
                                <w:p w14:paraId="3784A3C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8AFF46" w14:textId="77777777" w:rsidR="0017691D" w:rsidRDefault="0017691D" w:rsidP="00AD21BC"/>
                                <w:p w14:paraId="4D700A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481F23" w14:textId="77777777" w:rsidR="0017691D" w:rsidRDefault="0017691D" w:rsidP="00AD21BC"/>
                                <w:p w14:paraId="0FDF628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D37C3C" w14:textId="77777777" w:rsidR="0017691D" w:rsidRDefault="0017691D" w:rsidP="00AD21BC"/>
                                <w:p w14:paraId="5751BD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D4183A" w14:textId="77777777" w:rsidR="0017691D" w:rsidRDefault="0017691D" w:rsidP="00AD21BC"/>
                                <w:p w14:paraId="64B26CF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0A4DC4" w14:textId="77777777" w:rsidR="0017691D" w:rsidRDefault="0017691D" w:rsidP="00AD21BC"/>
                                <w:p w14:paraId="225627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3553E7" w14:textId="77777777" w:rsidR="0017691D" w:rsidRDefault="0017691D" w:rsidP="00AD21BC"/>
                                <w:p w14:paraId="3EE0A3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FDA139" w14:textId="77777777" w:rsidR="0017691D" w:rsidRDefault="0017691D" w:rsidP="00AD21BC"/>
                                <w:p w14:paraId="7F1EF7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0F8361" w14:textId="77777777" w:rsidR="0017691D" w:rsidRDefault="0017691D" w:rsidP="00AD21BC"/>
                                <w:p w14:paraId="083005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544F06" w14:textId="77777777" w:rsidR="0017691D" w:rsidRDefault="0017691D" w:rsidP="00AD21BC"/>
                                <w:p w14:paraId="7E685DB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E0FD39" w14:textId="77777777" w:rsidR="0017691D" w:rsidRDefault="0017691D" w:rsidP="00AD21BC"/>
                                <w:p w14:paraId="465F14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8F28DA" w14:textId="77777777" w:rsidR="0017691D" w:rsidRDefault="0017691D" w:rsidP="00AD21BC"/>
                                <w:p w14:paraId="371F1FC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12839C" w14:textId="77777777" w:rsidR="0017691D" w:rsidRDefault="0017691D" w:rsidP="00AD21BC"/>
                                <w:p w14:paraId="214FD6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E8D779" w14:textId="77777777" w:rsidR="0017691D" w:rsidRDefault="0017691D" w:rsidP="00AD21BC"/>
                                <w:p w14:paraId="159EE44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A8F8F3" w14:textId="77777777" w:rsidR="0017691D" w:rsidRDefault="0017691D" w:rsidP="00AD21BC"/>
                                <w:p w14:paraId="6C6344B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50E4EC" w14:textId="77777777" w:rsidR="0017691D" w:rsidRDefault="0017691D" w:rsidP="00AD21BC"/>
                                <w:p w14:paraId="356AF8B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D378AA" w14:textId="77777777" w:rsidR="0017691D" w:rsidRDefault="0017691D" w:rsidP="00AD21BC"/>
                                <w:p w14:paraId="42C8EDD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595A60" w14:textId="77777777" w:rsidR="0017691D" w:rsidRDefault="0017691D" w:rsidP="00AD21BC"/>
                                <w:p w14:paraId="4BECE5B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35C3AC" w14:textId="77777777" w:rsidR="0017691D" w:rsidRDefault="0017691D" w:rsidP="00AD21BC"/>
                                <w:p w14:paraId="5BA072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5C44D8" w14:textId="77777777" w:rsidR="0017691D" w:rsidRDefault="0017691D" w:rsidP="00AD21BC"/>
                                <w:p w14:paraId="2FC9DED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75FBA6" w14:textId="77777777" w:rsidR="0017691D" w:rsidRDefault="0017691D" w:rsidP="00AD21BC"/>
                                <w:p w14:paraId="3F43F59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312CB9" w14:textId="77777777" w:rsidR="0017691D" w:rsidRDefault="0017691D" w:rsidP="00AD21BC"/>
                                <w:p w14:paraId="528D75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E71CE0" w14:textId="77777777" w:rsidR="0017691D" w:rsidRDefault="0017691D" w:rsidP="00AD21BC"/>
                                <w:p w14:paraId="184B805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83219" w14:textId="77777777" w:rsidR="0017691D" w:rsidRDefault="0017691D" w:rsidP="00AD21BC"/>
                                <w:p w14:paraId="3AF6B9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3399D5" w14:textId="77777777" w:rsidR="0017691D" w:rsidRDefault="0017691D" w:rsidP="00AD21BC"/>
                                <w:p w14:paraId="24A14C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EFA075" w14:textId="77777777" w:rsidR="0017691D" w:rsidRDefault="0017691D" w:rsidP="00AD21BC"/>
                                <w:p w14:paraId="35EB8D8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8A0885F" w14:textId="77777777" w:rsidR="0017691D" w:rsidRDefault="0017691D" w:rsidP="00AD21BC"/>
                                <w:p w14:paraId="319C7D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8E3588" w14:textId="77777777" w:rsidR="0017691D" w:rsidRDefault="0017691D" w:rsidP="00AD21BC"/>
                                <w:p w14:paraId="79A87A8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713188" w14:textId="77777777" w:rsidR="0017691D" w:rsidRDefault="0017691D" w:rsidP="00AD21BC"/>
                                <w:p w14:paraId="448619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79D8C09" w14:textId="77777777" w:rsidR="0017691D" w:rsidRDefault="0017691D" w:rsidP="00AD21BC"/>
                                <w:p w14:paraId="2212278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838CAF" w14:textId="77777777" w:rsidR="0017691D" w:rsidRDefault="0017691D" w:rsidP="00AD21BC"/>
                                <w:p w14:paraId="2AB8EE3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978940" w14:textId="77777777" w:rsidR="0017691D" w:rsidRDefault="0017691D" w:rsidP="00AD21BC"/>
                                <w:p w14:paraId="37792AD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6DB56D" w14:textId="77777777" w:rsidR="0017691D" w:rsidRDefault="0017691D" w:rsidP="00AD21BC"/>
                                <w:p w14:paraId="11D5F4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0B43A2" w14:textId="77777777" w:rsidR="0017691D" w:rsidRDefault="0017691D" w:rsidP="00AD21BC"/>
                                <w:p w14:paraId="432E872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02B854" w14:textId="77777777" w:rsidR="0017691D" w:rsidRDefault="0017691D" w:rsidP="00AD21BC"/>
                                <w:p w14:paraId="6266695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DE363E8" w14:textId="77777777" w:rsidR="0017691D" w:rsidRDefault="0017691D" w:rsidP="00AD21BC"/>
                                <w:p w14:paraId="677C6B1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B25007D" w14:textId="77777777" w:rsidR="0017691D" w:rsidRDefault="0017691D" w:rsidP="00AD21BC"/>
                                <w:p w14:paraId="459078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6D9B74" w14:textId="77777777" w:rsidR="0017691D" w:rsidRDefault="0017691D" w:rsidP="00AD21BC"/>
                                <w:p w14:paraId="51F190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2E2831" w14:textId="77777777" w:rsidR="0017691D" w:rsidRDefault="0017691D" w:rsidP="00AD21BC"/>
                                <w:p w14:paraId="74C8B1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530816" w14:textId="77777777" w:rsidR="0017691D" w:rsidRDefault="0017691D" w:rsidP="00AD21BC"/>
                                <w:p w14:paraId="566A206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6A55FA" w14:textId="77777777" w:rsidR="0017691D" w:rsidRDefault="0017691D" w:rsidP="00AD21BC"/>
                                <w:p w14:paraId="4A713EF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8A9B0B" w14:textId="77777777" w:rsidR="0017691D" w:rsidRDefault="0017691D" w:rsidP="00AD21BC"/>
                                <w:p w14:paraId="616AF01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8A0011" w14:textId="77777777" w:rsidR="0017691D" w:rsidRDefault="0017691D" w:rsidP="00AD21BC"/>
                                <w:p w14:paraId="6F3178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7DDF9B3" w14:textId="77777777" w:rsidR="0017691D" w:rsidRDefault="0017691D" w:rsidP="00AD21BC"/>
                                <w:p w14:paraId="79C11D8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965AD3" w14:textId="77777777" w:rsidR="0017691D" w:rsidRDefault="0017691D" w:rsidP="00AD21BC"/>
                                <w:p w14:paraId="23270C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18292E" w14:textId="77777777" w:rsidR="0017691D" w:rsidRDefault="0017691D" w:rsidP="00AD21BC"/>
                                <w:p w14:paraId="35F087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7796B1A" w14:textId="77777777" w:rsidR="0017691D" w:rsidRDefault="0017691D" w:rsidP="00AD21BC"/>
                                <w:p w14:paraId="380EAC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EEF045" w14:textId="77777777" w:rsidR="0017691D" w:rsidRDefault="0017691D" w:rsidP="00AD21BC"/>
                                <w:p w14:paraId="5A843EF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E70508A" w14:textId="77777777" w:rsidR="0017691D" w:rsidRDefault="0017691D" w:rsidP="00AD21BC"/>
                                <w:p w14:paraId="55CE8A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A67447" w14:textId="77777777" w:rsidR="0017691D" w:rsidRDefault="0017691D" w:rsidP="00AD21BC"/>
                                <w:p w14:paraId="5FC7A9F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CFA752" w14:textId="77777777" w:rsidR="0017691D" w:rsidRDefault="0017691D" w:rsidP="00AD21BC"/>
                                <w:p w14:paraId="7E52B8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838E0D" w14:textId="77777777" w:rsidR="0017691D" w:rsidRDefault="0017691D" w:rsidP="00AD21BC"/>
                                <w:p w14:paraId="3FED74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972135" w14:textId="77777777" w:rsidR="0017691D" w:rsidRDefault="0017691D" w:rsidP="00AD21BC"/>
                                <w:p w14:paraId="27E1B1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87338AC" w14:textId="77777777" w:rsidR="0017691D" w:rsidRDefault="0017691D" w:rsidP="00AD21BC"/>
                                <w:p w14:paraId="1751F01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74280D" w14:textId="77777777" w:rsidR="0017691D" w:rsidRDefault="0017691D" w:rsidP="00AD21BC"/>
                                <w:p w14:paraId="2C314D1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6676EA" w14:textId="77777777" w:rsidR="0017691D" w:rsidRDefault="0017691D" w:rsidP="00AD21BC"/>
                                <w:p w14:paraId="47ECE4D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150E35" w14:textId="77777777" w:rsidR="0017691D" w:rsidRDefault="0017691D" w:rsidP="00AD21BC"/>
                                <w:p w14:paraId="50CF073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554591" w14:textId="77777777" w:rsidR="0017691D" w:rsidRDefault="0017691D" w:rsidP="00AD21BC"/>
                                <w:p w14:paraId="2F5A8B1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F95D847" w14:textId="77777777" w:rsidR="0017691D" w:rsidRDefault="0017691D" w:rsidP="00AD21BC"/>
                                <w:p w14:paraId="7296F21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D2FF9B" w14:textId="77777777" w:rsidR="0017691D" w:rsidRDefault="0017691D" w:rsidP="00AD21BC"/>
                                <w:p w14:paraId="70A4924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8CBE1A" w14:textId="77777777" w:rsidR="0017691D" w:rsidRDefault="0017691D" w:rsidP="00AD21BC"/>
                                <w:p w14:paraId="5665E5A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E281B66" w14:textId="77777777" w:rsidR="0017691D" w:rsidRDefault="0017691D" w:rsidP="00AD21BC"/>
                                <w:p w14:paraId="03AFE8D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83DF84" w14:textId="77777777" w:rsidR="0017691D" w:rsidRDefault="0017691D" w:rsidP="00AD21BC"/>
                                <w:p w14:paraId="74227D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A44F489" w14:textId="77777777" w:rsidR="0017691D" w:rsidRDefault="0017691D" w:rsidP="00AD21BC"/>
                                <w:p w14:paraId="7266221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3365233" w14:textId="77777777" w:rsidR="0017691D" w:rsidRDefault="0017691D" w:rsidP="00AD21BC"/>
                                <w:p w14:paraId="65FC4EF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B6E0471" w14:textId="77777777" w:rsidR="0017691D" w:rsidRDefault="0017691D" w:rsidP="00AD21BC"/>
                                <w:p w14:paraId="66AD2B0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59A748" w14:textId="77777777" w:rsidR="0017691D" w:rsidRDefault="0017691D" w:rsidP="00AD21BC"/>
                                <w:p w14:paraId="36733D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1AFBCB" w14:textId="77777777" w:rsidR="0017691D" w:rsidRDefault="0017691D" w:rsidP="00AD21BC"/>
                                <w:p w14:paraId="6C3A870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5A906D" w14:textId="77777777" w:rsidR="0017691D" w:rsidRDefault="0017691D" w:rsidP="00AD21BC"/>
                                <w:p w14:paraId="596375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7A70E2C" w14:textId="77777777" w:rsidR="0017691D" w:rsidRDefault="0017691D" w:rsidP="00AD21BC"/>
                                <w:p w14:paraId="3ED786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3D7E6D" w14:textId="77777777" w:rsidR="0017691D" w:rsidRDefault="0017691D" w:rsidP="00AD21BC"/>
                                <w:p w14:paraId="6B280B2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4135ED" w14:textId="77777777" w:rsidR="0017691D" w:rsidRDefault="0017691D" w:rsidP="00AD21BC"/>
                                <w:p w14:paraId="32BEC60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C0AB6D" w14:textId="77777777" w:rsidR="0017691D" w:rsidRDefault="0017691D" w:rsidP="00AD21BC"/>
                                <w:p w14:paraId="097D52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7C3CA06" w14:textId="77777777" w:rsidR="0017691D" w:rsidRDefault="0017691D" w:rsidP="00AD21BC"/>
                                <w:p w14:paraId="1D2A17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29DB8" w14:textId="77777777" w:rsidR="0017691D" w:rsidRDefault="0017691D" w:rsidP="00AD21BC"/>
                                <w:p w14:paraId="14F9A1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AAA11C" w14:textId="77777777" w:rsidR="0017691D" w:rsidRDefault="0017691D" w:rsidP="00AD21BC"/>
                                <w:p w14:paraId="77F378C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6C45D3" w14:textId="77777777" w:rsidR="0017691D" w:rsidRDefault="0017691D" w:rsidP="00AD21BC"/>
                                <w:p w14:paraId="1EBF95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C52488" w14:textId="77777777" w:rsidR="0017691D" w:rsidRDefault="0017691D" w:rsidP="00AD21BC"/>
                                <w:p w14:paraId="441739F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179A49" w14:textId="77777777" w:rsidR="0017691D" w:rsidRDefault="0017691D" w:rsidP="00AD21BC"/>
                                <w:p w14:paraId="0686CF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CF063E" w14:textId="77777777" w:rsidR="0017691D" w:rsidRDefault="0017691D" w:rsidP="00AD21BC"/>
                                <w:p w14:paraId="2D2F6D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825CFA" w14:textId="77777777" w:rsidR="0017691D" w:rsidRDefault="0017691D" w:rsidP="00AD21BC"/>
                                <w:p w14:paraId="1735A9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B0B24F" w14:textId="77777777" w:rsidR="0017691D" w:rsidRDefault="0017691D" w:rsidP="00AD21BC"/>
                                <w:p w14:paraId="15B524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4C6ECA" w14:textId="77777777" w:rsidR="0017691D" w:rsidRDefault="0017691D" w:rsidP="00AD21BC"/>
                                <w:p w14:paraId="4C4329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95CA9E" w14:textId="77777777" w:rsidR="0017691D" w:rsidRDefault="0017691D" w:rsidP="00AD21BC"/>
                                <w:p w14:paraId="588AEB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731735" w14:textId="77777777" w:rsidR="0017691D" w:rsidRDefault="0017691D" w:rsidP="00AD21BC"/>
                                <w:p w14:paraId="2E4E4BB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BB3779" w14:textId="77777777" w:rsidR="0017691D" w:rsidRDefault="0017691D" w:rsidP="00AD21BC"/>
                                <w:p w14:paraId="054BD2D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E3FFDB" w14:textId="77777777" w:rsidR="0017691D" w:rsidRDefault="0017691D" w:rsidP="00AD21BC"/>
                                <w:p w14:paraId="6DDB63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860C42" w14:textId="77777777" w:rsidR="0017691D" w:rsidRDefault="0017691D" w:rsidP="00AD21BC"/>
                                <w:p w14:paraId="75910E2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D7CCC5" w14:textId="77777777" w:rsidR="0017691D" w:rsidRDefault="0017691D" w:rsidP="00AD21BC"/>
                                <w:p w14:paraId="69D7982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F5E4CC" w14:textId="77777777" w:rsidR="0017691D" w:rsidRDefault="0017691D" w:rsidP="00AD21BC"/>
                                <w:p w14:paraId="0A570F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FC327E" w14:textId="77777777" w:rsidR="0017691D" w:rsidRDefault="0017691D" w:rsidP="00AD21BC"/>
                                <w:p w14:paraId="0E29F4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8DF05B" w14:textId="77777777" w:rsidR="0017691D" w:rsidRDefault="0017691D" w:rsidP="00AD21BC"/>
                                <w:p w14:paraId="324AD0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35C77B" w14:textId="77777777" w:rsidR="0017691D" w:rsidRDefault="0017691D" w:rsidP="00AD21BC"/>
                                <w:p w14:paraId="5932B31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0C76E9" w14:textId="77777777" w:rsidR="0017691D" w:rsidRDefault="0017691D" w:rsidP="00AD21BC"/>
                                <w:p w14:paraId="3E3A730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5CB295" w14:textId="77777777" w:rsidR="0017691D" w:rsidRDefault="0017691D" w:rsidP="00AD21BC"/>
                                <w:p w14:paraId="763BD7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C4F7AB" w14:textId="77777777" w:rsidR="0017691D" w:rsidRDefault="0017691D" w:rsidP="00AD21BC"/>
                                <w:p w14:paraId="4F5E516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66E1F8" w14:textId="77777777" w:rsidR="0017691D" w:rsidRDefault="0017691D" w:rsidP="00AD21BC"/>
                                <w:p w14:paraId="35F7CE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B3EB7E" w14:textId="77777777" w:rsidR="0017691D" w:rsidRDefault="0017691D" w:rsidP="00AD21BC"/>
                                <w:p w14:paraId="575E45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6A4A07E" w14:textId="77777777" w:rsidR="0017691D" w:rsidRDefault="0017691D" w:rsidP="00AD21BC"/>
                                <w:p w14:paraId="04ADF20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2A610A" w14:textId="77777777" w:rsidR="0017691D" w:rsidRDefault="0017691D" w:rsidP="00AD21BC"/>
                                <w:p w14:paraId="14D991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ADDA4A" w14:textId="77777777" w:rsidR="0017691D" w:rsidRDefault="0017691D" w:rsidP="00AD21BC"/>
                                <w:p w14:paraId="1D9C503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0BDB688" w14:textId="77777777" w:rsidR="0017691D" w:rsidRDefault="0017691D" w:rsidP="00AD21BC"/>
                                <w:p w14:paraId="5910388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547013" w14:textId="77777777" w:rsidR="0017691D" w:rsidRDefault="0017691D" w:rsidP="00AD21BC"/>
                                <w:p w14:paraId="685C601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E04939" w14:textId="77777777" w:rsidR="0017691D" w:rsidRDefault="0017691D" w:rsidP="00AD21BC"/>
                                <w:p w14:paraId="4965DFE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4AA236" w14:textId="77777777" w:rsidR="0017691D" w:rsidRDefault="0017691D" w:rsidP="00AD21BC"/>
                                <w:p w14:paraId="1E3DEB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8FC12D" w14:textId="77777777" w:rsidR="0017691D" w:rsidRDefault="0017691D" w:rsidP="00AD21BC"/>
                                <w:p w14:paraId="4DF2C7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D844AE" w14:textId="77777777" w:rsidR="0017691D" w:rsidRDefault="0017691D" w:rsidP="00AD21BC"/>
                                <w:p w14:paraId="04CFC2F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7866D0" w14:textId="77777777" w:rsidR="0017691D" w:rsidRDefault="0017691D" w:rsidP="00AD21BC"/>
                                <w:p w14:paraId="730CF9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3CE74B5" w14:textId="77777777" w:rsidR="0017691D" w:rsidRDefault="0017691D" w:rsidP="00AD21BC"/>
                                <w:p w14:paraId="32601F8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A6DE88" w14:textId="77777777" w:rsidR="0017691D" w:rsidRDefault="0017691D" w:rsidP="00AD21BC"/>
                                <w:p w14:paraId="18B3C26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34B4D7" w14:textId="77777777" w:rsidR="0017691D" w:rsidRDefault="0017691D" w:rsidP="00AD21BC"/>
                                <w:p w14:paraId="580A7F6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C5C64B" w14:textId="77777777" w:rsidR="0017691D" w:rsidRDefault="0017691D" w:rsidP="00AD21BC"/>
                                <w:p w14:paraId="2F54F01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8C12E0" w14:textId="77777777" w:rsidR="0017691D" w:rsidRDefault="0017691D" w:rsidP="00AD21BC"/>
                                <w:p w14:paraId="60BCF7C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79CC41" w14:textId="77777777" w:rsidR="0017691D" w:rsidRDefault="0017691D" w:rsidP="00AD21BC"/>
                                <w:p w14:paraId="779DC0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E8A491" w14:textId="77777777" w:rsidR="0017691D" w:rsidRDefault="0017691D" w:rsidP="00AD21BC"/>
                                <w:p w14:paraId="6CFE3C4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5BFF8E" w14:textId="77777777" w:rsidR="0017691D" w:rsidRDefault="0017691D" w:rsidP="00AD21BC"/>
                                <w:p w14:paraId="1467E39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93258B" w14:textId="77777777" w:rsidR="0017691D" w:rsidRDefault="0017691D" w:rsidP="00AD21BC"/>
                                <w:p w14:paraId="581431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C8F820" w14:textId="77777777" w:rsidR="0017691D" w:rsidRDefault="0017691D" w:rsidP="00AD21BC"/>
                                <w:p w14:paraId="4DE390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E1D3E25" w14:textId="77777777" w:rsidR="0017691D" w:rsidRDefault="0017691D" w:rsidP="00AD21BC"/>
                                <w:p w14:paraId="32E5EA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605C40" w14:textId="77777777" w:rsidR="0017691D" w:rsidRDefault="0017691D" w:rsidP="00AD21BC"/>
                                <w:p w14:paraId="40BFE3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8BA1C7" w14:textId="77777777" w:rsidR="0017691D" w:rsidRDefault="0017691D" w:rsidP="00AD21BC"/>
                                <w:p w14:paraId="33CA1B6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8AC6B0" w14:textId="77777777" w:rsidR="0017691D" w:rsidRDefault="0017691D" w:rsidP="00AD21BC"/>
                                <w:p w14:paraId="45F540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CBB444E" w14:textId="77777777" w:rsidR="0017691D" w:rsidRDefault="0017691D" w:rsidP="00AD21BC"/>
                                <w:p w14:paraId="67385C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8480188" w14:textId="77777777" w:rsidR="0017691D" w:rsidRDefault="0017691D" w:rsidP="00AD21BC"/>
                                <w:p w14:paraId="7D6FB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D0F0F0" w14:textId="77777777" w:rsidR="0017691D" w:rsidRDefault="0017691D" w:rsidP="00AD21BC"/>
                                <w:p w14:paraId="2AB7F3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1251F9" w14:textId="77777777" w:rsidR="0017691D" w:rsidRDefault="0017691D" w:rsidP="00AD21BC"/>
                                <w:p w14:paraId="4FDFB99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E09520" w14:textId="77777777" w:rsidR="0017691D" w:rsidRDefault="0017691D" w:rsidP="00AD21BC"/>
                                <w:p w14:paraId="46C5C5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3076D8" w14:textId="77777777" w:rsidR="0017691D" w:rsidRDefault="0017691D" w:rsidP="00AD21BC"/>
                                <w:p w14:paraId="5A4C06F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B360E2" w14:textId="77777777" w:rsidR="0017691D" w:rsidRDefault="0017691D" w:rsidP="00AD21BC"/>
                                <w:p w14:paraId="4998985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182993" w14:textId="77777777" w:rsidR="0017691D" w:rsidRDefault="0017691D" w:rsidP="00AD21BC"/>
                                <w:p w14:paraId="7FFFD7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FD0C79" w14:textId="77777777" w:rsidR="0017691D" w:rsidRDefault="0017691D" w:rsidP="00AD21BC"/>
                                <w:p w14:paraId="4AD446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929D4D" w14:textId="77777777" w:rsidR="0017691D" w:rsidRDefault="0017691D" w:rsidP="00AD21BC"/>
                                <w:p w14:paraId="2FA979D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B462BC" w14:textId="77777777" w:rsidR="0017691D" w:rsidRDefault="0017691D" w:rsidP="00AD21BC"/>
                                <w:p w14:paraId="0A3C852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ECD5EF2" w14:textId="77777777" w:rsidR="0017691D" w:rsidRDefault="0017691D" w:rsidP="00AD21BC"/>
                                <w:p w14:paraId="37C036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FFEB49" w14:textId="77777777" w:rsidR="0017691D" w:rsidRDefault="0017691D" w:rsidP="00AD21BC"/>
                                <w:p w14:paraId="6BF2436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11D317" w14:textId="77777777" w:rsidR="0017691D" w:rsidRDefault="0017691D" w:rsidP="00AD21BC"/>
                                <w:p w14:paraId="6EDBE43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CEB0B4" w14:textId="77777777" w:rsidR="0017691D" w:rsidRDefault="0017691D" w:rsidP="00AD21BC"/>
                                <w:p w14:paraId="085DAF2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D1522C5" w14:textId="77777777" w:rsidR="0017691D" w:rsidRDefault="0017691D" w:rsidP="00AD21BC"/>
                                <w:p w14:paraId="7EE38A7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452D68" w14:textId="77777777" w:rsidR="0017691D" w:rsidRDefault="0017691D" w:rsidP="00AD21BC"/>
                                <w:p w14:paraId="4AEBF7F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94FBC6" w14:textId="77777777" w:rsidR="0017691D" w:rsidRDefault="0017691D" w:rsidP="00AD21BC"/>
                                <w:p w14:paraId="438BBF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3DC8BE" w14:textId="77777777" w:rsidR="0017691D" w:rsidRDefault="0017691D" w:rsidP="00AD21BC"/>
                                <w:p w14:paraId="544B12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F217871" w14:textId="77777777" w:rsidR="0017691D" w:rsidRDefault="0017691D" w:rsidP="00AD21BC"/>
                                <w:p w14:paraId="2216744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785B01" w14:textId="77777777" w:rsidR="0017691D" w:rsidRDefault="0017691D" w:rsidP="00AD21BC"/>
                                <w:p w14:paraId="6E48159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706491" w14:textId="77777777" w:rsidR="0017691D" w:rsidRDefault="0017691D" w:rsidP="00AD21BC"/>
                                <w:p w14:paraId="18CF09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ABA8B8" w14:textId="77777777" w:rsidR="0017691D" w:rsidRDefault="0017691D" w:rsidP="00AD21BC"/>
                                <w:p w14:paraId="297490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D4BF64" w14:textId="77777777" w:rsidR="0017691D" w:rsidRDefault="0017691D" w:rsidP="00AD21BC"/>
                                <w:p w14:paraId="37BF68D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25261E" w14:textId="77777777" w:rsidR="0017691D" w:rsidRDefault="0017691D" w:rsidP="00AD21BC"/>
                                <w:p w14:paraId="3D3420F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E19C4B" w14:textId="77777777" w:rsidR="0017691D" w:rsidRDefault="0017691D" w:rsidP="00AD21BC"/>
                                <w:p w14:paraId="5135A6B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24885AF" w14:textId="77777777" w:rsidR="0017691D" w:rsidRDefault="0017691D" w:rsidP="00AD21BC"/>
                                <w:p w14:paraId="033D329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DCA7E2E" w14:textId="77777777" w:rsidR="0017691D" w:rsidRDefault="0017691D" w:rsidP="00AD21BC"/>
                                <w:p w14:paraId="3C5794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6F4C1D6" w14:textId="77777777" w:rsidR="0017691D" w:rsidRDefault="0017691D" w:rsidP="00AD21BC"/>
                                <w:p w14:paraId="76BCF3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C8F2CA" w14:textId="77777777" w:rsidR="0017691D" w:rsidRDefault="0017691D" w:rsidP="00AD21BC"/>
                                <w:p w14:paraId="3D16FE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203485" w14:textId="77777777" w:rsidR="0017691D" w:rsidRDefault="0017691D" w:rsidP="00AD21BC"/>
                                <w:p w14:paraId="0C8BA7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B193B4" w14:textId="77777777" w:rsidR="0017691D" w:rsidRDefault="0017691D" w:rsidP="00AD21BC"/>
                                <w:p w14:paraId="0B7C42A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14AC9F" w14:textId="77777777" w:rsidR="0017691D" w:rsidRDefault="0017691D" w:rsidP="00AD21BC"/>
                                <w:p w14:paraId="692F27F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11C8D76" w14:textId="77777777" w:rsidR="0017691D" w:rsidRDefault="0017691D" w:rsidP="00AD21BC"/>
                                <w:p w14:paraId="4F6BCF3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F87725" w14:textId="77777777" w:rsidR="0017691D" w:rsidRDefault="0017691D" w:rsidP="00AD21BC"/>
                                <w:p w14:paraId="57FFB9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874D0B6" w14:textId="77777777" w:rsidR="0017691D" w:rsidRDefault="0017691D" w:rsidP="00AD21BC"/>
                                <w:p w14:paraId="047794C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92AA9E" w14:textId="77777777" w:rsidR="0017691D" w:rsidRDefault="0017691D" w:rsidP="00AD21BC"/>
                                <w:p w14:paraId="67A86E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B459EE" w14:textId="77777777" w:rsidR="0017691D" w:rsidRDefault="0017691D" w:rsidP="00AD21BC"/>
                                <w:p w14:paraId="78EAE58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73BB90" w14:textId="77777777" w:rsidR="0017691D" w:rsidRDefault="0017691D" w:rsidP="00AD21BC"/>
                                <w:p w14:paraId="00EF6F9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989306" w14:textId="77777777" w:rsidR="0017691D" w:rsidRDefault="0017691D" w:rsidP="00AD21BC"/>
                                <w:p w14:paraId="044D3C9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1AA2DC" w14:textId="77777777" w:rsidR="0017691D" w:rsidRDefault="0017691D" w:rsidP="00AD21BC"/>
                                <w:p w14:paraId="72E68D4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1C63E27" w14:textId="77777777" w:rsidR="0017691D" w:rsidRDefault="0017691D" w:rsidP="00AD21BC"/>
                                <w:p w14:paraId="7D4B06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474BC1" w14:textId="77777777" w:rsidR="0017691D" w:rsidRDefault="0017691D" w:rsidP="00AD21BC"/>
                                <w:p w14:paraId="443200C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53DD8E" w14:textId="77777777" w:rsidR="0017691D" w:rsidRDefault="0017691D" w:rsidP="00AD21BC"/>
                                <w:p w14:paraId="25676A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706904" w14:textId="77777777" w:rsidR="0017691D" w:rsidRDefault="0017691D" w:rsidP="00AD21BC"/>
                                <w:p w14:paraId="727969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C71823" w14:textId="77777777" w:rsidR="0017691D" w:rsidRDefault="0017691D" w:rsidP="00AD21BC"/>
                                <w:p w14:paraId="0EF5BB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29CD79" w14:textId="77777777" w:rsidR="0017691D" w:rsidRDefault="0017691D" w:rsidP="00AD21BC"/>
                                <w:p w14:paraId="52BC50F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7B859A" w14:textId="77777777" w:rsidR="0017691D" w:rsidRDefault="0017691D" w:rsidP="00AD21BC"/>
                                <w:p w14:paraId="26C125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C122A9" w14:textId="77777777" w:rsidR="0017691D" w:rsidRDefault="0017691D" w:rsidP="00AD21BC"/>
                                <w:p w14:paraId="3E5B9AD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50F896" w14:textId="77777777" w:rsidR="0017691D" w:rsidRDefault="0017691D" w:rsidP="00AD21BC"/>
                                <w:p w14:paraId="4C5D66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2BD4E6" w14:textId="77777777" w:rsidR="0017691D" w:rsidRDefault="0017691D" w:rsidP="00AD21BC"/>
                                <w:p w14:paraId="4A93455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D8B10B" w14:textId="77777777" w:rsidR="0017691D" w:rsidRDefault="0017691D" w:rsidP="00AD21BC"/>
                                <w:p w14:paraId="2A0CA5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38C32E" w14:textId="77777777" w:rsidR="0017691D" w:rsidRDefault="0017691D" w:rsidP="00AD21BC"/>
                                <w:p w14:paraId="16A4A03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4A24188" w14:textId="77777777" w:rsidR="0017691D" w:rsidRDefault="0017691D" w:rsidP="00AD21BC"/>
                                <w:p w14:paraId="1FB8CE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C5CC26" w14:textId="77777777" w:rsidR="0017691D" w:rsidRDefault="0017691D" w:rsidP="00AD21BC"/>
                                <w:p w14:paraId="3235983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1D1141" w14:textId="77777777" w:rsidR="0017691D" w:rsidRDefault="0017691D" w:rsidP="00AD21BC"/>
                                <w:p w14:paraId="6F2BC8F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C8E00D" w14:textId="77777777" w:rsidR="0017691D" w:rsidRDefault="0017691D" w:rsidP="00AD21BC"/>
                                <w:p w14:paraId="1E48418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5073DD9" w14:textId="77777777" w:rsidR="0017691D" w:rsidRDefault="0017691D" w:rsidP="00AD21BC"/>
                                <w:p w14:paraId="11DC8B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D4BD14" w14:textId="77777777" w:rsidR="0017691D" w:rsidRDefault="0017691D" w:rsidP="00AD21BC"/>
                                <w:p w14:paraId="00667FC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40FB7D" w14:textId="77777777" w:rsidR="0017691D" w:rsidRDefault="0017691D" w:rsidP="00AD21BC"/>
                                <w:p w14:paraId="12FCD07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D6363B" w14:textId="77777777" w:rsidR="0017691D" w:rsidRDefault="0017691D" w:rsidP="00AD21BC"/>
                                <w:p w14:paraId="3FEB367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958CE9" w14:textId="77777777" w:rsidR="0017691D" w:rsidRDefault="0017691D" w:rsidP="00AD21BC"/>
                                <w:p w14:paraId="2D4B8F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BAC4DA" w14:textId="77777777" w:rsidR="0017691D" w:rsidRDefault="0017691D" w:rsidP="00AD21BC"/>
                                <w:p w14:paraId="061EB9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C73EC7" w14:textId="77777777" w:rsidR="0017691D" w:rsidRDefault="0017691D" w:rsidP="00AD21BC"/>
                                <w:p w14:paraId="6DC032F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6FB29B" w14:textId="77777777" w:rsidR="0017691D" w:rsidRDefault="0017691D" w:rsidP="00AD21BC"/>
                                <w:p w14:paraId="352390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069185E" w14:textId="77777777" w:rsidR="0017691D" w:rsidRDefault="0017691D" w:rsidP="00AD21BC"/>
                                <w:p w14:paraId="4AD8A0E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3A1C2CD" w14:textId="77777777" w:rsidR="0017691D" w:rsidRDefault="0017691D" w:rsidP="00AD21BC"/>
                                <w:p w14:paraId="1FBB24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9802098" w14:textId="77777777" w:rsidR="0017691D" w:rsidRDefault="0017691D" w:rsidP="00AD21BC"/>
                                <w:p w14:paraId="736F49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6A3F40" w14:textId="77777777" w:rsidR="0017691D" w:rsidRDefault="0017691D" w:rsidP="00AD21BC"/>
                                <w:p w14:paraId="7A0946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D52015" w14:textId="77777777" w:rsidR="0017691D" w:rsidRDefault="0017691D" w:rsidP="00AD21BC"/>
                                <w:p w14:paraId="1B3C9E4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909255" w14:textId="77777777" w:rsidR="0017691D" w:rsidRDefault="0017691D" w:rsidP="00AD21BC"/>
                                <w:p w14:paraId="684ABB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1515C7" w14:textId="77777777" w:rsidR="0017691D" w:rsidRDefault="0017691D" w:rsidP="00AD21BC"/>
                                <w:p w14:paraId="41F131A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D09F27C" w14:textId="77777777" w:rsidR="0017691D" w:rsidRDefault="0017691D" w:rsidP="00AD21BC"/>
                                <w:p w14:paraId="61A868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C552DA" w14:textId="77777777" w:rsidR="0017691D" w:rsidRDefault="0017691D" w:rsidP="00AD21BC"/>
                                <w:p w14:paraId="710835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E76AD1" w14:textId="77777777" w:rsidR="0017691D" w:rsidRDefault="0017691D" w:rsidP="00AD21BC"/>
                                <w:p w14:paraId="62F9B7F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112F84A" w14:textId="77777777" w:rsidR="0017691D" w:rsidRDefault="0017691D" w:rsidP="00AD21BC"/>
                                <w:p w14:paraId="6FCBF0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E55C00" w14:textId="77777777" w:rsidR="0017691D" w:rsidRDefault="0017691D" w:rsidP="00AD21BC"/>
                                <w:p w14:paraId="630771E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FA94ECF" w14:textId="77777777" w:rsidR="0017691D" w:rsidRDefault="0017691D" w:rsidP="00AD21BC"/>
                                <w:p w14:paraId="0D41354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A531EB" w14:textId="77777777" w:rsidR="0017691D" w:rsidRDefault="0017691D" w:rsidP="00AD21BC"/>
                                <w:p w14:paraId="7178D1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060567" w14:textId="77777777" w:rsidR="0017691D" w:rsidRDefault="0017691D" w:rsidP="00AD21BC"/>
                                <w:p w14:paraId="590A280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AF0FD9" w14:textId="77777777" w:rsidR="0017691D" w:rsidRDefault="0017691D" w:rsidP="00AD21BC"/>
                                <w:p w14:paraId="580000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22F447" w14:textId="77777777" w:rsidR="0017691D" w:rsidRDefault="0017691D" w:rsidP="00AD21BC"/>
                                <w:p w14:paraId="3F01F8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A13CC8" w14:textId="77777777" w:rsidR="0017691D" w:rsidRDefault="0017691D" w:rsidP="00AD21BC"/>
                                <w:p w14:paraId="49A5A5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C3D40A" w14:textId="77777777" w:rsidR="0017691D" w:rsidRDefault="0017691D" w:rsidP="00AD21BC"/>
                                <w:p w14:paraId="5DAA65A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0A0E88" w14:textId="77777777" w:rsidR="0017691D" w:rsidRDefault="0017691D" w:rsidP="00AD21BC"/>
                                <w:p w14:paraId="35DC5BF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C0BD37" w14:textId="77777777" w:rsidR="0017691D" w:rsidRDefault="0017691D" w:rsidP="00AD21BC"/>
                                <w:p w14:paraId="3A27C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0EAA9C" w14:textId="77777777" w:rsidR="0017691D" w:rsidRDefault="0017691D" w:rsidP="00AD21BC"/>
                                <w:p w14:paraId="27B3EA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C307EB0" w14:textId="77777777" w:rsidR="0017691D" w:rsidRDefault="0017691D" w:rsidP="00AD21BC"/>
                                <w:p w14:paraId="2B7903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C8060E3" w14:textId="77777777" w:rsidR="0017691D" w:rsidRDefault="0017691D" w:rsidP="00AD21BC"/>
                                <w:p w14:paraId="4411BBF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656C04" w14:textId="77777777" w:rsidR="0017691D" w:rsidRDefault="0017691D" w:rsidP="00AD21BC"/>
                                <w:p w14:paraId="08EDBB8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3F2CFD" w14:textId="77777777" w:rsidR="0017691D" w:rsidRDefault="0017691D" w:rsidP="00AD21BC"/>
                                <w:p w14:paraId="49ADB9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8B924E6" w14:textId="77777777" w:rsidR="0017691D" w:rsidRDefault="0017691D" w:rsidP="00AD21BC"/>
                                <w:p w14:paraId="61C9597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7A99EE" w14:textId="77777777" w:rsidR="0017691D" w:rsidRDefault="0017691D" w:rsidP="00AD21BC"/>
                                <w:p w14:paraId="6E6FF5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2C4E55" w14:textId="77777777" w:rsidR="0017691D" w:rsidRDefault="0017691D" w:rsidP="00AD21BC"/>
                                <w:p w14:paraId="36C5F5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6A5141" w14:textId="77777777" w:rsidR="0017691D" w:rsidRDefault="0017691D" w:rsidP="00AD21BC"/>
                                <w:p w14:paraId="00BC1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CF931F" w14:textId="77777777" w:rsidR="0017691D" w:rsidRDefault="0017691D" w:rsidP="00AD21BC"/>
                                <w:p w14:paraId="3B4BDE7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A21DC5" w14:textId="77777777" w:rsidR="0017691D" w:rsidRDefault="0017691D" w:rsidP="00AD21BC"/>
                                <w:p w14:paraId="2E5D04A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885EB3" w14:textId="77777777" w:rsidR="0017691D" w:rsidRDefault="0017691D" w:rsidP="00AD21BC"/>
                                <w:p w14:paraId="27A5BF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A92214" w14:textId="77777777" w:rsidR="0017691D" w:rsidRDefault="0017691D" w:rsidP="00AD21BC"/>
                                <w:p w14:paraId="1F8D0DB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540505" w14:textId="77777777" w:rsidR="0017691D" w:rsidRDefault="0017691D" w:rsidP="00AD21BC"/>
                                <w:p w14:paraId="0F5134A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5CFDF3" w14:textId="77777777" w:rsidR="0017691D" w:rsidRDefault="0017691D" w:rsidP="00AD21BC"/>
                                <w:p w14:paraId="3F8723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5AEACC" w14:textId="77777777" w:rsidR="0017691D" w:rsidRDefault="0017691D" w:rsidP="00AD21BC"/>
                                <w:p w14:paraId="40EE771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5B852D" w14:textId="77777777" w:rsidR="0017691D" w:rsidRDefault="0017691D" w:rsidP="00AD21BC"/>
                                <w:p w14:paraId="2D10BE5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627215" w14:textId="77777777" w:rsidR="0017691D" w:rsidRDefault="0017691D" w:rsidP="00AD21BC"/>
                                <w:p w14:paraId="39BF7A1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BC15A2" w14:textId="77777777" w:rsidR="0017691D" w:rsidRDefault="0017691D" w:rsidP="00AD21BC"/>
                                <w:p w14:paraId="2796A7B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AC01DA" w14:textId="77777777" w:rsidR="0017691D" w:rsidRDefault="0017691D" w:rsidP="00AD21BC"/>
                                <w:p w14:paraId="36CFDCC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F560DFE" w14:textId="77777777" w:rsidR="0017691D" w:rsidRDefault="0017691D" w:rsidP="00AD21BC"/>
                                <w:p w14:paraId="0363B69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60BF96" w14:textId="77777777" w:rsidR="0017691D" w:rsidRDefault="0017691D" w:rsidP="00AD21BC"/>
                                <w:p w14:paraId="51A2933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F687E2" w14:textId="77777777" w:rsidR="0017691D" w:rsidRDefault="0017691D" w:rsidP="00AD21BC"/>
                                <w:p w14:paraId="60C7E0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F53686" w14:textId="77777777" w:rsidR="0017691D" w:rsidRDefault="0017691D" w:rsidP="00AD21BC"/>
                                <w:p w14:paraId="5039AE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DE21DE" w14:textId="77777777" w:rsidR="0017691D" w:rsidRDefault="0017691D" w:rsidP="00AD21BC"/>
                                <w:p w14:paraId="17C614F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1F4756" w14:textId="77777777" w:rsidR="0017691D" w:rsidRDefault="0017691D" w:rsidP="00AD21BC"/>
                                <w:p w14:paraId="3C006E8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9D2B66" w14:textId="77777777" w:rsidR="0017691D" w:rsidRDefault="0017691D" w:rsidP="00AD21BC"/>
                                <w:p w14:paraId="6396D9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2876DE" w14:textId="77777777" w:rsidR="0017691D" w:rsidRDefault="0017691D" w:rsidP="00AD21BC"/>
                                <w:p w14:paraId="0464FA0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0D83D5A" w14:textId="77777777" w:rsidR="0017691D" w:rsidRDefault="0017691D" w:rsidP="00AD21BC"/>
                                <w:p w14:paraId="72B66DA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987B59" w14:textId="77777777" w:rsidR="0017691D" w:rsidRDefault="0017691D" w:rsidP="00AD21BC"/>
                                <w:p w14:paraId="03C0F8A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0FC0B0" w14:textId="77777777" w:rsidR="0017691D" w:rsidRDefault="0017691D" w:rsidP="00AD21BC"/>
                                <w:p w14:paraId="005FE5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EA7C66" w14:textId="77777777" w:rsidR="0017691D" w:rsidRDefault="0017691D" w:rsidP="00AD21BC"/>
                                <w:p w14:paraId="33B33F1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87CB63" w14:textId="77777777" w:rsidR="0017691D" w:rsidRDefault="0017691D" w:rsidP="00AD21BC"/>
                                <w:p w14:paraId="3A928F1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88EEC" w14:textId="77777777" w:rsidR="0017691D" w:rsidRDefault="0017691D" w:rsidP="00AD21BC"/>
                                <w:p w14:paraId="48DFA9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6C30CC" w14:textId="77777777" w:rsidR="0017691D" w:rsidRDefault="0017691D" w:rsidP="00AD21BC"/>
                                <w:p w14:paraId="1C98DF5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FBC2521" w14:textId="77777777" w:rsidR="0017691D" w:rsidRDefault="0017691D" w:rsidP="00AD21BC"/>
                                <w:p w14:paraId="5FE942B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2B27879" w14:textId="77777777" w:rsidR="0017691D" w:rsidRDefault="0017691D" w:rsidP="00AD21BC"/>
                                <w:p w14:paraId="63C480B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89CBC3" w14:textId="77777777" w:rsidR="0017691D" w:rsidRDefault="0017691D" w:rsidP="00AD21BC"/>
                                <w:p w14:paraId="355AB9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9B9AE0" w14:textId="77777777" w:rsidR="0017691D" w:rsidRDefault="0017691D" w:rsidP="00AD21BC"/>
                                <w:p w14:paraId="1091852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ADF3B9" w14:textId="77777777" w:rsidR="0017691D" w:rsidRDefault="0017691D" w:rsidP="00AD21BC"/>
                                <w:p w14:paraId="616BCFC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0F01C1" w14:textId="77777777" w:rsidR="0017691D" w:rsidRDefault="0017691D" w:rsidP="00AD21BC"/>
                                <w:p w14:paraId="5AC2F14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3AEF210" w14:textId="77777777" w:rsidR="0017691D" w:rsidRDefault="0017691D" w:rsidP="00AD21BC"/>
                                <w:p w14:paraId="6988F2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CEFC65" w14:textId="77777777" w:rsidR="0017691D" w:rsidRDefault="0017691D" w:rsidP="00AD21BC"/>
                                <w:p w14:paraId="30B5865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F03ED4" w14:textId="77777777" w:rsidR="0017691D" w:rsidRDefault="0017691D" w:rsidP="00AD21BC"/>
                                <w:p w14:paraId="21A728D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4D61061" w14:textId="77777777" w:rsidR="0017691D" w:rsidRDefault="0017691D" w:rsidP="00AD21BC"/>
                                <w:p w14:paraId="433F18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89A69F" w14:textId="77777777" w:rsidR="0017691D" w:rsidRDefault="0017691D" w:rsidP="00AD21BC"/>
                                <w:p w14:paraId="49CA190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92FC1CA" w14:textId="77777777" w:rsidR="0017691D" w:rsidRDefault="0017691D" w:rsidP="00AD21BC"/>
                                <w:p w14:paraId="682A59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C4954C" w14:textId="77777777" w:rsidR="0017691D" w:rsidRDefault="0017691D" w:rsidP="00AD21BC"/>
                                <w:p w14:paraId="7FA04D7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C7B0CE" w14:textId="77777777" w:rsidR="0017691D" w:rsidRDefault="0017691D" w:rsidP="00AD21BC"/>
                                <w:p w14:paraId="5ED6B7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39ADB0" w14:textId="77777777" w:rsidR="0017691D" w:rsidRDefault="0017691D" w:rsidP="00AD21BC"/>
                                <w:p w14:paraId="35C920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F8D5FB" w14:textId="77777777" w:rsidR="0017691D" w:rsidRDefault="0017691D" w:rsidP="00AD21BC"/>
                                <w:p w14:paraId="083605A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B83C118" w14:textId="77777777" w:rsidR="0017691D" w:rsidRDefault="0017691D" w:rsidP="00AD21BC"/>
                                <w:p w14:paraId="28937F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7BEF34" w14:textId="77777777" w:rsidR="0017691D" w:rsidRDefault="0017691D" w:rsidP="00AD21BC"/>
                                <w:p w14:paraId="56946D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328496" w14:textId="77777777" w:rsidR="0017691D" w:rsidRDefault="0017691D" w:rsidP="00AD21BC"/>
                                <w:p w14:paraId="08151EE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4F1E12" w14:textId="77777777" w:rsidR="0017691D" w:rsidRDefault="0017691D" w:rsidP="00AD21BC"/>
                                <w:p w14:paraId="4F415B1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4FCD22" w14:textId="77777777" w:rsidR="0017691D" w:rsidRDefault="0017691D" w:rsidP="00AD21BC"/>
                                <w:p w14:paraId="257D54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0DD06F" w14:textId="77777777" w:rsidR="0017691D" w:rsidRDefault="0017691D" w:rsidP="00AD21BC"/>
                                <w:p w14:paraId="310213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A4CCE7" w14:textId="77777777" w:rsidR="0017691D" w:rsidRDefault="0017691D" w:rsidP="00AD21BC"/>
                                <w:p w14:paraId="485593A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0F6B48" w14:textId="77777777" w:rsidR="0017691D" w:rsidRDefault="0017691D" w:rsidP="00AD21BC"/>
                                <w:p w14:paraId="689360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8E25E2F" w14:textId="77777777" w:rsidR="0017691D" w:rsidRDefault="0017691D" w:rsidP="00AD21BC"/>
                                <w:p w14:paraId="1F4426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8DF4DA" w14:textId="77777777" w:rsidR="0017691D" w:rsidRDefault="0017691D" w:rsidP="00AD21BC"/>
                                <w:p w14:paraId="24F715C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0B512E" w14:textId="77777777" w:rsidR="0017691D" w:rsidRDefault="0017691D" w:rsidP="00AD21BC"/>
                                <w:p w14:paraId="6B361C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5DE8CAB" w14:textId="77777777" w:rsidR="0017691D" w:rsidRDefault="0017691D" w:rsidP="00AD21BC"/>
                                <w:p w14:paraId="15C7384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C74341" w14:textId="77777777" w:rsidR="0017691D" w:rsidRDefault="0017691D" w:rsidP="00AD21BC"/>
                                <w:p w14:paraId="756BDC5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F0091C" w14:textId="77777777" w:rsidR="0017691D" w:rsidRDefault="0017691D" w:rsidP="00AD21BC"/>
                                <w:p w14:paraId="249A506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0BB2CC" w14:textId="77777777" w:rsidR="0017691D" w:rsidRDefault="0017691D" w:rsidP="00AD21BC"/>
                                <w:p w14:paraId="0ED7101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91A709" w14:textId="77777777" w:rsidR="0017691D" w:rsidRDefault="0017691D" w:rsidP="00AD21BC"/>
                                <w:p w14:paraId="4DC1EC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F119C" w14:textId="77777777" w:rsidR="0017691D" w:rsidRDefault="0017691D" w:rsidP="00AD21BC"/>
                                <w:p w14:paraId="42A3402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E1C229" w14:textId="77777777" w:rsidR="0017691D" w:rsidRDefault="0017691D" w:rsidP="00AD21BC"/>
                                <w:p w14:paraId="6EE2612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B51EB4" w14:textId="77777777" w:rsidR="0017691D" w:rsidRDefault="0017691D" w:rsidP="00AD21BC"/>
                                <w:p w14:paraId="2867D9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2FCA759" w14:textId="77777777" w:rsidR="0017691D" w:rsidRDefault="0017691D" w:rsidP="00AD21BC"/>
                                <w:p w14:paraId="21ACCC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36319D" w14:textId="77777777" w:rsidR="0017691D" w:rsidRDefault="0017691D" w:rsidP="00AD21BC"/>
                                <w:p w14:paraId="231A49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836C53" w14:textId="77777777" w:rsidR="0017691D" w:rsidRDefault="0017691D" w:rsidP="00AD21BC"/>
                                <w:p w14:paraId="46DF936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26BBCD" w14:textId="77777777" w:rsidR="0017691D" w:rsidRDefault="0017691D" w:rsidP="00AD21BC"/>
                                <w:p w14:paraId="0AFF51B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EF5DDA" w14:textId="77777777" w:rsidR="0017691D" w:rsidRDefault="0017691D" w:rsidP="00AD21BC"/>
                                <w:p w14:paraId="1CF07C1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D6518E" w14:textId="77777777" w:rsidR="0017691D" w:rsidRDefault="0017691D" w:rsidP="00AD21BC"/>
                                <w:p w14:paraId="4903997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A224A43" w14:textId="77777777" w:rsidR="0017691D" w:rsidRDefault="0017691D" w:rsidP="00AD21BC"/>
                                <w:p w14:paraId="0087A7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2D3988" w14:textId="77777777" w:rsidR="0017691D" w:rsidRDefault="0017691D" w:rsidP="00AD21BC"/>
                                <w:p w14:paraId="35051B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0D52B4" w14:textId="77777777" w:rsidR="0017691D" w:rsidRDefault="0017691D" w:rsidP="00AD21BC"/>
                                <w:p w14:paraId="3A2A83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0A7E36" w14:textId="77777777" w:rsidR="0017691D" w:rsidRDefault="0017691D" w:rsidP="00AD21BC"/>
                                <w:p w14:paraId="099882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D2909C" w14:textId="77777777" w:rsidR="0017691D" w:rsidRDefault="0017691D" w:rsidP="00AD21BC"/>
                                <w:p w14:paraId="3B0288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29B987" w14:textId="77777777" w:rsidR="0017691D" w:rsidRDefault="0017691D" w:rsidP="00AD21BC"/>
                                <w:p w14:paraId="3ABF5E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92F177" w14:textId="77777777" w:rsidR="0017691D" w:rsidRDefault="0017691D" w:rsidP="00AD21BC"/>
                                <w:p w14:paraId="5246557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49C45E" w14:textId="77777777" w:rsidR="0017691D" w:rsidRDefault="0017691D" w:rsidP="00AD21BC"/>
                                <w:p w14:paraId="7BFF39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5EACB1" w14:textId="77777777" w:rsidR="0017691D" w:rsidRDefault="0017691D" w:rsidP="00AD21BC"/>
                                <w:p w14:paraId="1013C99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2842D2" w14:textId="77777777" w:rsidR="0017691D" w:rsidRDefault="0017691D" w:rsidP="00AD21BC"/>
                                <w:p w14:paraId="3D98644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A4AF605" w14:textId="77777777" w:rsidR="0017691D" w:rsidRDefault="0017691D" w:rsidP="00AD21BC"/>
                                <w:p w14:paraId="48CCE0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D06188" w14:textId="77777777" w:rsidR="0017691D" w:rsidRDefault="0017691D" w:rsidP="00AD21BC"/>
                                <w:p w14:paraId="333AA1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50D380" w14:textId="77777777" w:rsidR="0017691D" w:rsidRDefault="0017691D" w:rsidP="00AD21BC"/>
                                <w:p w14:paraId="16CED91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86A863F" w14:textId="77777777" w:rsidR="0017691D" w:rsidRDefault="0017691D" w:rsidP="00AD21BC"/>
                                <w:p w14:paraId="49ACD84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6F2213E" w14:textId="77777777" w:rsidR="0017691D" w:rsidRDefault="0017691D" w:rsidP="00AD21BC"/>
                                <w:p w14:paraId="11F20E4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19BF70" w14:textId="77777777" w:rsidR="0017691D" w:rsidRDefault="0017691D" w:rsidP="00AD21BC"/>
                                <w:p w14:paraId="0CD1EDC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C9BA6B5" w14:textId="77777777" w:rsidR="0017691D" w:rsidRDefault="0017691D" w:rsidP="00AD21BC"/>
                                <w:p w14:paraId="2A576F8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5E7EF5" w14:textId="77777777" w:rsidR="0017691D" w:rsidRDefault="0017691D" w:rsidP="00AD21BC"/>
                                <w:p w14:paraId="7F3972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FB5DCB" w14:textId="77777777" w:rsidR="0017691D" w:rsidRDefault="0017691D" w:rsidP="00AD21BC"/>
                                <w:p w14:paraId="1B4A114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385DD83" w14:textId="77777777" w:rsidR="0017691D" w:rsidRDefault="0017691D" w:rsidP="00AD21BC"/>
                                <w:p w14:paraId="418FA2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61FBD4" w14:textId="77777777" w:rsidR="0017691D" w:rsidRDefault="0017691D" w:rsidP="00AD21BC"/>
                                <w:p w14:paraId="5006DA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F70681" w14:textId="77777777" w:rsidR="0017691D" w:rsidRDefault="0017691D" w:rsidP="00AD21BC"/>
                                <w:p w14:paraId="6CC15A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B7FAF1" w14:textId="77777777" w:rsidR="0017691D" w:rsidRDefault="0017691D" w:rsidP="00AD21BC"/>
                                <w:p w14:paraId="3D22D1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CB4508" w14:textId="77777777" w:rsidR="0017691D" w:rsidRDefault="0017691D" w:rsidP="00AD21BC"/>
                                <w:p w14:paraId="40242C9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CF2087" w14:textId="77777777" w:rsidR="0017691D" w:rsidRDefault="0017691D" w:rsidP="00AD21BC"/>
                                <w:p w14:paraId="131FB11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D87A5F" w14:textId="77777777" w:rsidR="0017691D" w:rsidRDefault="0017691D" w:rsidP="00AD21BC"/>
                                <w:p w14:paraId="28DB53E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2E59AD" w14:textId="77777777" w:rsidR="0017691D" w:rsidRDefault="0017691D" w:rsidP="00AD21BC"/>
                                <w:p w14:paraId="6A33016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C90E01" w14:textId="77777777" w:rsidR="0017691D" w:rsidRDefault="0017691D" w:rsidP="00AD21BC"/>
                                <w:p w14:paraId="592B15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F41B14" w14:textId="77777777" w:rsidR="0017691D" w:rsidRDefault="0017691D" w:rsidP="00AD21BC"/>
                                <w:p w14:paraId="03BFB82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0809CD" w14:textId="77777777" w:rsidR="0017691D" w:rsidRDefault="0017691D" w:rsidP="00AD21BC"/>
                                <w:p w14:paraId="686CFD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84CA798" w14:textId="77777777" w:rsidR="0017691D" w:rsidRDefault="0017691D" w:rsidP="00AD21BC"/>
                                <w:p w14:paraId="6FC652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5AC1DF" w14:textId="77777777" w:rsidR="0017691D" w:rsidRDefault="0017691D" w:rsidP="00AD21BC"/>
                                <w:p w14:paraId="02CC54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3C79167" w14:textId="77777777" w:rsidR="0017691D" w:rsidRDefault="0017691D" w:rsidP="00AD21BC"/>
                                <w:p w14:paraId="4A220A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0A86F6" w14:textId="77777777" w:rsidR="0017691D" w:rsidRDefault="0017691D" w:rsidP="00AD21BC"/>
                                <w:p w14:paraId="09E842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E580F4A" w14:textId="77777777" w:rsidR="0017691D" w:rsidRDefault="0017691D" w:rsidP="00AD21BC"/>
                                <w:p w14:paraId="034F48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A3D092" w14:textId="77777777" w:rsidR="0017691D" w:rsidRDefault="0017691D" w:rsidP="00AD21BC"/>
                                <w:p w14:paraId="0E851B9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0B405" w14:textId="77777777" w:rsidR="0017691D" w:rsidRDefault="0017691D" w:rsidP="00AD21BC"/>
                                <w:p w14:paraId="1B86EBD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11C67C" w14:textId="77777777" w:rsidR="0017691D" w:rsidRDefault="0017691D" w:rsidP="00AD21BC"/>
                                <w:p w14:paraId="1EF84BC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80DFA0" w14:textId="77777777" w:rsidR="0017691D" w:rsidRDefault="0017691D" w:rsidP="00AD21BC"/>
                                <w:p w14:paraId="090FC30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CB9F5CE" w14:textId="77777777" w:rsidR="0017691D" w:rsidRDefault="0017691D" w:rsidP="00AD21BC"/>
                                <w:p w14:paraId="4517A8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B7107D" w14:textId="77777777" w:rsidR="0017691D" w:rsidRDefault="0017691D" w:rsidP="00AD21BC"/>
                                <w:p w14:paraId="0500673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83D68E" w14:textId="77777777" w:rsidR="0017691D" w:rsidRDefault="0017691D" w:rsidP="00AD21BC"/>
                                <w:p w14:paraId="0BCB0D4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C95B33" w14:textId="77777777" w:rsidR="0017691D" w:rsidRDefault="0017691D" w:rsidP="00AD21BC"/>
                                <w:p w14:paraId="52BC776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3DE6B7" w14:textId="77777777" w:rsidR="0017691D" w:rsidRDefault="0017691D" w:rsidP="00AD21BC"/>
                                <w:p w14:paraId="18C8BFB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6FA306" w14:textId="77777777" w:rsidR="0017691D" w:rsidRDefault="0017691D" w:rsidP="00AD21BC"/>
                                <w:p w14:paraId="1DCE0B5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954972" w14:textId="77777777" w:rsidR="0017691D" w:rsidRDefault="0017691D" w:rsidP="00AD21BC"/>
                                <w:p w14:paraId="6E2F492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716DDA6" w14:textId="77777777" w:rsidR="0017691D" w:rsidRDefault="0017691D" w:rsidP="00AD21BC"/>
                                <w:p w14:paraId="3341F9D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51B0427" w14:textId="77777777" w:rsidR="0017691D" w:rsidRDefault="0017691D" w:rsidP="00AD21BC"/>
                                <w:p w14:paraId="787B0B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745A2F" w14:textId="77777777" w:rsidR="0017691D" w:rsidRDefault="0017691D" w:rsidP="00AD21BC"/>
                                <w:p w14:paraId="41B471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65A1DC" w14:textId="77777777" w:rsidR="0017691D" w:rsidRDefault="0017691D" w:rsidP="00AD21BC"/>
                                <w:p w14:paraId="4FFF53B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13B17FB" w14:textId="77777777" w:rsidR="0017691D" w:rsidRDefault="0017691D" w:rsidP="00AD21BC"/>
                                <w:p w14:paraId="2313A7C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417CACB" w14:textId="77777777" w:rsidR="0017691D" w:rsidRDefault="0017691D" w:rsidP="00AD21BC"/>
                                <w:p w14:paraId="5FCB97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76535C" w14:textId="77777777" w:rsidR="0017691D" w:rsidRDefault="0017691D" w:rsidP="00AD21BC"/>
                                <w:p w14:paraId="7668B3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9BA6554" w14:textId="77777777" w:rsidR="0017691D" w:rsidRDefault="0017691D" w:rsidP="00AD21BC"/>
                                <w:p w14:paraId="6ECE13D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D0902" w14:textId="77777777" w:rsidR="0017691D" w:rsidRDefault="0017691D" w:rsidP="00AD21BC"/>
                                <w:p w14:paraId="24AF782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A155B1" w14:textId="77777777" w:rsidR="0017691D" w:rsidRDefault="0017691D" w:rsidP="00AD21BC"/>
                                <w:p w14:paraId="1A616C3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81A98A" w14:textId="77777777" w:rsidR="0017691D" w:rsidRDefault="0017691D" w:rsidP="00AD21BC"/>
                                <w:p w14:paraId="5751DD0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9899AC" w14:textId="77777777" w:rsidR="0017691D" w:rsidRDefault="0017691D" w:rsidP="00AD21BC"/>
                                <w:p w14:paraId="4B4C56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A5A946" w14:textId="77777777" w:rsidR="0017691D" w:rsidRDefault="0017691D" w:rsidP="00AD21BC"/>
                                <w:p w14:paraId="505BC3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638873" w14:textId="77777777" w:rsidR="0017691D" w:rsidRDefault="0017691D" w:rsidP="00AD21BC"/>
                                <w:p w14:paraId="64769BA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3E9436" w14:textId="77777777" w:rsidR="0017691D" w:rsidRDefault="0017691D" w:rsidP="00AD21BC"/>
                                <w:p w14:paraId="3CC8B21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64C0FE" w14:textId="77777777" w:rsidR="0017691D" w:rsidRDefault="0017691D" w:rsidP="00AD21BC"/>
                                <w:p w14:paraId="064CC9A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bookmarkEnd w:id="0"/>
                                </w:p>
                                <w:p w14:paraId="4AE115C3" w14:textId="77777777" w:rsidR="0017691D" w:rsidRDefault="0017691D" w:rsidP="00AD21BC"/>
                                <w:p w14:paraId="380CAA9D" w14:textId="77777777" w:rsidR="0017691D" w:rsidRPr="00DF42D1" w:rsidRDefault="0017691D" w:rsidP="00AD21BC">
                                  <w:pPr>
                                    <w:pStyle w:val="Ttulo1"/>
                                    <w:rPr>
                                      <w:rFonts w:ascii="Zizou Slab" w:hAnsi="Zizou Slab"/>
                                      <w:b w:val="0"/>
                                      <w:lang w:val="es-MX"/>
                                    </w:rPr>
                                  </w:pPr>
                                  <w:bookmarkStart w:id="4" w:name="_Toc25309651"/>
                                  <w:r>
                                    <w:rPr>
                                      <w:rFonts w:ascii="Zizou Slab" w:hAnsi="Zizou Slab"/>
                                      <w:b w:val="0"/>
                                      <w:lang w:val="es-MX"/>
                                    </w:rPr>
                                    <w:t>Astra</w:t>
                                  </w:r>
                                  <w:bookmarkEnd w:id="4"/>
                                </w:p>
                                <w:p w14:paraId="58FA1B88" w14:textId="77777777" w:rsidR="0017691D" w:rsidRDefault="0017691D" w:rsidP="00AD21BC"/>
                                <w:p w14:paraId="0DFF09B9" w14:textId="77777777" w:rsidR="0017691D" w:rsidRPr="00DF42D1" w:rsidRDefault="0017691D" w:rsidP="00AD21BC">
                                  <w:pPr>
                                    <w:pStyle w:val="Ttulo1"/>
                                    <w:rPr>
                                      <w:rFonts w:ascii="Zizou Slab" w:hAnsi="Zizou Slab"/>
                                      <w:b w:val="0"/>
                                      <w:lang w:val="es-MX"/>
                                    </w:rPr>
                                  </w:pPr>
                                  <w:bookmarkStart w:id="5" w:name="_Toc25309652"/>
                                  <w:r>
                                    <w:rPr>
                                      <w:rFonts w:ascii="Zizou Slab" w:hAnsi="Zizou Slab"/>
                                      <w:b w:val="0"/>
                                      <w:lang w:val="es-MX"/>
                                    </w:rPr>
                                    <w:t>Astra</w:t>
                                  </w:r>
                                  <w:bookmarkEnd w:id="5"/>
                                </w:p>
                                <w:p w14:paraId="0C24C578" w14:textId="77777777" w:rsidR="0017691D" w:rsidRDefault="0017691D" w:rsidP="00AD21BC"/>
                                <w:p w14:paraId="79B8361A" w14:textId="77777777" w:rsidR="0017691D" w:rsidRPr="00DF42D1" w:rsidRDefault="0017691D" w:rsidP="00AD21BC">
                                  <w:pPr>
                                    <w:pStyle w:val="Ttulo1"/>
                                    <w:rPr>
                                      <w:rFonts w:ascii="Zizou Slab" w:hAnsi="Zizou Slab"/>
                                      <w:b w:val="0"/>
                                      <w:lang w:val="es-MX"/>
                                    </w:rPr>
                                  </w:pPr>
                                  <w:bookmarkStart w:id="6" w:name="_Toc25309653"/>
                                  <w:r>
                                    <w:rPr>
                                      <w:rFonts w:ascii="Zizou Slab" w:hAnsi="Zizou Slab"/>
                                      <w:b w:val="0"/>
                                      <w:lang w:val="es-MX"/>
                                    </w:rPr>
                                    <w:t>Astra</w:t>
                                  </w:r>
                                  <w:bookmarkEnd w:id="6"/>
                                </w:p>
                                <w:p w14:paraId="2B00756A" w14:textId="77777777" w:rsidR="0017691D" w:rsidRDefault="0017691D" w:rsidP="00AD21BC"/>
                                <w:p w14:paraId="4BA5219F" w14:textId="77777777" w:rsidR="0017691D" w:rsidRPr="00DF42D1" w:rsidRDefault="0017691D" w:rsidP="00AD21BC">
                                  <w:pPr>
                                    <w:pStyle w:val="Ttulo1"/>
                                    <w:rPr>
                                      <w:rFonts w:ascii="Zizou Slab" w:hAnsi="Zizou Slab"/>
                                      <w:b w:val="0"/>
                                      <w:lang w:val="es-MX"/>
                                    </w:rPr>
                                  </w:pPr>
                                  <w:bookmarkStart w:id="7" w:name="_Toc25309654"/>
                                  <w:r>
                                    <w:rPr>
                                      <w:rFonts w:ascii="Zizou Slab" w:hAnsi="Zizou Slab"/>
                                      <w:b w:val="0"/>
                                      <w:lang w:val="es-MX"/>
                                    </w:rPr>
                                    <w:t>Astra</w:t>
                                  </w:r>
                                  <w:bookmarkEnd w:id="7"/>
                                </w:p>
                                <w:p w14:paraId="1907C0DB" w14:textId="77777777" w:rsidR="0017691D" w:rsidRDefault="0017691D" w:rsidP="00AD21BC"/>
                                <w:p w14:paraId="597E6135" w14:textId="77777777" w:rsidR="0017691D" w:rsidRPr="00DF42D1" w:rsidRDefault="0017691D" w:rsidP="00AD21BC">
                                  <w:pPr>
                                    <w:pStyle w:val="Ttulo1"/>
                                    <w:rPr>
                                      <w:rFonts w:ascii="Zizou Slab" w:hAnsi="Zizou Slab"/>
                                      <w:b w:val="0"/>
                                      <w:lang w:val="es-MX"/>
                                    </w:rPr>
                                  </w:pPr>
                                  <w:bookmarkStart w:id="8" w:name="_Toc25309655"/>
                                  <w:r>
                                    <w:rPr>
                                      <w:rFonts w:ascii="Zizou Slab" w:hAnsi="Zizou Slab"/>
                                      <w:b w:val="0"/>
                                      <w:lang w:val="es-MX"/>
                                    </w:rPr>
                                    <w:t>Astra</w:t>
                                  </w:r>
                                  <w:bookmarkEnd w:id="8"/>
                                </w:p>
                                <w:p w14:paraId="60640B50" w14:textId="77777777" w:rsidR="0017691D" w:rsidRDefault="0017691D" w:rsidP="00AD21BC"/>
                                <w:p w14:paraId="7912ECD4" w14:textId="77777777" w:rsidR="0017691D" w:rsidRPr="00DF42D1" w:rsidRDefault="0017691D" w:rsidP="00AD21BC">
                                  <w:pPr>
                                    <w:pStyle w:val="Ttulo1"/>
                                    <w:rPr>
                                      <w:rFonts w:ascii="Zizou Slab" w:hAnsi="Zizou Slab"/>
                                      <w:b w:val="0"/>
                                      <w:lang w:val="es-MX"/>
                                    </w:rPr>
                                  </w:pPr>
                                  <w:bookmarkStart w:id="9" w:name="_Toc25309656"/>
                                  <w:r>
                                    <w:rPr>
                                      <w:rFonts w:ascii="Zizou Slab" w:hAnsi="Zizou Slab"/>
                                      <w:b w:val="0"/>
                                      <w:lang w:val="es-MX"/>
                                    </w:rPr>
                                    <w:t>Astra</w:t>
                                  </w:r>
                                  <w:bookmarkEnd w:id="9"/>
                                </w:p>
                                <w:p w14:paraId="66146904" w14:textId="77777777" w:rsidR="0017691D" w:rsidRDefault="0017691D" w:rsidP="00AD21BC"/>
                                <w:p w14:paraId="380D9CCA" w14:textId="77777777" w:rsidR="0017691D" w:rsidRPr="00DF42D1" w:rsidRDefault="0017691D" w:rsidP="00AD21BC">
                                  <w:pPr>
                                    <w:pStyle w:val="Ttulo1"/>
                                    <w:rPr>
                                      <w:rFonts w:ascii="Zizou Slab" w:hAnsi="Zizou Slab"/>
                                      <w:b w:val="0"/>
                                      <w:lang w:val="es-MX"/>
                                    </w:rPr>
                                  </w:pPr>
                                  <w:bookmarkStart w:id="10" w:name="_Toc25309657"/>
                                  <w:r>
                                    <w:rPr>
                                      <w:rFonts w:ascii="Zizou Slab" w:hAnsi="Zizou Slab"/>
                                      <w:b w:val="0"/>
                                      <w:lang w:val="es-MX"/>
                                    </w:rPr>
                                    <w:t>Astra</w:t>
                                  </w:r>
                                  <w:bookmarkEnd w:id="10"/>
                                </w:p>
                                <w:p w14:paraId="7D44BF28" w14:textId="77777777" w:rsidR="0017691D" w:rsidRDefault="0017691D" w:rsidP="00AD21BC"/>
                                <w:p w14:paraId="51665033" w14:textId="77777777" w:rsidR="0017691D" w:rsidRPr="00DF42D1" w:rsidRDefault="0017691D" w:rsidP="00AD21BC">
                                  <w:pPr>
                                    <w:pStyle w:val="Ttulo1"/>
                                    <w:rPr>
                                      <w:rFonts w:ascii="Zizou Slab" w:hAnsi="Zizou Slab"/>
                                      <w:b w:val="0"/>
                                      <w:lang w:val="es-MX"/>
                                    </w:rPr>
                                  </w:pPr>
                                  <w:bookmarkStart w:id="11" w:name="_Toc25309658"/>
                                  <w:r>
                                    <w:rPr>
                                      <w:rFonts w:ascii="Zizou Slab" w:hAnsi="Zizou Slab"/>
                                      <w:b w:val="0"/>
                                      <w:lang w:val="es-MX"/>
                                    </w:rPr>
                                    <w:t>Astra</w:t>
                                  </w:r>
                                  <w:bookmarkEnd w:id="11"/>
                                </w:p>
                                <w:p w14:paraId="5D1F994E" w14:textId="77777777" w:rsidR="0017691D" w:rsidRDefault="0017691D" w:rsidP="00AD21BC"/>
                                <w:p w14:paraId="20492AF1" w14:textId="77777777" w:rsidR="0017691D" w:rsidRPr="00DF42D1" w:rsidRDefault="0017691D" w:rsidP="00AD21BC">
                                  <w:pPr>
                                    <w:pStyle w:val="Ttulo1"/>
                                    <w:rPr>
                                      <w:rFonts w:ascii="Zizou Slab" w:hAnsi="Zizou Slab"/>
                                      <w:b w:val="0"/>
                                      <w:lang w:val="es-MX"/>
                                    </w:rPr>
                                  </w:pPr>
                                  <w:bookmarkStart w:id="12" w:name="_Toc25309659"/>
                                  <w:r>
                                    <w:rPr>
                                      <w:rFonts w:ascii="Zizou Slab" w:hAnsi="Zizou Slab"/>
                                      <w:b w:val="0"/>
                                      <w:lang w:val="es-MX"/>
                                    </w:rPr>
                                    <w:t>Astra</w:t>
                                  </w:r>
                                  <w:bookmarkEnd w:id="12"/>
                                </w:p>
                                <w:p w14:paraId="32011EB7" w14:textId="77777777" w:rsidR="0017691D" w:rsidRDefault="0017691D" w:rsidP="00AD21BC"/>
                                <w:p w14:paraId="7004310A" w14:textId="77777777" w:rsidR="0017691D" w:rsidRPr="00DF42D1" w:rsidRDefault="0017691D" w:rsidP="00AD21BC">
                                  <w:pPr>
                                    <w:pStyle w:val="Ttulo1"/>
                                    <w:rPr>
                                      <w:rFonts w:ascii="Zizou Slab" w:hAnsi="Zizou Slab"/>
                                      <w:b w:val="0"/>
                                      <w:lang w:val="es-MX"/>
                                    </w:rPr>
                                  </w:pPr>
                                  <w:bookmarkStart w:id="13" w:name="_Toc25309660"/>
                                  <w:r>
                                    <w:rPr>
                                      <w:rFonts w:ascii="Zizou Slab" w:hAnsi="Zizou Slab"/>
                                      <w:b w:val="0"/>
                                      <w:lang w:val="es-MX"/>
                                    </w:rPr>
                                    <w:t>Astra</w:t>
                                  </w:r>
                                  <w:bookmarkEnd w:id="13"/>
                                </w:p>
                                <w:p w14:paraId="6BDA2F50" w14:textId="77777777" w:rsidR="0017691D" w:rsidRDefault="0017691D" w:rsidP="00AD21BC"/>
                                <w:p w14:paraId="2C55F272" w14:textId="77777777" w:rsidR="0017691D" w:rsidRPr="00DF42D1" w:rsidRDefault="0017691D" w:rsidP="00AD21BC">
                                  <w:pPr>
                                    <w:pStyle w:val="Ttulo1"/>
                                    <w:rPr>
                                      <w:rFonts w:ascii="Zizou Slab" w:hAnsi="Zizou Slab"/>
                                      <w:b w:val="0"/>
                                      <w:lang w:val="es-MX"/>
                                    </w:rPr>
                                  </w:pPr>
                                  <w:bookmarkStart w:id="14" w:name="_Toc25309661"/>
                                  <w:r>
                                    <w:rPr>
                                      <w:rFonts w:ascii="Zizou Slab" w:hAnsi="Zizou Slab"/>
                                      <w:b w:val="0"/>
                                      <w:lang w:val="es-MX"/>
                                    </w:rPr>
                                    <w:t>Astra</w:t>
                                  </w:r>
                                  <w:bookmarkEnd w:id="14"/>
                                </w:p>
                                <w:p w14:paraId="7842C5EB" w14:textId="77777777" w:rsidR="0017691D" w:rsidRDefault="0017691D" w:rsidP="00AD21BC"/>
                                <w:p w14:paraId="34AFC5A7" w14:textId="77777777" w:rsidR="0017691D" w:rsidRPr="00DF42D1" w:rsidRDefault="0017691D" w:rsidP="00AD21BC">
                                  <w:pPr>
                                    <w:pStyle w:val="Ttulo1"/>
                                    <w:rPr>
                                      <w:rFonts w:ascii="Zizou Slab" w:hAnsi="Zizou Slab"/>
                                      <w:b w:val="0"/>
                                      <w:lang w:val="es-MX"/>
                                    </w:rPr>
                                  </w:pPr>
                                  <w:bookmarkStart w:id="15" w:name="_Toc25309662"/>
                                  <w:r>
                                    <w:rPr>
                                      <w:rFonts w:ascii="Zizou Slab" w:hAnsi="Zizou Slab"/>
                                      <w:b w:val="0"/>
                                      <w:lang w:val="es-MX"/>
                                    </w:rPr>
                                    <w:t>Astra</w:t>
                                  </w:r>
                                  <w:bookmarkEnd w:id="15"/>
                                </w:p>
                                <w:p w14:paraId="563E661E" w14:textId="77777777" w:rsidR="0017691D" w:rsidRDefault="0017691D" w:rsidP="00AD21BC"/>
                                <w:p w14:paraId="32E06D8F" w14:textId="77777777" w:rsidR="0017691D" w:rsidRPr="00DF42D1" w:rsidRDefault="0017691D" w:rsidP="00AD21BC">
                                  <w:pPr>
                                    <w:pStyle w:val="Ttulo1"/>
                                    <w:rPr>
                                      <w:rFonts w:ascii="Zizou Slab" w:hAnsi="Zizou Slab"/>
                                      <w:b w:val="0"/>
                                      <w:lang w:val="es-MX"/>
                                    </w:rPr>
                                  </w:pPr>
                                  <w:bookmarkStart w:id="16" w:name="_Toc25309663"/>
                                  <w:r>
                                    <w:rPr>
                                      <w:rFonts w:ascii="Zizou Slab" w:hAnsi="Zizou Slab"/>
                                      <w:b w:val="0"/>
                                      <w:lang w:val="es-MX"/>
                                    </w:rPr>
                                    <w:t>Astra</w:t>
                                  </w:r>
                                  <w:bookmarkEnd w:id="16"/>
                                </w:p>
                                <w:p w14:paraId="66D7C690" w14:textId="77777777" w:rsidR="0017691D" w:rsidRDefault="0017691D" w:rsidP="00AD21BC"/>
                                <w:p w14:paraId="7EE96451" w14:textId="77777777" w:rsidR="0017691D" w:rsidRPr="00DF42D1" w:rsidRDefault="0017691D" w:rsidP="00AD21BC">
                                  <w:pPr>
                                    <w:pStyle w:val="Ttulo1"/>
                                    <w:rPr>
                                      <w:rFonts w:ascii="Zizou Slab" w:hAnsi="Zizou Slab"/>
                                      <w:b w:val="0"/>
                                      <w:lang w:val="es-MX"/>
                                    </w:rPr>
                                  </w:pPr>
                                  <w:bookmarkStart w:id="17" w:name="_Toc25309664"/>
                                  <w:r>
                                    <w:rPr>
                                      <w:rFonts w:ascii="Zizou Slab" w:hAnsi="Zizou Slab"/>
                                      <w:b w:val="0"/>
                                      <w:lang w:val="es-MX"/>
                                    </w:rPr>
                                    <w:t>Astra</w:t>
                                  </w:r>
                                  <w:bookmarkEnd w:id="17"/>
                                </w:p>
                                <w:p w14:paraId="5ABA67BE" w14:textId="77777777" w:rsidR="0017691D" w:rsidRDefault="0017691D" w:rsidP="00AD21BC"/>
                                <w:p w14:paraId="3C2AC8A7" w14:textId="77777777" w:rsidR="0017691D" w:rsidRPr="00DF42D1" w:rsidRDefault="0017691D" w:rsidP="00AD21BC">
                                  <w:pPr>
                                    <w:pStyle w:val="Ttulo1"/>
                                    <w:rPr>
                                      <w:rFonts w:ascii="Zizou Slab" w:hAnsi="Zizou Slab"/>
                                      <w:b w:val="0"/>
                                      <w:lang w:val="es-MX"/>
                                    </w:rPr>
                                  </w:pPr>
                                  <w:bookmarkStart w:id="18" w:name="_Toc25309665"/>
                                  <w:r>
                                    <w:rPr>
                                      <w:rFonts w:ascii="Zizou Slab" w:hAnsi="Zizou Slab"/>
                                      <w:b w:val="0"/>
                                      <w:lang w:val="es-MX"/>
                                    </w:rPr>
                                    <w:t>Astra</w:t>
                                  </w:r>
                                  <w:bookmarkEnd w:id="18"/>
                                </w:p>
                                <w:p w14:paraId="50608655" w14:textId="77777777" w:rsidR="0017691D" w:rsidRDefault="0017691D" w:rsidP="00AD21BC"/>
                                <w:p w14:paraId="220E58A7" w14:textId="77777777" w:rsidR="0017691D" w:rsidRPr="00DF42D1" w:rsidRDefault="0017691D" w:rsidP="00AD21BC">
                                  <w:pPr>
                                    <w:pStyle w:val="Ttulo1"/>
                                    <w:rPr>
                                      <w:rFonts w:ascii="Zizou Slab" w:hAnsi="Zizou Slab"/>
                                      <w:b w:val="0"/>
                                      <w:lang w:val="es-MX"/>
                                    </w:rPr>
                                  </w:pPr>
                                  <w:bookmarkStart w:id="19" w:name="_Toc25309666"/>
                                  <w:r>
                                    <w:rPr>
                                      <w:rFonts w:ascii="Zizou Slab" w:hAnsi="Zizou Slab"/>
                                      <w:b w:val="0"/>
                                      <w:lang w:val="es-MX"/>
                                    </w:rPr>
                                    <w:t>Astra</w:t>
                                  </w:r>
                                  <w:bookmarkEnd w:id="19"/>
                                </w:p>
                                <w:p w14:paraId="1B6BB61E" w14:textId="77777777" w:rsidR="0017691D" w:rsidRDefault="0017691D" w:rsidP="00AD21BC"/>
                                <w:p w14:paraId="0E366043" w14:textId="77777777" w:rsidR="0017691D" w:rsidRPr="00DF42D1" w:rsidRDefault="0017691D" w:rsidP="00AD21BC">
                                  <w:pPr>
                                    <w:pStyle w:val="Ttulo1"/>
                                    <w:rPr>
                                      <w:rFonts w:ascii="Zizou Slab" w:hAnsi="Zizou Slab"/>
                                      <w:b w:val="0"/>
                                      <w:lang w:val="es-MX"/>
                                    </w:rPr>
                                  </w:pPr>
                                  <w:bookmarkStart w:id="20" w:name="_Toc25309667"/>
                                  <w:r>
                                    <w:rPr>
                                      <w:rFonts w:ascii="Zizou Slab" w:hAnsi="Zizou Slab"/>
                                      <w:b w:val="0"/>
                                      <w:lang w:val="es-MX"/>
                                    </w:rPr>
                                    <w:t>Astra</w:t>
                                  </w:r>
                                  <w:bookmarkEnd w:id="20"/>
                                </w:p>
                                <w:p w14:paraId="5717A921" w14:textId="77777777" w:rsidR="0017691D" w:rsidRDefault="0017691D" w:rsidP="00AD21BC"/>
                                <w:p w14:paraId="41C03912" w14:textId="77777777" w:rsidR="0017691D" w:rsidRPr="00DF42D1" w:rsidRDefault="0017691D" w:rsidP="00AD21BC">
                                  <w:pPr>
                                    <w:pStyle w:val="Ttulo1"/>
                                    <w:rPr>
                                      <w:rFonts w:ascii="Zizou Slab" w:hAnsi="Zizou Slab"/>
                                      <w:b w:val="0"/>
                                      <w:lang w:val="es-MX"/>
                                    </w:rPr>
                                  </w:pPr>
                                  <w:bookmarkStart w:id="21" w:name="_Toc25309668"/>
                                  <w:r>
                                    <w:rPr>
                                      <w:rFonts w:ascii="Zizou Slab" w:hAnsi="Zizou Slab"/>
                                      <w:b w:val="0"/>
                                      <w:lang w:val="es-MX"/>
                                    </w:rPr>
                                    <w:t>Astra</w:t>
                                  </w:r>
                                  <w:bookmarkEnd w:id="21"/>
                                </w:p>
                                <w:p w14:paraId="065A3877" w14:textId="77777777" w:rsidR="0017691D" w:rsidRDefault="0017691D" w:rsidP="00AD21BC"/>
                                <w:p w14:paraId="4E34E74D" w14:textId="77777777" w:rsidR="0017691D" w:rsidRPr="00DF42D1" w:rsidRDefault="0017691D" w:rsidP="00AD21BC">
                                  <w:pPr>
                                    <w:pStyle w:val="Ttulo1"/>
                                    <w:rPr>
                                      <w:rFonts w:ascii="Zizou Slab" w:hAnsi="Zizou Slab"/>
                                      <w:b w:val="0"/>
                                      <w:lang w:val="es-MX"/>
                                    </w:rPr>
                                  </w:pPr>
                                  <w:bookmarkStart w:id="22" w:name="_Toc25309669"/>
                                  <w:r>
                                    <w:rPr>
                                      <w:rFonts w:ascii="Zizou Slab" w:hAnsi="Zizou Slab"/>
                                      <w:b w:val="0"/>
                                      <w:lang w:val="es-MX"/>
                                    </w:rPr>
                                    <w:t>Astra</w:t>
                                  </w:r>
                                  <w:bookmarkEnd w:id="22"/>
                                </w:p>
                                <w:p w14:paraId="5E9A460B" w14:textId="77777777" w:rsidR="0017691D" w:rsidRDefault="0017691D" w:rsidP="00AD21BC"/>
                                <w:p w14:paraId="5F7E025D" w14:textId="77777777" w:rsidR="0017691D" w:rsidRPr="00DF42D1" w:rsidRDefault="0017691D" w:rsidP="00AD21BC">
                                  <w:pPr>
                                    <w:pStyle w:val="Ttulo1"/>
                                    <w:rPr>
                                      <w:rFonts w:ascii="Zizou Slab" w:hAnsi="Zizou Slab"/>
                                      <w:b w:val="0"/>
                                      <w:lang w:val="es-MX"/>
                                    </w:rPr>
                                  </w:pPr>
                                  <w:bookmarkStart w:id="23" w:name="_Toc25309670"/>
                                  <w:r>
                                    <w:rPr>
                                      <w:rFonts w:ascii="Zizou Slab" w:hAnsi="Zizou Slab"/>
                                      <w:b w:val="0"/>
                                      <w:lang w:val="es-MX"/>
                                    </w:rPr>
                                    <w:t>Astra</w:t>
                                  </w:r>
                                  <w:bookmarkEnd w:id="23"/>
                                </w:p>
                                <w:p w14:paraId="002D98FC" w14:textId="77777777" w:rsidR="0017691D" w:rsidRDefault="0017691D" w:rsidP="00AD21BC"/>
                                <w:p w14:paraId="70529DF0" w14:textId="77777777" w:rsidR="0017691D" w:rsidRPr="00DF42D1" w:rsidRDefault="0017691D" w:rsidP="00AD21BC">
                                  <w:pPr>
                                    <w:pStyle w:val="Ttulo1"/>
                                    <w:rPr>
                                      <w:rFonts w:ascii="Zizou Slab" w:hAnsi="Zizou Slab"/>
                                      <w:b w:val="0"/>
                                      <w:lang w:val="es-MX"/>
                                    </w:rPr>
                                  </w:pPr>
                                  <w:bookmarkStart w:id="24" w:name="_Toc25309671"/>
                                  <w:r>
                                    <w:rPr>
                                      <w:rFonts w:ascii="Zizou Slab" w:hAnsi="Zizou Slab"/>
                                      <w:b w:val="0"/>
                                      <w:lang w:val="es-MX"/>
                                    </w:rPr>
                                    <w:t>Astra</w:t>
                                  </w:r>
                                  <w:bookmarkEnd w:id="24"/>
                                </w:p>
                                <w:p w14:paraId="2C81E857" w14:textId="77777777" w:rsidR="0017691D" w:rsidRDefault="0017691D" w:rsidP="00AD21BC"/>
                                <w:p w14:paraId="0EBB25E7" w14:textId="77777777" w:rsidR="0017691D" w:rsidRPr="00DF42D1" w:rsidRDefault="0017691D" w:rsidP="00AD21BC">
                                  <w:pPr>
                                    <w:pStyle w:val="Ttulo1"/>
                                    <w:rPr>
                                      <w:rFonts w:ascii="Zizou Slab" w:hAnsi="Zizou Slab"/>
                                      <w:b w:val="0"/>
                                      <w:lang w:val="es-MX"/>
                                    </w:rPr>
                                  </w:pPr>
                                  <w:bookmarkStart w:id="25" w:name="_Toc25309672"/>
                                  <w:r>
                                    <w:rPr>
                                      <w:rFonts w:ascii="Zizou Slab" w:hAnsi="Zizou Slab"/>
                                      <w:b w:val="0"/>
                                      <w:lang w:val="es-MX"/>
                                    </w:rPr>
                                    <w:t>Astra</w:t>
                                  </w:r>
                                  <w:bookmarkEnd w:id="25"/>
                                </w:p>
                                <w:p w14:paraId="3CA9CFA8" w14:textId="77777777" w:rsidR="0017691D" w:rsidRDefault="0017691D" w:rsidP="00AD21BC"/>
                                <w:p w14:paraId="59903779" w14:textId="77777777" w:rsidR="0017691D" w:rsidRPr="00DF42D1" w:rsidRDefault="0017691D" w:rsidP="00AD21BC">
                                  <w:pPr>
                                    <w:pStyle w:val="Ttulo1"/>
                                    <w:rPr>
                                      <w:rFonts w:ascii="Zizou Slab" w:hAnsi="Zizou Slab"/>
                                      <w:b w:val="0"/>
                                      <w:lang w:val="es-MX"/>
                                    </w:rPr>
                                  </w:pPr>
                                  <w:bookmarkStart w:id="26" w:name="_Toc25309673"/>
                                  <w:r>
                                    <w:rPr>
                                      <w:rFonts w:ascii="Zizou Slab" w:hAnsi="Zizou Slab"/>
                                      <w:b w:val="0"/>
                                      <w:lang w:val="es-MX"/>
                                    </w:rPr>
                                    <w:t>Astra</w:t>
                                  </w:r>
                                  <w:bookmarkEnd w:id="26"/>
                                </w:p>
                                <w:p w14:paraId="0CACF5D3" w14:textId="77777777" w:rsidR="0017691D" w:rsidRDefault="0017691D" w:rsidP="00AD21BC"/>
                                <w:p w14:paraId="625F6376" w14:textId="77777777" w:rsidR="0017691D" w:rsidRPr="00DF42D1" w:rsidRDefault="0017691D" w:rsidP="00AD21BC">
                                  <w:pPr>
                                    <w:pStyle w:val="Ttulo1"/>
                                    <w:rPr>
                                      <w:rFonts w:ascii="Zizou Slab" w:hAnsi="Zizou Slab"/>
                                      <w:b w:val="0"/>
                                      <w:lang w:val="es-MX"/>
                                    </w:rPr>
                                  </w:pPr>
                                  <w:bookmarkStart w:id="27" w:name="_Toc25309674"/>
                                  <w:r>
                                    <w:rPr>
                                      <w:rFonts w:ascii="Zizou Slab" w:hAnsi="Zizou Slab"/>
                                      <w:b w:val="0"/>
                                      <w:lang w:val="es-MX"/>
                                    </w:rPr>
                                    <w:t>Astra</w:t>
                                  </w:r>
                                  <w:bookmarkEnd w:id="27"/>
                                </w:p>
                                <w:p w14:paraId="00778E79" w14:textId="77777777" w:rsidR="0017691D" w:rsidRDefault="0017691D" w:rsidP="00AD21BC"/>
                                <w:p w14:paraId="05A15AF4" w14:textId="77777777" w:rsidR="0017691D" w:rsidRPr="00DF42D1" w:rsidRDefault="0017691D" w:rsidP="00AD21BC">
                                  <w:pPr>
                                    <w:pStyle w:val="Ttulo1"/>
                                    <w:rPr>
                                      <w:rFonts w:ascii="Zizou Slab" w:hAnsi="Zizou Slab"/>
                                      <w:b w:val="0"/>
                                      <w:lang w:val="es-MX"/>
                                    </w:rPr>
                                  </w:pPr>
                                  <w:bookmarkStart w:id="28" w:name="_Toc25309675"/>
                                  <w:r>
                                    <w:rPr>
                                      <w:rFonts w:ascii="Zizou Slab" w:hAnsi="Zizou Slab"/>
                                      <w:b w:val="0"/>
                                      <w:lang w:val="es-MX"/>
                                    </w:rPr>
                                    <w:t>Astra</w:t>
                                  </w:r>
                                  <w:bookmarkEnd w:id="28"/>
                                </w:p>
                                <w:p w14:paraId="1A2AEF74" w14:textId="77777777" w:rsidR="0017691D" w:rsidRDefault="0017691D" w:rsidP="00AD21BC"/>
                                <w:p w14:paraId="7C30E593" w14:textId="77777777" w:rsidR="0017691D" w:rsidRPr="00DF42D1" w:rsidRDefault="0017691D" w:rsidP="00AD21BC">
                                  <w:pPr>
                                    <w:pStyle w:val="Ttulo1"/>
                                    <w:rPr>
                                      <w:rFonts w:ascii="Zizou Slab" w:hAnsi="Zizou Slab"/>
                                      <w:b w:val="0"/>
                                      <w:lang w:val="es-MX"/>
                                    </w:rPr>
                                  </w:pPr>
                                  <w:bookmarkStart w:id="29" w:name="_Toc25309676"/>
                                  <w:r>
                                    <w:rPr>
                                      <w:rFonts w:ascii="Zizou Slab" w:hAnsi="Zizou Slab"/>
                                      <w:b w:val="0"/>
                                      <w:lang w:val="es-MX"/>
                                    </w:rPr>
                                    <w:t>Astra</w:t>
                                  </w:r>
                                  <w:bookmarkEnd w:id="29"/>
                                </w:p>
                                <w:p w14:paraId="7AE42E51" w14:textId="77777777" w:rsidR="0017691D" w:rsidRDefault="0017691D" w:rsidP="00AD21BC"/>
                                <w:p w14:paraId="1ED1DDD4" w14:textId="77777777" w:rsidR="0017691D" w:rsidRPr="00DF42D1" w:rsidRDefault="0017691D" w:rsidP="00AD21BC">
                                  <w:pPr>
                                    <w:pStyle w:val="Ttulo1"/>
                                    <w:rPr>
                                      <w:rFonts w:ascii="Zizou Slab" w:hAnsi="Zizou Slab"/>
                                      <w:b w:val="0"/>
                                      <w:lang w:val="es-MX"/>
                                    </w:rPr>
                                  </w:pPr>
                                  <w:bookmarkStart w:id="30" w:name="_Toc25309677"/>
                                  <w:r>
                                    <w:rPr>
                                      <w:rFonts w:ascii="Zizou Slab" w:hAnsi="Zizou Slab"/>
                                      <w:b w:val="0"/>
                                      <w:lang w:val="es-MX"/>
                                    </w:rPr>
                                    <w:t>Astra</w:t>
                                  </w:r>
                                  <w:bookmarkEnd w:id="30"/>
                                </w:p>
                                <w:p w14:paraId="7437BFFD" w14:textId="77777777" w:rsidR="0017691D" w:rsidRDefault="0017691D" w:rsidP="00AD21BC"/>
                                <w:p w14:paraId="19CD5309" w14:textId="77777777" w:rsidR="0017691D" w:rsidRPr="00DF42D1" w:rsidRDefault="0017691D" w:rsidP="00AD21BC">
                                  <w:pPr>
                                    <w:pStyle w:val="Ttulo1"/>
                                    <w:rPr>
                                      <w:rFonts w:ascii="Zizou Slab" w:hAnsi="Zizou Slab"/>
                                      <w:b w:val="0"/>
                                      <w:lang w:val="es-MX"/>
                                    </w:rPr>
                                  </w:pPr>
                                  <w:bookmarkStart w:id="31" w:name="_Toc25309678"/>
                                  <w:r>
                                    <w:rPr>
                                      <w:rFonts w:ascii="Zizou Slab" w:hAnsi="Zizou Slab"/>
                                      <w:b w:val="0"/>
                                      <w:lang w:val="es-MX"/>
                                    </w:rPr>
                                    <w:t>Astra</w:t>
                                  </w:r>
                                  <w:bookmarkEnd w:id="31"/>
                                </w:p>
                                <w:p w14:paraId="74F73923" w14:textId="77777777" w:rsidR="0017691D" w:rsidRDefault="0017691D" w:rsidP="00AD21BC"/>
                                <w:p w14:paraId="4B57EEBF" w14:textId="77777777" w:rsidR="0017691D" w:rsidRPr="00DF42D1" w:rsidRDefault="0017691D" w:rsidP="00AD21BC">
                                  <w:pPr>
                                    <w:pStyle w:val="Ttulo1"/>
                                    <w:rPr>
                                      <w:rFonts w:ascii="Zizou Slab" w:hAnsi="Zizou Slab"/>
                                      <w:b w:val="0"/>
                                      <w:lang w:val="es-MX"/>
                                    </w:rPr>
                                  </w:pPr>
                                  <w:bookmarkStart w:id="32" w:name="_Toc25309679"/>
                                  <w:r>
                                    <w:rPr>
                                      <w:rFonts w:ascii="Zizou Slab" w:hAnsi="Zizou Slab"/>
                                      <w:b w:val="0"/>
                                      <w:lang w:val="es-MX"/>
                                    </w:rPr>
                                    <w:t>Astra</w:t>
                                  </w:r>
                                  <w:bookmarkEnd w:id="32"/>
                                </w:p>
                                <w:p w14:paraId="076EF91F" w14:textId="77777777" w:rsidR="0017691D" w:rsidRDefault="0017691D" w:rsidP="00AD21BC"/>
                                <w:p w14:paraId="4757C4AC" w14:textId="77777777" w:rsidR="0017691D" w:rsidRPr="00DF42D1" w:rsidRDefault="0017691D" w:rsidP="00AD21BC">
                                  <w:pPr>
                                    <w:pStyle w:val="Ttulo1"/>
                                    <w:rPr>
                                      <w:rFonts w:ascii="Zizou Slab" w:hAnsi="Zizou Slab"/>
                                      <w:b w:val="0"/>
                                      <w:lang w:val="es-MX"/>
                                    </w:rPr>
                                  </w:pPr>
                                  <w:bookmarkStart w:id="33" w:name="_Toc25309680"/>
                                  <w:r>
                                    <w:rPr>
                                      <w:rFonts w:ascii="Zizou Slab" w:hAnsi="Zizou Slab"/>
                                      <w:b w:val="0"/>
                                      <w:lang w:val="es-MX"/>
                                    </w:rPr>
                                    <w:t>Astra</w:t>
                                  </w:r>
                                  <w:bookmarkEnd w:id="33"/>
                                </w:p>
                                <w:p w14:paraId="0D20CCFC" w14:textId="77777777" w:rsidR="0017691D" w:rsidRDefault="0017691D" w:rsidP="00AD21BC"/>
                                <w:p w14:paraId="3E649280" w14:textId="77777777" w:rsidR="0017691D" w:rsidRPr="00DF42D1" w:rsidRDefault="0017691D" w:rsidP="00AD21BC">
                                  <w:pPr>
                                    <w:pStyle w:val="Ttulo1"/>
                                    <w:rPr>
                                      <w:rFonts w:ascii="Zizou Slab" w:hAnsi="Zizou Slab"/>
                                      <w:b w:val="0"/>
                                      <w:lang w:val="es-MX"/>
                                    </w:rPr>
                                  </w:pPr>
                                  <w:bookmarkStart w:id="34" w:name="_Toc25309681"/>
                                  <w:r>
                                    <w:rPr>
                                      <w:rFonts w:ascii="Zizou Slab" w:hAnsi="Zizou Slab"/>
                                      <w:b w:val="0"/>
                                      <w:lang w:val="es-MX"/>
                                    </w:rPr>
                                    <w:t>Astra</w:t>
                                  </w:r>
                                  <w:bookmarkEnd w:id="34"/>
                                </w:p>
                                <w:p w14:paraId="3354FFC2" w14:textId="77777777" w:rsidR="0017691D" w:rsidRDefault="0017691D" w:rsidP="00AD21BC"/>
                                <w:p w14:paraId="5EE48559" w14:textId="77777777" w:rsidR="0017691D" w:rsidRPr="00DF42D1" w:rsidRDefault="0017691D" w:rsidP="00AD21BC">
                                  <w:pPr>
                                    <w:pStyle w:val="Ttulo1"/>
                                    <w:rPr>
                                      <w:rFonts w:ascii="Zizou Slab" w:hAnsi="Zizou Slab"/>
                                      <w:b w:val="0"/>
                                      <w:lang w:val="es-MX"/>
                                    </w:rPr>
                                  </w:pPr>
                                  <w:bookmarkStart w:id="35" w:name="_Toc25309682"/>
                                  <w:r>
                                    <w:rPr>
                                      <w:rFonts w:ascii="Zizou Slab" w:hAnsi="Zizou Slab"/>
                                      <w:b w:val="0"/>
                                      <w:lang w:val="es-MX"/>
                                    </w:rPr>
                                    <w:t>Astra</w:t>
                                  </w:r>
                                  <w:bookmarkEnd w:id="35"/>
                                </w:p>
                                <w:p w14:paraId="7FDC994B" w14:textId="77777777" w:rsidR="0017691D" w:rsidRDefault="0017691D" w:rsidP="00AD21BC"/>
                                <w:p w14:paraId="4CF1DD03" w14:textId="77777777" w:rsidR="0017691D" w:rsidRPr="00DF42D1" w:rsidRDefault="0017691D" w:rsidP="00AD21BC">
                                  <w:pPr>
                                    <w:pStyle w:val="Ttulo1"/>
                                    <w:rPr>
                                      <w:rFonts w:ascii="Zizou Slab" w:hAnsi="Zizou Slab"/>
                                      <w:b w:val="0"/>
                                      <w:lang w:val="es-MX"/>
                                    </w:rPr>
                                  </w:pPr>
                                  <w:bookmarkStart w:id="36" w:name="_Toc25309683"/>
                                  <w:r>
                                    <w:rPr>
                                      <w:rFonts w:ascii="Zizou Slab" w:hAnsi="Zizou Slab"/>
                                      <w:b w:val="0"/>
                                      <w:lang w:val="es-MX"/>
                                    </w:rPr>
                                    <w:t>Astra</w:t>
                                  </w:r>
                                  <w:bookmarkEnd w:id="36"/>
                                </w:p>
                                <w:p w14:paraId="75B8A536" w14:textId="77777777" w:rsidR="0017691D" w:rsidRDefault="0017691D" w:rsidP="00AD21BC"/>
                                <w:p w14:paraId="47A702C0" w14:textId="77777777" w:rsidR="0017691D" w:rsidRPr="00DF42D1" w:rsidRDefault="0017691D" w:rsidP="00AD21BC">
                                  <w:pPr>
                                    <w:pStyle w:val="Ttulo1"/>
                                    <w:rPr>
                                      <w:rFonts w:ascii="Zizou Slab" w:hAnsi="Zizou Slab"/>
                                      <w:b w:val="0"/>
                                      <w:lang w:val="es-MX"/>
                                    </w:rPr>
                                  </w:pPr>
                                  <w:bookmarkStart w:id="37" w:name="_Toc25309684"/>
                                  <w:r>
                                    <w:rPr>
                                      <w:rFonts w:ascii="Zizou Slab" w:hAnsi="Zizou Slab"/>
                                      <w:b w:val="0"/>
                                      <w:lang w:val="es-MX"/>
                                    </w:rPr>
                                    <w:t>Astra</w:t>
                                  </w:r>
                                  <w:bookmarkEnd w:id="37"/>
                                </w:p>
                                <w:p w14:paraId="6D215C95" w14:textId="77777777" w:rsidR="0017691D" w:rsidRDefault="0017691D" w:rsidP="00AD21BC"/>
                                <w:p w14:paraId="33E9C25B" w14:textId="77777777" w:rsidR="0017691D" w:rsidRPr="00DF42D1" w:rsidRDefault="0017691D" w:rsidP="00AD21BC">
                                  <w:pPr>
                                    <w:pStyle w:val="Ttulo1"/>
                                    <w:rPr>
                                      <w:rFonts w:ascii="Zizou Slab" w:hAnsi="Zizou Slab"/>
                                      <w:b w:val="0"/>
                                      <w:lang w:val="es-MX"/>
                                    </w:rPr>
                                  </w:pPr>
                                  <w:bookmarkStart w:id="38" w:name="_Toc25309685"/>
                                  <w:r>
                                    <w:rPr>
                                      <w:rFonts w:ascii="Zizou Slab" w:hAnsi="Zizou Slab"/>
                                      <w:b w:val="0"/>
                                      <w:lang w:val="es-MX"/>
                                    </w:rPr>
                                    <w:t>Astra</w:t>
                                  </w:r>
                                  <w:bookmarkEnd w:id="38"/>
                                </w:p>
                                <w:p w14:paraId="29D1EB36" w14:textId="77777777" w:rsidR="0017691D" w:rsidRDefault="0017691D" w:rsidP="00AD21BC"/>
                                <w:p w14:paraId="75393B66" w14:textId="77777777" w:rsidR="0017691D" w:rsidRPr="00DF42D1" w:rsidRDefault="0017691D" w:rsidP="00AD21BC">
                                  <w:pPr>
                                    <w:pStyle w:val="Ttulo1"/>
                                    <w:rPr>
                                      <w:rFonts w:ascii="Zizou Slab" w:hAnsi="Zizou Slab"/>
                                      <w:b w:val="0"/>
                                      <w:lang w:val="es-MX"/>
                                    </w:rPr>
                                  </w:pPr>
                                  <w:bookmarkStart w:id="39" w:name="_Toc25309686"/>
                                  <w:r>
                                    <w:rPr>
                                      <w:rFonts w:ascii="Zizou Slab" w:hAnsi="Zizou Slab"/>
                                      <w:b w:val="0"/>
                                      <w:lang w:val="es-MX"/>
                                    </w:rPr>
                                    <w:t>Astra</w:t>
                                  </w:r>
                                  <w:bookmarkEnd w:id="39"/>
                                </w:p>
                                <w:p w14:paraId="2FA8AE85" w14:textId="77777777" w:rsidR="0017691D" w:rsidRDefault="0017691D" w:rsidP="00AD21BC"/>
                                <w:p w14:paraId="753BDE88" w14:textId="77777777" w:rsidR="0017691D" w:rsidRPr="00DF42D1" w:rsidRDefault="0017691D" w:rsidP="00AD21BC">
                                  <w:pPr>
                                    <w:pStyle w:val="Ttulo1"/>
                                    <w:rPr>
                                      <w:rFonts w:ascii="Zizou Slab" w:hAnsi="Zizou Slab"/>
                                      <w:b w:val="0"/>
                                      <w:lang w:val="es-MX"/>
                                    </w:rPr>
                                  </w:pPr>
                                  <w:bookmarkStart w:id="40" w:name="_Toc25309687"/>
                                  <w:r>
                                    <w:rPr>
                                      <w:rFonts w:ascii="Zizou Slab" w:hAnsi="Zizou Slab"/>
                                      <w:b w:val="0"/>
                                      <w:lang w:val="es-MX"/>
                                    </w:rPr>
                                    <w:t>Astra</w:t>
                                  </w:r>
                                  <w:bookmarkEnd w:id="40"/>
                                </w:p>
                                <w:p w14:paraId="14D50CC8" w14:textId="77777777" w:rsidR="0017691D" w:rsidRDefault="0017691D" w:rsidP="00AD21BC"/>
                                <w:p w14:paraId="4C58146B" w14:textId="77777777" w:rsidR="0017691D" w:rsidRPr="00DF42D1" w:rsidRDefault="0017691D" w:rsidP="00AD21BC">
                                  <w:pPr>
                                    <w:pStyle w:val="Ttulo1"/>
                                    <w:rPr>
                                      <w:rFonts w:ascii="Zizou Slab" w:hAnsi="Zizou Slab"/>
                                      <w:b w:val="0"/>
                                      <w:lang w:val="es-MX"/>
                                    </w:rPr>
                                  </w:pPr>
                                  <w:bookmarkStart w:id="41" w:name="_Toc25309688"/>
                                  <w:r>
                                    <w:rPr>
                                      <w:rFonts w:ascii="Zizou Slab" w:hAnsi="Zizou Slab"/>
                                      <w:b w:val="0"/>
                                      <w:lang w:val="es-MX"/>
                                    </w:rPr>
                                    <w:t>Astra</w:t>
                                  </w:r>
                                  <w:bookmarkEnd w:id="41"/>
                                </w:p>
                                <w:p w14:paraId="6A143CD0" w14:textId="77777777" w:rsidR="0017691D" w:rsidRDefault="0017691D" w:rsidP="00AD21BC"/>
                                <w:p w14:paraId="256DDFA4" w14:textId="77777777" w:rsidR="0017691D" w:rsidRPr="00DF42D1" w:rsidRDefault="0017691D" w:rsidP="00AD21BC">
                                  <w:pPr>
                                    <w:pStyle w:val="Ttulo1"/>
                                    <w:rPr>
                                      <w:rFonts w:ascii="Zizou Slab" w:hAnsi="Zizou Slab"/>
                                      <w:b w:val="0"/>
                                      <w:lang w:val="es-MX"/>
                                    </w:rPr>
                                  </w:pPr>
                                  <w:bookmarkStart w:id="42" w:name="_Toc25309689"/>
                                  <w:r>
                                    <w:rPr>
                                      <w:rFonts w:ascii="Zizou Slab" w:hAnsi="Zizou Slab"/>
                                      <w:b w:val="0"/>
                                      <w:lang w:val="es-MX"/>
                                    </w:rPr>
                                    <w:t>Astra</w:t>
                                  </w:r>
                                  <w:bookmarkEnd w:id="42"/>
                                </w:p>
                                <w:p w14:paraId="03295586" w14:textId="77777777" w:rsidR="0017691D" w:rsidRDefault="0017691D" w:rsidP="00AD21BC"/>
                                <w:p w14:paraId="63C298F8" w14:textId="77777777" w:rsidR="0017691D" w:rsidRPr="00DF42D1" w:rsidRDefault="0017691D" w:rsidP="00AD21BC">
                                  <w:pPr>
                                    <w:pStyle w:val="Ttulo1"/>
                                    <w:rPr>
                                      <w:rFonts w:ascii="Zizou Slab" w:hAnsi="Zizou Slab"/>
                                      <w:b w:val="0"/>
                                      <w:lang w:val="es-MX"/>
                                    </w:rPr>
                                  </w:pPr>
                                  <w:bookmarkStart w:id="43" w:name="_Toc25309690"/>
                                  <w:r>
                                    <w:rPr>
                                      <w:rFonts w:ascii="Zizou Slab" w:hAnsi="Zizou Slab"/>
                                      <w:b w:val="0"/>
                                      <w:lang w:val="es-MX"/>
                                    </w:rPr>
                                    <w:t>Astra</w:t>
                                  </w:r>
                                  <w:bookmarkEnd w:id="43"/>
                                </w:p>
                                <w:p w14:paraId="3B735124" w14:textId="77777777" w:rsidR="0017691D" w:rsidRDefault="0017691D" w:rsidP="00AD21BC"/>
                                <w:p w14:paraId="51FCA3E6" w14:textId="77777777" w:rsidR="0017691D" w:rsidRPr="00DF42D1" w:rsidRDefault="0017691D" w:rsidP="00AD21BC">
                                  <w:pPr>
                                    <w:pStyle w:val="Ttulo1"/>
                                    <w:rPr>
                                      <w:rFonts w:ascii="Zizou Slab" w:hAnsi="Zizou Slab"/>
                                      <w:b w:val="0"/>
                                      <w:lang w:val="es-MX"/>
                                    </w:rPr>
                                  </w:pPr>
                                  <w:bookmarkStart w:id="44" w:name="_Toc25309691"/>
                                  <w:r>
                                    <w:rPr>
                                      <w:rFonts w:ascii="Zizou Slab" w:hAnsi="Zizou Slab"/>
                                      <w:b w:val="0"/>
                                      <w:lang w:val="es-MX"/>
                                    </w:rPr>
                                    <w:t>Astra</w:t>
                                  </w:r>
                                  <w:bookmarkEnd w:id="44"/>
                                </w:p>
                                <w:p w14:paraId="642895E1" w14:textId="77777777" w:rsidR="0017691D" w:rsidRDefault="0017691D" w:rsidP="00AD21BC"/>
                                <w:p w14:paraId="040AC517" w14:textId="77777777" w:rsidR="0017691D" w:rsidRPr="00DF42D1" w:rsidRDefault="0017691D" w:rsidP="00AD21BC">
                                  <w:pPr>
                                    <w:pStyle w:val="Ttulo1"/>
                                    <w:rPr>
                                      <w:rFonts w:ascii="Zizou Slab" w:hAnsi="Zizou Slab"/>
                                      <w:b w:val="0"/>
                                      <w:lang w:val="es-MX"/>
                                    </w:rPr>
                                  </w:pPr>
                                  <w:bookmarkStart w:id="45" w:name="_Toc25309692"/>
                                  <w:r>
                                    <w:rPr>
                                      <w:rFonts w:ascii="Zizou Slab" w:hAnsi="Zizou Slab"/>
                                      <w:b w:val="0"/>
                                      <w:lang w:val="es-MX"/>
                                    </w:rPr>
                                    <w:t>Astra</w:t>
                                  </w:r>
                                  <w:bookmarkEnd w:id="45"/>
                                </w:p>
                                <w:p w14:paraId="2C37A97F" w14:textId="77777777" w:rsidR="0017691D" w:rsidRDefault="0017691D" w:rsidP="00AD21BC"/>
                                <w:p w14:paraId="6E6E3211" w14:textId="77777777" w:rsidR="0017691D" w:rsidRPr="00DF42D1" w:rsidRDefault="0017691D" w:rsidP="00AD21BC">
                                  <w:pPr>
                                    <w:pStyle w:val="Ttulo1"/>
                                    <w:rPr>
                                      <w:rFonts w:ascii="Zizou Slab" w:hAnsi="Zizou Slab"/>
                                      <w:b w:val="0"/>
                                      <w:lang w:val="es-MX"/>
                                    </w:rPr>
                                  </w:pPr>
                                  <w:bookmarkStart w:id="46" w:name="_Toc25309693"/>
                                  <w:r>
                                    <w:rPr>
                                      <w:rFonts w:ascii="Zizou Slab" w:hAnsi="Zizou Slab"/>
                                      <w:b w:val="0"/>
                                      <w:lang w:val="es-MX"/>
                                    </w:rPr>
                                    <w:t>Astra</w:t>
                                  </w:r>
                                  <w:bookmarkEnd w:id="46"/>
                                </w:p>
                                <w:p w14:paraId="1483BA94" w14:textId="77777777" w:rsidR="0017691D" w:rsidRDefault="0017691D" w:rsidP="00AD21BC"/>
                                <w:p w14:paraId="1C9971BF" w14:textId="77777777" w:rsidR="0017691D" w:rsidRPr="00DF42D1" w:rsidRDefault="0017691D" w:rsidP="00AD21BC">
                                  <w:pPr>
                                    <w:pStyle w:val="Ttulo1"/>
                                    <w:rPr>
                                      <w:rFonts w:ascii="Zizou Slab" w:hAnsi="Zizou Slab"/>
                                      <w:b w:val="0"/>
                                      <w:lang w:val="es-MX"/>
                                    </w:rPr>
                                  </w:pPr>
                                  <w:bookmarkStart w:id="47" w:name="_Toc25309694"/>
                                  <w:r>
                                    <w:rPr>
                                      <w:rFonts w:ascii="Zizou Slab" w:hAnsi="Zizou Slab"/>
                                      <w:b w:val="0"/>
                                      <w:lang w:val="es-MX"/>
                                    </w:rPr>
                                    <w:t>Astra</w:t>
                                  </w:r>
                                  <w:bookmarkEnd w:id="47"/>
                                </w:p>
                                <w:p w14:paraId="45AD65C8" w14:textId="77777777" w:rsidR="0017691D" w:rsidRDefault="0017691D" w:rsidP="00AD21BC"/>
                                <w:p w14:paraId="282688BE" w14:textId="77777777" w:rsidR="0017691D" w:rsidRPr="00DF42D1" w:rsidRDefault="0017691D" w:rsidP="00AD21BC">
                                  <w:pPr>
                                    <w:pStyle w:val="Ttulo1"/>
                                    <w:rPr>
                                      <w:rFonts w:ascii="Zizou Slab" w:hAnsi="Zizou Slab"/>
                                      <w:b w:val="0"/>
                                      <w:lang w:val="es-MX"/>
                                    </w:rPr>
                                  </w:pPr>
                                  <w:bookmarkStart w:id="48" w:name="_Toc25309695"/>
                                  <w:r>
                                    <w:rPr>
                                      <w:rFonts w:ascii="Zizou Slab" w:hAnsi="Zizou Slab"/>
                                      <w:b w:val="0"/>
                                      <w:lang w:val="es-MX"/>
                                    </w:rPr>
                                    <w:t>Astra</w:t>
                                  </w:r>
                                  <w:bookmarkEnd w:id="48"/>
                                </w:p>
                                <w:p w14:paraId="6958A7C1" w14:textId="77777777" w:rsidR="0017691D" w:rsidRDefault="0017691D" w:rsidP="00AD21BC"/>
                                <w:p w14:paraId="092882F0" w14:textId="77777777" w:rsidR="0017691D" w:rsidRPr="00DF42D1" w:rsidRDefault="0017691D" w:rsidP="00AD21BC">
                                  <w:pPr>
                                    <w:pStyle w:val="Ttulo1"/>
                                    <w:rPr>
                                      <w:rFonts w:ascii="Zizou Slab" w:hAnsi="Zizou Slab"/>
                                      <w:b w:val="0"/>
                                      <w:lang w:val="es-MX"/>
                                    </w:rPr>
                                  </w:pPr>
                                  <w:bookmarkStart w:id="49" w:name="_Toc25309696"/>
                                  <w:r>
                                    <w:rPr>
                                      <w:rFonts w:ascii="Zizou Slab" w:hAnsi="Zizou Slab"/>
                                      <w:b w:val="0"/>
                                      <w:lang w:val="es-MX"/>
                                    </w:rPr>
                                    <w:t>Astra</w:t>
                                  </w:r>
                                  <w:bookmarkEnd w:id="49"/>
                                </w:p>
                                <w:p w14:paraId="7233F346" w14:textId="77777777" w:rsidR="0017691D" w:rsidRDefault="0017691D" w:rsidP="00AD21BC"/>
                                <w:p w14:paraId="4E08A636" w14:textId="77777777" w:rsidR="0017691D" w:rsidRPr="00DF42D1" w:rsidRDefault="0017691D" w:rsidP="00AD21BC">
                                  <w:pPr>
                                    <w:pStyle w:val="Ttulo1"/>
                                    <w:rPr>
                                      <w:rFonts w:ascii="Zizou Slab" w:hAnsi="Zizou Slab"/>
                                      <w:b w:val="0"/>
                                      <w:lang w:val="es-MX"/>
                                    </w:rPr>
                                  </w:pPr>
                                  <w:bookmarkStart w:id="50" w:name="_Toc25309697"/>
                                  <w:r>
                                    <w:rPr>
                                      <w:rFonts w:ascii="Zizou Slab" w:hAnsi="Zizou Slab"/>
                                      <w:b w:val="0"/>
                                      <w:lang w:val="es-MX"/>
                                    </w:rPr>
                                    <w:t>Astra</w:t>
                                  </w:r>
                                  <w:bookmarkEnd w:id="50"/>
                                </w:p>
                                <w:p w14:paraId="3CDD411B" w14:textId="77777777" w:rsidR="0017691D" w:rsidRDefault="0017691D" w:rsidP="00AD21BC"/>
                                <w:p w14:paraId="0F177A55" w14:textId="77777777" w:rsidR="0017691D" w:rsidRPr="00DF42D1" w:rsidRDefault="0017691D" w:rsidP="00AD21BC">
                                  <w:pPr>
                                    <w:pStyle w:val="Ttulo1"/>
                                    <w:rPr>
                                      <w:rFonts w:ascii="Zizou Slab" w:hAnsi="Zizou Slab"/>
                                      <w:b w:val="0"/>
                                      <w:lang w:val="es-MX"/>
                                    </w:rPr>
                                  </w:pPr>
                                  <w:bookmarkStart w:id="51" w:name="_Toc25309698"/>
                                  <w:r>
                                    <w:rPr>
                                      <w:rFonts w:ascii="Zizou Slab" w:hAnsi="Zizou Slab"/>
                                      <w:b w:val="0"/>
                                      <w:lang w:val="es-MX"/>
                                    </w:rPr>
                                    <w:t>Astra</w:t>
                                  </w:r>
                                  <w:bookmarkEnd w:id="51"/>
                                </w:p>
                                <w:p w14:paraId="12BCDA56" w14:textId="77777777" w:rsidR="0017691D" w:rsidRDefault="0017691D" w:rsidP="00AD21BC"/>
                                <w:p w14:paraId="7210C558" w14:textId="77777777" w:rsidR="0017691D" w:rsidRPr="00DF42D1" w:rsidRDefault="0017691D" w:rsidP="00AD21BC">
                                  <w:pPr>
                                    <w:pStyle w:val="Ttulo1"/>
                                    <w:rPr>
                                      <w:rFonts w:ascii="Zizou Slab" w:hAnsi="Zizou Slab"/>
                                      <w:b w:val="0"/>
                                      <w:lang w:val="es-MX"/>
                                    </w:rPr>
                                  </w:pPr>
                                  <w:bookmarkStart w:id="52" w:name="_Toc25309699"/>
                                  <w:r>
                                    <w:rPr>
                                      <w:rFonts w:ascii="Zizou Slab" w:hAnsi="Zizou Slab"/>
                                      <w:b w:val="0"/>
                                      <w:lang w:val="es-MX"/>
                                    </w:rPr>
                                    <w:t>Astra</w:t>
                                  </w:r>
                                  <w:bookmarkEnd w:id="52"/>
                                </w:p>
                                <w:p w14:paraId="086FB257" w14:textId="77777777" w:rsidR="0017691D" w:rsidRDefault="0017691D" w:rsidP="00AD21BC"/>
                                <w:p w14:paraId="40196057" w14:textId="77777777" w:rsidR="0017691D" w:rsidRPr="00DF42D1" w:rsidRDefault="0017691D" w:rsidP="00AD21BC">
                                  <w:pPr>
                                    <w:pStyle w:val="Ttulo1"/>
                                    <w:rPr>
                                      <w:rFonts w:ascii="Zizou Slab" w:hAnsi="Zizou Slab"/>
                                      <w:b w:val="0"/>
                                      <w:lang w:val="es-MX"/>
                                    </w:rPr>
                                  </w:pPr>
                                  <w:bookmarkStart w:id="53" w:name="_Toc25309700"/>
                                  <w:r>
                                    <w:rPr>
                                      <w:rFonts w:ascii="Zizou Slab" w:hAnsi="Zizou Slab"/>
                                      <w:b w:val="0"/>
                                      <w:lang w:val="es-MX"/>
                                    </w:rPr>
                                    <w:t>Astra</w:t>
                                  </w:r>
                                  <w:bookmarkEnd w:id="53"/>
                                </w:p>
                                <w:p w14:paraId="2891ADF1" w14:textId="77777777" w:rsidR="0017691D" w:rsidRDefault="0017691D" w:rsidP="00AD21BC"/>
                                <w:p w14:paraId="77CAC333" w14:textId="77777777" w:rsidR="0017691D" w:rsidRPr="00DF42D1" w:rsidRDefault="0017691D" w:rsidP="00AD21BC">
                                  <w:pPr>
                                    <w:pStyle w:val="Ttulo1"/>
                                    <w:rPr>
                                      <w:rFonts w:ascii="Zizou Slab" w:hAnsi="Zizou Slab"/>
                                      <w:b w:val="0"/>
                                      <w:lang w:val="es-MX"/>
                                    </w:rPr>
                                  </w:pPr>
                                  <w:bookmarkStart w:id="54" w:name="_Toc25309701"/>
                                  <w:r>
                                    <w:rPr>
                                      <w:rFonts w:ascii="Zizou Slab" w:hAnsi="Zizou Slab"/>
                                      <w:b w:val="0"/>
                                      <w:lang w:val="es-MX"/>
                                    </w:rPr>
                                    <w:t>Astra</w:t>
                                  </w:r>
                                  <w:bookmarkEnd w:id="54"/>
                                </w:p>
                                <w:p w14:paraId="38AF74C3" w14:textId="77777777" w:rsidR="0017691D" w:rsidRDefault="0017691D" w:rsidP="00AD21BC"/>
                                <w:p w14:paraId="3E1F32C8" w14:textId="77777777" w:rsidR="0017691D" w:rsidRPr="00DF42D1" w:rsidRDefault="0017691D" w:rsidP="00AD21BC">
                                  <w:pPr>
                                    <w:pStyle w:val="Ttulo1"/>
                                    <w:rPr>
                                      <w:rFonts w:ascii="Zizou Slab" w:hAnsi="Zizou Slab"/>
                                      <w:b w:val="0"/>
                                      <w:lang w:val="es-MX"/>
                                    </w:rPr>
                                  </w:pPr>
                                  <w:bookmarkStart w:id="55" w:name="_Toc25309702"/>
                                  <w:r>
                                    <w:rPr>
                                      <w:rFonts w:ascii="Zizou Slab" w:hAnsi="Zizou Slab"/>
                                      <w:b w:val="0"/>
                                      <w:lang w:val="es-MX"/>
                                    </w:rPr>
                                    <w:t>Astra</w:t>
                                  </w:r>
                                  <w:bookmarkEnd w:id="55"/>
                                </w:p>
                                <w:p w14:paraId="4DEC099B" w14:textId="77777777" w:rsidR="0017691D" w:rsidRDefault="0017691D" w:rsidP="00AD21BC"/>
                                <w:p w14:paraId="73396F2C" w14:textId="77777777" w:rsidR="0017691D" w:rsidRPr="00DF42D1" w:rsidRDefault="0017691D" w:rsidP="00AD21BC">
                                  <w:pPr>
                                    <w:pStyle w:val="Ttulo1"/>
                                    <w:rPr>
                                      <w:rFonts w:ascii="Zizou Slab" w:hAnsi="Zizou Slab"/>
                                      <w:b w:val="0"/>
                                      <w:lang w:val="es-MX"/>
                                    </w:rPr>
                                  </w:pPr>
                                  <w:bookmarkStart w:id="56" w:name="_Toc25309703"/>
                                  <w:r>
                                    <w:rPr>
                                      <w:rFonts w:ascii="Zizou Slab" w:hAnsi="Zizou Slab"/>
                                      <w:b w:val="0"/>
                                      <w:lang w:val="es-MX"/>
                                    </w:rPr>
                                    <w:t>Astra</w:t>
                                  </w:r>
                                  <w:bookmarkEnd w:id="56"/>
                                </w:p>
                                <w:p w14:paraId="7D6AF274" w14:textId="77777777" w:rsidR="0017691D" w:rsidRDefault="0017691D" w:rsidP="00AD21BC"/>
                                <w:p w14:paraId="0AE43591" w14:textId="77777777" w:rsidR="0017691D" w:rsidRPr="00DF42D1" w:rsidRDefault="0017691D" w:rsidP="00AD21BC">
                                  <w:pPr>
                                    <w:pStyle w:val="Ttulo1"/>
                                    <w:rPr>
                                      <w:rFonts w:ascii="Zizou Slab" w:hAnsi="Zizou Slab"/>
                                      <w:b w:val="0"/>
                                      <w:lang w:val="es-MX"/>
                                    </w:rPr>
                                  </w:pPr>
                                  <w:bookmarkStart w:id="57" w:name="_Toc25309704"/>
                                  <w:r>
                                    <w:rPr>
                                      <w:rFonts w:ascii="Zizou Slab" w:hAnsi="Zizou Slab"/>
                                      <w:b w:val="0"/>
                                      <w:lang w:val="es-MX"/>
                                    </w:rPr>
                                    <w:t>Astra</w:t>
                                  </w:r>
                                  <w:bookmarkEnd w:id="57"/>
                                </w:p>
                                <w:p w14:paraId="6FE7C507" w14:textId="77777777" w:rsidR="0017691D" w:rsidRDefault="0017691D" w:rsidP="00AD21BC"/>
                                <w:p w14:paraId="297E9714" w14:textId="77777777" w:rsidR="0017691D" w:rsidRPr="00DF42D1" w:rsidRDefault="0017691D" w:rsidP="00AD21BC">
                                  <w:pPr>
                                    <w:pStyle w:val="Ttulo1"/>
                                    <w:rPr>
                                      <w:rFonts w:ascii="Zizou Slab" w:hAnsi="Zizou Slab"/>
                                      <w:b w:val="0"/>
                                      <w:lang w:val="es-MX"/>
                                    </w:rPr>
                                  </w:pPr>
                                  <w:bookmarkStart w:id="58" w:name="_Toc25309705"/>
                                  <w:r>
                                    <w:rPr>
                                      <w:rFonts w:ascii="Zizou Slab" w:hAnsi="Zizou Slab"/>
                                      <w:b w:val="0"/>
                                      <w:lang w:val="es-MX"/>
                                    </w:rPr>
                                    <w:t>Astra</w:t>
                                  </w:r>
                                  <w:bookmarkEnd w:id="58"/>
                                </w:p>
                                <w:p w14:paraId="7876A5B7" w14:textId="77777777" w:rsidR="0017691D" w:rsidRDefault="0017691D" w:rsidP="00AD21BC"/>
                                <w:p w14:paraId="7AC05A4F" w14:textId="77777777" w:rsidR="0017691D" w:rsidRPr="00DF42D1" w:rsidRDefault="0017691D" w:rsidP="00AD21BC">
                                  <w:pPr>
                                    <w:pStyle w:val="Ttulo1"/>
                                    <w:rPr>
                                      <w:rFonts w:ascii="Zizou Slab" w:hAnsi="Zizou Slab"/>
                                      <w:b w:val="0"/>
                                      <w:lang w:val="es-MX"/>
                                    </w:rPr>
                                  </w:pPr>
                                  <w:bookmarkStart w:id="59" w:name="_Toc25309706"/>
                                  <w:r>
                                    <w:rPr>
                                      <w:rFonts w:ascii="Zizou Slab" w:hAnsi="Zizou Slab"/>
                                      <w:b w:val="0"/>
                                      <w:lang w:val="es-MX"/>
                                    </w:rPr>
                                    <w:t>Astra</w:t>
                                  </w:r>
                                  <w:bookmarkEnd w:id="59"/>
                                </w:p>
                                <w:p w14:paraId="40557A37" w14:textId="77777777" w:rsidR="0017691D" w:rsidRDefault="0017691D" w:rsidP="00AD21BC"/>
                                <w:p w14:paraId="2A3E7104" w14:textId="77777777" w:rsidR="0017691D" w:rsidRPr="00DF42D1" w:rsidRDefault="0017691D" w:rsidP="00AD21BC">
                                  <w:pPr>
                                    <w:pStyle w:val="Ttulo1"/>
                                    <w:rPr>
                                      <w:rFonts w:ascii="Zizou Slab" w:hAnsi="Zizou Slab"/>
                                      <w:b w:val="0"/>
                                      <w:lang w:val="es-MX"/>
                                    </w:rPr>
                                  </w:pPr>
                                  <w:bookmarkStart w:id="60" w:name="_Toc25309707"/>
                                  <w:r>
                                    <w:rPr>
                                      <w:rFonts w:ascii="Zizou Slab" w:hAnsi="Zizou Slab"/>
                                      <w:b w:val="0"/>
                                      <w:lang w:val="es-MX"/>
                                    </w:rPr>
                                    <w:t>Astra</w:t>
                                  </w:r>
                                  <w:bookmarkEnd w:id="60"/>
                                </w:p>
                                <w:p w14:paraId="3882628C" w14:textId="77777777" w:rsidR="0017691D" w:rsidRDefault="0017691D" w:rsidP="00AD21BC"/>
                                <w:p w14:paraId="7D0B6242" w14:textId="77777777" w:rsidR="0017691D" w:rsidRPr="00DF42D1" w:rsidRDefault="0017691D" w:rsidP="00AD21BC">
                                  <w:pPr>
                                    <w:pStyle w:val="Ttulo1"/>
                                    <w:rPr>
                                      <w:rFonts w:ascii="Zizou Slab" w:hAnsi="Zizou Slab"/>
                                      <w:b w:val="0"/>
                                      <w:lang w:val="es-MX"/>
                                    </w:rPr>
                                  </w:pPr>
                                  <w:bookmarkStart w:id="61" w:name="_Toc25309708"/>
                                  <w:r>
                                    <w:rPr>
                                      <w:rFonts w:ascii="Zizou Slab" w:hAnsi="Zizou Slab"/>
                                      <w:b w:val="0"/>
                                      <w:lang w:val="es-MX"/>
                                    </w:rPr>
                                    <w:t>Astra</w:t>
                                  </w:r>
                                  <w:bookmarkEnd w:id="61"/>
                                </w:p>
                                <w:p w14:paraId="38C5702B" w14:textId="77777777" w:rsidR="0017691D" w:rsidRDefault="0017691D" w:rsidP="00AD21BC"/>
                                <w:p w14:paraId="096CF492" w14:textId="77777777" w:rsidR="0017691D" w:rsidRPr="00DF42D1" w:rsidRDefault="0017691D" w:rsidP="00AD21BC">
                                  <w:pPr>
                                    <w:pStyle w:val="Ttulo1"/>
                                    <w:rPr>
                                      <w:rFonts w:ascii="Zizou Slab" w:hAnsi="Zizou Slab"/>
                                      <w:b w:val="0"/>
                                      <w:lang w:val="es-MX"/>
                                    </w:rPr>
                                  </w:pPr>
                                  <w:bookmarkStart w:id="62" w:name="_Toc25309709"/>
                                  <w:r>
                                    <w:rPr>
                                      <w:rFonts w:ascii="Zizou Slab" w:hAnsi="Zizou Slab"/>
                                      <w:b w:val="0"/>
                                      <w:lang w:val="es-MX"/>
                                    </w:rPr>
                                    <w:t>Astra</w:t>
                                  </w:r>
                                  <w:bookmarkEnd w:id="62"/>
                                </w:p>
                                <w:p w14:paraId="33EF3B70" w14:textId="77777777" w:rsidR="0017691D" w:rsidRDefault="0017691D" w:rsidP="00AD21BC"/>
                                <w:p w14:paraId="7BC80C94" w14:textId="77777777" w:rsidR="0017691D" w:rsidRPr="00DF42D1" w:rsidRDefault="0017691D" w:rsidP="00AD21BC">
                                  <w:pPr>
                                    <w:pStyle w:val="Ttulo1"/>
                                    <w:rPr>
                                      <w:rFonts w:ascii="Zizou Slab" w:hAnsi="Zizou Slab"/>
                                      <w:b w:val="0"/>
                                      <w:lang w:val="es-MX"/>
                                    </w:rPr>
                                  </w:pPr>
                                  <w:bookmarkStart w:id="63" w:name="_Toc25309710"/>
                                  <w:r>
                                    <w:rPr>
                                      <w:rFonts w:ascii="Zizou Slab" w:hAnsi="Zizou Slab"/>
                                      <w:b w:val="0"/>
                                      <w:lang w:val="es-MX"/>
                                    </w:rPr>
                                    <w:t>Astra</w:t>
                                  </w:r>
                                  <w:bookmarkEnd w:id="63"/>
                                </w:p>
                                <w:p w14:paraId="44978240" w14:textId="77777777" w:rsidR="0017691D" w:rsidRDefault="0017691D" w:rsidP="00AD21BC"/>
                                <w:p w14:paraId="036CAE17" w14:textId="77777777" w:rsidR="0017691D" w:rsidRPr="00DF42D1" w:rsidRDefault="0017691D" w:rsidP="00AD21BC">
                                  <w:pPr>
                                    <w:pStyle w:val="Ttulo1"/>
                                    <w:rPr>
                                      <w:rFonts w:ascii="Zizou Slab" w:hAnsi="Zizou Slab"/>
                                      <w:b w:val="0"/>
                                      <w:lang w:val="es-MX"/>
                                    </w:rPr>
                                  </w:pPr>
                                  <w:bookmarkStart w:id="64" w:name="_Toc25309711"/>
                                  <w:r>
                                    <w:rPr>
                                      <w:rFonts w:ascii="Zizou Slab" w:hAnsi="Zizou Slab"/>
                                      <w:b w:val="0"/>
                                      <w:lang w:val="es-MX"/>
                                    </w:rPr>
                                    <w:t>Astra</w:t>
                                  </w:r>
                                  <w:bookmarkEnd w:id="64"/>
                                </w:p>
                                <w:p w14:paraId="7B5F5DDA" w14:textId="77777777" w:rsidR="0017691D" w:rsidRDefault="0017691D" w:rsidP="00AD21BC"/>
                                <w:p w14:paraId="14A06890" w14:textId="77777777" w:rsidR="0017691D" w:rsidRPr="00DF42D1" w:rsidRDefault="0017691D" w:rsidP="00AD21BC">
                                  <w:pPr>
                                    <w:pStyle w:val="Ttulo1"/>
                                    <w:rPr>
                                      <w:rFonts w:ascii="Zizou Slab" w:hAnsi="Zizou Slab"/>
                                      <w:b w:val="0"/>
                                      <w:lang w:val="es-MX"/>
                                    </w:rPr>
                                  </w:pPr>
                                  <w:bookmarkStart w:id="65" w:name="_Toc25309712"/>
                                  <w:r>
                                    <w:rPr>
                                      <w:rFonts w:ascii="Zizou Slab" w:hAnsi="Zizou Slab"/>
                                      <w:b w:val="0"/>
                                      <w:lang w:val="es-MX"/>
                                    </w:rPr>
                                    <w:t>Astra</w:t>
                                  </w:r>
                                  <w:bookmarkEnd w:id="65"/>
                                </w:p>
                                <w:p w14:paraId="68D8133C" w14:textId="77777777" w:rsidR="0017691D" w:rsidRDefault="0017691D" w:rsidP="00AD21BC"/>
                                <w:p w14:paraId="4466C41B" w14:textId="77777777" w:rsidR="0017691D" w:rsidRPr="00DF42D1" w:rsidRDefault="0017691D" w:rsidP="00AD21BC">
                                  <w:pPr>
                                    <w:pStyle w:val="Ttulo1"/>
                                    <w:rPr>
                                      <w:rFonts w:ascii="Zizou Slab" w:hAnsi="Zizou Slab"/>
                                      <w:b w:val="0"/>
                                      <w:lang w:val="es-MX"/>
                                    </w:rPr>
                                  </w:pPr>
                                  <w:bookmarkStart w:id="66" w:name="_Toc25309713"/>
                                  <w:r>
                                    <w:rPr>
                                      <w:rFonts w:ascii="Zizou Slab" w:hAnsi="Zizou Slab"/>
                                      <w:b w:val="0"/>
                                      <w:lang w:val="es-MX"/>
                                    </w:rPr>
                                    <w:t>Astra</w:t>
                                  </w:r>
                                  <w:bookmarkEnd w:id="66"/>
                                </w:p>
                                <w:p w14:paraId="357E1B72" w14:textId="77777777" w:rsidR="0017691D" w:rsidRDefault="0017691D" w:rsidP="00AD21BC"/>
                                <w:p w14:paraId="41EFC3DF" w14:textId="77777777" w:rsidR="0017691D" w:rsidRPr="00DF42D1" w:rsidRDefault="0017691D" w:rsidP="00AD21BC">
                                  <w:pPr>
                                    <w:pStyle w:val="Ttulo1"/>
                                    <w:rPr>
                                      <w:rFonts w:ascii="Zizou Slab" w:hAnsi="Zizou Slab"/>
                                      <w:b w:val="0"/>
                                      <w:lang w:val="es-MX"/>
                                    </w:rPr>
                                  </w:pPr>
                                  <w:bookmarkStart w:id="67" w:name="_Toc25309714"/>
                                  <w:r>
                                    <w:rPr>
                                      <w:rFonts w:ascii="Zizou Slab" w:hAnsi="Zizou Slab"/>
                                      <w:b w:val="0"/>
                                      <w:lang w:val="es-MX"/>
                                    </w:rPr>
                                    <w:t>Astra</w:t>
                                  </w:r>
                                  <w:bookmarkEnd w:id="1"/>
                                  <w:bookmarkEnd w:id="2"/>
                                  <w:bookmarkEnd w:id="67"/>
                                </w:p>
                                <w:p w14:paraId="263A2B96" w14:textId="77777777" w:rsidR="0017691D" w:rsidRDefault="0017691D" w:rsidP="00AD21BC"/>
                                <w:p w14:paraId="20A6F0B6" w14:textId="77777777" w:rsidR="0017691D" w:rsidRPr="00DF42D1" w:rsidRDefault="0017691D" w:rsidP="00AD21BC">
                                  <w:pPr>
                                    <w:pStyle w:val="Ttulo1"/>
                                    <w:rPr>
                                      <w:rFonts w:ascii="Zizou Slab" w:hAnsi="Zizou Slab"/>
                                      <w:b w:val="0"/>
                                      <w:lang w:val="es-MX"/>
                                    </w:rPr>
                                  </w:pPr>
                                  <w:bookmarkStart w:id="68" w:name="_Toc25224001"/>
                                  <w:bookmarkStart w:id="69" w:name="_Toc25224231"/>
                                  <w:bookmarkStart w:id="70" w:name="_Toc25225140"/>
                                  <w:bookmarkStart w:id="71" w:name="_Toc25225353"/>
                                  <w:bookmarkStart w:id="72" w:name="_Toc25225566"/>
                                  <w:bookmarkStart w:id="73" w:name="_Toc25225777"/>
                                  <w:bookmarkStart w:id="74" w:name="_Toc25225987"/>
                                  <w:bookmarkStart w:id="75" w:name="_Toc25226204"/>
                                  <w:bookmarkStart w:id="76" w:name="_Toc25226402"/>
                                  <w:bookmarkStart w:id="77" w:name="_Toc25226596"/>
                                  <w:bookmarkStart w:id="78" w:name="_Toc25227001"/>
                                  <w:bookmarkStart w:id="79" w:name="_Toc25227182"/>
                                  <w:bookmarkStart w:id="80" w:name="_Toc25227356"/>
                                  <w:bookmarkStart w:id="81" w:name="_Toc25227529"/>
                                  <w:bookmarkStart w:id="82" w:name="_Toc25227699"/>
                                  <w:bookmarkStart w:id="83" w:name="_Toc25227982"/>
                                  <w:bookmarkStart w:id="84" w:name="_Toc25228160"/>
                                  <w:bookmarkStart w:id="85" w:name="_Toc25228334"/>
                                  <w:bookmarkStart w:id="86" w:name="_Toc25228498"/>
                                  <w:bookmarkStart w:id="87" w:name="_Toc25228671"/>
                                  <w:bookmarkStart w:id="88" w:name="_Toc25229117"/>
                                  <w:bookmarkStart w:id="89" w:name="_Toc25229240"/>
                                  <w:bookmarkStart w:id="90" w:name="_Toc25229355"/>
                                  <w:bookmarkStart w:id="91" w:name="_Toc25229560"/>
                                  <w:bookmarkStart w:id="92" w:name="_Toc25229682"/>
                                  <w:bookmarkStart w:id="93" w:name="_Toc25229801"/>
                                  <w:bookmarkStart w:id="94" w:name="_Toc25229916"/>
                                  <w:bookmarkStart w:id="95" w:name="_Toc25240878"/>
                                  <w:bookmarkStart w:id="96" w:name="_Toc25240993"/>
                                  <w:bookmarkStart w:id="97" w:name="_Toc25241109"/>
                                  <w:bookmarkStart w:id="98" w:name="_Toc25244411"/>
                                  <w:bookmarkStart w:id="99" w:name="_Toc25244546"/>
                                  <w:bookmarkStart w:id="100" w:name="_Toc25246913"/>
                                  <w:bookmarkStart w:id="101" w:name="_Toc25247045"/>
                                  <w:bookmarkStart w:id="102" w:name="_Toc25309715"/>
                                  <w:r>
                                    <w:rPr>
                                      <w:rFonts w:ascii="Zizou Slab" w:hAnsi="Zizou Slab"/>
                                      <w:b w:val="0"/>
                                      <w:lang w:val="es-MX"/>
                                    </w:rPr>
                                    <w:t>Astra</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3F6D3A14" w14:textId="77777777" w:rsidR="0017691D" w:rsidRDefault="0017691D" w:rsidP="00AD21BC"/>
                                <w:p w14:paraId="5C59E170" w14:textId="77777777" w:rsidR="0017691D" w:rsidRPr="00DF42D1" w:rsidRDefault="0017691D" w:rsidP="00AD21BC">
                                  <w:pPr>
                                    <w:pStyle w:val="Ttulo1"/>
                                    <w:rPr>
                                      <w:rFonts w:ascii="Zizou Slab" w:hAnsi="Zizou Slab"/>
                                      <w:b w:val="0"/>
                                      <w:lang w:val="es-MX"/>
                                    </w:rPr>
                                  </w:pPr>
                                  <w:bookmarkStart w:id="103" w:name="_Toc25224002"/>
                                  <w:bookmarkStart w:id="104" w:name="_Toc25224232"/>
                                  <w:bookmarkStart w:id="105" w:name="_Toc25225141"/>
                                  <w:bookmarkStart w:id="106" w:name="_Toc25225354"/>
                                  <w:bookmarkStart w:id="107" w:name="_Toc25225567"/>
                                  <w:bookmarkStart w:id="108" w:name="_Toc25225778"/>
                                  <w:bookmarkStart w:id="109" w:name="_Toc25225988"/>
                                  <w:bookmarkStart w:id="110" w:name="_Toc25226205"/>
                                  <w:bookmarkStart w:id="111" w:name="_Toc25226403"/>
                                  <w:bookmarkStart w:id="112" w:name="_Toc25226597"/>
                                  <w:bookmarkStart w:id="113" w:name="_Toc25227002"/>
                                  <w:bookmarkStart w:id="114" w:name="_Toc25227183"/>
                                  <w:bookmarkStart w:id="115" w:name="_Toc25227357"/>
                                  <w:bookmarkStart w:id="116" w:name="_Toc25227530"/>
                                  <w:bookmarkStart w:id="117" w:name="_Toc25227700"/>
                                  <w:bookmarkStart w:id="118" w:name="_Toc25227983"/>
                                  <w:bookmarkStart w:id="119" w:name="_Toc25228161"/>
                                  <w:bookmarkStart w:id="120" w:name="_Toc25228335"/>
                                  <w:bookmarkStart w:id="121" w:name="_Toc25228499"/>
                                  <w:bookmarkStart w:id="122" w:name="_Toc25228672"/>
                                  <w:bookmarkStart w:id="123" w:name="_Toc25229118"/>
                                  <w:bookmarkStart w:id="124" w:name="_Toc25229241"/>
                                  <w:bookmarkStart w:id="125" w:name="_Toc25229356"/>
                                  <w:bookmarkStart w:id="126" w:name="_Toc25229561"/>
                                  <w:bookmarkStart w:id="127" w:name="_Toc25229683"/>
                                  <w:bookmarkStart w:id="128" w:name="_Toc25229802"/>
                                  <w:bookmarkStart w:id="129" w:name="_Toc25229917"/>
                                  <w:bookmarkStart w:id="130" w:name="_Toc25240879"/>
                                  <w:bookmarkStart w:id="131" w:name="_Toc25240994"/>
                                  <w:bookmarkStart w:id="132" w:name="_Toc25241110"/>
                                  <w:bookmarkStart w:id="133" w:name="_Toc25244412"/>
                                  <w:bookmarkStart w:id="134" w:name="_Toc25244547"/>
                                  <w:bookmarkStart w:id="135" w:name="_Toc25246914"/>
                                  <w:bookmarkStart w:id="136" w:name="_Toc25247046"/>
                                  <w:bookmarkStart w:id="137" w:name="_Toc25309716"/>
                                  <w:r>
                                    <w:rPr>
                                      <w:rFonts w:ascii="Zizou Slab" w:hAnsi="Zizou Slab"/>
                                      <w:b w:val="0"/>
                                      <w:lang w:val="es-MX"/>
                                    </w:rPr>
                                    <w:t>Astra</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7F2A6D29" w14:textId="77777777" w:rsidR="0017691D" w:rsidRDefault="0017691D" w:rsidP="00AD21BC"/>
                                <w:p w14:paraId="19AAB82E" w14:textId="77777777" w:rsidR="0017691D" w:rsidRPr="00DF42D1" w:rsidRDefault="0017691D" w:rsidP="00AD21BC">
                                  <w:pPr>
                                    <w:pStyle w:val="Ttulo1"/>
                                    <w:rPr>
                                      <w:rFonts w:ascii="Zizou Slab" w:hAnsi="Zizou Slab"/>
                                      <w:b w:val="0"/>
                                      <w:lang w:val="es-MX"/>
                                    </w:rPr>
                                  </w:pPr>
                                  <w:bookmarkStart w:id="138" w:name="_Toc25224003"/>
                                  <w:bookmarkStart w:id="139" w:name="_Toc25224233"/>
                                  <w:bookmarkStart w:id="140" w:name="_Toc25225142"/>
                                  <w:bookmarkStart w:id="141" w:name="_Toc25225355"/>
                                  <w:bookmarkStart w:id="142" w:name="_Toc25225568"/>
                                  <w:bookmarkStart w:id="143" w:name="_Toc25225779"/>
                                  <w:bookmarkStart w:id="144" w:name="_Toc25225989"/>
                                  <w:bookmarkStart w:id="145" w:name="_Toc25226206"/>
                                  <w:bookmarkStart w:id="146" w:name="_Toc25226404"/>
                                  <w:bookmarkStart w:id="147" w:name="_Toc25226598"/>
                                  <w:bookmarkStart w:id="148" w:name="_Toc25227003"/>
                                  <w:bookmarkStart w:id="149" w:name="_Toc25227184"/>
                                  <w:bookmarkStart w:id="150" w:name="_Toc25227358"/>
                                  <w:bookmarkStart w:id="151" w:name="_Toc25227531"/>
                                  <w:bookmarkStart w:id="152" w:name="_Toc25227701"/>
                                  <w:bookmarkStart w:id="153" w:name="_Toc25227984"/>
                                  <w:bookmarkStart w:id="154" w:name="_Toc25228162"/>
                                  <w:bookmarkStart w:id="155" w:name="_Toc25228336"/>
                                  <w:bookmarkStart w:id="156" w:name="_Toc25228500"/>
                                  <w:bookmarkStart w:id="157" w:name="_Toc25228673"/>
                                  <w:bookmarkStart w:id="158" w:name="_Toc25229119"/>
                                  <w:bookmarkStart w:id="159" w:name="_Toc25229242"/>
                                  <w:bookmarkStart w:id="160" w:name="_Toc25229357"/>
                                  <w:bookmarkStart w:id="161" w:name="_Toc25229562"/>
                                  <w:bookmarkStart w:id="162" w:name="_Toc25229684"/>
                                  <w:bookmarkStart w:id="163" w:name="_Toc25229803"/>
                                  <w:bookmarkStart w:id="164" w:name="_Toc25229918"/>
                                  <w:bookmarkStart w:id="165" w:name="_Toc25240880"/>
                                  <w:bookmarkStart w:id="166" w:name="_Toc25240995"/>
                                  <w:bookmarkStart w:id="167" w:name="_Toc25241111"/>
                                  <w:bookmarkStart w:id="168" w:name="_Toc25244413"/>
                                  <w:bookmarkStart w:id="169" w:name="_Toc25244548"/>
                                  <w:bookmarkStart w:id="170" w:name="_Toc25246915"/>
                                  <w:bookmarkStart w:id="171" w:name="_Toc25247047"/>
                                  <w:bookmarkStart w:id="172" w:name="_Toc25309717"/>
                                  <w:r>
                                    <w:rPr>
                                      <w:rFonts w:ascii="Zizou Slab" w:hAnsi="Zizou Slab"/>
                                      <w:b w:val="0"/>
                                      <w:lang w:val="es-MX"/>
                                    </w:rPr>
                                    <w:t>Astra</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456880F8" w14:textId="77777777" w:rsidR="0017691D" w:rsidRDefault="0017691D" w:rsidP="00AD21BC"/>
                                <w:p w14:paraId="55289624" w14:textId="77777777" w:rsidR="0017691D" w:rsidRPr="00DF42D1" w:rsidRDefault="0017691D" w:rsidP="00AD21BC">
                                  <w:pPr>
                                    <w:pStyle w:val="Ttulo1"/>
                                    <w:rPr>
                                      <w:rFonts w:ascii="Zizou Slab" w:hAnsi="Zizou Slab"/>
                                      <w:b w:val="0"/>
                                      <w:lang w:val="es-MX"/>
                                    </w:rPr>
                                  </w:pPr>
                                  <w:bookmarkStart w:id="173" w:name="_Toc25224004"/>
                                  <w:bookmarkStart w:id="174" w:name="_Toc25224234"/>
                                  <w:bookmarkStart w:id="175" w:name="_Toc25225143"/>
                                  <w:bookmarkStart w:id="176" w:name="_Toc25225356"/>
                                  <w:bookmarkStart w:id="177" w:name="_Toc25225569"/>
                                  <w:bookmarkStart w:id="178" w:name="_Toc25225780"/>
                                  <w:bookmarkStart w:id="179" w:name="_Toc25225990"/>
                                  <w:bookmarkStart w:id="180" w:name="_Toc25226207"/>
                                  <w:bookmarkStart w:id="181" w:name="_Toc25226405"/>
                                  <w:bookmarkStart w:id="182" w:name="_Toc25226599"/>
                                  <w:bookmarkStart w:id="183" w:name="_Toc25227004"/>
                                  <w:bookmarkStart w:id="184" w:name="_Toc25227185"/>
                                  <w:bookmarkStart w:id="185" w:name="_Toc25227359"/>
                                  <w:bookmarkStart w:id="186" w:name="_Toc25227532"/>
                                  <w:bookmarkStart w:id="187" w:name="_Toc25227702"/>
                                  <w:bookmarkStart w:id="188" w:name="_Toc25227985"/>
                                  <w:bookmarkStart w:id="189" w:name="_Toc25228163"/>
                                  <w:bookmarkStart w:id="190" w:name="_Toc25228337"/>
                                  <w:bookmarkStart w:id="191" w:name="_Toc25228501"/>
                                  <w:bookmarkStart w:id="192" w:name="_Toc25228674"/>
                                  <w:bookmarkStart w:id="193" w:name="_Toc25229120"/>
                                  <w:bookmarkStart w:id="194" w:name="_Toc25229243"/>
                                  <w:bookmarkStart w:id="195" w:name="_Toc25229358"/>
                                  <w:bookmarkStart w:id="196" w:name="_Toc25229563"/>
                                  <w:bookmarkStart w:id="197" w:name="_Toc25229685"/>
                                  <w:bookmarkStart w:id="198" w:name="_Toc25229804"/>
                                  <w:bookmarkStart w:id="199" w:name="_Toc25229919"/>
                                  <w:bookmarkStart w:id="200" w:name="_Toc25240881"/>
                                  <w:bookmarkStart w:id="201" w:name="_Toc25240996"/>
                                  <w:bookmarkStart w:id="202" w:name="_Toc25241112"/>
                                  <w:bookmarkStart w:id="203" w:name="_Toc25244414"/>
                                  <w:bookmarkStart w:id="204" w:name="_Toc25244549"/>
                                  <w:bookmarkStart w:id="205" w:name="_Toc25246916"/>
                                  <w:bookmarkStart w:id="206" w:name="_Toc25247048"/>
                                  <w:bookmarkStart w:id="207" w:name="_Toc25309718"/>
                                  <w:r>
                                    <w:rPr>
                                      <w:rFonts w:ascii="Zizou Slab" w:hAnsi="Zizou Slab"/>
                                      <w:b w:val="0"/>
                                      <w:lang w:val="es-MX"/>
                                    </w:rPr>
                                    <w:t>Astra</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114BA13" w14:textId="77777777" w:rsidR="0017691D" w:rsidRDefault="0017691D" w:rsidP="00AD21BC"/>
                                <w:p w14:paraId="633319F5" w14:textId="77777777" w:rsidR="0017691D" w:rsidRPr="00DF42D1" w:rsidRDefault="0017691D" w:rsidP="00AD21BC">
                                  <w:pPr>
                                    <w:pStyle w:val="Ttulo1"/>
                                    <w:rPr>
                                      <w:rFonts w:ascii="Zizou Slab" w:hAnsi="Zizou Slab"/>
                                      <w:b w:val="0"/>
                                      <w:lang w:val="es-MX"/>
                                    </w:rPr>
                                  </w:pPr>
                                  <w:bookmarkStart w:id="208" w:name="_Toc25224005"/>
                                  <w:bookmarkStart w:id="209" w:name="_Toc25224235"/>
                                  <w:bookmarkStart w:id="210" w:name="_Toc25225144"/>
                                  <w:bookmarkStart w:id="211" w:name="_Toc25225357"/>
                                  <w:bookmarkStart w:id="212" w:name="_Toc25225570"/>
                                  <w:bookmarkStart w:id="213" w:name="_Toc25225781"/>
                                  <w:bookmarkStart w:id="214" w:name="_Toc25225991"/>
                                  <w:bookmarkStart w:id="215" w:name="_Toc25226208"/>
                                  <w:bookmarkStart w:id="216" w:name="_Toc25226406"/>
                                  <w:bookmarkStart w:id="217" w:name="_Toc25226600"/>
                                  <w:bookmarkStart w:id="218" w:name="_Toc25227005"/>
                                  <w:bookmarkStart w:id="219" w:name="_Toc25227186"/>
                                  <w:bookmarkStart w:id="220" w:name="_Toc25227360"/>
                                  <w:bookmarkStart w:id="221" w:name="_Toc25227533"/>
                                  <w:bookmarkStart w:id="222" w:name="_Toc25227703"/>
                                  <w:bookmarkStart w:id="223" w:name="_Toc25227986"/>
                                  <w:bookmarkStart w:id="224" w:name="_Toc25228164"/>
                                  <w:bookmarkStart w:id="225" w:name="_Toc25228338"/>
                                  <w:bookmarkStart w:id="226" w:name="_Toc25228502"/>
                                  <w:bookmarkStart w:id="227" w:name="_Toc25228675"/>
                                  <w:bookmarkStart w:id="228" w:name="_Toc25229121"/>
                                  <w:bookmarkStart w:id="229" w:name="_Toc25229244"/>
                                  <w:bookmarkStart w:id="230" w:name="_Toc25229359"/>
                                  <w:bookmarkStart w:id="231" w:name="_Toc25229564"/>
                                  <w:bookmarkStart w:id="232" w:name="_Toc25229686"/>
                                  <w:bookmarkStart w:id="233" w:name="_Toc25229805"/>
                                  <w:bookmarkStart w:id="234" w:name="_Toc25229920"/>
                                  <w:bookmarkStart w:id="235" w:name="_Toc25240882"/>
                                  <w:bookmarkStart w:id="236" w:name="_Toc25240997"/>
                                  <w:bookmarkStart w:id="237" w:name="_Toc25241113"/>
                                  <w:bookmarkStart w:id="238" w:name="_Toc25244415"/>
                                  <w:bookmarkStart w:id="239" w:name="_Toc25244550"/>
                                  <w:bookmarkStart w:id="240" w:name="_Toc25246917"/>
                                  <w:bookmarkStart w:id="241" w:name="_Toc25247049"/>
                                  <w:bookmarkStart w:id="242" w:name="_Toc25309719"/>
                                  <w:r>
                                    <w:rPr>
                                      <w:rFonts w:ascii="Zizou Slab" w:hAnsi="Zizou Slab"/>
                                      <w:b w:val="0"/>
                                      <w:lang w:val="es-MX"/>
                                    </w:rPr>
                                    <w:t>Astra</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3A77A88A" w14:textId="77777777" w:rsidR="0017691D" w:rsidRDefault="0017691D" w:rsidP="00AD21BC"/>
                                <w:p w14:paraId="1B899C7D" w14:textId="77777777" w:rsidR="0017691D" w:rsidRPr="00DF42D1" w:rsidRDefault="0017691D" w:rsidP="00AD21BC">
                                  <w:pPr>
                                    <w:pStyle w:val="Ttulo1"/>
                                    <w:rPr>
                                      <w:rFonts w:ascii="Zizou Slab" w:hAnsi="Zizou Slab"/>
                                      <w:b w:val="0"/>
                                      <w:lang w:val="es-MX"/>
                                    </w:rPr>
                                  </w:pPr>
                                  <w:bookmarkStart w:id="243" w:name="_Toc25224006"/>
                                  <w:bookmarkStart w:id="244" w:name="_Toc25224236"/>
                                  <w:bookmarkStart w:id="245" w:name="_Toc25225145"/>
                                  <w:bookmarkStart w:id="246" w:name="_Toc25225358"/>
                                  <w:bookmarkStart w:id="247" w:name="_Toc25225571"/>
                                  <w:bookmarkStart w:id="248" w:name="_Toc25225782"/>
                                  <w:bookmarkStart w:id="249" w:name="_Toc25225992"/>
                                  <w:bookmarkStart w:id="250" w:name="_Toc25226209"/>
                                  <w:bookmarkStart w:id="251" w:name="_Toc25226407"/>
                                  <w:bookmarkStart w:id="252" w:name="_Toc25226601"/>
                                  <w:bookmarkStart w:id="253" w:name="_Toc25227006"/>
                                  <w:bookmarkStart w:id="254" w:name="_Toc25227187"/>
                                  <w:bookmarkStart w:id="255" w:name="_Toc25227361"/>
                                  <w:bookmarkStart w:id="256" w:name="_Toc25227534"/>
                                  <w:bookmarkStart w:id="257" w:name="_Toc25227704"/>
                                  <w:bookmarkStart w:id="258" w:name="_Toc25227987"/>
                                  <w:bookmarkStart w:id="259" w:name="_Toc25228165"/>
                                  <w:bookmarkStart w:id="260" w:name="_Toc25228339"/>
                                  <w:bookmarkStart w:id="261" w:name="_Toc25228503"/>
                                  <w:bookmarkStart w:id="262" w:name="_Toc25228676"/>
                                  <w:bookmarkStart w:id="263" w:name="_Toc25229122"/>
                                  <w:bookmarkStart w:id="264" w:name="_Toc25229245"/>
                                  <w:bookmarkStart w:id="265" w:name="_Toc25229360"/>
                                  <w:bookmarkStart w:id="266" w:name="_Toc25229565"/>
                                  <w:bookmarkStart w:id="267" w:name="_Toc25229687"/>
                                  <w:bookmarkStart w:id="268" w:name="_Toc25229806"/>
                                  <w:bookmarkStart w:id="269" w:name="_Toc25229921"/>
                                  <w:bookmarkStart w:id="270" w:name="_Toc25240883"/>
                                  <w:bookmarkStart w:id="271" w:name="_Toc25240998"/>
                                  <w:bookmarkStart w:id="272" w:name="_Toc25241114"/>
                                  <w:bookmarkStart w:id="273" w:name="_Toc25244416"/>
                                  <w:bookmarkStart w:id="274" w:name="_Toc25244551"/>
                                  <w:bookmarkStart w:id="275" w:name="_Toc25246918"/>
                                  <w:bookmarkStart w:id="276" w:name="_Toc25247050"/>
                                  <w:bookmarkStart w:id="277" w:name="_Toc25309720"/>
                                  <w:r>
                                    <w:rPr>
                                      <w:rFonts w:ascii="Zizou Slab" w:hAnsi="Zizou Slab"/>
                                      <w:b w:val="0"/>
                                      <w:lang w:val="es-MX"/>
                                    </w:rPr>
                                    <w:t>Astra</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09451F89" w14:textId="77777777" w:rsidR="0017691D" w:rsidRDefault="0017691D" w:rsidP="00AD21BC"/>
                                <w:p w14:paraId="3BD7801E" w14:textId="77777777" w:rsidR="0017691D" w:rsidRPr="00DF42D1" w:rsidRDefault="0017691D" w:rsidP="00AD21BC">
                                  <w:pPr>
                                    <w:pStyle w:val="Ttulo1"/>
                                    <w:rPr>
                                      <w:rFonts w:ascii="Zizou Slab" w:hAnsi="Zizou Slab"/>
                                      <w:b w:val="0"/>
                                      <w:lang w:val="es-MX"/>
                                    </w:rPr>
                                  </w:pPr>
                                  <w:bookmarkStart w:id="278" w:name="_Toc25224007"/>
                                  <w:bookmarkStart w:id="279" w:name="_Toc25224237"/>
                                  <w:bookmarkStart w:id="280" w:name="_Toc25225146"/>
                                  <w:bookmarkStart w:id="281" w:name="_Toc25225359"/>
                                  <w:bookmarkStart w:id="282" w:name="_Toc25225572"/>
                                  <w:bookmarkStart w:id="283" w:name="_Toc25225783"/>
                                  <w:bookmarkStart w:id="284" w:name="_Toc25225993"/>
                                  <w:bookmarkStart w:id="285" w:name="_Toc25226210"/>
                                  <w:bookmarkStart w:id="286" w:name="_Toc25226408"/>
                                  <w:bookmarkStart w:id="287" w:name="_Toc25226602"/>
                                  <w:bookmarkStart w:id="288" w:name="_Toc25227007"/>
                                  <w:bookmarkStart w:id="289" w:name="_Toc25227188"/>
                                  <w:bookmarkStart w:id="290" w:name="_Toc25227362"/>
                                  <w:bookmarkStart w:id="291" w:name="_Toc25227535"/>
                                  <w:bookmarkStart w:id="292" w:name="_Toc25227705"/>
                                  <w:bookmarkStart w:id="293" w:name="_Toc25227988"/>
                                  <w:bookmarkStart w:id="294" w:name="_Toc25228166"/>
                                  <w:bookmarkStart w:id="295" w:name="_Toc25228340"/>
                                  <w:bookmarkStart w:id="296" w:name="_Toc25228504"/>
                                  <w:bookmarkStart w:id="297" w:name="_Toc25228677"/>
                                  <w:bookmarkStart w:id="298" w:name="_Toc25229123"/>
                                  <w:bookmarkStart w:id="299" w:name="_Toc25229246"/>
                                  <w:bookmarkStart w:id="300" w:name="_Toc25229361"/>
                                  <w:bookmarkStart w:id="301" w:name="_Toc25229566"/>
                                  <w:bookmarkStart w:id="302" w:name="_Toc25229688"/>
                                  <w:bookmarkStart w:id="303" w:name="_Toc25229807"/>
                                  <w:bookmarkStart w:id="304" w:name="_Toc25229922"/>
                                  <w:bookmarkStart w:id="305" w:name="_Toc25240884"/>
                                  <w:bookmarkStart w:id="306" w:name="_Toc25240999"/>
                                  <w:bookmarkStart w:id="307" w:name="_Toc25241115"/>
                                  <w:bookmarkStart w:id="308" w:name="_Toc25244417"/>
                                  <w:bookmarkStart w:id="309" w:name="_Toc25244552"/>
                                  <w:bookmarkStart w:id="310" w:name="_Toc25246919"/>
                                  <w:bookmarkStart w:id="311" w:name="_Toc25247051"/>
                                  <w:bookmarkStart w:id="312" w:name="_Toc25309721"/>
                                  <w:r>
                                    <w:rPr>
                                      <w:rFonts w:ascii="Zizou Slab" w:hAnsi="Zizou Slab"/>
                                      <w:b w:val="0"/>
                                      <w:lang w:val="es-MX"/>
                                    </w:rPr>
                                    <w:t>Astra</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555AE553" w14:textId="77777777" w:rsidR="0017691D" w:rsidRDefault="0017691D" w:rsidP="00AD21BC"/>
                                <w:p w14:paraId="1B1C869C" w14:textId="77777777" w:rsidR="0017691D" w:rsidRPr="00DF42D1" w:rsidRDefault="0017691D" w:rsidP="00AD21BC">
                                  <w:pPr>
                                    <w:pStyle w:val="Ttulo1"/>
                                    <w:rPr>
                                      <w:rFonts w:ascii="Zizou Slab" w:hAnsi="Zizou Slab"/>
                                      <w:b w:val="0"/>
                                      <w:lang w:val="es-MX"/>
                                    </w:rPr>
                                  </w:pPr>
                                  <w:bookmarkStart w:id="313" w:name="_Toc25224008"/>
                                  <w:bookmarkStart w:id="314" w:name="_Toc25224238"/>
                                  <w:bookmarkStart w:id="315" w:name="_Toc25225147"/>
                                  <w:bookmarkStart w:id="316" w:name="_Toc25225360"/>
                                  <w:bookmarkStart w:id="317" w:name="_Toc25225573"/>
                                  <w:bookmarkStart w:id="318" w:name="_Toc25225784"/>
                                  <w:bookmarkStart w:id="319" w:name="_Toc25225994"/>
                                  <w:bookmarkStart w:id="320" w:name="_Toc25226211"/>
                                  <w:bookmarkStart w:id="321" w:name="_Toc25226409"/>
                                  <w:bookmarkStart w:id="322" w:name="_Toc25226603"/>
                                  <w:bookmarkStart w:id="323" w:name="_Toc25227008"/>
                                  <w:bookmarkStart w:id="324" w:name="_Toc25227189"/>
                                  <w:bookmarkStart w:id="325" w:name="_Toc25227363"/>
                                  <w:bookmarkStart w:id="326" w:name="_Toc25227536"/>
                                  <w:bookmarkStart w:id="327" w:name="_Toc25227706"/>
                                  <w:bookmarkStart w:id="328" w:name="_Toc25227989"/>
                                  <w:bookmarkStart w:id="329" w:name="_Toc25228167"/>
                                  <w:bookmarkStart w:id="330" w:name="_Toc25228341"/>
                                  <w:bookmarkStart w:id="331" w:name="_Toc25228505"/>
                                  <w:bookmarkStart w:id="332" w:name="_Toc25228678"/>
                                  <w:bookmarkStart w:id="333" w:name="_Toc25229124"/>
                                  <w:bookmarkStart w:id="334" w:name="_Toc25229247"/>
                                  <w:bookmarkStart w:id="335" w:name="_Toc25229362"/>
                                  <w:bookmarkStart w:id="336" w:name="_Toc25229567"/>
                                  <w:bookmarkStart w:id="337" w:name="_Toc25229689"/>
                                  <w:bookmarkStart w:id="338" w:name="_Toc25229808"/>
                                  <w:bookmarkStart w:id="339" w:name="_Toc25229923"/>
                                  <w:bookmarkStart w:id="340" w:name="_Toc25240885"/>
                                  <w:bookmarkStart w:id="341" w:name="_Toc25241000"/>
                                  <w:bookmarkStart w:id="342" w:name="_Toc25241116"/>
                                  <w:bookmarkStart w:id="343" w:name="_Toc25244418"/>
                                  <w:bookmarkStart w:id="344" w:name="_Toc25244553"/>
                                  <w:bookmarkStart w:id="345" w:name="_Toc25246920"/>
                                  <w:bookmarkStart w:id="346" w:name="_Toc25247052"/>
                                  <w:bookmarkStart w:id="347" w:name="_Toc25309722"/>
                                  <w:r>
                                    <w:rPr>
                                      <w:rFonts w:ascii="Zizou Slab" w:hAnsi="Zizou Slab"/>
                                      <w:b w:val="0"/>
                                      <w:lang w:val="es-MX"/>
                                    </w:rPr>
                                    <w:t>Astra</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3064BFE7" w14:textId="77777777" w:rsidR="0017691D" w:rsidRDefault="0017691D" w:rsidP="00AD21BC"/>
                                <w:p w14:paraId="2422C15C" w14:textId="77777777" w:rsidR="0017691D" w:rsidRPr="00DF42D1" w:rsidRDefault="0017691D" w:rsidP="00AD21BC">
                                  <w:pPr>
                                    <w:pStyle w:val="Ttulo1"/>
                                    <w:rPr>
                                      <w:rFonts w:ascii="Zizou Slab" w:hAnsi="Zizou Slab"/>
                                      <w:b w:val="0"/>
                                      <w:lang w:val="es-MX"/>
                                    </w:rPr>
                                  </w:pPr>
                                  <w:bookmarkStart w:id="348" w:name="_Toc25224009"/>
                                  <w:bookmarkStart w:id="349" w:name="_Toc25224239"/>
                                  <w:bookmarkStart w:id="350" w:name="_Toc25225148"/>
                                  <w:bookmarkStart w:id="351" w:name="_Toc25225361"/>
                                  <w:bookmarkStart w:id="352" w:name="_Toc25225574"/>
                                  <w:bookmarkStart w:id="353" w:name="_Toc25225785"/>
                                  <w:bookmarkStart w:id="354" w:name="_Toc25225995"/>
                                  <w:bookmarkStart w:id="355" w:name="_Toc25226212"/>
                                  <w:bookmarkStart w:id="356" w:name="_Toc25226410"/>
                                  <w:bookmarkStart w:id="357" w:name="_Toc25226604"/>
                                  <w:bookmarkStart w:id="358" w:name="_Toc25227009"/>
                                  <w:bookmarkStart w:id="359" w:name="_Toc25227190"/>
                                  <w:bookmarkStart w:id="360" w:name="_Toc25227364"/>
                                  <w:bookmarkStart w:id="361" w:name="_Toc25227537"/>
                                  <w:bookmarkStart w:id="362" w:name="_Toc25227707"/>
                                  <w:bookmarkStart w:id="363" w:name="_Toc25227990"/>
                                  <w:bookmarkStart w:id="364" w:name="_Toc25228168"/>
                                  <w:bookmarkStart w:id="365" w:name="_Toc25228342"/>
                                  <w:bookmarkStart w:id="366" w:name="_Toc25228506"/>
                                  <w:bookmarkStart w:id="367" w:name="_Toc25228679"/>
                                  <w:bookmarkStart w:id="368" w:name="_Toc25229125"/>
                                  <w:bookmarkStart w:id="369" w:name="_Toc25229248"/>
                                  <w:bookmarkStart w:id="370" w:name="_Toc25229363"/>
                                  <w:bookmarkStart w:id="371" w:name="_Toc25229568"/>
                                  <w:bookmarkStart w:id="372" w:name="_Toc25229690"/>
                                  <w:bookmarkStart w:id="373" w:name="_Toc25229809"/>
                                  <w:bookmarkStart w:id="374" w:name="_Toc25229924"/>
                                  <w:bookmarkStart w:id="375" w:name="_Toc25240886"/>
                                  <w:bookmarkStart w:id="376" w:name="_Toc25241001"/>
                                  <w:bookmarkStart w:id="377" w:name="_Toc25241117"/>
                                  <w:bookmarkStart w:id="378" w:name="_Toc25244419"/>
                                  <w:bookmarkStart w:id="379" w:name="_Toc25244554"/>
                                  <w:bookmarkStart w:id="380" w:name="_Toc25246921"/>
                                  <w:bookmarkStart w:id="381" w:name="_Toc25247053"/>
                                  <w:bookmarkStart w:id="382" w:name="_Toc25309723"/>
                                  <w:r>
                                    <w:rPr>
                                      <w:rFonts w:ascii="Zizou Slab" w:hAnsi="Zizou Slab"/>
                                      <w:b w:val="0"/>
                                      <w:lang w:val="es-MX"/>
                                    </w:rPr>
                                    <w:t>Astra</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6460A1FD" w14:textId="77777777" w:rsidR="0017691D" w:rsidRDefault="0017691D" w:rsidP="00AD21BC"/>
                                <w:p w14:paraId="6A335042" w14:textId="77777777" w:rsidR="0017691D" w:rsidRPr="00DF42D1" w:rsidRDefault="0017691D" w:rsidP="00AD21BC">
                                  <w:pPr>
                                    <w:pStyle w:val="Ttulo1"/>
                                    <w:rPr>
                                      <w:rFonts w:ascii="Zizou Slab" w:hAnsi="Zizou Slab"/>
                                      <w:b w:val="0"/>
                                      <w:lang w:val="es-MX"/>
                                    </w:rPr>
                                  </w:pPr>
                                  <w:bookmarkStart w:id="383" w:name="_Toc25224010"/>
                                  <w:bookmarkStart w:id="384" w:name="_Toc25224240"/>
                                  <w:bookmarkStart w:id="385" w:name="_Toc25225149"/>
                                  <w:bookmarkStart w:id="386" w:name="_Toc25225362"/>
                                  <w:bookmarkStart w:id="387" w:name="_Toc25225575"/>
                                  <w:bookmarkStart w:id="388" w:name="_Toc25225786"/>
                                  <w:bookmarkStart w:id="389" w:name="_Toc25225996"/>
                                  <w:bookmarkStart w:id="390" w:name="_Toc25226213"/>
                                  <w:bookmarkStart w:id="391" w:name="_Toc25226411"/>
                                  <w:bookmarkStart w:id="392" w:name="_Toc25226605"/>
                                  <w:bookmarkStart w:id="393" w:name="_Toc25227010"/>
                                  <w:bookmarkStart w:id="394" w:name="_Toc25227191"/>
                                  <w:bookmarkStart w:id="395" w:name="_Toc25227365"/>
                                  <w:bookmarkStart w:id="396" w:name="_Toc25227538"/>
                                  <w:bookmarkStart w:id="397" w:name="_Toc25227708"/>
                                  <w:bookmarkStart w:id="398" w:name="_Toc25227991"/>
                                  <w:bookmarkStart w:id="399" w:name="_Toc25228169"/>
                                  <w:bookmarkStart w:id="400" w:name="_Toc25228343"/>
                                  <w:bookmarkStart w:id="401" w:name="_Toc25228507"/>
                                  <w:bookmarkStart w:id="402" w:name="_Toc25228680"/>
                                  <w:bookmarkStart w:id="403" w:name="_Toc25229126"/>
                                  <w:bookmarkStart w:id="404" w:name="_Toc25229249"/>
                                  <w:bookmarkStart w:id="405" w:name="_Toc25229364"/>
                                  <w:bookmarkStart w:id="406" w:name="_Toc25229569"/>
                                  <w:bookmarkStart w:id="407" w:name="_Toc25229691"/>
                                  <w:bookmarkStart w:id="408" w:name="_Toc25229810"/>
                                  <w:bookmarkStart w:id="409" w:name="_Toc25229925"/>
                                  <w:bookmarkStart w:id="410" w:name="_Toc25240887"/>
                                  <w:bookmarkStart w:id="411" w:name="_Toc25241002"/>
                                  <w:bookmarkStart w:id="412" w:name="_Toc25241118"/>
                                  <w:bookmarkStart w:id="413" w:name="_Toc25244420"/>
                                  <w:bookmarkStart w:id="414" w:name="_Toc25244555"/>
                                  <w:bookmarkStart w:id="415" w:name="_Toc25246922"/>
                                  <w:bookmarkStart w:id="416" w:name="_Toc25247054"/>
                                  <w:bookmarkStart w:id="417" w:name="_Toc25309724"/>
                                  <w:r>
                                    <w:rPr>
                                      <w:rFonts w:ascii="Zizou Slab" w:hAnsi="Zizou Slab"/>
                                      <w:b w:val="0"/>
                                      <w:lang w:val="es-MX"/>
                                    </w:rPr>
                                    <w:t>Astra</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4D9ADCA7" w14:textId="77777777" w:rsidR="0017691D" w:rsidRDefault="0017691D" w:rsidP="00AD21BC"/>
                                <w:p w14:paraId="490FC2FE" w14:textId="77777777" w:rsidR="0017691D" w:rsidRPr="00DF42D1" w:rsidRDefault="0017691D" w:rsidP="00AD21BC">
                                  <w:pPr>
                                    <w:pStyle w:val="Ttulo1"/>
                                    <w:rPr>
                                      <w:rFonts w:ascii="Zizou Slab" w:hAnsi="Zizou Slab"/>
                                      <w:b w:val="0"/>
                                      <w:lang w:val="es-MX"/>
                                    </w:rPr>
                                  </w:pPr>
                                  <w:bookmarkStart w:id="418" w:name="_Toc25224011"/>
                                  <w:bookmarkStart w:id="419" w:name="_Toc25224241"/>
                                  <w:bookmarkStart w:id="420" w:name="_Toc25225150"/>
                                  <w:bookmarkStart w:id="421" w:name="_Toc25225363"/>
                                  <w:bookmarkStart w:id="422" w:name="_Toc25225576"/>
                                  <w:bookmarkStart w:id="423" w:name="_Toc25225787"/>
                                  <w:bookmarkStart w:id="424" w:name="_Toc25225997"/>
                                  <w:bookmarkStart w:id="425" w:name="_Toc25226214"/>
                                  <w:bookmarkStart w:id="426" w:name="_Toc25226412"/>
                                  <w:bookmarkStart w:id="427" w:name="_Toc25226606"/>
                                  <w:bookmarkStart w:id="428" w:name="_Toc25227011"/>
                                  <w:bookmarkStart w:id="429" w:name="_Toc25227192"/>
                                  <w:bookmarkStart w:id="430" w:name="_Toc25227366"/>
                                  <w:bookmarkStart w:id="431" w:name="_Toc25227539"/>
                                  <w:bookmarkStart w:id="432" w:name="_Toc25227709"/>
                                  <w:bookmarkStart w:id="433" w:name="_Toc25227992"/>
                                  <w:bookmarkStart w:id="434" w:name="_Toc25228170"/>
                                  <w:bookmarkStart w:id="435" w:name="_Toc25228344"/>
                                  <w:bookmarkStart w:id="436" w:name="_Toc25228508"/>
                                  <w:bookmarkStart w:id="437" w:name="_Toc25228681"/>
                                  <w:bookmarkStart w:id="438" w:name="_Toc25229127"/>
                                  <w:bookmarkStart w:id="439" w:name="_Toc25229250"/>
                                  <w:bookmarkStart w:id="440" w:name="_Toc25229365"/>
                                  <w:bookmarkStart w:id="441" w:name="_Toc25229570"/>
                                  <w:bookmarkStart w:id="442" w:name="_Toc25229692"/>
                                  <w:bookmarkStart w:id="443" w:name="_Toc25229811"/>
                                  <w:bookmarkStart w:id="444" w:name="_Toc25229926"/>
                                  <w:bookmarkStart w:id="445" w:name="_Toc25240888"/>
                                  <w:bookmarkStart w:id="446" w:name="_Toc25241003"/>
                                  <w:bookmarkStart w:id="447" w:name="_Toc25241119"/>
                                  <w:bookmarkStart w:id="448" w:name="_Toc25244421"/>
                                  <w:bookmarkStart w:id="449" w:name="_Toc25244556"/>
                                  <w:bookmarkStart w:id="450" w:name="_Toc25246923"/>
                                  <w:bookmarkStart w:id="451" w:name="_Toc25247055"/>
                                  <w:bookmarkStart w:id="452" w:name="_Toc25309725"/>
                                  <w:r>
                                    <w:rPr>
                                      <w:rFonts w:ascii="Zizou Slab" w:hAnsi="Zizou Slab"/>
                                      <w:b w:val="0"/>
                                      <w:lang w:val="es-MX"/>
                                    </w:rPr>
                                    <w:t>Astra</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7CB85952" w14:textId="77777777" w:rsidR="0017691D" w:rsidRDefault="0017691D" w:rsidP="00AD21BC"/>
                                <w:p w14:paraId="474790D4" w14:textId="77777777" w:rsidR="0017691D" w:rsidRPr="00DF42D1" w:rsidRDefault="0017691D" w:rsidP="00AD21BC">
                                  <w:pPr>
                                    <w:pStyle w:val="Ttulo1"/>
                                    <w:rPr>
                                      <w:rFonts w:ascii="Zizou Slab" w:hAnsi="Zizou Slab"/>
                                      <w:b w:val="0"/>
                                      <w:lang w:val="es-MX"/>
                                    </w:rPr>
                                  </w:pPr>
                                  <w:bookmarkStart w:id="453" w:name="_Toc25224012"/>
                                  <w:bookmarkStart w:id="454" w:name="_Toc25224242"/>
                                  <w:bookmarkStart w:id="455" w:name="_Toc25225151"/>
                                  <w:bookmarkStart w:id="456" w:name="_Toc25225364"/>
                                  <w:bookmarkStart w:id="457" w:name="_Toc25225577"/>
                                  <w:bookmarkStart w:id="458" w:name="_Toc25225788"/>
                                  <w:bookmarkStart w:id="459" w:name="_Toc25225998"/>
                                  <w:bookmarkStart w:id="460" w:name="_Toc25226215"/>
                                  <w:bookmarkStart w:id="461" w:name="_Toc25226413"/>
                                  <w:bookmarkStart w:id="462" w:name="_Toc25226607"/>
                                  <w:bookmarkStart w:id="463" w:name="_Toc25227012"/>
                                  <w:bookmarkStart w:id="464" w:name="_Toc25227193"/>
                                  <w:bookmarkStart w:id="465" w:name="_Toc25227367"/>
                                  <w:bookmarkStart w:id="466" w:name="_Toc25227540"/>
                                  <w:bookmarkStart w:id="467" w:name="_Toc25227710"/>
                                  <w:bookmarkStart w:id="468" w:name="_Toc25227993"/>
                                  <w:bookmarkStart w:id="469" w:name="_Toc25228171"/>
                                  <w:bookmarkStart w:id="470" w:name="_Toc25228345"/>
                                  <w:bookmarkStart w:id="471" w:name="_Toc25228509"/>
                                  <w:bookmarkStart w:id="472" w:name="_Toc25228682"/>
                                  <w:bookmarkStart w:id="473" w:name="_Toc25229128"/>
                                  <w:bookmarkStart w:id="474" w:name="_Toc25229251"/>
                                  <w:bookmarkStart w:id="475" w:name="_Toc25229366"/>
                                  <w:bookmarkStart w:id="476" w:name="_Toc25229571"/>
                                  <w:bookmarkStart w:id="477" w:name="_Toc25229693"/>
                                  <w:bookmarkStart w:id="478" w:name="_Toc25229812"/>
                                  <w:bookmarkStart w:id="479" w:name="_Toc25229927"/>
                                  <w:bookmarkStart w:id="480" w:name="_Toc25240889"/>
                                  <w:bookmarkStart w:id="481" w:name="_Toc25241004"/>
                                  <w:bookmarkStart w:id="482" w:name="_Toc25241120"/>
                                  <w:bookmarkStart w:id="483" w:name="_Toc25244422"/>
                                  <w:bookmarkStart w:id="484" w:name="_Toc25244557"/>
                                  <w:bookmarkStart w:id="485" w:name="_Toc25246924"/>
                                  <w:bookmarkStart w:id="486" w:name="_Toc25247056"/>
                                  <w:bookmarkStart w:id="487" w:name="_Toc25309726"/>
                                  <w:r>
                                    <w:rPr>
                                      <w:rFonts w:ascii="Zizou Slab" w:hAnsi="Zizou Slab"/>
                                      <w:b w:val="0"/>
                                      <w:lang w:val="es-MX"/>
                                    </w:rPr>
                                    <w:t>Astra</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1F8C008A" w14:textId="77777777" w:rsidR="0017691D" w:rsidRDefault="0017691D" w:rsidP="00AD21BC"/>
                                <w:p w14:paraId="58FD7AB5" w14:textId="77777777" w:rsidR="0017691D" w:rsidRPr="00DF42D1" w:rsidRDefault="0017691D" w:rsidP="00AD21BC">
                                  <w:pPr>
                                    <w:pStyle w:val="Ttulo1"/>
                                    <w:rPr>
                                      <w:rFonts w:ascii="Zizou Slab" w:hAnsi="Zizou Slab"/>
                                      <w:b w:val="0"/>
                                      <w:lang w:val="es-MX"/>
                                    </w:rPr>
                                  </w:pPr>
                                  <w:bookmarkStart w:id="488" w:name="_Toc25224013"/>
                                  <w:bookmarkStart w:id="489" w:name="_Toc25224243"/>
                                  <w:bookmarkStart w:id="490" w:name="_Toc25225152"/>
                                  <w:bookmarkStart w:id="491" w:name="_Toc25225365"/>
                                  <w:bookmarkStart w:id="492" w:name="_Toc25225578"/>
                                  <w:bookmarkStart w:id="493" w:name="_Toc25225789"/>
                                  <w:bookmarkStart w:id="494" w:name="_Toc25225999"/>
                                  <w:bookmarkStart w:id="495" w:name="_Toc25226216"/>
                                  <w:bookmarkStart w:id="496" w:name="_Toc25226414"/>
                                  <w:bookmarkStart w:id="497" w:name="_Toc25226608"/>
                                  <w:bookmarkStart w:id="498" w:name="_Toc25227013"/>
                                  <w:bookmarkStart w:id="499" w:name="_Toc25227194"/>
                                  <w:bookmarkStart w:id="500" w:name="_Toc25227368"/>
                                  <w:bookmarkStart w:id="501" w:name="_Toc25227541"/>
                                  <w:bookmarkStart w:id="502" w:name="_Toc25227711"/>
                                  <w:bookmarkStart w:id="503" w:name="_Toc25227994"/>
                                  <w:bookmarkStart w:id="504" w:name="_Toc25228172"/>
                                  <w:bookmarkStart w:id="505" w:name="_Toc25228346"/>
                                  <w:bookmarkStart w:id="506" w:name="_Toc25228510"/>
                                  <w:bookmarkStart w:id="507" w:name="_Toc25228683"/>
                                  <w:bookmarkStart w:id="508" w:name="_Toc25229129"/>
                                  <w:bookmarkStart w:id="509" w:name="_Toc25229252"/>
                                  <w:bookmarkStart w:id="510" w:name="_Toc25229367"/>
                                  <w:bookmarkStart w:id="511" w:name="_Toc25229572"/>
                                  <w:bookmarkStart w:id="512" w:name="_Toc25229694"/>
                                  <w:bookmarkStart w:id="513" w:name="_Toc25229813"/>
                                  <w:bookmarkStart w:id="514" w:name="_Toc25229928"/>
                                  <w:bookmarkStart w:id="515" w:name="_Toc25240890"/>
                                  <w:bookmarkStart w:id="516" w:name="_Toc25241005"/>
                                  <w:bookmarkStart w:id="517" w:name="_Toc25241121"/>
                                  <w:bookmarkStart w:id="518" w:name="_Toc25244423"/>
                                  <w:bookmarkStart w:id="519" w:name="_Toc25244558"/>
                                  <w:bookmarkStart w:id="520" w:name="_Toc25246925"/>
                                  <w:bookmarkStart w:id="521" w:name="_Toc25247057"/>
                                  <w:bookmarkStart w:id="522" w:name="_Toc25309727"/>
                                  <w:r>
                                    <w:rPr>
                                      <w:rFonts w:ascii="Zizou Slab" w:hAnsi="Zizou Slab"/>
                                      <w:b w:val="0"/>
                                      <w:lang w:val="es-MX"/>
                                    </w:rPr>
                                    <w:t>Astra</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0F596406" w14:textId="77777777" w:rsidR="0017691D" w:rsidRDefault="0017691D" w:rsidP="00AD21BC"/>
                                <w:p w14:paraId="735EEDBA" w14:textId="77777777" w:rsidR="0017691D" w:rsidRPr="00DF42D1" w:rsidRDefault="0017691D" w:rsidP="00AD21BC">
                                  <w:pPr>
                                    <w:pStyle w:val="Ttulo1"/>
                                    <w:rPr>
                                      <w:rFonts w:ascii="Zizou Slab" w:hAnsi="Zizou Slab"/>
                                      <w:b w:val="0"/>
                                      <w:lang w:val="es-MX"/>
                                    </w:rPr>
                                  </w:pPr>
                                  <w:bookmarkStart w:id="523" w:name="_Toc25224014"/>
                                  <w:bookmarkStart w:id="524" w:name="_Toc25224244"/>
                                  <w:bookmarkStart w:id="525" w:name="_Toc25225153"/>
                                  <w:bookmarkStart w:id="526" w:name="_Toc25225366"/>
                                  <w:bookmarkStart w:id="527" w:name="_Toc25225579"/>
                                  <w:bookmarkStart w:id="528" w:name="_Toc25225790"/>
                                  <w:bookmarkStart w:id="529" w:name="_Toc25226000"/>
                                  <w:bookmarkStart w:id="530" w:name="_Toc25226217"/>
                                  <w:bookmarkStart w:id="531" w:name="_Toc25226415"/>
                                  <w:bookmarkStart w:id="532" w:name="_Toc25226609"/>
                                  <w:bookmarkStart w:id="533" w:name="_Toc25227014"/>
                                  <w:bookmarkStart w:id="534" w:name="_Toc25227195"/>
                                  <w:bookmarkStart w:id="535" w:name="_Toc25227369"/>
                                  <w:bookmarkStart w:id="536" w:name="_Toc25227542"/>
                                  <w:bookmarkStart w:id="537" w:name="_Toc25227712"/>
                                  <w:bookmarkStart w:id="538" w:name="_Toc25227995"/>
                                  <w:bookmarkStart w:id="539" w:name="_Toc25228173"/>
                                  <w:bookmarkStart w:id="540" w:name="_Toc25228347"/>
                                  <w:bookmarkStart w:id="541" w:name="_Toc25228511"/>
                                  <w:bookmarkStart w:id="542" w:name="_Toc25228684"/>
                                  <w:bookmarkStart w:id="543" w:name="_Toc25229130"/>
                                  <w:bookmarkStart w:id="544" w:name="_Toc25229253"/>
                                  <w:bookmarkStart w:id="545" w:name="_Toc25229368"/>
                                  <w:bookmarkStart w:id="546" w:name="_Toc25229573"/>
                                  <w:bookmarkStart w:id="547" w:name="_Toc25229695"/>
                                  <w:bookmarkStart w:id="548" w:name="_Toc25229814"/>
                                  <w:bookmarkStart w:id="549" w:name="_Toc25229929"/>
                                  <w:bookmarkStart w:id="550" w:name="_Toc25240891"/>
                                  <w:bookmarkStart w:id="551" w:name="_Toc25241006"/>
                                  <w:bookmarkStart w:id="552" w:name="_Toc25241122"/>
                                  <w:bookmarkStart w:id="553" w:name="_Toc25244424"/>
                                  <w:bookmarkStart w:id="554" w:name="_Toc25244559"/>
                                  <w:bookmarkStart w:id="555" w:name="_Toc25246926"/>
                                  <w:bookmarkStart w:id="556" w:name="_Toc25247058"/>
                                  <w:bookmarkStart w:id="557" w:name="_Toc25309728"/>
                                  <w:r>
                                    <w:rPr>
                                      <w:rFonts w:ascii="Zizou Slab" w:hAnsi="Zizou Slab"/>
                                      <w:b w:val="0"/>
                                      <w:lang w:val="es-MX"/>
                                    </w:rPr>
                                    <w:t>Astra</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1BD2F794" w14:textId="77777777" w:rsidR="0017691D" w:rsidRDefault="0017691D" w:rsidP="00AD21BC"/>
                                <w:p w14:paraId="077097C0" w14:textId="77777777" w:rsidR="0017691D" w:rsidRPr="00DF42D1" w:rsidRDefault="0017691D" w:rsidP="00AD21BC">
                                  <w:pPr>
                                    <w:pStyle w:val="Ttulo1"/>
                                    <w:rPr>
                                      <w:rFonts w:ascii="Zizou Slab" w:hAnsi="Zizou Slab"/>
                                      <w:b w:val="0"/>
                                      <w:lang w:val="es-MX"/>
                                    </w:rPr>
                                  </w:pPr>
                                  <w:bookmarkStart w:id="558" w:name="_Toc25224015"/>
                                  <w:bookmarkStart w:id="559" w:name="_Toc25224245"/>
                                  <w:bookmarkStart w:id="560" w:name="_Toc25225154"/>
                                  <w:bookmarkStart w:id="561" w:name="_Toc25225367"/>
                                  <w:bookmarkStart w:id="562" w:name="_Toc25225580"/>
                                  <w:bookmarkStart w:id="563" w:name="_Toc25225791"/>
                                  <w:bookmarkStart w:id="564" w:name="_Toc25226001"/>
                                  <w:bookmarkStart w:id="565" w:name="_Toc25226218"/>
                                  <w:bookmarkStart w:id="566" w:name="_Toc25226416"/>
                                  <w:bookmarkStart w:id="567" w:name="_Toc25226610"/>
                                  <w:bookmarkStart w:id="568" w:name="_Toc25227015"/>
                                  <w:bookmarkStart w:id="569" w:name="_Toc25227196"/>
                                  <w:bookmarkStart w:id="570" w:name="_Toc25227370"/>
                                  <w:bookmarkStart w:id="571" w:name="_Toc25227543"/>
                                  <w:bookmarkStart w:id="572" w:name="_Toc25227713"/>
                                  <w:bookmarkStart w:id="573" w:name="_Toc25227996"/>
                                  <w:bookmarkStart w:id="574" w:name="_Toc25228174"/>
                                  <w:bookmarkStart w:id="575" w:name="_Toc25228348"/>
                                  <w:bookmarkStart w:id="576" w:name="_Toc25228512"/>
                                  <w:bookmarkStart w:id="577" w:name="_Toc25228685"/>
                                  <w:bookmarkStart w:id="578" w:name="_Toc25229131"/>
                                  <w:bookmarkStart w:id="579" w:name="_Toc25229254"/>
                                  <w:bookmarkStart w:id="580" w:name="_Toc25229369"/>
                                  <w:bookmarkStart w:id="581" w:name="_Toc25229574"/>
                                  <w:bookmarkStart w:id="582" w:name="_Toc25229696"/>
                                  <w:bookmarkStart w:id="583" w:name="_Toc25229815"/>
                                  <w:bookmarkStart w:id="584" w:name="_Toc25229930"/>
                                  <w:bookmarkStart w:id="585" w:name="_Toc25240892"/>
                                  <w:bookmarkStart w:id="586" w:name="_Toc25241007"/>
                                  <w:bookmarkStart w:id="587" w:name="_Toc25241123"/>
                                  <w:bookmarkStart w:id="588" w:name="_Toc25244425"/>
                                  <w:bookmarkStart w:id="589" w:name="_Toc25244560"/>
                                  <w:bookmarkStart w:id="590" w:name="_Toc25246927"/>
                                  <w:bookmarkStart w:id="591" w:name="_Toc25247059"/>
                                  <w:bookmarkStart w:id="592" w:name="_Toc25309729"/>
                                  <w:r>
                                    <w:rPr>
                                      <w:rFonts w:ascii="Zizou Slab" w:hAnsi="Zizou Slab"/>
                                      <w:b w:val="0"/>
                                      <w:lang w:val="es-MX"/>
                                    </w:rPr>
                                    <w:t>Astra</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057A4FF5" w14:textId="77777777" w:rsidR="0017691D" w:rsidRDefault="0017691D" w:rsidP="00AD21BC"/>
                                <w:p w14:paraId="405A2E1D" w14:textId="77777777" w:rsidR="0017691D" w:rsidRPr="00DF42D1" w:rsidRDefault="0017691D" w:rsidP="00AD21BC">
                                  <w:pPr>
                                    <w:pStyle w:val="Ttulo1"/>
                                    <w:rPr>
                                      <w:rFonts w:ascii="Zizou Slab" w:hAnsi="Zizou Slab"/>
                                      <w:b w:val="0"/>
                                      <w:lang w:val="es-MX"/>
                                    </w:rPr>
                                  </w:pPr>
                                  <w:bookmarkStart w:id="593" w:name="_Toc25224016"/>
                                  <w:bookmarkStart w:id="594" w:name="_Toc25224246"/>
                                  <w:bookmarkStart w:id="595" w:name="_Toc25225155"/>
                                  <w:bookmarkStart w:id="596" w:name="_Toc25225368"/>
                                  <w:bookmarkStart w:id="597" w:name="_Toc25225581"/>
                                  <w:bookmarkStart w:id="598" w:name="_Toc25225792"/>
                                  <w:bookmarkStart w:id="599" w:name="_Toc25226002"/>
                                  <w:bookmarkStart w:id="600" w:name="_Toc25226219"/>
                                  <w:bookmarkStart w:id="601" w:name="_Toc25226417"/>
                                  <w:bookmarkStart w:id="602" w:name="_Toc25226611"/>
                                  <w:bookmarkStart w:id="603" w:name="_Toc25227016"/>
                                  <w:bookmarkStart w:id="604" w:name="_Toc25227197"/>
                                  <w:bookmarkStart w:id="605" w:name="_Toc25227371"/>
                                  <w:bookmarkStart w:id="606" w:name="_Toc25227544"/>
                                  <w:bookmarkStart w:id="607" w:name="_Toc25227714"/>
                                  <w:bookmarkStart w:id="608" w:name="_Toc25227997"/>
                                  <w:bookmarkStart w:id="609" w:name="_Toc25228175"/>
                                  <w:bookmarkStart w:id="610" w:name="_Toc25228349"/>
                                  <w:bookmarkStart w:id="611" w:name="_Toc25228513"/>
                                  <w:bookmarkStart w:id="612" w:name="_Toc25228686"/>
                                  <w:bookmarkStart w:id="613" w:name="_Toc25229132"/>
                                  <w:bookmarkStart w:id="614" w:name="_Toc25229255"/>
                                  <w:bookmarkStart w:id="615" w:name="_Toc25229370"/>
                                  <w:bookmarkStart w:id="616" w:name="_Toc25229575"/>
                                  <w:bookmarkStart w:id="617" w:name="_Toc25229697"/>
                                  <w:bookmarkStart w:id="618" w:name="_Toc25229816"/>
                                  <w:bookmarkStart w:id="619" w:name="_Toc25229931"/>
                                  <w:bookmarkStart w:id="620" w:name="_Toc25240893"/>
                                  <w:bookmarkStart w:id="621" w:name="_Toc25241008"/>
                                  <w:bookmarkStart w:id="622" w:name="_Toc25241124"/>
                                  <w:bookmarkStart w:id="623" w:name="_Toc25244426"/>
                                  <w:bookmarkStart w:id="624" w:name="_Toc25244561"/>
                                  <w:bookmarkStart w:id="625" w:name="_Toc25246928"/>
                                  <w:bookmarkStart w:id="626" w:name="_Toc25247060"/>
                                  <w:bookmarkStart w:id="627" w:name="_Toc25309730"/>
                                  <w:r>
                                    <w:rPr>
                                      <w:rFonts w:ascii="Zizou Slab" w:hAnsi="Zizou Slab"/>
                                      <w:b w:val="0"/>
                                      <w:lang w:val="es-MX"/>
                                    </w:rPr>
                                    <w:t>Astra</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p>
                                <w:p w14:paraId="5EA7ECA5" w14:textId="77777777" w:rsidR="0017691D" w:rsidRDefault="0017691D" w:rsidP="00AD21BC"/>
                                <w:p w14:paraId="6B2E552C" w14:textId="77777777" w:rsidR="0017691D" w:rsidRPr="00DF42D1" w:rsidRDefault="0017691D" w:rsidP="00AD21BC">
                                  <w:pPr>
                                    <w:pStyle w:val="Ttulo1"/>
                                    <w:rPr>
                                      <w:rFonts w:ascii="Zizou Slab" w:hAnsi="Zizou Slab"/>
                                      <w:b w:val="0"/>
                                      <w:lang w:val="es-MX"/>
                                    </w:rPr>
                                  </w:pPr>
                                  <w:bookmarkStart w:id="628" w:name="_Toc25224017"/>
                                  <w:bookmarkStart w:id="629" w:name="_Toc25224247"/>
                                  <w:bookmarkStart w:id="630" w:name="_Toc25225156"/>
                                  <w:bookmarkStart w:id="631" w:name="_Toc25225369"/>
                                  <w:bookmarkStart w:id="632" w:name="_Toc25225582"/>
                                  <w:bookmarkStart w:id="633" w:name="_Toc25225793"/>
                                  <w:bookmarkStart w:id="634" w:name="_Toc25226003"/>
                                  <w:bookmarkStart w:id="635" w:name="_Toc25226220"/>
                                  <w:bookmarkStart w:id="636" w:name="_Toc25226418"/>
                                  <w:bookmarkStart w:id="637" w:name="_Toc25226612"/>
                                  <w:bookmarkStart w:id="638" w:name="_Toc25227017"/>
                                  <w:bookmarkStart w:id="639" w:name="_Toc25227198"/>
                                  <w:bookmarkStart w:id="640" w:name="_Toc25227372"/>
                                  <w:bookmarkStart w:id="641" w:name="_Toc25227545"/>
                                  <w:bookmarkStart w:id="642" w:name="_Toc25227715"/>
                                  <w:bookmarkStart w:id="643" w:name="_Toc25227998"/>
                                  <w:bookmarkStart w:id="644" w:name="_Toc25228176"/>
                                  <w:bookmarkStart w:id="645" w:name="_Toc25228350"/>
                                  <w:bookmarkStart w:id="646" w:name="_Toc25228514"/>
                                  <w:bookmarkStart w:id="647" w:name="_Toc25228687"/>
                                  <w:bookmarkStart w:id="648" w:name="_Toc25229133"/>
                                  <w:bookmarkStart w:id="649" w:name="_Toc25229256"/>
                                  <w:bookmarkStart w:id="650" w:name="_Toc25229371"/>
                                  <w:bookmarkStart w:id="651" w:name="_Toc25229576"/>
                                  <w:bookmarkStart w:id="652" w:name="_Toc25229698"/>
                                  <w:bookmarkStart w:id="653" w:name="_Toc25229817"/>
                                  <w:bookmarkStart w:id="654" w:name="_Toc25229932"/>
                                  <w:bookmarkStart w:id="655" w:name="_Toc25240894"/>
                                  <w:bookmarkStart w:id="656" w:name="_Toc25241009"/>
                                  <w:bookmarkStart w:id="657" w:name="_Toc25241125"/>
                                  <w:bookmarkStart w:id="658" w:name="_Toc25244427"/>
                                  <w:bookmarkStart w:id="659" w:name="_Toc25244562"/>
                                  <w:bookmarkStart w:id="660" w:name="_Toc25246929"/>
                                  <w:bookmarkStart w:id="661" w:name="_Toc25247061"/>
                                  <w:bookmarkStart w:id="662" w:name="_Toc25309731"/>
                                  <w:r>
                                    <w:rPr>
                                      <w:rFonts w:ascii="Zizou Slab" w:hAnsi="Zizou Slab"/>
                                      <w:b w:val="0"/>
                                      <w:lang w:val="es-MX"/>
                                    </w:rPr>
                                    <w:t>Astra</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6B867404" w14:textId="77777777" w:rsidR="0017691D" w:rsidRDefault="0017691D" w:rsidP="00AD21BC"/>
                                <w:p w14:paraId="201DA12F" w14:textId="77777777" w:rsidR="0017691D" w:rsidRPr="00DF42D1" w:rsidRDefault="0017691D" w:rsidP="00AD21BC">
                                  <w:pPr>
                                    <w:pStyle w:val="Ttulo1"/>
                                    <w:rPr>
                                      <w:rFonts w:ascii="Zizou Slab" w:hAnsi="Zizou Slab"/>
                                      <w:b w:val="0"/>
                                      <w:lang w:val="es-MX"/>
                                    </w:rPr>
                                  </w:pPr>
                                  <w:bookmarkStart w:id="663" w:name="_Toc25224018"/>
                                  <w:bookmarkStart w:id="664" w:name="_Toc25224248"/>
                                  <w:bookmarkStart w:id="665" w:name="_Toc25225157"/>
                                  <w:bookmarkStart w:id="666" w:name="_Toc25225370"/>
                                  <w:bookmarkStart w:id="667" w:name="_Toc25225583"/>
                                  <w:bookmarkStart w:id="668" w:name="_Toc25225794"/>
                                  <w:bookmarkStart w:id="669" w:name="_Toc25226004"/>
                                  <w:bookmarkStart w:id="670" w:name="_Toc25226221"/>
                                  <w:bookmarkStart w:id="671" w:name="_Toc25226419"/>
                                  <w:bookmarkStart w:id="672" w:name="_Toc25226613"/>
                                  <w:bookmarkStart w:id="673" w:name="_Toc25227018"/>
                                  <w:bookmarkStart w:id="674" w:name="_Toc25227199"/>
                                  <w:bookmarkStart w:id="675" w:name="_Toc25227373"/>
                                  <w:bookmarkStart w:id="676" w:name="_Toc25227546"/>
                                  <w:bookmarkStart w:id="677" w:name="_Toc25227716"/>
                                  <w:bookmarkStart w:id="678" w:name="_Toc25227999"/>
                                  <w:bookmarkStart w:id="679" w:name="_Toc25228177"/>
                                  <w:bookmarkStart w:id="680" w:name="_Toc25228351"/>
                                  <w:bookmarkStart w:id="681" w:name="_Toc25228515"/>
                                  <w:bookmarkStart w:id="682" w:name="_Toc25228688"/>
                                  <w:bookmarkStart w:id="683" w:name="_Toc25229134"/>
                                  <w:bookmarkStart w:id="684" w:name="_Toc25229257"/>
                                  <w:bookmarkStart w:id="685" w:name="_Toc25229372"/>
                                  <w:bookmarkStart w:id="686" w:name="_Toc25229577"/>
                                  <w:bookmarkStart w:id="687" w:name="_Toc25229699"/>
                                  <w:bookmarkStart w:id="688" w:name="_Toc25229818"/>
                                  <w:bookmarkStart w:id="689" w:name="_Toc25229933"/>
                                  <w:bookmarkStart w:id="690" w:name="_Toc25240895"/>
                                  <w:bookmarkStart w:id="691" w:name="_Toc25241010"/>
                                  <w:bookmarkStart w:id="692" w:name="_Toc25241126"/>
                                  <w:bookmarkStart w:id="693" w:name="_Toc25244428"/>
                                  <w:bookmarkStart w:id="694" w:name="_Toc25244563"/>
                                  <w:bookmarkStart w:id="695" w:name="_Toc25246930"/>
                                  <w:bookmarkStart w:id="696" w:name="_Toc25247062"/>
                                  <w:bookmarkStart w:id="697" w:name="_Toc25309732"/>
                                  <w:r>
                                    <w:rPr>
                                      <w:rFonts w:ascii="Zizou Slab" w:hAnsi="Zizou Slab"/>
                                      <w:b w:val="0"/>
                                      <w:lang w:val="es-MX"/>
                                    </w:rPr>
                                    <w:t>Astra</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2BBD58EC" w14:textId="77777777" w:rsidR="0017691D" w:rsidRDefault="0017691D" w:rsidP="00AD21BC"/>
                                <w:p w14:paraId="1A092F34" w14:textId="77777777" w:rsidR="0017691D" w:rsidRPr="00DF42D1" w:rsidRDefault="0017691D" w:rsidP="00AD21BC">
                                  <w:pPr>
                                    <w:pStyle w:val="Ttulo1"/>
                                    <w:rPr>
                                      <w:rFonts w:ascii="Zizou Slab" w:hAnsi="Zizou Slab"/>
                                      <w:b w:val="0"/>
                                      <w:lang w:val="es-MX"/>
                                    </w:rPr>
                                  </w:pPr>
                                  <w:bookmarkStart w:id="698" w:name="_Toc25224019"/>
                                  <w:bookmarkStart w:id="699" w:name="_Toc25224249"/>
                                  <w:bookmarkStart w:id="700" w:name="_Toc25225158"/>
                                  <w:bookmarkStart w:id="701" w:name="_Toc25225371"/>
                                  <w:bookmarkStart w:id="702" w:name="_Toc25225584"/>
                                  <w:bookmarkStart w:id="703" w:name="_Toc25225795"/>
                                  <w:bookmarkStart w:id="704" w:name="_Toc25226005"/>
                                  <w:bookmarkStart w:id="705" w:name="_Toc25226222"/>
                                  <w:bookmarkStart w:id="706" w:name="_Toc25226420"/>
                                  <w:bookmarkStart w:id="707" w:name="_Toc25226614"/>
                                  <w:bookmarkStart w:id="708" w:name="_Toc25227019"/>
                                  <w:bookmarkStart w:id="709" w:name="_Toc25227200"/>
                                  <w:bookmarkStart w:id="710" w:name="_Toc25227374"/>
                                  <w:bookmarkStart w:id="711" w:name="_Toc25227547"/>
                                  <w:bookmarkStart w:id="712" w:name="_Toc25227717"/>
                                  <w:bookmarkStart w:id="713" w:name="_Toc25228000"/>
                                  <w:bookmarkStart w:id="714" w:name="_Toc25228178"/>
                                  <w:bookmarkStart w:id="715" w:name="_Toc25228352"/>
                                  <w:bookmarkStart w:id="716" w:name="_Toc25228516"/>
                                  <w:bookmarkStart w:id="717" w:name="_Toc25228689"/>
                                  <w:bookmarkStart w:id="718" w:name="_Toc25229135"/>
                                  <w:bookmarkStart w:id="719" w:name="_Toc25229258"/>
                                  <w:bookmarkStart w:id="720" w:name="_Toc25229373"/>
                                  <w:bookmarkStart w:id="721" w:name="_Toc25229578"/>
                                  <w:bookmarkStart w:id="722" w:name="_Toc25229700"/>
                                  <w:bookmarkStart w:id="723" w:name="_Toc25229819"/>
                                  <w:bookmarkStart w:id="724" w:name="_Toc25229934"/>
                                  <w:bookmarkStart w:id="725" w:name="_Toc25240896"/>
                                  <w:bookmarkStart w:id="726" w:name="_Toc25241011"/>
                                  <w:bookmarkStart w:id="727" w:name="_Toc25241127"/>
                                  <w:bookmarkStart w:id="728" w:name="_Toc25244429"/>
                                  <w:bookmarkStart w:id="729" w:name="_Toc25244564"/>
                                  <w:bookmarkStart w:id="730" w:name="_Toc25246931"/>
                                  <w:bookmarkStart w:id="731" w:name="_Toc25247063"/>
                                  <w:bookmarkStart w:id="732" w:name="_Toc25309733"/>
                                  <w:r>
                                    <w:rPr>
                                      <w:rFonts w:ascii="Zizou Slab" w:hAnsi="Zizou Slab"/>
                                      <w:b w:val="0"/>
                                      <w:lang w:val="es-MX"/>
                                    </w:rPr>
                                    <w:t>Astra</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6D648CB8" w14:textId="77777777" w:rsidR="0017691D" w:rsidRDefault="0017691D" w:rsidP="00AD21BC"/>
                                <w:p w14:paraId="45775CD7" w14:textId="77777777" w:rsidR="0017691D" w:rsidRPr="00DF42D1" w:rsidRDefault="0017691D" w:rsidP="00AD21BC">
                                  <w:pPr>
                                    <w:pStyle w:val="Ttulo1"/>
                                    <w:rPr>
                                      <w:rFonts w:ascii="Zizou Slab" w:hAnsi="Zizou Slab"/>
                                      <w:b w:val="0"/>
                                      <w:lang w:val="es-MX"/>
                                    </w:rPr>
                                  </w:pPr>
                                  <w:bookmarkStart w:id="733" w:name="_Toc25224020"/>
                                  <w:bookmarkStart w:id="734" w:name="_Toc25224250"/>
                                  <w:bookmarkStart w:id="735" w:name="_Toc25225159"/>
                                  <w:bookmarkStart w:id="736" w:name="_Toc25225372"/>
                                  <w:bookmarkStart w:id="737" w:name="_Toc25225585"/>
                                  <w:bookmarkStart w:id="738" w:name="_Toc25225796"/>
                                  <w:bookmarkStart w:id="739" w:name="_Toc25226006"/>
                                  <w:bookmarkStart w:id="740" w:name="_Toc25226223"/>
                                  <w:bookmarkStart w:id="741" w:name="_Toc25226421"/>
                                  <w:bookmarkStart w:id="742" w:name="_Toc25226615"/>
                                  <w:bookmarkStart w:id="743" w:name="_Toc25227020"/>
                                  <w:bookmarkStart w:id="744" w:name="_Toc25227201"/>
                                  <w:bookmarkStart w:id="745" w:name="_Toc25227375"/>
                                  <w:bookmarkStart w:id="746" w:name="_Toc25227548"/>
                                  <w:bookmarkStart w:id="747" w:name="_Toc25227718"/>
                                  <w:bookmarkStart w:id="748" w:name="_Toc25228001"/>
                                  <w:bookmarkStart w:id="749" w:name="_Toc25228179"/>
                                  <w:bookmarkStart w:id="750" w:name="_Toc25228353"/>
                                  <w:bookmarkStart w:id="751" w:name="_Toc25228517"/>
                                  <w:bookmarkStart w:id="752" w:name="_Toc25228690"/>
                                  <w:bookmarkStart w:id="753" w:name="_Toc25229136"/>
                                  <w:bookmarkStart w:id="754" w:name="_Toc25229259"/>
                                  <w:bookmarkStart w:id="755" w:name="_Toc25229374"/>
                                  <w:bookmarkStart w:id="756" w:name="_Toc25229579"/>
                                  <w:bookmarkStart w:id="757" w:name="_Toc25229701"/>
                                  <w:bookmarkStart w:id="758" w:name="_Toc25229820"/>
                                  <w:bookmarkStart w:id="759" w:name="_Toc25229935"/>
                                  <w:bookmarkStart w:id="760" w:name="_Toc25240897"/>
                                  <w:bookmarkStart w:id="761" w:name="_Toc25241012"/>
                                  <w:bookmarkStart w:id="762" w:name="_Toc25241128"/>
                                  <w:bookmarkStart w:id="763" w:name="_Toc25244430"/>
                                  <w:bookmarkStart w:id="764" w:name="_Toc25244565"/>
                                  <w:bookmarkStart w:id="765" w:name="_Toc25246932"/>
                                  <w:bookmarkStart w:id="766" w:name="_Toc25247064"/>
                                  <w:bookmarkStart w:id="767" w:name="_Toc25309734"/>
                                  <w:r>
                                    <w:rPr>
                                      <w:rFonts w:ascii="Zizou Slab" w:hAnsi="Zizou Slab"/>
                                      <w:b w:val="0"/>
                                      <w:lang w:val="es-MX"/>
                                    </w:rPr>
                                    <w:t>Astra</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0F317076" w14:textId="77777777" w:rsidR="0017691D" w:rsidRDefault="0017691D" w:rsidP="00AD21BC"/>
                                <w:p w14:paraId="76B415DD" w14:textId="77777777" w:rsidR="0017691D" w:rsidRPr="00DF42D1" w:rsidRDefault="0017691D" w:rsidP="00AD21BC">
                                  <w:pPr>
                                    <w:pStyle w:val="Ttulo1"/>
                                    <w:rPr>
                                      <w:rFonts w:ascii="Zizou Slab" w:hAnsi="Zizou Slab"/>
                                      <w:b w:val="0"/>
                                      <w:lang w:val="es-MX"/>
                                    </w:rPr>
                                  </w:pPr>
                                  <w:bookmarkStart w:id="768" w:name="_Toc25224021"/>
                                  <w:bookmarkStart w:id="769" w:name="_Toc25224251"/>
                                  <w:bookmarkStart w:id="770" w:name="_Toc25225160"/>
                                  <w:bookmarkStart w:id="771" w:name="_Toc25225373"/>
                                  <w:bookmarkStart w:id="772" w:name="_Toc25225586"/>
                                  <w:bookmarkStart w:id="773" w:name="_Toc25225797"/>
                                  <w:bookmarkStart w:id="774" w:name="_Toc25226007"/>
                                  <w:bookmarkStart w:id="775" w:name="_Toc25226224"/>
                                  <w:bookmarkStart w:id="776" w:name="_Toc25226422"/>
                                  <w:bookmarkStart w:id="777" w:name="_Toc25226616"/>
                                  <w:bookmarkStart w:id="778" w:name="_Toc25227021"/>
                                  <w:bookmarkStart w:id="779" w:name="_Toc25227202"/>
                                  <w:bookmarkStart w:id="780" w:name="_Toc25227376"/>
                                  <w:bookmarkStart w:id="781" w:name="_Toc25227549"/>
                                  <w:bookmarkStart w:id="782" w:name="_Toc25227719"/>
                                  <w:bookmarkStart w:id="783" w:name="_Toc25228002"/>
                                  <w:bookmarkStart w:id="784" w:name="_Toc25228180"/>
                                  <w:bookmarkStart w:id="785" w:name="_Toc25228354"/>
                                  <w:bookmarkStart w:id="786" w:name="_Toc25228518"/>
                                  <w:bookmarkStart w:id="787" w:name="_Toc25228691"/>
                                  <w:bookmarkStart w:id="788" w:name="_Toc25229137"/>
                                  <w:bookmarkStart w:id="789" w:name="_Toc25229260"/>
                                  <w:bookmarkStart w:id="790" w:name="_Toc25229375"/>
                                  <w:bookmarkStart w:id="791" w:name="_Toc25229580"/>
                                  <w:bookmarkStart w:id="792" w:name="_Toc25229702"/>
                                  <w:bookmarkStart w:id="793" w:name="_Toc25229821"/>
                                  <w:bookmarkStart w:id="794" w:name="_Toc25229936"/>
                                  <w:bookmarkStart w:id="795" w:name="_Toc25240898"/>
                                  <w:bookmarkStart w:id="796" w:name="_Toc25241013"/>
                                  <w:bookmarkStart w:id="797" w:name="_Toc25241129"/>
                                  <w:bookmarkStart w:id="798" w:name="_Toc25244431"/>
                                  <w:bookmarkStart w:id="799" w:name="_Toc25244566"/>
                                  <w:bookmarkStart w:id="800" w:name="_Toc25246933"/>
                                  <w:bookmarkStart w:id="801" w:name="_Toc25247065"/>
                                  <w:bookmarkStart w:id="802" w:name="_Toc25309735"/>
                                  <w:r>
                                    <w:rPr>
                                      <w:rFonts w:ascii="Zizou Slab" w:hAnsi="Zizou Slab"/>
                                      <w:b w:val="0"/>
                                      <w:lang w:val="es-MX"/>
                                    </w:rPr>
                                    <w:t>Astra</w:t>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75B7A58F" w14:textId="77777777" w:rsidR="0017691D" w:rsidRDefault="0017691D" w:rsidP="00AD21BC"/>
                                <w:p w14:paraId="21575CE8" w14:textId="77777777" w:rsidR="0017691D" w:rsidRPr="00DF42D1" w:rsidRDefault="0017691D" w:rsidP="00AD21BC">
                                  <w:pPr>
                                    <w:pStyle w:val="Ttulo1"/>
                                    <w:rPr>
                                      <w:rFonts w:ascii="Zizou Slab" w:hAnsi="Zizou Slab"/>
                                      <w:b w:val="0"/>
                                      <w:lang w:val="es-MX"/>
                                    </w:rPr>
                                  </w:pPr>
                                  <w:bookmarkStart w:id="803" w:name="_Toc25224022"/>
                                  <w:bookmarkStart w:id="804" w:name="_Toc25224252"/>
                                  <w:bookmarkStart w:id="805" w:name="_Toc25225161"/>
                                  <w:bookmarkStart w:id="806" w:name="_Toc25225374"/>
                                  <w:bookmarkStart w:id="807" w:name="_Toc25225587"/>
                                  <w:bookmarkStart w:id="808" w:name="_Toc25225798"/>
                                  <w:bookmarkStart w:id="809" w:name="_Toc25226008"/>
                                  <w:bookmarkStart w:id="810" w:name="_Toc25226225"/>
                                  <w:bookmarkStart w:id="811" w:name="_Toc25226423"/>
                                  <w:bookmarkStart w:id="812" w:name="_Toc25226617"/>
                                  <w:bookmarkStart w:id="813" w:name="_Toc25227022"/>
                                  <w:bookmarkStart w:id="814" w:name="_Toc25227203"/>
                                  <w:bookmarkStart w:id="815" w:name="_Toc25227377"/>
                                  <w:bookmarkStart w:id="816" w:name="_Toc25227550"/>
                                  <w:bookmarkStart w:id="817" w:name="_Toc25227720"/>
                                  <w:bookmarkStart w:id="818" w:name="_Toc25228003"/>
                                  <w:bookmarkStart w:id="819" w:name="_Toc25228181"/>
                                  <w:bookmarkStart w:id="820" w:name="_Toc25228355"/>
                                  <w:bookmarkStart w:id="821" w:name="_Toc25228519"/>
                                  <w:bookmarkStart w:id="822" w:name="_Toc25228692"/>
                                  <w:bookmarkStart w:id="823" w:name="_Toc25229138"/>
                                  <w:bookmarkStart w:id="824" w:name="_Toc25229261"/>
                                  <w:bookmarkStart w:id="825" w:name="_Toc25229376"/>
                                  <w:bookmarkStart w:id="826" w:name="_Toc25229581"/>
                                  <w:bookmarkStart w:id="827" w:name="_Toc25229703"/>
                                  <w:bookmarkStart w:id="828" w:name="_Toc25229822"/>
                                  <w:bookmarkStart w:id="829" w:name="_Toc25229937"/>
                                  <w:bookmarkStart w:id="830" w:name="_Toc25240899"/>
                                  <w:bookmarkStart w:id="831" w:name="_Toc25241014"/>
                                  <w:bookmarkStart w:id="832" w:name="_Toc25241130"/>
                                  <w:bookmarkStart w:id="833" w:name="_Toc25244432"/>
                                  <w:bookmarkStart w:id="834" w:name="_Toc25244567"/>
                                  <w:bookmarkStart w:id="835" w:name="_Toc25246934"/>
                                  <w:bookmarkStart w:id="836" w:name="_Toc25247066"/>
                                  <w:bookmarkStart w:id="837" w:name="_Toc25309736"/>
                                  <w:r>
                                    <w:rPr>
                                      <w:rFonts w:ascii="Zizou Slab" w:hAnsi="Zizou Slab"/>
                                      <w:b w:val="0"/>
                                      <w:lang w:val="es-MX"/>
                                    </w:rPr>
                                    <w:t>Astra</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14:paraId="2F93F0CC" w14:textId="77777777" w:rsidR="0017691D" w:rsidRDefault="0017691D" w:rsidP="00AD21BC"/>
                                <w:p w14:paraId="598984A5" w14:textId="77777777" w:rsidR="0017691D" w:rsidRPr="00DF42D1" w:rsidRDefault="0017691D" w:rsidP="00AD21BC">
                                  <w:pPr>
                                    <w:pStyle w:val="Ttulo1"/>
                                    <w:rPr>
                                      <w:rFonts w:ascii="Zizou Slab" w:hAnsi="Zizou Slab"/>
                                      <w:b w:val="0"/>
                                      <w:lang w:val="es-MX"/>
                                    </w:rPr>
                                  </w:pPr>
                                  <w:bookmarkStart w:id="838" w:name="_Toc25224023"/>
                                  <w:bookmarkStart w:id="839" w:name="_Toc25224253"/>
                                  <w:bookmarkStart w:id="840" w:name="_Toc25225162"/>
                                  <w:bookmarkStart w:id="841" w:name="_Toc25225375"/>
                                  <w:bookmarkStart w:id="842" w:name="_Toc25225588"/>
                                  <w:bookmarkStart w:id="843" w:name="_Toc25225799"/>
                                  <w:bookmarkStart w:id="844" w:name="_Toc25226009"/>
                                  <w:bookmarkStart w:id="845" w:name="_Toc25226226"/>
                                  <w:bookmarkStart w:id="846" w:name="_Toc25226424"/>
                                  <w:bookmarkStart w:id="847" w:name="_Toc25226618"/>
                                  <w:bookmarkStart w:id="848" w:name="_Toc25227023"/>
                                  <w:bookmarkStart w:id="849" w:name="_Toc25227204"/>
                                  <w:bookmarkStart w:id="850" w:name="_Toc25227378"/>
                                  <w:bookmarkStart w:id="851" w:name="_Toc25227551"/>
                                  <w:bookmarkStart w:id="852" w:name="_Toc25227721"/>
                                  <w:bookmarkStart w:id="853" w:name="_Toc25228004"/>
                                  <w:bookmarkStart w:id="854" w:name="_Toc25228182"/>
                                  <w:bookmarkStart w:id="855" w:name="_Toc25228356"/>
                                  <w:bookmarkStart w:id="856" w:name="_Toc25228520"/>
                                  <w:bookmarkStart w:id="857" w:name="_Toc25228693"/>
                                  <w:bookmarkStart w:id="858" w:name="_Toc25229139"/>
                                  <w:bookmarkStart w:id="859" w:name="_Toc25229262"/>
                                  <w:bookmarkStart w:id="860" w:name="_Toc25229377"/>
                                  <w:bookmarkStart w:id="861" w:name="_Toc25229582"/>
                                  <w:bookmarkStart w:id="862" w:name="_Toc25229704"/>
                                  <w:bookmarkStart w:id="863" w:name="_Toc25229823"/>
                                  <w:bookmarkStart w:id="864" w:name="_Toc25229938"/>
                                  <w:bookmarkStart w:id="865" w:name="_Toc25240900"/>
                                  <w:bookmarkStart w:id="866" w:name="_Toc25241015"/>
                                  <w:bookmarkStart w:id="867" w:name="_Toc25241131"/>
                                  <w:bookmarkStart w:id="868" w:name="_Toc25244433"/>
                                  <w:bookmarkStart w:id="869" w:name="_Toc25244568"/>
                                  <w:bookmarkStart w:id="870" w:name="_Toc25246935"/>
                                  <w:bookmarkStart w:id="871" w:name="_Toc25247067"/>
                                  <w:bookmarkStart w:id="872" w:name="_Toc25309737"/>
                                  <w:r>
                                    <w:rPr>
                                      <w:rFonts w:ascii="Zizou Slab" w:hAnsi="Zizou Slab"/>
                                      <w:b w:val="0"/>
                                      <w:lang w:val="es-MX"/>
                                    </w:rPr>
                                    <w:t>Astra</w:t>
                                  </w:r>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0BB2932C" w14:textId="77777777" w:rsidR="0017691D" w:rsidRDefault="0017691D" w:rsidP="00AD21BC"/>
                                <w:p w14:paraId="5CC4C1AB" w14:textId="77777777" w:rsidR="0017691D" w:rsidRPr="00DF42D1" w:rsidRDefault="0017691D" w:rsidP="00AD21BC">
                                  <w:pPr>
                                    <w:pStyle w:val="Ttulo1"/>
                                    <w:rPr>
                                      <w:rFonts w:ascii="Zizou Slab" w:hAnsi="Zizou Slab"/>
                                      <w:b w:val="0"/>
                                      <w:lang w:val="es-MX"/>
                                    </w:rPr>
                                  </w:pPr>
                                  <w:bookmarkStart w:id="873" w:name="_Toc25224024"/>
                                  <w:bookmarkStart w:id="874" w:name="_Toc25224254"/>
                                  <w:bookmarkStart w:id="875" w:name="_Toc25225163"/>
                                  <w:bookmarkStart w:id="876" w:name="_Toc25225376"/>
                                  <w:bookmarkStart w:id="877" w:name="_Toc25225589"/>
                                  <w:bookmarkStart w:id="878" w:name="_Toc25225800"/>
                                  <w:bookmarkStart w:id="879" w:name="_Toc25226010"/>
                                  <w:bookmarkStart w:id="880" w:name="_Toc25226227"/>
                                  <w:bookmarkStart w:id="881" w:name="_Toc25226425"/>
                                  <w:bookmarkStart w:id="882" w:name="_Toc25226619"/>
                                  <w:bookmarkStart w:id="883" w:name="_Toc25227024"/>
                                  <w:bookmarkStart w:id="884" w:name="_Toc25227205"/>
                                  <w:bookmarkStart w:id="885" w:name="_Toc25227379"/>
                                  <w:bookmarkStart w:id="886" w:name="_Toc25227552"/>
                                  <w:bookmarkStart w:id="887" w:name="_Toc25227722"/>
                                  <w:bookmarkStart w:id="888" w:name="_Toc25228005"/>
                                  <w:bookmarkStart w:id="889" w:name="_Toc25228183"/>
                                  <w:bookmarkStart w:id="890" w:name="_Toc25228357"/>
                                  <w:bookmarkStart w:id="891" w:name="_Toc25228521"/>
                                  <w:bookmarkStart w:id="892" w:name="_Toc25228694"/>
                                  <w:bookmarkStart w:id="893" w:name="_Toc25229140"/>
                                  <w:bookmarkStart w:id="894" w:name="_Toc25229263"/>
                                  <w:bookmarkStart w:id="895" w:name="_Toc25229378"/>
                                  <w:bookmarkStart w:id="896" w:name="_Toc25229583"/>
                                  <w:bookmarkStart w:id="897" w:name="_Toc25229705"/>
                                  <w:bookmarkStart w:id="898" w:name="_Toc25229824"/>
                                  <w:bookmarkStart w:id="899" w:name="_Toc25229939"/>
                                  <w:bookmarkStart w:id="900" w:name="_Toc25240901"/>
                                  <w:bookmarkStart w:id="901" w:name="_Toc25241016"/>
                                  <w:bookmarkStart w:id="902" w:name="_Toc25241132"/>
                                  <w:bookmarkStart w:id="903" w:name="_Toc25244434"/>
                                  <w:bookmarkStart w:id="904" w:name="_Toc25244569"/>
                                  <w:bookmarkStart w:id="905" w:name="_Toc25246936"/>
                                  <w:bookmarkStart w:id="906" w:name="_Toc25247068"/>
                                  <w:bookmarkStart w:id="907" w:name="_Toc25309738"/>
                                  <w:r>
                                    <w:rPr>
                                      <w:rFonts w:ascii="Zizou Slab" w:hAnsi="Zizou Slab"/>
                                      <w:b w:val="0"/>
                                      <w:lang w:val="es-MX"/>
                                    </w:rPr>
                                    <w:t>Astra</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0346B04A" w14:textId="77777777" w:rsidR="0017691D" w:rsidRDefault="0017691D" w:rsidP="00AD21BC"/>
                                <w:p w14:paraId="49E5C154" w14:textId="77777777" w:rsidR="0017691D" w:rsidRPr="00DF42D1" w:rsidRDefault="0017691D" w:rsidP="00AD21BC">
                                  <w:pPr>
                                    <w:pStyle w:val="Ttulo1"/>
                                    <w:rPr>
                                      <w:rFonts w:ascii="Zizou Slab" w:hAnsi="Zizou Slab"/>
                                      <w:b w:val="0"/>
                                      <w:lang w:val="es-MX"/>
                                    </w:rPr>
                                  </w:pPr>
                                  <w:bookmarkStart w:id="908" w:name="_Toc25224025"/>
                                  <w:bookmarkStart w:id="909" w:name="_Toc25224255"/>
                                  <w:bookmarkStart w:id="910" w:name="_Toc25225164"/>
                                  <w:bookmarkStart w:id="911" w:name="_Toc25225377"/>
                                  <w:bookmarkStart w:id="912" w:name="_Toc25225590"/>
                                  <w:bookmarkStart w:id="913" w:name="_Toc25225801"/>
                                  <w:bookmarkStart w:id="914" w:name="_Toc25226011"/>
                                  <w:bookmarkStart w:id="915" w:name="_Toc25226228"/>
                                  <w:bookmarkStart w:id="916" w:name="_Toc25226426"/>
                                  <w:bookmarkStart w:id="917" w:name="_Toc25226620"/>
                                  <w:bookmarkStart w:id="918" w:name="_Toc25227025"/>
                                  <w:bookmarkStart w:id="919" w:name="_Toc25227206"/>
                                  <w:bookmarkStart w:id="920" w:name="_Toc25227380"/>
                                  <w:bookmarkStart w:id="921" w:name="_Toc25227553"/>
                                  <w:bookmarkStart w:id="922" w:name="_Toc25227723"/>
                                  <w:bookmarkStart w:id="923" w:name="_Toc25228006"/>
                                  <w:bookmarkStart w:id="924" w:name="_Toc25228184"/>
                                  <w:bookmarkStart w:id="925" w:name="_Toc25228358"/>
                                  <w:bookmarkStart w:id="926" w:name="_Toc25228522"/>
                                  <w:bookmarkStart w:id="927" w:name="_Toc25228695"/>
                                  <w:bookmarkStart w:id="928" w:name="_Toc25229141"/>
                                  <w:bookmarkStart w:id="929" w:name="_Toc25229264"/>
                                  <w:bookmarkStart w:id="930" w:name="_Toc25229379"/>
                                  <w:bookmarkStart w:id="931" w:name="_Toc25229584"/>
                                  <w:bookmarkStart w:id="932" w:name="_Toc25229706"/>
                                  <w:bookmarkStart w:id="933" w:name="_Toc25229825"/>
                                  <w:bookmarkStart w:id="934" w:name="_Toc25229940"/>
                                  <w:bookmarkStart w:id="935" w:name="_Toc25240902"/>
                                  <w:bookmarkStart w:id="936" w:name="_Toc25241017"/>
                                  <w:bookmarkStart w:id="937" w:name="_Toc25241133"/>
                                  <w:bookmarkStart w:id="938" w:name="_Toc25244435"/>
                                  <w:bookmarkStart w:id="939" w:name="_Toc25244570"/>
                                  <w:bookmarkStart w:id="940" w:name="_Toc25246937"/>
                                  <w:bookmarkStart w:id="941" w:name="_Toc25247069"/>
                                  <w:bookmarkStart w:id="942" w:name="_Toc25309739"/>
                                  <w:r>
                                    <w:rPr>
                                      <w:rFonts w:ascii="Zizou Slab" w:hAnsi="Zizou Slab"/>
                                      <w:b w:val="0"/>
                                      <w:lang w:val="es-MX"/>
                                    </w:rPr>
                                    <w:t>Astra</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0E368112" w14:textId="77777777" w:rsidR="0017691D" w:rsidRDefault="0017691D" w:rsidP="00AD21BC"/>
                                <w:p w14:paraId="5C0259F1" w14:textId="77777777" w:rsidR="0017691D" w:rsidRPr="00DF42D1" w:rsidRDefault="0017691D" w:rsidP="00AD21BC">
                                  <w:pPr>
                                    <w:pStyle w:val="Ttulo1"/>
                                    <w:rPr>
                                      <w:rFonts w:ascii="Zizou Slab" w:hAnsi="Zizou Slab"/>
                                      <w:b w:val="0"/>
                                      <w:lang w:val="es-MX"/>
                                    </w:rPr>
                                  </w:pPr>
                                  <w:bookmarkStart w:id="943" w:name="_Toc25224026"/>
                                  <w:bookmarkStart w:id="944" w:name="_Toc25224256"/>
                                  <w:bookmarkStart w:id="945" w:name="_Toc25225165"/>
                                  <w:bookmarkStart w:id="946" w:name="_Toc25225378"/>
                                  <w:bookmarkStart w:id="947" w:name="_Toc25225591"/>
                                  <w:bookmarkStart w:id="948" w:name="_Toc25225802"/>
                                  <w:bookmarkStart w:id="949" w:name="_Toc25226012"/>
                                  <w:bookmarkStart w:id="950" w:name="_Toc25226229"/>
                                  <w:bookmarkStart w:id="951" w:name="_Toc25226427"/>
                                  <w:bookmarkStart w:id="952" w:name="_Toc25226621"/>
                                  <w:bookmarkStart w:id="953" w:name="_Toc25227026"/>
                                  <w:bookmarkStart w:id="954" w:name="_Toc25227207"/>
                                  <w:bookmarkStart w:id="955" w:name="_Toc25227381"/>
                                  <w:bookmarkStart w:id="956" w:name="_Toc25227554"/>
                                  <w:bookmarkStart w:id="957" w:name="_Toc25227724"/>
                                  <w:bookmarkStart w:id="958" w:name="_Toc25228007"/>
                                  <w:bookmarkStart w:id="959" w:name="_Toc25228185"/>
                                  <w:bookmarkStart w:id="960" w:name="_Toc25228359"/>
                                  <w:bookmarkStart w:id="961" w:name="_Toc25228523"/>
                                  <w:bookmarkStart w:id="962" w:name="_Toc25228696"/>
                                  <w:bookmarkStart w:id="963" w:name="_Toc25229142"/>
                                  <w:bookmarkStart w:id="964" w:name="_Toc25229265"/>
                                  <w:bookmarkStart w:id="965" w:name="_Toc25229380"/>
                                  <w:bookmarkStart w:id="966" w:name="_Toc25229585"/>
                                  <w:bookmarkStart w:id="967" w:name="_Toc25229707"/>
                                  <w:bookmarkStart w:id="968" w:name="_Toc25229826"/>
                                  <w:bookmarkStart w:id="969" w:name="_Toc25229941"/>
                                  <w:bookmarkStart w:id="970" w:name="_Toc25240903"/>
                                  <w:bookmarkStart w:id="971" w:name="_Toc25241018"/>
                                  <w:bookmarkStart w:id="972" w:name="_Toc25241134"/>
                                  <w:bookmarkStart w:id="973" w:name="_Toc25244436"/>
                                  <w:bookmarkStart w:id="974" w:name="_Toc25244571"/>
                                  <w:bookmarkStart w:id="975" w:name="_Toc25246938"/>
                                  <w:bookmarkStart w:id="976" w:name="_Toc25247070"/>
                                  <w:bookmarkStart w:id="977" w:name="_Toc25309740"/>
                                  <w:r>
                                    <w:rPr>
                                      <w:rFonts w:ascii="Zizou Slab" w:hAnsi="Zizou Slab"/>
                                      <w:b w:val="0"/>
                                      <w:lang w:val="es-MX"/>
                                    </w:rPr>
                                    <w:t>Astra</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61415A8D" w14:textId="77777777" w:rsidR="0017691D" w:rsidRDefault="0017691D" w:rsidP="00AD21BC"/>
                                <w:p w14:paraId="233BB18F" w14:textId="77777777" w:rsidR="0017691D" w:rsidRPr="00DF42D1" w:rsidRDefault="0017691D" w:rsidP="00AD21BC">
                                  <w:pPr>
                                    <w:pStyle w:val="Ttulo1"/>
                                    <w:rPr>
                                      <w:rFonts w:ascii="Zizou Slab" w:hAnsi="Zizou Slab"/>
                                      <w:b w:val="0"/>
                                      <w:lang w:val="es-MX"/>
                                    </w:rPr>
                                  </w:pPr>
                                  <w:bookmarkStart w:id="978" w:name="_Toc25224027"/>
                                  <w:bookmarkStart w:id="979" w:name="_Toc25224257"/>
                                  <w:bookmarkStart w:id="980" w:name="_Toc25225166"/>
                                  <w:bookmarkStart w:id="981" w:name="_Toc25225379"/>
                                  <w:bookmarkStart w:id="982" w:name="_Toc25225592"/>
                                  <w:bookmarkStart w:id="983" w:name="_Toc25225803"/>
                                  <w:bookmarkStart w:id="984" w:name="_Toc25226013"/>
                                  <w:bookmarkStart w:id="985" w:name="_Toc25226230"/>
                                  <w:bookmarkStart w:id="986" w:name="_Toc25226428"/>
                                  <w:bookmarkStart w:id="987" w:name="_Toc25226622"/>
                                  <w:bookmarkStart w:id="988" w:name="_Toc25227027"/>
                                  <w:bookmarkStart w:id="989" w:name="_Toc25227208"/>
                                  <w:bookmarkStart w:id="990" w:name="_Toc25227382"/>
                                  <w:bookmarkStart w:id="991" w:name="_Toc25227555"/>
                                  <w:bookmarkStart w:id="992" w:name="_Toc25227725"/>
                                  <w:bookmarkStart w:id="993" w:name="_Toc25228008"/>
                                  <w:bookmarkStart w:id="994" w:name="_Toc25228186"/>
                                  <w:bookmarkStart w:id="995" w:name="_Toc25228360"/>
                                  <w:bookmarkStart w:id="996" w:name="_Toc25228524"/>
                                  <w:bookmarkStart w:id="997" w:name="_Toc25228697"/>
                                  <w:bookmarkStart w:id="998" w:name="_Toc25229143"/>
                                  <w:bookmarkStart w:id="999" w:name="_Toc25229266"/>
                                  <w:bookmarkStart w:id="1000" w:name="_Toc25229381"/>
                                  <w:bookmarkStart w:id="1001" w:name="_Toc25229586"/>
                                  <w:bookmarkStart w:id="1002" w:name="_Toc25229708"/>
                                  <w:bookmarkStart w:id="1003" w:name="_Toc25229827"/>
                                  <w:bookmarkStart w:id="1004" w:name="_Toc25229942"/>
                                  <w:bookmarkStart w:id="1005" w:name="_Toc25240904"/>
                                  <w:bookmarkStart w:id="1006" w:name="_Toc25241019"/>
                                  <w:bookmarkStart w:id="1007" w:name="_Toc25241135"/>
                                  <w:bookmarkStart w:id="1008" w:name="_Toc25244437"/>
                                  <w:bookmarkStart w:id="1009" w:name="_Toc25244572"/>
                                  <w:bookmarkStart w:id="1010" w:name="_Toc25246939"/>
                                  <w:bookmarkStart w:id="1011" w:name="_Toc25247071"/>
                                  <w:bookmarkStart w:id="1012" w:name="_Toc25309741"/>
                                  <w:r>
                                    <w:rPr>
                                      <w:rFonts w:ascii="Zizou Slab" w:hAnsi="Zizou Slab"/>
                                      <w:b w:val="0"/>
                                      <w:lang w:val="es-MX"/>
                                    </w:rPr>
                                    <w:t>Astra</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441788BA" w14:textId="77777777" w:rsidR="0017691D" w:rsidRDefault="0017691D" w:rsidP="00AD21BC"/>
                                <w:p w14:paraId="55E50FE0" w14:textId="77777777" w:rsidR="0017691D" w:rsidRPr="00DF42D1" w:rsidRDefault="0017691D" w:rsidP="00AD21BC">
                                  <w:pPr>
                                    <w:pStyle w:val="Ttulo1"/>
                                    <w:rPr>
                                      <w:rFonts w:ascii="Zizou Slab" w:hAnsi="Zizou Slab"/>
                                      <w:b w:val="0"/>
                                      <w:lang w:val="es-MX"/>
                                    </w:rPr>
                                  </w:pPr>
                                  <w:bookmarkStart w:id="1013" w:name="_Toc25224028"/>
                                  <w:bookmarkStart w:id="1014" w:name="_Toc25224258"/>
                                  <w:bookmarkStart w:id="1015" w:name="_Toc25225167"/>
                                  <w:bookmarkStart w:id="1016" w:name="_Toc25225380"/>
                                  <w:bookmarkStart w:id="1017" w:name="_Toc25225593"/>
                                  <w:bookmarkStart w:id="1018" w:name="_Toc25225804"/>
                                  <w:bookmarkStart w:id="1019" w:name="_Toc25226014"/>
                                  <w:bookmarkStart w:id="1020" w:name="_Toc25226231"/>
                                  <w:bookmarkStart w:id="1021" w:name="_Toc25226429"/>
                                  <w:bookmarkStart w:id="1022" w:name="_Toc25226623"/>
                                  <w:bookmarkStart w:id="1023" w:name="_Toc25227028"/>
                                  <w:bookmarkStart w:id="1024" w:name="_Toc25227209"/>
                                  <w:bookmarkStart w:id="1025" w:name="_Toc25227383"/>
                                  <w:bookmarkStart w:id="1026" w:name="_Toc25227556"/>
                                  <w:bookmarkStart w:id="1027" w:name="_Toc25227726"/>
                                  <w:bookmarkStart w:id="1028" w:name="_Toc25228009"/>
                                  <w:bookmarkStart w:id="1029" w:name="_Toc25228187"/>
                                  <w:bookmarkStart w:id="1030" w:name="_Toc25228361"/>
                                  <w:bookmarkStart w:id="1031" w:name="_Toc25228525"/>
                                  <w:bookmarkStart w:id="1032" w:name="_Toc25228698"/>
                                  <w:bookmarkStart w:id="1033" w:name="_Toc25229144"/>
                                  <w:bookmarkStart w:id="1034" w:name="_Toc25229267"/>
                                  <w:bookmarkStart w:id="1035" w:name="_Toc25229382"/>
                                  <w:bookmarkStart w:id="1036" w:name="_Toc25229587"/>
                                  <w:bookmarkStart w:id="1037" w:name="_Toc25229709"/>
                                  <w:bookmarkStart w:id="1038" w:name="_Toc25229828"/>
                                  <w:bookmarkStart w:id="1039" w:name="_Toc25229943"/>
                                  <w:bookmarkStart w:id="1040" w:name="_Toc25240905"/>
                                  <w:bookmarkStart w:id="1041" w:name="_Toc25241020"/>
                                  <w:bookmarkStart w:id="1042" w:name="_Toc25241136"/>
                                  <w:bookmarkStart w:id="1043" w:name="_Toc25244438"/>
                                  <w:bookmarkStart w:id="1044" w:name="_Toc25244573"/>
                                  <w:bookmarkStart w:id="1045" w:name="_Toc25246940"/>
                                  <w:bookmarkStart w:id="1046" w:name="_Toc25247072"/>
                                  <w:bookmarkStart w:id="1047" w:name="_Toc25309742"/>
                                  <w:r>
                                    <w:rPr>
                                      <w:rFonts w:ascii="Zizou Slab" w:hAnsi="Zizou Slab"/>
                                      <w:b w:val="0"/>
                                      <w:lang w:val="es-MX"/>
                                    </w:rPr>
                                    <w:t>Astra</w:t>
                                  </w:r>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4F9EE914" w14:textId="77777777" w:rsidR="0017691D" w:rsidRDefault="0017691D" w:rsidP="00AD21BC"/>
                                <w:p w14:paraId="1E6082E7" w14:textId="77777777" w:rsidR="0017691D" w:rsidRPr="00DF42D1" w:rsidRDefault="0017691D" w:rsidP="00AD21BC">
                                  <w:pPr>
                                    <w:pStyle w:val="Ttulo1"/>
                                    <w:rPr>
                                      <w:rFonts w:ascii="Zizou Slab" w:hAnsi="Zizou Slab"/>
                                      <w:b w:val="0"/>
                                      <w:lang w:val="es-MX"/>
                                    </w:rPr>
                                  </w:pPr>
                                  <w:bookmarkStart w:id="1048" w:name="_Toc25224029"/>
                                  <w:bookmarkStart w:id="1049" w:name="_Toc25224259"/>
                                  <w:bookmarkStart w:id="1050" w:name="_Toc25225168"/>
                                  <w:bookmarkStart w:id="1051" w:name="_Toc25225381"/>
                                  <w:bookmarkStart w:id="1052" w:name="_Toc25225594"/>
                                  <w:bookmarkStart w:id="1053" w:name="_Toc25225805"/>
                                  <w:bookmarkStart w:id="1054" w:name="_Toc25226015"/>
                                  <w:bookmarkStart w:id="1055" w:name="_Toc25226232"/>
                                  <w:bookmarkStart w:id="1056" w:name="_Toc25226430"/>
                                  <w:bookmarkStart w:id="1057" w:name="_Toc25226624"/>
                                  <w:bookmarkStart w:id="1058" w:name="_Toc25227029"/>
                                  <w:bookmarkStart w:id="1059" w:name="_Toc25227210"/>
                                  <w:bookmarkStart w:id="1060" w:name="_Toc25227384"/>
                                  <w:bookmarkStart w:id="1061" w:name="_Toc25227557"/>
                                  <w:bookmarkStart w:id="1062" w:name="_Toc25227727"/>
                                  <w:bookmarkStart w:id="1063" w:name="_Toc25228010"/>
                                  <w:bookmarkStart w:id="1064" w:name="_Toc25228188"/>
                                  <w:bookmarkStart w:id="1065" w:name="_Toc25228362"/>
                                  <w:bookmarkStart w:id="1066" w:name="_Toc25228526"/>
                                  <w:bookmarkStart w:id="1067" w:name="_Toc25228699"/>
                                  <w:bookmarkStart w:id="1068" w:name="_Toc25229145"/>
                                  <w:bookmarkStart w:id="1069" w:name="_Toc25229268"/>
                                  <w:bookmarkStart w:id="1070" w:name="_Toc25229383"/>
                                  <w:bookmarkStart w:id="1071" w:name="_Toc25229588"/>
                                  <w:bookmarkStart w:id="1072" w:name="_Toc25229710"/>
                                  <w:bookmarkStart w:id="1073" w:name="_Toc25229829"/>
                                  <w:bookmarkStart w:id="1074" w:name="_Toc25229944"/>
                                  <w:bookmarkStart w:id="1075" w:name="_Toc25240906"/>
                                  <w:bookmarkStart w:id="1076" w:name="_Toc25241021"/>
                                  <w:bookmarkStart w:id="1077" w:name="_Toc25241137"/>
                                  <w:bookmarkStart w:id="1078" w:name="_Toc25244439"/>
                                  <w:bookmarkStart w:id="1079" w:name="_Toc25244574"/>
                                  <w:bookmarkStart w:id="1080" w:name="_Toc25246941"/>
                                  <w:bookmarkStart w:id="1081" w:name="_Toc25247073"/>
                                  <w:bookmarkStart w:id="1082" w:name="_Toc25309743"/>
                                  <w:r>
                                    <w:rPr>
                                      <w:rFonts w:ascii="Zizou Slab" w:hAnsi="Zizou Slab"/>
                                      <w:b w:val="0"/>
                                      <w:lang w:val="es-MX"/>
                                    </w:rPr>
                                    <w:t>Astra</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778A9B33" w14:textId="77777777" w:rsidR="0017691D" w:rsidRDefault="0017691D" w:rsidP="00AD21BC"/>
                                <w:p w14:paraId="1B70F814" w14:textId="77777777" w:rsidR="0017691D" w:rsidRPr="00DF42D1" w:rsidRDefault="0017691D" w:rsidP="00AD21BC">
                                  <w:pPr>
                                    <w:pStyle w:val="Ttulo1"/>
                                    <w:rPr>
                                      <w:rFonts w:ascii="Zizou Slab" w:hAnsi="Zizou Slab"/>
                                      <w:b w:val="0"/>
                                      <w:lang w:val="es-MX"/>
                                    </w:rPr>
                                  </w:pPr>
                                  <w:bookmarkStart w:id="1083" w:name="_Toc25224030"/>
                                  <w:bookmarkStart w:id="1084" w:name="_Toc25224260"/>
                                  <w:bookmarkStart w:id="1085" w:name="_Toc25225169"/>
                                  <w:bookmarkStart w:id="1086" w:name="_Toc25225382"/>
                                  <w:bookmarkStart w:id="1087" w:name="_Toc25225595"/>
                                  <w:bookmarkStart w:id="1088" w:name="_Toc25225806"/>
                                  <w:bookmarkStart w:id="1089" w:name="_Toc25226016"/>
                                  <w:bookmarkStart w:id="1090" w:name="_Toc25226233"/>
                                  <w:bookmarkStart w:id="1091" w:name="_Toc25226431"/>
                                  <w:bookmarkStart w:id="1092" w:name="_Toc25226625"/>
                                  <w:bookmarkStart w:id="1093" w:name="_Toc25227030"/>
                                  <w:bookmarkStart w:id="1094" w:name="_Toc25227211"/>
                                  <w:bookmarkStart w:id="1095" w:name="_Toc25227385"/>
                                  <w:bookmarkStart w:id="1096" w:name="_Toc25227558"/>
                                  <w:bookmarkStart w:id="1097" w:name="_Toc25227728"/>
                                  <w:bookmarkStart w:id="1098" w:name="_Toc25228011"/>
                                  <w:bookmarkStart w:id="1099" w:name="_Toc25228189"/>
                                  <w:bookmarkStart w:id="1100" w:name="_Toc25228363"/>
                                  <w:bookmarkStart w:id="1101" w:name="_Toc25228527"/>
                                  <w:bookmarkStart w:id="1102" w:name="_Toc25228700"/>
                                  <w:bookmarkStart w:id="1103" w:name="_Toc25229146"/>
                                  <w:bookmarkStart w:id="1104" w:name="_Toc25229269"/>
                                  <w:bookmarkStart w:id="1105" w:name="_Toc25229384"/>
                                  <w:bookmarkStart w:id="1106" w:name="_Toc25229589"/>
                                  <w:bookmarkStart w:id="1107" w:name="_Toc25229711"/>
                                  <w:bookmarkStart w:id="1108" w:name="_Toc25229830"/>
                                  <w:bookmarkStart w:id="1109" w:name="_Toc25229945"/>
                                  <w:bookmarkStart w:id="1110" w:name="_Toc25240907"/>
                                  <w:bookmarkStart w:id="1111" w:name="_Toc25241022"/>
                                  <w:bookmarkStart w:id="1112" w:name="_Toc25241138"/>
                                  <w:bookmarkStart w:id="1113" w:name="_Toc25244440"/>
                                  <w:bookmarkStart w:id="1114" w:name="_Toc25244575"/>
                                  <w:bookmarkStart w:id="1115" w:name="_Toc25246942"/>
                                  <w:bookmarkStart w:id="1116" w:name="_Toc25247074"/>
                                  <w:bookmarkStart w:id="1117" w:name="_Toc25309744"/>
                                  <w:r>
                                    <w:rPr>
                                      <w:rFonts w:ascii="Zizou Slab" w:hAnsi="Zizou Slab"/>
                                      <w:b w:val="0"/>
                                      <w:lang w:val="es-MX"/>
                                    </w:rPr>
                                    <w:t>Astra</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14:paraId="57E9D72E" w14:textId="77777777" w:rsidR="0017691D" w:rsidRDefault="0017691D" w:rsidP="00AD21BC"/>
                                <w:p w14:paraId="40F0D73A" w14:textId="77777777" w:rsidR="0017691D" w:rsidRPr="00DF42D1" w:rsidRDefault="0017691D" w:rsidP="00AD21BC">
                                  <w:pPr>
                                    <w:pStyle w:val="Ttulo1"/>
                                    <w:rPr>
                                      <w:rFonts w:ascii="Zizou Slab" w:hAnsi="Zizou Slab"/>
                                      <w:b w:val="0"/>
                                      <w:lang w:val="es-MX"/>
                                    </w:rPr>
                                  </w:pPr>
                                  <w:bookmarkStart w:id="1118" w:name="_Toc25224031"/>
                                  <w:bookmarkStart w:id="1119" w:name="_Toc25224261"/>
                                  <w:bookmarkStart w:id="1120" w:name="_Toc25225170"/>
                                  <w:bookmarkStart w:id="1121" w:name="_Toc25225383"/>
                                  <w:bookmarkStart w:id="1122" w:name="_Toc25225596"/>
                                  <w:bookmarkStart w:id="1123" w:name="_Toc25225807"/>
                                  <w:bookmarkStart w:id="1124" w:name="_Toc25226017"/>
                                  <w:bookmarkStart w:id="1125" w:name="_Toc25226234"/>
                                  <w:bookmarkStart w:id="1126" w:name="_Toc25226432"/>
                                  <w:bookmarkStart w:id="1127" w:name="_Toc25226626"/>
                                  <w:bookmarkStart w:id="1128" w:name="_Toc25227031"/>
                                  <w:bookmarkStart w:id="1129" w:name="_Toc25227212"/>
                                  <w:bookmarkStart w:id="1130" w:name="_Toc25227386"/>
                                  <w:bookmarkStart w:id="1131" w:name="_Toc25227559"/>
                                  <w:bookmarkStart w:id="1132" w:name="_Toc25227729"/>
                                  <w:bookmarkStart w:id="1133" w:name="_Toc25228012"/>
                                  <w:bookmarkStart w:id="1134" w:name="_Toc25228190"/>
                                  <w:bookmarkStart w:id="1135" w:name="_Toc25228364"/>
                                  <w:bookmarkStart w:id="1136" w:name="_Toc25228528"/>
                                  <w:bookmarkStart w:id="1137" w:name="_Toc25228701"/>
                                  <w:bookmarkStart w:id="1138" w:name="_Toc25229147"/>
                                  <w:bookmarkStart w:id="1139" w:name="_Toc25229270"/>
                                  <w:bookmarkStart w:id="1140" w:name="_Toc25229385"/>
                                  <w:bookmarkStart w:id="1141" w:name="_Toc25229590"/>
                                  <w:bookmarkStart w:id="1142" w:name="_Toc25229712"/>
                                  <w:bookmarkStart w:id="1143" w:name="_Toc25229831"/>
                                  <w:bookmarkStart w:id="1144" w:name="_Toc25229946"/>
                                  <w:bookmarkStart w:id="1145" w:name="_Toc25240908"/>
                                  <w:bookmarkStart w:id="1146" w:name="_Toc25241023"/>
                                  <w:bookmarkStart w:id="1147" w:name="_Toc25241139"/>
                                  <w:bookmarkStart w:id="1148" w:name="_Toc25244441"/>
                                  <w:bookmarkStart w:id="1149" w:name="_Toc25244576"/>
                                  <w:bookmarkStart w:id="1150" w:name="_Toc25246943"/>
                                  <w:bookmarkStart w:id="1151" w:name="_Toc25247075"/>
                                  <w:bookmarkStart w:id="1152" w:name="_Toc25309745"/>
                                  <w:r>
                                    <w:rPr>
                                      <w:rFonts w:ascii="Zizou Slab" w:hAnsi="Zizou Slab"/>
                                      <w:b w:val="0"/>
                                      <w:lang w:val="es-MX"/>
                                    </w:rPr>
                                    <w:t>Astra</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727DABE7" w14:textId="77777777" w:rsidR="0017691D" w:rsidRDefault="0017691D" w:rsidP="00AD21BC"/>
                                <w:p w14:paraId="5A38A2F8" w14:textId="77777777" w:rsidR="0017691D" w:rsidRPr="00DF42D1" w:rsidRDefault="0017691D" w:rsidP="00AD21BC">
                                  <w:pPr>
                                    <w:pStyle w:val="Ttulo1"/>
                                    <w:rPr>
                                      <w:rFonts w:ascii="Zizou Slab" w:hAnsi="Zizou Slab"/>
                                      <w:b w:val="0"/>
                                      <w:lang w:val="es-MX"/>
                                    </w:rPr>
                                  </w:pPr>
                                  <w:bookmarkStart w:id="1153" w:name="_Toc25224032"/>
                                  <w:bookmarkStart w:id="1154" w:name="_Toc25224262"/>
                                  <w:bookmarkStart w:id="1155" w:name="_Toc25225171"/>
                                  <w:bookmarkStart w:id="1156" w:name="_Toc25225384"/>
                                  <w:bookmarkStart w:id="1157" w:name="_Toc25225597"/>
                                  <w:bookmarkStart w:id="1158" w:name="_Toc25225808"/>
                                  <w:bookmarkStart w:id="1159" w:name="_Toc25226018"/>
                                  <w:bookmarkStart w:id="1160" w:name="_Toc25226235"/>
                                  <w:bookmarkStart w:id="1161" w:name="_Toc25226433"/>
                                  <w:bookmarkStart w:id="1162" w:name="_Toc25226627"/>
                                  <w:bookmarkStart w:id="1163" w:name="_Toc25227032"/>
                                  <w:bookmarkStart w:id="1164" w:name="_Toc25227213"/>
                                  <w:bookmarkStart w:id="1165" w:name="_Toc25227387"/>
                                  <w:bookmarkStart w:id="1166" w:name="_Toc25227560"/>
                                  <w:bookmarkStart w:id="1167" w:name="_Toc25227730"/>
                                  <w:bookmarkStart w:id="1168" w:name="_Toc25228013"/>
                                  <w:bookmarkStart w:id="1169" w:name="_Toc25228191"/>
                                  <w:bookmarkStart w:id="1170" w:name="_Toc25228365"/>
                                  <w:bookmarkStart w:id="1171" w:name="_Toc25228529"/>
                                  <w:bookmarkStart w:id="1172" w:name="_Toc25228702"/>
                                  <w:bookmarkStart w:id="1173" w:name="_Toc25229148"/>
                                  <w:bookmarkStart w:id="1174" w:name="_Toc25229271"/>
                                  <w:bookmarkStart w:id="1175" w:name="_Toc25229386"/>
                                  <w:bookmarkStart w:id="1176" w:name="_Toc25229591"/>
                                  <w:bookmarkStart w:id="1177" w:name="_Toc25229713"/>
                                  <w:bookmarkStart w:id="1178" w:name="_Toc25229832"/>
                                  <w:bookmarkStart w:id="1179" w:name="_Toc25229947"/>
                                  <w:bookmarkStart w:id="1180" w:name="_Toc25240909"/>
                                  <w:bookmarkStart w:id="1181" w:name="_Toc25241024"/>
                                  <w:bookmarkStart w:id="1182" w:name="_Toc25241140"/>
                                  <w:bookmarkStart w:id="1183" w:name="_Toc25244442"/>
                                  <w:bookmarkStart w:id="1184" w:name="_Toc25244577"/>
                                  <w:bookmarkStart w:id="1185" w:name="_Toc25246944"/>
                                  <w:bookmarkStart w:id="1186" w:name="_Toc25247076"/>
                                  <w:bookmarkStart w:id="1187" w:name="_Toc25309746"/>
                                  <w:r>
                                    <w:rPr>
                                      <w:rFonts w:ascii="Zizou Slab" w:hAnsi="Zizou Slab"/>
                                      <w:b w:val="0"/>
                                      <w:lang w:val="es-MX"/>
                                    </w:rPr>
                                    <w:t>Astra</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14:paraId="49D0ED38" w14:textId="77777777" w:rsidR="0017691D" w:rsidRDefault="0017691D" w:rsidP="00AD21BC"/>
                                <w:p w14:paraId="6F29511C" w14:textId="77777777" w:rsidR="0017691D" w:rsidRPr="00DF42D1" w:rsidRDefault="0017691D" w:rsidP="00AD21BC">
                                  <w:pPr>
                                    <w:pStyle w:val="Ttulo1"/>
                                    <w:rPr>
                                      <w:rFonts w:ascii="Zizou Slab" w:hAnsi="Zizou Slab"/>
                                      <w:b w:val="0"/>
                                      <w:lang w:val="es-MX"/>
                                    </w:rPr>
                                  </w:pPr>
                                  <w:bookmarkStart w:id="1188" w:name="_Toc25224033"/>
                                  <w:bookmarkStart w:id="1189" w:name="_Toc25224263"/>
                                  <w:bookmarkStart w:id="1190" w:name="_Toc25225172"/>
                                  <w:bookmarkStart w:id="1191" w:name="_Toc25225385"/>
                                  <w:bookmarkStart w:id="1192" w:name="_Toc25225598"/>
                                  <w:bookmarkStart w:id="1193" w:name="_Toc25225809"/>
                                  <w:bookmarkStart w:id="1194" w:name="_Toc25226019"/>
                                  <w:bookmarkStart w:id="1195" w:name="_Toc25226236"/>
                                  <w:bookmarkStart w:id="1196" w:name="_Toc25226434"/>
                                  <w:bookmarkStart w:id="1197" w:name="_Toc25226628"/>
                                  <w:bookmarkStart w:id="1198" w:name="_Toc25227033"/>
                                  <w:bookmarkStart w:id="1199" w:name="_Toc25227214"/>
                                  <w:bookmarkStart w:id="1200" w:name="_Toc25227388"/>
                                  <w:bookmarkStart w:id="1201" w:name="_Toc25227561"/>
                                  <w:bookmarkStart w:id="1202" w:name="_Toc25227731"/>
                                  <w:bookmarkStart w:id="1203" w:name="_Toc25228014"/>
                                  <w:bookmarkStart w:id="1204" w:name="_Toc25228192"/>
                                  <w:bookmarkStart w:id="1205" w:name="_Toc25228366"/>
                                  <w:bookmarkStart w:id="1206" w:name="_Toc25228530"/>
                                  <w:bookmarkStart w:id="1207" w:name="_Toc25228703"/>
                                  <w:bookmarkStart w:id="1208" w:name="_Toc25229149"/>
                                  <w:bookmarkStart w:id="1209" w:name="_Toc25229272"/>
                                  <w:bookmarkStart w:id="1210" w:name="_Toc25229387"/>
                                  <w:bookmarkStart w:id="1211" w:name="_Toc25229592"/>
                                  <w:bookmarkStart w:id="1212" w:name="_Toc25229714"/>
                                  <w:bookmarkStart w:id="1213" w:name="_Toc25229833"/>
                                  <w:bookmarkStart w:id="1214" w:name="_Toc25229948"/>
                                  <w:bookmarkStart w:id="1215" w:name="_Toc25240910"/>
                                  <w:bookmarkStart w:id="1216" w:name="_Toc25241025"/>
                                  <w:bookmarkStart w:id="1217" w:name="_Toc25241141"/>
                                  <w:bookmarkStart w:id="1218" w:name="_Toc25244443"/>
                                  <w:bookmarkStart w:id="1219" w:name="_Toc25244578"/>
                                  <w:bookmarkStart w:id="1220" w:name="_Toc25246945"/>
                                  <w:bookmarkStart w:id="1221" w:name="_Toc25247077"/>
                                  <w:bookmarkStart w:id="1222" w:name="_Toc25309747"/>
                                  <w:r>
                                    <w:rPr>
                                      <w:rFonts w:ascii="Zizou Slab" w:hAnsi="Zizou Slab"/>
                                      <w:b w:val="0"/>
                                      <w:lang w:val="es-MX"/>
                                    </w:rPr>
                                    <w:t>Astra</w:t>
                                  </w:r>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1F19A239" w14:textId="77777777" w:rsidR="0017691D" w:rsidRDefault="0017691D" w:rsidP="00AD21BC"/>
                                <w:p w14:paraId="357132B5" w14:textId="77777777" w:rsidR="0017691D" w:rsidRPr="00DF42D1" w:rsidRDefault="0017691D" w:rsidP="00AD21BC">
                                  <w:pPr>
                                    <w:pStyle w:val="Ttulo1"/>
                                    <w:rPr>
                                      <w:rFonts w:ascii="Zizou Slab" w:hAnsi="Zizou Slab"/>
                                      <w:b w:val="0"/>
                                      <w:lang w:val="es-MX"/>
                                    </w:rPr>
                                  </w:pPr>
                                  <w:bookmarkStart w:id="1223" w:name="_Toc25224034"/>
                                  <w:bookmarkStart w:id="1224" w:name="_Toc25224264"/>
                                  <w:bookmarkStart w:id="1225" w:name="_Toc25225173"/>
                                  <w:bookmarkStart w:id="1226" w:name="_Toc25225386"/>
                                  <w:bookmarkStart w:id="1227" w:name="_Toc25225599"/>
                                  <w:bookmarkStart w:id="1228" w:name="_Toc25225810"/>
                                  <w:bookmarkStart w:id="1229" w:name="_Toc25226020"/>
                                  <w:bookmarkStart w:id="1230" w:name="_Toc25226237"/>
                                  <w:bookmarkStart w:id="1231" w:name="_Toc25226435"/>
                                  <w:bookmarkStart w:id="1232" w:name="_Toc25226629"/>
                                  <w:bookmarkStart w:id="1233" w:name="_Toc25227034"/>
                                  <w:bookmarkStart w:id="1234" w:name="_Toc25227215"/>
                                  <w:bookmarkStart w:id="1235" w:name="_Toc25227389"/>
                                  <w:bookmarkStart w:id="1236" w:name="_Toc25227562"/>
                                  <w:bookmarkStart w:id="1237" w:name="_Toc25227732"/>
                                  <w:bookmarkStart w:id="1238" w:name="_Toc25228015"/>
                                  <w:bookmarkStart w:id="1239" w:name="_Toc25228193"/>
                                  <w:bookmarkStart w:id="1240" w:name="_Toc25228367"/>
                                  <w:bookmarkStart w:id="1241" w:name="_Toc25228531"/>
                                  <w:bookmarkStart w:id="1242" w:name="_Toc25228704"/>
                                  <w:bookmarkStart w:id="1243" w:name="_Toc25229150"/>
                                  <w:bookmarkStart w:id="1244" w:name="_Toc25229273"/>
                                  <w:bookmarkStart w:id="1245" w:name="_Toc25229388"/>
                                  <w:bookmarkStart w:id="1246" w:name="_Toc25229593"/>
                                  <w:bookmarkStart w:id="1247" w:name="_Toc25229715"/>
                                  <w:bookmarkStart w:id="1248" w:name="_Toc25229834"/>
                                  <w:bookmarkStart w:id="1249" w:name="_Toc25229949"/>
                                  <w:bookmarkStart w:id="1250" w:name="_Toc25240911"/>
                                  <w:bookmarkStart w:id="1251" w:name="_Toc25241026"/>
                                  <w:bookmarkStart w:id="1252" w:name="_Toc25241142"/>
                                  <w:bookmarkStart w:id="1253" w:name="_Toc25244444"/>
                                  <w:bookmarkStart w:id="1254" w:name="_Toc25244579"/>
                                  <w:bookmarkStart w:id="1255" w:name="_Toc25246946"/>
                                  <w:bookmarkStart w:id="1256" w:name="_Toc25247078"/>
                                  <w:bookmarkStart w:id="1257" w:name="_Toc25309748"/>
                                  <w:r>
                                    <w:rPr>
                                      <w:rFonts w:ascii="Zizou Slab" w:hAnsi="Zizou Slab"/>
                                      <w:b w:val="0"/>
                                      <w:lang w:val="es-MX"/>
                                    </w:rPr>
                                    <w:t>Astra</w:t>
                                  </w:r>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14:paraId="52B326F7" w14:textId="77777777" w:rsidR="0017691D" w:rsidRDefault="0017691D" w:rsidP="00AD21BC"/>
                                <w:p w14:paraId="3DEAAA12" w14:textId="77777777" w:rsidR="0017691D" w:rsidRPr="00DF42D1" w:rsidRDefault="0017691D" w:rsidP="00AD21BC">
                                  <w:pPr>
                                    <w:pStyle w:val="Ttulo1"/>
                                    <w:rPr>
                                      <w:rFonts w:ascii="Zizou Slab" w:hAnsi="Zizou Slab"/>
                                      <w:b w:val="0"/>
                                      <w:lang w:val="es-MX"/>
                                    </w:rPr>
                                  </w:pPr>
                                  <w:bookmarkStart w:id="1258" w:name="_Toc25224035"/>
                                  <w:bookmarkStart w:id="1259" w:name="_Toc25224265"/>
                                  <w:bookmarkStart w:id="1260" w:name="_Toc25225174"/>
                                  <w:bookmarkStart w:id="1261" w:name="_Toc25225387"/>
                                  <w:bookmarkStart w:id="1262" w:name="_Toc25225600"/>
                                  <w:bookmarkStart w:id="1263" w:name="_Toc25225811"/>
                                  <w:bookmarkStart w:id="1264" w:name="_Toc25226021"/>
                                  <w:bookmarkStart w:id="1265" w:name="_Toc25226238"/>
                                  <w:bookmarkStart w:id="1266" w:name="_Toc25226436"/>
                                  <w:bookmarkStart w:id="1267" w:name="_Toc25226630"/>
                                  <w:bookmarkStart w:id="1268" w:name="_Toc25227035"/>
                                  <w:bookmarkStart w:id="1269" w:name="_Toc25227216"/>
                                  <w:bookmarkStart w:id="1270" w:name="_Toc25227390"/>
                                  <w:bookmarkStart w:id="1271" w:name="_Toc25227563"/>
                                  <w:bookmarkStart w:id="1272" w:name="_Toc25227733"/>
                                  <w:bookmarkStart w:id="1273" w:name="_Toc25228016"/>
                                  <w:bookmarkStart w:id="1274" w:name="_Toc25228194"/>
                                  <w:bookmarkStart w:id="1275" w:name="_Toc25228368"/>
                                  <w:bookmarkStart w:id="1276" w:name="_Toc25228532"/>
                                  <w:bookmarkStart w:id="1277" w:name="_Toc25228705"/>
                                  <w:bookmarkStart w:id="1278" w:name="_Toc25229151"/>
                                  <w:bookmarkStart w:id="1279" w:name="_Toc25229274"/>
                                  <w:bookmarkStart w:id="1280" w:name="_Toc25229389"/>
                                  <w:bookmarkStart w:id="1281" w:name="_Toc25229594"/>
                                  <w:bookmarkStart w:id="1282" w:name="_Toc25229716"/>
                                  <w:bookmarkStart w:id="1283" w:name="_Toc25229835"/>
                                  <w:bookmarkStart w:id="1284" w:name="_Toc25229950"/>
                                  <w:bookmarkStart w:id="1285" w:name="_Toc25240912"/>
                                  <w:bookmarkStart w:id="1286" w:name="_Toc25241027"/>
                                  <w:bookmarkStart w:id="1287" w:name="_Toc25241143"/>
                                  <w:bookmarkStart w:id="1288" w:name="_Toc25244445"/>
                                  <w:bookmarkStart w:id="1289" w:name="_Toc25244580"/>
                                  <w:bookmarkStart w:id="1290" w:name="_Toc25246947"/>
                                  <w:bookmarkStart w:id="1291" w:name="_Toc25247079"/>
                                  <w:bookmarkStart w:id="1292" w:name="_Toc25309749"/>
                                  <w:r>
                                    <w:rPr>
                                      <w:rFonts w:ascii="Zizou Slab" w:hAnsi="Zizou Slab"/>
                                      <w:b w:val="0"/>
                                      <w:lang w:val="es-MX"/>
                                    </w:rPr>
                                    <w:t>Astra</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6E8B544B" w14:textId="77777777" w:rsidR="0017691D" w:rsidRDefault="0017691D" w:rsidP="00AD21BC"/>
                                <w:p w14:paraId="722DC6B1" w14:textId="77777777" w:rsidR="0017691D" w:rsidRPr="00DF42D1" w:rsidRDefault="0017691D" w:rsidP="00AD21BC">
                                  <w:pPr>
                                    <w:pStyle w:val="Ttulo1"/>
                                    <w:rPr>
                                      <w:rFonts w:ascii="Zizou Slab" w:hAnsi="Zizou Slab"/>
                                      <w:b w:val="0"/>
                                      <w:lang w:val="es-MX"/>
                                    </w:rPr>
                                  </w:pPr>
                                  <w:bookmarkStart w:id="1293" w:name="_Toc25224036"/>
                                  <w:bookmarkStart w:id="1294" w:name="_Toc25224266"/>
                                  <w:bookmarkStart w:id="1295" w:name="_Toc25225175"/>
                                  <w:bookmarkStart w:id="1296" w:name="_Toc25225388"/>
                                  <w:bookmarkStart w:id="1297" w:name="_Toc25225601"/>
                                  <w:bookmarkStart w:id="1298" w:name="_Toc25225812"/>
                                  <w:bookmarkStart w:id="1299" w:name="_Toc25226022"/>
                                  <w:bookmarkStart w:id="1300" w:name="_Toc25226239"/>
                                  <w:bookmarkStart w:id="1301" w:name="_Toc25226437"/>
                                  <w:bookmarkStart w:id="1302" w:name="_Toc25226631"/>
                                  <w:bookmarkStart w:id="1303" w:name="_Toc25227036"/>
                                  <w:bookmarkStart w:id="1304" w:name="_Toc25227217"/>
                                  <w:bookmarkStart w:id="1305" w:name="_Toc25227391"/>
                                  <w:bookmarkStart w:id="1306" w:name="_Toc25227564"/>
                                  <w:bookmarkStart w:id="1307" w:name="_Toc25227734"/>
                                  <w:bookmarkStart w:id="1308" w:name="_Toc25228017"/>
                                  <w:bookmarkStart w:id="1309" w:name="_Toc25228195"/>
                                  <w:bookmarkStart w:id="1310" w:name="_Toc25228369"/>
                                  <w:bookmarkStart w:id="1311" w:name="_Toc25228533"/>
                                  <w:bookmarkStart w:id="1312" w:name="_Toc25228706"/>
                                  <w:bookmarkStart w:id="1313" w:name="_Toc25229152"/>
                                  <w:bookmarkStart w:id="1314" w:name="_Toc25229275"/>
                                  <w:bookmarkStart w:id="1315" w:name="_Toc25229390"/>
                                  <w:bookmarkStart w:id="1316" w:name="_Toc25229595"/>
                                  <w:bookmarkStart w:id="1317" w:name="_Toc25229717"/>
                                  <w:bookmarkStart w:id="1318" w:name="_Toc25229836"/>
                                  <w:bookmarkStart w:id="1319" w:name="_Toc25229951"/>
                                  <w:bookmarkStart w:id="1320" w:name="_Toc25240913"/>
                                  <w:bookmarkStart w:id="1321" w:name="_Toc25241028"/>
                                  <w:bookmarkStart w:id="1322" w:name="_Toc25241144"/>
                                  <w:bookmarkStart w:id="1323" w:name="_Toc25244446"/>
                                  <w:bookmarkStart w:id="1324" w:name="_Toc25244581"/>
                                  <w:bookmarkStart w:id="1325" w:name="_Toc25246948"/>
                                  <w:bookmarkStart w:id="1326" w:name="_Toc25247080"/>
                                  <w:bookmarkStart w:id="1327" w:name="_Toc25309750"/>
                                  <w:r>
                                    <w:rPr>
                                      <w:rFonts w:ascii="Zizou Slab" w:hAnsi="Zizou Slab"/>
                                      <w:b w:val="0"/>
                                      <w:lang w:val="es-MX"/>
                                    </w:rPr>
                                    <w:t>Astra</w:t>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612C6178" w14:textId="77777777" w:rsidR="0017691D" w:rsidRDefault="0017691D" w:rsidP="00AD21BC"/>
                                <w:p w14:paraId="7EA42B75" w14:textId="77777777" w:rsidR="0017691D" w:rsidRPr="00DF42D1" w:rsidRDefault="0017691D" w:rsidP="00AD21BC">
                                  <w:pPr>
                                    <w:pStyle w:val="Ttulo1"/>
                                    <w:rPr>
                                      <w:rFonts w:ascii="Zizou Slab" w:hAnsi="Zizou Slab"/>
                                      <w:b w:val="0"/>
                                      <w:lang w:val="es-MX"/>
                                    </w:rPr>
                                  </w:pPr>
                                  <w:bookmarkStart w:id="1328" w:name="_Toc25224037"/>
                                  <w:bookmarkStart w:id="1329" w:name="_Toc25224267"/>
                                  <w:bookmarkStart w:id="1330" w:name="_Toc25225176"/>
                                  <w:bookmarkStart w:id="1331" w:name="_Toc25225389"/>
                                  <w:bookmarkStart w:id="1332" w:name="_Toc25225602"/>
                                  <w:bookmarkStart w:id="1333" w:name="_Toc25225813"/>
                                  <w:bookmarkStart w:id="1334" w:name="_Toc25226023"/>
                                  <w:bookmarkStart w:id="1335" w:name="_Toc25226240"/>
                                  <w:bookmarkStart w:id="1336" w:name="_Toc25226438"/>
                                  <w:bookmarkStart w:id="1337" w:name="_Toc25226632"/>
                                  <w:bookmarkStart w:id="1338" w:name="_Toc25227037"/>
                                  <w:bookmarkStart w:id="1339" w:name="_Toc25227218"/>
                                  <w:bookmarkStart w:id="1340" w:name="_Toc25227392"/>
                                  <w:bookmarkStart w:id="1341" w:name="_Toc25227565"/>
                                  <w:bookmarkStart w:id="1342" w:name="_Toc25227735"/>
                                  <w:bookmarkStart w:id="1343" w:name="_Toc25228018"/>
                                  <w:bookmarkStart w:id="1344" w:name="_Toc25228196"/>
                                  <w:bookmarkStart w:id="1345" w:name="_Toc25228370"/>
                                  <w:bookmarkStart w:id="1346" w:name="_Toc25228534"/>
                                  <w:bookmarkStart w:id="1347" w:name="_Toc25228707"/>
                                  <w:bookmarkStart w:id="1348" w:name="_Toc25229153"/>
                                  <w:bookmarkStart w:id="1349" w:name="_Toc25229276"/>
                                  <w:bookmarkStart w:id="1350" w:name="_Toc25229391"/>
                                  <w:bookmarkStart w:id="1351" w:name="_Toc25229596"/>
                                  <w:bookmarkStart w:id="1352" w:name="_Toc25229718"/>
                                  <w:bookmarkStart w:id="1353" w:name="_Toc25229837"/>
                                  <w:bookmarkStart w:id="1354" w:name="_Toc25229952"/>
                                  <w:bookmarkStart w:id="1355" w:name="_Toc25240914"/>
                                  <w:bookmarkStart w:id="1356" w:name="_Toc25241029"/>
                                  <w:bookmarkStart w:id="1357" w:name="_Toc25241145"/>
                                  <w:bookmarkStart w:id="1358" w:name="_Toc25244447"/>
                                  <w:bookmarkStart w:id="1359" w:name="_Toc25244582"/>
                                  <w:bookmarkStart w:id="1360" w:name="_Toc25246949"/>
                                  <w:bookmarkStart w:id="1361" w:name="_Toc25247081"/>
                                  <w:bookmarkStart w:id="1362" w:name="_Toc25309751"/>
                                  <w:r>
                                    <w:rPr>
                                      <w:rFonts w:ascii="Zizou Slab" w:hAnsi="Zizou Slab"/>
                                      <w:b w:val="0"/>
                                      <w:lang w:val="es-MX"/>
                                    </w:rPr>
                                    <w:t>Astra</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7B2412CC" w14:textId="77777777" w:rsidR="0017691D" w:rsidRDefault="0017691D" w:rsidP="00AD21BC"/>
                                <w:p w14:paraId="31F22082" w14:textId="77777777" w:rsidR="0017691D" w:rsidRPr="00DF42D1" w:rsidRDefault="0017691D" w:rsidP="00AD21BC">
                                  <w:pPr>
                                    <w:pStyle w:val="Ttulo1"/>
                                    <w:rPr>
                                      <w:rFonts w:ascii="Zizou Slab" w:hAnsi="Zizou Slab"/>
                                      <w:b w:val="0"/>
                                      <w:lang w:val="es-MX"/>
                                    </w:rPr>
                                  </w:pPr>
                                  <w:bookmarkStart w:id="1363" w:name="_Toc25224038"/>
                                  <w:bookmarkStart w:id="1364" w:name="_Toc25224268"/>
                                  <w:bookmarkStart w:id="1365" w:name="_Toc25225177"/>
                                  <w:bookmarkStart w:id="1366" w:name="_Toc25225390"/>
                                  <w:bookmarkStart w:id="1367" w:name="_Toc25225603"/>
                                  <w:bookmarkStart w:id="1368" w:name="_Toc25225814"/>
                                  <w:bookmarkStart w:id="1369" w:name="_Toc25226024"/>
                                  <w:bookmarkStart w:id="1370" w:name="_Toc25226241"/>
                                  <w:bookmarkStart w:id="1371" w:name="_Toc25226439"/>
                                  <w:bookmarkStart w:id="1372" w:name="_Toc25226633"/>
                                  <w:bookmarkStart w:id="1373" w:name="_Toc25227038"/>
                                  <w:bookmarkStart w:id="1374" w:name="_Toc25227219"/>
                                  <w:bookmarkStart w:id="1375" w:name="_Toc25227393"/>
                                  <w:bookmarkStart w:id="1376" w:name="_Toc25227566"/>
                                  <w:bookmarkStart w:id="1377" w:name="_Toc25227736"/>
                                  <w:bookmarkStart w:id="1378" w:name="_Toc25228019"/>
                                  <w:bookmarkStart w:id="1379" w:name="_Toc25228197"/>
                                  <w:bookmarkStart w:id="1380" w:name="_Toc25228371"/>
                                  <w:bookmarkStart w:id="1381" w:name="_Toc25228535"/>
                                  <w:bookmarkStart w:id="1382" w:name="_Toc25228708"/>
                                  <w:bookmarkStart w:id="1383" w:name="_Toc25229154"/>
                                  <w:bookmarkStart w:id="1384" w:name="_Toc25229277"/>
                                  <w:bookmarkStart w:id="1385" w:name="_Toc25229392"/>
                                  <w:bookmarkStart w:id="1386" w:name="_Toc25229597"/>
                                  <w:bookmarkStart w:id="1387" w:name="_Toc25229719"/>
                                  <w:bookmarkStart w:id="1388" w:name="_Toc25229838"/>
                                  <w:bookmarkStart w:id="1389" w:name="_Toc25229953"/>
                                  <w:bookmarkStart w:id="1390" w:name="_Toc25240915"/>
                                  <w:bookmarkStart w:id="1391" w:name="_Toc25241030"/>
                                  <w:bookmarkStart w:id="1392" w:name="_Toc25241146"/>
                                  <w:bookmarkStart w:id="1393" w:name="_Toc25244448"/>
                                  <w:bookmarkStart w:id="1394" w:name="_Toc25244583"/>
                                  <w:bookmarkStart w:id="1395" w:name="_Toc25246950"/>
                                  <w:bookmarkStart w:id="1396" w:name="_Toc25247082"/>
                                  <w:bookmarkStart w:id="1397" w:name="_Toc25309752"/>
                                  <w:r>
                                    <w:rPr>
                                      <w:rFonts w:ascii="Zizou Slab" w:hAnsi="Zizou Slab"/>
                                      <w:b w:val="0"/>
                                      <w:lang w:val="es-MX"/>
                                    </w:rPr>
                                    <w:t>Astra</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30D5F391" w14:textId="77777777" w:rsidR="0017691D" w:rsidRDefault="0017691D" w:rsidP="00AD21BC"/>
                                <w:p w14:paraId="1AEDE170" w14:textId="77777777" w:rsidR="0017691D" w:rsidRPr="00DF42D1" w:rsidRDefault="0017691D" w:rsidP="00AD21BC">
                                  <w:pPr>
                                    <w:pStyle w:val="Ttulo1"/>
                                    <w:rPr>
                                      <w:rFonts w:ascii="Zizou Slab" w:hAnsi="Zizou Slab"/>
                                      <w:b w:val="0"/>
                                      <w:lang w:val="es-MX"/>
                                    </w:rPr>
                                  </w:pPr>
                                  <w:bookmarkStart w:id="1398" w:name="_Toc25224039"/>
                                  <w:bookmarkStart w:id="1399" w:name="_Toc25224269"/>
                                  <w:bookmarkStart w:id="1400" w:name="_Toc25225178"/>
                                  <w:bookmarkStart w:id="1401" w:name="_Toc25225391"/>
                                  <w:bookmarkStart w:id="1402" w:name="_Toc25225604"/>
                                  <w:bookmarkStart w:id="1403" w:name="_Toc25225815"/>
                                  <w:bookmarkStart w:id="1404" w:name="_Toc25226025"/>
                                  <w:bookmarkStart w:id="1405" w:name="_Toc25226242"/>
                                  <w:bookmarkStart w:id="1406" w:name="_Toc25226440"/>
                                  <w:bookmarkStart w:id="1407" w:name="_Toc25226634"/>
                                  <w:bookmarkStart w:id="1408" w:name="_Toc25227039"/>
                                  <w:bookmarkStart w:id="1409" w:name="_Toc25227220"/>
                                  <w:bookmarkStart w:id="1410" w:name="_Toc25227394"/>
                                  <w:bookmarkStart w:id="1411" w:name="_Toc25227567"/>
                                  <w:bookmarkStart w:id="1412" w:name="_Toc25227737"/>
                                  <w:bookmarkStart w:id="1413" w:name="_Toc25228020"/>
                                  <w:bookmarkStart w:id="1414" w:name="_Toc25228198"/>
                                  <w:bookmarkStart w:id="1415" w:name="_Toc25228372"/>
                                  <w:bookmarkStart w:id="1416" w:name="_Toc25228536"/>
                                  <w:bookmarkStart w:id="1417" w:name="_Toc25228709"/>
                                  <w:bookmarkStart w:id="1418" w:name="_Toc25229155"/>
                                  <w:bookmarkStart w:id="1419" w:name="_Toc25229278"/>
                                  <w:bookmarkStart w:id="1420" w:name="_Toc25229393"/>
                                  <w:bookmarkStart w:id="1421" w:name="_Toc25229598"/>
                                  <w:bookmarkStart w:id="1422" w:name="_Toc25229720"/>
                                  <w:bookmarkStart w:id="1423" w:name="_Toc25229839"/>
                                  <w:bookmarkStart w:id="1424" w:name="_Toc25229954"/>
                                  <w:bookmarkStart w:id="1425" w:name="_Toc25240916"/>
                                  <w:bookmarkStart w:id="1426" w:name="_Toc25241031"/>
                                  <w:bookmarkStart w:id="1427" w:name="_Toc25241147"/>
                                  <w:bookmarkStart w:id="1428" w:name="_Toc25244449"/>
                                  <w:bookmarkStart w:id="1429" w:name="_Toc25244584"/>
                                  <w:bookmarkStart w:id="1430" w:name="_Toc25246951"/>
                                  <w:bookmarkStart w:id="1431" w:name="_Toc25247083"/>
                                  <w:bookmarkStart w:id="1432" w:name="_Toc25309753"/>
                                  <w:r>
                                    <w:rPr>
                                      <w:rFonts w:ascii="Zizou Slab" w:hAnsi="Zizou Slab"/>
                                      <w:b w:val="0"/>
                                      <w:lang w:val="es-MX"/>
                                    </w:rPr>
                                    <w:t>Astra</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32EE3E69" w14:textId="77777777" w:rsidR="0017691D" w:rsidRDefault="0017691D" w:rsidP="00AD21BC"/>
                                <w:p w14:paraId="78DD08E0" w14:textId="77777777" w:rsidR="0017691D" w:rsidRPr="00DF42D1" w:rsidRDefault="0017691D" w:rsidP="00AD21BC">
                                  <w:pPr>
                                    <w:pStyle w:val="Ttulo1"/>
                                    <w:rPr>
                                      <w:rFonts w:ascii="Zizou Slab" w:hAnsi="Zizou Slab"/>
                                      <w:b w:val="0"/>
                                      <w:lang w:val="es-MX"/>
                                    </w:rPr>
                                  </w:pPr>
                                  <w:bookmarkStart w:id="1433" w:name="_Toc25224040"/>
                                  <w:bookmarkStart w:id="1434" w:name="_Toc25224270"/>
                                  <w:bookmarkStart w:id="1435" w:name="_Toc25225179"/>
                                  <w:bookmarkStart w:id="1436" w:name="_Toc25225392"/>
                                  <w:bookmarkStart w:id="1437" w:name="_Toc25225605"/>
                                  <w:bookmarkStart w:id="1438" w:name="_Toc25225816"/>
                                  <w:bookmarkStart w:id="1439" w:name="_Toc25226026"/>
                                  <w:bookmarkStart w:id="1440" w:name="_Toc25226243"/>
                                  <w:bookmarkStart w:id="1441" w:name="_Toc25226441"/>
                                  <w:bookmarkStart w:id="1442" w:name="_Toc25226635"/>
                                  <w:bookmarkStart w:id="1443" w:name="_Toc25227040"/>
                                  <w:bookmarkStart w:id="1444" w:name="_Toc25227221"/>
                                  <w:bookmarkStart w:id="1445" w:name="_Toc25227395"/>
                                  <w:bookmarkStart w:id="1446" w:name="_Toc25227568"/>
                                  <w:bookmarkStart w:id="1447" w:name="_Toc25227738"/>
                                  <w:bookmarkStart w:id="1448" w:name="_Toc25228021"/>
                                  <w:bookmarkStart w:id="1449" w:name="_Toc25228199"/>
                                  <w:bookmarkStart w:id="1450" w:name="_Toc25228373"/>
                                  <w:bookmarkStart w:id="1451" w:name="_Toc25228537"/>
                                  <w:bookmarkStart w:id="1452" w:name="_Toc25228710"/>
                                  <w:bookmarkStart w:id="1453" w:name="_Toc25229156"/>
                                  <w:bookmarkStart w:id="1454" w:name="_Toc25229279"/>
                                  <w:bookmarkStart w:id="1455" w:name="_Toc25229394"/>
                                  <w:bookmarkStart w:id="1456" w:name="_Toc25229599"/>
                                  <w:bookmarkStart w:id="1457" w:name="_Toc25229721"/>
                                  <w:bookmarkStart w:id="1458" w:name="_Toc25229840"/>
                                  <w:bookmarkStart w:id="1459" w:name="_Toc25229955"/>
                                  <w:bookmarkStart w:id="1460" w:name="_Toc25240917"/>
                                  <w:bookmarkStart w:id="1461" w:name="_Toc25241032"/>
                                  <w:bookmarkStart w:id="1462" w:name="_Toc25241148"/>
                                  <w:bookmarkStart w:id="1463" w:name="_Toc25244450"/>
                                  <w:bookmarkStart w:id="1464" w:name="_Toc25244585"/>
                                  <w:bookmarkStart w:id="1465" w:name="_Toc25246952"/>
                                  <w:bookmarkStart w:id="1466" w:name="_Toc25247084"/>
                                  <w:bookmarkStart w:id="1467" w:name="_Toc25309754"/>
                                  <w:r>
                                    <w:rPr>
                                      <w:rFonts w:ascii="Zizou Slab" w:hAnsi="Zizou Slab"/>
                                      <w:b w:val="0"/>
                                      <w:lang w:val="es-MX"/>
                                    </w:rPr>
                                    <w:t>Astra</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14:paraId="52AA6532" w14:textId="77777777" w:rsidR="0017691D" w:rsidRDefault="0017691D" w:rsidP="00AD21BC"/>
                                <w:p w14:paraId="6DF917B0" w14:textId="77777777" w:rsidR="0017691D" w:rsidRPr="00DF42D1" w:rsidRDefault="0017691D" w:rsidP="00AD21BC">
                                  <w:pPr>
                                    <w:pStyle w:val="Ttulo1"/>
                                    <w:rPr>
                                      <w:rFonts w:ascii="Zizou Slab" w:hAnsi="Zizou Slab"/>
                                      <w:b w:val="0"/>
                                      <w:lang w:val="es-MX"/>
                                    </w:rPr>
                                  </w:pPr>
                                  <w:bookmarkStart w:id="1468" w:name="_Toc25224041"/>
                                  <w:bookmarkStart w:id="1469" w:name="_Toc25224271"/>
                                  <w:bookmarkStart w:id="1470" w:name="_Toc25225180"/>
                                  <w:bookmarkStart w:id="1471" w:name="_Toc25225393"/>
                                  <w:bookmarkStart w:id="1472" w:name="_Toc25225606"/>
                                  <w:bookmarkStart w:id="1473" w:name="_Toc25225817"/>
                                  <w:bookmarkStart w:id="1474" w:name="_Toc25226027"/>
                                  <w:bookmarkStart w:id="1475" w:name="_Toc25226244"/>
                                  <w:bookmarkStart w:id="1476" w:name="_Toc25226442"/>
                                  <w:bookmarkStart w:id="1477" w:name="_Toc25226636"/>
                                  <w:bookmarkStart w:id="1478" w:name="_Toc25227041"/>
                                  <w:bookmarkStart w:id="1479" w:name="_Toc25227222"/>
                                  <w:bookmarkStart w:id="1480" w:name="_Toc25227396"/>
                                  <w:bookmarkStart w:id="1481" w:name="_Toc25227569"/>
                                  <w:bookmarkStart w:id="1482" w:name="_Toc25227739"/>
                                  <w:bookmarkStart w:id="1483" w:name="_Toc25228022"/>
                                  <w:bookmarkStart w:id="1484" w:name="_Toc25228200"/>
                                  <w:bookmarkStart w:id="1485" w:name="_Toc25228374"/>
                                  <w:bookmarkStart w:id="1486" w:name="_Toc25228538"/>
                                  <w:bookmarkStart w:id="1487" w:name="_Toc25228711"/>
                                  <w:bookmarkStart w:id="1488" w:name="_Toc25229157"/>
                                  <w:bookmarkStart w:id="1489" w:name="_Toc25229280"/>
                                  <w:bookmarkStart w:id="1490" w:name="_Toc25229395"/>
                                  <w:bookmarkStart w:id="1491" w:name="_Toc25229600"/>
                                  <w:bookmarkStart w:id="1492" w:name="_Toc25229722"/>
                                  <w:bookmarkStart w:id="1493" w:name="_Toc25229841"/>
                                  <w:bookmarkStart w:id="1494" w:name="_Toc25229956"/>
                                  <w:bookmarkStart w:id="1495" w:name="_Toc25240918"/>
                                  <w:bookmarkStart w:id="1496" w:name="_Toc25241033"/>
                                  <w:bookmarkStart w:id="1497" w:name="_Toc25241149"/>
                                  <w:bookmarkStart w:id="1498" w:name="_Toc25244451"/>
                                  <w:bookmarkStart w:id="1499" w:name="_Toc25244586"/>
                                  <w:bookmarkStart w:id="1500" w:name="_Toc25246953"/>
                                  <w:bookmarkStart w:id="1501" w:name="_Toc25247085"/>
                                  <w:bookmarkStart w:id="1502" w:name="_Toc25309755"/>
                                  <w:r>
                                    <w:rPr>
                                      <w:rFonts w:ascii="Zizou Slab" w:hAnsi="Zizou Slab"/>
                                      <w:b w:val="0"/>
                                      <w:lang w:val="es-MX"/>
                                    </w:rPr>
                                    <w:t>Astra</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080EA3B1" w14:textId="77777777" w:rsidR="0017691D" w:rsidRDefault="0017691D" w:rsidP="00AD21BC"/>
                                <w:p w14:paraId="34AA6E61" w14:textId="77777777" w:rsidR="0017691D" w:rsidRPr="00DF42D1" w:rsidRDefault="0017691D" w:rsidP="00AD21BC">
                                  <w:pPr>
                                    <w:pStyle w:val="Ttulo1"/>
                                    <w:rPr>
                                      <w:rFonts w:ascii="Zizou Slab" w:hAnsi="Zizou Slab"/>
                                      <w:b w:val="0"/>
                                      <w:lang w:val="es-MX"/>
                                    </w:rPr>
                                  </w:pPr>
                                  <w:bookmarkStart w:id="1503" w:name="_Toc25224042"/>
                                  <w:bookmarkStart w:id="1504" w:name="_Toc25224272"/>
                                  <w:bookmarkStart w:id="1505" w:name="_Toc25225181"/>
                                  <w:bookmarkStart w:id="1506" w:name="_Toc25225394"/>
                                  <w:bookmarkStart w:id="1507" w:name="_Toc25225607"/>
                                  <w:bookmarkStart w:id="1508" w:name="_Toc25225818"/>
                                  <w:bookmarkStart w:id="1509" w:name="_Toc25226028"/>
                                  <w:bookmarkStart w:id="1510" w:name="_Toc25226245"/>
                                  <w:bookmarkStart w:id="1511" w:name="_Toc25226443"/>
                                  <w:bookmarkStart w:id="1512" w:name="_Toc25226637"/>
                                  <w:bookmarkStart w:id="1513" w:name="_Toc25227042"/>
                                  <w:bookmarkStart w:id="1514" w:name="_Toc25227223"/>
                                  <w:bookmarkStart w:id="1515" w:name="_Toc25227397"/>
                                  <w:bookmarkStart w:id="1516" w:name="_Toc25227570"/>
                                  <w:bookmarkStart w:id="1517" w:name="_Toc25227740"/>
                                  <w:bookmarkStart w:id="1518" w:name="_Toc25228023"/>
                                  <w:bookmarkStart w:id="1519" w:name="_Toc25228201"/>
                                  <w:bookmarkStart w:id="1520" w:name="_Toc25228375"/>
                                  <w:bookmarkStart w:id="1521" w:name="_Toc25228539"/>
                                  <w:bookmarkStart w:id="1522" w:name="_Toc25228712"/>
                                  <w:bookmarkStart w:id="1523" w:name="_Toc25229158"/>
                                  <w:bookmarkStart w:id="1524" w:name="_Toc25229281"/>
                                  <w:bookmarkStart w:id="1525" w:name="_Toc25229396"/>
                                  <w:bookmarkStart w:id="1526" w:name="_Toc25229601"/>
                                  <w:bookmarkStart w:id="1527" w:name="_Toc25229723"/>
                                  <w:bookmarkStart w:id="1528" w:name="_Toc25229842"/>
                                  <w:bookmarkStart w:id="1529" w:name="_Toc25229957"/>
                                  <w:bookmarkStart w:id="1530" w:name="_Toc25240919"/>
                                  <w:bookmarkStart w:id="1531" w:name="_Toc25241034"/>
                                  <w:bookmarkStart w:id="1532" w:name="_Toc25241150"/>
                                  <w:bookmarkStart w:id="1533" w:name="_Toc25244452"/>
                                  <w:bookmarkStart w:id="1534" w:name="_Toc25244587"/>
                                  <w:bookmarkStart w:id="1535" w:name="_Toc25246954"/>
                                  <w:bookmarkStart w:id="1536" w:name="_Toc25247086"/>
                                  <w:bookmarkStart w:id="1537" w:name="_Toc25309756"/>
                                  <w:r>
                                    <w:rPr>
                                      <w:rFonts w:ascii="Zizou Slab" w:hAnsi="Zizou Slab"/>
                                      <w:b w:val="0"/>
                                      <w:lang w:val="es-MX"/>
                                    </w:rPr>
                                    <w:t>Astra</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14:paraId="0959581B" w14:textId="77777777" w:rsidR="0017691D" w:rsidRDefault="0017691D" w:rsidP="00AD21BC"/>
                                <w:p w14:paraId="4395C79E" w14:textId="77777777" w:rsidR="0017691D" w:rsidRPr="00DF42D1" w:rsidRDefault="0017691D" w:rsidP="00AD21BC">
                                  <w:pPr>
                                    <w:pStyle w:val="Ttulo1"/>
                                    <w:rPr>
                                      <w:rFonts w:ascii="Zizou Slab" w:hAnsi="Zizou Slab"/>
                                      <w:b w:val="0"/>
                                      <w:lang w:val="es-MX"/>
                                    </w:rPr>
                                  </w:pPr>
                                  <w:bookmarkStart w:id="1538" w:name="_Toc25224043"/>
                                  <w:bookmarkStart w:id="1539" w:name="_Toc25224273"/>
                                  <w:bookmarkStart w:id="1540" w:name="_Toc25225182"/>
                                  <w:bookmarkStart w:id="1541" w:name="_Toc25225395"/>
                                  <w:bookmarkStart w:id="1542" w:name="_Toc25225608"/>
                                  <w:bookmarkStart w:id="1543" w:name="_Toc25225819"/>
                                  <w:bookmarkStart w:id="1544" w:name="_Toc25226029"/>
                                  <w:bookmarkStart w:id="1545" w:name="_Toc25226246"/>
                                  <w:bookmarkStart w:id="1546" w:name="_Toc25226444"/>
                                  <w:bookmarkStart w:id="1547" w:name="_Toc25226638"/>
                                  <w:bookmarkStart w:id="1548" w:name="_Toc25227043"/>
                                  <w:bookmarkStart w:id="1549" w:name="_Toc25227224"/>
                                  <w:bookmarkStart w:id="1550" w:name="_Toc25227398"/>
                                  <w:bookmarkStart w:id="1551" w:name="_Toc25227571"/>
                                  <w:bookmarkStart w:id="1552" w:name="_Toc25227741"/>
                                  <w:bookmarkStart w:id="1553" w:name="_Toc25228024"/>
                                  <w:bookmarkStart w:id="1554" w:name="_Toc25228202"/>
                                  <w:bookmarkStart w:id="1555" w:name="_Toc25228376"/>
                                  <w:bookmarkStart w:id="1556" w:name="_Toc25228540"/>
                                  <w:bookmarkStart w:id="1557" w:name="_Toc25228713"/>
                                  <w:bookmarkStart w:id="1558" w:name="_Toc25229159"/>
                                  <w:bookmarkStart w:id="1559" w:name="_Toc25229282"/>
                                  <w:bookmarkStart w:id="1560" w:name="_Toc25229397"/>
                                  <w:bookmarkStart w:id="1561" w:name="_Toc25229602"/>
                                  <w:bookmarkStart w:id="1562" w:name="_Toc25229724"/>
                                  <w:bookmarkStart w:id="1563" w:name="_Toc25229843"/>
                                  <w:bookmarkStart w:id="1564" w:name="_Toc25229958"/>
                                  <w:bookmarkStart w:id="1565" w:name="_Toc25240920"/>
                                  <w:bookmarkStart w:id="1566" w:name="_Toc25241035"/>
                                  <w:bookmarkStart w:id="1567" w:name="_Toc25241151"/>
                                  <w:bookmarkStart w:id="1568" w:name="_Toc25244453"/>
                                  <w:bookmarkStart w:id="1569" w:name="_Toc25244588"/>
                                  <w:bookmarkStart w:id="1570" w:name="_Toc25246955"/>
                                  <w:bookmarkStart w:id="1571" w:name="_Toc25247087"/>
                                  <w:bookmarkStart w:id="1572" w:name="_Toc25309757"/>
                                  <w:r>
                                    <w:rPr>
                                      <w:rFonts w:ascii="Zizou Slab" w:hAnsi="Zizou Slab"/>
                                      <w:b w:val="0"/>
                                      <w:lang w:val="es-MX"/>
                                    </w:rPr>
                                    <w:t>Astra</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14:paraId="6417E0FF" w14:textId="77777777" w:rsidR="0017691D" w:rsidRDefault="0017691D" w:rsidP="00AD21BC"/>
                                <w:p w14:paraId="031F865C" w14:textId="77777777" w:rsidR="0017691D" w:rsidRPr="00DF42D1" w:rsidRDefault="0017691D" w:rsidP="00AD21BC">
                                  <w:pPr>
                                    <w:pStyle w:val="Ttulo1"/>
                                    <w:rPr>
                                      <w:rFonts w:ascii="Zizou Slab" w:hAnsi="Zizou Slab"/>
                                      <w:b w:val="0"/>
                                      <w:lang w:val="es-MX"/>
                                    </w:rPr>
                                  </w:pPr>
                                  <w:bookmarkStart w:id="1573" w:name="_Toc25224044"/>
                                  <w:bookmarkStart w:id="1574" w:name="_Toc25224274"/>
                                  <w:bookmarkStart w:id="1575" w:name="_Toc25225183"/>
                                  <w:bookmarkStart w:id="1576" w:name="_Toc25225396"/>
                                  <w:bookmarkStart w:id="1577" w:name="_Toc25225609"/>
                                  <w:bookmarkStart w:id="1578" w:name="_Toc25225820"/>
                                  <w:bookmarkStart w:id="1579" w:name="_Toc25226030"/>
                                  <w:bookmarkStart w:id="1580" w:name="_Toc25226247"/>
                                  <w:bookmarkStart w:id="1581" w:name="_Toc25226445"/>
                                  <w:bookmarkStart w:id="1582" w:name="_Toc25226639"/>
                                  <w:bookmarkStart w:id="1583" w:name="_Toc25227044"/>
                                  <w:bookmarkStart w:id="1584" w:name="_Toc25227225"/>
                                  <w:bookmarkStart w:id="1585" w:name="_Toc25227399"/>
                                  <w:bookmarkStart w:id="1586" w:name="_Toc25227572"/>
                                  <w:bookmarkStart w:id="1587" w:name="_Toc25227742"/>
                                  <w:bookmarkStart w:id="1588" w:name="_Toc25228025"/>
                                  <w:bookmarkStart w:id="1589" w:name="_Toc25228203"/>
                                  <w:bookmarkStart w:id="1590" w:name="_Toc25228377"/>
                                  <w:bookmarkStart w:id="1591" w:name="_Toc25228541"/>
                                  <w:bookmarkStart w:id="1592" w:name="_Toc25228714"/>
                                  <w:bookmarkStart w:id="1593" w:name="_Toc25229160"/>
                                  <w:bookmarkStart w:id="1594" w:name="_Toc25229283"/>
                                  <w:bookmarkStart w:id="1595" w:name="_Toc25229398"/>
                                  <w:bookmarkStart w:id="1596" w:name="_Toc25229603"/>
                                  <w:bookmarkStart w:id="1597" w:name="_Toc25229725"/>
                                  <w:bookmarkStart w:id="1598" w:name="_Toc25229844"/>
                                  <w:bookmarkStart w:id="1599" w:name="_Toc25229959"/>
                                  <w:bookmarkStart w:id="1600" w:name="_Toc25240921"/>
                                  <w:bookmarkStart w:id="1601" w:name="_Toc25241036"/>
                                  <w:bookmarkStart w:id="1602" w:name="_Toc25241152"/>
                                  <w:bookmarkStart w:id="1603" w:name="_Toc25244454"/>
                                  <w:bookmarkStart w:id="1604" w:name="_Toc25244589"/>
                                  <w:bookmarkStart w:id="1605" w:name="_Toc25246956"/>
                                  <w:bookmarkStart w:id="1606" w:name="_Toc25247088"/>
                                  <w:bookmarkStart w:id="1607" w:name="_Toc25309758"/>
                                  <w:r>
                                    <w:rPr>
                                      <w:rFonts w:ascii="Zizou Slab" w:hAnsi="Zizou Slab"/>
                                      <w:b w:val="0"/>
                                      <w:lang w:val="es-MX"/>
                                    </w:rPr>
                                    <w:t>Astra</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p>
                                <w:p w14:paraId="6B72243A" w14:textId="77777777" w:rsidR="0017691D" w:rsidRDefault="0017691D" w:rsidP="00AD21BC"/>
                                <w:p w14:paraId="14E4B6BE" w14:textId="77777777" w:rsidR="0017691D" w:rsidRPr="00DF42D1" w:rsidRDefault="0017691D" w:rsidP="00AD21BC">
                                  <w:pPr>
                                    <w:pStyle w:val="Ttulo1"/>
                                    <w:rPr>
                                      <w:rFonts w:ascii="Zizou Slab" w:hAnsi="Zizou Slab"/>
                                      <w:b w:val="0"/>
                                      <w:lang w:val="es-MX"/>
                                    </w:rPr>
                                  </w:pPr>
                                  <w:bookmarkStart w:id="1608" w:name="_Toc25224045"/>
                                  <w:bookmarkStart w:id="1609" w:name="_Toc25224275"/>
                                  <w:bookmarkStart w:id="1610" w:name="_Toc25225184"/>
                                  <w:bookmarkStart w:id="1611" w:name="_Toc25225397"/>
                                  <w:bookmarkStart w:id="1612" w:name="_Toc25225610"/>
                                  <w:bookmarkStart w:id="1613" w:name="_Toc25225821"/>
                                  <w:bookmarkStart w:id="1614" w:name="_Toc25226031"/>
                                  <w:bookmarkStart w:id="1615" w:name="_Toc25226248"/>
                                  <w:bookmarkStart w:id="1616" w:name="_Toc25226446"/>
                                  <w:bookmarkStart w:id="1617" w:name="_Toc25226640"/>
                                  <w:bookmarkStart w:id="1618" w:name="_Toc25227045"/>
                                  <w:bookmarkStart w:id="1619" w:name="_Toc25227226"/>
                                  <w:bookmarkStart w:id="1620" w:name="_Toc25227400"/>
                                  <w:bookmarkStart w:id="1621" w:name="_Toc25227573"/>
                                  <w:bookmarkStart w:id="1622" w:name="_Toc25227743"/>
                                  <w:bookmarkStart w:id="1623" w:name="_Toc25228026"/>
                                  <w:bookmarkStart w:id="1624" w:name="_Toc25228204"/>
                                  <w:bookmarkStart w:id="1625" w:name="_Toc25228378"/>
                                  <w:bookmarkStart w:id="1626" w:name="_Toc25228542"/>
                                  <w:bookmarkStart w:id="1627" w:name="_Toc25228715"/>
                                  <w:bookmarkStart w:id="1628" w:name="_Toc25229161"/>
                                  <w:bookmarkStart w:id="1629" w:name="_Toc25229284"/>
                                  <w:bookmarkStart w:id="1630" w:name="_Toc25229399"/>
                                  <w:bookmarkStart w:id="1631" w:name="_Toc25229604"/>
                                  <w:bookmarkStart w:id="1632" w:name="_Toc25229726"/>
                                  <w:bookmarkStart w:id="1633" w:name="_Toc25229845"/>
                                  <w:bookmarkStart w:id="1634" w:name="_Toc25229960"/>
                                  <w:bookmarkStart w:id="1635" w:name="_Toc25240922"/>
                                  <w:bookmarkStart w:id="1636" w:name="_Toc25241037"/>
                                  <w:bookmarkStart w:id="1637" w:name="_Toc25241153"/>
                                  <w:bookmarkStart w:id="1638" w:name="_Toc25244455"/>
                                  <w:bookmarkStart w:id="1639" w:name="_Toc25244590"/>
                                  <w:bookmarkStart w:id="1640" w:name="_Toc25246957"/>
                                  <w:bookmarkStart w:id="1641" w:name="_Toc25247089"/>
                                  <w:bookmarkStart w:id="1642" w:name="_Toc25309759"/>
                                  <w:r>
                                    <w:rPr>
                                      <w:rFonts w:ascii="Zizou Slab" w:hAnsi="Zizou Slab"/>
                                      <w:b w:val="0"/>
                                      <w:lang w:val="es-MX"/>
                                    </w:rPr>
                                    <w:t>Astra</w:t>
                                  </w:r>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25435032" w14:textId="77777777" w:rsidR="0017691D" w:rsidRDefault="0017691D" w:rsidP="00AD21BC"/>
                                <w:p w14:paraId="22685858" w14:textId="77777777" w:rsidR="0017691D" w:rsidRPr="00DF42D1" w:rsidRDefault="0017691D" w:rsidP="00AD21BC">
                                  <w:pPr>
                                    <w:pStyle w:val="Ttulo1"/>
                                    <w:rPr>
                                      <w:rFonts w:ascii="Zizou Slab" w:hAnsi="Zizou Slab"/>
                                      <w:b w:val="0"/>
                                      <w:lang w:val="es-MX"/>
                                    </w:rPr>
                                  </w:pPr>
                                  <w:bookmarkStart w:id="1643" w:name="_Toc25224046"/>
                                  <w:bookmarkStart w:id="1644" w:name="_Toc25224276"/>
                                  <w:bookmarkStart w:id="1645" w:name="_Toc25225185"/>
                                  <w:bookmarkStart w:id="1646" w:name="_Toc25225398"/>
                                  <w:bookmarkStart w:id="1647" w:name="_Toc25225611"/>
                                  <w:bookmarkStart w:id="1648" w:name="_Toc25225822"/>
                                  <w:bookmarkStart w:id="1649" w:name="_Toc25226032"/>
                                  <w:bookmarkStart w:id="1650" w:name="_Toc25226249"/>
                                  <w:bookmarkStart w:id="1651" w:name="_Toc25226447"/>
                                  <w:bookmarkStart w:id="1652" w:name="_Toc25226641"/>
                                  <w:bookmarkStart w:id="1653" w:name="_Toc25227046"/>
                                  <w:bookmarkStart w:id="1654" w:name="_Toc25227227"/>
                                  <w:bookmarkStart w:id="1655" w:name="_Toc25227401"/>
                                  <w:bookmarkStart w:id="1656" w:name="_Toc25227574"/>
                                  <w:bookmarkStart w:id="1657" w:name="_Toc25227744"/>
                                  <w:bookmarkStart w:id="1658" w:name="_Toc25228027"/>
                                  <w:bookmarkStart w:id="1659" w:name="_Toc25228205"/>
                                  <w:bookmarkStart w:id="1660" w:name="_Toc25228379"/>
                                  <w:bookmarkStart w:id="1661" w:name="_Toc25228543"/>
                                  <w:bookmarkStart w:id="1662" w:name="_Toc25228716"/>
                                  <w:bookmarkStart w:id="1663" w:name="_Toc25229162"/>
                                  <w:bookmarkStart w:id="1664" w:name="_Toc25229285"/>
                                  <w:bookmarkStart w:id="1665" w:name="_Toc25229400"/>
                                  <w:bookmarkStart w:id="1666" w:name="_Toc25229605"/>
                                  <w:bookmarkStart w:id="1667" w:name="_Toc25229727"/>
                                  <w:bookmarkStart w:id="1668" w:name="_Toc25229846"/>
                                  <w:bookmarkStart w:id="1669" w:name="_Toc25229961"/>
                                  <w:bookmarkStart w:id="1670" w:name="_Toc25240923"/>
                                  <w:bookmarkStart w:id="1671" w:name="_Toc25241038"/>
                                  <w:bookmarkStart w:id="1672" w:name="_Toc25241154"/>
                                  <w:bookmarkStart w:id="1673" w:name="_Toc25244456"/>
                                  <w:bookmarkStart w:id="1674" w:name="_Toc25244591"/>
                                  <w:bookmarkStart w:id="1675" w:name="_Toc25246958"/>
                                  <w:bookmarkStart w:id="1676" w:name="_Toc25247090"/>
                                  <w:bookmarkStart w:id="1677" w:name="_Toc25309760"/>
                                  <w:r>
                                    <w:rPr>
                                      <w:rFonts w:ascii="Zizou Slab" w:hAnsi="Zizou Slab"/>
                                      <w:b w:val="0"/>
                                      <w:lang w:val="es-MX"/>
                                    </w:rPr>
                                    <w:t>Astra</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1811FB11" w14:textId="77777777" w:rsidR="0017691D" w:rsidRDefault="0017691D" w:rsidP="00AD21BC"/>
                                <w:p w14:paraId="04D97F84" w14:textId="77777777" w:rsidR="0017691D" w:rsidRPr="00DF42D1" w:rsidRDefault="0017691D" w:rsidP="00AD21BC">
                                  <w:pPr>
                                    <w:pStyle w:val="Ttulo1"/>
                                    <w:rPr>
                                      <w:rFonts w:ascii="Zizou Slab" w:hAnsi="Zizou Slab"/>
                                      <w:b w:val="0"/>
                                      <w:lang w:val="es-MX"/>
                                    </w:rPr>
                                  </w:pPr>
                                  <w:bookmarkStart w:id="1678" w:name="_Toc25224047"/>
                                  <w:bookmarkStart w:id="1679" w:name="_Toc25224277"/>
                                  <w:bookmarkStart w:id="1680" w:name="_Toc25225186"/>
                                  <w:bookmarkStart w:id="1681" w:name="_Toc25225399"/>
                                  <w:bookmarkStart w:id="1682" w:name="_Toc25225612"/>
                                  <w:bookmarkStart w:id="1683" w:name="_Toc25225823"/>
                                  <w:bookmarkStart w:id="1684" w:name="_Toc25226033"/>
                                  <w:bookmarkStart w:id="1685" w:name="_Toc25226250"/>
                                  <w:bookmarkStart w:id="1686" w:name="_Toc25226448"/>
                                  <w:bookmarkStart w:id="1687" w:name="_Toc25226642"/>
                                  <w:bookmarkStart w:id="1688" w:name="_Toc25227047"/>
                                  <w:bookmarkStart w:id="1689" w:name="_Toc25227228"/>
                                  <w:bookmarkStart w:id="1690" w:name="_Toc25227402"/>
                                  <w:bookmarkStart w:id="1691" w:name="_Toc25227575"/>
                                  <w:bookmarkStart w:id="1692" w:name="_Toc25227745"/>
                                  <w:bookmarkStart w:id="1693" w:name="_Toc25228028"/>
                                  <w:bookmarkStart w:id="1694" w:name="_Toc25228206"/>
                                  <w:bookmarkStart w:id="1695" w:name="_Toc25228380"/>
                                  <w:bookmarkStart w:id="1696" w:name="_Toc25228544"/>
                                  <w:bookmarkStart w:id="1697" w:name="_Toc25228717"/>
                                  <w:bookmarkStart w:id="1698" w:name="_Toc25229163"/>
                                  <w:bookmarkStart w:id="1699" w:name="_Toc25229286"/>
                                  <w:bookmarkStart w:id="1700" w:name="_Toc25229401"/>
                                  <w:bookmarkStart w:id="1701" w:name="_Toc25229606"/>
                                  <w:bookmarkStart w:id="1702" w:name="_Toc25229728"/>
                                  <w:bookmarkStart w:id="1703" w:name="_Toc25229847"/>
                                  <w:bookmarkStart w:id="1704" w:name="_Toc25229962"/>
                                  <w:bookmarkStart w:id="1705" w:name="_Toc25240924"/>
                                  <w:bookmarkStart w:id="1706" w:name="_Toc25241039"/>
                                  <w:bookmarkStart w:id="1707" w:name="_Toc25241155"/>
                                  <w:bookmarkStart w:id="1708" w:name="_Toc25244457"/>
                                  <w:bookmarkStart w:id="1709" w:name="_Toc25244592"/>
                                  <w:bookmarkStart w:id="1710" w:name="_Toc25246959"/>
                                  <w:bookmarkStart w:id="1711" w:name="_Toc25247091"/>
                                  <w:bookmarkStart w:id="1712" w:name="_Toc25309761"/>
                                  <w:r>
                                    <w:rPr>
                                      <w:rFonts w:ascii="Zizou Slab" w:hAnsi="Zizou Slab"/>
                                      <w:b w:val="0"/>
                                      <w:lang w:val="es-MX"/>
                                    </w:rPr>
                                    <w:t>Astra</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14:paraId="26FD913E" w14:textId="77777777" w:rsidR="0017691D" w:rsidRDefault="0017691D" w:rsidP="00AD21BC"/>
                                <w:p w14:paraId="68B9CA64" w14:textId="77777777" w:rsidR="0017691D" w:rsidRPr="00DF42D1" w:rsidRDefault="0017691D" w:rsidP="00AD21BC">
                                  <w:pPr>
                                    <w:pStyle w:val="Ttulo1"/>
                                    <w:rPr>
                                      <w:rFonts w:ascii="Zizou Slab" w:hAnsi="Zizou Slab"/>
                                      <w:b w:val="0"/>
                                      <w:lang w:val="es-MX"/>
                                    </w:rPr>
                                  </w:pPr>
                                  <w:bookmarkStart w:id="1713" w:name="_Toc25224048"/>
                                  <w:bookmarkStart w:id="1714" w:name="_Toc25224278"/>
                                  <w:bookmarkStart w:id="1715" w:name="_Toc25225187"/>
                                  <w:bookmarkStart w:id="1716" w:name="_Toc25225400"/>
                                  <w:bookmarkStart w:id="1717" w:name="_Toc25225613"/>
                                  <w:bookmarkStart w:id="1718" w:name="_Toc25225824"/>
                                  <w:bookmarkStart w:id="1719" w:name="_Toc25226034"/>
                                  <w:bookmarkStart w:id="1720" w:name="_Toc25226251"/>
                                  <w:bookmarkStart w:id="1721" w:name="_Toc25226449"/>
                                  <w:bookmarkStart w:id="1722" w:name="_Toc25226643"/>
                                  <w:bookmarkStart w:id="1723" w:name="_Toc25227048"/>
                                  <w:bookmarkStart w:id="1724" w:name="_Toc25227229"/>
                                  <w:bookmarkStart w:id="1725" w:name="_Toc25227403"/>
                                  <w:bookmarkStart w:id="1726" w:name="_Toc25227576"/>
                                  <w:bookmarkStart w:id="1727" w:name="_Toc25227746"/>
                                  <w:bookmarkStart w:id="1728" w:name="_Toc25228029"/>
                                  <w:bookmarkStart w:id="1729" w:name="_Toc25228207"/>
                                  <w:bookmarkStart w:id="1730" w:name="_Toc25228381"/>
                                  <w:bookmarkStart w:id="1731" w:name="_Toc25228545"/>
                                  <w:bookmarkStart w:id="1732" w:name="_Toc25228718"/>
                                  <w:bookmarkStart w:id="1733" w:name="_Toc25229164"/>
                                  <w:bookmarkStart w:id="1734" w:name="_Toc25229287"/>
                                  <w:bookmarkStart w:id="1735" w:name="_Toc25229402"/>
                                  <w:bookmarkStart w:id="1736" w:name="_Toc25229607"/>
                                  <w:bookmarkStart w:id="1737" w:name="_Toc25229729"/>
                                  <w:bookmarkStart w:id="1738" w:name="_Toc25229848"/>
                                  <w:bookmarkStart w:id="1739" w:name="_Toc25229963"/>
                                  <w:bookmarkStart w:id="1740" w:name="_Toc25240925"/>
                                  <w:bookmarkStart w:id="1741" w:name="_Toc25241040"/>
                                  <w:bookmarkStart w:id="1742" w:name="_Toc25241156"/>
                                  <w:bookmarkStart w:id="1743" w:name="_Toc25244458"/>
                                  <w:bookmarkStart w:id="1744" w:name="_Toc25244593"/>
                                  <w:bookmarkStart w:id="1745" w:name="_Toc25246960"/>
                                  <w:bookmarkStart w:id="1746" w:name="_Toc25247092"/>
                                  <w:bookmarkStart w:id="1747" w:name="_Toc25309762"/>
                                  <w:r>
                                    <w:rPr>
                                      <w:rFonts w:ascii="Zizou Slab" w:hAnsi="Zizou Slab"/>
                                      <w:b w:val="0"/>
                                      <w:lang w:val="es-MX"/>
                                    </w:rPr>
                                    <w:t>Astra</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14:paraId="3A965A7C" w14:textId="77777777" w:rsidR="0017691D" w:rsidRDefault="0017691D" w:rsidP="00AD21BC"/>
                                <w:p w14:paraId="351A2010" w14:textId="77777777" w:rsidR="0017691D" w:rsidRPr="00DF42D1" w:rsidRDefault="0017691D" w:rsidP="00AD21BC">
                                  <w:pPr>
                                    <w:pStyle w:val="Ttulo1"/>
                                    <w:rPr>
                                      <w:rFonts w:ascii="Zizou Slab" w:hAnsi="Zizou Slab"/>
                                      <w:b w:val="0"/>
                                      <w:lang w:val="es-MX"/>
                                    </w:rPr>
                                  </w:pPr>
                                  <w:bookmarkStart w:id="1748" w:name="_Toc25223333"/>
                                  <w:bookmarkStart w:id="1749" w:name="_Toc25224049"/>
                                  <w:bookmarkStart w:id="1750" w:name="_Toc25224279"/>
                                  <w:bookmarkStart w:id="1751" w:name="_Toc25225188"/>
                                  <w:bookmarkStart w:id="1752" w:name="_Toc25225401"/>
                                  <w:bookmarkStart w:id="1753" w:name="_Toc25225614"/>
                                  <w:bookmarkStart w:id="1754" w:name="_Toc25225825"/>
                                  <w:bookmarkStart w:id="1755" w:name="_Toc25226035"/>
                                  <w:bookmarkStart w:id="1756" w:name="_Toc25226252"/>
                                  <w:bookmarkStart w:id="1757" w:name="_Toc25226450"/>
                                  <w:bookmarkStart w:id="1758" w:name="_Toc25226644"/>
                                  <w:bookmarkStart w:id="1759" w:name="_Toc25227049"/>
                                  <w:bookmarkStart w:id="1760" w:name="_Toc25227230"/>
                                  <w:bookmarkStart w:id="1761" w:name="_Toc25227404"/>
                                  <w:bookmarkStart w:id="1762" w:name="_Toc25227577"/>
                                  <w:bookmarkStart w:id="1763" w:name="_Toc25227747"/>
                                  <w:bookmarkStart w:id="1764" w:name="_Toc25228030"/>
                                  <w:bookmarkStart w:id="1765" w:name="_Toc25228208"/>
                                  <w:bookmarkStart w:id="1766" w:name="_Toc25228382"/>
                                  <w:bookmarkStart w:id="1767" w:name="_Toc25228546"/>
                                  <w:bookmarkStart w:id="1768" w:name="_Toc25228719"/>
                                  <w:bookmarkStart w:id="1769" w:name="_Toc25229165"/>
                                  <w:bookmarkStart w:id="1770" w:name="_Toc25229288"/>
                                  <w:bookmarkStart w:id="1771" w:name="_Toc25229403"/>
                                  <w:bookmarkStart w:id="1772" w:name="_Toc25229608"/>
                                  <w:bookmarkStart w:id="1773" w:name="_Toc25229730"/>
                                  <w:bookmarkStart w:id="1774" w:name="_Toc25229849"/>
                                  <w:bookmarkStart w:id="1775" w:name="_Toc25229964"/>
                                  <w:bookmarkStart w:id="1776" w:name="_Toc25240926"/>
                                  <w:bookmarkStart w:id="1777" w:name="_Toc25241041"/>
                                  <w:bookmarkStart w:id="1778" w:name="_Toc25241157"/>
                                  <w:bookmarkStart w:id="1779" w:name="_Toc25244459"/>
                                  <w:bookmarkStart w:id="1780" w:name="_Toc25244594"/>
                                  <w:bookmarkStart w:id="1781" w:name="_Toc25246961"/>
                                  <w:bookmarkStart w:id="1782" w:name="_Toc25247093"/>
                                  <w:bookmarkStart w:id="1783" w:name="_Toc25309763"/>
                                  <w:r>
                                    <w:rPr>
                                      <w:rFonts w:ascii="Zizou Slab" w:hAnsi="Zizou Slab"/>
                                      <w:b w:val="0"/>
                                      <w:lang w:val="es-MX"/>
                                    </w:rPr>
                                    <w:t>Astra</w:t>
                                  </w:r>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14:paraId="464CD78F" w14:textId="77777777" w:rsidR="0017691D" w:rsidRDefault="0017691D" w:rsidP="00AD21BC"/>
                                <w:p w14:paraId="0CF6694F" w14:textId="77777777" w:rsidR="0017691D" w:rsidRPr="00DF42D1" w:rsidRDefault="0017691D" w:rsidP="00AD21BC">
                                  <w:pPr>
                                    <w:pStyle w:val="Ttulo1"/>
                                    <w:rPr>
                                      <w:rFonts w:ascii="Zizou Slab" w:hAnsi="Zizou Slab"/>
                                      <w:b w:val="0"/>
                                      <w:lang w:val="es-MX"/>
                                    </w:rPr>
                                  </w:pPr>
                                  <w:bookmarkStart w:id="1784" w:name="_Toc25223334"/>
                                  <w:bookmarkStart w:id="1785" w:name="_Toc25224050"/>
                                  <w:bookmarkStart w:id="1786" w:name="_Toc25224280"/>
                                  <w:bookmarkStart w:id="1787" w:name="_Toc25225189"/>
                                  <w:bookmarkStart w:id="1788" w:name="_Toc25225402"/>
                                  <w:bookmarkStart w:id="1789" w:name="_Toc25225615"/>
                                  <w:bookmarkStart w:id="1790" w:name="_Toc25225826"/>
                                  <w:bookmarkStart w:id="1791" w:name="_Toc25226036"/>
                                  <w:bookmarkStart w:id="1792" w:name="_Toc25226253"/>
                                  <w:bookmarkStart w:id="1793" w:name="_Toc25226451"/>
                                  <w:bookmarkStart w:id="1794" w:name="_Toc25226645"/>
                                  <w:bookmarkStart w:id="1795" w:name="_Toc25227050"/>
                                  <w:bookmarkStart w:id="1796" w:name="_Toc25227231"/>
                                  <w:bookmarkStart w:id="1797" w:name="_Toc25227405"/>
                                  <w:bookmarkStart w:id="1798" w:name="_Toc25227578"/>
                                  <w:bookmarkStart w:id="1799" w:name="_Toc25227748"/>
                                  <w:bookmarkStart w:id="1800" w:name="_Toc25228031"/>
                                  <w:bookmarkStart w:id="1801" w:name="_Toc25228209"/>
                                  <w:bookmarkStart w:id="1802" w:name="_Toc25228383"/>
                                  <w:bookmarkStart w:id="1803" w:name="_Toc25228547"/>
                                  <w:bookmarkStart w:id="1804" w:name="_Toc25228720"/>
                                  <w:bookmarkStart w:id="1805" w:name="_Toc25229166"/>
                                  <w:bookmarkStart w:id="1806" w:name="_Toc25229289"/>
                                  <w:bookmarkStart w:id="1807" w:name="_Toc25229404"/>
                                  <w:bookmarkStart w:id="1808" w:name="_Toc25229609"/>
                                  <w:bookmarkStart w:id="1809" w:name="_Toc25229731"/>
                                  <w:bookmarkStart w:id="1810" w:name="_Toc25229850"/>
                                  <w:bookmarkStart w:id="1811" w:name="_Toc25229965"/>
                                  <w:bookmarkStart w:id="1812" w:name="_Toc25240927"/>
                                  <w:bookmarkStart w:id="1813" w:name="_Toc25241042"/>
                                  <w:bookmarkStart w:id="1814" w:name="_Toc25241158"/>
                                  <w:bookmarkStart w:id="1815" w:name="_Toc25244460"/>
                                  <w:bookmarkStart w:id="1816" w:name="_Toc25244595"/>
                                  <w:bookmarkStart w:id="1817" w:name="_Toc25246962"/>
                                  <w:bookmarkStart w:id="1818" w:name="_Toc25247094"/>
                                  <w:bookmarkStart w:id="1819" w:name="_Toc25309764"/>
                                  <w:r>
                                    <w:rPr>
                                      <w:rFonts w:ascii="Zizou Slab" w:hAnsi="Zizou Slab"/>
                                      <w:b w:val="0"/>
                                      <w:lang w:val="es-MX"/>
                                    </w:rPr>
                                    <w:t>Astra</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14:paraId="6432C5CD" w14:textId="77777777" w:rsidR="0017691D" w:rsidRDefault="0017691D" w:rsidP="00AD21BC"/>
                                <w:p w14:paraId="0ADB3BF7" w14:textId="77777777" w:rsidR="0017691D" w:rsidRPr="00DF42D1" w:rsidRDefault="0017691D" w:rsidP="00AD21BC">
                                  <w:pPr>
                                    <w:pStyle w:val="Ttulo1"/>
                                    <w:rPr>
                                      <w:rFonts w:ascii="Zizou Slab" w:hAnsi="Zizou Slab"/>
                                      <w:b w:val="0"/>
                                      <w:lang w:val="es-MX"/>
                                    </w:rPr>
                                  </w:pPr>
                                  <w:bookmarkStart w:id="1820" w:name="_Toc25223335"/>
                                  <w:bookmarkStart w:id="1821" w:name="_Toc25224051"/>
                                  <w:bookmarkStart w:id="1822" w:name="_Toc25224281"/>
                                  <w:bookmarkStart w:id="1823" w:name="_Toc25225190"/>
                                  <w:bookmarkStart w:id="1824" w:name="_Toc25225403"/>
                                  <w:bookmarkStart w:id="1825" w:name="_Toc25225616"/>
                                  <w:bookmarkStart w:id="1826" w:name="_Toc25225827"/>
                                  <w:bookmarkStart w:id="1827" w:name="_Toc25226037"/>
                                  <w:bookmarkStart w:id="1828" w:name="_Toc25226254"/>
                                  <w:bookmarkStart w:id="1829" w:name="_Toc25226452"/>
                                  <w:bookmarkStart w:id="1830" w:name="_Toc25226646"/>
                                  <w:bookmarkStart w:id="1831" w:name="_Toc25227051"/>
                                  <w:bookmarkStart w:id="1832" w:name="_Toc25227232"/>
                                  <w:bookmarkStart w:id="1833" w:name="_Toc25227406"/>
                                  <w:bookmarkStart w:id="1834" w:name="_Toc25227579"/>
                                  <w:bookmarkStart w:id="1835" w:name="_Toc25227749"/>
                                  <w:bookmarkStart w:id="1836" w:name="_Toc25228032"/>
                                  <w:bookmarkStart w:id="1837" w:name="_Toc25228210"/>
                                  <w:bookmarkStart w:id="1838" w:name="_Toc25228384"/>
                                  <w:bookmarkStart w:id="1839" w:name="_Toc25228548"/>
                                  <w:bookmarkStart w:id="1840" w:name="_Toc25228721"/>
                                  <w:bookmarkStart w:id="1841" w:name="_Toc25229167"/>
                                  <w:bookmarkStart w:id="1842" w:name="_Toc25229290"/>
                                  <w:bookmarkStart w:id="1843" w:name="_Toc25229405"/>
                                  <w:bookmarkStart w:id="1844" w:name="_Toc25229610"/>
                                  <w:bookmarkStart w:id="1845" w:name="_Toc25229732"/>
                                  <w:bookmarkStart w:id="1846" w:name="_Toc25229851"/>
                                  <w:bookmarkStart w:id="1847" w:name="_Toc25229966"/>
                                  <w:bookmarkStart w:id="1848" w:name="_Toc25240928"/>
                                  <w:bookmarkStart w:id="1849" w:name="_Toc25241043"/>
                                  <w:bookmarkStart w:id="1850" w:name="_Toc25241159"/>
                                  <w:bookmarkStart w:id="1851" w:name="_Toc25244461"/>
                                  <w:bookmarkStart w:id="1852" w:name="_Toc25244596"/>
                                  <w:bookmarkStart w:id="1853" w:name="_Toc25246963"/>
                                  <w:bookmarkStart w:id="1854" w:name="_Toc25247095"/>
                                  <w:bookmarkStart w:id="1855" w:name="_Toc25309765"/>
                                  <w:r>
                                    <w:rPr>
                                      <w:rFonts w:ascii="Zizou Slab" w:hAnsi="Zizou Slab"/>
                                      <w:b w:val="0"/>
                                      <w:lang w:val="es-MX"/>
                                    </w:rPr>
                                    <w:t>Astra</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p>
                                <w:p w14:paraId="17983B30" w14:textId="77777777" w:rsidR="0017691D" w:rsidRDefault="0017691D" w:rsidP="00AD21BC"/>
                                <w:p w14:paraId="46236CB7" w14:textId="77777777" w:rsidR="0017691D" w:rsidRPr="00DF42D1" w:rsidRDefault="0017691D" w:rsidP="00AD21BC">
                                  <w:pPr>
                                    <w:pStyle w:val="Ttulo1"/>
                                    <w:rPr>
                                      <w:rFonts w:ascii="Zizou Slab" w:hAnsi="Zizou Slab"/>
                                      <w:b w:val="0"/>
                                      <w:lang w:val="es-MX"/>
                                    </w:rPr>
                                  </w:pPr>
                                  <w:bookmarkStart w:id="1856" w:name="_Toc25223336"/>
                                  <w:bookmarkStart w:id="1857" w:name="_Toc25224052"/>
                                  <w:bookmarkStart w:id="1858" w:name="_Toc25224282"/>
                                  <w:bookmarkStart w:id="1859" w:name="_Toc25225191"/>
                                  <w:bookmarkStart w:id="1860" w:name="_Toc25225404"/>
                                  <w:bookmarkStart w:id="1861" w:name="_Toc25225617"/>
                                  <w:bookmarkStart w:id="1862" w:name="_Toc25225828"/>
                                  <w:bookmarkStart w:id="1863" w:name="_Toc25226038"/>
                                  <w:bookmarkStart w:id="1864" w:name="_Toc25226255"/>
                                  <w:bookmarkStart w:id="1865" w:name="_Toc25226453"/>
                                  <w:bookmarkStart w:id="1866" w:name="_Toc25226647"/>
                                  <w:bookmarkStart w:id="1867" w:name="_Toc25227052"/>
                                  <w:bookmarkStart w:id="1868" w:name="_Toc25227233"/>
                                  <w:bookmarkStart w:id="1869" w:name="_Toc25227407"/>
                                  <w:bookmarkStart w:id="1870" w:name="_Toc25227580"/>
                                  <w:bookmarkStart w:id="1871" w:name="_Toc25227750"/>
                                  <w:bookmarkStart w:id="1872" w:name="_Toc25228033"/>
                                  <w:bookmarkStart w:id="1873" w:name="_Toc25228211"/>
                                  <w:bookmarkStart w:id="1874" w:name="_Toc25228385"/>
                                  <w:bookmarkStart w:id="1875" w:name="_Toc25228549"/>
                                  <w:bookmarkStart w:id="1876" w:name="_Toc25228722"/>
                                  <w:bookmarkStart w:id="1877" w:name="_Toc25229168"/>
                                  <w:bookmarkStart w:id="1878" w:name="_Toc25229291"/>
                                  <w:bookmarkStart w:id="1879" w:name="_Toc25229406"/>
                                  <w:bookmarkStart w:id="1880" w:name="_Toc25229611"/>
                                  <w:bookmarkStart w:id="1881" w:name="_Toc25229733"/>
                                  <w:bookmarkStart w:id="1882" w:name="_Toc25229852"/>
                                  <w:bookmarkStart w:id="1883" w:name="_Toc25229967"/>
                                  <w:bookmarkStart w:id="1884" w:name="_Toc25240929"/>
                                  <w:bookmarkStart w:id="1885" w:name="_Toc25241044"/>
                                  <w:bookmarkStart w:id="1886" w:name="_Toc25241160"/>
                                  <w:bookmarkStart w:id="1887" w:name="_Toc25244462"/>
                                  <w:bookmarkStart w:id="1888" w:name="_Toc25244597"/>
                                  <w:bookmarkStart w:id="1889" w:name="_Toc25246964"/>
                                  <w:bookmarkStart w:id="1890" w:name="_Toc25247096"/>
                                  <w:bookmarkStart w:id="1891" w:name="_Toc25309766"/>
                                  <w:r>
                                    <w:rPr>
                                      <w:rFonts w:ascii="Zizou Slab" w:hAnsi="Zizou Slab"/>
                                      <w:b w:val="0"/>
                                      <w:lang w:val="es-MX"/>
                                    </w:rPr>
                                    <w:t>Astra</w:t>
                                  </w:r>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14:paraId="580E7EDF" w14:textId="77777777" w:rsidR="0017691D" w:rsidRDefault="0017691D" w:rsidP="00AD21BC"/>
                                <w:p w14:paraId="3F261B69" w14:textId="77777777" w:rsidR="0017691D" w:rsidRPr="00DF42D1" w:rsidRDefault="0017691D" w:rsidP="00AD21BC">
                                  <w:pPr>
                                    <w:pStyle w:val="Ttulo1"/>
                                    <w:rPr>
                                      <w:rFonts w:ascii="Zizou Slab" w:hAnsi="Zizou Slab"/>
                                      <w:b w:val="0"/>
                                      <w:lang w:val="es-MX"/>
                                    </w:rPr>
                                  </w:pPr>
                                  <w:bookmarkStart w:id="1892" w:name="_Toc25223337"/>
                                  <w:bookmarkStart w:id="1893" w:name="_Toc25224053"/>
                                  <w:bookmarkStart w:id="1894" w:name="_Toc25224283"/>
                                  <w:bookmarkStart w:id="1895" w:name="_Toc25225192"/>
                                  <w:bookmarkStart w:id="1896" w:name="_Toc25225405"/>
                                  <w:bookmarkStart w:id="1897" w:name="_Toc25225618"/>
                                  <w:bookmarkStart w:id="1898" w:name="_Toc25225829"/>
                                  <w:bookmarkStart w:id="1899" w:name="_Toc25226039"/>
                                  <w:bookmarkStart w:id="1900" w:name="_Toc25226256"/>
                                  <w:bookmarkStart w:id="1901" w:name="_Toc25226454"/>
                                  <w:bookmarkStart w:id="1902" w:name="_Toc25226648"/>
                                  <w:bookmarkStart w:id="1903" w:name="_Toc25227053"/>
                                  <w:bookmarkStart w:id="1904" w:name="_Toc25227234"/>
                                  <w:bookmarkStart w:id="1905" w:name="_Toc25227408"/>
                                  <w:bookmarkStart w:id="1906" w:name="_Toc25227581"/>
                                  <w:bookmarkStart w:id="1907" w:name="_Toc25227751"/>
                                  <w:bookmarkStart w:id="1908" w:name="_Toc25228034"/>
                                  <w:bookmarkStart w:id="1909" w:name="_Toc25228212"/>
                                  <w:bookmarkStart w:id="1910" w:name="_Toc25228386"/>
                                  <w:bookmarkStart w:id="1911" w:name="_Toc25228550"/>
                                  <w:bookmarkStart w:id="1912" w:name="_Toc25228723"/>
                                  <w:bookmarkStart w:id="1913" w:name="_Toc25229169"/>
                                  <w:bookmarkStart w:id="1914" w:name="_Toc25229292"/>
                                  <w:bookmarkStart w:id="1915" w:name="_Toc25229407"/>
                                  <w:bookmarkStart w:id="1916" w:name="_Toc25229612"/>
                                  <w:bookmarkStart w:id="1917" w:name="_Toc25229734"/>
                                  <w:bookmarkStart w:id="1918" w:name="_Toc25229853"/>
                                  <w:bookmarkStart w:id="1919" w:name="_Toc25229968"/>
                                  <w:bookmarkStart w:id="1920" w:name="_Toc25240930"/>
                                  <w:bookmarkStart w:id="1921" w:name="_Toc25241045"/>
                                  <w:bookmarkStart w:id="1922" w:name="_Toc25241161"/>
                                  <w:bookmarkStart w:id="1923" w:name="_Toc25244463"/>
                                  <w:bookmarkStart w:id="1924" w:name="_Toc25244598"/>
                                  <w:bookmarkStart w:id="1925" w:name="_Toc25246965"/>
                                  <w:bookmarkStart w:id="1926" w:name="_Toc25247097"/>
                                  <w:bookmarkStart w:id="1927" w:name="_Toc25309767"/>
                                  <w:r>
                                    <w:rPr>
                                      <w:rFonts w:ascii="Zizou Slab" w:hAnsi="Zizou Slab"/>
                                      <w:b w:val="0"/>
                                      <w:lang w:val="es-MX"/>
                                    </w:rPr>
                                    <w:t>Astra</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p>
                                <w:p w14:paraId="33F6624A" w14:textId="77777777" w:rsidR="0017691D" w:rsidRDefault="0017691D" w:rsidP="00AD21BC"/>
                                <w:p w14:paraId="0E256DE1" w14:textId="77777777" w:rsidR="0017691D" w:rsidRPr="00DF42D1" w:rsidRDefault="0017691D" w:rsidP="00AD21BC">
                                  <w:pPr>
                                    <w:pStyle w:val="Ttulo1"/>
                                    <w:rPr>
                                      <w:rFonts w:ascii="Zizou Slab" w:hAnsi="Zizou Slab"/>
                                      <w:b w:val="0"/>
                                      <w:lang w:val="es-MX"/>
                                    </w:rPr>
                                  </w:pPr>
                                  <w:bookmarkStart w:id="1928" w:name="_Toc25223338"/>
                                  <w:bookmarkStart w:id="1929" w:name="_Toc25224054"/>
                                  <w:bookmarkStart w:id="1930" w:name="_Toc25224284"/>
                                  <w:bookmarkStart w:id="1931" w:name="_Toc25225193"/>
                                  <w:bookmarkStart w:id="1932" w:name="_Toc25225406"/>
                                  <w:bookmarkStart w:id="1933" w:name="_Toc25225619"/>
                                  <w:bookmarkStart w:id="1934" w:name="_Toc25225830"/>
                                  <w:bookmarkStart w:id="1935" w:name="_Toc25226040"/>
                                  <w:bookmarkStart w:id="1936" w:name="_Toc25226257"/>
                                  <w:bookmarkStart w:id="1937" w:name="_Toc25226455"/>
                                  <w:bookmarkStart w:id="1938" w:name="_Toc25226649"/>
                                  <w:bookmarkStart w:id="1939" w:name="_Toc25227054"/>
                                  <w:bookmarkStart w:id="1940" w:name="_Toc25227235"/>
                                  <w:bookmarkStart w:id="1941" w:name="_Toc25227409"/>
                                  <w:bookmarkStart w:id="1942" w:name="_Toc25227582"/>
                                  <w:bookmarkStart w:id="1943" w:name="_Toc25227752"/>
                                  <w:bookmarkStart w:id="1944" w:name="_Toc25228035"/>
                                  <w:bookmarkStart w:id="1945" w:name="_Toc25228213"/>
                                  <w:bookmarkStart w:id="1946" w:name="_Toc25228387"/>
                                  <w:bookmarkStart w:id="1947" w:name="_Toc25228551"/>
                                  <w:bookmarkStart w:id="1948" w:name="_Toc25228724"/>
                                  <w:bookmarkStart w:id="1949" w:name="_Toc25229170"/>
                                  <w:bookmarkStart w:id="1950" w:name="_Toc25229293"/>
                                  <w:bookmarkStart w:id="1951" w:name="_Toc25229408"/>
                                  <w:bookmarkStart w:id="1952" w:name="_Toc25229613"/>
                                  <w:bookmarkStart w:id="1953" w:name="_Toc25229735"/>
                                  <w:bookmarkStart w:id="1954" w:name="_Toc25229854"/>
                                  <w:bookmarkStart w:id="1955" w:name="_Toc25229969"/>
                                  <w:bookmarkStart w:id="1956" w:name="_Toc25240931"/>
                                  <w:bookmarkStart w:id="1957" w:name="_Toc25241046"/>
                                  <w:bookmarkStart w:id="1958" w:name="_Toc25241162"/>
                                  <w:bookmarkStart w:id="1959" w:name="_Toc25244464"/>
                                  <w:bookmarkStart w:id="1960" w:name="_Toc25244599"/>
                                  <w:bookmarkStart w:id="1961" w:name="_Toc25246966"/>
                                  <w:bookmarkStart w:id="1962" w:name="_Toc25247098"/>
                                  <w:bookmarkStart w:id="1963" w:name="_Toc25309768"/>
                                  <w:r>
                                    <w:rPr>
                                      <w:rFonts w:ascii="Zizou Slab" w:hAnsi="Zizou Slab"/>
                                      <w:b w:val="0"/>
                                      <w:lang w:val="es-MX"/>
                                    </w:rPr>
                                    <w:t>Astra</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p>
                                <w:p w14:paraId="4CF4FEAB" w14:textId="77777777" w:rsidR="0017691D" w:rsidRDefault="0017691D" w:rsidP="00AD21BC"/>
                                <w:p w14:paraId="6DDACD38" w14:textId="77777777" w:rsidR="0017691D" w:rsidRPr="00DF42D1" w:rsidRDefault="0017691D" w:rsidP="00AD21BC">
                                  <w:pPr>
                                    <w:pStyle w:val="Ttulo1"/>
                                    <w:rPr>
                                      <w:rFonts w:ascii="Zizou Slab" w:hAnsi="Zizou Slab"/>
                                      <w:b w:val="0"/>
                                      <w:lang w:val="es-MX"/>
                                    </w:rPr>
                                  </w:pPr>
                                  <w:bookmarkStart w:id="1964" w:name="_Toc25223339"/>
                                  <w:bookmarkStart w:id="1965" w:name="_Toc25224055"/>
                                  <w:bookmarkStart w:id="1966" w:name="_Toc25224285"/>
                                  <w:bookmarkStart w:id="1967" w:name="_Toc25225194"/>
                                  <w:bookmarkStart w:id="1968" w:name="_Toc25225407"/>
                                  <w:bookmarkStart w:id="1969" w:name="_Toc25225620"/>
                                  <w:bookmarkStart w:id="1970" w:name="_Toc25225831"/>
                                  <w:bookmarkStart w:id="1971" w:name="_Toc25226041"/>
                                  <w:bookmarkStart w:id="1972" w:name="_Toc25226258"/>
                                  <w:bookmarkStart w:id="1973" w:name="_Toc25226456"/>
                                  <w:bookmarkStart w:id="1974" w:name="_Toc25226650"/>
                                  <w:bookmarkStart w:id="1975" w:name="_Toc25227055"/>
                                  <w:bookmarkStart w:id="1976" w:name="_Toc25227236"/>
                                  <w:bookmarkStart w:id="1977" w:name="_Toc25227410"/>
                                  <w:bookmarkStart w:id="1978" w:name="_Toc25227583"/>
                                  <w:bookmarkStart w:id="1979" w:name="_Toc25227753"/>
                                  <w:bookmarkStart w:id="1980" w:name="_Toc25228036"/>
                                  <w:bookmarkStart w:id="1981" w:name="_Toc25228214"/>
                                  <w:bookmarkStart w:id="1982" w:name="_Toc25228388"/>
                                  <w:bookmarkStart w:id="1983" w:name="_Toc25228552"/>
                                  <w:bookmarkStart w:id="1984" w:name="_Toc25228725"/>
                                  <w:bookmarkStart w:id="1985" w:name="_Toc25229171"/>
                                  <w:bookmarkStart w:id="1986" w:name="_Toc25229294"/>
                                  <w:bookmarkStart w:id="1987" w:name="_Toc25229409"/>
                                  <w:bookmarkStart w:id="1988" w:name="_Toc25229614"/>
                                  <w:bookmarkStart w:id="1989" w:name="_Toc25229736"/>
                                  <w:bookmarkStart w:id="1990" w:name="_Toc25229855"/>
                                  <w:bookmarkStart w:id="1991" w:name="_Toc25229970"/>
                                  <w:bookmarkStart w:id="1992" w:name="_Toc25240932"/>
                                  <w:bookmarkStart w:id="1993" w:name="_Toc25241047"/>
                                  <w:bookmarkStart w:id="1994" w:name="_Toc25241163"/>
                                  <w:bookmarkStart w:id="1995" w:name="_Toc25244465"/>
                                  <w:bookmarkStart w:id="1996" w:name="_Toc25244600"/>
                                  <w:bookmarkStart w:id="1997" w:name="_Toc25246967"/>
                                  <w:bookmarkStart w:id="1998" w:name="_Toc25247099"/>
                                  <w:bookmarkStart w:id="1999" w:name="_Toc25309769"/>
                                  <w:r>
                                    <w:rPr>
                                      <w:rFonts w:ascii="Zizou Slab" w:hAnsi="Zizou Slab"/>
                                      <w:b w:val="0"/>
                                      <w:lang w:val="es-MX"/>
                                    </w:rPr>
                                    <w:t>Astra</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7DFFDB25" w14:textId="77777777" w:rsidR="0017691D" w:rsidRDefault="0017691D" w:rsidP="00AD21BC"/>
                                <w:p w14:paraId="5B8719BE" w14:textId="77777777" w:rsidR="0017691D" w:rsidRPr="00DF42D1" w:rsidRDefault="0017691D" w:rsidP="00AD21BC">
                                  <w:pPr>
                                    <w:pStyle w:val="Ttulo1"/>
                                    <w:rPr>
                                      <w:rFonts w:ascii="Zizou Slab" w:hAnsi="Zizou Slab"/>
                                      <w:b w:val="0"/>
                                      <w:lang w:val="es-MX"/>
                                    </w:rPr>
                                  </w:pPr>
                                  <w:bookmarkStart w:id="2000" w:name="_Toc25223340"/>
                                  <w:bookmarkStart w:id="2001" w:name="_Toc25224056"/>
                                  <w:bookmarkStart w:id="2002" w:name="_Toc25224286"/>
                                  <w:bookmarkStart w:id="2003" w:name="_Toc25225195"/>
                                  <w:bookmarkStart w:id="2004" w:name="_Toc25225408"/>
                                  <w:bookmarkStart w:id="2005" w:name="_Toc25225621"/>
                                  <w:bookmarkStart w:id="2006" w:name="_Toc25225832"/>
                                  <w:bookmarkStart w:id="2007" w:name="_Toc25226042"/>
                                  <w:bookmarkStart w:id="2008" w:name="_Toc25226259"/>
                                  <w:bookmarkStart w:id="2009" w:name="_Toc25226457"/>
                                  <w:bookmarkStart w:id="2010" w:name="_Toc25226651"/>
                                  <w:bookmarkStart w:id="2011" w:name="_Toc25227056"/>
                                  <w:bookmarkStart w:id="2012" w:name="_Toc25227237"/>
                                  <w:bookmarkStart w:id="2013" w:name="_Toc25227411"/>
                                  <w:bookmarkStart w:id="2014" w:name="_Toc25227584"/>
                                  <w:bookmarkStart w:id="2015" w:name="_Toc25227754"/>
                                  <w:bookmarkStart w:id="2016" w:name="_Toc25228037"/>
                                  <w:bookmarkStart w:id="2017" w:name="_Toc25228215"/>
                                  <w:bookmarkStart w:id="2018" w:name="_Toc25228389"/>
                                  <w:bookmarkStart w:id="2019" w:name="_Toc25228553"/>
                                  <w:bookmarkStart w:id="2020" w:name="_Toc25228726"/>
                                  <w:bookmarkStart w:id="2021" w:name="_Toc25229172"/>
                                  <w:bookmarkStart w:id="2022" w:name="_Toc25229295"/>
                                  <w:bookmarkStart w:id="2023" w:name="_Toc25229410"/>
                                  <w:bookmarkStart w:id="2024" w:name="_Toc25229615"/>
                                  <w:bookmarkStart w:id="2025" w:name="_Toc25229737"/>
                                  <w:bookmarkStart w:id="2026" w:name="_Toc25229856"/>
                                  <w:bookmarkStart w:id="2027" w:name="_Toc25229971"/>
                                  <w:bookmarkStart w:id="2028" w:name="_Toc25240933"/>
                                  <w:bookmarkStart w:id="2029" w:name="_Toc25241048"/>
                                  <w:bookmarkStart w:id="2030" w:name="_Toc25241164"/>
                                  <w:bookmarkStart w:id="2031" w:name="_Toc25244466"/>
                                  <w:bookmarkStart w:id="2032" w:name="_Toc25244601"/>
                                  <w:bookmarkStart w:id="2033" w:name="_Toc25246968"/>
                                  <w:bookmarkStart w:id="2034" w:name="_Toc25247100"/>
                                  <w:bookmarkStart w:id="2035" w:name="_Toc25309770"/>
                                  <w:r>
                                    <w:rPr>
                                      <w:rFonts w:ascii="Zizou Slab" w:hAnsi="Zizou Slab"/>
                                      <w:b w:val="0"/>
                                      <w:lang w:val="es-MX"/>
                                    </w:rPr>
                                    <w:t>Astra</w:t>
                                  </w:r>
                                  <w:bookmarkEnd w:id="3"/>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p>
                                <w:p w14:paraId="68F37F3D" w14:textId="77777777" w:rsidR="0017691D" w:rsidRDefault="0017691D" w:rsidP="00AD21BC"/>
                                <w:p w14:paraId="6065329B" w14:textId="77777777" w:rsidR="0017691D" w:rsidRPr="00DF42D1" w:rsidRDefault="0017691D" w:rsidP="00AD21BC">
                                  <w:pPr>
                                    <w:pStyle w:val="Ttulo1"/>
                                    <w:rPr>
                                      <w:rFonts w:ascii="Zizou Slab" w:hAnsi="Zizou Slab"/>
                                      <w:b w:val="0"/>
                                      <w:lang w:val="es-MX"/>
                                    </w:rPr>
                                  </w:pPr>
                                  <w:bookmarkStart w:id="2036" w:name="_Toc25222911"/>
                                  <w:bookmarkStart w:id="2037" w:name="_Toc25223341"/>
                                  <w:bookmarkStart w:id="2038" w:name="_Toc25224057"/>
                                  <w:bookmarkStart w:id="2039" w:name="_Toc25224287"/>
                                  <w:bookmarkStart w:id="2040" w:name="_Toc25225196"/>
                                  <w:bookmarkStart w:id="2041" w:name="_Toc25225409"/>
                                  <w:bookmarkStart w:id="2042" w:name="_Toc25225622"/>
                                  <w:bookmarkStart w:id="2043" w:name="_Toc25225833"/>
                                  <w:bookmarkStart w:id="2044" w:name="_Toc25226043"/>
                                  <w:bookmarkStart w:id="2045" w:name="_Toc25226260"/>
                                  <w:bookmarkStart w:id="2046" w:name="_Toc25226458"/>
                                  <w:bookmarkStart w:id="2047" w:name="_Toc25226652"/>
                                  <w:bookmarkStart w:id="2048" w:name="_Toc25227057"/>
                                  <w:bookmarkStart w:id="2049" w:name="_Toc25227238"/>
                                  <w:bookmarkStart w:id="2050" w:name="_Toc25227412"/>
                                  <w:bookmarkStart w:id="2051" w:name="_Toc25227585"/>
                                  <w:bookmarkStart w:id="2052" w:name="_Toc25227755"/>
                                  <w:bookmarkStart w:id="2053" w:name="_Toc25228038"/>
                                  <w:bookmarkStart w:id="2054" w:name="_Toc25228216"/>
                                  <w:bookmarkStart w:id="2055" w:name="_Toc25228390"/>
                                  <w:bookmarkStart w:id="2056" w:name="_Toc25228554"/>
                                  <w:bookmarkStart w:id="2057" w:name="_Toc25228727"/>
                                  <w:bookmarkStart w:id="2058" w:name="_Toc25229173"/>
                                  <w:bookmarkStart w:id="2059" w:name="_Toc25229296"/>
                                  <w:bookmarkStart w:id="2060" w:name="_Toc25229411"/>
                                  <w:bookmarkStart w:id="2061" w:name="_Toc25229616"/>
                                  <w:bookmarkStart w:id="2062" w:name="_Toc25229738"/>
                                  <w:bookmarkStart w:id="2063" w:name="_Toc25229857"/>
                                  <w:bookmarkStart w:id="2064" w:name="_Toc25229972"/>
                                  <w:bookmarkStart w:id="2065" w:name="_Toc25240934"/>
                                  <w:bookmarkStart w:id="2066" w:name="_Toc25241049"/>
                                  <w:bookmarkStart w:id="2067" w:name="_Toc25241165"/>
                                  <w:bookmarkStart w:id="2068" w:name="_Toc25244467"/>
                                  <w:bookmarkStart w:id="2069" w:name="_Toc25244602"/>
                                  <w:bookmarkStart w:id="2070" w:name="_Toc25246969"/>
                                  <w:bookmarkStart w:id="2071" w:name="_Toc25247101"/>
                                  <w:bookmarkStart w:id="2072" w:name="_Toc25309771"/>
                                  <w:r>
                                    <w:rPr>
                                      <w:rFonts w:ascii="Zizou Slab" w:hAnsi="Zizou Slab"/>
                                      <w:b w:val="0"/>
                                      <w:lang w:val="es-MX"/>
                                    </w:rPr>
                                    <w:t>Astra</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25535048" w14:textId="77777777" w:rsidR="0017691D" w:rsidRDefault="0017691D" w:rsidP="00AD21BC"/>
                                <w:p w14:paraId="083BAA2F" w14:textId="77777777" w:rsidR="0017691D" w:rsidRPr="00DF42D1" w:rsidRDefault="0017691D" w:rsidP="00AD21BC">
                                  <w:pPr>
                                    <w:pStyle w:val="Ttulo1"/>
                                    <w:rPr>
                                      <w:rFonts w:ascii="Zizou Slab" w:hAnsi="Zizou Slab"/>
                                      <w:b w:val="0"/>
                                      <w:lang w:val="es-MX"/>
                                    </w:rPr>
                                  </w:pPr>
                                  <w:bookmarkStart w:id="2073" w:name="_Toc25222912"/>
                                  <w:bookmarkStart w:id="2074" w:name="_Toc25223342"/>
                                  <w:bookmarkStart w:id="2075" w:name="_Toc25224058"/>
                                  <w:bookmarkStart w:id="2076" w:name="_Toc25224288"/>
                                  <w:bookmarkStart w:id="2077" w:name="_Toc25225197"/>
                                  <w:bookmarkStart w:id="2078" w:name="_Toc25225410"/>
                                  <w:bookmarkStart w:id="2079" w:name="_Toc25225623"/>
                                  <w:bookmarkStart w:id="2080" w:name="_Toc25225834"/>
                                  <w:bookmarkStart w:id="2081" w:name="_Toc25226044"/>
                                  <w:bookmarkStart w:id="2082" w:name="_Toc25226261"/>
                                  <w:bookmarkStart w:id="2083" w:name="_Toc25226459"/>
                                  <w:bookmarkStart w:id="2084" w:name="_Toc25226653"/>
                                  <w:bookmarkStart w:id="2085" w:name="_Toc25227058"/>
                                  <w:bookmarkStart w:id="2086" w:name="_Toc25227239"/>
                                  <w:bookmarkStart w:id="2087" w:name="_Toc25227413"/>
                                  <w:bookmarkStart w:id="2088" w:name="_Toc25227586"/>
                                  <w:bookmarkStart w:id="2089" w:name="_Toc25227756"/>
                                  <w:bookmarkStart w:id="2090" w:name="_Toc25228039"/>
                                  <w:bookmarkStart w:id="2091" w:name="_Toc25228217"/>
                                  <w:bookmarkStart w:id="2092" w:name="_Toc25228391"/>
                                  <w:bookmarkStart w:id="2093" w:name="_Toc25228555"/>
                                  <w:bookmarkStart w:id="2094" w:name="_Toc25228728"/>
                                  <w:bookmarkStart w:id="2095" w:name="_Toc25229174"/>
                                  <w:bookmarkStart w:id="2096" w:name="_Toc25229297"/>
                                  <w:bookmarkStart w:id="2097" w:name="_Toc25229412"/>
                                  <w:bookmarkStart w:id="2098" w:name="_Toc25229617"/>
                                  <w:bookmarkStart w:id="2099" w:name="_Toc25229739"/>
                                  <w:bookmarkStart w:id="2100" w:name="_Toc25229858"/>
                                  <w:bookmarkStart w:id="2101" w:name="_Toc25229973"/>
                                  <w:bookmarkStart w:id="2102" w:name="_Toc25240935"/>
                                  <w:bookmarkStart w:id="2103" w:name="_Toc25241050"/>
                                  <w:bookmarkStart w:id="2104" w:name="_Toc25241166"/>
                                  <w:bookmarkStart w:id="2105" w:name="_Toc25244468"/>
                                  <w:bookmarkStart w:id="2106" w:name="_Toc25244603"/>
                                  <w:bookmarkStart w:id="2107" w:name="_Toc25246970"/>
                                  <w:bookmarkStart w:id="2108" w:name="_Toc25247102"/>
                                  <w:bookmarkStart w:id="2109" w:name="_Toc25309772"/>
                                  <w:r>
                                    <w:rPr>
                                      <w:rFonts w:ascii="Zizou Slab" w:hAnsi="Zizou Slab"/>
                                      <w:b w:val="0"/>
                                      <w:lang w:val="es-MX"/>
                                    </w:rPr>
                                    <w:t>Astra</w:t>
                                  </w:r>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14:paraId="73FC803F" w14:textId="77777777" w:rsidR="0017691D" w:rsidRDefault="0017691D" w:rsidP="00AD21BC"/>
                                <w:p w14:paraId="38D0F36A" w14:textId="77777777" w:rsidR="0017691D" w:rsidRPr="00DF42D1" w:rsidRDefault="0017691D" w:rsidP="00AD21BC">
                                  <w:pPr>
                                    <w:pStyle w:val="Ttulo1"/>
                                    <w:rPr>
                                      <w:rFonts w:ascii="Zizou Slab" w:hAnsi="Zizou Slab"/>
                                      <w:b w:val="0"/>
                                      <w:lang w:val="es-MX"/>
                                    </w:rPr>
                                  </w:pPr>
                                  <w:bookmarkStart w:id="2110" w:name="_Toc25222913"/>
                                  <w:bookmarkStart w:id="2111" w:name="_Toc25223343"/>
                                  <w:bookmarkStart w:id="2112" w:name="_Toc25224059"/>
                                  <w:bookmarkStart w:id="2113" w:name="_Toc25224289"/>
                                  <w:bookmarkStart w:id="2114" w:name="_Toc25225198"/>
                                  <w:bookmarkStart w:id="2115" w:name="_Toc25225411"/>
                                  <w:bookmarkStart w:id="2116" w:name="_Toc25225624"/>
                                  <w:bookmarkStart w:id="2117" w:name="_Toc25225835"/>
                                  <w:bookmarkStart w:id="2118" w:name="_Toc25226045"/>
                                  <w:bookmarkStart w:id="2119" w:name="_Toc25226262"/>
                                  <w:bookmarkStart w:id="2120" w:name="_Toc25226460"/>
                                  <w:bookmarkStart w:id="2121" w:name="_Toc25226654"/>
                                  <w:bookmarkStart w:id="2122" w:name="_Toc25227059"/>
                                  <w:bookmarkStart w:id="2123" w:name="_Toc25227240"/>
                                  <w:bookmarkStart w:id="2124" w:name="_Toc25227414"/>
                                  <w:bookmarkStart w:id="2125" w:name="_Toc25227587"/>
                                  <w:bookmarkStart w:id="2126" w:name="_Toc25227757"/>
                                  <w:bookmarkStart w:id="2127" w:name="_Toc25228040"/>
                                  <w:bookmarkStart w:id="2128" w:name="_Toc25228218"/>
                                  <w:bookmarkStart w:id="2129" w:name="_Toc25228392"/>
                                  <w:bookmarkStart w:id="2130" w:name="_Toc25228556"/>
                                  <w:bookmarkStart w:id="2131" w:name="_Toc25228729"/>
                                  <w:bookmarkStart w:id="2132" w:name="_Toc25229175"/>
                                  <w:bookmarkStart w:id="2133" w:name="_Toc25229298"/>
                                  <w:bookmarkStart w:id="2134" w:name="_Toc25229413"/>
                                  <w:bookmarkStart w:id="2135" w:name="_Toc25229618"/>
                                  <w:bookmarkStart w:id="2136" w:name="_Toc25229740"/>
                                  <w:bookmarkStart w:id="2137" w:name="_Toc25229859"/>
                                  <w:bookmarkStart w:id="2138" w:name="_Toc25229974"/>
                                  <w:bookmarkStart w:id="2139" w:name="_Toc25240936"/>
                                  <w:bookmarkStart w:id="2140" w:name="_Toc25241051"/>
                                  <w:bookmarkStart w:id="2141" w:name="_Toc25241167"/>
                                  <w:bookmarkStart w:id="2142" w:name="_Toc25244469"/>
                                  <w:bookmarkStart w:id="2143" w:name="_Toc25244604"/>
                                  <w:bookmarkStart w:id="2144" w:name="_Toc25246971"/>
                                  <w:bookmarkStart w:id="2145" w:name="_Toc25247103"/>
                                  <w:bookmarkStart w:id="2146" w:name="_Toc25309773"/>
                                  <w:r>
                                    <w:rPr>
                                      <w:rFonts w:ascii="Zizou Slab" w:hAnsi="Zizou Slab"/>
                                      <w:b w:val="0"/>
                                      <w:lang w:val="es-MX"/>
                                    </w:rPr>
                                    <w:t>Astra</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14:paraId="4316ED2B" w14:textId="77777777" w:rsidR="0017691D" w:rsidRDefault="0017691D" w:rsidP="00AD21BC"/>
                                <w:p w14:paraId="61956548" w14:textId="77777777" w:rsidR="0017691D" w:rsidRPr="00DF42D1" w:rsidRDefault="0017691D" w:rsidP="00AD21BC">
                                  <w:pPr>
                                    <w:pStyle w:val="Ttulo1"/>
                                    <w:rPr>
                                      <w:rFonts w:ascii="Zizou Slab" w:hAnsi="Zizou Slab"/>
                                      <w:b w:val="0"/>
                                      <w:lang w:val="es-MX"/>
                                    </w:rPr>
                                  </w:pPr>
                                  <w:bookmarkStart w:id="2147" w:name="_Toc25222914"/>
                                  <w:bookmarkStart w:id="2148" w:name="_Toc25223344"/>
                                  <w:bookmarkStart w:id="2149" w:name="_Toc25224060"/>
                                  <w:bookmarkStart w:id="2150" w:name="_Toc25224290"/>
                                  <w:bookmarkStart w:id="2151" w:name="_Toc25225199"/>
                                  <w:bookmarkStart w:id="2152" w:name="_Toc25225412"/>
                                  <w:bookmarkStart w:id="2153" w:name="_Toc25225625"/>
                                  <w:bookmarkStart w:id="2154" w:name="_Toc25225836"/>
                                  <w:bookmarkStart w:id="2155" w:name="_Toc25226046"/>
                                  <w:bookmarkStart w:id="2156" w:name="_Toc25226263"/>
                                  <w:bookmarkStart w:id="2157" w:name="_Toc25226461"/>
                                  <w:bookmarkStart w:id="2158" w:name="_Toc25226655"/>
                                  <w:bookmarkStart w:id="2159" w:name="_Toc25227060"/>
                                  <w:bookmarkStart w:id="2160" w:name="_Toc25227241"/>
                                  <w:bookmarkStart w:id="2161" w:name="_Toc25227415"/>
                                  <w:bookmarkStart w:id="2162" w:name="_Toc25227588"/>
                                  <w:bookmarkStart w:id="2163" w:name="_Toc25227758"/>
                                  <w:bookmarkStart w:id="2164" w:name="_Toc25228041"/>
                                  <w:bookmarkStart w:id="2165" w:name="_Toc25228219"/>
                                  <w:bookmarkStart w:id="2166" w:name="_Toc25228393"/>
                                  <w:bookmarkStart w:id="2167" w:name="_Toc25228557"/>
                                  <w:bookmarkStart w:id="2168" w:name="_Toc25228730"/>
                                  <w:bookmarkStart w:id="2169" w:name="_Toc25229176"/>
                                  <w:bookmarkStart w:id="2170" w:name="_Toc25229299"/>
                                  <w:bookmarkStart w:id="2171" w:name="_Toc25229414"/>
                                  <w:bookmarkStart w:id="2172" w:name="_Toc25229619"/>
                                  <w:bookmarkStart w:id="2173" w:name="_Toc25229741"/>
                                  <w:bookmarkStart w:id="2174" w:name="_Toc25229860"/>
                                  <w:bookmarkStart w:id="2175" w:name="_Toc25229975"/>
                                  <w:bookmarkStart w:id="2176" w:name="_Toc25240937"/>
                                  <w:bookmarkStart w:id="2177" w:name="_Toc25241052"/>
                                  <w:bookmarkStart w:id="2178" w:name="_Toc25241168"/>
                                  <w:bookmarkStart w:id="2179" w:name="_Toc25244470"/>
                                  <w:bookmarkStart w:id="2180" w:name="_Toc25244605"/>
                                  <w:bookmarkStart w:id="2181" w:name="_Toc25246972"/>
                                  <w:bookmarkStart w:id="2182" w:name="_Toc25247104"/>
                                  <w:bookmarkStart w:id="2183" w:name="_Toc25309774"/>
                                  <w:r>
                                    <w:rPr>
                                      <w:rFonts w:ascii="Zizou Slab" w:hAnsi="Zizou Slab"/>
                                      <w:b w:val="0"/>
                                      <w:lang w:val="es-MX"/>
                                    </w:rPr>
                                    <w:t>Astra</w:t>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3B5B731E" w14:textId="77777777" w:rsidR="0017691D" w:rsidRDefault="0017691D" w:rsidP="00AD21BC"/>
                                <w:p w14:paraId="3E5C1852" w14:textId="77777777" w:rsidR="0017691D" w:rsidRPr="00DF42D1" w:rsidRDefault="0017691D" w:rsidP="00AD21BC">
                                  <w:pPr>
                                    <w:pStyle w:val="Ttulo1"/>
                                    <w:rPr>
                                      <w:rFonts w:ascii="Zizou Slab" w:hAnsi="Zizou Slab"/>
                                      <w:b w:val="0"/>
                                      <w:lang w:val="es-MX"/>
                                    </w:rPr>
                                  </w:pPr>
                                  <w:bookmarkStart w:id="2184" w:name="_Toc25222915"/>
                                  <w:bookmarkStart w:id="2185" w:name="_Toc25223345"/>
                                  <w:bookmarkStart w:id="2186" w:name="_Toc25224061"/>
                                  <w:bookmarkStart w:id="2187" w:name="_Toc25224291"/>
                                  <w:bookmarkStart w:id="2188" w:name="_Toc25225200"/>
                                  <w:bookmarkStart w:id="2189" w:name="_Toc25225413"/>
                                  <w:bookmarkStart w:id="2190" w:name="_Toc25225626"/>
                                  <w:bookmarkStart w:id="2191" w:name="_Toc25225837"/>
                                  <w:bookmarkStart w:id="2192" w:name="_Toc25226047"/>
                                  <w:bookmarkStart w:id="2193" w:name="_Toc25226264"/>
                                  <w:bookmarkStart w:id="2194" w:name="_Toc25226462"/>
                                  <w:bookmarkStart w:id="2195" w:name="_Toc25226656"/>
                                  <w:bookmarkStart w:id="2196" w:name="_Toc25227061"/>
                                  <w:bookmarkStart w:id="2197" w:name="_Toc25227242"/>
                                  <w:bookmarkStart w:id="2198" w:name="_Toc25227416"/>
                                  <w:bookmarkStart w:id="2199" w:name="_Toc25227589"/>
                                  <w:bookmarkStart w:id="2200" w:name="_Toc25227759"/>
                                  <w:bookmarkStart w:id="2201" w:name="_Toc25228042"/>
                                  <w:bookmarkStart w:id="2202" w:name="_Toc25228220"/>
                                  <w:bookmarkStart w:id="2203" w:name="_Toc25228394"/>
                                  <w:bookmarkStart w:id="2204" w:name="_Toc25228558"/>
                                  <w:bookmarkStart w:id="2205" w:name="_Toc25228731"/>
                                  <w:bookmarkStart w:id="2206" w:name="_Toc25229177"/>
                                  <w:bookmarkStart w:id="2207" w:name="_Toc25229300"/>
                                  <w:bookmarkStart w:id="2208" w:name="_Toc25229415"/>
                                  <w:bookmarkStart w:id="2209" w:name="_Toc25229620"/>
                                  <w:bookmarkStart w:id="2210" w:name="_Toc25229742"/>
                                  <w:bookmarkStart w:id="2211" w:name="_Toc25229861"/>
                                  <w:bookmarkStart w:id="2212" w:name="_Toc25229976"/>
                                  <w:bookmarkStart w:id="2213" w:name="_Toc25240938"/>
                                  <w:bookmarkStart w:id="2214" w:name="_Toc25241053"/>
                                  <w:bookmarkStart w:id="2215" w:name="_Toc25241169"/>
                                  <w:bookmarkStart w:id="2216" w:name="_Toc25244471"/>
                                  <w:bookmarkStart w:id="2217" w:name="_Toc25244606"/>
                                  <w:bookmarkStart w:id="2218" w:name="_Toc25246973"/>
                                  <w:bookmarkStart w:id="2219" w:name="_Toc25247105"/>
                                  <w:bookmarkStart w:id="2220" w:name="_Toc25309775"/>
                                  <w:r>
                                    <w:rPr>
                                      <w:rFonts w:ascii="Zizou Slab" w:hAnsi="Zizou Slab"/>
                                      <w:b w:val="0"/>
                                      <w:lang w:val="es-MX"/>
                                    </w:rPr>
                                    <w:t>Astra</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6E1DD422" w14:textId="77777777" w:rsidR="0017691D" w:rsidRDefault="0017691D" w:rsidP="00AD21BC"/>
                                <w:p w14:paraId="09600E19" w14:textId="77777777" w:rsidR="0017691D" w:rsidRPr="00DF42D1" w:rsidRDefault="0017691D" w:rsidP="00AD21BC">
                                  <w:pPr>
                                    <w:pStyle w:val="Ttulo1"/>
                                    <w:rPr>
                                      <w:rFonts w:ascii="Zizou Slab" w:hAnsi="Zizou Slab"/>
                                      <w:b w:val="0"/>
                                      <w:lang w:val="es-MX"/>
                                    </w:rPr>
                                  </w:pPr>
                                  <w:bookmarkStart w:id="2221" w:name="_Toc25222916"/>
                                  <w:bookmarkStart w:id="2222" w:name="_Toc25223346"/>
                                  <w:bookmarkStart w:id="2223" w:name="_Toc25224062"/>
                                  <w:bookmarkStart w:id="2224" w:name="_Toc25224292"/>
                                  <w:bookmarkStart w:id="2225" w:name="_Toc25225201"/>
                                  <w:bookmarkStart w:id="2226" w:name="_Toc25225414"/>
                                  <w:bookmarkStart w:id="2227" w:name="_Toc25225627"/>
                                  <w:bookmarkStart w:id="2228" w:name="_Toc25225838"/>
                                  <w:bookmarkStart w:id="2229" w:name="_Toc25226048"/>
                                  <w:bookmarkStart w:id="2230" w:name="_Toc25226265"/>
                                  <w:bookmarkStart w:id="2231" w:name="_Toc25226463"/>
                                  <w:bookmarkStart w:id="2232" w:name="_Toc25226657"/>
                                  <w:bookmarkStart w:id="2233" w:name="_Toc25227062"/>
                                  <w:bookmarkStart w:id="2234" w:name="_Toc25227243"/>
                                  <w:bookmarkStart w:id="2235" w:name="_Toc25227417"/>
                                  <w:bookmarkStart w:id="2236" w:name="_Toc25227590"/>
                                  <w:bookmarkStart w:id="2237" w:name="_Toc25227760"/>
                                  <w:bookmarkStart w:id="2238" w:name="_Toc25228043"/>
                                  <w:bookmarkStart w:id="2239" w:name="_Toc25228221"/>
                                  <w:bookmarkStart w:id="2240" w:name="_Toc25228395"/>
                                  <w:bookmarkStart w:id="2241" w:name="_Toc25228559"/>
                                  <w:bookmarkStart w:id="2242" w:name="_Toc25228732"/>
                                  <w:bookmarkStart w:id="2243" w:name="_Toc25229178"/>
                                  <w:bookmarkStart w:id="2244" w:name="_Toc25229301"/>
                                  <w:bookmarkStart w:id="2245" w:name="_Toc25229416"/>
                                  <w:bookmarkStart w:id="2246" w:name="_Toc25229621"/>
                                  <w:bookmarkStart w:id="2247" w:name="_Toc25229743"/>
                                  <w:bookmarkStart w:id="2248" w:name="_Toc25229862"/>
                                  <w:bookmarkStart w:id="2249" w:name="_Toc25229977"/>
                                  <w:bookmarkStart w:id="2250" w:name="_Toc25240939"/>
                                  <w:bookmarkStart w:id="2251" w:name="_Toc25241054"/>
                                  <w:bookmarkStart w:id="2252" w:name="_Toc25241170"/>
                                  <w:bookmarkStart w:id="2253" w:name="_Toc25244472"/>
                                  <w:bookmarkStart w:id="2254" w:name="_Toc25244607"/>
                                  <w:bookmarkStart w:id="2255" w:name="_Toc25246974"/>
                                  <w:bookmarkStart w:id="2256" w:name="_Toc25247106"/>
                                  <w:bookmarkStart w:id="2257" w:name="_Toc25309776"/>
                                  <w:r>
                                    <w:rPr>
                                      <w:rFonts w:ascii="Zizou Slab" w:hAnsi="Zizou Slab"/>
                                      <w:b w:val="0"/>
                                      <w:lang w:val="es-MX"/>
                                    </w:rPr>
                                    <w:t>Astra</w:t>
                                  </w:r>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14:paraId="45097E5E" w14:textId="77777777" w:rsidR="0017691D" w:rsidRDefault="0017691D" w:rsidP="00AD21BC"/>
                                <w:p w14:paraId="1841B936" w14:textId="77777777" w:rsidR="0017691D" w:rsidRPr="00DF42D1" w:rsidRDefault="0017691D" w:rsidP="00AD21BC">
                                  <w:pPr>
                                    <w:pStyle w:val="Ttulo1"/>
                                    <w:rPr>
                                      <w:rFonts w:ascii="Zizou Slab" w:hAnsi="Zizou Slab"/>
                                      <w:b w:val="0"/>
                                      <w:lang w:val="es-MX"/>
                                    </w:rPr>
                                  </w:pPr>
                                  <w:bookmarkStart w:id="2258" w:name="_Toc25222917"/>
                                  <w:bookmarkStart w:id="2259" w:name="_Toc25223347"/>
                                  <w:bookmarkStart w:id="2260" w:name="_Toc25224063"/>
                                  <w:bookmarkStart w:id="2261" w:name="_Toc25224293"/>
                                  <w:bookmarkStart w:id="2262" w:name="_Toc25225202"/>
                                  <w:bookmarkStart w:id="2263" w:name="_Toc25225415"/>
                                  <w:bookmarkStart w:id="2264" w:name="_Toc25225628"/>
                                  <w:bookmarkStart w:id="2265" w:name="_Toc25225839"/>
                                  <w:bookmarkStart w:id="2266" w:name="_Toc25226049"/>
                                  <w:bookmarkStart w:id="2267" w:name="_Toc25226266"/>
                                  <w:bookmarkStart w:id="2268" w:name="_Toc25226464"/>
                                  <w:bookmarkStart w:id="2269" w:name="_Toc25226658"/>
                                  <w:bookmarkStart w:id="2270" w:name="_Toc25227063"/>
                                  <w:bookmarkStart w:id="2271" w:name="_Toc25227244"/>
                                  <w:bookmarkStart w:id="2272" w:name="_Toc25227418"/>
                                  <w:bookmarkStart w:id="2273" w:name="_Toc25227591"/>
                                  <w:bookmarkStart w:id="2274" w:name="_Toc25227761"/>
                                  <w:bookmarkStart w:id="2275" w:name="_Toc25228044"/>
                                  <w:bookmarkStart w:id="2276" w:name="_Toc25228222"/>
                                  <w:bookmarkStart w:id="2277" w:name="_Toc25228396"/>
                                  <w:bookmarkStart w:id="2278" w:name="_Toc25228560"/>
                                  <w:bookmarkStart w:id="2279" w:name="_Toc25228733"/>
                                  <w:bookmarkStart w:id="2280" w:name="_Toc25229179"/>
                                  <w:bookmarkStart w:id="2281" w:name="_Toc25229302"/>
                                  <w:bookmarkStart w:id="2282" w:name="_Toc25229417"/>
                                  <w:bookmarkStart w:id="2283" w:name="_Toc25229622"/>
                                  <w:bookmarkStart w:id="2284" w:name="_Toc25229744"/>
                                  <w:bookmarkStart w:id="2285" w:name="_Toc25229863"/>
                                  <w:bookmarkStart w:id="2286" w:name="_Toc25229978"/>
                                  <w:bookmarkStart w:id="2287" w:name="_Toc25240940"/>
                                  <w:bookmarkStart w:id="2288" w:name="_Toc25241055"/>
                                  <w:bookmarkStart w:id="2289" w:name="_Toc25241171"/>
                                  <w:bookmarkStart w:id="2290" w:name="_Toc25244473"/>
                                  <w:bookmarkStart w:id="2291" w:name="_Toc25244608"/>
                                  <w:bookmarkStart w:id="2292" w:name="_Toc25246975"/>
                                  <w:bookmarkStart w:id="2293" w:name="_Toc25247107"/>
                                  <w:bookmarkStart w:id="2294" w:name="_Toc25309777"/>
                                  <w:r>
                                    <w:rPr>
                                      <w:rFonts w:ascii="Zizou Slab" w:hAnsi="Zizou Slab"/>
                                      <w:b w:val="0"/>
                                      <w:lang w:val="es-MX"/>
                                    </w:rPr>
                                    <w:t>Astra</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18EBC" id="Text Box 6" o:spid="_x0000_s1028" type="#_x0000_t202" style="position:absolute;margin-left:2.25pt;margin-top:20.85pt;width:223.75pt;height:36.9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" filled="f" stroked="f" strokeweight=".5pt">
                      <v:textbox>
                        <w:txbxContent>
                          <w:p w14:paraId="30D4799C" w14:textId="77777777" w:rsidR="0017691D" w:rsidRPr="00DF42D1" w:rsidRDefault="0017691D" w:rsidP="00AD21BC">
                            <w:pPr>
                              <w:pStyle w:val="Ttulo1"/>
                              <w:rPr>
                                <w:rFonts w:ascii="Zizou Slab" w:hAnsi="Zizou Slab"/>
                                <w:b w:val="0"/>
                                <w:lang w:val="es-MX"/>
                              </w:rPr>
                            </w:pPr>
                            <w:bookmarkStart w:id="2295" w:name="_Toc25309650"/>
                            <w:bookmarkStart w:id="2296" w:name="_Toc25225986"/>
                            <w:bookmarkStart w:id="2297" w:name="_Toc25247044"/>
                            <w:bookmarkStart w:id="2298" w:name="_Toc25222910"/>
                            <w:r>
                              <w:rPr>
                                <w:rFonts w:ascii="Zizou Slab" w:hAnsi="Zizou Slab"/>
                                <w:b w:val="0"/>
                                <w:lang w:val="es-MX"/>
                              </w:rPr>
                              <w:t>Astra</w:t>
                            </w:r>
                          </w:p>
                          <w:p w14:paraId="624A1822" w14:textId="77777777" w:rsidR="0017691D" w:rsidRDefault="0017691D" w:rsidP="00AD21BC"/>
                          <w:p w14:paraId="4F8CAE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1383D7" w14:textId="77777777" w:rsidR="0017691D" w:rsidRDefault="0017691D" w:rsidP="00AD21BC"/>
                          <w:p w14:paraId="7EB5C1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DC5286" w14:textId="77777777" w:rsidR="0017691D" w:rsidRDefault="0017691D" w:rsidP="00AD21BC"/>
                          <w:p w14:paraId="28569A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73CBB9" w14:textId="77777777" w:rsidR="0017691D" w:rsidRDefault="0017691D" w:rsidP="00AD21BC"/>
                          <w:p w14:paraId="7E5B2A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686D18" w14:textId="77777777" w:rsidR="0017691D" w:rsidRDefault="0017691D" w:rsidP="00AD21BC"/>
                          <w:p w14:paraId="632DF2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C3E98E" w14:textId="77777777" w:rsidR="0017691D" w:rsidRDefault="0017691D" w:rsidP="00AD21BC"/>
                          <w:p w14:paraId="1AE3DF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3002A27" w14:textId="77777777" w:rsidR="0017691D" w:rsidRDefault="0017691D" w:rsidP="00AD21BC"/>
                          <w:p w14:paraId="285DD8C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3535158" w14:textId="77777777" w:rsidR="0017691D" w:rsidRDefault="0017691D" w:rsidP="00AD21BC"/>
                          <w:p w14:paraId="1E64762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14D60A" w14:textId="77777777" w:rsidR="0017691D" w:rsidRDefault="0017691D" w:rsidP="00AD21BC"/>
                          <w:p w14:paraId="2D63EF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E373D1" w14:textId="77777777" w:rsidR="0017691D" w:rsidRDefault="0017691D" w:rsidP="00AD21BC"/>
                          <w:p w14:paraId="49DF045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B79CA3" w14:textId="77777777" w:rsidR="0017691D" w:rsidRDefault="0017691D" w:rsidP="00AD21BC"/>
                          <w:p w14:paraId="1E00D0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578CDD" w14:textId="77777777" w:rsidR="0017691D" w:rsidRDefault="0017691D" w:rsidP="00AD21BC"/>
                          <w:p w14:paraId="59C3B0D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63BE36" w14:textId="77777777" w:rsidR="0017691D" w:rsidRDefault="0017691D" w:rsidP="00AD21BC"/>
                          <w:p w14:paraId="6484E77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B1D0B9" w14:textId="77777777" w:rsidR="0017691D" w:rsidRDefault="0017691D" w:rsidP="00AD21BC"/>
                          <w:p w14:paraId="15A11E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09BDB2" w14:textId="77777777" w:rsidR="0017691D" w:rsidRDefault="0017691D" w:rsidP="00AD21BC"/>
                          <w:p w14:paraId="4DBF36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9F4D40" w14:textId="77777777" w:rsidR="0017691D" w:rsidRDefault="0017691D" w:rsidP="00AD21BC"/>
                          <w:p w14:paraId="696361C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4AAB462" w14:textId="77777777" w:rsidR="0017691D" w:rsidRDefault="0017691D" w:rsidP="00AD21BC"/>
                          <w:p w14:paraId="43D6EA1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DE7F8B" w14:textId="77777777" w:rsidR="0017691D" w:rsidRDefault="0017691D" w:rsidP="00AD21BC"/>
                          <w:p w14:paraId="40CFCA8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990DAE" w14:textId="77777777" w:rsidR="0017691D" w:rsidRDefault="0017691D" w:rsidP="00AD21BC"/>
                          <w:p w14:paraId="50AEC3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88FFFA" w14:textId="77777777" w:rsidR="0017691D" w:rsidRDefault="0017691D" w:rsidP="00AD21BC"/>
                          <w:p w14:paraId="31D1011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22F4EB" w14:textId="77777777" w:rsidR="0017691D" w:rsidRDefault="0017691D" w:rsidP="00AD21BC"/>
                          <w:p w14:paraId="6A1AABF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451A33" w14:textId="77777777" w:rsidR="0017691D" w:rsidRDefault="0017691D" w:rsidP="00AD21BC"/>
                          <w:p w14:paraId="220AD1B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1C6CB8" w14:textId="77777777" w:rsidR="0017691D" w:rsidRDefault="0017691D" w:rsidP="00AD21BC"/>
                          <w:p w14:paraId="21837F6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BB3A81" w14:textId="77777777" w:rsidR="0017691D" w:rsidRDefault="0017691D" w:rsidP="00AD21BC"/>
                          <w:p w14:paraId="45C0478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849F4A" w14:textId="77777777" w:rsidR="0017691D" w:rsidRDefault="0017691D" w:rsidP="00AD21BC"/>
                          <w:p w14:paraId="06DFE24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5F7A191" w14:textId="77777777" w:rsidR="0017691D" w:rsidRDefault="0017691D" w:rsidP="00AD21BC"/>
                          <w:p w14:paraId="17FE1C3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8DD423" w14:textId="77777777" w:rsidR="0017691D" w:rsidRDefault="0017691D" w:rsidP="00AD21BC"/>
                          <w:p w14:paraId="7E0FE7E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3F802D" w14:textId="77777777" w:rsidR="0017691D" w:rsidRDefault="0017691D" w:rsidP="00AD21BC"/>
                          <w:p w14:paraId="762505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5495BB4" w14:textId="77777777" w:rsidR="0017691D" w:rsidRDefault="0017691D" w:rsidP="00AD21BC"/>
                          <w:p w14:paraId="6A4FBE4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043012F" w14:textId="77777777" w:rsidR="0017691D" w:rsidRDefault="0017691D" w:rsidP="00AD21BC"/>
                          <w:p w14:paraId="759130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055D6C" w14:textId="77777777" w:rsidR="0017691D" w:rsidRDefault="0017691D" w:rsidP="00AD21BC"/>
                          <w:p w14:paraId="0EDDECC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04688" w14:textId="77777777" w:rsidR="0017691D" w:rsidRDefault="0017691D" w:rsidP="00AD21BC"/>
                          <w:p w14:paraId="3B2EC5D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69B63C" w14:textId="77777777" w:rsidR="0017691D" w:rsidRDefault="0017691D" w:rsidP="00AD21BC"/>
                          <w:p w14:paraId="4E80D4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F62D92E" w14:textId="77777777" w:rsidR="0017691D" w:rsidRDefault="0017691D" w:rsidP="00AD21BC"/>
                          <w:p w14:paraId="4E32834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2E395F6" w14:textId="77777777" w:rsidR="0017691D" w:rsidRDefault="0017691D" w:rsidP="00AD21BC"/>
                          <w:p w14:paraId="6FFCBD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F7495B" w14:textId="77777777" w:rsidR="0017691D" w:rsidRDefault="0017691D" w:rsidP="00AD21BC"/>
                          <w:p w14:paraId="22C607B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23DC24" w14:textId="77777777" w:rsidR="0017691D" w:rsidRDefault="0017691D" w:rsidP="00AD21BC"/>
                          <w:p w14:paraId="54C11B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5964E9" w14:textId="77777777" w:rsidR="0017691D" w:rsidRDefault="0017691D" w:rsidP="00AD21BC"/>
                          <w:p w14:paraId="738104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8D01A3" w14:textId="77777777" w:rsidR="0017691D" w:rsidRDefault="0017691D" w:rsidP="00AD21BC"/>
                          <w:p w14:paraId="3784A3C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8AFF46" w14:textId="77777777" w:rsidR="0017691D" w:rsidRDefault="0017691D" w:rsidP="00AD21BC"/>
                          <w:p w14:paraId="4D700A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481F23" w14:textId="77777777" w:rsidR="0017691D" w:rsidRDefault="0017691D" w:rsidP="00AD21BC"/>
                          <w:p w14:paraId="0FDF628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D37C3C" w14:textId="77777777" w:rsidR="0017691D" w:rsidRDefault="0017691D" w:rsidP="00AD21BC"/>
                          <w:p w14:paraId="5751BD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D4183A" w14:textId="77777777" w:rsidR="0017691D" w:rsidRDefault="0017691D" w:rsidP="00AD21BC"/>
                          <w:p w14:paraId="64B26CF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0A4DC4" w14:textId="77777777" w:rsidR="0017691D" w:rsidRDefault="0017691D" w:rsidP="00AD21BC"/>
                          <w:p w14:paraId="225627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3553E7" w14:textId="77777777" w:rsidR="0017691D" w:rsidRDefault="0017691D" w:rsidP="00AD21BC"/>
                          <w:p w14:paraId="3EE0A3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FDA139" w14:textId="77777777" w:rsidR="0017691D" w:rsidRDefault="0017691D" w:rsidP="00AD21BC"/>
                          <w:p w14:paraId="7F1EF7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0F8361" w14:textId="77777777" w:rsidR="0017691D" w:rsidRDefault="0017691D" w:rsidP="00AD21BC"/>
                          <w:p w14:paraId="083005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544F06" w14:textId="77777777" w:rsidR="0017691D" w:rsidRDefault="0017691D" w:rsidP="00AD21BC"/>
                          <w:p w14:paraId="7E685DB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E0FD39" w14:textId="77777777" w:rsidR="0017691D" w:rsidRDefault="0017691D" w:rsidP="00AD21BC"/>
                          <w:p w14:paraId="465F14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8F28DA" w14:textId="77777777" w:rsidR="0017691D" w:rsidRDefault="0017691D" w:rsidP="00AD21BC"/>
                          <w:p w14:paraId="371F1FC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12839C" w14:textId="77777777" w:rsidR="0017691D" w:rsidRDefault="0017691D" w:rsidP="00AD21BC"/>
                          <w:p w14:paraId="214FD6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E8D779" w14:textId="77777777" w:rsidR="0017691D" w:rsidRDefault="0017691D" w:rsidP="00AD21BC"/>
                          <w:p w14:paraId="159EE44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A8F8F3" w14:textId="77777777" w:rsidR="0017691D" w:rsidRDefault="0017691D" w:rsidP="00AD21BC"/>
                          <w:p w14:paraId="6C6344B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50E4EC" w14:textId="77777777" w:rsidR="0017691D" w:rsidRDefault="0017691D" w:rsidP="00AD21BC"/>
                          <w:p w14:paraId="356AF8B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D378AA" w14:textId="77777777" w:rsidR="0017691D" w:rsidRDefault="0017691D" w:rsidP="00AD21BC"/>
                          <w:p w14:paraId="42C8EDD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595A60" w14:textId="77777777" w:rsidR="0017691D" w:rsidRDefault="0017691D" w:rsidP="00AD21BC"/>
                          <w:p w14:paraId="4BECE5B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35C3AC" w14:textId="77777777" w:rsidR="0017691D" w:rsidRDefault="0017691D" w:rsidP="00AD21BC"/>
                          <w:p w14:paraId="5BA072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5C44D8" w14:textId="77777777" w:rsidR="0017691D" w:rsidRDefault="0017691D" w:rsidP="00AD21BC"/>
                          <w:p w14:paraId="2FC9DED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75FBA6" w14:textId="77777777" w:rsidR="0017691D" w:rsidRDefault="0017691D" w:rsidP="00AD21BC"/>
                          <w:p w14:paraId="3F43F59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312CB9" w14:textId="77777777" w:rsidR="0017691D" w:rsidRDefault="0017691D" w:rsidP="00AD21BC"/>
                          <w:p w14:paraId="528D75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E71CE0" w14:textId="77777777" w:rsidR="0017691D" w:rsidRDefault="0017691D" w:rsidP="00AD21BC"/>
                          <w:p w14:paraId="184B805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83219" w14:textId="77777777" w:rsidR="0017691D" w:rsidRDefault="0017691D" w:rsidP="00AD21BC"/>
                          <w:p w14:paraId="3AF6B9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3399D5" w14:textId="77777777" w:rsidR="0017691D" w:rsidRDefault="0017691D" w:rsidP="00AD21BC"/>
                          <w:p w14:paraId="24A14C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EFA075" w14:textId="77777777" w:rsidR="0017691D" w:rsidRDefault="0017691D" w:rsidP="00AD21BC"/>
                          <w:p w14:paraId="35EB8D8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8A0885F" w14:textId="77777777" w:rsidR="0017691D" w:rsidRDefault="0017691D" w:rsidP="00AD21BC"/>
                          <w:p w14:paraId="319C7D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8E3588" w14:textId="77777777" w:rsidR="0017691D" w:rsidRDefault="0017691D" w:rsidP="00AD21BC"/>
                          <w:p w14:paraId="79A87A8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713188" w14:textId="77777777" w:rsidR="0017691D" w:rsidRDefault="0017691D" w:rsidP="00AD21BC"/>
                          <w:p w14:paraId="448619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79D8C09" w14:textId="77777777" w:rsidR="0017691D" w:rsidRDefault="0017691D" w:rsidP="00AD21BC"/>
                          <w:p w14:paraId="2212278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838CAF" w14:textId="77777777" w:rsidR="0017691D" w:rsidRDefault="0017691D" w:rsidP="00AD21BC"/>
                          <w:p w14:paraId="2AB8EE3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978940" w14:textId="77777777" w:rsidR="0017691D" w:rsidRDefault="0017691D" w:rsidP="00AD21BC"/>
                          <w:p w14:paraId="37792AD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6DB56D" w14:textId="77777777" w:rsidR="0017691D" w:rsidRDefault="0017691D" w:rsidP="00AD21BC"/>
                          <w:p w14:paraId="11D5F4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0B43A2" w14:textId="77777777" w:rsidR="0017691D" w:rsidRDefault="0017691D" w:rsidP="00AD21BC"/>
                          <w:p w14:paraId="432E872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02B854" w14:textId="77777777" w:rsidR="0017691D" w:rsidRDefault="0017691D" w:rsidP="00AD21BC"/>
                          <w:p w14:paraId="6266695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DE363E8" w14:textId="77777777" w:rsidR="0017691D" w:rsidRDefault="0017691D" w:rsidP="00AD21BC"/>
                          <w:p w14:paraId="677C6B1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B25007D" w14:textId="77777777" w:rsidR="0017691D" w:rsidRDefault="0017691D" w:rsidP="00AD21BC"/>
                          <w:p w14:paraId="459078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6D9B74" w14:textId="77777777" w:rsidR="0017691D" w:rsidRDefault="0017691D" w:rsidP="00AD21BC"/>
                          <w:p w14:paraId="51F190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2E2831" w14:textId="77777777" w:rsidR="0017691D" w:rsidRDefault="0017691D" w:rsidP="00AD21BC"/>
                          <w:p w14:paraId="74C8B19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530816" w14:textId="77777777" w:rsidR="0017691D" w:rsidRDefault="0017691D" w:rsidP="00AD21BC"/>
                          <w:p w14:paraId="566A206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6A55FA" w14:textId="77777777" w:rsidR="0017691D" w:rsidRDefault="0017691D" w:rsidP="00AD21BC"/>
                          <w:p w14:paraId="4A713EF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8A9B0B" w14:textId="77777777" w:rsidR="0017691D" w:rsidRDefault="0017691D" w:rsidP="00AD21BC"/>
                          <w:p w14:paraId="616AF01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8A0011" w14:textId="77777777" w:rsidR="0017691D" w:rsidRDefault="0017691D" w:rsidP="00AD21BC"/>
                          <w:p w14:paraId="6F3178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7DDF9B3" w14:textId="77777777" w:rsidR="0017691D" w:rsidRDefault="0017691D" w:rsidP="00AD21BC"/>
                          <w:p w14:paraId="79C11D8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965AD3" w14:textId="77777777" w:rsidR="0017691D" w:rsidRDefault="0017691D" w:rsidP="00AD21BC"/>
                          <w:p w14:paraId="23270C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18292E" w14:textId="77777777" w:rsidR="0017691D" w:rsidRDefault="0017691D" w:rsidP="00AD21BC"/>
                          <w:p w14:paraId="35F087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7796B1A" w14:textId="77777777" w:rsidR="0017691D" w:rsidRDefault="0017691D" w:rsidP="00AD21BC"/>
                          <w:p w14:paraId="380EAC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EEF045" w14:textId="77777777" w:rsidR="0017691D" w:rsidRDefault="0017691D" w:rsidP="00AD21BC"/>
                          <w:p w14:paraId="5A843EF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E70508A" w14:textId="77777777" w:rsidR="0017691D" w:rsidRDefault="0017691D" w:rsidP="00AD21BC"/>
                          <w:p w14:paraId="55CE8A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A67447" w14:textId="77777777" w:rsidR="0017691D" w:rsidRDefault="0017691D" w:rsidP="00AD21BC"/>
                          <w:p w14:paraId="5FC7A9F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CFA752" w14:textId="77777777" w:rsidR="0017691D" w:rsidRDefault="0017691D" w:rsidP="00AD21BC"/>
                          <w:p w14:paraId="7E52B8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838E0D" w14:textId="77777777" w:rsidR="0017691D" w:rsidRDefault="0017691D" w:rsidP="00AD21BC"/>
                          <w:p w14:paraId="3FED74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972135" w14:textId="77777777" w:rsidR="0017691D" w:rsidRDefault="0017691D" w:rsidP="00AD21BC"/>
                          <w:p w14:paraId="27E1B1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87338AC" w14:textId="77777777" w:rsidR="0017691D" w:rsidRDefault="0017691D" w:rsidP="00AD21BC"/>
                          <w:p w14:paraId="1751F01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74280D" w14:textId="77777777" w:rsidR="0017691D" w:rsidRDefault="0017691D" w:rsidP="00AD21BC"/>
                          <w:p w14:paraId="2C314D1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6676EA" w14:textId="77777777" w:rsidR="0017691D" w:rsidRDefault="0017691D" w:rsidP="00AD21BC"/>
                          <w:p w14:paraId="47ECE4D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150E35" w14:textId="77777777" w:rsidR="0017691D" w:rsidRDefault="0017691D" w:rsidP="00AD21BC"/>
                          <w:p w14:paraId="50CF073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554591" w14:textId="77777777" w:rsidR="0017691D" w:rsidRDefault="0017691D" w:rsidP="00AD21BC"/>
                          <w:p w14:paraId="2F5A8B1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F95D847" w14:textId="77777777" w:rsidR="0017691D" w:rsidRDefault="0017691D" w:rsidP="00AD21BC"/>
                          <w:p w14:paraId="7296F21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D2FF9B" w14:textId="77777777" w:rsidR="0017691D" w:rsidRDefault="0017691D" w:rsidP="00AD21BC"/>
                          <w:p w14:paraId="70A4924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8CBE1A" w14:textId="77777777" w:rsidR="0017691D" w:rsidRDefault="0017691D" w:rsidP="00AD21BC"/>
                          <w:p w14:paraId="5665E5A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E281B66" w14:textId="77777777" w:rsidR="0017691D" w:rsidRDefault="0017691D" w:rsidP="00AD21BC"/>
                          <w:p w14:paraId="03AFE8D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83DF84" w14:textId="77777777" w:rsidR="0017691D" w:rsidRDefault="0017691D" w:rsidP="00AD21BC"/>
                          <w:p w14:paraId="74227D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A44F489" w14:textId="77777777" w:rsidR="0017691D" w:rsidRDefault="0017691D" w:rsidP="00AD21BC"/>
                          <w:p w14:paraId="7266221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3365233" w14:textId="77777777" w:rsidR="0017691D" w:rsidRDefault="0017691D" w:rsidP="00AD21BC"/>
                          <w:p w14:paraId="65FC4EF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B6E0471" w14:textId="77777777" w:rsidR="0017691D" w:rsidRDefault="0017691D" w:rsidP="00AD21BC"/>
                          <w:p w14:paraId="66AD2B0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59A748" w14:textId="77777777" w:rsidR="0017691D" w:rsidRDefault="0017691D" w:rsidP="00AD21BC"/>
                          <w:p w14:paraId="36733D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1AFBCB" w14:textId="77777777" w:rsidR="0017691D" w:rsidRDefault="0017691D" w:rsidP="00AD21BC"/>
                          <w:p w14:paraId="6C3A870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5A906D" w14:textId="77777777" w:rsidR="0017691D" w:rsidRDefault="0017691D" w:rsidP="00AD21BC"/>
                          <w:p w14:paraId="596375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7A70E2C" w14:textId="77777777" w:rsidR="0017691D" w:rsidRDefault="0017691D" w:rsidP="00AD21BC"/>
                          <w:p w14:paraId="3ED786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3D7E6D" w14:textId="77777777" w:rsidR="0017691D" w:rsidRDefault="0017691D" w:rsidP="00AD21BC"/>
                          <w:p w14:paraId="6B280B2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4135ED" w14:textId="77777777" w:rsidR="0017691D" w:rsidRDefault="0017691D" w:rsidP="00AD21BC"/>
                          <w:p w14:paraId="32BEC60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C0AB6D" w14:textId="77777777" w:rsidR="0017691D" w:rsidRDefault="0017691D" w:rsidP="00AD21BC"/>
                          <w:p w14:paraId="097D52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7C3CA06" w14:textId="77777777" w:rsidR="0017691D" w:rsidRDefault="0017691D" w:rsidP="00AD21BC"/>
                          <w:p w14:paraId="1D2A17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29DB8" w14:textId="77777777" w:rsidR="0017691D" w:rsidRDefault="0017691D" w:rsidP="00AD21BC"/>
                          <w:p w14:paraId="14F9A1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AAA11C" w14:textId="77777777" w:rsidR="0017691D" w:rsidRDefault="0017691D" w:rsidP="00AD21BC"/>
                          <w:p w14:paraId="77F378C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6C45D3" w14:textId="77777777" w:rsidR="0017691D" w:rsidRDefault="0017691D" w:rsidP="00AD21BC"/>
                          <w:p w14:paraId="1EBF95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C52488" w14:textId="77777777" w:rsidR="0017691D" w:rsidRDefault="0017691D" w:rsidP="00AD21BC"/>
                          <w:p w14:paraId="441739F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179A49" w14:textId="77777777" w:rsidR="0017691D" w:rsidRDefault="0017691D" w:rsidP="00AD21BC"/>
                          <w:p w14:paraId="0686CF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CF063E" w14:textId="77777777" w:rsidR="0017691D" w:rsidRDefault="0017691D" w:rsidP="00AD21BC"/>
                          <w:p w14:paraId="2D2F6D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825CFA" w14:textId="77777777" w:rsidR="0017691D" w:rsidRDefault="0017691D" w:rsidP="00AD21BC"/>
                          <w:p w14:paraId="1735A9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B0B24F" w14:textId="77777777" w:rsidR="0017691D" w:rsidRDefault="0017691D" w:rsidP="00AD21BC"/>
                          <w:p w14:paraId="15B524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4C6ECA" w14:textId="77777777" w:rsidR="0017691D" w:rsidRDefault="0017691D" w:rsidP="00AD21BC"/>
                          <w:p w14:paraId="4C4329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95CA9E" w14:textId="77777777" w:rsidR="0017691D" w:rsidRDefault="0017691D" w:rsidP="00AD21BC"/>
                          <w:p w14:paraId="588AEB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731735" w14:textId="77777777" w:rsidR="0017691D" w:rsidRDefault="0017691D" w:rsidP="00AD21BC"/>
                          <w:p w14:paraId="2E4E4BB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BB3779" w14:textId="77777777" w:rsidR="0017691D" w:rsidRDefault="0017691D" w:rsidP="00AD21BC"/>
                          <w:p w14:paraId="054BD2D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E3FFDB" w14:textId="77777777" w:rsidR="0017691D" w:rsidRDefault="0017691D" w:rsidP="00AD21BC"/>
                          <w:p w14:paraId="6DDB63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860C42" w14:textId="77777777" w:rsidR="0017691D" w:rsidRDefault="0017691D" w:rsidP="00AD21BC"/>
                          <w:p w14:paraId="75910E2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D7CCC5" w14:textId="77777777" w:rsidR="0017691D" w:rsidRDefault="0017691D" w:rsidP="00AD21BC"/>
                          <w:p w14:paraId="69D7982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F5E4CC" w14:textId="77777777" w:rsidR="0017691D" w:rsidRDefault="0017691D" w:rsidP="00AD21BC"/>
                          <w:p w14:paraId="0A570F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FC327E" w14:textId="77777777" w:rsidR="0017691D" w:rsidRDefault="0017691D" w:rsidP="00AD21BC"/>
                          <w:p w14:paraId="0E29F4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8DF05B" w14:textId="77777777" w:rsidR="0017691D" w:rsidRDefault="0017691D" w:rsidP="00AD21BC"/>
                          <w:p w14:paraId="324AD0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35C77B" w14:textId="77777777" w:rsidR="0017691D" w:rsidRDefault="0017691D" w:rsidP="00AD21BC"/>
                          <w:p w14:paraId="5932B31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0C76E9" w14:textId="77777777" w:rsidR="0017691D" w:rsidRDefault="0017691D" w:rsidP="00AD21BC"/>
                          <w:p w14:paraId="3E3A730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5CB295" w14:textId="77777777" w:rsidR="0017691D" w:rsidRDefault="0017691D" w:rsidP="00AD21BC"/>
                          <w:p w14:paraId="763BD7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C4F7AB" w14:textId="77777777" w:rsidR="0017691D" w:rsidRDefault="0017691D" w:rsidP="00AD21BC"/>
                          <w:p w14:paraId="4F5E516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66E1F8" w14:textId="77777777" w:rsidR="0017691D" w:rsidRDefault="0017691D" w:rsidP="00AD21BC"/>
                          <w:p w14:paraId="35F7CE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B3EB7E" w14:textId="77777777" w:rsidR="0017691D" w:rsidRDefault="0017691D" w:rsidP="00AD21BC"/>
                          <w:p w14:paraId="575E45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6A4A07E" w14:textId="77777777" w:rsidR="0017691D" w:rsidRDefault="0017691D" w:rsidP="00AD21BC"/>
                          <w:p w14:paraId="04ADF20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2A610A" w14:textId="77777777" w:rsidR="0017691D" w:rsidRDefault="0017691D" w:rsidP="00AD21BC"/>
                          <w:p w14:paraId="14D991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ADDA4A" w14:textId="77777777" w:rsidR="0017691D" w:rsidRDefault="0017691D" w:rsidP="00AD21BC"/>
                          <w:p w14:paraId="1D9C503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0BDB688" w14:textId="77777777" w:rsidR="0017691D" w:rsidRDefault="0017691D" w:rsidP="00AD21BC"/>
                          <w:p w14:paraId="5910388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547013" w14:textId="77777777" w:rsidR="0017691D" w:rsidRDefault="0017691D" w:rsidP="00AD21BC"/>
                          <w:p w14:paraId="685C601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E04939" w14:textId="77777777" w:rsidR="0017691D" w:rsidRDefault="0017691D" w:rsidP="00AD21BC"/>
                          <w:p w14:paraId="4965DFE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4AA236" w14:textId="77777777" w:rsidR="0017691D" w:rsidRDefault="0017691D" w:rsidP="00AD21BC"/>
                          <w:p w14:paraId="1E3DEB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8FC12D" w14:textId="77777777" w:rsidR="0017691D" w:rsidRDefault="0017691D" w:rsidP="00AD21BC"/>
                          <w:p w14:paraId="4DF2C7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D844AE" w14:textId="77777777" w:rsidR="0017691D" w:rsidRDefault="0017691D" w:rsidP="00AD21BC"/>
                          <w:p w14:paraId="04CFC2F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7866D0" w14:textId="77777777" w:rsidR="0017691D" w:rsidRDefault="0017691D" w:rsidP="00AD21BC"/>
                          <w:p w14:paraId="730CF9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3CE74B5" w14:textId="77777777" w:rsidR="0017691D" w:rsidRDefault="0017691D" w:rsidP="00AD21BC"/>
                          <w:p w14:paraId="32601F8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A6DE88" w14:textId="77777777" w:rsidR="0017691D" w:rsidRDefault="0017691D" w:rsidP="00AD21BC"/>
                          <w:p w14:paraId="18B3C26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34B4D7" w14:textId="77777777" w:rsidR="0017691D" w:rsidRDefault="0017691D" w:rsidP="00AD21BC"/>
                          <w:p w14:paraId="580A7F6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C5C64B" w14:textId="77777777" w:rsidR="0017691D" w:rsidRDefault="0017691D" w:rsidP="00AD21BC"/>
                          <w:p w14:paraId="2F54F01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8C12E0" w14:textId="77777777" w:rsidR="0017691D" w:rsidRDefault="0017691D" w:rsidP="00AD21BC"/>
                          <w:p w14:paraId="60BCF7C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79CC41" w14:textId="77777777" w:rsidR="0017691D" w:rsidRDefault="0017691D" w:rsidP="00AD21BC"/>
                          <w:p w14:paraId="779DC0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E8A491" w14:textId="77777777" w:rsidR="0017691D" w:rsidRDefault="0017691D" w:rsidP="00AD21BC"/>
                          <w:p w14:paraId="6CFE3C4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5BFF8E" w14:textId="77777777" w:rsidR="0017691D" w:rsidRDefault="0017691D" w:rsidP="00AD21BC"/>
                          <w:p w14:paraId="1467E39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093258B" w14:textId="77777777" w:rsidR="0017691D" w:rsidRDefault="0017691D" w:rsidP="00AD21BC"/>
                          <w:p w14:paraId="581431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C8F820" w14:textId="77777777" w:rsidR="0017691D" w:rsidRDefault="0017691D" w:rsidP="00AD21BC"/>
                          <w:p w14:paraId="4DE390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E1D3E25" w14:textId="77777777" w:rsidR="0017691D" w:rsidRDefault="0017691D" w:rsidP="00AD21BC"/>
                          <w:p w14:paraId="32E5EA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605C40" w14:textId="77777777" w:rsidR="0017691D" w:rsidRDefault="0017691D" w:rsidP="00AD21BC"/>
                          <w:p w14:paraId="40BFE39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8BA1C7" w14:textId="77777777" w:rsidR="0017691D" w:rsidRDefault="0017691D" w:rsidP="00AD21BC"/>
                          <w:p w14:paraId="33CA1B6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8AC6B0" w14:textId="77777777" w:rsidR="0017691D" w:rsidRDefault="0017691D" w:rsidP="00AD21BC"/>
                          <w:p w14:paraId="45F540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CBB444E" w14:textId="77777777" w:rsidR="0017691D" w:rsidRDefault="0017691D" w:rsidP="00AD21BC"/>
                          <w:p w14:paraId="67385C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8480188" w14:textId="77777777" w:rsidR="0017691D" w:rsidRDefault="0017691D" w:rsidP="00AD21BC"/>
                          <w:p w14:paraId="7D6FB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0D0F0F0" w14:textId="77777777" w:rsidR="0017691D" w:rsidRDefault="0017691D" w:rsidP="00AD21BC"/>
                          <w:p w14:paraId="2AB7F3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1251F9" w14:textId="77777777" w:rsidR="0017691D" w:rsidRDefault="0017691D" w:rsidP="00AD21BC"/>
                          <w:p w14:paraId="4FDFB99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E09520" w14:textId="77777777" w:rsidR="0017691D" w:rsidRDefault="0017691D" w:rsidP="00AD21BC"/>
                          <w:p w14:paraId="46C5C5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C3076D8" w14:textId="77777777" w:rsidR="0017691D" w:rsidRDefault="0017691D" w:rsidP="00AD21BC"/>
                          <w:p w14:paraId="5A4C06F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B360E2" w14:textId="77777777" w:rsidR="0017691D" w:rsidRDefault="0017691D" w:rsidP="00AD21BC"/>
                          <w:p w14:paraId="4998985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182993" w14:textId="77777777" w:rsidR="0017691D" w:rsidRDefault="0017691D" w:rsidP="00AD21BC"/>
                          <w:p w14:paraId="7FFFD78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FD0C79" w14:textId="77777777" w:rsidR="0017691D" w:rsidRDefault="0017691D" w:rsidP="00AD21BC"/>
                          <w:p w14:paraId="4AD446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C929D4D" w14:textId="77777777" w:rsidR="0017691D" w:rsidRDefault="0017691D" w:rsidP="00AD21BC"/>
                          <w:p w14:paraId="2FA979D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B462BC" w14:textId="77777777" w:rsidR="0017691D" w:rsidRDefault="0017691D" w:rsidP="00AD21BC"/>
                          <w:p w14:paraId="0A3C852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ECD5EF2" w14:textId="77777777" w:rsidR="0017691D" w:rsidRDefault="0017691D" w:rsidP="00AD21BC"/>
                          <w:p w14:paraId="37C036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FFEB49" w14:textId="77777777" w:rsidR="0017691D" w:rsidRDefault="0017691D" w:rsidP="00AD21BC"/>
                          <w:p w14:paraId="6BF2436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811D317" w14:textId="77777777" w:rsidR="0017691D" w:rsidRDefault="0017691D" w:rsidP="00AD21BC"/>
                          <w:p w14:paraId="6EDBE43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CEB0B4" w14:textId="77777777" w:rsidR="0017691D" w:rsidRDefault="0017691D" w:rsidP="00AD21BC"/>
                          <w:p w14:paraId="085DAF2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D1522C5" w14:textId="77777777" w:rsidR="0017691D" w:rsidRDefault="0017691D" w:rsidP="00AD21BC"/>
                          <w:p w14:paraId="7EE38A7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452D68" w14:textId="77777777" w:rsidR="0017691D" w:rsidRDefault="0017691D" w:rsidP="00AD21BC"/>
                          <w:p w14:paraId="4AEBF7F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94FBC6" w14:textId="77777777" w:rsidR="0017691D" w:rsidRDefault="0017691D" w:rsidP="00AD21BC"/>
                          <w:p w14:paraId="438BBF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3DC8BE" w14:textId="77777777" w:rsidR="0017691D" w:rsidRDefault="0017691D" w:rsidP="00AD21BC"/>
                          <w:p w14:paraId="544B12E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F217871" w14:textId="77777777" w:rsidR="0017691D" w:rsidRDefault="0017691D" w:rsidP="00AD21BC"/>
                          <w:p w14:paraId="2216744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2785B01" w14:textId="77777777" w:rsidR="0017691D" w:rsidRDefault="0017691D" w:rsidP="00AD21BC"/>
                          <w:p w14:paraId="6E48159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E706491" w14:textId="77777777" w:rsidR="0017691D" w:rsidRDefault="0017691D" w:rsidP="00AD21BC"/>
                          <w:p w14:paraId="18CF09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ABA8B8" w14:textId="77777777" w:rsidR="0017691D" w:rsidRDefault="0017691D" w:rsidP="00AD21BC"/>
                          <w:p w14:paraId="2974906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D4BF64" w14:textId="77777777" w:rsidR="0017691D" w:rsidRDefault="0017691D" w:rsidP="00AD21BC"/>
                          <w:p w14:paraId="37BF68D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25261E" w14:textId="77777777" w:rsidR="0017691D" w:rsidRDefault="0017691D" w:rsidP="00AD21BC"/>
                          <w:p w14:paraId="3D3420F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E19C4B" w14:textId="77777777" w:rsidR="0017691D" w:rsidRDefault="0017691D" w:rsidP="00AD21BC"/>
                          <w:p w14:paraId="5135A6B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24885AF" w14:textId="77777777" w:rsidR="0017691D" w:rsidRDefault="0017691D" w:rsidP="00AD21BC"/>
                          <w:p w14:paraId="033D329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DCA7E2E" w14:textId="77777777" w:rsidR="0017691D" w:rsidRDefault="0017691D" w:rsidP="00AD21BC"/>
                          <w:p w14:paraId="3C5794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6F4C1D6" w14:textId="77777777" w:rsidR="0017691D" w:rsidRDefault="0017691D" w:rsidP="00AD21BC"/>
                          <w:p w14:paraId="76BCF3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C8F2CA" w14:textId="77777777" w:rsidR="0017691D" w:rsidRDefault="0017691D" w:rsidP="00AD21BC"/>
                          <w:p w14:paraId="3D16FE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203485" w14:textId="77777777" w:rsidR="0017691D" w:rsidRDefault="0017691D" w:rsidP="00AD21BC"/>
                          <w:p w14:paraId="0C8BA7D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B193B4" w14:textId="77777777" w:rsidR="0017691D" w:rsidRDefault="0017691D" w:rsidP="00AD21BC"/>
                          <w:p w14:paraId="0B7C42A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14AC9F" w14:textId="77777777" w:rsidR="0017691D" w:rsidRDefault="0017691D" w:rsidP="00AD21BC"/>
                          <w:p w14:paraId="692F27F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11C8D76" w14:textId="77777777" w:rsidR="0017691D" w:rsidRDefault="0017691D" w:rsidP="00AD21BC"/>
                          <w:p w14:paraId="4F6BCF3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F87725" w14:textId="77777777" w:rsidR="0017691D" w:rsidRDefault="0017691D" w:rsidP="00AD21BC"/>
                          <w:p w14:paraId="57FFB9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874D0B6" w14:textId="77777777" w:rsidR="0017691D" w:rsidRDefault="0017691D" w:rsidP="00AD21BC"/>
                          <w:p w14:paraId="047794C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92AA9E" w14:textId="77777777" w:rsidR="0017691D" w:rsidRDefault="0017691D" w:rsidP="00AD21BC"/>
                          <w:p w14:paraId="67A86E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B459EE" w14:textId="77777777" w:rsidR="0017691D" w:rsidRDefault="0017691D" w:rsidP="00AD21BC"/>
                          <w:p w14:paraId="78EAE58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73BB90" w14:textId="77777777" w:rsidR="0017691D" w:rsidRDefault="0017691D" w:rsidP="00AD21BC"/>
                          <w:p w14:paraId="00EF6F9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C989306" w14:textId="77777777" w:rsidR="0017691D" w:rsidRDefault="0017691D" w:rsidP="00AD21BC"/>
                          <w:p w14:paraId="044D3C9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1AA2DC" w14:textId="77777777" w:rsidR="0017691D" w:rsidRDefault="0017691D" w:rsidP="00AD21BC"/>
                          <w:p w14:paraId="72E68D4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1C63E27" w14:textId="77777777" w:rsidR="0017691D" w:rsidRDefault="0017691D" w:rsidP="00AD21BC"/>
                          <w:p w14:paraId="7D4B068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474BC1" w14:textId="77777777" w:rsidR="0017691D" w:rsidRDefault="0017691D" w:rsidP="00AD21BC"/>
                          <w:p w14:paraId="443200C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53DD8E" w14:textId="77777777" w:rsidR="0017691D" w:rsidRDefault="0017691D" w:rsidP="00AD21BC"/>
                          <w:p w14:paraId="25676A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706904" w14:textId="77777777" w:rsidR="0017691D" w:rsidRDefault="0017691D" w:rsidP="00AD21BC"/>
                          <w:p w14:paraId="727969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C71823" w14:textId="77777777" w:rsidR="0017691D" w:rsidRDefault="0017691D" w:rsidP="00AD21BC"/>
                          <w:p w14:paraId="0EF5BB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29CD79" w14:textId="77777777" w:rsidR="0017691D" w:rsidRDefault="0017691D" w:rsidP="00AD21BC"/>
                          <w:p w14:paraId="52BC50F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7B859A" w14:textId="77777777" w:rsidR="0017691D" w:rsidRDefault="0017691D" w:rsidP="00AD21BC"/>
                          <w:p w14:paraId="26C125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C122A9" w14:textId="77777777" w:rsidR="0017691D" w:rsidRDefault="0017691D" w:rsidP="00AD21BC"/>
                          <w:p w14:paraId="3E5B9AD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50F896" w14:textId="77777777" w:rsidR="0017691D" w:rsidRDefault="0017691D" w:rsidP="00AD21BC"/>
                          <w:p w14:paraId="4C5D665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2BD4E6" w14:textId="77777777" w:rsidR="0017691D" w:rsidRDefault="0017691D" w:rsidP="00AD21BC"/>
                          <w:p w14:paraId="4A93455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D8B10B" w14:textId="77777777" w:rsidR="0017691D" w:rsidRDefault="0017691D" w:rsidP="00AD21BC"/>
                          <w:p w14:paraId="2A0CA5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38C32E" w14:textId="77777777" w:rsidR="0017691D" w:rsidRDefault="0017691D" w:rsidP="00AD21BC"/>
                          <w:p w14:paraId="16A4A03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4A24188" w14:textId="77777777" w:rsidR="0017691D" w:rsidRDefault="0017691D" w:rsidP="00AD21BC"/>
                          <w:p w14:paraId="1FB8CE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C5CC26" w14:textId="77777777" w:rsidR="0017691D" w:rsidRDefault="0017691D" w:rsidP="00AD21BC"/>
                          <w:p w14:paraId="3235983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D1D1141" w14:textId="77777777" w:rsidR="0017691D" w:rsidRDefault="0017691D" w:rsidP="00AD21BC"/>
                          <w:p w14:paraId="6F2BC8F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C8E00D" w14:textId="77777777" w:rsidR="0017691D" w:rsidRDefault="0017691D" w:rsidP="00AD21BC"/>
                          <w:p w14:paraId="1E48418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5073DD9" w14:textId="77777777" w:rsidR="0017691D" w:rsidRDefault="0017691D" w:rsidP="00AD21BC"/>
                          <w:p w14:paraId="11DC8B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D4BD14" w14:textId="77777777" w:rsidR="0017691D" w:rsidRDefault="0017691D" w:rsidP="00AD21BC"/>
                          <w:p w14:paraId="00667FC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40FB7D" w14:textId="77777777" w:rsidR="0017691D" w:rsidRDefault="0017691D" w:rsidP="00AD21BC"/>
                          <w:p w14:paraId="12FCD07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D6363B" w14:textId="77777777" w:rsidR="0017691D" w:rsidRDefault="0017691D" w:rsidP="00AD21BC"/>
                          <w:p w14:paraId="3FEB367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958CE9" w14:textId="77777777" w:rsidR="0017691D" w:rsidRDefault="0017691D" w:rsidP="00AD21BC"/>
                          <w:p w14:paraId="2D4B8F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BAC4DA" w14:textId="77777777" w:rsidR="0017691D" w:rsidRDefault="0017691D" w:rsidP="00AD21BC"/>
                          <w:p w14:paraId="061EB9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C73EC7" w14:textId="77777777" w:rsidR="0017691D" w:rsidRDefault="0017691D" w:rsidP="00AD21BC"/>
                          <w:p w14:paraId="6DC032F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6FB29B" w14:textId="77777777" w:rsidR="0017691D" w:rsidRDefault="0017691D" w:rsidP="00AD21BC"/>
                          <w:p w14:paraId="352390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069185E" w14:textId="77777777" w:rsidR="0017691D" w:rsidRDefault="0017691D" w:rsidP="00AD21BC"/>
                          <w:p w14:paraId="4AD8A0E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3A1C2CD" w14:textId="77777777" w:rsidR="0017691D" w:rsidRDefault="0017691D" w:rsidP="00AD21BC"/>
                          <w:p w14:paraId="1FBB24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9802098" w14:textId="77777777" w:rsidR="0017691D" w:rsidRDefault="0017691D" w:rsidP="00AD21BC"/>
                          <w:p w14:paraId="736F49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F6A3F40" w14:textId="77777777" w:rsidR="0017691D" w:rsidRDefault="0017691D" w:rsidP="00AD21BC"/>
                          <w:p w14:paraId="7A0946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D52015" w14:textId="77777777" w:rsidR="0017691D" w:rsidRDefault="0017691D" w:rsidP="00AD21BC"/>
                          <w:p w14:paraId="1B3C9E4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909255" w14:textId="77777777" w:rsidR="0017691D" w:rsidRDefault="0017691D" w:rsidP="00AD21BC"/>
                          <w:p w14:paraId="684ABBD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1515C7" w14:textId="77777777" w:rsidR="0017691D" w:rsidRDefault="0017691D" w:rsidP="00AD21BC"/>
                          <w:p w14:paraId="41F131A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D09F27C" w14:textId="77777777" w:rsidR="0017691D" w:rsidRDefault="0017691D" w:rsidP="00AD21BC"/>
                          <w:p w14:paraId="61A868B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C552DA" w14:textId="77777777" w:rsidR="0017691D" w:rsidRDefault="0017691D" w:rsidP="00AD21BC"/>
                          <w:p w14:paraId="7108350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E76AD1" w14:textId="77777777" w:rsidR="0017691D" w:rsidRDefault="0017691D" w:rsidP="00AD21BC"/>
                          <w:p w14:paraId="62F9B7F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112F84A" w14:textId="77777777" w:rsidR="0017691D" w:rsidRDefault="0017691D" w:rsidP="00AD21BC"/>
                          <w:p w14:paraId="6FCBF0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E55C00" w14:textId="77777777" w:rsidR="0017691D" w:rsidRDefault="0017691D" w:rsidP="00AD21BC"/>
                          <w:p w14:paraId="630771E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FA94ECF" w14:textId="77777777" w:rsidR="0017691D" w:rsidRDefault="0017691D" w:rsidP="00AD21BC"/>
                          <w:p w14:paraId="0D41354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A531EB" w14:textId="77777777" w:rsidR="0017691D" w:rsidRDefault="0017691D" w:rsidP="00AD21BC"/>
                          <w:p w14:paraId="7178D16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060567" w14:textId="77777777" w:rsidR="0017691D" w:rsidRDefault="0017691D" w:rsidP="00AD21BC"/>
                          <w:p w14:paraId="590A280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5AF0FD9" w14:textId="77777777" w:rsidR="0017691D" w:rsidRDefault="0017691D" w:rsidP="00AD21BC"/>
                          <w:p w14:paraId="580000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22F447" w14:textId="77777777" w:rsidR="0017691D" w:rsidRDefault="0017691D" w:rsidP="00AD21BC"/>
                          <w:p w14:paraId="3F01F85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A13CC8" w14:textId="77777777" w:rsidR="0017691D" w:rsidRDefault="0017691D" w:rsidP="00AD21BC"/>
                          <w:p w14:paraId="49A5A5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C3D40A" w14:textId="77777777" w:rsidR="0017691D" w:rsidRDefault="0017691D" w:rsidP="00AD21BC"/>
                          <w:p w14:paraId="5DAA65A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0A0E88" w14:textId="77777777" w:rsidR="0017691D" w:rsidRDefault="0017691D" w:rsidP="00AD21BC"/>
                          <w:p w14:paraId="35DC5BF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1C0BD37" w14:textId="77777777" w:rsidR="0017691D" w:rsidRDefault="0017691D" w:rsidP="00AD21BC"/>
                          <w:p w14:paraId="3A27C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0EAA9C" w14:textId="77777777" w:rsidR="0017691D" w:rsidRDefault="0017691D" w:rsidP="00AD21BC"/>
                          <w:p w14:paraId="27B3EA4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C307EB0" w14:textId="77777777" w:rsidR="0017691D" w:rsidRDefault="0017691D" w:rsidP="00AD21BC"/>
                          <w:p w14:paraId="2B7903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C8060E3" w14:textId="77777777" w:rsidR="0017691D" w:rsidRDefault="0017691D" w:rsidP="00AD21BC"/>
                          <w:p w14:paraId="4411BBF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656C04" w14:textId="77777777" w:rsidR="0017691D" w:rsidRDefault="0017691D" w:rsidP="00AD21BC"/>
                          <w:p w14:paraId="08EDBB8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3F2CFD" w14:textId="77777777" w:rsidR="0017691D" w:rsidRDefault="0017691D" w:rsidP="00AD21BC"/>
                          <w:p w14:paraId="49ADB9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8B924E6" w14:textId="77777777" w:rsidR="0017691D" w:rsidRDefault="0017691D" w:rsidP="00AD21BC"/>
                          <w:p w14:paraId="61C9597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7A99EE" w14:textId="77777777" w:rsidR="0017691D" w:rsidRDefault="0017691D" w:rsidP="00AD21BC"/>
                          <w:p w14:paraId="6E6FF5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82C4E55" w14:textId="77777777" w:rsidR="0017691D" w:rsidRDefault="0017691D" w:rsidP="00AD21BC"/>
                          <w:p w14:paraId="36C5F58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36A5141" w14:textId="77777777" w:rsidR="0017691D" w:rsidRDefault="0017691D" w:rsidP="00AD21BC"/>
                          <w:p w14:paraId="00BC107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9CF931F" w14:textId="77777777" w:rsidR="0017691D" w:rsidRDefault="0017691D" w:rsidP="00AD21BC"/>
                          <w:p w14:paraId="3B4BDE7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A21DC5" w14:textId="77777777" w:rsidR="0017691D" w:rsidRDefault="0017691D" w:rsidP="00AD21BC"/>
                          <w:p w14:paraId="2E5D04A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885EB3" w14:textId="77777777" w:rsidR="0017691D" w:rsidRDefault="0017691D" w:rsidP="00AD21BC"/>
                          <w:p w14:paraId="27A5BF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CA92214" w14:textId="77777777" w:rsidR="0017691D" w:rsidRDefault="0017691D" w:rsidP="00AD21BC"/>
                          <w:p w14:paraId="1F8D0DB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540505" w14:textId="77777777" w:rsidR="0017691D" w:rsidRDefault="0017691D" w:rsidP="00AD21BC"/>
                          <w:p w14:paraId="0F5134A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5CFDF3" w14:textId="77777777" w:rsidR="0017691D" w:rsidRDefault="0017691D" w:rsidP="00AD21BC"/>
                          <w:p w14:paraId="3F87231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5AEACC" w14:textId="77777777" w:rsidR="0017691D" w:rsidRDefault="0017691D" w:rsidP="00AD21BC"/>
                          <w:p w14:paraId="40EE771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5B852D" w14:textId="77777777" w:rsidR="0017691D" w:rsidRDefault="0017691D" w:rsidP="00AD21BC"/>
                          <w:p w14:paraId="2D10BE5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627215" w14:textId="77777777" w:rsidR="0017691D" w:rsidRDefault="0017691D" w:rsidP="00AD21BC"/>
                          <w:p w14:paraId="39BF7A1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BC15A2" w14:textId="77777777" w:rsidR="0017691D" w:rsidRDefault="0017691D" w:rsidP="00AD21BC"/>
                          <w:p w14:paraId="2796A7B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AC01DA" w14:textId="77777777" w:rsidR="0017691D" w:rsidRDefault="0017691D" w:rsidP="00AD21BC"/>
                          <w:p w14:paraId="36CFDCC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F560DFE" w14:textId="77777777" w:rsidR="0017691D" w:rsidRDefault="0017691D" w:rsidP="00AD21BC"/>
                          <w:p w14:paraId="0363B69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60BF96" w14:textId="77777777" w:rsidR="0017691D" w:rsidRDefault="0017691D" w:rsidP="00AD21BC"/>
                          <w:p w14:paraId="51A2933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F687E2" w14:textId="77777777" w:rsidR="0017691D" w:rsidRDefault="0017691D" w:rsidP="00AD21BC"/>
                          <w:p w14:paraId="60C7E0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F53686" w14:textId="77777777" w:rsidR="0017691D" w:rsidRDefault="0017691D" w:rsidP="00AD21BC"/>
                          <w:p w14:paraId="5039AE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DE21DE" w14:textId="77777777" w:rsidR="0017691D" w:rsidRDefault="0017691D" w:rsidP="00AD21BC"/>
                          <w:p w14:paraId="17C614F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51F4756" w14:textId="77777777" w:rsidR="0017691D" w:rsidRDefault="0017691D" w:rsidP="00AD21BC"/>
                          <w:p w14:paraId="3C006E8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9D2B66" w14:textId="77777777" w:rsidR="0017691D" w:rsidRDefault="0017691D" w:rsidP="00AD21BC"/>
                          <w:p w14:paraId="6396D9A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2876DE" w14:textId="77777777" w:rsidR="0017691D" w:rsidRDefault="0017691D" w:rsidP="00AD21BC"/>
                          <w:p w14:paraId="0464FA0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0D83D5A" w14:textId="77777777" w:rsidR="0017691D" w:rsidRDefault="0017691D" w:rsidP="00AD21BC"/>
                          <w:p w14:paraId="72B66DA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B987B59" w14:textId="77777777" w:rsidR="0017691D" w:rsidRDefault="0017691D" w:rsidP="00AD21BC"/>
                          <w:p w14:paraId="03C0F8A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D0FC0B0" w14:textId="77777777" w:rsidR="0017691D" w:rsidRDefault="0017691D" w:rsidP="00AD21BC"/>
                          <w:p w14:paraId="005FE5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9EA7C66" w14:textId="77777777" w:rsidR="0017691D" w:rsidRDefault="0017691D" w:rsidP="00AD21BC"/>
                          <w:p w14:paraId="33B33F1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E87CB63" w14:textId="77777777" w:rsidR="0017691D" w:rsidRDefault="0017691D" w:rsidP="00AD21BC"/>
                          <w:p w14:paraId="3A928F1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88EEC" w14:textId="77777777" w:rsidR="0017691D" w:rsidRDefault="0017691D" w:rsidP="00AD21BC"/>
                          <w:p w14:paraId="48DFA93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76C30CC" w14:textId="77777777" w:rsidR="0017691D" w:rsidRDefault="0017691D" w:rsidP="00AD21BC"/>
                          <w:p w14:paraId="1C98DF5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FBC2521" w14:textId="77777777" w:rsidR="0017691D" w:rsidRDefault="0017691D" w:rsidP="00AD21BC"/>
                          <w:p w14:paraId="5FE942B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2B27879" w14:textId="77777777" w:rsidR="0017691D" w:rsidRDefault="0017691D" w:rsidP="00AD21BC"/>
                          <w:p w14:paraId="63C480B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89CBC3" w14:textId="77777777" w:rsidR="0017691D" w:rsidRDefault="0017691D" w:rsidP="00AD21BC"/>
                          <w:p w14:paraId="355AB9E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49B9AE0" w14:textId="77777777" w:rsidR="0017691D" w:rsidRDefault="0017691D" w:rsidP="00AD21BC"/>
                          <w:p w14:paraId="1091852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9ADF3B9" w14:textId="77777777" w:rsidR="0017691D" w:rsidRDefault="0017691D" w:rsidP="00AD21BC"/>
                          <w:p w14:paraId="616BCFC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00F01C1" w14:textId="77777777" w:rsidR="0017691D" w:rsidRDefault="0017691D" w:rsidP="00AD21BC"/>
                          <w:p w14:paraId="5AC2F14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3AEF210" w14:textId="77777777" w:rsidR="0017691D" w:rsidRDefault="0017691D" w:rsidP="00AD21BC"/>
                          <w:p w14:paraId="6988F2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CEFC65" w14:textId="77777777" w:rsidR="0017691D" w:rsidRDefault="0017691D" w:rsidP="00AD21BC"/>
                          <w:p w14:paraId="30B5865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F03ED4" w14:textId="77777777" w:rsidR="0017691D" w:rsidRDefault="0017691D" w:rsidP="00AD21BC"/>
                          <w:p w14:paraId="21A728D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4D61061" w14:textId="77777777" w:rsidR="0017691D" w:rsidRDefault="0017691D" w:rsidP="00AD21BC"/>
                          <w:p w14:paraId="433F180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689A69F" w14:textId="77777777" w:rsidR="0017691D" w:rsidRDefault="0017691D" w:rsidP="00AD21BC"/>
                          <w:p w14:paraId="49CA190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92FC1CA" w14:textId="77777777" w:rsidR="0017691D" w:rsidRDefault="0017691D" w:rsidP="00AD21BC"/>
                          <w:p w14:paraId="682A59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BC4954C" w14:textId="77777777" w:rsidR="0017691D" w:rsidRDefault="0017691D" w:rsidP="00AD21BC"/>
                          <w:p w14:paraId="7FA04D7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3C7B0CE" w14:textId="77777777" w:rsidR="0017691D" w:rsidRDefault="0017691D" w:rsidP="00AD21BC"/>
                          <w:p w14:paraId="5ED6B70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E39ADB0" w14:textId="77777777" w:rsidR="0017691D" w:rsidRDefault="0017691D" w:rsidP="00AD21BC"/>
                          <w:p w14:paraId="35C920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F8D5FB" w14:textId="77777777" w:rsidR="0017691D" w:rsidRDefault="0017691D" w:rsidP="00AD21BC"/>
                          <w:p w14:paraId="083605A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B83C118" w14:textId="77777777" w:rsidR="0017691D" w:rsidRDefault="0017691D" w:rsidP="00AD21BC"/>
                          <w:p w14:paraId="28937F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D7BEF34" w14:textId="77777777" w:rsidR="0017691D" w:rsidRDefault="0017691D" w:rsidP="00AD21BC"/>
                          <w:p w14:paraId="56946D5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328496" w14:textId="77777777" w:rsidR="0017691D" w:rsidRDefault="0017691D" w:rsidP="00AD21BC"/>
                          <w:p w14:paraId="08151EE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D4F1E12" w14:textId="77777777" w:rsidR="0017691D" w:rsidRDefault="0017691D" w:rsidP="00AD21BC"/>
                          <w:p w14:paraId="4F415B1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94FCD22" w14:textId="77777777" w:rsidR="0017691D" w:rsidRDefault="0017691D" w:rsidP="00AD21BC"/>
                          <w:p w14:paraId="257D54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40DD06F" w14:textId="77777777" w:rsidR="0017691D" w:rsidRDefault="0017691D" w:rsidP="00AD21BC"/>
                          <w:p w14:paraId="3102132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A4CCE7" w14:textId="77777777" w:rsidR="0017691D" w:rsidRDefault="0017691D" w:rsidP="00AD21BC"/>
                          <w:p w14:paraId="485593AF"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0F6B48" w14:textId="77777777" w:rsidR="0017691D" w:rsidRDefault="0017691D" w:rsidP="00AD21BC"/>
                          <w:p w14:paraId="6893604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8E25E2F" w14:textId="77777777" w:rsidR="0017691D" w:rsidRDefault="0017691D" w:rsidP="00AD21BC"/>
                          <w:p w14:paraId="1F4426B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48DF4DA" w14:textId="77777777" w:rsidR="0017691D" w:rsidRDefault="0017691D" w:rsidP="00AD21BC"/>
                          <w:p w14:paraId="24F715C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0B512E" w14:textId="77777777" w:rsidR="0017691D" w:rsidRDefault="0017691D" w:rsidP="00AD21BC"/>
                          <w:p w14:paraId="6B361C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5DE8CAB" w14:textId="77777777" w:rsidR="0017691D" w:rsidRDefault="0017691D" w:rsidP="00AD21BC"/>
                          <w:p w14:paraId="15C7384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6C74341" w14:textId="77777777" w:rsidR="0017691D" w:rsidRDefault="0017691D" w:rsidP="00AD21BC"/>
                          <w:p w14:paraId="756BDC5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5F0091C" w14:textId="77777777" w:rsidR="0017691D" w:rsidRDefault="0017691D" w:rsidP="00AD21BC"/>
                          <w:p w14:paraId="249A506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F0BB2CC" w14:textId="77777777" w:rsidR="0017691D" w:rsidRDefault="0017691D" w:rsidP="00AD21BC"/>
                          <w:p w14:paraId="0ED7101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91A709" w14:textId="77777777" w:rsidR="0017691D" w:rsidRDefault="0017691D" w:rsidP="00AD21BC"/>
                          <w:p w14:paraId="4DC1EC3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F119C" w14:textId="77777777" w:rsidR="0017691D" w:rsidRDefault="0017691D" w:rsidP="00AD21BC"/>
                          <w:p w14:paraId="42A3402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BE1C229" w14:textId="77777777" w:rsidR="0017691D" w:rsidRDefault="0017691D" w:rsidP="00AD21BC"/>
                          <w:p w14:paraId="6EE2612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B51EB4" w14:textId="77777777" w:rsidR="0017691D" w:rsidRDefault="0017691D" w:rsidP="00AD21BC"/>
                          <w:p w14:paraId="2867D90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2FCA759" w14:textId="77777777" w:rsidR="0017691D" w:rsidRDefault="0017691D" w:rsidP="00AD21BC"/>
                          <w:p w14:paraId="21ACCC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D36319D" w14:textId="77777777" w:rsidR="0017691D" w:rsidRDefault="0017691D" w:rsidP="00AD21BC"/>
                          <w:p w14:paraId="231A498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836C53" w14:textId="77777777" w:rsidR="0017691D" w:rsidRDefault="0017691D" w:rsidP="00AD21BC"/>
                          <w:p w14:paraId="46DF936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A26BBCD" w14:textId="77777777" w:rsidR="0017691D" w:rsidRDefault="0017691D" w:rsidP="00AD21BC"/>
                          <w:p w14:paraId="0AFF51B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FEF5DDA" w14:textId="77777777" w:rsidR="0017691D" w:rsidRDefault="0017691D" w:rsidP="00AD21BC"/>
                          <w:p w14:paraId="1CF07C1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D6518E" w14:textId="77777777" w:rsidR="0017691D" w:rsidRDefault="0017691D" w:rsidP="00AD21BC"/>
                          <w:p w14:paraId="4903997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A224A43" w14:textId="77777777" w:rsidR="0017691D" w:rsidRDefault="0017691D" w:rsidP="00AD21BC"/>
                          <w:p w14:paraId="0087A7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2D3988" w14:textId="77777777" w:rsidR="0017691D" w:rsidRDefault="0017691D" w:rsidP="00AD21BC"/>
                          <w:p w14:paraId="35051BE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0D52B4" w14:textId="77777777" w:rsidR="0017691D" w:rsidRDefault="0017691D" w:rsidP="00AD21BC"/>
                          <w:p w14:paraId="3A2A83A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C0A7E36" w14:textId="77777777" w:rsidR="0017691D" w:rsidRDefault="0017691D" w:rsidP="00AD21BC"/>
                          <w:p w14:paraId="099882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AD2909C" w14:textId="77777777" w:rsidR="0017691D" w:rsidRDefault="0017691D" w:rsidP="00AD21BC"/>
                          <w:p w14:paraId="3B02880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29B987" w14:textId="77777777" w:rsidR="0017691D" w:rsidRDefault="0017691D" w:rsidP="00AD21BC"/>
                          <w:p w14:paraId="3ABF5E5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A92F177" w14:textId="77777777" w:rsidR="0017691D" w:rsidRDefault="0017691D" w:rsidP="00AD21BC"/>
                          <w:p w14:paraId="5246557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F49C45E" w14:textId="77777777" w:rsidR="0017691D" w:rsidRDefault="0017691D" w:rsidP="00AD21BC"/>
                          <w:p w14:paraId="7BFF39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95EACB1" w14:textId="77777777" w:rsidR="0017691D" w:rsidRDefault="0017691D" w:rsidP="00AD21BC"/>
                          <w:p w14:paraId="1013C99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22842D2" w14:textId="77777777" w:rsidR="0017691D" w:rsidRDefault="0017691D" w:rsidP="00AD21BC"/>
                          <w:p w14:paraId="3D98644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A4AF605" w14:textId="77777777" w:rsidR="0017691D" w:rsidRDefault="0017691D" w:rsidP="00AD21BC"/>
                          <w:p w14:paraId="48CCE09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6D06188" w14:textId="77777777" w:rsidR="0017691D" w:rsidRDefault="0017691D" w:rsidP="00AD21BC"/>
                          <w:p w14:paraId="333AA17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50D380" w14:textId="77777777" w:rsidR="0017691D" w:rsidRDefault="0017691D" w:rsidP="00AD21BC"/>
                          <w:p w14:paraId="16CED91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86A863F" w14:textId="77777777" w:rsidR="0017691D" w:rsidRDefault="0017691D" w:rsidP="00AD21BC"/>
                          <w:p w14:paraId="49ACD84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6F2213E" w14:textId="77777777" w:rsidR="0017691D" w:rsidRDefault="0017691D" w:rsidP="00AD21BC"/>
                          <w:p w14:paraId="11F20E4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E19BF70" w14:textId="77777777" w:rsidR="0017691D" w:rsidRDefault="0017691D" w:rsidP="00AD21BC"/>
                          <w:p w14:paraId="0CD1EDC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C9BA6B5" w14:textId="77777777" w:rsidR="0017691D" w:rsidRDefault="0017691D" w:rsidP="00AD21BC"/>
                          <w:p w14:paraId="2A576F8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75E7EF5" w14:textId="77777777" w:rsidR="0017691D" w:rsidRDefault="0017691D" w:rsidP="00AD21BC"/>
                          <w:p w14:paraId="7F3972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9FB5DCB" w14:textId="77777777" w:rsidR="0017691D" w:rsidRDefault="0017691D" w:rsidP="00AD21BC"/>
                          <w:p w14:paraId="1B4A114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385DD83" w14:textId="77777777" w:rsidR="0017691D" w:rsidRDefault="0017691D" w:rsidP="00AD21BC"/>
                          <w:p w14:paraId="418FA2B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E61FBD4" w14:textId="77777777" w:rsidR="0017691D" w:rsidRDefault="0017691D" w:rsidP="00AD21BC"/>
                          <w:p w14:paraId="5006DA7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1F70681" w14:textId="77777777" w:rsidR="0017691D" w:rsidRDefault="0017691D" w:rsidP="00AD21BC"/>
                          <w:p w14:paraId="6CC15A7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50B7FAF1" w14:textId="77777777" w:rsidR="0017691D" w:rsidRDefault="0017691D" w:rsidP="00AD21BC"/>
                          <w:p w14:paraId="3D22D17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CB4508" w14:textId="77777777" w:rsidR="0017691D" w:rsidRDefault="0017691D" w:rsidP="00AD21BC"/>
                          <w:p w14:paraId="40242C9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6CF2087" w14:textId="77777777" w:rsidR="0017691D" w:rsidRDefault="0017691D" w:rsidP="00AD21BC"/>
                          <w:p w14:paraId="131FB11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D87A5F" w14:textId="77777777" w:rsidR="0017691D" w:rsidRDefault="0017691D" w:rsidP="00AD21BC"/>
                          <w:p w14:paraId="28DB53E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12E59AD" w14:textId="77777777" w:rsidR="0017691D" w:rsidRDefault="0017691D" w:rsidP="00AD21BC"/>
                          <w:p w14:paraId="6A330162"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1C90E01" w14:textId="77777777" w:rsidR="0017691D" w:rsidRDefault="0017691D" w:rsidP="00AD21BC"/>
                          <w:p w14:paraId="592B15E7"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4F41B14" w14:textId="77777777" w:rsidR="0017691D" w:rsidRDefault="0017691D" w:rsidP="00AD21BC"/>
                          <w:p w14:paraId="03BFB82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D0809CD" w14:textId="77777777" w:rsidR="0017691D" w:rsidRDefault="0017691D" w:rsidP="00AD21BC"/>
                          <w:p w14:paraId="686CFDAC"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84CA798" w14:textId="77777777" w:rsidR="0017691D" w:rsidRDefault="0017691D" w:rsidP="00AD21BC"/>
                          <w:p w14:paraId="6FC6529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5AC1DF" w14:textId="77777777" w:rsidR="0017691D" w:rsidRDefault="0017691D" w:rsidP="00AD21BC"/>
                          <w:p w14:paraId="02CC543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3C79167" w14:textId="77777777" w:rsidR="0017691D" w:rsidRDefault="0017691D" w:rsidP="00AD21BC"/>
                          <w:p w14:paraId="4A220AF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70A86F6" w14:textId="77777777" w:rsidR="0017691D" w:rsidRDefault="0017691D" w:rsidP="00AD21BC"/>
                          <w:p w14:paraId="09E842D1"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E580F4A" w14:textId="77777777" w:rsidR="0017691D" w:rsidRDefault="0017691D" w:rsidP="00AD21BC"/>
                          <w:p w14:paraId="034F48A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3A3D092" w14:textId="77777777" w:rsidR="0017691D" w:rsidRDefault="0017691D" w:rsidP="00AD21BC"/>
                          <w:p w14:paraId="0E851B9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80B405" w14:textId="77777777" w:rsidR="0017691D" w:rsidRDefault="0017691D" w:rsidP="00AD21BC"/>
                          <w:p w14:paraId="1B86EBD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211C67C" w14:textId="77777777" w:rsidR="0017691D" w:rsidRDefault="0017691D" w:rsidP="00AD21BC"/>
                          <w:p w14:paraId="1EF84BCE"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680DFA0" w14:textId="77777777" w:rsidR="0017691D" w:rsidRDefault="0017691D" w:rsidP="00AD21BC"/>
                          <w:p w14:paraId="090FC30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CB9F5CE" w14:textId="77777777" w:rsidR="0017691D" w:rsidRDefault="0017691D" w:rsidP="00AD21BC"/>
                          <w:p w14:paraId="4517A8E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7B7107D" w14:textId="77777777" w:rsidR="0017691D" w:rsidRDefault="0017691D" w:rsidP="00AD21BC"/>
                          <w:p w14:paraId="0500673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B83D68E" w14:textId="77777777" w:rsidR="0017691D" w:rsidRDefault="0017691D" w:rsidP="00AD21BC"/>
                          <w:p w14:paraId="0BCB0D4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7C95B33" w14:textId="77777777" w:rsidR="0017691D" w:rsidRDefault="0017691D" w:rsidP="00AD21BC"/>
                          <w:p w14:paraId="52BC776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3DE6B7" w14:textId="77777777" w:rsidR="0017691D" w:rsidRDefault="0017691D" w:rsidP="00AD21BC"/>
                          <w:p w14:paraId="18C8BFB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86FA306" w14:textId="77777777" w:rsidR="0017691D" w:rsidRDefault="0017691D" w:rsidP="00AD21BC"/>
                          <w:p w14:paraId="1DCE0B5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4954972" w14:textId="77777777" w:rsidR="0017691D" w:rsidRDefault="0017691D" w:rsidP="00AD21BC"/>
                          <w:p w14:paraId="6E2F492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716DDA6" w14:textId="77777777" w:rsidR="0017691D" w:rsidRDefault="0017691D" w:rsidP="00AD21BC"/>
                          <w:p w14:paraId="3341F9D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051B0427" w14:textId="77777777" w:rsidR="0017691D" w:rsidRDefault="0017691D" w:rsidP="00AD21BC"/>
                          <w:p w14:paraId="787B0B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3745A2F" w14:textId="77777777" w:rsidR="0017691D" w:rsidRDefault="0017691D" w:rsidP="00AD21BC"/>
                          <w:p w14:paraId="41B4712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265A1DC" w14:textId="77777777" w:rsidR="0017691D" w:rsidRDefault="0017691D" w:rsidP="00AD21BC"/>
                          <w:p w14:paraId="4FFF53B5"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113B17FB" w14:textId="77777777" w:rsidR="0017691D" w:rsidRDefault="0017691D" w:rsidP="00AD21BC"/>
                          <w:p w14:paraId="2313A7C4"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417CACB" w14:textId="77777777" w:rsidR="0017691D" w:rsidRDefault="0017691D" w:rsidP="00AD21BC"/>
                          <w:p w14:paraId="5FCB9740"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076535C" w14:textId="77777777" w:rsidR="0017691D" w:rsidRDefault="0017691D" w:rsidP="00AD21BC"/>
                          <w:p w14:paraId="7668B37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9BA6554" w14:textId="77777777" w:rsidR="0017691D" w:rsidRDefault="0017691D" w:rsidP="00AD21BC"/>
                          <w:p w14:paraId="6ECE13DD"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2DD0902" w14:textId="77777777" w:rsidR="0017691D" w:rsidRDefault="0017691D" w:rsidP="00AD21BC"/>
                          <w:p w14:paraId="24AF7828"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A155B1" w14:textId="77777777" w:rsidR="0017691D" w:rsidRDefault="0017691D" w:rsidP="00AD21BC"/>
                          <w:p w14:paraId="1A616C3A"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2681A98A" w14:textId="77777777" w:rsidR="0017691D" w:rsidRDefault="0017691D" w:rsidP="00AD21BC"/>
                          <w:p w14:paraId="5751DD0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9899AC" w14:textId="77777777" w:rsidR="0017691D" w:rsidRDefault="0017691D" w:rsidP="00AD21BC"/>
                          <w:p w14:paraId="4B4C56AB"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4AA5A946" w14:textId="77777777" w:rsidR="0017691D" w:rsidRDefault="0017691D" w:rsidP="00AD21BC"/>
                          <w:p w14:paraId="505BC363"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6B638873" w14:textId="77777777" w:rsidR="0017691D" w:rsidRDefault="0017691D" w:rsidP="00AD21BC"/>
                          <w:p w14:paraId="64769BA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353E9436" w14:textId="77777777" w:rsidR="0017691D" w:rsidRDefault="0017691D" w:rsidP="00AD21BC"/>
                          <w:p w14:paraId="3CC8B216"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p>
                          <w:p w14:paraId="7A64C0FE" w14:textId="77777777" w:rsidR="0017691D" w:rsidRDefault="0017691D" w:rsidP="00AD21BC"/>
                          <w:p w14:paraId="064CC9A9" w14:textId="77777777" w:rsidR="0017691D" w:rsidRPr="00DF42D1" w:rsidRDefault="0017691D" w:rsidP="00AD21BC">
                            <w:pPr>
                              <w:pStyle w:val="Ttulo1"/>
                              <w:rPr>
                                <w:rFonts w:ascii="Zizou Slab" w:hAnsi="Zizou Slab"/>
                                <w:b w:val="0"/>
                                <w:lang w:val="es-MX"/>
                              </w:rPr>
                            </w:pPr>
                            <w:r>
                              <w:rPr>
                                <w:rFonts w:ascii="Zizou Slab" w:hAnsi="Zizou Slab"/>
                                <w:b w:val="0"/>
                                <w:lang w:val="es-MX"/>
                              </w:rPr>
                              <w:t>Astra</w:t>
                            </w:r>
                            <w:bookmarkEnd w:id="2295"/>
                          </w:p>
                          <w:p w14:paraId="4AE115C3" w14:textId="77777777" w:rsidR="0017691D" w:rsidRDefault="0017691D" w:rsidP="00AD21BC"/>
                          <w:p w14:paraId="380CAA9D" w14:textId="77777777" w:rsidR="0017691D" w:rsidRPr="00DF42D1" w:rsidRDefault="0017691D" w:rsidP="00AD21BC">
                            <w:pPr>
                              <w:pStyle w:val="Ttulo1"/>
                              <w:rPr>
                                <w:rFonts w:ascii="Zizou Slab" w:hAnsi="Zizou Slab"/>
                                <w:b w:val="0"/>
                                <w:lang w:val="es-MX"/>
                              </w:rPr>
                            </w:pPr>
                            <w:bookmarkStart w:id="2299" w:name="_Toc25309651"/>
                            <w:r>
                              <w:rPr>
                                <w:rFonts w:ascii="Zizou Slab" w:hAnsi="Zizou Slab"/>
                                <w:b w:val="0"/>
                                <w:lang w:val="es-MX"/>
                              </w:rPr>
                              <w:t>Astra</w:t>
                            </w:r>
                            <w:bookmarkEnd w:id="2299"/>
                          </w:p>
                          <w:p w14:paraId="58FA1B88" w14:textId="77777777" w:rsidR="0017691D" w:rsidRDefault="0017691D" w:rsidP="00AD21BC"/>
                          <w:p w14:paraId="0DFF09B9" w14:textId="77777777" w:rsidR="0017691D" w:rsidRPr="00DF42D1" w:rsidRDefault="0017691D" w:rsidP="00AD21BC">
                            <w:pPr>
                              <w:pStyle w:val="Ttulo1"/>
                              <w:rPr>
                                <w:rFonts w:ascii="Zizou Slab" w:hAnsi="Zizou Slab"/>
                                <w:b w:val="0"/>
                                <w:lang w:val="es-MX"/>
                              </w:rPr>
                            </w:pPr>
                            <w:bookmarkStart w:id="2300" w:name="_Toc25309652"/>
                            <w:r>
                              <w:rPr>
                                <w:rFonts w:ascii="Zizou Slab" w:hAnsi="Zizou Slab"/>
                                <w:b w:val="0"/>
                                <w:lang w:val="es-MX"/>
                              </w:rPr>
                              <w:t>Astra</w:t>
                            </w:r>
                            <w:bookmarkEnd w:id="2300"/>
                          </w:p>
                          <w:p w14:paraId="0C24C578" w14:textId="77777777" w:rsidR="0017691D" w:rsidRDefault="0017691D" w:rsidP="00AD21BC"/>
                          <w:p w14:paraId="79B8361A" w14:textId="77777777" w:rsidR="0017691D" w:rsidRPr="00DF42D1" w:rsidRDefault="0017691D" w:rsidP="00AD21BC">
                            <w:pPr>
                              <w:pStyle w:val="Ttulo1"/>
                              <w:rPr>
                                <w:rFonts w:ascii="Zizou Slab" w:hAnsi="Zizou Slab"/>
                                <w:b w:val="0"/>
                                <w:lang w:val="es-MX"/>
                              </w:rPr>
                            </w:pPr>
                            <w:bookmarkStart w:id="2301" w:name="_Toc25309653"/>
                            <w:r>
                              <w:rPr>
                                <w:rFonts w:ascii="Zizou Slab" w:hAnsi="Zizou Slab"/>
                                <w:b w:val="0"/>
                                <w:lang w:val="es-MX"/>
                              </w:rPr>
                              <w:t>Astra</w:t>
                            </w:r>
                            <w:bookmarkEnd w:id="2301"/>
                          </w:p>
                          <w:p w14:paraId="2B00756A" w14:textId="77777777" w:rsidR="0017691D" w:rsidRDefault="0017691D" w:rsidP="00AD21BC"/>
                          <w:p w14:paraId="4BA5219F" w14:textId="77777777" w:rsidR="0017691D" w:rsidRPr="00DF42D1" w:rsidRDefault="0017691D" w:rsidP="00AD21BC">
                            <w:pPr>
                              <w:pStyle w:val="Ttulo1"/>
                              <w:rPr>
                                <w:rFonts w:ascii="Zizou Slab" w:hAnsi="Zizou Slab"/>
                                <w:b w:val="0"/>
                                <w:lang w:val="es-MX"/>
                              </w:rPr>
                            </w:pPr>
                            <w:bookmarkStart w:id="2302" w:name="_Toc25309654"/>
                            <w:r>
                              <w:rPr>
                                <w:rFonts w:ascii="Zizou Slab" w:hAnsi="Zizou Slab"/>
                                <w:b w:val="0"/>
                                <w:lang w:val="es-MX"/>
                              </w:rPr>
                              <w:t>Astra</w:t>
                            </w:r>
                            <w:bookmarkEnd w:id="2302"/>
                          </w:p>
                          <w:p w14:paraId="1907C0DB" w14:textId="77777777" w:rsidR="0017691D" w:rsidRDefault="0017691D" w:rsidP="00AD21BC"/>
                          <w:p w14:paraId="597E6135" w14:textId="77777777" w:rsidR="0017691D" w:rsidRPr="00DF42D1" w:rsidRDefault="0017691D" w:rsidP="00AD21BC">
                            <w:pPr>
                              <w:pStyle w:val="Ttulo1"/>
                              <w:rPr>
                                <w:rFonts w:ascii="Zizou Slab" w:hAnsi="Zizou Slab"/>
                                <w:b w:val="0"/>
                                <w:lang w:val="es-MX"/>
                              </w:rPr>
                            </w:pPr>
                            <w:bookmarkStart w:id="2303" w:name="_Toc25309655"/>
                            <w:r>
                              <w:rPr>
                                <w:rFonts w:ascii="Zizou Slab" w:hAnsi="Zizou Slab"/>
                                <w:b w:val="0"/>
                                <w:lang w:val="es-MX"/>
                              </w:rPr>
                              <w:t>Astra</w:t>
                            </w:r>
                            <w:bookmarkEnd w:id="2303"/>
                          </w:p>
                          <w:p w14:paraId="60640B50" w14:textId="77777777" w:rsidR="0017691D" w:rsidRDefault="0017691D" w:rsidP="00AD21BC"/>
                          <w:p w14:paraId="7912ECD4" w14:textId="77777777" w:rsidR="0017691D" w:rsidRPr="00DF42D1" w:rsidRDefault="0017691D" w:rsidP="00AD21BC">
                            <w:pPr>
                              <w:pStyle w:val="Ttulo1"/>
                              <w:rPr>
                                <w:rFonts w:ascii="Zizou Slab" w:hAnsi="Zizou Slab"/>
                                <w:b w:val="0"/>
                                <w:lang w:val="es-MX"/>
                              </w:rPr>
                            </w:pPr>
                            <w:bookmarkStart w:id="2304" w:name="_Toc25309656"/>
                            <w:r>
                              <w:rPr>
                                <w:rFonts w:ascii="Zizou Slab" w:hAnsi="Zizou Slab"/>
                                <w:b w:val="0"/>
                                <w:lang w:val="es-MX"/>
                              </w:rPr>
                              <w:t>Astra</w:t>
                            </w:r>
                            <w:bookmarkEnd w:id="2304"/>
                          </w:p>
                          <w:p w14:paraId="66146904" w14:textId="77777777" w:rsidR="0017691D" w:rsidRDefault="0017691D" w:rsidP="00AD21BC"/>
                          <w:p w14:paraId="380D9CCA" w14:textId="77777777" w:rsidR="0017691D" w:rsidRPr="00DF42D1" w:rsidRDefault="0017691D" w:rsidP="00AD21BC">
                            <w:pPr>
                              <w:pStyle w:val="Ttulo1"/>
                              <w:rPr>
                                <w:rFonts w:ascii="Zizou Slab" w:hAnsi="Zizou Slab"/>
                                <w:b w:val="0"/>
                                <w:lang w:val="es-MX"/>
                              </w:rPr>
                            </w:pPr>
                            <w:bookmarkStart w:id="2305" w:name="_Toc25309657"/>
                            <w:r>
                              <w:rPr>
                                <w:rFonts w:ascii="Zizou Slab" w:hAnsi="Zizou Slab"/>
                                <w:b w:val="0"/>
                                <w:lang w:val="es-MX"/>
                              </w:rPr>
                              <w:t>Astra</w:t>
                            </w:r>
                            <w:bookmarkEnd w:id="2305"/>
                          </w:p>
                          <w:p w14:paraId="7D44BF28" w14:textId="77777777" w:rsidR="0017691D" w:rsidRDefault="0017691D" w:rsidP="00AD21BC"/>
                          <w:p w14:paraId="51665033" w14:textId="77777777" w:rsidR="0017691D" w:rsidRPr="00DF42D1" w:rsidRDefault="0017691D" w:rsidP="00AD21BC">
                            <w:pPr>
                              <w:pStyle w:val="Ttulo1"/>
                              <w:rPr>
                                <w:rFonts w:ascii="Zizou Slab" w:hAnsi="Zizou Slab"/>
                                <w:b w:val="0"/>
                                <w:lang w:val="es-MX"/>
                              </w:rPr>
                            </w:pPr>
                            <w:bookmarkStart w:id="2306" w:name="_Toc25309658"/>
                            <w:r>
                              <w:rPr>
                                <w:rFonts w:ascii="Zizou Slab" w:hAnsi="Zizou Slab"/>
                                <w:b w:val="0"/>
                                <w:lang w:val="es-MX"/>
                              </w:rPr>
                              <w:t>Astra</w:t>
                            </w:r>
                            <w:bookmarkEnd w:id="2306"/>
                          </w:p>
                          <w:p w14:paraId="5D1F994E" w14:textId="77777777" w:rsidR="0017691D" w:rsidRDefault="0017691D" w:rsidP="00AD21BC"/>
                          <w:p w14:paraId="20492AF1" w14:textId="77777777" w:rsidR="0017691D" w:rsidRPr="00DF42D1" w:rsidRDefault="0017691D" w:rsidP="00AD21BC">
                            <w:pPr>
                              <w:pStyle w:val="Ttulo1"/>
                              <w:rPr>
                                <w:rFonts w:ascii="Zizou Slab" w:hAnsi="Zizou Slab"/>
                                <w:b w:val="0"/>
                                <w:lang w:val="es-MX"/>
                              </w:rPr>
                            </w:pPr>
                            <w:bookmarkStart w:id="2307" w:name="_Toc25309659"/>
                            <w:r>
                              <w:rPr>
                                <w:rFonts w:ascii="Zizou Slab" w:hAnsi="Zizou Slab"/>
                                <w:b w:val="0"/>
                                <w:lang w:val="es-MX"/>
                              </w:rPr>
                              <w:t>Astra</w:t>
                            </w:r>
                            <w:bookmarkEnd w:id="2307"/>
                          </w:p>
                          <w:p w14:paraId="32011EB7" w14:textId="77777777" w:rsidR="0017691D" w:rsidRDefault="0017691D" w:rsidP="00AD21BC"/>
                          <w:p w14:paraId="7004310A" w14:textId="77777777" w:rsidR="0017691D" w:rsidRPr="00DF42D1" w:rsidRDefault="0017691D" w:rsidP="00AD21BC">
                            <w:pPr>
                              <w:pStyle w:val="Ttulo1"/>
                              <w:rPr>
                                <w:rFonts w:ascii="Zizou Slab" w:hAnsi="Zizou Slab"/>
                                <w:b w:val="0"/>
                                <w:lang w:val="es-MX"/>
                              </w:rPr>
                            </w:pPr>
                            <w:bookmarkStart w:id="2308" w:name="_Toc25309660"/>
                            <w:r>
                              <w:rPr>
                                <w:rFonts w:ascii="Zizou Slab" w:hAnsi="Zizou Slab"/>
                                <w:b w:val="0"/>
                                <w:lang w:val="es-MX"/>
                              </w:rPr>
                              <w:t>Astra</w:t>
                            </w:r>
                            <w:bookmarkEnd w:id="2308"/>
                          </w:p>
                          <w:p w14:paraId="6BDA2F50" w14:textId="77777777" w:rsidR="0017691D" w:rsidRDefault="0017691D" w:rsidP="00AD21BC"/>
                          <w:p w14:paraId="2C55F272" w14:textId="77777777" w:rsidR="0017691D" w:rsidRPr="00DF42D1" w:rsidRDefault="0017691D" w:rsidP="00AD21BC">
                            <w:pPr>
                              <w:pStyle w:val="Ttulo1"/>
                              <w:rPr>
                                <w:rFonts w:ascii="Zizou Slab" w:hAnsi="Zizou Slab"/>
                                <w:b w:val="0"/>
                                <w:lang w:val="es-MX"/>
                              </w:rPr>
                            </w:pPr>
                            <w:bookmarkStart w:id="2309" w:name="_Toc25309661"/>
                            <w:r>
                              <w:rPr>
                                <w:rFonts w:ascii="Zizou Slab" w:hAnsi="Zizou Slab"/>
                                <w:b w:val="0"/>
                                <w:lang w:val="es-MX"/>
                              </w:rPr>
                              <w:t>Astra</w:t>
                            </w:r>
                            <w:bookmarkEnd w:id="2309"/>
                          </w:p>
                          <w:p w14:paraId="7842C5EB" w14:textId="77777777" w:rsidR="0017691D" w:rsidRDefault="0017691D" w:rsidP="00AD21BC"/>
                          <w:p w14:paraId="34AFC5A7" w14:textId="77777777" w:rsidR="0017691D" w:rsidRPr="00DF42D1" w:rsidRDefault="0017691D" w:rsidP="00AD21BC">
                            <w:pPr>
                              <w:pStyle w:val="Ttulo1"/>
                              <w:rPr>
                                <w:rFonts w:ascii="Zizou Slab" w:hAnsi="Zizou Slab"/>
                                <w:b w:val="0"/>
                                <w:lang w:val="es-MX"/>
                              </w:rPr>
                            </w:pPr>
                            <w:bookmarkStart w:id="2310" w:name="_Toc25309662"/>
                            <w:r>
                              <w:rPr>
                                <w:rFonts w:ascii="Zizou Slab" w:hAnsi="Zizou Slab"/>
                                <w:b w:val="0"/>
                                <w:lang w:val="es-MX"/>
                              </w:rPr>
                              <w:t>Astra</w:t>
                            </w:r>
                            <w:bookmarkEnd w:id="2310"/>
                          </w:p>
                          <w:p w14:paraId="563E661E" w14:textId="77777777" w:rsidR="0017691D" w:rsidRDefault="0017691D" w:rsidP="00AD21BC"/>
                          <w:p w14:paraId="32E06D8F" w14:textId="77777777" w:rsidR="0017691D" w:rsidRPr="00DF42D1" w:rsidRDefault="0017691D" w:rsidP="00AD21BC">
                            <w:pPr>
                              <w:pStyle w:val="Ttulo1"/>
                              <w:rPr>
                                <w:rFonts w:ascii="Zizou Slab" w:hAnsi="Zizou Slab"/>
                                <w:b w:val="0"/>
                                <w:lang w:val="es-MX"/>
                              </w:rPr>
                            </w:pPr>
                            <w:bookmarkStart w:id="2311" w:name="_Toc25309663"/>
                            <w:r>
                              <w:rPr>
                                <w:rFonts w:ascii="Zizou Slab" w:hAnsi="Zizou Slab"/>
                                <w:b w:val="0"/>
                                <w:lang w:val="es-MX"/>
                              </w:rPr>
                              <w:t>Astra</w:t>
                            </w:r>
                            <w:bookmarkEnd w:id="2311"/>
                          </w:p>
                          <w:p w14:paraId="66D7C690" w14:textId="77777777" w:rsidR="0017691D" w:rsidRDefault="0017691D" w:rsidP="00AD21BC"/>
                          <w:p w14:paraId="7EE96451" w14:textId="77777777" w:rsidR="0017691D" w:rsidRPr="00DF42D1" w:rsidRDefault="0017691D" w:rsidP="00AD21BC">
                            <w:pPr>
                              <w:pStyle w:val="Ttulo1"/>
                              <w:rPr>
                                <w:rFonts w:ascii="Zizou Slab" w:hAnsi="Zizou Slab"/>
                                <w:b w:val="0"/>
                                <w:lang w:val="es-MX"/>
                              </w:rPr>
                            </w:pPr>
                            <w:bookmarkStart w:id="2312" w:name="_Toc25309664"/>
                            <w:r>
                              <w:rPr>
                                <w:rFonts w:ascii="Zizou Slab" w:hAnsi="Zizou Slab"/>
                                <w:b w:val="0"/>
                                <w:lang w:val="es-MX"/>
                              </w:rPr>
                              <w:t>Astra</w:t>
                            </w:r>
                            <w:bookmarkEnd w:id="2312"/>
                          </w:p>
                          <w:p w14:paraId="5ABA67BE" w14:textId="77777777" w:rsidR="0017691D" w:rsidRDefault="0017691D" w:rsidP="00AD21BC"/>
                          <w:p w14:paraId="3C2AC8A7" w14:textId="77777777" w:rsidR="0017691D" w:rsidRPr="00DF42D1" w:rsidRDefault="0017691D" w:rsidP="00AD21BC">
                            <w:pPr>
                              <w:pStyle w:val="Ttulo1"/>
                              <w:rPr>
                                <w:rFonts w:ascii="Zizou Slab" w:hAnsi="Zizou Slab"/>
                                <w:b w:val="0"/>
                                <w:lang w:val="es-MX"/>
                              </w:rPr>
                            </w:pPr>
                            <w:bookmarkStart w:id="2313" w:name="_Toc25309665"/>
                            <w:r>
                              <w:rPr>
                                <w:rFonts w:ascii="Zizou Slab" w:hAnsi="Zizou Slab"/>
                                <w:b w:val="0"/>
                                <w:lang w:val="es-MX"/>
                              </w:rPr>
                              <w:t>Astra</w:t>
                            </w:r>
                            <w:bookmarkEnd w:id="2313"/>
                          </w:p>
                          <w:p w14:paraId="50608655" w14:textId="77777777" w:rsidR="0017691D" w:rsidRDefault="0017691D" w:rsidP="00AD21BC"/>
                          <w:p w14:paraId="220E58A7" w14:textId="77777777" w:rsidR="0017691D" w:rsidRPr="00DF42D1" w:rsidRDefault="0017691D" w:rsidP="00AD21BC">
                            <w:pPr>
                              <w:pStyle w:val="Ttulo1"/>
                              <w:rPr>
                                <w:rFonts w:ascii="Zizou Slab" w:hAnsi="Zizou Slab"/>
                                <w:b w:val="0"/>
                                <w:lang w:val="es-MX"/>
                              </w:rPr>
                            </w:pPr>
                            <w:bookmarkStart w:id="2314" w:name="_Toc25309666"/>
                            <w:r>
                              <w:rPr>
                                <w:rFonts w:ascii="Zizou Slab" w:hAnsi="Zizou Slab"/>
                                <w:b w:val="0"/>
                                <w:lang w:val="es-MX"/>
                              </w:rPr>
                              <w:t>Astra</w:t>
                            </w:r>
                            <w:bookmarkEnd w:id="2314"/>
                          </w:p>
                          <w:p w14:paraId="1B6BB61E" w14:textId="77777777" w:rsidR="0017691D" w:rsidRDefault="0017691D" w:rsidP="00AD21BC"/>
                          <w:p w14:paraId="0E366043" w14:textId="77777777" w:rsidR="0017691D" w:rsidRPr="00DF42D1" w:rsidRDefault="0017691D" w:rsidP="00AD21BC">
                            <w:pPr>
                              <w:pStyle w:val="Ttulo1"/>
                              <w:rPr>
                                <w:rFonts w:ascii="Zizou Slab" w:hAnsi="Zizou Slab"/>
                                <w:b w:val="0"/>
                                <w:lang w:val="es-MX"/>
                              </w:rPr>
                            </w:pPr>
                            <w:bookmarkStart w:id="2315" w:name="_Toc25309667"/>
                            <w:r>
                              <w:rPr>
                                <w:rFonts w:ascii="Zizou Slab" w:hAnsi="Zizou Slab"/>
                                <w:b w:val="0"/>
                                <w:lang w:val="es-MX"/>
                              </w:rPr>
                              <w:t>Astra</w:t>
                            </w:r>
                            <w:bookmarkEnd w:id="2315"/>
                          </w:p>
                          <w:p w14:paraId="5717A921" w14:textId="77777777" w:rsidR="0017691D" w:rsidRDefault="0017691D" w:rsidP="00AD21BC"/>
                          <w:p w14:paraId="41C03912" w14:textId="77777777" w:rsidR="0017691D" w:rsidRPr="00DF42D1" w:rsidRDefault="0017691D" w:rsidP="00AD21BC">
                            <w:pPr>
                              <w:pStyle w:val="Ttulo1"/>
                              <w:rPr>
                                <w:rFonts w:ascii="Zizou Slab" w:hAnsi="Zizou Slab"/>
                                <w:b w:val="0"/>
                                <w:lang w:val="es-MX"/>
                              </w:rPr>
                            </w:pPr>
                            <w:bookmarkStart w:id="2316" w:name="_Toc25309668"/>
                            <w:r>
                              <w:rPr>
                                <w:rFonts w:ascii="Zizou Slab" w:hAnsi="Zizou Slab"/>
                                <w:b w:val="0"/>
                                <w:lang w:val="es-MX"/>
                              </w:rPr>
                              <w:t>Astra</w:t>
                            </w:r>
                            <w:bookmarkEnd w:id="2316"/>
                          </w:p>
                          <w:p w14:paraId="065A3877" w14:textId="77777777" w:rsidR="0017691D" w:rsidRDefault="0017691D" w:rsidP="00AD21BC"/>
                          <w:p w14:paraId="4E34E74D" w14:textId="77777777" w:rsidR="0017691D" w:rsidRPr="00DF42D1" w:rsidRDefault="0017691D" w:rsidP="00AD21BC">
                            <w:pPr>
                              <w:pStyle w:val="Ttulo1"/>
                              <w:rPr>
                                <w:rFonts w:ascii="Zizou Slab" w:hAnsi="Zizou Slab"/>
                                <w:b w:val="0"/>
                                <w:lang w:val="es-MX"/>
                              </w:rPr>
                            </w:pPr>
                            <w:bookmarkStart w:id="2317" w:name="_Toc25309669"/>
                            <w:r>
                              <w:rPr>
                                <w:rFonts w:ascii="Zizou Slab" w:hAnsi="Zizou Slab"/>
                                <w:b w:val="0"/>
                                <w:lang w:val="es-MX"/>
                              </w:rPr>
                              <w:t>Astra</w:t>
                            </w:r>
                            <w:bookmarkEnd w:id="2317"/>
                          </w:p>
                          <w:p w14:paraId="5E9A460B" w14:textId="77777777" w:rsidR="0017691D" w:rsidRDefault="0017691D" w:rsidP="00AD21BC"/>
                          <w:p w14:paraId="5F7E025D" w14:textId="77777777" w:rsidR="0017691D" w:rsidRPr="00DF42D1" w:rsidRDefault="0017691D" w:rsidP="00AD21BC">
                            <w:pPr>
                              <w:pStyle w:val="Ttulo1"/>
                              <w:rPr>
                                <w:rFonts w:ascii="Zizou Slab" w:hAnsi="Zizou Slab"/>
                                <w:b w:val="0"/>
                                <w:lang w:val="es-MX"/>
                              </w:rPr>
                            </w:pPr>
                            <w:bookmarkStart w:id="2318" w:name="_Toc25309670"/>
                            <w:r>
                              <w:rPr>
                                <w:rFonts w:ascii="Zizou Slab" w:hAnsi="Zizou Slab"/>
                                <w:b w:val="0"/>
                                <w:lang w:val="es-MX"/>
                              </w:rPr>
                              <w:t>Astra</w:t>
                            </w:r>
                            <w:bookmarkEnd w:id="2318"/>
                          </w:p>
                          <w:p w14:paraId="002D98FC" w14:textId="77777777" w:rsidR="0017691D" w:rsidRDefault="0017691D" w:rsidP="00AD21BC"/>
                          <w:p w14:paraId="70529DF0" w14:textId="77777777" w:rsidR="0017691D" w:rsidRPr="00DF42D1" w:rsidRDefault="0017691D" w:rsidP="00AD21BC">
                            <w:pPr>
                              <w:pStyle w:val="Ttulo1"/>
                              <w:rPr>
                                <w:rFonts w:ascii="Zizou Slab" w:hAnsi="Zizou Slab"/>
                                <w:b w:val="0"/>
                                <w:lang w:val="es-MX"/>
                              </w:rPr>
                            </w:pPr>
                            <w:bookmarkStart w:id="2319" w:name="_Toc25309671"/>
                            <w:r>
                              <w:rPr>
                                <w:rFonts w:ascii="Zizou Slab" w:hAnsi="Zizou Slab"/>
                                <w:b w:val="0"/>
                                <w:lang w:val="es-MX"/>
                              </w:rPr>
                              <w:t>Astra</w:t>
                            </w:r>
                            <w:bookmarkEnd w:id="2319"/>
                          </w:p>
                          <w:p w14:paraId="2C81E857" w14:textId="77777777" w:rsidR="0017691D" w:rsidRDefault="0017691D" w:rsidP="00AD21BC"/>
                          <w:p w14:paraId="0EBB25E7" w14:textId="77777777" w:rsidR="0017691D" w:rsidRPr="00DF42D1" w:rsidRDefault="0017691D" w:rsidP="00AD21BC">
                            <w:pPr>
                              <w:pStyle w:val="Ttulo1"/>
                              <w:rPr>
                                <w:rFonts w:ascii="Zizou Slab" w:hAnsi="Zizou Slab"/>
                                <w:b w:val="0"/>
                                <w:lang w:val="es-MX"/>
                              </w:rPr>
                            </w:pPr>
                            <w:bookmarkStart w:id="2320" w:name="_Toc25309672"/>
                            <w:r>
                              <w:rPr>
                                <w:rFonts w:ascii="Zizou Slab" w:hAnsi="Zizou Slab"/>
                                <w:b w:val="0"/>
                                <w:lang w:val="es-MX"/>
                              </w:rPr>
                              <w:t>Astra</w:t>
                            </w:r>
                            <w:bookmarkEnd w:id="2320"/>
                          </w:p>
                          <w:p w14:paraId="3CA9CFA8" w14:textId="77777777" w:rsidR="0017691D" w:rsidRDefault="0017691D" w:rsidP="00AD21BC"/>
                          <w:p w14:paraId="59903779" w14:textId="77777777" w:rsidR="0017691D" w:rsidRPr="00DF42D1" w:rsidRDefault="0017691D" w:rsidP="00AD21BC">
                            <w:pPr>
                              <w:pStyle w:val="Ttulo1"/>
                              <w:rPr>
                                <w:rFonts w:ascii="Zizou Slab" w:hAnsi="Zizou Slab"/>
                                <w:b w:val="0"/>
                                <w:lang w:val="es-MX"/>
                              </w:rPr>
                            </w:pPr>
                            <w:bookmarkStart w:id="2321" w:name="_Toc25309673"/>
                            <w:r>
                              <w:rPr>
                                <w:rFonts w:ascii="Zizou Slab" w:hAnsi="Zizou Slab"/>
                                <w:b w:val="0"/>
                                <w:lang w:val="es-MX"/>
                              </w:rPr>
                              <w:t>Astra</w:t>
                            </w:r>
                            <w:bookmarkEnd w:id="2321"/>
                          </w:p>
                          <w:p w14:paraId="0CACF5D3" w14:textId="77777777" w:rsidR="0017691D" w:rsidRDefault="0017691D" w:rsidP="00AD21BC"/>
                          <w:p w14:paraId="625F6376" w14:textId="77777777" w:rsidR="0017691D" w:rsidRPr="00DF42D1" w:rsidRDefault="0017691D" w:rsidP="00AD21BC">
                            <w:pPr>
                              <w:pStyle w:val="Ttulo1"/>
                              <w:rPr>
                                <w:rFonts w:ascii="Zizou Slab" w:hAnsi="Zizou Slab"/>
                                <w:b w:val="0"/>
                                <w:lang w:val="es-MX"/>
                              </w:rPr>
                            </w:pPr>
                            <w:bookmarkStart w:id="2322" w:name="_Toc25309674"/>
                            <w:r>
                              <w:rPr>
                                <w:rFonts w:ascii="Zizou Slab" w:hAnsi="Zizou Slab"/>
                                <w:b w:val="0"/>
                                <w:lang w:val="es-MX"/>
                              </w:rPr>
                              <w:t>Astra</w:t>
                            </w:r>
                            <w:bookmarkEnd w:id="2322"/>
                          </w:p>
                          <w:p w14:paraId="00778E79" w14:textId="77777777" w:rsidR="0017691D" w:rsidRDefault="0017691D" w:rsidP="00AD21BC"/>
                          <w:p w14:paraId="05A15AF4" w14:textId="77777777" w:rsidR="0017691D" w:rsidRPr="00DF42D1" w:rsidRDefault="0017691D" w:rsidP="00AD21BC">
                            <w:pPr>
                              <w:pStyle w:val="Ttulo1"/>
                              <w:rPr>
                                <w:rFonts w:ascii="Zizou Slab" w:hAnsi="Zizou Slab"/>
                                <w:b w:val="0"/>
                                <w:lang w:val="es-MX"/>
                              </w:rPr>
                            </w:pPr>
                            <w:bookmarkStart w:id="2323" w:name="_Toc25309675"/>
                            <w:r>
                              <w:rPr>
                                <w:rFonts w:ascii="Zizou Slab" w:hAnsi="Zizou Slab"/>
                                <w:b w:val="0"/>
                                <w:lang w:val="es-MX"/>
                              </w:rPr>
                              <w:t>Astra</w:t>
                            </w:r>
                            <w:bookmarkEnd w:id="2323"/>
                          </w:p>
                          <w:p w14:paraId="1A2AEF74" w14:textId="77777777" w:rsidR="0017691D" w:rsidRDefault="0017691D" w:rsidP="00AD21BC"/>
                          <w:p w14:paraId="7C30E593" w14:textId="77777777" w:rsidR="0017691D" w:rsidRPr="00DF42D1" w:rsidRDefault="0017691D" w:rsidP="00AD21BC">
                            <w:pPr>
                              <w:pStyle w:val="Ttulo1"/>
                              <w:rPr>
                                <w:rFonts w:ascii="Zizou Slab" w:hAnsi="Zizou Slab"/>
                                <w:b w:val="0"/>
                                <w:lang w:val="es-MX"/>
                              </w:rPr>
                            </w:pPr>
                            <w:bookmarkStart w:id="2324" w:name="_Toc25309676"/>
                            <w:r>
                              <w:rPr>
                                <w:rFonts w:ascii="Zizou Slab" w:hAnsi="Zizou Slab"/>
                                <w:b w:val="0"/>
                                <w:lang w:val="es-MX"/>
                              </w:rPr>
                              <w:t>Astra</w:t>
                            </w:r>
                            <w:bookmarkEnd w:id="2324"/>
                          </w:p>
                          <w:p w14:paraId="7AE42E51" w14:textId="77777777" w:rsidR="0017691D" w:rsidRDefault="0017691D" w:rsidP="00AD21BC"/>
                          <w:p w14:paraId="1ED1DDD4" w14:textId="77777777" w:rsidR="0017691D" w:rsidRPr="00DF42D1" w:rsidRDefault="0017691D" w:rsidP="00AD21BC">
                            <w:pPr>
                              <w:pStyle w:val="Ttulo1"/>
                              <w:rPr>
                                <w:rFonts w:ascii="Zizou Slab" w:hAnsi="Zizou Slab"/>
                                <w:b w:val="0"/>
                                <w:lang w:val="es-MX"/>
                              </w:rPr>
                            </w:pPr>
                            <w:bookmarkStart w:id="2325" w:name="_Toc25309677"/>
                            <w:r>
                              <w:rPr>
                                <w:rFonts w:ascii="Zizou Slab" w:hAnsi="Zizou Slab"/>
                                <w:b w:val="0"/>
                                <w:lang w:val="es-MX"/>
                              </w:rPr>
                              <w:t>Astra</w:t>
                            </w:r>
                            <w:bookmarkEnd w:id="2325"/>
                          </w:p>
                          <w:p w14:paraId="7437BFFD" w14:textId="77777777" w:rsidR="0017691D" w:rsidRDefault="0017691D" w:rsidP="00AD21BC"/>
                          <w:p w14:paraId="19CD5309" w14:textId="77777777" w:rsidR="0017691D" w:rsidRPr="00DF42D1" w:rsidRDefault="0017691D" w:rsidP="00AD21BC">
                            <w:pPr>
                              <w:pStyle w:val="Ttulo1"/>
                              <w:rPr>
                                <w:rFonts w:ascii="Zizou Slab" w:hAnsi="Zizou Slab"/>
                                <w:b w:val="0"/>
                                <w:lang w:val="es-MX"/>
                              </w:rPr>
                            </w:pPr>
                            <w:bookmarkStart w:id="2326" w:name="_Toc25309678"/>
                            <w:r>
                              <w:rPr>
                                <w:rFonts w:ascii="Zizou Slab" w:hAnsi="Zizou Slab"/>
                                <w:b w:val="0"/>
                                <w:lang w:val="es-MX"/>
                              </w:rPr>
                              <w:t>Astra</w:t>
                            </w:r>
                            <w:bookmarkEnd w:id="2326"/>
                          </w:p>
                          <w:p w14:paraId="74F73923" w14:textId="77777777" w:rsidR="0017691D" w:rsidRDefault="0017691D" w:rsidP="00AD21BC"/>
                          <w:p w14:paraId="4B57EEBF" w14:textId="77777777" w:rsidR="0017691D" w:rsidRPr="00DF42D1" w:rsidRDefault="0017691D" w:rsidP="00AD21BC">
                            <w:pPr>
                              <w:pStyle w:val="Ttulo1"/>
                              <w:rPr>
                                <w:rFonts w:ascii="Zizou Slab" w:hAnsi="Zizou Slab"/>
                                <w:b w:val="0"/>
                                <w:lang w:val="es-MX"/>
                              </w:rPr>
                            </w:pPr>
                            <w:bookmarkStart w:id="2327" w:name="_Toc25309679"/>
                            <w:r>
                              <w:rPr>
                                <w:rFonts w:ascii="Zizou Slab" w:hAnsi="Zizou Slab"/>
                                <w:b w:val="0"/>
                                <w:lang w:val="es-MX"/>
                              </w:rPr>
                              <w:t>Astra</w:t>
                            </w:r>
                            <w:bookmarkEnd w:id="2327"/>
                          </w:p>
                          <w:p w14:paraId="076EF91F" w14:textId="77777777" w:rsidR="0017691D" w:rsidRDefault="0017691D" w:rsidP="00AD21BC"/>
                          <w:p w14:paraId="4757C4AC" w14:textId="77777777" w:rsidR="0017691D" w:rsidRPr="00DF42D1" w:rsidRDefault="0017691D" w:rsidP="00AD21BC">
                            <w:pPr>
                              <w:pStyle w:val="Ttulo1"/>
                              <w:rPr>
                                <w:rFonts w:ascii="Zizou Slab" w:hAnsi="Zizou Slab"/>
                                <w:b w:val="0"/>
                                <w:lang w:val="es-MX"/>
                              </w:rPr>
                            </w:pPr>
                            <w:bookmarkStart w:id="2328" w:name="_Toc25309680"/>
                            <w:r>
                              <w:rPr>
                                <w:rFonts w:ascii="Zizou Slab" w:hAnsi="Zizou Slab"/>
                                <w:b w:val="0"/>
                                <w:lang w:val="es-MX"/>
                              </w:rPr>
                              <w:t>Astra</w:t>
                            </w:r>
                            <w:bookmarkEnd w:id="2328"/>
                          </w:p>
                          <w:p w14:paraId="0D20CCFC" w14:textId="77777777" w:rsidR="0017691D" w:rsidRDefault="0017691D" w:rsidP="00AD21BC"/>
                          <w:p w14:paraId="3E649280" w14:textId="77777777" w:rsidR="0017691D" w:rsidRPr="00DF42D1" w:rsidRDefault="0017691D" w:rsidP="00AD21BC">
                            <w:pPr>
                              <w:pStyle w:val="Ttulo1"/>
                              <w:rPr>
                                <w:rFonts w:ascii="Zizou Slab" w:hAnsi="Zizou Slab"/>
                                <w:b w:val="0"/>
                                <w:lang w:val="es-MX"/>
                              </w:rPr>
                            </w:pPr>
                            <w:bookmarkStart w:id="2329" w:name="_Toc25309681"/>
                            <w:r>
                              <w:rPr>
                                <w:rFonts w:ascii="Zizou Slab" w:hAnsi="Zizou Slab"/>
                                <w:b w:val="0"/>
                                <w:lang w:val="es-MX"/>
                              </w:rPr>
                              <w:t>Astra</w:t>
                            </w:r>
                            <w:bookmarkEnd w:id="2329"/>
                          </w:p>
                          <w:p w14:paraId="3354FFC2" w14:textId="77777777" w:rsidR="0017691D" w:rsidRDefault="0017691D" w:rsidP="00AD21BC"/>
                          <w:p w14:paraId="5EE48559" w14:textId="77777777" w:rsidR="0017691D" w:rsidRPr="00DF42D1" w:rsidRDefault="0017691D" w:rsidP="00AD21BC">
                            <w:pPr>
                              <w:pStyle w:val="Ttulo1"/>
                              <w:rPr>
                                <w:rFonts w:ascii="Zizou Slab" w:hAnsi="Zizou Slab"/>
                                <w:b w:val="0"/>
                                <w:lang w:val="es-MX"/>
                              </w:rPr>
                            </w:pPr>
                            <w:bookmarkStart w:id="2330" w:name="_Toc25309682"/>
                            <w:r>
                              <w:rPr>
                                <w:rFonts w:ascii="Zizou Slab" w:hAnsi="Zizou Slab"/>
                                <w:b w:val="0"/>
                                <w:lang w:val="es-MX"/>
                              </w:rPr>
                              <w:t>Astra</w:t>
                            </w:r>
                            <w:bookmarkEnd w:id="2330"/>
                          </w:p>
                          <w:p w14:paraId="7FDC994B" w14:textId="77777777" w:rsidR="0017691D" w:rsidRDefault="0017691D" w:rsidP="00AD21BC"/>
                          <w:p w14:paraId="4CF1DD03" w14:textId="77777777" w:rsidR="0017691D" w:rsidRPr="00DF42D1" w:rsidRDefault="0017691D" w:rsidP="00AD21BC">
                            <w:pPr>
                              <w:pStyle w:val="Ttulo1"/>
                              <w:rPr>
                                <w:rFonts w:ascii="Zizou Slab" w:hAnsi="Zizou Slab"/>
                                <w:b w:val="0"/>
                                <w:lang w:val="es-MX"/>
                              </w:rPr>
                            </w:pPr>
                            <w:bookmarkStart w:id="2331" w:name="_Toc25309683"/>
                            <w:r>
                              <w:rPr>
                                <w:rFonts w:ascii="Zizou Slab" w:hAnsi="Zizou Slab"/>
                                <w:b w:val="0"/>
                                <w:lang w:val="es-MX"/>
                              </w:rPr>
                              <w:t>Astra</w:t>
                            </w:r>
                            <w:bookmarkEnd w:id="2331"/>
                          </w:p>
                          <w:p w14:paraId="75B8A536" w14:textId="77777777" w:rsidR="0017691D" w:rsidRDefault="0017691D" w:rsidP="00AD21BC"/>
                          <w:p w14:paraId="47A702C0" w14:textId="77777777" w:rsidR="0017691D" w:rsidRPr="00DF42D1" w:rsidRDefault="0017691D" w:rsidP="00AD21BC">
                            <w:pPr>
                              <w:pStyle w:val="Ttulo1"/>
                              <w:rPr>
                                <w:rFonts w:ascii="Zizou Slab" w:hAnsi="Zizou Slab"/>
                                <w:b w:val="0"/>
                                <w:lang w:val="es-MX"/>
                              </w:rPr>
                            </w:pPr>
                            <w:bookmarkStart w:id="2332" w:name="_Toc25309684"/>
                            <w:r>
                              <w:rPr>
                                <w:rFonts w:ascii="Zizou Slab" w:hAnsi="Zizou Slab"/>
                                <w:b w:val="0"/>
                                <w:lang w:val="es-MX"/>
                              </w:rPr>
                              <w:t>Astra</w:t>
                            </w:r>
                            <w:bookmarkEnd w:id="2332"/>
                          </w:p>
                          <w:p w14:paraId="6D215C95" w14:textId="77777777" w:rsidR="0017691D" w:rsidRDefault="0017691D" w:rsidP="00AD21BC"/>
                          <w:p w14:paraId="33E9C25B" w14:textId="77777777" w:rsidR="0017691D" w:rsidRPr="00DF42D1" w:rsidRDefault="0017691D" w:rsidP="00AD21BC">
                            <w:pPr>
                              <w:pStyle w:val="Ttulo1"/>
                              <w:rPr>
                                <w:rFonts w:ascii="Zizou Slab" w:hAnsi="Zizou Slab"/>
                                <w:b w:val="0"/>
                                <w:lang w:val="es-MX"/>
                              </w:rPr>
                            </w:pPr>
                            <w:bookmarkStart w:id="2333" w:name="_Toc25309685"/>
                            <w:r>
                              <w:rPr>
                                <w:rFonts w:ascii="Zizou Slab" w:hAnsi="Zizou Slab"/>
                                <w:b w:val="0"/>
                                <w:lang w:val="es-MX"/>
                              </w:rPr>
                              <w:t>Astra</w:t>
                            </w:r>
                            <w:bookmarkEnd w:id="2333"/>
                          </w:p>
                          <w:p w14:paraId="29D1EB36" w14:textId="77777777" w:rsidR="0017691D" w:rsidRDefault="0017691D" w:rsidP="00AD21BC"/>
                          <w:p w14:paraId="75393B66" w14:textId="77777777" w:rsidR="0017691D" w:rsidRPr="00DF42D1" w:rsidRDefault="0017691D" w:rsidP="00AD21BC">
                            <w:pPr>
                              <w:pStyle w:val="Ttulo1"/>
                              <w:rPr>
                                <w:rFonts w:ascii="Zizou Slab" w:hAnsi="Zizou Slab"/>
                                <w:b w:val="0"/>
                                <w:lang w:val="es-MX"/>
                              </w:rPr>
                            </w:pPr>
                            <w:bookmarkStart w:id="2334" w:name="_Toc25309686"/>
                            <w:r>
                              <w:rPr>
                                <w:rFonts w:ascii="Zizou Slab" w:hAnsi="Zizou Slab"/>
                                <w:b w:val="0"/>
                                <w:lang w:val="es-MX"/>
                              </w:rPr>
                              <w:t>Astra</w:t>
                            </w:r>
                            <w:bookmarkEnd w:id="2334"/>
                          </w:p>
                          <w:p w14:paraId="2FA8AE85" w14:textId="77777777" w:rsidR="0017691D" w:rsidRDefault="0017691D" w:rsidP="00AD21BC"/>
                          <w:p w14:paraId="753BDE88" w14:textId="77777777" w:rsidR="0017691D" w:rsidRPr="00DF42D1" w:rsidRDefault="0017691D" w:rsidP="00AD21BC">
                            <w:pPr>
                              <w:pStyle w:val="Ttulo1"/>
                              <w:rPr>
                                <w:rFonts w:ascii="Zizou Slab" w:hAnsi="Zizou Slab"/>
                                <w:b w:val="0"/>
                                <w:lang w:val="es-MX"/>
                              </w:rPr>
                            </w:pPr>
                            <w:bookmarkStart w:id="2335" w:name="_Toc25309687"/>
                            <w:r>
                              <w:rPr>
                                <w:rFonts w:ascii="Zizou Slab" w:hAnsi="Zizou Slab"/>
                                <w:b w:val="0"/>
                                <w:lang w:val="es-MX"/>
                              </w:rPr>
                              <w:t>Astra</w:t>
                            </w:r>
                            <w:bookmarkEnd w:id="2335"/>
                          </w:p>
                          <w:p w14:paraId="14D50CC8" w14:textId="77777777" w:rsidR="0017691D" w:rsidRDefault="0017691D" w:rsidP="00AD21BC"/>
                          <w:p w14:paraId="4C58146B" w14:textId="77777777" w:rsidR="0017691D" w:rsidRPr="00DF42D1" w:rsidRDefault="0017691D" w:rsidP="00AD21BC">
                            <w:pPr>
                              <w:pStyle w:val="Ttulo1"/>
                              <w:rPr>
                                <w:rFonts w:ascii="Zizou Slab" w:hAnsi="Zizou Slab"/>
                                <w:b w:val="0"/>
                                <w:lang w:val="es-MX"/>
                              </w:rPr>
                            </w:pPr>
                            <w:bookmarkStart w:id="2336" w:name="_Toc25309688"/>
                            <w:r>
                              <w:rPr>
                                <w:rFonts w:ascii="Zizou Slab" w:hAnsi="Zizou Slab"/>
                                <w:b w:val="0"/>
                                <w:lang w:val="es-MX"/>
                              </w:rPr>
                              <w:t>Astra</w:t>
                            </w:r>
                            <w:bookmarkEnd w:id="2336"/>
                          </w:p>
                          <w:p w14:paraId="6A143CD0" w14:textId="77777777" w:rsidR="0017691D" w:rsidRDefault="0017691D" w:rsidP="00AD21BC"/>
                          <w:p w14:paraId="256DDFA4" w14:textId="77777777" w:rsidR="0017691D" w:rsidRPr="00DF42D1" w:rsidRDefault="0017691D" w:rsidP="00AD21BC">
                            <w:pPr>
                              <w:pStyle w:val="Ttulo1"/>
                              <w:rPr>
                                <w:rFonts w:ascii="Zizou Slab" w:hAnsi="Zizou Slab"/>
                                <w:b w:val="0"/>
                                <w:lang w:val="es-MX"/>
                              </w:rPr>
                            </w:pPr>
                            <w:bookmarkStart w:id="2337" w:name="_Toc25309689"/>
                            <w:r>
                              <w:rPr>
                                <w:rFonts w:ascii="Zizou Slab" w:hAnsi="Zizou Slab"/>
                                <w:b w:val="0"/>
                                <w:lang w:val="es-MX"/>
                              </w:rPr>
                              <w:t>Astra</w:t>
                            </w:r>
                            <w:bookmarkEnd w:id="2337"/>
                          </w:p>
                          <w:p w14:paraId="03295586" w14:textId="77777777" w:rsidR="0017691D" w:rsidRDefault="0017691D" w:rsidP="00AD21BC"/>
                          <w:p w14:paraId="63C298F8" w14:textId="77777777" w:rsidR="0017691D" w:rsidRPr="00DF42D1" w:rsidRDefault="0017691D" w:rsidP="00AD21BC">
                            <w:pPr>
                              <w:pStyle w:val="Ttulo1"/>
                              <w:rPr>
                                <w:rFonts w:ascii="Zizou Slab" w:hAnsi="Zizou Slab"/>
                                <w:b w:val="0"/>
                                <w:lang w:val="es-MX"/>
                              </w:rPr>
                            </w:pPr>
                            <w:bookmarkStart w:id="2338" w:name="_Toc25309690"/>
                            <w:r>
                              <w:rPr>
                                <w:rFonts w:ascii="Zizou Slab" w:hAnsi="Zizou Slab"/>
                                <w:b w:val="0"/>
                                <w:lang w:val="es-MX"/>
                              </w:rPr>
                              <w:t>Astra</w:t>
                            </w:r>
                            <w:bookmarkEnd w:id="2338"/>
                          </w:p>
                          <w:p w14:paraId="3B735124" w14:textId="77777777" w:rsidR="0017691D" w:rsidRDefault="0017691D" w:rsidP="00AD21BC"/>
                          <w:p w14:paraId="51FCA3E6" w14:textId="77777777" w:rsidR="0017691D" w:rsidRPr="00DF42D1" w:rsidRDefault="0017691D" w:rsidP="00AD21BC">
                            <w:pPr>
                              <w:pStyle w:val="Ttulo1"/>
                              <w:rPr>
                                <w:rFonts w:ascii="Zizou Slab" w:hAnsi="Zizou Slab"/>
                                <w:b w:val="0"/>
                                <w:lang w:val="es-MX"/>
                              </w:rPr>
                            </w:pPr>
                            <w:bookmarkStart w:id="2339" w:name="_Toc25309691"/>
                            <w:r>
                              <w:rPr>
                                <w:rFonts w:ascii="Zizou Slab" w:hAnsi="Zizou Slab"/>
                                <w:b w:val="0"/>
                                <w:lang w:val="es-MX"/>
                              </w:rPr>
                              <w:t>Astra</w:t>
                            </w:r>
                            <w:bookmarkEnd w:id="2339"/>
                          </w:p>
                          <w:p w14:paraId="642895E1" w14:textId="77777777" w:rsidR="0017691D" w:rsidRDefault="0017691D" w:rsidP="00AD21BC"/>
                          <w:p w14:paraId="040AC517" w14:textId="77777777" w:rsidR="0017691D" w:rsidRPr="00DF42D1" w:rsidRDefault="0017691D" w:rsidP="00AD21BC">
                            <w:pPr>
                              <w:pStyle w:val="Ttulo1"/>
                              <w:rPr>
                                <w:rFonts w:ascii="Zizou Slab" w:hAnsi="Zizou Slab"/>
                                <w:b w:val="0"/>
                                <w:lang w:val="es-MX"/>
                              </w:rPr>
                            </w:pPr>
                            <w:bookmarkStart w:id="2340" w:name="_Toc25309692"/>
                            <w:r>
                              <w:rPr>
                                <w:rFonts w:ascii="Zizou Slab" w:hAnsi="Zizou Slab"/>
                                <w:b w:val="0"/>
                                <w:lang w:val="es-MX"/>
                              </w:rPr>
                              <w:t>Astra</w:t>
                            </w:r>
                            <w:bookmarkEnd w:id="2340"/>
                          </w:p>
                          <w:p w14:paraId="2C37A97F" w14:textId="77777777" w:rsidR="0017691D" w:rsidRDefault="0017691D" w:rsidP="00AD21BC"/>
                          <w:p w14:paraId="6E6E3211" w14:textId="77777777" w:rsidR="0017691D" w:rsidRPr="00DF42D1" w:rsidRDefault="0017691D" w:rsidP="00AD21BC">
                            <w:pPr>
                              <w:pStyle w:val="Ttulo1"/>
                              <w:rPr>
                                <w:rFonts w:ascii="Zizou Slab" w:hAnsi="Zizou Slab"/>
                                <w:b w:val="0"/>
                                <w:lang w:val="es-MX"/>
                              </w:rPr>
                            </w:pPr>
                            <w:bookmarkStart w:id="2341" w:name="_Toc25309693"/>
                            <w:r>
                              <w:rPr>
                                <w:rFonts w:ascii="Zizou Slab" w:hAnsi="Zizou Slab"/>
                                <w:b w:val="0"/>
                                <w:lang w:val="es-MX"/>
                              </w:rPr>
                              <w:t>Astra</w:t>
                            </w:r>
                            <w:bookmarkEnd w:id="2341"/>
                          </w:p>
                          <w:p w14:paraId="1483BA94" w14:textId="77777777" w:rsidR="0017691D" w:rsidRDefault="0017691D" w:rsidP="00AD21BC"/>
                          <w:p w14:paraId="1C9971BF" w14:textId="77777777" w:rsidR="0017691D" w:rsidRPr="00DF42D1" w:rsidRDefault="0017691D" w:rsidP="00AD21BC">
                            <w:pPr>
                              <w:pStyle w:val="Ttulo1"/>
                              <w:rPr>
                                <w:rFonts w:ascii="Zizou Slab" w:hAnsi="Zizou Slab"/>
                                <w:b w:val="0"/>
                                <w:lang w:val="es-MX"/>
                              </w:rPr>
                            </w:pPr>
                            <w:bookmarkStart w:id="2342" w:name="_Toc25309694"/>
                            <w:r>
                              <w:rPr>
                                <w:rFonts w:ascii="Zizou Slab" w:hAnsi="Zizou Slab"/>
                                <w:b w:val="0"/>
                                <w:lang w:val="es-MX"/>
                              </w:rPr>
                              <w:t>Astra</w:t>
                            </w:r>
                            <w:bookmarkEnd w:id="2342"/>
                          </w:p>
                          <w:p w14:paraId="45AD65C8" w14:textId="77777777" w:rsidR="0017691D" w:rsidRDefault="0017691D" w:rsidP="00AD21BC"/>
                          <w:p w14:paraId="282688BE" w14:textId="77777777" w:rsidR="0017691D" w:rsidRPr="00DF42D1" w:rsidRDefault="0017691D" w:rsidP="00AD21BC">
                            <w:pPr>
                              <w:pStyle w:val="Ttulo1"/>
                              <w:rPr>
                                <w:rFonts w:ascii="Zizou Slab" w:hAnsi="Zizou Slab"/>
                                <w:b w:val="0"/>
                                <w:lang w:val="es-MX"/>
                              </w:rPr>
                            </w:pPr>
                            <w:bookmarkStart w:id="2343" w:name="_Toc25309695"/>
                            <w:r>
                              <w:rPr>
                                <w:rFonts w:ascii="Zizou Slab" w:hAnsi="Zizou Slab"/>
                                <w:b w:val="0"/>
                                <w:lang w:val="es-MX"/>
                              </w:rPr>
                              <w:t>Astra</w:t>
                            </w:r>
                            <w:bookmarkEnd w:id="2343"/>
                          </w:p>
                          <w:p w14:paraId="6958A7C1" w14:textId="77777777" w:rsidR="0017691D" w:rsidRDefault="0017691D" w:rsidP="00AD21BC"/>
                          <w:p w14:paraId="092882F0" w14:textId="77777777" w:rsidR="0017691D" w:rsidRPr="00DF42D1" w:rsidRDefault="0017691D" w:rsidP="00AD21BC">
                            <w:pPr>
                              <w:pStyle w:val="Ttulo1"/>
                              <w:rPr>
                                <w:rFonts w:ascii="Zizou Slab" w:hAnsi="Zizou Slab"/>
                                <w:b w:val="0"/>
                                <w:lang w:val="es-MX"/>
                              </w:rPr>
                            </w:pPr>
                            <w:bookmarkStart w:id="2344" w:name="_Toc25309696"/>
                            <w:r>
                              <w:rPr>
                                <w:rFonts w:ascii="Zizou Slab" w:hAnsi="Zizou Slab"/>
                                <w:b w:val="0"/>
                                <w:lang w:val="es-MX"/>
                              </w:rPr>
                              <w:t>Astra</w:t>
                            </w:r>
                            <w:bookmarkEnd w:id="2344"/>
                          </w:p>
                          <w:p w14:paraId="7233F346" w14:textId="77777777" w:rsidR="0017691D" w:rsidRDefault="0017691D" w:rsidP="00AD21BC"/>
                          <w:p w14:paraId="4E08A636" w14:textId="77777777" w:rsidR="0017691D" w:rsidRPr="00DF42D1" w:rsidRDefault="0017691D" w:rsidP="00AD21BC">
                            <w:pPr>
                              <w:pStyle w:val="Ttulo1"/>
                              <w:rPr>
                                <w:rFonts w:ascii="Zizou Slab" w:hAnsi="Zizou Slab"/>
                                <w:b w:val="0"/>
                                <w:lang w:val="es-MX"/>
                              </w:rPr>
                            </w:pPr>
                            <w:bookmarkStart w:id="2345" w:name="_Toc25309697"/>
                            <w:r>
                              <w:rPr>
                                <w:rFonts w:ascii="Zizou Slab" w:hAnsi="Zizou Slab"/>
                                <w:b w:val="0"/>
                                <w:lang w:val="es-MX"/>
                              </w:rPr>
                              <w:t>Astra</w:t>
                            </w:r>
                            <w:bookmarkEnd w:id="2345"/>
                          </w:p>
                          <w:p w14:paraId="3CDD411B" w14:textId="77777777" w:rsidR="0017691D" w:rsidRDefault="0017691D" w:rsidP="00AD21BC"/>
                          <w:p w14:paraId="0F177A55" w14:textId="77777777" w:rsidR="0017691D" w:rsidRPr="00DF42D1" w:rsidRDefault="0017691D" w:rsidP="00AD21BC">
                            <w:pPr>
                              <w:pStyle w:val="Ttulo1"/>
                              <w:rPr>
                                <w:rFonts w:ascii="Zizou Slab" w:hAnsi="Zizou Slab"/>
                                <w:b w:val="0"/>
                                <w:lang w:val="es-MX"/>
                              </w:rPr>
                            </w:pPr>
                            <w:bookmarkStart w:id="2346" w:name="_Toc25309698"/>
                            <w:r>
                              <w:rPr>
                                <w:rFonts w:ascii="Zizou Slab" w:hAnsi="Zizou Slab"/>
                                <w:b w:val="0"/>
                                <w:lang w:val="es-MX"/>
                              </w:rPr>
                              <w:t>Astra</w:t>
                            </w:r>
                            <w:bookmarkEnd w:id="2346"/>
                          </w:p>
                          <w:p w14:paraId="12BCDA56" w14:textId="77777777" w:rsidR="0017691D" w:rsidRDefault="0017691D" w:rsidP="00AD21BC"/>
                          <w:p w14:paraId="7210C558" w14:textId="77777777" w:rsidR="0017691D" w:rsidRPr="00DF42D1" w:rsidRDefault="0017691D" w:rsidP="00AD21BC">
                            <w:pPr>
                              <w:pStyle w:val="Ttulo1"/>
                              <w:rPr>
                                <w:rFonts w:ascii="Zizou Slab" w:hAnsi="Zizou Slab"/>
                                <w:b w:val="0"/>
                                <w:lang w:val="es-MX"/>
                              </w:rPr>
                            </w:pPr>
                            <w:bookmarkStart w:id="2347" w:name="_Toc25309699"/>
                            <w:r>
                              <w:rPr>
                                <w:rFonts w:ascii="Zizou Slab" w:hAnsi="Zizou Slab"/>
                                <w:b w:val="0"/>
                                <w:lang w:val="es-MX"/>
                              </w:rPr>
                              <w:t>Astra</w:t>
                            </w:r>
                            <w:bookmarkEnd w:id="2347"/>
                          </w:p>
                          <w:p w14:paraId="086FB257" w14:textId="77777777" w:rsidR="0017691D" w:rsidRDefault="0017691D" w:rsidP="00AD21BC"/>
                          <w:p w14:paraId="40196057" w14:textId="77777777" w:rsidR="0017691D" w:rsidRPr="00DF42D1" w:rsidRDefault="0017691D" w:rsidP="00AD21BC">
                            <w:pPr>
                              <w:pStyle w:val="Ttulo1"/>
                              <w:rPr>
                                <w:rFonts w:ascii="Zizou Slab" w:hAnsi="Zizou Slab"/>
                                <w:b w:val="0"/>
                                <w:lang w:val="es-MX"/>
                              </w:rPr>
                            </w:pPr>
                            <w:bookmarkStart w:id="2348" w:name="_Toc25309700"/>
                            <w:r>
                              <w:rPr>
                                <w:rFonts w:ascii="Zizou Slab" w:hAnsi="Zizou Slab"/>
                                <w:b w:val="0"/>
                                <w:lang w:val="es-MX"/>
                              </w:rPr>
                              <w:t>Astra</w:t>
                            </w:r>
                            <w:bookmarkEnd w:id="2348"/>
                          </w:p>
                          <w:p w14:paraId="2891ADF1" w14:textId="77777777" w:rsidR="0017691D" w:rsidRDefault="0017691D" w:rsidP="00AD21BC"/>
                          <w:p w14:paraId="77CAC333" w14:textId="77777777" w:rsidR="0017691D" w:rsidRPr="00DF42D1" w:rsidRDefault="0017691D" w:rsidP="00AD21BC">
                            <w:pPr>
                              <w:pStyle w:val="Ttulo1"/>
                              <w:rPr>
                                <w:rFonts w:ascii="Zizou Slab" w:hAnsi="Zizou Slab"/>
                                <w:b w:val="0"/>
                                <w:lang w:val="es-MX"/>
                              </w:rPr>
                            </w:pPr>
                            <w:bookmarkStart w:id="2349" w:name="_Toc25309701"/>
                            <w:r>
                              <w:rPr>
                                <w:rFonts w:ascii="Zizou Slab" w:hAnsi="Zizou Slab"/>
                                <w:b w:val="0"/>
                                <w:lang w:val="es-MX"/>
                              </w:rPr>
                              <w:t>Astra</w:t>
                            </w:r>
                            <w:bookmarkEnd w:id="2349"/>
                          </w:p>
                          <w:p w14:paraId="38AF74C3" w14:textId="77777777" w:rsidR="0017691D" w:rsidRDefault="0017691D" w:rsidP="00AD21BC"/>
                          <w:p w14:paraId="3E1F32C8" w14:textId="77777777" w:rsidR="0017691D" w:rsidRPr="00DF42D1" w:rsidRDefault="0017691D" w:rsidP="00AD21BC">
                            <w:pPr>
                              <w:pStyle w:val="Ttulo1"/>
                              <w:rPr>
                                <w:rFonts w:ascii="Zizou Slab" w:hAnsi="Zizou Slab"/>
                                <w:b w:val="0"/>
                                <w:lang w:val="es-MX"/>
                              </w:rPr>
                            </w:pPr>
                            <w:bookmarkStart w:id="2350" w:name="_Toc25309702"/>
                            <w:r>
                              <w:rPr>
                                <w:rFonts w:ascii="Zizou Slab" w:hAnsi="Zizou Slab"/>
                                <w:b w:val="0"/>
                                <w:lang w:val="es-MX"/>
                              </w:rPr>
                              <w:t>Astra</w:t>
                            </w:r>
                            <w:bookmarkEnd w:id="2350"/>
                          </w:p>
                          <w:p w14:paraId="4DEC099B" w14:textId="77777777" w:rsidR="0017691D" w:rsidRDefault="0017691D" w:rsidP="00AD21BC"/>
                          <w:p w14:paraId="73396F2C" w14:textId="77777777" w:rsidR="0017691D" w:rsidRPr="00DF42D1" w:rsidRDefault="0017691D" w:rsidP="00AD21BC">
                            <w:pPr>
                              <w:pStyle w:val="Ttulo1"/>
                              <w:rPr>
                                <w:rFonts w:ascii="Zizou Slab" w:hAnsi="Zizou Slab"/>
                                <w:b w:val="0"/>
                                <w:lang w:val="es-MX"/>
                              </w:rPr>
                            </w:pPr>
                            <w:bookmarkStart w:id="2351" w:name="_Toc25309703"/>
                            <w:r>
                              <w:rPr>
                                <w:rFonts w:ascii="Zizou Slab" w:hAnsi="Zizou Slab"/>
                                <w:b w:val="0"/>
                                <w:lang w:val="es-MX"/>
                              </w:rPr>
                              <w:t>Astra</w:t>
                            </w:r>
                            <w:bookmarkEnd w:id="2351"/>
                          </w:p>
                          <w:p w14:paraId="7D6AF274" w14:textId="77777777" w:rsidR="0017691D" w:rsidRDefault="0017691D" w:rsidP="00AD21BC"/>
                          <w:p w14:paraId="0AE43591" w14:textId="77777777" w:rsidR="0017691D" w:rsidRPr="00DF42D1" w:rsidRDefault="0017691D" w:rsidP="00AD21BC">
                            <w:pPr>
                              <w:pStyle w:val="Ttulo1"/>
                              <w:rPr>
                                <w:rFonts w:ascii="Zizou Slab" w:hAnsi="Zizou Slab"/>
                                <w:b w:val="0"/>
                                <w:lang w:val="es-MX"/>
                              </w:rPr>
                            </w:pPr>
                            <w:bookmarkStart w:id="2352" w:name="_Toc25309704"/>
                            <w:r>
                              <w:rPr>
                                <w:rFonts w:ascii="Zizou Slab" w:hAnsi="Zizou Slab"/>
                                <w:b w:val="0"/>
                                <w:lang w:val="es-MX"/>
                              </w:rPr>
                              <w:t>Astra</w:t>
                            </w:r>
                            <w:bookmarkEnd w:id="2352"/>
                          </w:p>
                          <w:p w14:paraId="6FE7C507" w14:textId="77777777" w:rsidR="0017691D" w:rsidRDefault="0017691D" w:rsidP="00AD21BC"/>
                          <w:p w14:paraId="297E9714" w14:textId="77777777" w:rsidR="0017691D" w:rsidRPr="00DF42D1" w:rsidRDefault="0017691D" w:rsidP="00AD21BC">
                            <w:pPr>
                              <w:pStyle w:val="Ttulo1"/>
                              <w:rPr>
                                <w:rFonts w:ascii="Zizou Slab" w:hAnsi="Zizou Slab"/>
                                <w:b w:val="0"/>
                                <w:lang w:val="es-MX"/>
                              </w:rPr>
                            </w:pPr>
                            <w:bookmarkStart w:id="2353" w:name="_Toc25309705"/>
                            <w:r>
                              <w:rPr>
                                <w:rFonts w:ascii="Zizou Slab" w:hAnsi="Zizou Slab"/>
                                <w:b w:val="0"/>
                                <w:lang w:val="es-MX"/>
                              </w:rPr>
                              <w:t>Astra</w:t>
                            </w:r>
                            <w:bookmarkEnd w:id="2353"/>
                          </w:p>
                          <w:p w14:paraId="7876A5B7" w14:textId="77777777" w:rsidR="0017691D" w:rsidRDefault="0017691D" w:rsidP="00AD21BC"/>
                          <w:p w14:paraId="7AC05A4F" w14:textId="77777777" w:rsidR="0017691D" w:rsidRPr="00DF42D1" w:rsidRDefault="0017691D" w:rsidP="00AD21BC">
                            <w:pPr>
                              <w:pStyle w:val="Ttulo1"/>
                              <w:rPr>
                                <w:rFonts w:ascii="Zizou Slab" w:hAnsi="Zizou Slab"/>
                                <w:b w:val="0"/>
                                <w:lang w:val="es-MX"/>
                              </w:rPr>
                            </w:pPr>
                            <w:bookmarkStart w:id="2354" w:name="_Toc25309706"/>
                            <w:r>
                              <w:rPr>
                                <w:rFonts w:ascii="Zizou Slab" w:hAnsi="Zizou Slab"/>
                                <w:b w:val="0"/>
                                <w:lang w:val="es-MX"/>
                              </w:rPr>
                              <w:t>Astra</w:t>
                            </w:r>
                            <w:bookmarkEnd w:id="2354"/>
                          </w:p>
                          <w:p w14:paraId="40557A37" w14:textId="77777777" w:rsidR="0017691D" w:rsidRDefault="0017691D" w:rsidP="00AD21BC"/>
                          <w:p w14:paraId="2A3E7104" w14:textId="77777777" w:rsidR="0017691D" w:rsidRPr="00DF42D1" w:rsidRDefault="0017691D" w:rsidP="00AD21BC">
                            <w:pPr>
                              <w:pStyle w:val="Ttulo1"/>
                              <w:rPr>
                                <w:rFonts w:ascii="Zizou Slab" w:hAnsi="Zizou Slab"/>
                                <w:b w:val="0"/>
                                <w:lang w:val="es-MX"/>
                              </w:rPr>
                            </w:pPr>
                            <w:bookmarkStart w:id="2355" w:name="_Toc25309707"/>
                            <w:r>
                              <w:rPr>
                                <w:rFonts w:ascii="Zizou Slab" w:hAnsi="Zizou Slab"/>
                                <w:b w:val="0"/>
                                <w:lang w:val="es-MX"/>
                              </w:rPr>
                              <w:t>Astra</w:t>
                            </w:r>
                            <w:bookmarkEnd w:id="2355"/>
                          </w:p>
                          <w:p w14:paraId="3882628C" w14:textId="77777777" w:rsidR="0017691D" w:rsidRDefault="0017691D" w:rsidP="00AD21BC"/>
                          <w:p w14:paraId="7D0B6242" w14:textId="77777777" w:rsidR="0017691D" w:rsidRPr="00DF42D1" w:rsidRDefault="0017691D" w:rsidP="00AD21BC">
                            <w:pPr>
                              <w:pStyle w:val="Ttulo1"/>
                              <w:rPr>
                                <w:rFonts w:ascii="Zizou Slab" w:hAnsi="Zizou Slab"/>
                                <w:b w:val="0"/>
                                <w:lang w:val="es-MX"/>
                              </w:rPr>
                            </w:pPr>
                            <w:bookmarkStart w:id="2356" w:name="_Toc25309708"/>
                            <w:r>
                              <w:rPr>
                                <w:rFonts w:ascii="Zizou Slab" w:hAnsi="Zizou Slab"/>
                                <w:b w:val="0"/>
                                <w:lang w:val="es-MX"/>
                              </w:rPr>
                              <w:t>Astra</w:t>
                            </w:r>
                            <w:bookmarkEnd w:id="2356"/>
                          </w:p>
                          <w:p w14:paraId="38C5702B" w14:textId="77777777" w:rsidR="0017691D" w:rsidRDefault="0017691D" w:rsidP="00AD21BC"/>
                          <w:p w14:paraId="096CF492" w14:textId="77777777" w:rsidR="0017691D" w:rsidRPr="00DF42D1" w:rsidRDefault="0017691D" w:rsidP="00AD21BC">
                            <w:pPr>
                              <w:pStyle w:val="Ttulo1"/>
                              <w:rPr>
                                <w:rFonts w:ascii="Zizou Slab" w:hAnsi="Zizou Slab"/>
                                <w:b w:val="0"/>
                                <w:lang w:val="es-MX"/>
                              </w:rPr>
                            </w:pPr>
                            <w:bookmarkStart w:id="2357" w:name="_Toc25309709"/>
                            <w:r>
                              <w:rPr>
                                <w:rFonts w:ascii="Zizou Slab" w:hAnsi="Zizou Slab"/>
                                <w:b w:val="0"/>
                                <w:lang w:val="es-MX"/>
                              </w:rPr>
                              <w:t>Astra</w:t>
                            </w:r>
                            <w:bookmarkEnd w:id="2357"/>
                          </w:p>
                          <w:p w14:paraId="33EF3B70" w14:textId="77777777" w:rsidR="0017691D" w:rsidRDefault="0017691D" w:rsidP="00AD21BC"/>
                          <w:p w14:paraId="7BC80C94" w14:textId="77777777" w:rsidR="0017691D" w:rsidRPr="00DF42D1" w:rsidRDefault="0017691D" w:rsidP="00AD21BC">
                            <w:pPr>
                              <w:pStyle w:val="Ttulo1"/>
                              <w:rPr>
                                <w:rFonts w:ascii="Zizou Slab" w:hAnsi="Zizou Slab"/>
                                <w:b w:val="0"/>
                                <w:lang w:val="es-MX"/>
                              </w:rPr>
                            </w:pPr>
                            <w:bookmarkStart w:id="2358" w:name="_Toc25309710"/>
                            <w:r>
                              <w:rPr>
                                <w:rFonts w:ascii="Zizou Slab" w:hAnsi="Zizou Slab"/>
                                <w:b w:val="0"/>
                                <w:lang w:val="es-MX"/>
                              </w:rPr>
                              <w:t>Astra</w:t>
                            </w:r>
                            <w:bookmarkEnd w:id="2358"/>
                          </w:p>
                          <w:p w14:paraId="44978240" w14:textId="77777777" w:rsidR="0017691D" w:rsidRDefault="0017691D" w:rsidP="00AD21BC"/>
                          <w:p w14:paraId="036CAE17" w14:textId="77777777" w:rsidR="0017691D" w:rsidRPr="00DF42D1" w:rsidRDefault="0017691D" w:rsidP="00AD21BC">
                            <w:pPr>
                              <w:pStyle w:val="Ttulo1"/>
                              <w:rPr>
                                <w:rFonts w:ascii="Zizou Slab" w:hAnsi="Zizou Slab"/>
                                <w:b w:val="0"/>
                                <w:lang w:val="es-MX"/>
                              </w:rPr>
                            </w:pPr>
                            <w:bookmarkStart w:id="2359" w:name="_Toc25309711"/>
                            <w:r>
                              <w:rPr>
                                <w:rFonts w:ascii="Zizou Slab" w:hAnsi="Zizou Slab"/>
                                <w:b w:val="0"/>
                                <w:lang w:val="es-MX"/>
                              </w:rPr>
                              <w:t>Astra</w:t>
                            </w:r>
                            <w:bookmarkEnd w:id="2359"/>
                          </w:p>
                          <w:p w14:paraId="7B5F5DDA" w14:textId="77777777" w:rsidR="0017691D" w:rsidRDefault="0017691D" w:rsidP="00AD21BC"/>
                          <w:p w14:paraId="14A06890" w14:textId="77777777" w:rsidR="0017691D" w:rsidRPr="00DF42D1" w:rsidRDefault="0017691D" w:rsidP="00AD21BC">
                            <w:pPr>
                              <w:pStyle w:val="Ttulo1"/>
                              <w:rPr>
                                <w:rFonts w:ascii="Zizou Slab" w:hAnsi="Zizou Slab"/>
                                <w:b w:val="0"/>
                                <w:lang w:val="es-MX"/>
                              </w:rPr>
                            </w:pPr>
                            <w:bookmarkStart w:id="2360" w:name="_Toc25309712"/>
                            <w:r>
                              <w:rPr>
                                <w:rFonts w:ascii="Zizou Slab" w:hAnsi="Zizou Slab"/>
                                <w:b w:val="0"/>
                                <w:lang w:val="es-MX"/>
                              </w:rPr>
                              <w:t>Astra</w:t>
                            </w:r>
                            <w:bookmarkEnd w:id="2360"/>
                          </w:p>
                          <w:p w14:paraId="68D8133C" w14:textId="77777777" w:rsidR="0017691D" w:rsidRDefault="0017691D" w:rsidP="00AD21BC"/>
                          <w:p w14:paraId="4466C41B" w14:textId="77777777" w:rsidR="0017691D" w:rsidRPr="00DF42D1" w:rsidRDefault="0017691D" w:rsidP="00AD21BC">
                            <w:pPr>
                              <w:pStyle w:val="Ttulo1"/>
                              <w:rPr>
                                <w:rFonts w:ascii="Zizou Slab" w:hAnsi="Zizou Slab"/>
                                <w:b w:val="0"/>
                                <w:lang w:val="es-MX"/>
                              </w:rPr>
                            </w:pPr>
                            <w:bookmarkStart w:id="2361" w:name="_Toc25309713"/>
                            <w:r>
                              <w:rPr>
                                <w:rFonts w:ascii="Zizou Slab" w:hAnsi="Zizou Slab"/>
                                <w:b w:val="0"/>
                                <w:lang w:val="es-MX"/>
                              </w:rPr>
                              <w:t>Astra</w:t>
                            </w:r>
                            <w:bookmarkEnd w:id="2361"/>
                          </w:p>
                          <w:p w14:paraId="357E1B72" w14:textId="77777777" w:rsidR="0017691D" w:rsidRDefault="0017691D" w:rsidP="00AD21BC"/>
                          <w:p w14:paraId="41EFC3DF" w14:textId="77777777" w:rsidR="0017691D" w:rsidRPr="00DF42D1" w:rsidRDefault="0017691D" w:rsidP="00AD21BC">
                            <w:pPr>
                              <w:pStyle w:val="Ttulo1"/>
                              <w:rPr>
                                <w:rFonts w:ascii="Zizou Slab" w:hAnsi="Zizou Slab"/>
                                <w:b w:val="0"/>
                                <w:lang w:val="es-MX"/>
                              </w:rPr>
                            </w:pPr>
                            <w:bookmarkStart w:id="2362" w:name="_Toc25309714"/>
                            <w:r>
                              <w:rPr>
                                <w:rFonts w:ascii="Zizou Slab" w:hAnsi="Zizou Slab"/>
                                <w:b w:val="0"/>
                                <w:lang w:val="es-MX"/>
                              </w:rPr>
                              <w:t>Astra</w:t>
                            </w:r>
                            <w:bookmarkEnd w:id="2296"/>
                            <w:bookmarkEnd w:id="2297"/>
                            <w:bookmarkEnd w:id="2362"/>
                          </w:p>
                          <w:p w14:paraId="263A2B96" w14:textId="77777777" w:rsidR="0017691D" w:rsidRDefault="0017691D" w:rsidP="00AD21BC"/>
                          <w:p w14:paraId="20A6F0B6" w14:textId="77777777" w:rsidR="0017691D" w:rsidRPr="00DF42D1" w:rsidRDefault="0017691D" w:rsidP="00AD21BC">
                            <w:pPr>
                              <w:pStyle w:val="Ttulo1"/>
                              <w:rPr>
                                <w:rFonts w:ascii="Zizou Slab" w:hAnsi="Zizou Slab"/>
                                <w:b w:val="0"/>
                                <w:lang w:val="es-MX"/>
                              </w:rPr>
                            </w:pPr>
                            <w:bookmarkStart w:id="2363" w:name="_Toc25224001"/>
                            <w:bookmarkStart w:id="2364" w:name="_Toc25224231"/>
                            <w:bookmarkStart w:id="2365" w:name="_Toc25225140"/>
                            <w:bookmarkStart w:id="2366" w:name="_Toc25225353"/>
                            <w:bookmarkStart w:id="2367" w:name="_Toc25225566"/>
                            <w:bookmarkStart w:id="2368" w:name="_Toc25225777"/>
                            <w:bookmarkStart w:id="2369" w:name="_Toc25225987"/>
                            <w:bookmarkStart w:id="2370" w:name="_Toc25226204"/>
                            <w:bookmarkStart w:id="2371" w:name="_Toc25226402"/>
                            <w:bookmarkStart w:id="2372" w:name="_Toc25226596"/>
                            <w:bookmarkStart w:id="2373" w:name="_Toc25227001"/>
                            <w:bookmarkStart w:id="2374" w:name="_Toc25227182"/>
                            <w:bookmarkStart w:id="2375" w:name="_Toc25227356"/>
                            <w:bookmarkStart w:id="2376" w:name="_Toc25227529"/>
                            <w:bookmarkStart w:id="2377" w:name="_Toc25227699"/>
                            <w:bookmarkStart w:id="2378" w:name="_Toc25227982"/>
                            <w:bookmarkStart w:id="2379" w:name="_Toc25228160"/>
                            <w:bookmarkStart w:id="2380" w:name="_Toc25228334"/>
                            <w:bookmarkStart w:id="2381" w:name="_Toc25228498"/>
                            <w:bookmarkStart w:id="2382" w:name="_Toc25228671"/>
                            <w:bookmarkStart w:id="2383" w:name="_Toc25229117"/>
                            <w:bookmarkStart w:id="2384" w:name="_Toc25229240"/>
                            <w:bookmarkStart w:id="2385" w:name="_Toc25229355"/>
                            <w:bookmarkStart w:id="2386" w:name="_Toc25229560"/>
                            <w:bookmarkStart w:id="2387" w:name="_Toc25229682"/>
                            <w:bookmarkStart w:id="2388" w:name="_Toc25229801"/>
                            <w:bookmarkStart w:id="2389" w:name="_Toc25229916"/>
                            <w:bookmarkStart w:id="2390" w:name="_Toc25240878"/>
                            <w:bookmarkStart w:id="2391" w:name="_Toc25240993"/>
                            <w:bookmarkStart w:id="2392" w:name="_Toc25241109"/>
                            <w:bookmarkStart w:id="2393" w:name="_Toc25244411"/>
                            <w:bookmarkStart w:id="2394" w:name="_Toc25244546"/>
                            <w:bookmarkStart w:id="2395" w:name="_Toc25246913"/>
                            <w:bookmarkStart w:id="2396" w:name="_Toc25247045"/>
                            <w:bookmarkStart w:id="2397" w:name="_Toc25309715"/>
                            <w:r>
                              <w:rPr>
                                <w:rFonts w:ascii="Zizou Slab" w:hAnsi="Zizou Slab"/>
                                <w:b w:val="0"/>
                                <w:lang w:val="es-MX"/>
                              </w:rPr>
                              <w:t>Astra</w:t>
                            </w:r>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14:paraId="3F6D3A14" w14:textId="77777777" w:rsidR="0017691D" w:rsidRDefault="0017691D" w:rsidP="00AD21BC"/>
                          <w:p w14:paraId="5C59E170" w14:textId="77777777" w:rsidR="0017691D" w:rsidRPr="00DF42D1" w:rsidRDefault="0017691D" w:rsidP="00AD21BC">
                            <w:pPr>
                              <w:pStyle w:val="Ttulo1"/>
                              <w:rPr>
                                <w:rFonts w:ascii="Zizou Slab" w:hAnsi="Zizou Slab"/>
                                <w:b w:val="0"/>
                                <w:lang w:val="es-MX"/>
                              </w:rPr>
                            </w:pPr>
                            <w:bookmarkStart w:id="2398" w:name="_Toc25224002"/>
                            <w:bookmarkStart w:id="2399" w:name="_Toc25224232"/>
                            <w:bookmarkStart w:id="2400" w:name="_Toc25225141"/>
                            <w:bookmarkStart w:id="2401" w:name="_Toc25225354"/>
                            <w:bookmarkStart w:id="2402" w:name="_Toc25225567"/>
                            <w:bookmarkStart w:id="2403" w:name="_Toc25225778"/>
                            <w:bookmarkStart w:id="2404" w:name="_Toc25225988"/>
                            <w:bookmarkStart w:id="2405" w:name="_Toc25226205"/>
                            <w:bookmarkStart w:id="2406" w:name="_Toc25226403"/>
                            <w:bookmarkStart w:id="2407" w:name="_Toc25226597"/>
                            <w:bookmarkStart w:id="2408" w:name="_Toc25227002"/>
                            <w:bookmarkStart w:id="2409" w:name="_Toc25227183"/>
                            <w:bookmarkStart w:id="2410" w:name="_Toc25227357"/>
                            <w:bookmarkStart w:id="2411" w:name="_Toc25227530"/>
                            <w:bookmarkStart w:id="2412" w:name="_Toc25227700"/>
                            <w:bookmarkStart w:id="2413" w:name="_Toc25227983"/>
                            <w:bookmarkStart w:id="2414" w:name="_Toc25228161"/>
                            <w:bookmarkStart w:id="2415" w:name="_Toc25228335"/>
                            <w:bookmarkStart w:id="2416" w:name="_Toc25228499"/>
                            <w:bookmarkStart w:id="2417" w:name="_Toc25228672"/>
                            <w:bookmarkStart w:id="2418" w:name="_Toc25229118"/>
                            <w:bookmarkStart w:id="2419" w:name="_Toc25229241"/>
                            <w:bookmarkStart w:id="2420" w:name="_Toc25229356"/>
                            <w:bookmarkStart w:id="2421" w:name="_Toc25229561"/>
                            <w:bookmarkStart w:id="2422" w:name="_Toc25229683"/>
                            <w:bookmarkStart w:id="2423" w:name="_Toc25229802"/>
                            <w:bookmarkStart w:id="2424" w:name="_Toc25229917"/>
                            <w:bookmarkStart w:id="2425" w:name="_Toc25240879"/>
                            <w:bookmarkStart w:id="2426" w:name="_Toc25240994"/>
                            <w:bookmarkStart w:id="2427" w:name="_Toc25241110"/>
                            <w:bookmarkStart w:id="2428" w:name="_Toc25244412"/>
                            <w:bookmarkStart w:id="2429" w:name="_Toc25244547"/>
                            <w:bookmarkStart w:id="2430" w:name="_Toc25246914"/>
                            <w:bookmarkStart w:id="2431" w:name="_Toc25247046"/>
                            <w:bookmarkStart w:id="2432" w:name="_Toc25309716"/>
                            <w:r>
                              <w:rPr>
                                <w:rFonts w:ascii="Zizou Slab" w:hAnsi="Zizou Slab"/>
                                <w:b w:val="0"/>
                                <w:lang w:val="es-MX"/>
                              </w:rPr>
                              <w:t>Astra</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p>
                          <w:p w14:paraId="7F2A6D29" w14:textId="77777777" w:rsidR="0017691D" w:rsidRDefault="0017691D" w:rsidP="00AD21BC"/>
                          <w:p w14:paraId="19AAB82E" w14:textId="77777777" w:rsidR="0017691D" w:rsidRPr="00DF42D1" w:rsidRDefault="0017691D" w:rsidP="00AD21BC">
                            <w:pPr>
                              <w:pStyle w:val="Ttulo1"/>
                              <w:rPr>
                                <w:rFonts w:ascii="Zizou Slab" w:hAnsi="Zizou Slab"/>
                                <w:b w:val="0"/>
                                <w:lang w:val="es-MX"/>
                              </w:rPr>
                            </w:pPr>
                            <w:bookmarkStart w:id="2433" w:name="_Toc25224003"/>
                            <w:bookmarkStart w:id="2434" w:name="_Toc25224233"/>
                            <w:bookmarkStart w:id="2435" w:name="_Toc25225142"/>
                            <w:bookmarkStart w:id="2436" w:name="_Toc25225355"/>
                            <w:bookmarkStart w:id="2437" w:name="_Toc25225568"/>
                            <w:bookmarkStart w:id="2438" w:name="_Toc25225779"/>
                            <w:bookmarkStart w:id="2439" w:name="_Toc25225989"/>
                            <w:bookmarkStart w:id="2440" w:name="_Toc25226206"/>
                            <w:bookmarkStart w:id="2441" w:name="_Toc25226404"/>
                            <w:bookmarkStart w:id="2442" w:name="_Toc25226598"/>
                            <w:bookmarkStart w:id="2443" w:name="_Toc25227003"/>
                            <w:bookmarkStart w:id="2444" w:name="_Toc25227184"/>
                            <w:bookmarkStart w:id="2445" w:name="_Toc25227358"/>
                            <w:bookmarkStart w:id="2446" w:name="_Toc25227531"/>
                            <w:bookmarkStart w:id="2447" w:name="_Toc25227701"/>
                            <w:bookmarkStart w:id="2448" w:name="_Toc25227984"/>
                            <w:bookmarkStart w:id="2449" w:name="_Toc25228162"/>
                            <w:bookmarkStart w:id="2450" w:name="_Toc25228336"/>
                            <w:bookmarkStart w:id="2451" w:name="_Toc25228500"/>
                            <w:bookmarkStart w:id="2452" w:name="_Toc25228673"/>
                            <w:bookmarkStart w:id="2453" w:name="_Toc25229119"/>
                            <w:bookmarkStart w:id="2454" w:name="_Toc25229242"/>
                            <w:bookmarkStart w:id="2455" w:name="_Toc25229357"/>
                            <w:bookmarkStart w:id="2456" w:name="_Toc25229562"/>
                            <w:bookmarkStart w:id="2457" w:name="_Toc25229684"/>
                            <w:bookmarkStart w:id="2458" w:name="_Toc25229803"/>
                            <w:bookmarkStart w:id="2459" w:name="_Toc25229918"/>
                            <w:bookmarkStart w:id="2460" w:name="_Toc25240880"/>
                            <w:bookmarkStart w:id="2461" w:name="_Toc25240995"/>
                            <w:bookmarkStart w:id="2462" w:name="_Toc25241111"/>
                            <w:bookmarkStart w:id="2463" w:name="_Toc25244413"/>
                            <w:bookmarkStart w:id="2464" w:name="_Toc25244548"/>
                            <w:bookmarkStart w:id="2465" w:name="_Toc25246915"/>
                            <w:bookmarkStart w:id="2466" w:name="_Toc25247047"/>
                            <w:bookmarkStart w:id="2467" w:name="_Toc25309717"/>
                            <w:r>
                              <w:rPr>
                                <w:rFonts w:ascii="Zizou Slab" w:hAnsi="Zizou Slab"/>
                                <w:b w:val="0"/>
                                <w:lang w:val="es-MX"/>
                              </w:rPr>
                              <w:t>Astra</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14:paraId="456880F8" w14:textId="77777777" w:rsidR="0017691D" w:rsidRDefault="0017691D" w:rsidP="00AD21BC"/>
                          <w:p w14:paraId="55289624" w14:textId="77777777" w:rsidR="0017691D" w:rsidRPr="00DF42D1" w:rsidRDefault="0017691D" w:rsidP="00AD21BC">
                            <w:pPr>
                              <w:pStyle w:val="Ttulo1"/>
                              <w:rPr>
                                <w:rFonts w:ascii="Zizou Slab" w:hAnsi="Zizou Slab"/>
                                <w:b w:val="0"/>
                                <w:lang w:val="es-MX"/>
                              </w:rPr>
                            </w:pPr>
                            <w:bookmarkStart w:id="2468" w:name="_Toc25224004"/>
                            <w:bookmarkStart w:id="2469" w:name="_Toc25224234"/>
                            <w:bookmarkStart w:id="2470" w:name="_Toc25225143"/>
                            <w:bookmarkStart w:id="2471" w:name="_Toc25225356"/>
                            <w:bookmarkStart w:id="2472" w:name="_Toc25225569"/>
                            <w:bookmarkStart w:id="2473" w:name="_Toc25225780"/>
                            <w:bookmarkStart w:id="2474" w:name="_Toc25225990"/>
                            <w:bookmarkStart w:id="2475" w:name="_Toc25226207"/>
                            <w:bookmarkStart w:id="2476" w:name="_Toc25226405"/>
                            <w:bookmarkStart w:id="2477" w:name="_Toc25226599"/>
                            <w:bookmarkStart w:id="2478" w:name="_Toc25227004"/>
                            <w:bookmarkStart w:id="2479" w:name="_Toc25227185"/>
                            <w:bookmarkStart w:id="2480" w:name="_Toc25227359"/>
                            <w:bookmarkStart w:id="2481" w:name="_Toc25227532"/>
                            <w:bookmarkStart w:id="2482" w:name="_Toc25227702"/>
                            <w:bookmarkStart w:id="2483" w:name="_Toc25227985"/>
                            <w:bookmarkStart w:id="2484" w:name="_Toc25228163"/>
                            <w:bookmarkStart w:id="2485" w:name="_Toc25228337"/>
                            <w:bookmarkStart w:id="2486" w:name="_Toc25228501"/>
                            <w:bookmarkStart w:id="2487" w:name="_Toc25228674"/>
                            <w:bookmarkStart w:id="2488" w:name="_Toc25229120"/>
                            <w:bookmarkStart w:id="2489" w:name="_Toc25229243"/>
                            <w:bookmarkStart w:id="2490" w:name="_Toc25229358"/>
                            <w:bookmarkStart w:id="2491" w:name="_Toc25229563"/>
                            <w:bookmarkStart w:id="2492" w:name="_Toc25229685"/>
                            <w:bookmarkStart w:id="2493" w:name="_Toc25229804"/>
                            <w:bookmarkStart w:id="2494" w:name="_Toc25229919"/>
                            <w:bookmarkStart w:id="2495" w:name="_Toc25240881"/>
                            <w:bookmarkStart w:id="2496" w:name="_Toc25240996"/>
                            <w:bookmarkStart w:id="2497" w:name="_Toc25241112"/>
                            <w:bookmarkStart w:id="2498" w:name="_Toc25244414"/>
                            <w:bookmarkStart w:id="2499" w:name="_Toc25244549"/>
                            <w:bookmarkStart w:id="2500" w:name="_Toc25246916"/>
                            <w:bookmarkStart w:id="2501" w:name="_Toc25247048"/>
                            <w:bookmarkStart w:id="2502" w:name="_Toc25309718"/>
                            <w:r>
                              <w:rPr>
                                <w:rFonts w:ascii="Zizou Slab" w:hAnsi="Zizou Slab"/>
                                <w:b w:val="0"/>
                                <w:lang w:val="es-MX"/>
                              </w:rPr>
                              <w:t>Astra</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p>
                          <w:p w14:paraId="1114BA13" w14:textId="77777777" w:rsidR="0017691D" w:rsidRDefault="0017691D" w:rsidP="00AD21BC"/>
                          <w:p w14:paraId="633319F5" w14:textId="77777777" w:rsidR="0017691D" w:rsidRPr="00DF42D1" w:rsidRDefault="0017691D" w:rsidP="00AD21BC">
                            <w:pPr>
                              <w:pStyle w:val="Ttulo1"/>
                              <w:rPr>
                                <w:rFonts w:ascii="Zizou Slab" w:hAnsi="Zizou Slab"/>
                                <w:b w:val="0"/>
                                <w:lang w:val="es-MX"/>
                              </w:rPr>
                            </w:pPr>
                            <w:bookmarkStart w:id="2503" w:name="_Toc25224005"/>
                            <w:bookmarkStart w:id="2504" w:name="_Toc25224235"/>
                            <w:bookmarkStart w:id="2505" w:name="_Toc25225144"/>
                            <w:bookmarkStart w:id="2506" w:name="_Toc25225357"/>
                            <w:bookmarkStart w:id="2507" w:name="_Toc25225570"/>
                            <w:bookmarkStart w:id="2508" w:name="_Toc25225781"/>
                            <w:bookmarkStart w:id="2509" w:name="_Toc25225991"/>
                            <w:bookmarkStart w:id="2510" w:name="_Toc25226208"/>
                            <w:bookmarkStart w:id="2511" w:name="_Toc25226406"/>
                            <w:bookmarkStart w:id="2512" w:name="_Toc25226600"/>
                            <w:bookmarkStart w:id="2513" w:name="_Toc25227005"/>
                            <w:bookmarkStart w:id="2514" w:name="_Toc25227186"/>
                            <w:bookmarkStart w:id="2515" w:name="_Toc25227360"/>
                            <w:bookmarkStart w:id="2516" w:name="_Toc25227533"/>
                            <w:bookmarkStart w:id="2517" w:name="_Toc25227703"/>
                            <w:bookmarkStart w:id="2518" w:name="_Toc25227986"/>
                            <w:bookmarkStart w:id="2519" w:name="_Toc25228164"/>
                            <w:bookmarkStart w:id="2520" w:name="_Toc25228338"/>
                            <w:bookmarkStart w:id="2521" w:name="_Toc25228502"/>
                            <w:bookmarkStart w:id="2522" w:name="_Toc25228675"/>
                            <w:bookmarkStart w:id="2523" w:name="_Toc25229121"/>
                            <w:bookmarkStart w:id="2524" w:name="_Toc25229244"/>
                            <w:bookmarkStart w:id="2525" w:name="_Toc25229359"/>
                            <w:bookmarkStart w:id="2526" w:name="_Toc25229564"/>
                            <w:bookmarkStart w:id="2527" w:name="_Toc25229686"/>
                            <w:bookmarkStart w:id="2528" w:name="_Toc25229805"/>
                            <w:bookmarkStart w:id="2529" w:name="_Toc25229920"/>
                            <w:bookmarkStart w:id="2530" w:name="_Toc25240882"/>
                            <w:bookmarkStart w:id="2531" w:name="_Toc25240997"/>
                            <w:bookmarkStart w:id="2532" w:name="_Toc25241113"/>
                            <w:bookmarkStart w:id="2533" w:name="_Toc25244415"/>
                            <w:bookmarkStart w:id="2534" w:name="_Toc25244550"/>
                            <w:bookmarkStart w:id="2535" w:name="_Toc25246917"/>
                            <w:bookmarkStart w:id="2536" w:name="_Toc25247049"/>
                            <w:bookmarkStart w:id="2537" w:name="_Toc25309719"/>
                            <w:r>
                              <w:rPr>
                                <w:rFonts w:ascii="Zizou Slab" w:hAnsi="Zizou Slab"/>
                                <w:b w:val="0"/>
                                <w:lang w:val="es-MX"/>
                              </w:rPr>
                              <w:t>Astra</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p>
                          <w:p w14:paraId="3A77A88A" w14:textId="77777777" w:rsidR="0017691D" w:rsidRDefault="0017691D" w:rsidP="00AD21BC"/>
                          <w:p w14:paraId="1B899C7D" w14:textId="77777777" w:rsidR="0017691D" w:rsidRPr="00DF42D1" w:rsidRDefault="0017691D" w:rsidP="00AD21BC">
                            <w:pPr>
                              <w:pStyle w:val="Ttulo1"/>
                              <w:rPr>
                                <w:rFonts w:ascii="Zizou Slab" w:hAnsi="Zizou Slab"/>
                                <w:b w:val="0"/>
                                <w:lang w:val="es-MX"/>
                              </w:rPr>
                            </w:pPr>
                            <w:bookmarkStart w:id="2538" w:name="_Toc25224006"/>
                            <w:bookmarkStart w:id="2539" w:name="_Toc25224236"/>
                            <w:bookmarkStart w:id="2540" w:name="_Toc25225145"/>
                            <w:bookmarkStart w:id="2541" w:name="_Toc25225358"/>
                            <w:bookmarkStart w:id="2542" w:name="_Toc25225571"/>
                            <w:bookmarkStart w:id="2543" w:name="_Toc25225782"/>
                            <w:bookmarkStart w:id="2544" w:name="_Toc25225992"/>
                            <w:bookmarkStart w:id="2545" w:name="_Toc25226209"/>
                            <w:bookmarkStart w:id="2546" w:name="_Toc25226407"/>
                            <w:bookmarkStart w:id="2547" w:name="_Toc25226601"/>
                            <w:bookmarkStart w:id="2548" w:name="_Toc25227006"/>
                            <w:bookmarkStart w:id="2549" w:name="_Toc25227187"/>
                            <w:bookmarkStart w:id="2550" w:name="_Toc25227361"/>
                            <w:bookmarkStart w:id="2551" w:name="_Toc25227534"/>
                            <w:bookmarkStart w:id="2552" w:name="_Toc25227704"/>
                            <w:bookmarkStart w:id="2553" w:name="_Toc25227987"/>
                            <w:bookmarkStart w:id="2554" w:name="_Toc25228165"/>
                            <w:bookmarkStart w:id="2555" w:name="_Toc25228339"/>
                            <w:bookmarkStart w:id="2556" w:name="_Toc25228503"/>
                            <w:bookmarkStart w:id="2557" w:name="_Toc25228676"/>
                            <w:bookmarkStart w:id="2558" w:name="_Toc25229122"/>
                            <w:bookmarkStart w:id="2559" w:name="_Toc25229245"/>
                            <w:bookmarkStart w:id="2560" w:name="_Toc25229360"/>
                            <w:bookmarkStart w:id="2561" w:name="_Toc25229565"/>
                            <w:bookmarkStart w:id="2562" w:name="_Toc25229687"/>
                            <w:bookmarkStart w:id="2563" w:name="_Toc25229806"/>
                            <w:bookmarkStart w:id="2564" w:name="_Toc25229921"/>
                            <w:bookmarkStart w:id="2565" w:name="_Toc25240883"/>
                            <w:bookmarkStart w:id="2566" w:name="_Toc25240998"/>
                            <w:bookmarkStart w:id="2567" w:name="_Toc25241114"/>
                            <w:bookmarkStart w:id="2568" w:name="_Toc25244416"/>
                            <w:bookmarkStart w:id="2569" w:name="_Toc25244551"/>
                            <w:bookmarkStart w:id="2570" w:name="_Toc25246918"/>
                            <w:bookmarkStart w:id="2571" w:name="_Toc25247050"/>
                            <w:bookmarkStart w:id="2572" w:name="_Toc25309720"/>
                            <w:r>
                              <w:rPr>
                                <w:rFonts w:ascii="Zizou Slab" w:hAnsi="Zizou Slab"/>
                                <w:b w:val="0"/>
                                <w:lang w:val="es-MX"/>
                              </w:rPr>
                              <w:t>Astra</w:t>
                            </w:r>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09451F89" w14:textId="77777777" w:rsidR="0017691D" w:rsidRDefault="0017691D" w:rsidP="00AD21BC"/>
                          <w:p w14:paraId="3BD7801E" w14:textId="77777777" w:rsidR="0017691D" w:rsidRPr="00DF42D1" w:rsidRDefault="0017691D" w:rsidP="00AD21BC">
                            <w:pPr>
                              <w:pStyle w:val="Ttulo1"/>
                              <w:rPr>
                                <w:rFonts w:ascii="Zizou Slab" w:hAnsi="Zizou Slab"/>
                                <w:b w:val="0"/>
                                <w:lang w:val="es-MX"/>
                              </w:rPr>
                            </w:pPr>
                            <w:bookmarkStart w:id="2573" w:name="_Toc25224007"/>
                            <w:bookmarkStart w:id="2574" w:name="_Toc25224237"/>
                            <w:bookmarkStart w:id="2575" w:name="_Toc25225146"/>
                            <w:bookmarkStart w:id="2576" w:name="_Toc25225359"/>
                            <w:bookmarkStart w:id="2577" w:name="_Toc25225572"/>
                            <w:bookmarkStart w:id="2578" w:name="_Toc25225783"/>
                            <w:bookmarkStart w:id="2579" w:name="_Toc25225993"/>
                            <w:bookmarkStart w:id="2580" w:name="_Toc25226210"/>
                            <w:bookmarkStart w:id="2581" w:name="_Toc25226408"/>
                            <w:bookmarkStart w:id="2582" w:name="_Toc25226602"/>
                            <w:bookmarkStart w:id="2583" w:name="_Toc25227007"/>
                            <w:bookmarkStart w:id="2584" w:name="_Toc25227188"/>
                            <w:bookmarkStart w:id="2585" w:name="_Toc25227362"/>
                            <w:bookmarkStart w:id="2586" w:name="_Toc25227535"/>
                            <w:bookmarkStart w:id="2587" w:name="_Toc25227705"/>
                            <w:bookmarkStart w:id="2588" w:name="_Toc25227988"/>
                            <w:bookmarkStart w:id="2589" w:name="_Toc25228166"/>
                            <w:bookmarkStart w:id="2590" w:name="_Toc25228340"/>
                            <w:bookmarkStart w:id="2591" w:name="_Toc25228504"/>
                            <w:bookmarkStart w:id="2592" w:name="_Toc25228677"/>
                            <w:bookmarkStart w:id="2593" w:name="_Toc25229123"/>
                            <w:bookmarkStart w:id="2594" w:name="_Toc25229246"/>
                            <w:bookmarkStart w:id="2595" w:name="_Toc25229361"/>
                            <w:bookmarkStart w:id="2596" w:name="_Toc25229566"/>
                            <w:bookmarkStart w:id="2597" w:name="_Toc25229688"/>
                            <w:bookmarkStart w:id="2598" w:name="_Toc25229807"/>
                            <w:bookmarkStart w:id="2599" w:name="_Toc25229922"/>
                            <w:bookmarkStart w:id="2600" w:name="_Toc25240884"/>
                            <w:bookmarkStart w:id="2601" w:name="_Toc25240999"/>
                            <w:bookmarkStart w:id="2602" w:name="_Toc25241115"/>
                            <w:bookmarkStart w:id="2603" w:name="_Toc25244417"/>
                            <w:bookmarkStart w:id="2604" w:name="_Toc25244552"/>
                            <w:bookmarkStart w:id="2605" w:name="_Toc25246919"/>
                            <w:bookmarkStart w:id="2606" w:name="_Toc25247051"/>
                            <w:bookmarkStart w:id="2607" w:name="_Toc25309721"/>
                            <w:r>
                              <w:rPr>
                                <w:rFonts w:ascii="Zizou Slab" w:hAnsi="Zizou Slab"/>
                                <w:b w:val="0"/>
                                <w:lang w:val="es-MX"/>
                              </w:rPr>
                              <w:t>Astra</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14:paraId="555AE553" w14:textId="77777777" w:rsidR="0017691D" w:rsidRDefault="0017691D" w:rsidP="00AD21BC"/>
                          <w:p w14:paraId="1B1C869C" w14:textId="77777777" w:rsidR="0017691D" w:rsidRPr="00DF42D1" w:rsidRDefault="0017691D" w:rsidP="00AD21BC">
                            <w:pPr>
                              <w:pStyle w:val="Ttulo1"/>
                              <w:rPr>
                                <w:rFonts w:ascii="Zizou Slab" w:hAnsi="Zizou Slab"/>
                                <w:b w:val="0"/>
                                <w:lang w:val="es-MX"/>
                              </w:rPr>
                            </w:pPr>
                            <w:bookmarkStart w:id="2608" w:name="_Toc25224008"/>
                            <w:bookmarkStart w:id="2609" w:name="_Toc25224238"/>
                            <w:bookmarkStart w:id="2610" w:name="_Toc25225147"/>
                            <w:bookmarkStart w:id="2611" w:name="_Toc25225360"/>
                            <w:bookmarkStart w:id="2612" w:name="_Toc25225573"/>
                            <w:bookmarkStart w:id="2613" w:name="_Toc25225784"/>
                            <w:bookmarkStart w:id="2614" w:name="_Toc25225994"/>
                            <w:bookmarkStart w:id="2615" w:name="_Toc25226211"/>
                            <w:bookmarkStart w:id="2616" w:name="_Toc25226409"/>
                            <w:bookmarkStart w:id="2617" w:name="_Toc25226603"/>
                            <w:bookmarkStart w:id="2618" w:name="_Toc25227008"/>
                            <w:bookmarkStart w:id="2619" w:name="_Toc25227189"/>
                            <w:bookmarkStart w:id="2620" w:name="_Toc25227363"/>
                            <w:bookmarkStart w:id="2621" w:name="_Toc25227536"/>
                            <w:bookmarkStart w:id="2622" w:name="_Toc25227706"/>
                            <w:bookmarkStart w:id="2623" w:name="_Toc25227989"/>
                            <w:bookmarkStart w:id="2624" w:name="_Toc25228167"/>
                            <w:bookmarkStart w:id="2625" w:name="_Toc25228341"/>
                            <w:bookmarkStart w:id="2626" w:name="_Toc25228505"/>
                            <w:bookmarkStart w:id="2627" w:name="_Toc25228678"/>
                            <w:bookmarkStart w:id="2628" w:name="_Toc25229124"/>
                            <w:bookmarkStart w:id="2629" w:name="_Toc25229247"/>
                            <w:bookmarkStart w:id="2630" w:name="_Toc25229362"/>
                            <w:bookmarkStart w:id="2631" w:name="_Toc25229567"/>
                            <w:bookmarkStart w:id="2632" w:name="_Toc25229689"/>
                            <w:bookmarkStart w:id="2633" w:name="_Toc25229808"/>
                            <w:bookmarkStart w:id="2634" w:name="_Toc25229923"/>
                            <w:bookmarkStart w:id="2635" w:name="_Toc25240885"/>
                            <w:bookmarkStart w:id="2636" w:name="_Toc25241000"/>
                            <w:bookmarkStart w:id="2637" w:name="_Toc25241116"/>
                            <w:bookmarkStart w:id="2638" w:name="_Toc25244418"/>
                            <w:bookmarkStart w:id="2639" w:name="_Toc25244553"/>
                            <w:bookmarkStart w:id="2640" w:name="_Toc25246920"/>
                            <w:bookmarkStart w:id="2641" w:name="_Toc25247052"/>
                            <w:bookmarkStart w:id="2642" w:name="_Toc25309722"/>
                            <w:r>
                              <w:rPr>
                                <w:rFonts w:ascii="Zizou Slab" w:hAnsi="Zizou Slab"/>
                                <w:b w:val="0"/>
                                <w:lang w:val="es-MX"/>
                              </w:rPr>
                              <w:t>Astra</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p>
                          <w:p w14:paraId="3064BFE7" w14:textId="77777777" w:rsidR="0017691D" w:rsidRDefault="0017691D" w:rsidP="00AD21BC"/>
                          <w:p w14:paraId="2422C15C" w14:textId="77777777" w:rsidR="0017691D" w:rsidRPr="00DF42D1" w:rsidRDefault="0017691D" w:rsidP="00AD21BC">
                            <w:pPr>
                              <w:pStyle w:val="Ttulo1"/>
                              <w:rPr>
                                <w:rFonts w:ascii="Zizou Slab" w:hAnsi="Zizou Slab"/>
                                <w:b w:val="0"/>
                                <w:lang w:val="es-MX"/>
                              </w:rPr>
                            </w:pPr>
                            <w:bookmarkStart w:id="2643" w:name="_Toc25224009"/>
                            <w:bookmarkStart w:id="2644" w:name="_Toc25224239"/>
                            <w:bookmarkStart w:id="2645" w:name="_Toc25225148"/>
                            <w:bookmarkStart w:id="2646" w:name="_Toc25225361"/>
                            <w:bookmarkStart w:id="2647" w:name="_Toc25225574"/>
                            <w:bookmarkStart w:id="2648" w:name="_Toc25225785"/>
                            <w:bookmarkStart w:id="2649" w:name="_Toc25225995"/>
                            <w:bookmarkStart w:id="2650" w:name="_Toc25226212"/>
                            <w:bookmarkStart w:id="2651" w:name="_Toc25226410"/>
                            <w:bookmarkStart w:id="2652" w:name="_Toc25226604"/>
                            <w:bookmarkStart w:id="2653" w:name="_Toc25227009"/>
                            <w:bookmarkStart w:id="2654" w:name="_Toc25227190"/>
                            <w:bookmarkStart w:id="2655" w:name="_Toc25227364"/>
                            <w:bookmarkStart w:id="2656" w:name="_Toc25227537"/>
                            <w:bookmarkStart w:id="2657" w:name="_Toc25227707"/>
                            <w:bookmarkStart w:id="2658" w:name="_Toc25227990"/>
                            <w:bookmarkStart w:id="2659" w:name="_Toc25228168"/>
                            <w:bookmarkStart w:id="2660" w:name="_Toc25228342"/>
                            <w:bookmarkStart w:id="2661" w:name="_Toc25228506"/>
                            <w:bookmarkStart w:id="2662" w:name="_Toc25228679"/>
                            <w:bookmarkStart w:id="2663" w:name="_Toc25229125"/>
                            <w:bookmarkStart w:id="2664" w:name="_Toc25229248"/>
                            <w:bookmarkStart w:id="2665" w:name="_Toc25229363"/>
                            <w:bookmarkStart w:id="2666" w:name="_Toc25229568"/>
                            <w:bookmarkStart w:id="2667" w:name="_Toc25229690"/>
                            <w:bookmarkStart w:id="2668" w:name="_Toc25229809"/>
                            <w:bookmarkStart w:id="2669" w:name="_Toc25229924"/>
                            <w:bookmarkStart w:id="2670" w:name="_Toc25240886"/>
                            <w:bookmarkStart w:id="2671" w:name="_Toc25241001"/>
                            <w:bookmarkStart w:id="2672" w:name="_Toc25241117"/>
                            <w:bookmarkStart w:id="2673" w:name="_Toc25244419"/>
                            <w:bookmarkStart w:id="2674" w:name="_Toc25244554"/>
                            <w:bookmarkStart w:id="2675" w:name="_Toc25246921"/>
                            <w:bookmarkStart w:id="2676" w:name="_Toc25247053"/>
                            <w:bookmarkStart w:id="2677" w:name="_Toc25309723"/>
                            <w:r>
                              <w:rPr>
                                <w:rFonts w:ascii="Zizou Slab" w:hAnsi="Zizou Slab"/>
                                <w:b w:val="0"/>
                                <w:lang w:val="es-MX"/>
                              </w:rPr>
                              <w:t>Astra</w:t>
                            </w:r>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p>
                          <w:p w14:paraId="6460A1FD" w14:textId="77777777" w:rsidR="0017691D" w:rsidRDefault="0017691D" w:rsidP="00AD21BC"/>
                          <w:p w14:paraId="6A335042" w14:textId="77777777" w:rsidR="0017691D" w:rsidRPr="00DF42D1" w:rsidRDefault="0017691D" w:rsidP="00AD21BC">
                            <w:pPr>
                              <w:pStyle w:val="Ttulo1"/>
                              <w:rPr>
                                <w:rFonts w:ascii="Zizou Slab" w:hAnsi="Zizou Slab"/>
                                <w:b w:val="0"/>
                                <w:lang w:val="es-MX"/>
                              </w:rPr>
                            </w:pPr>
                            <w:bookmarkStart w:id="2678" w:name="_Toc25224010"/>
                            <w:bookmarkStart w:id="2679" w:name="_Toc25224240"/>
                            <w:bookmarkStart w:id="2680" w:name="_Toc25225149"/>
                            <w:bookmarkStart w:id="2681" w:name="_Toc25225362"/>
                            <w:bookmarkStart w:id="2682" w:name="_Toc25225575"/>
                            <w:bookmarkStart w:id="2683" w:name="_Toc25225786"/>
                            <w:bookmarkStart w:id="2684" w:name="_Toc25225996"/>
                            <w:bookmarkStart w:id="2685" w:name="_Toc25226213"/>
                            <w:bookmarkStart w:id="2686" w:name="_Toc25226411"/>
                            <w:bookmarkStart w:id="2687" w:name="_Toc25226605"/>
                            <w:bookmarkStart w:id="2688" w:name="_Toc25227010"/>
                            <w:bookmarkStart w:id="2689" w:name="_Toc25227191"/>
                            <w:bookmarkStart w:id="2690" w:name="_Toc25227365"/>
                            <w:bookmarkStart w:id="2691" w:name="_Toc25227538"/>
                            <w:bookmarkStart w:id="2692" w:name="_Toc25227708"/>
                            <w:bookmarkStart w:id="2693" w:name="_Toc25227991"/>
                            <w:bookmarkStart w:id="2694" w:name="_Toc25228169"/>
                            <w:bookmarkStart w:id="2695" w:name="_Toc25228343"/>
                            <w:bookmarkStart w:id="2696" w:name="_Toc25228507"/>
                            <w:bookmarkStart w:id="2697" w:name="_Toc25228680"/>
                            <w:bookmarkStart w:id="2698" w:name="_Toc25229126"/>
                            <w:bookmarkStart w:id="2699" w:name="_Toc25229249"/>
                            <w:bookmarkStart w:id="2700" w:name="_Toc25229364"/>
                            <w:bookmarkStart w:id="2701" w:name="_Toc25229569"/>
                            <w:bookmarkStart w:id="2702" w:name="_Toc25229691"/>
                            <w:bookmarkStart w:id="2703" w:name="_Toc25229810"/>
                            <w:bookmarkStart w:id="2704" w:name="_Toc25229925"/>
                            <w:bookmarkStart w:id="2705" w:name="_Toc25240887"/>
                            <w:bookmarkStart w:id="2706" w:name="_Toc25241002"/>
                            <w:bookmarkStart w:id="2707" w:name="_Toc25241118"/>
                            <w:bookmarkStart w:id="2708" w:name="_Toc25244420"/>
                            <w:bookmarkStart w:id="2709" w:name="_Toc25244555"/>
                            <w:bookmarkStart w:id="2710" w:name="_Toc25246922"/>
                            <w:bookmarkStart w:id="2711" w:name="_Toc25247054"/>
                            <w:bookmarkStart w:id="2712" w:name="_Toc25309724"/>
                            <w:r>
                              <w:rPr>
                                <w:rFonts w:ascii="Zizou Slab" w:hAnsi="Zizou Slab"/>
                                <w:b w:val="0"/>
                                <w:lang w:val="es-MX"/>
                              </w:rPr>
                              <w:t>Astra</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14:paraId="4D9ADCA7" w14:textId="77777777" w:rsidR="0017691D" w:rsidRDefault="0017691D" w:rsidP="00AD21BC"/>
                          <w:p w14:paraId="490FC2FE" w14:textId="77777777" w:rsidR="0017691D" w:rsidRPr="00DF42D1" w:rsidRDefault="0017691D" w:rsidP="00AD21BC">
                            <w:pPr>
                              <w:pStyle w:val="Ttulo1"/>
                              <w:rPr>
                                <w:rFonts w:ascii="Zizou Slab" w:hAnsi="Zizou Slab"/>
                                <w:b w:val="0"/>
                                <w:lang w:val="es-MX"/>
                              </w:rPr>
                            </w:pPr>
                            <w:bookmarkStart w:id="2713" w:name="_Toc25224011"/>
                            <w:bookmarkStart w:id="2714" w:name="_Toc25224241"/>
                            <w:bookmarkStart w:id="2715" w:name="_Toc25225150"/>
                            <w:bookmarkStart w:id="2716" w:name="_Toc25225363"/>
                            <w:bookmarkStart w:id="2717" w:name="_Toc25225576"/>
                            <w:bookmarkStart w:id="2718" w:name="_Toc25225787"/>
                            <w:bookmarkStart w:id="2719" w:name="_Toc25225997"/>
                            <w:bookmarkStart w:id="2720" w:name="_Toc25226214"/>
                            <w:bookmarkStart w:id="2721" w:name="_Toc25226412"/>
                            <w:bookmarkStart w:id="2722" w:name="_Toc25226606"/>
                            <w:bookmarkStart w:id="2723" w:name="_Toc25227011"/>
                            <w:bookmarkStart w:id="2724" w:name="_Toc25227192"/>
                            <w:bookmarkStart w:id="2725" w:name="_Toc25227366"/>
                            <w:bookmarkStart w:id="2726" w:name="_Toc25227539"/>
                            <w:bookmarkStart w:id="2727" w:name="_Toc25227709"/>
                            <w:bookmarkStart w:id="2728" w:name="_Toc25227992"/>
                            <w:bookmarkStart w:id="2729" w:name="_Toc25228170"/>
                            <w:bookmarkStart w:id="2730" w:name="_Toc25228344"/>
                            <w:bookmarkStart w:id="2731" w:name="_Toc25228508"/>
                            <w:bookmarkStart w:id="2732" w:name="_Toc25228681"/>
                            <w:bookmarkStart w:id="2733" w:name="_Toc25229127"/>
                            <w:bookmarkStart w:id="2734" w:name="_Toc25229250"/>
                            <w:bookmarkStart w:id="2735" w:name="_Toc25229365"/>
                            <w:bookmarkStart w:id="2736" w:name="_Toc25229570"/>
                            <w:bookmarkStart w:id="2737" w:name="_Toc25229692"/>
                            <w:bookmarkStart w:id="2738" w:name="_Toc25229811"/>
                            <w:bookmarkStart w:id="2739" w:name="_Toc25229926"/>
                            <w:bookmarkStart w:id="2740" w:name="_Toc25240888"/>
                            <w:bookmarkStart w:id="2741" w:name="_Toc25241003"/>
                            <w:bookmarkStart w:id="2742" w:name="_Toc25241119"/>
                            <w:bookmarkStart w:id="2743" w:name="_Toc25244421"/>
                            <w:bookmarkStart w:id="2744" w:name="_Toc25244556"/>
                            <w:bookmarkStart w:id="2745" w:name="_Toc25246923"/>
                            <w:bookmarkStart w:id="2746" w:name="_Toc25247055"/>
                            <w:bookmarkStart w:id="2747" w:name="_Toc25309725"/>
                            <w:r>
                              <w:rPr>
                                <w:rFonts w:ascii="Zizou Slab" w:hAnsi="Zizou Slab"/>
                                <w:b w:val="0"/>
                                <w:lang w:val="es-MX"/>
                              </w:rPr>
                              <w:t>Astra</w:t>
                            </w:r>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14:paraId="7CB85952" w14:textId="77777777" w:rsidR="0017691D" w:rsidRDefault="0017691D" w:rsidP="00AD21BC"/>
                          <w:p w14:paraId="474790D4" w14:textId="77777777" w:rsidR="0017691D" w:rsidRPr="00DF42D1" w:rsidRDefault="0017691D" w:rsidP="00AD21BC">
                            <w:pPr>
                              <w:pStyle w:val="Ttulo1"/>
                              <w:rPr>
                                <w:rFonts w:ascii="Zizou Slab" w:hAnsi="Zizou Slab"/>
                                <w:b w:val="0"/>
                                <w:lang w:val="es-MX"/>
                              </w:rPr>
                            </w:pPr>
                            <w:bookmarkStart w:id="2748" w:name="_Toc25224012"/>
                            <w:bookmarkStart w:id="2749" w:name="_Toc25224242"/>
                            <w:bookmarkStart w:id="2750" w:name="_Toc25225151"/>
                            <w:bookmarkStart w:id="2751" w:name="_Toc25225364"/>
                            <w:bookmarkStart w:id="2752" w:name="_Toc25225577"/>
                            <w:bookmarkStart w:id="2753" w:name="_Toc25225788"/>
                            <w:bookmarkStart w:id="2754" w:name="_Toc25225998"/>
                            <w:bookmarkStart w:id="2755" w:name="_Toc25226215"/>
                            <w:bookmarkStart w:id="2756" w:name="_Toc25226413"/>
                            <w:bookmarkStart w:id="2757" w:name="_Toc25226607"/>
                            <w:bookmarkStart w:id="2758" w:name="_Toc25227012"/>
                            <w:bookmarkStart w:id="2759" w:name="_Toc25227193"/>
                            <w:bookmarkStart w:id="2760" w:name="_Toc25227367"/>
                            <w:bookmarkStart w:id="2761" w:name="_Toc25227540"/>
                            <w:bookmarkStart w:id="2762" w:name="_Toc25227710"/>
                            <w:bookmarkStart w:id="2763" w:name="_Toc25227993"/>
                            <w:bookmarkStart w:id="2764" w:name="_Toc25228171"/>
                            <w:bookmarkStart w:id="2765" w:name="_Toc25228345"/>
                            <w:bookmarkStart w:id="2766" w:name="_Toc25228509"/>
                            <w:bookmarkStart w:id="2767" w:name="_Toc25228682"/>
                            <w:bookmarkStart w:id="2768" w:name="_Toc25229128"/>
                            <w:bookmarkStart w:id="2769" w:name="_Toc25229251"/>
                            <w:bookmarkStart w:id="2770" w:name="_Toc25229366"/>
                            <w:bookmarkStart w:id="2771" w:name="_Toc25229571"/>
                            <w:bookmarkStart w:id="2772" w:name="_Toc25229693"/>
                            <w:bookmarkStart w:id="2773" w:name="_Toc25229812"/>
                            <w:bookmarkStart w:id="2774" w:name="_Toc25229927"/>
                            <w:bookmarkStart w:id="2775" w:name="_Toc25240889"/>
                            <w:bookmarkStart w:id="2776" w:name="_Toc25241004"/>
                            <w:bookmarkStart w:id="2777" w:name="_Toc25241120"/>
                            <w:bookmarkStart w:id="2778" w:name="_Toc25244422"/>
                            <w:bookmarkStart w:id="2779" w:name="_Toc25244557"/>
                            <w:bookmarkStart w:id="2780" w:name="_Toc25246924"/>
                            <w:bookmarkStart w:id="2781" w:name="_Toc25247056"/>
                            <w:bookmarkStart w:id="2782" w:name="_Toc25309726"/>
                            <w:r>
                              <w:rPr>
                                <w:rFonts w:ascii="Zizou Slab" w:hAnsi="Zizou Slab"/>
                                <w:b w:val="0"/>
                                <w:lang w:val="es-MX"/>
                              </w:rPr>
                              <w:t>Astra</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p>
                          <w:p w14:paraId="1F8C008A" w14:textId="77777777" w:rsidR="0017691D" w:rsidRDefault="0017691D" w:rsidP="00AD21BC"/>
                          <w:p w14:paraId="58FD7AB5" w14:textId="77777777" w:rsidR="0017691D" w:rsidRPr="00DF42D1" w:rsidRDefault="0017691D" w:rsidP="00AD21BC">
                            <w:pPr>
                              <w:pStyle w:val="Ttulo1"/>
                              <w:rPr>
                                <w:rFonts w:ascii="Zizou Slab" w:hAnsi="Zizou Slab"/>
                                <w:b w:val="0"/>
                                <w:lang w:val="es-MX"/>
                              </w:rPr>
                            </w:pPr>
                            <w:bookmarkStart w:id="2783" w:name="_Toc25224013"/>
                            <w:bookmarkStart w:id="2784" w:name="_Toc25224243"/>
                            <w:bookmarkStart w:id="2785" w:name="_Toc25225152"/>
                            <w:bookmarkStart w:id="2786" w:name="_Toc25225365"/>
                            <w:bookmarkStart w:id="2787" w:name="_Toc25225578"/>
                            <w:bookmarkStart w:id="2788" w:name="_Toc25225789"/>
                            <w:bookmarkStart w:id="2789" w:name="_Toc25225999"/>
                            <w:bookmarkStart w:id="2790" w:name="_Toc25226216"/>
                            <w:bookmarkStart w:id="2791" w:name="_Toc25226414"/>
                            <w:bookmarkStart w:id="2792" w:name="_Toc25226608"/>
                            <w:bookmarkStart w:id="2793" w:name="_Toc25227013"/>
                            <w:bookmarkStart w:id="2794" w:name="_Toc25227194"/>
                            <w:bookmarkStart w:id="2795" w:name="_Toc25227368"/>
                            <w:bookmarkStart w:id="2796" w:name="_Toc25227541"/>
                            <w:bookmarkStart w:id="2797" w:name="_Toc25227711"/>
                            <w:bookmarkStart w:id="2798" w:name="_Toc25227994"/>
                            <w:bookmarkStart w:id="2799" w:name="_Toc25228172"/>
                            <w:bookmarkStart w:id="2800" w:name="_Toc25228346"/>
                            <w:bookmarkStart w:id="2801" w:name="_Toc25228510"/>
                            <w:bookmarkStart w:id="2802" w:name="_Toc25228683"/>
                            <w:bookmarkStart w:id="2803" w:name="_Toc25229129"/>
                            <w:bookmarkStart w:id="2804" w:name="_Toc25229252"/>
                            <w:bookmarkStart w:id="2805" w:name="_Toc25229367"/>
                            <w:bookmarkStart w:id="2806" w:name="_Toc25229572"/>
                            <w:bookmarkStart w:id="2807" w:name="_Toc25229694"/>
                            <w:bookmarkStart w:id="2808" w:name="_Toc25229813"/>
                            <w:bookmarkStart w:id="2809" w:name="_Toc25229928"/>
                            <w:bookmarkStart w:id="2810" w:name="_Toc25240890"/>
                            <w:bookmarkStart w:id="2811" w:name="_Toc25241005"/>
                            <w:bookmarkStart w:id="2812" w:name="_Toc25241121"/>
                            <w:bookmarkStart w:id="2813" w:name="_Toc25244423"/>
                            <w:bookmarkStart w:id="2814" w:name="_Toc25244558"/>
                            <w:bookmarkStart w:id="2815" w:name="_Toc25246925"/>
                            <w:bookmarkStart w:id="2816" w:name="_Toc25247057"/>
                            <w:bookmarkStart w:id="2817" w:name="_Toc25309727"/>
                            <w:r>
                              <w:rPr>
                                <w:rFonts w:ascii="Zizou Slab" w:hAnsi="Zizou Slab"/>
                                <w:b w:val="0"/>
                                <w:lang w:val="es-MX"/>
                              </w:rPr>
                              <w:t>Astra</w:t>
                            </w:r>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p>
                          <w:p w14:paraId="0F596406" w14:textId="77777777" w:rsidR="0017691D" w:rsidRDefault="0017691D" w:rsidP="00AD21BC"/>
                          <w:p w14:paraId="735EEDBA" w14:textId="77777777" w:rsidR="0017691D" w:rsidRPr="00DF42D1" w:rsidRDefault="0017691D" w:rsidP="00AD21BC">
                            <w:pPr>
                              <w:pStyle w:val="Ttulo1"/>
                              <w:rPr>
                                <w:rFonts w:ascii="Zizou Slab" w:hAnsi="Zizou Slab"/>
                                <w:b w:val="0"/>
                                <w:lang w:val="es-MX"/>
                              </w:rPr>
                            </w:pPr>
                            <w:bookmarkStart w:id="2818" w:name="_Toc25224014"/>
                            <w:bookmarkStart w:id="2819" w:name="_Toc25224244"/>
                            <w:bookmarkStart w:id="2820" w:name="_Toc25225153"/>
                            <w:bookmarkStart w:id="2821" w:name="_Toc25225366"/>
                            <w:bookmarkStart w:id="2822" w:name="_Toc25225579"/>
                            <w:bookmarkStart w:id="2823" w:name="_Toc25225790"/>
                            <w:bookmarkStart w:id="2824" w:name="_Toc25226000"/>
                            <w:bookmarkStart w:id="2825" w:name="_Toc25226217"/>
                            <w:bookmarkStart w:id="2826" w:name="_Toc25226415"/>
                            <w:bookmarkStart w:id="2827" w:name="_Toc25226609"/>
                            <w:bookmarkStart w:id="2828" w:name="_Toc25227014"/>
                            <w:bookmarkStart w:id="2829" w:name="_Toc25227195"/>
                            <w:bookmarkStart w:id="2830" w:name="_Toc25227369"/>
                            <w:bookmarkStart w:id="2831" w:name="_Toc25227542"/>
                            <w:bookmarkStart w:id="2832" w:name="_Toc25227712"/>
                            <w:bookmarkStart w:id="2833" w:name="_Toc25227995"/>
                            <w:bookmarkStart w:id="2834" w:name="_Toc25228173"/>
                            <w:bookmarkStart w:id="2835" w:name="_Toc25228347"/>
                            <w:bookmarkStart w:id="2836" w:name="_Toc25228511"/>
                            <w:bookmarkStart w:id="2837" w:name="_Toc25228684"/>
                            <w:bookmarkStart w:id="2838" w:name="_Toc25229130"/>
                            <w:bookmarkStart w:id="2839" w:name="_Toc25229253"/>
                            <w:bookmarkStart w:id="2840" w:name="_Toc25229368"/>
                            <w:bookmarkStart w:id="2841" w:name="_Toc25229573"/>
                            <w:bookmarkStart w:id="2842" w:name="_Toc25229695"/>
                            <w:bookmarkStart w:id="2843" w:name="_Toc25229814"/>
                            <w:bookmarkStart w:id="2844" w:name="_Toc25229929"/>
                            <w:bookmarkStart w:id="2845" w:name="_Toc25240891"/>
                            <w:bookmarkStart w:id="2846" w:name="_Toc25241006"/>
                            <w:bookmarkStart w:id="2847" w:name="_Toc25241122"/>
                            <w:bookmarkStart w:id="2848" w:name="_Toc25244424"/>
                            <w:bookmarkStart w:id="2849" w:name="_Toc25244559"/>
                            <w:bookmarkStart w:id="2850" w:name="_Toc25246926"/>
                            <w:bookmarkStart w:id="2851" w:name="_Toc25247058"/>
                            <w:bookmarkStart w:id="2852" w:name="_Toc25309728"/>
                            <w:r>
                              <w:rPr>
                                <w:rFonts w:ascii="Zizou Slab" w:hAnsi="Zizou Slab"/>
                                <w:b w:val="0"/>
                                <w:lang w:val="es-MX"/>
                              </w:rPr>
                              <w:t>Astra</w:t>
                            </w:r>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p>
                          <w:p w14:paraId="1BD2F794" w14:textId="77777777" w:rsidR="0017691D" w:rsidRDefault="0017691D" w:rsidP="00AD21BC"/>
                          <w:p w14:paraId="077097C0" w14:textId="77777777" w:rsidR="0017691D" w:rsidRPr="00DF42D1" w:rsidRDefault="0017691D" w:rsidP="00AD21BC">
                            <w:pPr>
                              <w:pStyle w:val="Ttulo1"/>
                              <w:rPr>
                                <w:rFonts w:ascii="Zizou Slab" w:hAnsi="Zizou Slab"/>
                                <w:b w:val="0"/>
                                <w:lang w:val="es-MX"/>
                              </w:rPr>
                            </w:pPr>
                            <w:bookmarkStart w:id="2853" w:name="_Toc25224015"/>
                            <w:bookmarkStart w:id="2854" w:name="_Toc25224245"/>
                            <w:bookmarkStart w:id="2855" w:name="_Toc25225154"/>
                            <w:bookmarkStart w:id="2856" w:name="_Toc25225367"/>
                            <w:bookmarkStart w:id="2857" w:name="_Toc25225580"/>
                            <w:bookmarkStart w:id="2858" w:name="_Toc25225791"/>
                            <w:bookmarkStart w:id="2859" w:name="_Toc25226001"/>
                            <w:bookmarkStart w:id="2860" w:name="_Toc25226218"/>
                            <w:bookmarkStart w:id="2861" w:name="_Toc25226416"/>
                            <w:bookmarkStart w:id="2862" w:name="_Toc25226610"/>
                            <w:bookmarkStart w:id="2863" w:name="_Toc25227015"/>
                            <w:bookmarkStart w:id="2864" w:name="_Toc25227196"/>
                            <w:bookmarkStart w:id="2865" w:name="_Toc25227370"/>
                            <w:bookmarkStart w:id="2866" w:name="_Toc25227543"/>
                            <w:bookmarkStart w:id="2867" w:name="_Toc25227713"/>
                            <w:bookmarkStart w:id="2868" w:name="_Toc25227996"/>
                            <w:bookmarkStart w:id="2869" w:name="_Toc25228174"/>
                            <w:bookmarkStart w:id="2870" w:name="_Toc25228348"/>
                            <w:bookmarkStart w:id="2871" w:name="_Toc25228512"/>
                            <w:bookmarkStart w:id="2872" w:name="_Toc25228685"/>
                            <w:bookmarkStart w:id="2873" w:name="_Toc25229131"/>
                            <w:bookmarkStart w:id="2874" w:name="_Toc25229254"/>
                            <w:bookmarkStart w:id="2875" w:name="_Toc25229369"/>
                            <w:bookmarkStart w:id="2876" w:name="_Toc25229574"/>
                            <w:bookmarkStart w:id="2877" w:name="_Toc25229696"/>
                            <w:bookmarkStart w:id="2878" w:name="_Toc25229815"/>
                            <w:bookmarkStart w:id="2879" w:name="_Toc25229930"/>
                            <w:bookmarkStart w:id="2880" w:name="_Toc25240892"/>
                            <w:bookmarkStart w:id="2881" w:name="_Toc25241007"/>
                            <w:bookmarkStart w:id="2882" w:name="_Toc25241123"/>
                            <w:bookmarkStart w:id="2883" w:name="_Toc25244425"/>
                            <w:bookmarkStart w:id="2884" w:name="_Toc25244560"/>
                            <w:bookmarkStart w:id="2885" w:name="_Toc25246927"/>
                            <w:bookmarkStart w:id="2886" w:name="_Toc25247059"/>
                            <w:bookmarkStart w:id="2887" w:name="_Toc25309729"/>
                            <w:r>
                              <w:rPr>
                                <w:rFonts w:ascii="Zizou Slab" w:hAnsi="Zizou Slab"/>
                                <w:b w:val="0"/>
                                <w:lang w:val="es-MX"/>
                              </w:rPr>
                              <w:t>Astra</w:t>
                            </w:r>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p>
                          <w:p w14:paraId="057A4FF5" w14:textId="77777777" w:rsidR="0017691D" w:rsidRDefault="0017691D" w:rsidP="00AD21BC"/>
                          <w:p w14:paraId="405A2E1D" w14:textId="77777777" w:rsidR="0017691D" w:rsidRPr="00DF42D1" w:rsidRDefault="0017691D" w:rsidP="00AD21BC">
                            <w:pPr>
                              <w:pStyle w:val="Ttulo1"/>
                              <w:rPr>
                                <w:rFonts w:ascii="Zizou Slab" w:hAnsi="Zizou Slab"/>
                                <w:b w:val="0"/>
                                <w:lang w:val="es-MX"/>
                              </w:rPr>
                            </w:pPr>
                            <w:bookmarkStart w:id="2888" w:name="_Toc25224016"/>
                            <w:bookmarkStart w:id="2889" w:name="_Toc25224246"/>
                            <w:bookmarkStart w:id="2890" w:name="_Toc25225155"/>
                            <w:bookmarkStart w:id="2891" w:name="_Toc25225368"/>
                            <w:bookmarkStart w:id="2892" w:name="_Toc25225581"/>
                            <w:bookmarkStart w:id="2893" w:name="_Toc25225792"/>
                            <w:bookmarkStart w:id="2894" w:name="_Toc25226002"/>
                            <w:bookmarkStart w:id="2895" w:name="_Toc25226219"/>
                            <w:bookmarkStart w:id="2896" w:name="_Toc25226417"/>
                            <w:bookmarkStart w:id="2897" w:name="_Toc25226611"/>
                            <w:bookmarkStart w:id="2898" w:name="_Toc25227016"/>
                            <w:bookmarkStart w:id="2899" w:name="_Toc25227197"/>
                            <w:bookmarkStart w:id="2900" w:name="_Toc25227371"/>
                            <w:bookmarkStart w:id="2901" w:name="_Toc25227544"/>
                            <w:bookmarkStart w:id="2902" w:name="_Toc25227714"/>
                            <w:bookmarkStart w:id="2903" w:name="_Toc25227997"/>
                            <w:bookmarkStart w:id="2904" w:name="_Toc25228175"/>
                            <w:bookmarkStart w:id="2905" w:name="_Toc25228349"/>
                            <w:bookmarkStart w:id="2906" w:name="_Toc25228513"/>
                            <w:bookmarkStart w:id="2907" w:name="_Toc25228686"/>
                            <w:bookmarkStart w:id="2908" w:name="_Toc25229132"/>
                            <w:bookmarkStart w:id="2909" w:name="_Toc25229255"/>
                            <w:bookmarkStart w:id="2910" w:name="_Toc25229370"/>
                            <w:bookmarkStart w:id="2911" w:name="_Toc25229575"/>
                            <w:bookmarkStart w:id="2912" w:name="_Toc25229697"/>
                            <w:bookmarkStart w:id="2913" w:name="_Toc25229816"/>
                            <w:bookmarkStart w:id="2914" w:name="_Toc25229931"/>
                            <w:bookmarkStart w:id="2915" w:name="_Toc25240893"/>
                            <w:bookmarkStart w:id="2916" w:name="_Toc25241008"/>
                            <w:bookmarkStart w:id="2917" w:name="_Toc25241124"/>
                            <w:bookmarkStart w:id="2918" w:name="_Toc25244426"/>
                            <w:bookmarkStart w:id="2919" w:name="_Toc25244561"/>
                            <w:bookmarkStart w:id="2920" w:name="_Toc25246928"/>
                            <w:bookmarkStart w:id="2921" w:name="_Toc25247060"/>
                            <w:bookmarkStart w:id="2922" w:name="_Toc25309730"/>
                            <w:r>
                              <w:rPr>
                                <w:rFonts w:ascii="Zizou Slab" w:hAnsi="Zizou Slab"/>
                                <w:b w:val="0"/>
                                <w:lang w:val="es-MX"/>
                              </w:rPr>
                              <w:t>Astra</w:t>
                            </w:r>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p>
                          <w:p w14:paraId="5EA7ECA5" w14:textId="77777777" w:rsidR="0017691D" w:rsidRDefault="0017691D" w:rsidP="00AD21BC"/>
                          <w:p w14:paraId="6B2E552C" w14:textId="77777777" w:rsidR="0017691D" w:rsidRPr="00DF42D1" w:rsidRDefault="0017691D" w:rsidP="00AD21BC">
                            <w:pPr>
                              <w:pStyle w:val="Ttulo1"/>
                              <w:rPr>
                                <w:rFonts w:ascii="Zizou Slab" w:hAnsi="Zizou Slab"/>
                                <w:b w:val="0"/>
                                <w:lang w:val="es-MX"/>
                              </w:rPr>
                            </w:pPr>
                            <w:bookmarkStart w:id="2923" w:name="_Toc25224017"/>
                            <w:bookmarkStart w:id="2924" w:name="_Toc25224247"/>
                            <w:bookmarkStart w:id="2925" w:name="_Toc25225156"/>
                            <w:bookmarkStart w:id="2926" w:name="_Toc25225369"/>
                            <w:bookmarkStart w:id="2927" w:name="_Toc25225582"/>
                            <w:bookmarkStart w:id="2928" w:name="_Toc25225793"/>
                            <w:bookmarkStart w:id="2929" w:name="_Toc25226003"/>
                            <w:bookmarkStart w:id="2930" w:name="_Toc25226220"/>
                            <w:bookmarkStart w:id="2931" w:name="_Toc25226418"/>
                            <w:bookmarkStart w:id="2932" w:name="_Toc25226612"/>
                            <w:bookmarkStart w:id="2933" w:name="_Toc25227017"/>
                            <w:bookmarkStart w:id="2934" w:name="_Toc25227198"/>
                            <w:bookmarkStart w:id="2935" w:name="_Toc25227372"/>
                            <w:bookmarkStart w:id="2936" w:name="_Toc25227545"/>
                            <w:bookmarkStart w:id="2937" w:name="_Toc25227715"/>
                            <w:bookmarkStart w:id="2938" w:name="_Toc25227998"/>
                            <w:bookmarkStart w:id="2939" w:name="_Toc25228176"/>
                            <w:bookmarkStart w:id="2940" w:name="_Toc25228350"/>
                            <w:bookmarkStart w:id="2941" w:name="_Toc25228514"/>
                            <w:bookmarkStart w:id="2942" w:name="_Toc25228687"/>
                            <w:bookmarkStart w:id="2943" w:name="_Toc25229133"/>
                            <w:bookmarkStart w:id="2944" w:name="_Toc25229256"/>
                            <w:bookmarkStart w:id="2945" w:name="_Toc25229371"/>
                            <w:bookmarkStart w:id="2946" w:name="_Toc25229576"/>
                            <w:bookmarkStart w:id="2947" w:name="_Toc25229698"/>
                            <w:bookmarkStart w:id="2948" w:name="_Toc25229817"/>
                            <w:bookmarkStart w:id="2949" w:name="_Toc25229932"/>
                            <w:bookmarkStart w:id="2950" w:name="_Toc25240894"/>
                            <w:bookmarkStart w:id="2951" w:name="_Toc25241009"/>
                            <w:bookmarkStart w:id="2952" w:name="_Toc25241125"/>
                            <w:bookmarkStart w:id="2953" w:name="_Toc25244427"/>
                            <w:bookmarkStart w:id="2954" w:name="_Toc25244562"/>
                            <w:bookmarkStart w:id="2955" w:name="_Toc25246929"/>
                            <w:bookmarkStart w:id="2956" w:name="_Toc25247061"/>
                            <w:bookmarkStart w:id="2957" w:name="_Toc25309731"/>
                            <w:r>
                              <w:rPr>
                                <w:rFonts w:ascii="Zizou Slab" w:hAnsi="Zizou Slab"/>
                                <w:b w:val="0"/>
                                <w:lang w:val="es-MX"/>
                              </w:rPr>
                              <w:t>Astra</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6B867404" w14:textId="77777777" w:rsidR="0017691D" w:rsidRDefault="0017691D" w:rsidP="00AD21BC"/>
                          <w:p w14:paraId="201DA12F" w14:textId="77777777" w:rsidR="0017691D" w:rsidRPr="00DF42D1" w:rsidRDefault="0017691D" w:rsidP="00AD21BC">
                            <w:pPr>
                              <w:pStyle w:val="Ttulo1"/>
                              <w:rPr>
                                <w:rFonts w:ascii="Zizou Slab" w:hAnsi="Zizou Slab"/>
                                <w:b w:val="0"/>
                                <w:lang w:val="es-MX"/>
                              </w:rPr>
                            </w:pPr>
                            <w:bookmarkStart w:id="2958" w:name="_Toc25224018"/>
                            <w:bookmarkStart w:id="2959" w:name="_Toc25224248"/>
                            <w:bookmarkStart w:id="2960" w:name="_Toc25225157"/>
                            <w:bookmarkStart w:id="2961" w:name="_Toc25225370"/>
                            <w:bookmarkStart w:id="2962" w:name="_Toc25225583"/>
                            <w:bookmarkStart w:id="2963" w:name="_Toc25225794"/>
                            <w:bookmarkStart w:id="2964" w:name="_Toc25226004"/>
                            <w:bookmarkStart w:id="2965" w:name="_Toc25226221"/>
                            <w:bookmarkStart w:id="2966" w:name="_Toc25226419"/>
                            <w:bookmarkStart w:id="2967" w:name="_Toc25226613"/>
                            <w:bookmarkStart w:id="2968" w:name="_Toc25227018"/>
                            <w:bookmarkStart w:id="2969" w:name="_Toc25227199"/>
                            <w:bookmarkStart w:id="2970" w:name="_Toc25227373"/>
                            <w:bookmarkStart w:id="2971" w:name="_Toc25227546"/>
                            <w:bookmarkStart w:id="2972" w:name="_Toc25227716"/>
                            <w:bookmarkStart w:id="2973" w:name="_Toc25227999"/>
                            <w:bookmarkStart w:id="2974" w:name="_Toc25228177"/>
                            <w:bookmarkStart w:id="2975" w:name="_Toc25228351"/>
                            <w:bookmarkStart w:id="2976" w:name="_Toc25228515"/>
                            <w:bookmarkStart w:id="2977" w:name="_Toc25228688"/>
                            <w:bookmarkStart w:id="2978" w:name="_Toc25229134"/>
                            <w:bookmarkStart w:id="2979" w:name="_Toc25229257"/>
                            <w:bookmarkStart w:id="2980" w:name="_Toc25229372"/>
                            <w:bookmarkStart w:id="2981" w:name="_Toc25229577"/>
                            <w:bookmarkStart w:id="2982" w:name="_Toc25229699"/>
                            <w:bookmarkStart w:id="2983" w:name="_Toc25229818"/>
                            <w:bookmarkStart w:id="2984" w:name="_Toc25229933"/>
                            <w:bookmarkStart w:id="2985" w:name="_Toc25240895"/>
                            <w:bookmarkStart w:id="2986" w:name="_Toc25241010"/>
                            <w:bookmarkStart w:id="2987" w:name="_Toc25241126"/>
                            <w:bookmarkStart w:id="2988" w:name="_Toc25244428"/>
                            <w:bookmarkStart w:id="2989" w:name="_Toc25244563"/>
                            <w:bookmarkStart w:id="2990" w:name="_Toc25246930"/>
                            <w:bookmarkStart w:id="2991" w:name="_Toc25247062"/>
                            <w:bookmarkStart w:id="2992" w:name="_Toc25309732"/>
                            <w:r>
                              <w:rPr>
                                <w:rFonts w:ascii="Zizou Slab" w:hAnsi="Zizou Slab"/>
                                <w:b w:val="0"/>
                                <w:lang w:val="es-MX"/>
                              </w:rPr>
                              <w:t>Astra</w:t>
                            </w:r>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14:paraId="2BBD58EC" w14:textId="77777777" w:rsidR="0017691D" w:rsidRDefault="0017691D" w:rsidP="00AD21BC"/>
                          <w:p w14:paraId="1A092F34" w14:textId="77777777" w:rsidR="0017691D" w:rsidRPr="00DF42D1" w:rsidRDefault="0017691D" w:rsidP="00AD21BC">
                            <w:pPr>
                              <w:pStyle w:val="Ttulo1"/>
                              <w:rPr>
                                <w:rFonts w:ascii="Zizou Slab" w:hAnsi="Zizou Slab"/>
                                <w:b w:val="0"/>
                                <w:lang w:val="es-MX"/>
                              </w:rPr>
                            </w:pPr>
                            <w:bookmarkStart w:id="2993" w:name="_Toc25224019"/>
                            <w:bookmarkStart w:id="2994" w:name="_Toc25224249"/>
                            <w:bookmarkStart w:id="2995" w:name="_Toc25225158"/>
                            <w:bookmarkStart w:id="2996" w:name="_Toc25225371"/>
                            <w:bookmarkStart w:id="2997" w:name="_Toc25225584"/>
                            <w:bookmarkStart w:id="2998" w:name="_Toc25225795"/>
                            <w:bookmarkStart w:id="2999" w:name="_Toc25226005"/>
                            <w:bookmarkStart w:id="3000" w:name="_Toc25226222"/>
                            <w:bookmarkStart w:id="3001" w:name="_Toc25226420"/>
                            <w:bookmarkStart w:id="3002" w:name="_Toc25226614"/>
                            <w:bookmarkStart w:id="3003" w:name="_Toc25227019"/>
                            <w:bookmarkStart w:id="3004" w:name="_Toc25227200"/>
                            <w:bookmarkStart w:id="3005" w:name="_Toc25227374"/>
                            <w:bookmarkStart w:id="3006" w:name="_Toc25227547"/>
                            <w:bookmarkStart w:id="3007" w:name="_Toc25227717"/>
                            <w:bookmarkStart w:id="3008" w:name="_Toc25228000"/>
                            <w:bookmarkStart w:id="3009" w:name="_Toc25228178"/>
                            <w:bookmarkStart w:id="3010" w:name="_Toc25228352"/>
                            <w:bookmarkStart w:id="3011" w:name="_Toc25228516"/>
                            <w:bookmarkStart w:id="3012" w:name="_Toc25228689"/>
                            <w:bookmarkStart w:id="3013" w:name="_Toc25229135"/>
                            <w:bookmarkStart w:id="3014" w:name="_Toc25229258"/>
                            <w:bookmarkStart w:id="3015" w:name="_Toc25229373"/>
                            <w:bookmarkStart w:id="3016" w:name="_Toc25229578"/>
                            <w:bookmarkStart w:id="3017" w:name="_Toc25229700"/>
                            <w:bookmarkStart w:id="3018" w:name="_Toc25229819"/>
                            <w:bookmarkStart w:id="3019" w:name="_Toc25229934"/>
                            <w:bookmarkStart w:id="3020" w:name="_Toc25240896"/>
                            <w:bookmarkStart w:id="3021" w:name="_Toc25241011"/>
                            <w:bookmarkStart w:id="3022" w:name="_Toc25241127"/>
                            <w:bookmarkStart w:id="3023" w:name="_Toc25244429"/>
                            <w:bookmarkStart w:id="3024" w:name="_Toc25244564"/>
                            <w:bookmarkStart w:id="3025" w:name="_Toc25246931"/>
                            <w:bookmarkStart w:id="3026" w:name="_Toc25247063"/>
                            <w:bookmarkStart w:id="3027" w:name="_Toc25309733"/>
                            <w:r>
                              <w:rPr>
                                <w:rFonts w:ascii="Zizou Slab" w:hAnsi="Zizou Slab"/>
                                <w:b w:val="0"/>
                                <w:lang w:val="es-MX"/>
                              </w:rPr>
                              <w:t>Astra</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p>
                          <w:p w14:paraId="6D648CB8" w14:textId="77777777" w:rsidR="0017691D" w:rsidRDefault="0017691D" w:rsidP="00AD21BC"/>
                          <w:p w14:paraId="45775CD7" w14:textId="77777777" w:rsidR="0017691D" w:rsidRPr="00DF42D1" w:rsidRDefault="0017691D" w:rsidP="00AD21BC">
                            <w:pPr>
                              <w:pStyle w:val="Ttulo1"/>
                              <w:rPr>
                                <w:rFonts w:ascii="Zizou Slab" w:hAnsi="Zizou Slab"/>
                                <w:b w:val="0"/>
                                <w:lang w:val="es-MX"/>
                              </w:rPr>
                            </w:pPr>
                            <w:bookmarkStart w:id="3028" w:name="_Toc25224020"/>
                            <w:bookmarkStart w:id="3029" w:name="_Toc25224250"/>
                            <w:bookmarkStart w:id="3030" w:name="_Toc25225159"/>
                            <w:bookmarkStart w:id="3031" w:name="_Toc25225372"/>
                            <w:bookmarkStart w:id="3032" w:name="_Toc25225585"/>
                            <w:bookmarkStart w:id="3033" w:name="_Toc25225796"/>
                            <w:bookmarkStart w:id="3034" w:name="_Toc25226006"/>
                            <w:bookmarkStart w:id="3035" w:name="_Toc25226223"/>
                            <w:bookmarkStart w:id="3036" w:name="_Toc25226421"/>
                            <w:bookmarkStart w:id="3037" w:name="_Toc25226615"/>
                            <w:bookmarkStart w:id="3038" w:name="_Toc25227020"/>
                            <w:bookmarkStart w:id="3039" w:name="_Toc25227201"/>
                            <w:bookmarkStart w:id="3040" w:name="_Toc25227375"/>
                            <w:bookmarkStart w:id="3041" w:name="_Toc25227548"/>
                            <w:bookmarkStart w:id="3042" w:name="_Toc25227718"/>
                            <w:bookmarkStart w:id="3043" w:name="_Toc25228001"/>
                            <w:bookmarkStart w:id="3044" w:name="_Toc25228179"/>
                            <w:bookmarkStart w:id="3045" w:name="_Toc25228353"/>
                            <w:bookmarkStart w:id="3046" w:name="_Toc25228517"/>
                            <w:bookmarkStart w:id="3047" w:name="_Toc25228690"/>
                            <w:bookmarkStart w:id="3048" w:name="_Toc25229136"/>
                            <w:bookmarkStart w:id="3049" w:name="_Toc25229259"/>
                            <w:bookmarkStart w:id="3050" w:name="_Toc25229374"/>
                            <w:bookmarkStart w:id="3051" w:name="_Toc25229579"/>
                            <w:bookmarkStart w:id="3052" w:name="_Toc25229701"/>
                            <w:bookmarkStart w:id="3053" w:name="_Toc25229820"/>
                            <w:bookmarkStart w:id="3054" w:name="_Toc25229935"/>
                            <w:bookmarkStart w:id="3055" w:name="_Toc25240897"/>
                            <w:bookmarkStart w:id="3056" w:name="_Toc25241012"/>
                            <w:bookmarkStart w:id="3057" w:name="_Toc25241128"/>
                            <w:bookmarkStart w:id="3058" w:name="_Toc25244430"/>
                            <w:bookmarkStart w:id="3059" w:name="_Toc25244565"/>
                            <w:bookmarkStart w:id="3060" w:name="_Toc25246932"/>
                            <w:bookmarkStart w:id="3061" w:name="_Toc25247064"/>
                            <w:bookmarkStart w:id="3062" w:name="_Toc25309734"/>
                            <w:r>
                              <w:rPr>
                                <w:rFonts w:ascii="Zizou Slab" w:hAnsi="Zizou Slab"/>
                                <w:b w:val="0"/>
                                <w:lang w:val="es-MX"/>
                              </w:rPr>
                              <w:t>Astra</w:t>
                            </w:r>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p>
                          <w:p w14:paraId="0F317076" w14:textId="77777777" w:rsidR="0017691D" w:rsidRDefault="0017691D" w:rsidP="00AD21BC"/>
                          <w:p w14:paraId="76B415DD" w14:textId="77777777" w:rsidR="0017691D" w:rsidRPr="00DF42D1" w:rsidRDefault="0017691D" w:rsidP="00AD21BC">
                            <w:pPr>
                              <w:pStyle w:val="Ttulo1"/>
                              <w:rPr>
                                <w:rFonts w:ascii="Zizou Slab" w:hAnsi="Zizou Slab"/>
                                <w:b w:val="0"/>
                                <w:lang w:val="es-MX"/>
                              </w:rPr>
                            </w:pPr>
                            <w:bookmarkStart w:id="3063" w:name="_Toc25224021"/>
                            <w:bookmarkStart w:id="3064" w:name="_Toc25224251"/>
                            <w:bookmarkStart w:id="3065" w:name="_Toc25225160"/>
                            <w:bookmarkStart w:id="3066" w:name="_Toc25225373"/>
                            <w:bookmarkStart w:id="3067" w:name="_Toc25225586"/>
                            <w:bookmarkStart w:id="3068" w:name="_Toc25225797"/>
                            <w:bookmarkStart w:id="3069" w:name="_Toc25226007"/>
                            <w:bookmarkStart w:id="3070" w:name="_Toc25226224"/>
                            <w:bookmarkStart w:id="3071" w:name="_Toc25226422"/>
                            <w:bookmarkStart w:id="3072" w:name="_Toc25226616"/>
                            <w:bookmarkStart w:id="3073" w:name="_Toc25227021"/>
                            <w:bookmarkStart w:id="3074" w:name="_Toc25227202"/>
                            <w:bookmarkStart w:id="3075" w:name="_Toc25227376"/>
                            <w:bookmarkStart w:id="3076" w:name="_Toc25227549"/>
                            <w:bookmarkStart w:id="3077" w:name="_Toc25227719"/>
                            <w:bookmarkStart w:id="3078" w:name="_Toc25228002"/>
                            <w:bookmarkStart w:id="3079" w:name="_Toc25228180"/>
                            <w:bookmarkStart w:id="3080" w:name="_Toc25228354"/>
                            <w:bookmarkStart w:id="3081" w:name="_Toc25228518"/>
                            <w:bookmarkStart w:id="3082" w:name="_Toc25228691"/>
                            <w:bookmarkStart w:id="3083" w:name="_Toc25229137"/>
                            <w:bookmarkStart w:id="3084" w:name="_Toc25229260"/>
                            <w:bookmarkStart w:id="3085" w:name="_Toc25229375"/>
                            <w:bookmarkStart w:id="3086" w:name="_Toc25229580"/>
                            <w:bookmarkStart w:id="3087" w:name="_Toc25229702"/>
                            <w:bookmarkStart w:id="3088" w:name="_Toc25229821"/>
                            <w:bookmarkStart w:id="3089" w:name="_Toc25229936"/>
                            <w:bookmarkStart w:id="3090" w:name="_Toc25240898"/>
                            <w:bookmarkStart w:id="3091" w:name="_Toc25241013"/>
                            <w:bookmarkStart w:id="3092" w:name="_Toc25241129"/>
                            <w:bookmarkStart w:id="3093" w:name="_Toc25244431"/>
                            <w:bookmarkStart w:id="3094" w:name="_Toc25244566"/>
                            <w:bookmarkStart w:id="3095" w:name="_Toc25246933"/>
                            <w:bookmarkStart w:id="3096" w:name="_Toc25247065"/>
                            <w:bookmarkStart w:id="3097" w:name="_Toc25309735"/>
                            <w:r>
                              <w:rPr>
                                <w:rFonts w:ascii="Zizou Slab" w:hAnsi="Zizou Slab"/>
                                <w:b w:val="0"/>
                                <w:lang w:val="es-MX"/>
                              </w:rPr>
                              <w:t>Astra</w:t>
                            </w:r>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p>
                          <w:p w14:paraId="75B7A58F" w14:textId="77777777" w:rsidR="0017691D" w:rsidRDefault="0017691D" w:rsidP="00AD21BC"/>
                          <w:p w14:paraId="21575CE8" w14:textId="77777777" w:rsidR="0017691D" w:rsidRPr="00DF42D1" w:rsidRDefault="0017691D" w:rsidP="00AD21BC">
                            <w:pPr>
                              <w:pStyle w:val="Ttulo1"/>
                              <w:rPr>
                                <w:rFonts w:ascii="Zizou Slab" w:hAnsi="Zizou Slab"/>
                                <w:b w:val="0"/>
                                <w:lang w:val="es-MX"/>
                              </w:rPr>
                            </w:pPr>
                            <w:bookmarkStart w:id="3098" w:name="_Toc25224022"/>
                            <w:bookmarkStart w:id="3099" w:name="_Toc25224252"/>
                            <w:bookmarkStart w:id="3100" w:name="_Toc25225161"/>
                            <w:bookmarkStart w:id="3101" w:name="_Toc25225374"/>
                            <w:bookmarkStart w:id="3102" w:name="_Toc25225587"/>
                            <w:bookmarkStart w:id="3103" w:name="_Toc25225798"/>
                            <w:bookmarkStart w:id="3104" w:name="_Toc25226008"/>
                            <w:bookmarkStart w:id="3105" w:name="_Toc25226225"/>
                            <w:bookmarkStart w:id="3106" w:name="_Toc25226423"/>
                            <w:bookmarkStart w:id="3107" w:name="_Toc25226617"/>
                            <w:bookmarkStart w:id="3108" w:name="_Toc25227022"/>
                            <w:bookmarkStart w:id="3109" w:name="_Toc25227203"/>
                            <w:bookmarkStart w:id="3110" w:name="_Toc25227377"/>
                            <w:bookmarkStart w:id="3111" w:name="_Toc25227550"/>
                            <w:bookmarkStart w:id="3112" w:name="_Toc25227720"/>
                            <w:bookmarkStart w:id="3113" w:name="_Toc25228003"/>
                            <w:bookmarkStart w:id="3114" w:name="_Toc25228181"/>
                            <w:bookmarkStart w:id="3115" w:name="_Toc25228355"/>
                            <w:bookmarkStart w:id="3116" w:name="_Toc25228519"/>
                            <w:bookmarkStart w:id="3117" w:name="_Toc25228692"/>
                            <w:bookmarkStart w:id="3118" w:name="_Toc25229138"/>
                            <w:bookmarkStart w:id="3119" w:name="_Toc25229261"/>
                            <w:bookmarkStart w:id="3120" w:name="_Toc25229376"/>
                            <w:bookmarkStart w:id="3121" w:name="_Toc25229581"/>
                            <w:bookmarkStart w:id="3122" w:name="_Toc25229703"/>
                            <w:bookmarkStart w:id="3123" w:name="_Toc25229822"/>
                            <w:bookmarkStart w:id="3124" w:name="_Toc25229937"/>
                            <w:bookmarkStart w:id="3125" w:name="_Toc25240899"/>
                            <w:bookmarkStart w:id="3126" w:name="_Toc25241014"/>
                            <w:bookmarkStart w:id="3127" w:name="_Toc25241130"/>
                            <w:bookmarkStart w:id="3128" w:name="_Toc25244432"/>
                            <w:bookmarkStart w:id="3129" w:name="_Toc25244567"/>
                            <w:bookmarkStart w:id="3130" w:name="_Toc25246934"/>
                            <w:bookmarkStart w:id="3131" w:name="_Toc25247066"/>
                            <w:bookmarkStart w:id="3132" w:name="_Toc25309736"/>
                            <w:r>
                              <w:rPr>
                                <w:rFonts w:ascii="Zizou Slab" w:hAnsi="Zizou Slab"/>
                                <w:b w:val="0"/>
                                <w:lang w:val="es-MX"/>
                              </w:rPr>
                              <w:t>Astra</w:t>
                            </w:r>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14:paraId="2F93F0CC" w14:textId="77777777" w:rsidR="0017691D" w:rsidRDefault="0017691D" w:rsidP="00AD21BC"/>
                          <w:p w14:paraId="598984A5" w14:textId="77777777" w:rsidR="0017691D" w:rsidRPr="00DF42D1" w:rsidRDefault="0017691D" w:rsidP="00AD21BC">
                            <w:pPr>
                              <w:pStyle w:val="Ttulo1"/>
                              <w:rPr>
                                <w:rFonts w:ascii="Zizou Slab" w:hAnsi="Zizou Slab"/>
                                <w:b w:val="0"/>
                                <w:lang w:val="es-MX"/>
                              </w:rPr>
                            </w:pPr>
                            <w:bookmarkStart w:id="3133" w:name="_Toc25224023"/>
                            <w:bookmarkStart w:id="3134" w:name="_Toc25224253"/>
                            <w:bookmarkStart w:id="3135" w:name="_Toc25225162"/>
                            <w:bookmarkStart w:id="3136" w:name="_Toc25225375"/>
                            <w:bookmarkStart w:id="3137" w:name="_Toc25225588"/>
                            <w:bookmarkStart w:id="3138" w:name="_Toc25225799"/>
                            <w:bookmarkStart w:id="3139" w:name="_Toc25226009"/>
                            <w:bookmarkStart w:id="3140" w:name="_Toc25226226"/>
                            <w:bookmarkStart w:id="3141" w:name="_Toc25226424"/>
                            <w:bookmarkStart w:id="3142" w:name="_Toc25226618"/>
                            <w:bookmarkStart w:id="3143" w:name="_Toc25227023"/>
                            <w:bookmarkStart w:id="3144" w:name="_Toc25227204"/>
                            <w:bookmarkStart w:id="3145" w:name="_Toc25227378"/>
                            <w:bookmarkStart w:id="3146" w:name="_Toc25227551"/>
                            <w:bookmarkStart w:id="3147" w:name="_Toc25227721"/>
                            <w:bookmarkStart w:id="3148" w:name="_Toc25228004"/>
                            <w:bookmarkStart w:id="3149" w:name="_Toc25228182"/>
                            <w:bookmarkStart w:id="3150" w:name="_Toc25228356"/>
                            <w:bookmarkStart w:id="3151" w:name="_Toc25228520"/>
                            <w:bookmarkStart w:id="3152" w:name="_Toc25228693"/>
                            <w:bookmarkStart w:id="3153" w:name="_Toc25229139"/>
                            <w:bookmarkStart w:id="3154" w:name="_Toc25229262"/>
                            <w:bookmarkStart w:id="3155" w:name="_Toc25229377"/>
                            <w:bookmarkStart w:id="3156" w:name="_Toc25229582"/>
                            <w:bookmarkStart w:id="3157" w:name="_Toc25229704"/>
                            <w:bookmarkStart w:id="3158" w:name="_Toc25229823"/>
                            <w:bookmarkStart w:id="3159" w:name="_Toc25229938"/>
                            <w:bookmarkStart w:id="3160" w:name="_Toc25240900"/>
                            <w:bookmarkStart w:id="3161" w:name="_Toc25241015"/>
                            <w:bookmarkStart w:id="3162" w:name="_Toc25241131"/>
                            <w:bookmarkStart w:id="3163" w:name="_Toc25244433"/>
                            <w:bookmarkStart w:id="3164" w:name="_Toc25244568"/>
                            <w:bookmarkStart w:id="3165" w:name="_Toc25246935"/>
                            <w:bookmarkStart w:id="3166" w:name="_Toc25247067"/>
                            <w:bookmarkStart w:id="3167" w:name="_Toc25309737"/>
                            <w:r>
                              <w:rPr>
                                <w:rFonts w:ascii="Zizou Slab" w:hAnsi="Zizou Slab"/>
                                <w:b w:val="0"/>
                                <w:lang w:val="es-MX"/>
                              </w:rPr>
                              <w:t>Astra</w:t>
                            </w:r>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p>
                          <w:p w14:paraId="0BB2932C" w14:textId="77777777" w:rsidR="0017691D" w:rsidRDefault="0017691D" w:rsidP="00AD21BC"/>
                          <w:p w14:paraId="5CC4C1AB" w14:textId="77777777" w:rsidR="0017691D" w:rsidRPr="00DF42D1" w:rsidRDefault="0017691D" w:rsidP="00AD21BC">
                            <w:pPr>
                              <w:pStyle w:val="Ttulo1"/>
                              <w:rPr>
                                <w:rFonts w:ascii="Zizou Slab" w:hAnsi="Zizou Slab"/>
                                <w:b w:val="0"/>
                                <w:lang w:val="es-MX"/>
                              </w:rPr>
                            </w:pPr>
                            <w:bookmarkStart w:id="3168" w:name="_Toc25224024"/>
                            <w:bookmarkStart w:id="3169" w:name="_Toc25224254"/>
                            <w:bookmarkStart w:id="3170" w:name="_Toc25225163"/>
                            <w:bookmarkStart w:id="3171" w:name="_Toc25225376"/>
                            <w:bookmarkStart w:id="3172" w:name="_Toc25225589"/>
                            <w:bookmarkStart w:id="3173" w:name="_Toc25225800"/>
                            <w:bookmarkStart w:id="3174" w:name="_Toc25226010"/>
                            <w:bookmarkStart w:id="3175" w:name="_Toc25226227"/>
                            <w:bookmarkStart w:id="3176" w:name="_Toc25226425"/>
                            <w:bookmarkStart w:id="3177" w:name="_Toc25226619"/>
                            <w:bookmarkStart w:id="3178" w:name="_Toc25227024"/>
                            <w:bookmarkStart w:id="3179" w:name="_Toc25227205"/>
                            <w:bookmarkStart w:id="3180" w:name="_Toc25227379"/>
                            <w:bookmarkStart w:id="3181" w:name="_Toc25227552"/>
                            <w:bookmarkStart w:id="3182" w:name="_Toc25227722"/>
                            <w:bookmarkStart w:id="3183" w:name="_Toc25228005"/>
                            <w:bookmarkStart w:id="3184" w:name="_Toc25228183"/>
                            <w:bookmarkStart w:id="3185" w:name="_Toc25228357"/>
                            <w:bookmarkStart w:id="3186" w:name="_Toc25228521"/>
                            <w:bookmarkStart w:id="3187" w:name="_Toc25228694"/>
                            <w:bookmarkStart w:id="3188" w:name="_Toc25229140"/>
                            <w:bookmarkStart w:id="3189" w:name="_Toc25229263"/>
                            <w:bookmarkStart w:id="3190" w:name="_Toc25229378"/>
                            <w:bookmarkStart w:id="3191" w:name="_Toc25229583"/>
                            <w:bookmarkStart w:id="3192" w:name="_Toc25229705"/>
                            <w:bookmarkStart w:id="3193" w:name="_Toc25229824"/>
                            <w:bookmarkStart w:id="3194" w:name="_Toc25229939"/>
                            <w:bookmarkStart w:id="3195" w:name="_Toc25240901"/>
                            <w:bookmarkStart w:id="3196" w:name="_Toc25241016"/>
                            <w:bookmarkStart w:id="3197" w:name="_Toc25241132"/>
                            <w:bookmarkStart w:id="3198" w:name="_Toc25244434"/>
                            <w:bookmarkStart w:id="3199" w:name="_Toc25244569"/>
                            <w:bookmarkStart w:id="3200" w:name="_Toc25246936"/>
                            <w:bookmarkStart w:id="3201" w:name="_Toc25247068"/>
                            <w:bookmarkStart w:id="3202" w:name="_Toc25309738"/>
                            <w:r>
                              <w:rPr>
                                <w:rFonts w:ascii="Zizou Slab" w:hAnsi="Zizou Slab"/>
                                <w:b w:val="0"/>
                                <w:lang w:val="es-MX"/>
                              </w:rPr>
                              <w:t>Astra</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p>
                          <w:p w14:paraId="0346B04A" w14:textId="77777777" w:rsidR="0017691D" w:rsidRDefault="0017691D" w:rsidP="00AD21BC"/>
                          <w:p w14:paraId="49E5C154" w14:textId="77777777" w:rsidR="0017691D" w:rsidRPr="00DF42D1" w:rsidRDefault="0017691D" w:rsidP="00AD21BC">
                            <w:pPr>
                              <w:pStyle w:val="Ttulo1"/>
                              <w:rPr>
                                <w:rFonts w:ascii="Zizou Slab" w:hAnsi="Zizou Slab"/>
                                <w:b w:val="0"/>
                                <w:lang w:val="es-MX"/>
                              </w:rPr>
                            </w:pPr>
                            <w:bookmarkStart w:id="3203" w:name="_Toc25224025"/>
                            <w:bookmarkStart w:id="3204" w:name="_Toc25224255"/>
                            <w:bookmarkStart w:id="3205" w:name="_Toc25225164"/>
                            <w:bookmarkStart w:id="3206" w:name="_Toc25225377"/>
                            <w:bookmarkStart w:id="3207" w:name="_Toc25225590"/>
                            <w:bookmarkStart w:id="3208" w:name="_Toc25225801"/>
                            <w:bookmarkStart w:id="3209" w:name="_Toc25226011"/>
                            <w:bookmarkStart w:id="3210" w:name="_Toc25226228"/>
                            <w:bookmarkStart w:id="3211" w:name="_Toc25226426"/>
                            <w:bookmarkStart w:id="3212" w:name="_Toc25226620"/>
                            <w:bookmarkStart w:id="3213" w:name="_Toc25227025"/>
                            <w:bookmarkStart w:id="3214" w:name="_Toc25227206"/>
                            <w:bookmarkStart w:id="3215" w:name="_Toc25227380"/>
                            <w:bookmarkStart w:id="3216" w:name="_Toc25227553"/>
                            <w:bookmarkStart w:id="3217" w:name="_Toc25227723"/>
                            <w:bookmarkStart w:id="3218" w:name="_Toc25228006"/>
                            <w:bookmarkStart w:id="3219" w:name="_Toc25228184"/>
                            <w:bookmarkStart w:id="3220" w:name="_Toc25228358"/>
                            <w:bookmarkStart w:id="3221" w:name="_Toc25228522"/>
                            <w:bookmarkStart w:id="3222" w:name="_Toc25228695"/>
                            <w:bookmarkStart w:id="3223" w:name="_Toc25229141"/>
                            <w:bookmarkStart w:id="3224" w:name="_Toc25229264"/>
                            <w:bookmarkStart w:id="3225" w:name="_Toc25229379"/>
                            <w:bookmarkStart w:id="3226" w:name="_Toc25229584"/>
                            <w:bookmarkStart w:id="3227" w:name="_Toc25229706"/>
                            <w:bookmarkStart w:id="3228" w:name="_Toc25229825"/>
                            <w:bookmarkStart w:id="3229" w:name="_Toc25229940"/>
                            <w:bookmarkStart w:id="3230" w:name="_Toc25240902"/>
                            <w:bookmarkStart w:id="3231" w:name="_Toc25241017"/>
                            <w:bookmarkStart w:id="3232" w:name="_Toc25241133"/>
                            <w:bookmarkStart w:id="3233" w:name="_Toc25244435"/>
                            <w:bookmarkStart w:id="3234" w:name="_Toc25244570"/>
                            <w:bookmarkStart w:id="3235" w:name="_Toc25246937"/>
                            <w:bookmarkStart w:id="3236" w:name="_Toc25247069"/>
                            <w:bookmarkStart w:id="3237" w:name="_Toc25309739"/>
                            <w:r>
                              <w:rPr>
                                <w:rFonts w:ascii="Zizou Slab" w:hAnsi="Zizou Slab"/>
                                <w:b w:val="0"/>
                                <w:lang w:val="es-MX"/>
                              </w:rPr>
                              <w:t>Astra</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p>
                          <w:p w14:paraId="0E368112" w14:textId="77777777" w:rsidR="0017691D" w:rsidRDefault="0017691D" w:rsidP="00AD21BC"/>
                          <w:p w14:paraId="5C0259F1" w14:textId="77777777" w:rsidR="0017691D" w:rsidRPr="00DF42D1" w:rsidRDefault="0017691D" w:rsidP="00AD21BC">
                            <w:pPr>
                              <w:pStyle w:val="Ttulo1"/>
                              <w:rPr>
                                <w:rFonts w:ascii="Zizou Slab" w:hAnsi="Zizou Slab"/>
                                <w:b w:val="0"/>
                                <w:lang w:val="es-MX"/>
                              </w:rPr>
                            </w:pPr>
                            <w:bookmarkStart w:id="3238" w:name="_Toc25224026"/>
                            <w:bookmarkStart w:id="3239" w:name="_Toc25224256"/>
                            <w:bookmarkStart w:id="3240" w:name="_Toc25225165"/>
                            <w:bookmarkStart w:id="3241" w:name="_Toc25225378"/>
                            <w:bookmarkStart w:id="3242" w:name="_Toc25225591"/>
                            <w:bookmarkStart w:id="3243" w:name="_Toc25225802"/>
                            <w:bookmarkStart w:id="3244" w:name="_Toc25226012"/>
                            <w:bookmarkStart w:id="3245" w:name="_Toc25226229"/>
                            <w:bookmarkStart w:id="3246" w:name="_Toc25226427"/>
                            <w:bookmarkStart w:id="3247" w:name="_Toc25226621"/>
                            <w:bookmarkStart w:id="3248" w:name="_Toc25227026"/>
                            <w:bookmarkStart w:id="3249" w:name="_Toc25227207"/>
                            <w:bookmarkStart w:id="3250" w:name="_Toc25227381"/>
                            <w:bookmarkStart w:id="3251" w:name="_Toc25227554"/>
                            <w:bookmarkStart w:id="3252" w:name="_Toc25227724"/>
                            <w:bookmarkStart w:id="3253" w:name="_Toc25228007"/>
                            <w:bookmarkStart w:id="3254" w:name="_Toc25228185"/>
                            <w:bookmarkStart w:id="3255" w:name="_Toc25228359"/>
                            <w:bookmarkStart w:id="3256" w:name="_Toc25228523"/>
                            <w:bookmarkStart w:id="3257" w:name="_Toc25228696"/>
                            <w:bookmarkStart w:id="3258" w:name="_Toc25229142"/>
                            <w:bookmarkStart w:id="3259" w:name="_Toc25229265"/>
                            <w:bookmarkStart w:id="3260" w:name="_Toc25229380"/>
                            <w:bookmarkStart w:id="3261" w:name="_Toc25229585"/>
                            <w:bookmarkStart w:id="3262" w:name="_Toc25229707"/>
                            <w:bookmarkStart w:id="3263" w:name="_Toc25229826"/>
                            <w:bookmarkStart w:id="3264" w:name="_Toc25229941"/>
                            <w:bookmarkStart w:id="3265" w:name="_Toc25240903"/>
                            <w:bookmarkStart w:id="3266" w:name="_Toc25241018"/>
                            <w:bookmarkStart w:id="3267" w:name="_Toc25241134"/>
                            <w:bookmarkStart w:id="3268" w:name="_Toc25244436"/>
                            <w:bookmarkStart w:id="3269" w:name="_Toc25244571"/>
                            <w:bookmarkStart w:id="3270" w:name="_Toc25246938"/>
                            <w:bookmarkStart w:id="3271" w:name="_Toc25247070"/>
                            <w:bookmarkStart w:id="3272" w:name="_Toc25309740"/>
                            <w:r>
                              <w:rPr>
                                <w:rFonts w:ascii="Zizou Slab" w:hAnsi="Zizou Slab"/>
                                <w:b w:val="0"/>
                                <w:lang w:val="es-MX"/>
                              </w:rPr>
                              <w:t>Astra</w:t>
                            </w:r>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p>
                          <w:p w14:paraId="61415A8D" w14:textId="77777777" w:rsidR="0017691D" w:rsidRDefault="0017691D" w:rsidP="00AD21BC"/>
                          <w:p w14:paraId="233BB18F" w14:textId="77777777" w:rsidR="0017691D" w:rsidRPr="00DF42D1" w:rsidRDefault="0017691D" w:rsidP="00AD21BC">
                            <w:pPr>
                              <w:pStyle w:val="Ttulo1"/>
                              <w:rPr>
                                <w:rFonts w:ascii="Zizou Slab" w:hAnsi="Zizou Slab"/>
                                <w:b w:val="0"/>
                                <w:lang w:val="es-MX"/>
                              </w:rPr>
                            </w:pPr>
                            <w:bookmarkStart w:id="3273" w:name="_Toc25224027"/>
                            <w:bookmarkStart w:id="3274" w:name="_Toc25224257"/>
                            <w:bookmarkStart w:id="3275" w:name="_Toc25225166"/>
                            <w:bookmarkStart w:id="3276" w:name="_Toc25225379"/>
                            <w:bookmarkStart w:id="3277" w:name="_Toc25225592"/>
                            <w:bookmarkStart w:id="3278" w:name="_Toc25225803"/>
                            <w:bookmarkStart w:id="3279" w:name="_Toc25226013"/>
                            <w:bookmarkStart w:id="3280" w:name="_Toc25226230"/>
                            <w:bookmarkStart w:id="3281" w:name="_Toc25226428"/>
                            <w:bookmarkStart w:id="3282" w:name="_Toc25226622"/>
                            <w:bookmarkStart w:id="3283" w:name="_Toc25227027"/>
                            <w:bookmarkStart w:id="3284" w:name="_Toc25227208"/>
                            <w:bookmarkStart w:id="3285" w:name="_Toc25227382"/>
                            <w:bookmarkStart w:id="3286" w:name="_Toc25227555"/>
                            <w:bookmarkStart w:id="3287" w:name="_Toc25227725"/>
                            <w:bookmarkStart w:id="3288" w:name="_Toc25228008"/>
                            <w:bookmarkStart w:id="3289" w:name="_Toc25228186"/>
                            <w:bookmarkStart w:id="3290" w:name="_Toc25228360"/>
                            <w:bookmarkStart w:id="3291" w:name="_Toc25228524"/>
                            <w:bookmarkStart w:id="3292" w:name="_Toc25228697"/>
                            <w:bookmarkStart w:id="3293" w:name="_Toc25229143"/>
                            <w:bookmarkStart w:id="3294" w:name="_Toc25229266"/>
                            <w:bookmarkStart w:id="3295" w:name="_Toc25229381"/>
                            <w:bookmarkStart w:id="3296" w:name="_Toc25229586"/>
                            <w:bookmarkStart w:id="3297" w:name="_Toc25229708"/>
                            <w:bookmarkStart w:id="3298" w:name="_Toc25229827"/>
                            <w:bookmarkStart w:id="3299" w:name="_Toc25229942"/>
                            <w:bookmarkStart w:id="3300" w:name="_Toc25240904"/>
                            <w:bookmarkStart w:id="3301" w:name="_Toc25241019"/>
                            <w:bookmarkStart w:id="3302" w:name="_Toc25241135"/>
                            <w:bookmarkStart w:id="3303" w:name="_Toc25244437"/>
                            <w:bookmarkStart w:id="3304" w:name="_Toc25244572"/>
                            <w:bookmarkStart w:id="3305" w:name="_Toc25246939"/>
                            <w:bookmarkStart w:id="3306" w:name="_Toc25247071"/>
                            <w:bookmarkStart w:id="3307" w:name="_Toc25309741"/>
                            <w:r>
                              <w:rPr>
                                <w:rFonts w:ascii="Zizou Slab" w:hAnsi="Zizou Slab"/>
                                <w:b w:val="0"/>
                                <w:lang w:val="es-MX"/>
                              </w:rPr>
                              <w:t>Astra</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p>
                          <w:p w14:paraId="441788BA" w14:textId="77777777" w:rsidR="0017691D" w:rsidRDefault="0017691D" w:rsidP="00AD21BC"/>
                          <w:p w14:paraId="55E50FE0" w14:textId="77777777" w:rsidR="0017691D" w:rsidRPr="00DF42D1" w:rsidRDefault="0017691D" w:rsidP="00AD21BC">
                            <w:pPr>
                              <w:pStyle w:val="Ttulo1"/>
                              <w:rPr>
                                <w:rFonts w:ascii="Zizou Slab" w:hAnsi="Zizou Slab"/>
                                <w:b w:val="0"/>
                                <w:lang w:val="es-MX"/>
                              </w:rPr>
                            </w:pPr>
                            <w:bookmarkStart w:id="3308" w:name="_Toc25224028"/>
                            <w:bookmarkStart w:id="3309" w:name="_Toc25224258"/>
                            <w:bookmarkStart w:id="3310" w:name="_Toc25225167"/>
                            <w:bookmarkStart w:id="3311" w:name="_Toc25225380"/>
                            <w:bookmarkStart w:id="3312" w:name="_Toc25225593"/>
                            <w:bookmarkStart w:id="3313" w:name="_Toc25225804"/>
                            <w:bookmarkStart w:id="3314" w:name="_Toc25226014"/>
                            <w:bookmarkStart w:id="3315" w:name="_Toc25226231"/>
                            <w:bookmarkStart w:id="3316" w:name="_Toc25226429"/>
                            <w:bookmarkStart w:id="3317" w:name="_Toc25226623"/>
                            <w:bookmarkStart w:id="3318" w:name="_Toc25227028"/>
                            <w:bookmarkStart w:id="3319" w:name="_Toc25227209"/>
                            <w:bookmarkStart w:id="3320" w:name="_Toc25227383"/>
                            <w:bookmarkStart w:id="3321" w:name="_Toc25227556"/>
                            <w:bookmarkStart w:id="3322" w:name="_Toc25227726"/>
                            <w:bookmarkStart w:id="3323" w:name="_Toc25228009"/>
                            <w:bookmarkStart w:id="3324" w:name="_Toc25228187"/>
                            <w:bookmarkStart w:id="3325" w:name="_Toc25228361"/>
                            <w:bookmarkStart w:id="3326" w:name="_Toc25228525"/>
                            <w:bookmarkStart w:id="3327" w:name="_Toc25228698"/>
                            <w:bookmarkStart w:id="3328" w:name="_Toc25229144"/>
                            <w:bookmarkStart w:id="3329" w:name="_Toc25229267"/>
                            <w:bookmarkStart w:id="3330" w:name="_Toc25229382"/>
                            <w:bookmarkStart w:id="3331" w:name="_Toc25229587"/>
                            <w:bookmarkStart w:id="3332" w:name="_Toc25229709"/>
                            <w:bookmarkStart w:id="3333" w:name="_Toc25229828"/>
                            <w:bookmarkStart w:id="3334" w:name="_Toc25229943"/>
                            <w:bookmarkStart w:id="3335" w:name="_Toc25240905"/>
                            <w:bookmarkStart w:id="3336" w:name="_Toc25241020"/>
                            <w:bookmarkStart w:id="3337" w:name="_Toc25241136"/>
                            <w:bookmarkStart w:id="3338" w:name="_Toc25244438"/>
                            <w:bookmarkStart w:id="3339" w:name="_Toc25244573"/>
                            <w:bookmarkStart w:id="3340" w:name="_Toc25246940"/>
                            <w:bookmarkStart w:id="3341" w:name="_Toc25247072"/>
                            <w:bookmarkStart w:id="3342" w:name="_Toc25309742"/>
                            <w:r>
                              <w:rPr>
                                <w:rFonts w:ascii="Zizou Slab" w:hAnsi="Zizou Slab"/>
                                <w:b w:val="0"/>
                                <w:lang w:val="es-MX"/>
                              </w:rPr>
                              <w:t>Astra</w:t>
                            </w:r>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p>
                          <w:p w14:paraId="4F9EE914" w14:textId="77777777" w:rsidR="0017691D" w:rsidRDefault="0017691D" w:rsidP="00AD21BC"/>
                          <w:p w14:paraId="1E6082E7" w14:textId="77777777" w:rsidR="0017691D" w:rsidRPr="00DF42D1" w:rsidRDefault="0017691D" w:rsidP="00AD21BC">
                            <w:pPr>
                              <w:pStyle w:val="Ttulo1"/>
                              <w:rPr>
                                <w:rFonts w:ascii="Zizou Slab" w:hAnsi="Zizou Slab"/>
                                <w:b w:val="0"/>
                                <w:lang w:val="es-MX"/>
                              </w:rPr>
                            </w:pPr>
                            <w:bookmarkStart w:id="3343" w:name="_Toc25224029"/>
                            <w:bookmarkStart w:id="3344" w:name="_Toc25224259"/>
                            <w:bookmarkStart w:id="3345" w:name="_Toc25225168"/>
                            <w:bookmarkStart w:id="3346" w:name="_Toc25225381"/>
                            <w:bookmarkStart w:id="3347" w:name="_Toc25225594"/>
                            <w:bookmarkStart w:id="3348" w:name="_Toc25225805"/>
                            <w:bookmarkStart w:id="3349" w:name="_Toc25226015"/>
                            <w:bookmarkStart w:id="3350" w:name="_Toc25226232"/>
                            <w:bookmarkStart w:id="3351" w:name="_Toc25226430"/>
                            <w:bookmarkStart w:id="3352" w:name="_Toc25226624"/>
                            <w:bookmarkStart w:id="3353" w:name="_Toc25227029"/>
                            <w:bookmarkStart w:id="3354" w:name="_Toc25227210"/>
                            <w:bookmarkStart w:id="3355" w:name="_Toc25227384"/>
                            <w:bookmarkStart w:id="3356" w:name="_Toc25227557"/>
                            <w:bookmarkStart w:id="3357" w:name="_Toc25227727"/>
                            <w:bookmarkStart w:id="3358" w:name="_Toc25228010"/>
                            <w:bookmarkStart w:id="3359" w:name="_Toc25228188"/>
                            <w:bookmarkStart w:id="3360" w:name="_Toc25228362"/>
                            <w:bookmarkStart w:id="3361" w:name="_Toc25228526"/>
                            <w:bookmarkStart w:id="3362" w:name="_Toc25228699"/>
                            <w:bookmarkStart w:id="3363" w:name="_Toc25229145"/>
                            <w:bookmarkStart w:id="3364" w:name="_Toc25229268"/>
                            <w:bookmarkStart w:id="3365" w:name="_Toc25229383"/>
                            <w:bookmarkStart w:id="3366" w:name="_Toc25229588"/>
                            <w:bookmarkStart w:id="3367" w:name="_Toc25229710"/>
                            <w:bookmarkStart w:id="3368" w:name="_Toc25229829"/>
                            <w:bookmarkStart w:id="3369" w:name="_Toc25229944"/>
                            <w:bookmarkStart w:id="3370" w:name="_Toc25240906"/>
                            <w:bookmarkStart w:id="3371" w:name="_Toc25241021"/>
                            <w:bookmarkStart w:id="3372" w:name="_Toc25241137"/>
                            <w:bookmarkStart w:id="3373" w:name="_Toc25244439"/>
                            <w:bookmarkStart w:id="3374" w:name="_Toc25244574"/>
                            <w:bookmarkStart w:id="3375" w:name="_Toc25246941"/>
                            <w:bookmarkStart w:id="3376" w:name="_Toc25247073"/>
                            <w:bookmarkStart w:id="3377" w:name="_Toc25309743"/>
                            <w:r>
                              <w:rPr>
                                <w:rFonts w:ascii="Zizou Slab" w:hAnsi="Zizou Slab"/>
                                <w:b w:val="0"/>
                                <w:lang w:val="es-MX"/>
                              </w:rPr>
                              <w:t>Astra</w:t>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p>
                          <w:p w14:paraId="778A9B33" w14:textId="77777777" w:rsidR="0017691D" w:rsidRDefault="0017691D" w:rsidP="00AD21BC"/>
                          <w:p w14:paraId="1B70F814" w14:textId="77777777" w:rsidR="0017691D" w:rsidRPr="00DF42D1" w:rsidRDefault="0017691D" w:rsidP="00AD21BC">
                            <w:pPr>
                              <w:pStyle w:val="Ttulo1"/>
                              <w:rPr>
                                <w:rFonts w:ascii="Zizou Slab" w:hAnsi="Zizou Slab"/>
                                <w:b w:val="0"/>
                                <w:lang w:val="es-MX"/>
                              </w:rPr>
                            </w:pPr>
                            <w:bookmarkStart w:id="3378" w:name="_Toc25224030"/>
                            <w:bookmarkStart w:id="3379" w:name="_Toc25224260"/>
                            <w:bookmarkStart w:id="3380" w:name="_Toc25225169"/>
                            <w:bookmarkStart w:id="3381" w:name="_Toc25225382"/>
                            <w:bookmarkStart w:id="3382" w:name="_Toc25225595"/>
                            <w:bookmarkStart w:id="3383" w:name="_Toc25225806"/>
                            <w:bookmarkStart w:id="3384" w:name="_Toc25226016"/>
                            <w:bookmarkStart w:id="3385" w:name="_Toc25226233"/>
                            <w:bookmarkStart w:id="3386" w:name="_Toc25226431"/>
                            <w:bookmarkStart w:id="3387" w:name="_Toc25226625"/>
                            <w:bookmarkStart w:id="3388" w:name="_Toc25227030"/>
                            <w:bookmarkStart w:id="3389" w:name="_Toc25227211"/>
                            <w:bookmarkStart w:id="3390" w:name="_Toc25227385"/>
                            <w:bookmarkStart w:id="3391" w:name="_Toc25227558"/>
                            <w:bookmarkStart w:id="3392" w:name="_Toc25227728"/>
                            <w:bookmarkStart w:id="3393" w:name="_Toc25228011"/>
                            <w:bookmarkStart w:id="3394" w:name="_Toc25228189"/>
                            <w:bookmarkStart w:id="3395" w:name="_Toc25228363"/>
                            <w:bookmarkStart w:id="3396" w:name="_Toc25228527"/>
                            <w:bookmarkStart w:id="3397" w:name="_Toc25228700"/>
                            <w:bookmarkStart w:id="3398" w:name="_Toc25229146"/>
                            <w:bookmarkStart w:id="3399" w:name="_Toc25229269"/>
                            <w:bookmarkStart w:id="3400" w:name="_Toc25229384"/>
                            <w:bookmarkStart w:id="3401" w:name="_Toc25229589"/>
                            <w:bookmarkStart w:id="3402" w:name="_Toc25229711"/>
                            <w:bookmarkStart w:id="3403" w:name="_Toc25229830"/>
                            <w:bookmarkStart w:id="3404" w:name="_Toc25229945"/>
                            <w:bookmarkStart w:id="3405" w:name="_Toc25240907"/>
                            <w:bookmarkStart w:id="3406" w:name="_Toc25241022"/>
                            <w:bookmarkStart w:id="3407" w:name="_Toc25241138"/>
                            <w:bookmarkStart w:id="3408" w:name="_Toc25244440"/>
                            <w:bookmarkStart w:id="3409" w:name="_Toc25244575"/>
                            <w:bookmarkStart w:id="3410" w:name="_Toc25246942"/>
                            <w:bookmarkStart w:id="3411" w:name="_Toc25247074"/>
                            <w:bookmarkStart w:id="3412" w:name="_Toc25309744"/>
                            <w:r>
                              <w:rPr>
                                <w:rFonts w:ascii="Zizou Slab" w:hAnsi="Zizou Slab"/>
                                <w:b w:val="0"/>
                                <w:lang w:val="es-MX"/>
                              </w:rPr>
                              <w:t>Astra</w:t>
                            </w:r>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p>
                          <w:p w14:paraId="57E9D72E" w14:textId="77777777" w:rsidR="0017691D" w:rsidRDefault="0017691D" w:rsidP="00AD21BC"/>
                          <w:p w14:paraId="40F0D73A" w14:textId="77777777" w:rsidR="0017691D" w:rsidRPr="00DF42D1" w:rsidRDefault="0017691D" w:rsidP="00AD21BC">
                            <w:pPr>
                              <w:pStyle w:val="Ttulo1"/>
                              <w:rPr>
                                <w:rFonts w:ascii="Zizou Slab" w:hAnsi="Zizou Slab"/>
                                <w:b w:val="0"/>
                                <w:lang w:val="es-MX"/>
                              </w:rPr>
                            </w:pPr>
                            <w:bookmarkStart w:id="3413" w:name="_Toc25224031"/>
                            <w:bookmarkStart w:id="3414" w:name="_Toc25224261"/>
                            <w:bookmarkStart w:id="3415" w:name="_Toc25225170"/>
                            <w:bookmarkStart w:id="3416" w:name="_Toc25225383"/>
                            <w:bookmarkStart w:id="3417" w:name="_Toc25225596"/>
                            <w:bookmarkStart w:id="3418" w:name="_Toc25225807"/>
                            <w:bookmarkStart w:id="3419" w:name="_Toc25226017"/>
                            <w:bookmarkStart w:id="3420" w:name="_Toc25226234"/>
                            <w:bookmarkStart w:id="3421" w:name="_Toc25226432"/>
                            <w:bookmarkStart w:id="3422" w:name="_Toc25226626"/>
                            <w:bookmarkStart w:id="3423" w:name="_Toc25227031"/>
                            <w:bookmarkStart w:id="3424" w:name="_Toc25227212"/>
                            <w:bookmarkStart w:id="3425" w:name="_Toc25227386"/>
                            <w:bookmarkStart w:id="3426" w:name="_Toc25227559"/>
                            <w:bookmarkStart w:id="3427" w:name="_Toc25227729"/>
                            <w:bookmarkStart w:id="3428" w:name="_Toc25228012"/>
                            <w:bookmarkStart w:id="3429" w:name="_Toc25228190"/>
                            <w:bookmarkStart w:id="3430" w:name="_Toc25228364"/>
                            <w:bookmarkStart w:id="3431" w:name="_Toc25228528"/>
                            <w:bookmarkStart w:id="3432" w:name="_Toc25228701"/>
                            <w:bookmarkStart w:id="3433" w:name="_Toc25229147"/>
                            <w:bookmarkStart w:id="3434" w:name="_Toc25229270"/>
                            <w:bookmarkStart w:id="3435" w:name="_Toc25229385"/>
                            <w:bookmarkStart w:id="3436" w:name="_Toc25229590"/>
                            <w:bookmarkStart w:id="3437" w:name="_Toc25229712"/>
                            <w:bookmarkStart w:id="3438" w:name="_Toc25229831"/>
                            <w:bookmarkStart w:id="3439" w:name="_Toc25229946"/>
                            <w:bookmarkStart w:id="3440" w:name="_Toc25240908"/>
                            <w:bookmarkStart w:id="3441" w:name="_Toc25241023"/>
                            <w:bookmarkStart w:id="3442" w:name="_Toc25241139"/>
                            <w:bookmarkStart w:id="3443" w:name="_Toc25244441"/>
                            <w:bookmarkStart w:id="3444" w:name="_Toc25244576"/>
                            <w:bookmarkStart w:id="3445" w:name="_Toc25246943"/>
                            <w:bookmarkStart w:id="3446" w:name="_Toc25247075"/>
                            <w:bookmarkStart w:id="3447" w:name="_Toc25309745"/>
                            <w:r>
                              <w:rPr>
                                <w:rFonts w:ascii="Zizou Slab" w:hAnsi="Zizou Slab"/>
                                <w:b w:val="0"/>
                                <w:lang w:val="es-MX"/>
                              </w:rPr>
                              <w:t>Astra</w:t>
                            </w:r>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14:paraId="727DABE7" w14:textId="77777777" w:rsidR="0017691D" w:rsidRDefault="0017691D" w:rsidP="00AD21BC"/>
                          <w:p w14:paraId="5A38A2F8" w14:textId="77777777" w:rsidR="0017691D" w:rsidRPr="00DF42D1" w:rsidRDefault="0017691D" w:rsidP="00AD21BC">
                            <w:pPr>
                              <w:pStyle w:val="Ttulo1"/>
                              <w:rPr>
                                <w:rFonts w:ascii="Zizou Slab" w:hAnsi="Zizou Slab"/>
                                <w:b w:val="0"/>
                                <w:lang w:val="es-MX"/>
                              </w:rPr>
                            </w:pPr>
                            <w:bookmarkStart w:id="3448" w:name="_Toc25224032"/>
                            <w:bookmarkStart w:id="3449" w:name="_Toc25224262"/>
                            <w:bookmarkStart w:id="3450" w:name="_Toc25225171"/>
                            <w:bookmarkStart w:id="3451" w:name="_Toc25225384"/>
                            <w:bookmarkStart w:id="3452" w:name="_Toc25225597"/>
                            <w:bookmarkStart w:id="3453" w:name="_Toc25225808"/>
                            <w:bookmarkStart w:id="3454" w:name="_Toc25226018"/>
                            <w:bookmarkStart w:id="3455" w:name="_Toc25226235"/>
                            <w:bookmarkStart w:id="3456" w:name="_Toc25226433"/>
                            <w:bookmarkStart w:id="3457" w:name="_Toc25226627"/>
                            <w:bookmarkStart w:id="3458" w:name="_Toc25227032"/>
                            <w:bookmarkStart w:id="3459" w:name="_Toc25227213"/>
                            <w:bookmarkStart w:id="3460" w:name="_Toc25227387"/>
                            <w:bookmarkStart w:id="3461" w:name="_Toc25227560"/>
                            <w:bookmarkStart w:id="3462" w:name="_Toc25227730"/>
                            <w:bookmarkStart w:id="3463" w:name="_Toc25228013"/>
                            <w:bookmarkStart w:id="3464" w:name="_Toc25228191"/>
                            <w:bookmarkStart w:id="3465" w:name="_Toc25228365"/>
                            <w:bookmarkStart w:id="3466" w:name="_Toc25228529"/>
                            <w:bookmarkStart w:id="3467" w:name="_Toc25228702"/>
                            <w:bookmarkStart w:id="3468" w:name="_Toc25229148"/>
                            <w:bookmarkStart w:id="3469" w:name="_Toc25229271"/>
                            <w:bookmarkStart w:id="3470" w:name="_Toc25229386"/>
                            <w:bookmarkStart w:id="3471" w:name="_Toc25229591"/>
                            <w:bookmarkStart w:id="3472" w:name="_Toc25229713"/>
                            <w:bookmarkStart w:id="3473" w:name="_Toc25229832"/>
                            <w:bookmarkStart w:id="3474" w:name="_Toc25229947"/>
                            <w:bookmarkStart w:id="3475" w:name="_Toc25240909"/>
                            <w:bookmarkStart w:id="3476" w:name="_Toc25241024"/>
                            <w:bookmarkStart w:id="3477" w:name="_Toc25241140"/>
                            <w:bookmarkStart w:id="3478" w:name="_Toc25244442"/>
                            <w:bookmarkStart w:id="3479" w:name="_Toc25244577"/>
                            <w:bookmarkStart w:id="3480" w:name="_Toc25246944"/>
                            <w:bookmarkStart w:id="3481" w:name="_Toc25247076"/>
                            <w:bookmarkStart w:id="3482" w:name="_Toc25309746"/>
                            <w:r>
                              <w:rPr>
                                <w:rFonts w:ascii="Zizou Slab" w:hAnsi="Zizou Slab"/>
                                <w:b w:val="0"/>
                                <w:lang w:val="es-MX"/>
                              </w:rPr>
                              <w:t>Astra</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p>
                          <w:p w14:paraId="49D0ED38" w14:textId="77777777" w:rsidR="0017691D" w:rsidRDefault="0017691D" w:rsidP="00AD21BC"/>
                          <w:p w14:paraId="6F29511C" w14:textId="77777777" w:rsidR="0017691D" w:rsidRPr="00DF42D1" w:rsidRDefault="0017691D" w:rsidP="00AD21BC">
                            <w:pPr>
                              <w:pStyle w:val="Ttulo1"/>
                              <w:rPr>
                                <w:rFonts w:ascii="Zizou Slab" w:hAnsi="Zizou Slab"/>
                                <w:b w:val="0"/>
                                <w:lang w:val="es-MX"/>
                              </w:rPr>
                            </w:pPr>
                            <w:bookmarkStart w:id="3483" w:name="_Toc25224033"/>
                            <w:bookmarkStart w:id="3484" w:name="_Toc25224263"/>
                            <w:bookmarkStart w:id="3485" w:name="_Toc25225172"/>
                            <w:bookmarkStart w:id="3486" w:name="_Toc25225385"/>
                            <w:bookmarkStart w:id="3487" w:name="_Toc25225598"/>
                            <w:bookmarkStart w:id="3488" w:name="_Toc25225809"/>
                            <w:bookmarkStart w:id="3489" w:name="_Toc25226019"/>
                            <w:bookmarkStart w:id="3490" w:name="_Toc25226236"/>
                            <w:bookmarkStart w:id="3491" w:name="_Toc25226434"/>
                            <w:bookmarkStart w:id="3492" w:name="_Toc25226628"/>
                            <w:bookmarkStart w:id="3493" w:name="_Toc25227033"/>
                            <w:bookmarkStart w:id="3494" w:name="_Toc25227214"/>
                            <w:bookmarkStart w:id="3495" w:name="_Toc25227388"/>
                            <w:bookmarkStart w:id="3496" w:name="_Toc25227561"/>
                            <w:bookmarkStart w:id="3497" w:name="_Toc25227731"/>
                            <w:bookmarkStart w:id="3498" w:name="_Toc25228014"/>
                            <w:bookmarkStart w:id="3499" w:name="_Toc25228192"/>
                            <w:bookmarkStart w:id="3500" w:name="_Toc25228366"/>
                            <w:bookmarkStart w:id="3501" w:name="_Toc25228530"/>
                            <w:bookmarkStart w:id="3502" w:name="_Toc25228703"/>
                            <w:bookmarkStart w:id="3503" w:name="_Toc25229149"/>
                            <w:bookmarkStart w:id="3504" w:name="_Toc25229272"/>
                            <w:bookmarkStart w:id="3505" w:name="_Toc25229387"/>
                            <w:bookmarkStart w:id="3506" w:name="_Toc25229592"/>
                            <w:bookmarkStart w:id="3507" w:name="_Toc25229714"/>
                            <w:bookmarkStart w:id="3508" w:name="_Toc25229833"/>
                            <w:bookmarkStart w:id="3509" w:name="_Toc25229948"/>
                            <w:bookmarkStart w:id="3510" w:name="_Toc25240910"/>
                            <w:bookmarkStart w:id="3511" w:name="_Toc25241025"/>
                            <w:bookmarkStart w:id="3512" w:name="_Toc25241141"/>
                            <w:bookmarkStart w:id="3513" w:name="_Toc25244443"/>
                            <w:bookmarkStart w:id="3514" w:name="_Toc25244578"/>
                            <w:bookmarkStart w:id="3515" w:name="_Toc25246945"/>
                            <w:bookmarkStart w:id="3516" w:name="_Toc25247077"/>
                            <w:bookmarkStart w:id="3517" w:name="_Toc25309747"/>
                            <w:r>
                              <w:rPr>
                                <w:rFonts w:ascii="Zizou Slab" w:hAnsi="Zizou Slab"/>
                                <w:b w:val="0"/>
                                <w:lang w:val="es-MX"/>
                              </w:rPr>
                              <w:t>Astra</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p>
                          <w:p w14:paraId="1F19A239" w14:textId="77777777" w:rsidR="0017691D" w:rsidRDefault="0017691D" w:rsidP="00AD21BC"/>
                          <w:p w14:paraId="357132B5" w14:textId="77777777" w:rsidR="0017691D" w:rsidRPr="00DF42D1" w:rsidRDefault="0017691D" w:rsidP="00AD21BC">
                            <w:pPr>
                              <w:pStyle w:val="Ttulo1"/>
                              <w:rPr>
                                <w:rFonts w:ascii="Zizou Slab" w:hAnsi="Zizou Slab"/>
                                <w:b w:val="0"/>
                                <w:lang w:val="es-MX"/>
                              </w:rPr>
                            </w:pPr>
                            <w:bookmarkStart w:id="3518" w:name="_Toc25224034"/>
                            <w:bookmarkStart w:id="3519" w:name="_Toc25224264"/>
                            <w:bookmarkStart w:id="3520" w:name="_Toc25225173"/>
                            <w:bookmarkStart w:id="3521" w:name="_Toc25225386"/>
                            <w:bookmarkStart w:id="3522" w:name="_Toc25225599"/>
                            <w:bookmarkStart w:id="3523" w:name="_Toc25225810"/>
                            <w:bookmarkStart w:id="3524" w:name="_Toc25226020"/>
                            <w:bookmarkStart w:id="3525" w:name="_Toc25226237"/>
                            <w:bookmarkStart w:id="3526" w:name="_Toc25226435"/>
                            <w:bookmarkStart w:id="3527" w:name="_Toc25226629"/>
                            <w:bookmarkStart w:id="3528" w:name="_Toc25227034"/>
                            <w:bookmarkStart w:id="3529" w:name="_Toc25227215"/>
                            <w:bookmarkStart w:id="3530" w:name="_Toc25227389"/>
                            <w:bookmarkStart w:id="3531" w:name="_Toc25227562"/>
                            <w:bookmarkStart w:id="3532" w:name="_Toc25227732"/>
                            <w:bookmarkStart w:id="3533" w:name="_Toc25228015"/>
                            <w:bookmarkStart w:id="3534" w:name="_Toc25228193"/>
                            <w:bookmarkStart w:id="3535" w:name="_Toc25228367"/>
                            <w:bookmarkStart w:id="3536" w:name="_Toc25228531"/>
                            <w:bookmarkStart w:id="3537" w:name="_Toc25228704"/>
                            <w:bookmarkStart w:id="3538" w:name="_Toc25229150"/>
                            <w:bookmarkStart w:id="3539" w:name="_Toc25229273"/>
                            <w:bookmarkStart w:id="3540" w:name="_Toc25229388"/>
                            <w:bookmarkStart w:id="3541" w:name="_Toc25229593"/>
                            <w:bookmarkStart w:id="3542" w:name="_Toc25229715"/>
                            <w:bookmarkStart w:id="3543" w:name="_Toc25229834"/>
                            <w:bookmarkStart w:id="3544" w:name="_Toc25229949"/>
                            <w:bookmarkStart w:id="3545" w:name="_Toc25240911"/>
                            <w:bookmarkStart w:id="3546" w:name="_Toc25241026"/>
                            <w:bookmarkStart w:id="3547" w:name="_Toc25241142"/>
                            <w:bookmarkStart w:id="3548" w:name="_Toc25244444"/>
                            <w:bookmarkStart w:id="3549" w:name="_Toc25244579"/>
                            <w:bookmarkStart w:id="3550" w:name="_Toc25246946"/>
                            <w:bookmarkStart w:id="3551" w:name="_Toc25247078"/>
                            <w:bookmarkStart w:id="3552" w:name="_Toc25309748"/>
                            <w:r>
                              <w:rPr>
                                <w:rFonts w:ascii="Zizou Slab" w:hAnsi="Zizou Slab"/>
                                <w:b w:val="0"/>
                                <w:lang w:val="es-MX"/>
                              </w:rPr>
                              <w:t>Astra</w:t>
                            </w:r>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p>
                          <w:p w14:paraId="52B326F7" w14:textId="77777777" w:rsidR="0017691D" w:rsidRDefault="0017691D" w:rsidP="00AD21BC"/>
                          <w:p w14:paraId="3DEAAA12" w14:textId="77777777" w:rsidR="0017691D" w:rsidRPr="00DF42D1" w:rsidRDefault="0017691D" w:rsidP="00AD21BC">
                            <w:pPr>
                              <w:pStyle w:val="Ttulo1"/>
                              <w:rPr>
                                <w:rFonts w:ascii="Zizou Slab" w:hAnsi="Zizou Slab"/>
                                <w:b w:val="0"/>
                                <w:lang w:val="es-MX"/>
                              </w:rPr>
                            </w:pPr>
                            <w:bookmarkStart w:id="3553" w:name="_Toc25224035"/>
                            <w:bookmarkStart w:id="3554" w:name="_Toc25224265"/>
                            <w:bookmarkStart w:id="3555" w:name="_Toc25225174"/>
                            <w:bookmarkStart w:id="3556" w:name="_Toc25225387"/>
                            <w:bookmarkStart w:id="3557" w:name="_Toc25225600"/>
                            <w:bookmarkStart w:id="3558" w:name="_Toc25225811"/>
                            <w:bookmarkStart w:id="3559" w:name="_Toc25226021"/>
                            <w:bookmarkStart w:id="3560" w:name="_Toc25226238"/>
                            <w:bookmarkStart w:id="3561" w:name="_Toc25226436"/>
                            <w:bookmarkStart w:id="3562" w:name="_Toc25226630"/>
                            <w:bookmarkStart w:id="3563" w:name="_Toc25227035"/>
                            <w:bookmarkStart w:id="3564" w:name="_Toc25227216"/>
                            <w:bookmarkStart w:id="3565" w:name="_Toc25227390"/>
                            <w:bookmarkStart w:id="3566" w:name="_Toc25227563"/>
                            <w:bookmarkStart w:id="3567" w:name="_Toc25227733"/>
                            <w:bookmarkStart w:id="3568" w:name="_Toc25228016"/>
                            <w:bookmarkStart w:id="3569" w:name="_Toc25228194"/>
                            <w:bookmarkStart w:id="3570" w:name="_Toc25228368"/>
                            <w:bookmarkStart w:id="3571" w:name="_Toc25228532"/>
                            <w:bookmarkStart w:id="3572" w:name="_Toc25228705"/>
                            <w:bookmarkStart w:id="3573" w:name="_Toc25229151"/>
                            <w:bookmarkStart w:id="3574" w:name="_Toc25229274"/>
                            <w:bookmarkStart w:id="3575" w:name="_Toc25229389"/>
                            <w:bookmarkStart w:id="3576" w:name="_Toc25229594"/>
                            <w:bookmarkStart w:id="3577" w:name="_Toc25229716"/>
                            <w:bookmarkStart w:id="3578" w:name="_Toc25229835"/>
                            <w:bookmarkStart w:id="3579" w:name="_Toc25229950"/>
                            <w:bookmarkStart w:id="3580" w:name="_Toc25240912"/>
                            <w:bookmarkStart w:id="3581" w:name="_Toc25241027"/>
                            <w:bookmarkStart w:id="3582" w:name="_Toc25241143"/>
                            <w:bookmarkStart w:id="3583" w:name="_Toc25244445"/>
                            <w:bookmarkStart w:id="3584" w:name="_Toc25244580"/>
                            <w:bookmarkStart w:id="3585" w:name="_Toc25246947"/>
                            <w:bookmarkStart w:id="3586" w:name="_Toc25247079"/>
                            <w:bookmarkStart w:id="3587" w:name="_Toc25309749"/>
                            <w:r>
                              <w:rPr>
                                <w:rFonts w:ascii="Zizou Slab" w:hAnsi="Zizou Slab"/>
                                <w:b w:val="0"/>
                                <w:lang w:val="es-MX"/>
                              </w:rPr>
                              <w:t>Astra</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14:paraId="6E8B544B" w14:textId="77777777" w:rsidR="0017691D" w:rsidRDefault="0017691D" w:rsidP="00AD21BC"/>
                          <w:p w14:paraId="722DC6B1" w14:textId="77777777" w:rsidR="0017691D" w:rsidRPr="00DF42D1" w:rsidRDefault="0017691D" w:rsidP="00AD21BC">
                            <w:pPr>
                              <w:pStyle w:val="Ttulo1"/>
                              <w:rPr>
                                <w:rFonts w:ascii="Zizou Slab" w:hAnsi="Zizou Slab"/>
                                <w:b w:val="0"/>
                                <w:lang w:val="es-MX"/>
                              </w:rPr>
                            </w:pPr>
                            <w:bookmarkStart w:id="3588" w:name="_Toc25224036"/>
                            <w:bookmarkStart w:id="3589" w:name="_Toc25224266"/>
                            <w:bookmarkStart w:id="3590" w:name="_Toc25225175"/>
                            <w:bookmarkStart w:id="3591" w:name="_Toc25225388"/>
                            <w:bookmarkStart w:id="3592" w:name="_Toc25225601"/>
                            <w:bookmarkStart w:id="3593" w:name="_Toc25225812"/>
                            <w:bookmarkStart w:id="3594" w:name="_Toc25226022"/>
                            <w:bookmarkStart w:id="3595" w:name="_Toc25226239"/>
                            <w:bookmarkStart w:id="3596" w:name="_Toc25226437"/>
                            <w:bookmarkStart w:id="3597" w:name="_Toc25226631"/>
                            <w:bookmarkStart w:id="3598" w:name="_Toc25227036"/>
                            <w:bookmarkStart w:id="3599" w:name="_Toc25227217"/>
                            <w:bookmarkStart w:id="3600" w:name="_Toc25227391"/>
                            <w:bookmarkStart w:id="3601" w:name="_Toc25227564"/>
                            <w:bookmarkStart w:id="3602" w:name="_Toc25227734"/>
                            <w:bookmarkStart w:id="3603" w:name="_Toc25228017"/>
                            <w:bookmarkStart w:id="3604" w:name="_Toc25228195"/>
                            <w:bookmarkStart w:id="3605" w:name="_Toc25228369"/>
                            <w:bookmarkStart w:id="3606" w:name="_Toc25228533"/>
                            <w:bookmarkStart w:id="3607" w:name="_Toc25228706"/>
                            <w:bookmarkStart w:id="3608" w:name="_Toc25229152"/>
                            <w:bookmarkStart w:id="3609" w:name="_Toc25229275"/>
                            <w:bookmarkStart w:id="3610" w:name="_Toc25229390"/>
                            <w:bookmarkStart w:id="3611" w:name="_Toc25229595"/>
                            <w:bookmarkStart w:id="3612" w:name="_Toc25229717"/>
                            <w:bookmarkStart w:id="3613" w:name="_Toc25229836"/>
                            <w:bookmarkStart w:id="3614" w:name="_Toc25229951"/>
                            <w:bookmarkStart w:id="3615" w:name="_Toc25240913"/>
                            <w:bookmarkStart w:id="3616" w:name="_Toc25241028"/>
                            <w:bookmarkStart w:id="3617" w:name="_Toc25241144"/>
                            <w:bookmarkStart w:id="3618" w:name="_Toc25244446"/>
                            <w:bookmarkStart w:id="3619" w:name="_Toc25244581"/>
                            <w:bookmarkStart w:id="3620" w:name="_Toc25246948"/>
                            <w:bookmarkStart w:id="3621" w:name="_Toc25247080"/>
                            <w:bookmarkStart w:id="3622" w:name="_Toc25309750"/>
                            <w:r>
                              <w:rPr>
                                <w:rFonts w:ascii="Zizou Slab" w:hAnsi="Zizou Slab"/>
                                <w:b w:val="0"/>
                                <w:lang w:val="es-MX"/>
                              </w:rPr>
                              <w:t>Astra</w:t>
                            </w:r>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p>
                          <w:p w14:paraId="612C6178" w14:textId="77777777" w:rsidR="0017691D" w:rsidRDefault="0017691D" w:rsidP="00AD21BC"/>
                          <w:p w14:paraId="7EA42B75" w14:textId="77777777" w:rsidR="0017691D" w:rsidRPr="00DF42D1" w:rsidRDefault="0017691D" w:rsidP="00AD21BC">
                            <w:pPr>
                              <w:pStyle w:val="Ttulo1"/>
                              <w:rPr>
                                <w:rFonts w:ascii="Zizou Slab" w:hAnsi="Zizou Slab"/>
                                <w:b w:val="0"/>
                                <w:lang w:val="es-MX"/>
                              </w:rPr>
                            </w:pPr>
                            <w:bookmarkStart w:id="3623" w:name="_Toc25224037"/>
                            <w:bookmarkStart w:id="3624" w:name="_Toc25224267"/>
                            <w:bookmarkStart w:id="3625" w:name="_Toc25225176"/>
                            <w:bookmarkStart w:id="3626" w:name="_Toc25225389"/>
                            <w:bookmarkStart w:id="3627" w:name="_Toc25225602"/>
                            <w:bookmarkStart w:id="3628" w:name="_Toc25225813"/>
                            <w:bookmarkStart w:id="3629" w:name="_Toc25226023"/>
                            <w:bookmarkStart w:id="3630" w:name="_Toc25226240"/>
                            <w:bookmarkStart w:id="3631" w:name="_Toc25226438"/>
                            <w:bookmarkStart w:id="3632" w:name="_Toc25226632"/>
                            <w:bookmarkStart w:id="3633" w:name="_Toc25227037"/>
                            <w:bookmarkStart w:id="3634" w:name="_Toc25227218"/>
                            <w:bookmarkStart w:id="3635" w:name="_Toc25227392"/>
                            <w:bookmarkStart w:id="3636" w:name="_Toc25227565"/>
                            <w:bookmarkStart w:id="3637" w:name="_Toc25227735"/>
                            <w:bookmarkStart w:id="3638" w:name="_Toc25228018"/>
                            <w:bookmarkStart w:id="3639" w:name="_Toc25228196"/>
                            <w:bookmarkStart w:id="3640" w:name="_Toc25228370"/>
                            <w:bookmarkStart w:id="3641" w:name="_Toc25228534"/>
                            <w:bookmarkStart w:id="3642" w:name="_Toc25228707"/>
                            <w:bookmarkStart w:id="3643" w:name="_Toc25229153"/>
                            <w:bookmarkStart w:id="3644" w:name="_Toc25229276"/>
                            <w:bookmarkStart w:id="3645" w:name="_Toc25229391"/>
                            <w:bookmarkStart w:id="3646" w:name="_Toc25229596"/>
                            <w:bookmarkStart w:id="3647" w:name="_Toc25229718"/>
                            <w:bookmarkStart w:id="3648" w:name="_Toc25229837"/>
                            <w:bookmarkStart w:id="3649" w:name="_Toc25229952"/>
                            <w:bookmarkStart w:id="3650" w:name="_Toc25240914"/>
                            <w:bookmarkStart w:id="3651" w:name="_Toc25241029"/>
                            <w:bookmarkStart w:id="3652" w:name="_Toc25241145"/>
                            <w:bookmarkStart w:id="3653" w:name="_Toc25244447"/>
                            <w:bookmarkStart w:id="3654" w:name="_Toc25244582"/>
                            <w:bookmarkStart w:id="3655" w:name="_Toc25246949"/>
                            <w:bookmarkStart w:id="3656" w:name="_Toc25247081"/>
                            <w:bookmarkStart w:id="3657" w:name="_Toc25309751"/>
                            <w:r>
                              <w:rPr>
                                <w:rFonts w:ascii="Zizou Slab" w:hAnsi="Zizou Slab"/>
                                <w:b w:val="0"/>
                                <w:lang w:val="es-MX"/>
                              </w:rPr>
                              <w:t>Astra</w:t>
                            </w:r>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14:paraId="7B2412CC" w14:textId="77777777" w:rsidR="0017691D" w:rsidRDefault="0017691D" w:rsidP="00AD21BC"/>
                          <w:p w14:paraId="31F22082" w14:textId="77777777" w:rsidR="0017691D" w:rsidRPr="00DF42D1" w:rsidRDefault="0017691D" w:rsidP="00AD21BC">
                            <w:pPr>
                              <w:pStyle w:val="Ttulo1"/>
                              <w:rPr>
                                <w:rFonts w:ascii="Zizou Slab" w:hAnsi="Zizou Slab"/>
                                <w:b w:val="0"/>
                                <w:lang w:val="es-MX"/>
                              </w:rPr>
                            </w:pPr>
                            <w:bookmarkStart w:id="3658" w:name="_Toc25224038"/>
                            <w:bookmarkStart w:id="3659" w:name="_Toc25224268"/>
                            <w:bookmarkStart w:id="3660" w:name="_Toc25225177"/>
                            <w:bookmarkStart w:id="3661" w:name="_Toc25225390"/>
                            <w:bookmarkStart w:id="3662" w:name="_Toc25225603"/>
                            <w:bookmarkStart w:id="3663" w:name="_Toc25225814"/>
                            <w:bookmarkStart w:id="3664" w:name="_Toc25226024"/>
                            <w:bookmarkStart w:id="3665" w:name="_Toc25226241"/>
                            <w:bookmarkStart w:id="3666" w:name="_Toc25226439"/>
                            <w:bookmarkStart w:id="3667" w:name="_Toc25226633"/>
                            <w:bookmarkStart w:id="3668" w:name="_Toc25227038"/>
                            <w:bookmarkStart w:id="3669" w:name="_Toc25227219"/>
                            <w:bookmarkStart w:id="3670" w:name="_Toc25227393"/>
                            <w:bookmarkStart w:id="3671" w:name="_Toc25227566"/>
                            <w:bookmarkStart w:id="3672" w:name="_Toc25227736"/>
                            <w:bookmarkStart w:id="3673" w:name="_Toc25228019"/>
                            <w:bookmarkStart w:id="3674" w:name="_Toc25228197"/>
                            <w:bookmarkStart w:id="3675" w:name="_Toc25228371"/>
                            <w:bookmarkStart w:id="3676" w:name="_Toc25228535"/>
                            <w:bookmarkStart w:id="3677" w:name="_Toc25228708"/>
                            <w:bookmarkStart w:id="3678" w:name="_Toc25229154"/>
                            <w:bookmarkStart w:id="3679" w:name="_Toc25229277"/>
                            <w:bookmarkStart w:id="3680" w:name="_Toc25229392"/>
                            <w:bookmarkStart w:id="3681" w:name="_Toc25229597"/>
                            <w:bookmarkStart w:id="3682" w:name="_Toc25229719"/>
                            <w:bookmarkStart w:id="3683" w:name="_Toc25229838"/>
                            <w:bookmarkStart w:id="3684" w:name="_Toc25229953"/>
                            <w:bookmarkStart w:id="3685" w:name="_Toc25240915"/>
                            <w:bookmarkStart w:id="3686" w:name="_Toc25241030"/>
                            <w:bookmarkStart w:id="3687" w:name="_Toc25241146"/>
                            <w:bookmarkStart w:id="3688" w:name="_Toc25244448"/>
                            <w:bookmarkStart w:id="3689" w:name="_Toc25244583"/>
                            <w:bookmarkStart w:id="3690" w:name="_Toc25246950"/>
                            <w:bookmarkStart w:id="3691" w:name="_Toc25247082"/>
                            <w:bookmarkStart w:id="3692" w:name="_Toc25309752"/>
                            <w:r>
                              <w:rPr>
                                <w:rFonts w:ascii="Zizou Slab" w:hAnsi="Zizou Slab"/>
                                <w:b w:val="0"/>
                                <w:lang w:val="es-MX"/>
                              </w:rPr>
                              <w:t>Astra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p>
                          <w:p w14:paraId="30D5F391" w14:textId="77777777" w:rsidR="0017691D" w:rsidRDefault="0017691D" w:rsidP="00AD21BC"/>
                          <w:p w14:paraId="1AEDE170" w14:textId="77777777" w:rsidR="0017691D" w:rsidRPr="00DF42D1" w:rsidRDefault="0017691D" w:rsidP="00AD21BC">
                            <w:pPr>
                              <w:pStyle w:val="Ttulo1"/>
                              <w:rPr>
                                <w:rFonts w:ascii="Zizou Slab" w:hAnsi="Zizou Slab"/>
                                <w:b w:val="0"/>
                                <w:lang w:val="es-MX"/>
                              </w:rPr>
                            </w:pPr>
                            <w:bookmarkStart w:id="3693" w:name="_Toc25224039"/>
                            <w:bookmarkStart w:id="3694" w:name="_Toc25224269"/>
                            <w:bookmarkStart w:id="3695" w:name="_Toc25225178"/>
                            <w:bookmarkStart w:id="3696" w:name="_Toc25225391"/>
                            <w:bookmarkStart w:id="3697" w:name="_Toc25225604"/>
                            <w:bookmarkStart w:id="3698" w:name="_Toc25225815"/>
                            <w:bookmarkStart w:id="3699" w:name="_Toc25226025"/>
                            <w:bookmarkStart w:id="3700" w:name="_Toc25226242"/>
                            <w:bookmarkStart w:id="3701" w:name="_Toc25226440"/>
                            <w:bookmarkStart w:id="3702" w:name="_Toc25226634"/>
                            <w:bookmarkStart w:id="3703" w:name="_Toc25227039"/>
                            <w:bookmarkStart w:id="3704" w:name="_Toc25227220"/>
                            <w:bookmarkStart w:id="3705" w:name="_Toc25227394"/>
                            <w:bookmarkStart w:id="3706" w:name="_Toc25227567"/>
                            <w:bookmarkStart w:id="3707" w:name="_Toc25227737"/>
                            <w:bookmarkStart w:id="3708" w:name="_Toc25228020"/>
                            <w:bookmarkStart w:id="3709" w:name="_Toc25228198"/>
                            <w:bookmarkStart w:id="3710" w:name="_Toc25228372"/>
                            <w:bookmarkStart w:id="3711" w:name="_Toc25228536"/>
                            <w:bookmarkStart w:id="3712" w:name="_Toc25228709"/>
                            <w:bookmarkStart w:id="3713" w:name="_Toc25229155"/>
                            <w:bookmarkStart w:id="3714" w:name="_Toc25229278"/>
                            <w:bookmarkStart w:id="3715" w:name="_Toc25229393"/>
                            <w:bookmarkStart w:id="3716" w:name="_Toc25229598"/>
                            <w:bookmarkStart w:id="3717" w:name="_Toc25229720"/>
                            <w:bookmarkStart w:id="3718" w:name="_Toc25229839"/>
                            <w:bookmarkStart w:id="3719" w:name="_Toc25229954"/>
                            <w:bookmarkStart w:id="3720" w:name="_Toc25240916"/>
                            <w:bookmarkStart w:id="3721" w:name="_Toc25241031"/>
                            <w:bookmarkStart w:id="3722" w:name="_Toc25241147"/>
                            <w:bookmarkStart w:id="3723" w:name="_Toc25244449"/>
                            <w:bookmarkStart w:id="3724" w:name="_Toc25244584"/>
                            <w:bookmarkStart w:id="3725" w:name="_Toc25246951"/>
                            <w:bookmarkStart w:id="3726" w:name="_Toc25247083"/>
                            <w:bookmarkStart w:id="3727" w:name="_Toc25309753"/>
                            <w:r>
                              <w:rPr>
                                <w:rFonts w:ascii="Zizou Slab" w:hAnsi="Zizou Slab"/>
                                <w:b w:val="0"/>
                                <w:lang w:val="es-MX"/>
                              </w:rPr>
                              <w:t>Astra</w:t>
                            </w:r>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p>
                          <w:p w14:paraId="32EE3E69" w14:textId="77777777" w:rsidR="0017691D" w:rsidRDefault="0017691D" w:rsidP="00AD21BC"/>
                          <w:p w14:paraId="78DD08E0" w14:textId="77777777" w:rsidR="0017691D" w:rsidRPr="00DF42D1" w:rsidRDefault="0017691D" w:rsidP="00AD21BC">
                            <w:pPr>
                              <w:pStyle w:val="Ttulo1"/>
                              <w:rPr>
                                <w:rFonts w:ascii="Zizou Slab" w:hAnsi="Zizou Slab"/>
                                <w:b w:val="0"/>
                                <w:lang w:val="es-MX"/>
                              </w:rPr>
                            </w:pPr>
                            <w:bookmarkStart w:id="3728" w:name="_Toc25224040"/>
                            <w:bookmarkStart w:id="3729" w:name="_Toc25224270"/>
                            <w:bookmarkStart w:id="3730" w:name="_Toc25225179"/>
                            <w:bookmarkStart w:id="3731" w:name="_Toc25225392"/>
                            <w:bookmarkStart w:id="3732" w:name="_Toc25225605"/>
                            <w:bookmarkStart w:id="3733" w:name="_Toc25225816"/>
                            <w:bookmarkStart w:id="3734" w:name="_Toc25226026"/>
                            <w:bookmarkStart w:id="3735" w:name="_Toc25226243"/>
                            <w:bookmarkStart w:id="3736" w:name="_Toc25226441"/>
                            <w:bookmarkStart w:id="3737" w:name="_Toc25226635"/>
                            <w:bookmarkStart w:id="3738" w:name="_Toc25227040"/>
                            <w:bookmarkStart w:id="3739" w:name="_Toc25227221"/>
                            <w:bookmarkStart w:id="3740" w:name="_Toc25227395"/>
                            <w:bookmarkStart w:id="3741" w:name="_Toc25227568"/>
                            <w:bookmarkStart w:id="3742" w:name="_Toc25227738"/>
                            <w:bookmarkStart w:id="3743" w:name="_Toc25228021"/>
                            <w:bookmarkStart w:id="3744" w:name="_Toc25228199"/>
                            <w:bookmarkStart w:id="3745" w:name="_Toc25228373"/>
                            <w:bookmarkStart w:id="3746" w:name="_Toc25228537"/>
                            <w:bookmarkStart w:id="3747" w:name="_Toc25228710"/>
                            <w:bookmarkStart w:id="3748" w:name="_Toc25229156"/>
                            <w:bookmarkStart w:id="3749" w:name="_Toc25229279"/>
                            <w:bookmarkStart w:id="3750" w:name="_Toc25229394"/>
                            <w:bookmarkStart w:id="3751" w:name="_Toc25229599"/>
                            <w:bookmarkStart w:id="3752" w:name="_Toc25229721"/>
                            <w:bookmarkStart w:id="3753" w:name="_Toc25229840"/>
                            <w:bookmarkStart w:id="3754" w:name="_Toc25229955"/>
                            <w:bookmarkStart w:id="3755" w:name="_Toc25240917"/>
                            <w:bookmarkStart w:id="3756" w:name="_Toc25241032"/>
                            <w:bookmarkStart w:id="3757" w:name="_Toc25241148"/>
                            <w:bookmarkStart w:id="3758" w:name="_Toc25244450"/>
                            <w:bookmarkStart w:id="3759" w:name="_Toc25244585"/>
                            <w:bookmarkStart w:id="3760" w:name="_Toc25246952"/>
                            <w:bookmarkStart w:id="3761" w:name="_Toc25247084"/>
                            <w:bookmarkStart w:id="3762" w:name="_Toc25309754"/>
                            <w:r>
                              <w:rPr>
                                <w:rFonts w:ascii="Zizou Slab" w:hAnsi="Zizou Slab"/>
                                <w:b w:val="0"/>
                                <w:lang w:val="es-MX"/>
                              </w:rPr>
                              <w:t>Astra</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p>
                          <w:p w14:paraId="52AA6532" w14:textId="77777777" w:rsidR="0017691D" w:rsidRDefault="0017691D" w:rsidP="00AD21BC"/>
                          <w:p w14:paraId="6DF917B0" w14:textId="77777777" w:rsidR="0017691D" w:rsidRPr="00DF42D1" w:rsidRDefault="0017691D" w:rsidP="00AD21BC">
                            <w:pPr>
                              <w:pStyle w:val="Ttulo1"/>
                              <w:rPr>
                                <w:rFonts w:ascii="Zizou Slab" w:hAnsi="Zizou Slab"/>
                                <w:b w:val="0"/>
                                <w:lang w:val="es-MX"/>
                              </w:rPr>
                            </w:pPr>
                            <w:bookmarkStart w:id="3763" w:name="_Toc25224041"/>
                            <w:bookmarkStart w:id="3764" w:name="_Toc25224271"/>
                            <w:bookmarkStart w:id="3765" w:name="_Toc25225180"/>
                            <w:bookmarkStart w:id="3766" w:name="_Toc25225393"/>
                            <w:bookmarkStart w:id="3767" w:name="_Toc25225606"/>
                            <w:bookmarkStart w:id="3768" w:name="_Toc25225817"/>
                            <w:bookmarkStart w:id="3769" w:name="_Toc25226027"/>
                            <w:bookmarkStart w:id="3770" w:name="_Toc25226244"/>
                            <w:bookmarkStart w:id="3771" w:name="_Toc25226442"/>
                            <w:bookmarkStart w:id="3772" w:name="_Toc25226636"/>
                            <w:bookmarkStart w:id="3773" w:name="_Toc25227041"/>
                            <w:bookmarkStart w:id="3774" w:name="_Toc25227222"/>
                            <w:bookmarkStart w:id="3775" w:name="_Toc25227396"/>
                            <w:bookmarkStart w:id="3776" w:name="_Toc25227569"/>
                            <w:bookmarkStart w:id="3777" w:name="_Toc25227739"/>
                            <w:bookmarkStart w:id="3778" w:name="_Toc25228022"/>
                            <w:bookmarkStart w:id="3779" w:name="_Toc25228200"/>
                            <w:bookmarkStart w:id="3780" w:name="_Toc25228374"/>
                            <w:bookmarkStart w:id="3781" w:name="_Toc25228538"/>
                            <w:bookmarkStart w:id="3782" w:name="_Toc25228711"/>
                            <w:bookmarkStart w:id="3783" w:name="_Toc25229157"/>
                            <w:bookmarkStart w:id="3784" w:name="_Toc25229280"/>
                            <w:bookmarkStart w:id="3785" w:name="_Toc25229395"/>
                            <w:bookmarkStart w:id="3786" w:name="_Toc25229600"/>
                            <w:bookmarkStart w:id="3787" w:name="_Toc25229722"/>
                            <w:bookmarkStart w:id="3788" w:name="_Toc25229841"/>
                            <w:bookmarkStart w:id="3789" w:name="_Toc25229956"/>
                            <w:bookmarkStart w:id="3790" w:name="_Toc25240918"/>
                            <w:bookmarkStart w:id="3791" w:name="_Toc25241033"/>
                            <w:bookmarkStart w:id="3792" w:name="_Toc25241149"/>
                            <w:bookmarkStart w:id="3793" w:name="_Toc25244451"/>
                            <w:bookmarkStart w:id="3794" w:name="_Toc25244586"/>
                            <w:bookmarkStart w:id="3795" w:name="_Toc25246953"/>
                            <w:bookmarkStart w:id="3796" w:name="_Toc25247085"/>
                            <w:bookmarkStart w:id="3797" w:name="_Toc25309755"/>
                            <w:r>
                              <w:rPr>
                                <w:rFonts w:ascii="Zizou Slab" w:hAnsi="Zizou Slab"/>
                                <w:b w:val="0"/>
                                <w:lang w:val="es-MX"/>
                              </w:rPr>
                              <w:t>Astra</w:t>
                            </w:r>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p>
                          <w:p w14:paraId="080EA3B1" w14:textId="77777777" w:rsidR="0017691D" w:rsidRDefault="0017691D" w:rsidP="00AD21BC"/>
                          <w:p w14:paraId="34AA6E61" w14:textId="77777777" w:rsidR="0017691D" w:rsidRPr="00DF42D1" w:rsidRDefault="0017691D" w:rsidP="00AD21BC">
                            <w:pPr>
                              <w:pStyle w:val="Ttulo1"/>
                              <w:rPr>
                                <w:rFonts w:ascii="Zizou Slab" w:hAnsi="Zizou Slab"/>
                                <w:b w:val="0"/>
                                <w:lang w:val="es-MX"/>
                              </w:rPr>
                            </w:pPr>
                            <w:bookmarkStart w:id="3798" w:name="_Toc25224042"/>
                            <w:bookmarkStart w:id="3799" w:name="_Toc25224272"/>
                            <w:bookmarkStart w:id="3800" w:name="_Toc25225181"/>
                            <w:bookmarkStart w:id="3801" w:name="_Toc25225394"/>
                            <w:bookmarkStart w:id="3802" w:name="_Toc25225607"/>
                            <w:bookmarkStart w:id="3803" w:name="_Toc25225818"/>
                            <w:bookmarkStart w:id="3804" w:name="_Toc25226028"/>
                            <w:bookmarkStart w:id="3805" w:name="_Toc25226245"/>
                            <w:bookmarkStart w:id="3806" w:name="_Toc25226443"/>
                            <w:bookmarkStart w:id="3807" w:name="_Toc25226637"/>
                            <w:bookmarkStart w:id="3808" w:name="_Toc25227042"/>
                            <w:bookmarkStart w:id="3809" w:name="_Toc25227223"/>
                            <w:bookmarkStart w:id="3810" w:name="_Toc25227397"/>
                            <w:bookmarkStart w:id="3811" w:name="_Toc25227570"/>
                            <w:bookmarkStart w:id="3812" w:name="_Toc25227740"/>
                            <w:bookmarkStart w:id="3813" w:name="_Toc25228023"/>
                            <w:bookmarkStart w:id="3814" w:name="_Toc25228201"/>
                            <w:bookmarkStart w:id="3815" w:name="_Toc25228375"/>
                            <w:bookmarkStart w:id="3816" w:name="_Toc25228539"/>
                            <w:bookmarkStart w:id="3817" w:name="_Toc25228712"/>
                            <w:bookmarkStart w:id="3818" w:name="_Toc25229158"/>
                            <w:bookmarkStart w:id="3819" w:name="_Toc25229281"/>
                            <w:bookmarkStart w:id="3820" w:name="_Toc25229396"/>
                            <w:bookmarkStart w:id="3821" w:name="_Toc25229601"/>
                            <w:bookmarkStart w:id="3822" w:name="_Toc25229723"/>
                            <w:bookmarkStart w:id="3823" w:name="_Toc25229842"/>
                            <w:bookmarkStart w:id="3824" w:name="_Toc25229957"/>
                            <w:bookmarkStart w:id="3825" w:name="_Toc25240919"/>
                            <w:bookmarkStart w:id="3826" w:name="_Toc25241034"/>
                            <w:bookmarkStart w:id="3827" w:name="_Toc25241150"/>
                            <w:bookmarkStart w:id="3828" w:name="_Toc25244452"/>
                            <w:bookmarkStart w:id="3829" w:name="_Toc25244587"/>
                            <w:bookmarkStart w:id="3830" w:name="_Toc25246954"/>
                            <w:bookmarkStart w:id="3831" w:name="_Toc25247086"/>
                            <w:bookmarkStart w:id="3832" w:name="_Toc25309756"/>
                            <w:r>
                              <w:rPr>
                                <w:rFonts w:ascii="Zizou Slab" w:hAnsi="Zizou Slab"/>
                                <w:b w:val="0"/>
                                <w:lang w:val="es-MX"/>
                              </w:rPr>
                              <w:t>Astra</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p>
                          <w:p w14:paraId="0959581B" w14:textId="77777777" w:rsidR="0017691D" w:rsidRDefault="0017691D" w:rsidP="00AD21BC"/>
                          <w:p w14:paraId="4395C79E" w14:textId="77777777" w:rsidR="0017691D" w:rsidRPr="00DF42D1" w:rsidRDefault="0017691D" w:rsidP="00AD21BC">
                            <w:pPr>
                              <w:pStyle w:val="Ttulo1"/>
                              <w:rPr>
                                <w:rFonts w:ascii="Zizou Slab" w:hAnsi="Zizou Slab"/>
                                <w:b w:val="0"/>
                                <w:lang w:val="es-MX"/>
                              </w:rPr>
                            </w:pPr>
                            <w:bookmarkStart w:id="3833" w:name="_Toc25224043"/>
                            <w:bookmarkStart w:id="3834" w:name="_Toc25224273"/>
                            <w:bookmarkStart w:id="3835" w:name="_Toc25225182"/>
                            <w:bookmarkStart w:id="3836" w:name="_Toc25225395"/>
                            <w:bookmarkStart w:id="3837" w:name="_Toc25225608"/>
                            <w:bookmarkStart w:id="3838" w:name="_Toc25225819"/>
                            <w:bookmarkStart w:id="3839" w:name="_Toc25226029"/>
                            <w:bookmarkStart w:id="3840" w:name="_Toc25226246"/>
                            <w:bookmarkStart w:id="3841" w:name="_Toc25226444"/>
                            <w:bookmarkStart w:id="3842" w:name="_Toc25226638"/>
                            <w:bookmarkStart w:id="3843" w:name="_Toc25227043"/>
                            <w:bookmarkStart w:id="3844" w:name="_Toc25227224"/>
                            <w:bookmarkStart w:id="3845" w:name="_Toc25227398"/>
                            <w:bookmarkStart w:id="3846" w:name="_Toc25227571"/>
                            <w:bookmarkStart w:id="3847" w:name="_Toc25227741"/>
                            <w:bookmarkStart w:id="3848" w:name="_Toc25228024"/>
                            <w:bookmarkStart w:id="3849" w:name="_Toc25228202"/>
                            <w:bookmarkStart w:id="3850" w:name="_Toc25228376"/>
                            <w:bookmarkStart w:id="3851" w:name="_Toc25228540"/>
                            <w:bookmarkStart w:id="3852" w:name="_Toc25228713"/>
                            <w:bookmarkStart w:id="3853" w:name="_Toc25229159"/>
                            <w:bookmarkStart w:id="3854" w:name="_Toc25229282"/>
                            <w:bookmarkStart w:id="3855" w:name="_Toc25229397"/>
                            <w:bookmarkStart w:id="3856" w:name="_Toc25229602"/>
                            <w:bookmarkStart w:id="3857" w:name="_Toc25229724"/>
                            <w:bookmarkStart w:id="3858" w:name="_Toc25229843"/>
                            <w:bookmarkStart w:id="3859" w:name="_Toc25229958"/>
                            <w:bookmarkStart w:id="3860" w:name="_Toc25240920"/>
                            <w:bookmarkStart w:id="3861" w:name="_Toc25241035"/>
                            <w:bookmarkStart w:id="3862" w:name="_Toc25241151"/>
                            <w:bookmarkStart w:id="3863" w:name="_Toc25244453"/>
                            <w:bookmarkStart w:id="3864" w:name="_Toc25244588"/>
                            <w:bookmarkStart w:id="3865" w:name="_Toc25246955"/>
                            <w:bookmarkStart w:id="3866" w:name="_Toc25247087"/>
                            <w:bookmarkStart w:id="3867" w:name="_Toc25309757"/>
                            <w:r>
                              <w:rPr>
                                <w:rFonts w:ascii="Zizou Slab" w:hAnsi="Zizou Slab"/>
                                <w:b w:val="0"/>
                                <w:lang w:val="es-MX"/>
                              </w:rPr>
                              <w:t>Astra</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p>
                          <w:p w14:paraId="6417E0FF" w14:textId="77777777" w:rsidR="0017691D" w:rsidRDefault="0017691D" w:rsidP="00AD21BC"/>
                          <w:p w14:paraId="031F865C" w14:textId="77777777" w:rsidR="0017691D" w:rsidRPr="00DF42D1" w:rsidRDefault="0017691D" w:rsidP="00AD21BC">
                            <w:pPr>
                              <w:pStyle w:val="Ttulo1"/>
                              <w:rPr>
                                <w:rFonts w:ascii="Zizou Slab" w:hAnsi="Zizou Slab"/>
                                <w:b w:val="0"/>
                                <w:lang w:val="es-MX"/>
                              </w:rPr>
                            </w:pPr>
                            <w:bookmarkStart w:id="3868" w:name="_Toc25224044"/>
                            <w:bookmarkStart w:id="3869" w:name="_Toc25224274"/>
                            <w:bookmarkStart w:id="3870" w:name="_Toc25225183"/>
                            <w:bookmarkStart w:id="3871" w:name="_Toc25225396"/>
                            <w:bookmarkStart w:id="3872" w:name="_Toc25225609"/>
                            <w:bookmarkStart w:id="3873" w:name="_Toc25225820"/>
                            <w:bookmarkStart w:id="3874" w:name="_Toc25226030"/>
                            <w:bookmarkStart w:id="3875" w:name="_Toc25226247"/>
                            <w:bookmarkStart w:id="3876" w:name="_Toc25226445"/>
                            <w:bookmarkStart w:id="3877" w:name="_Toc25226639"/>
                            <w:bookmarkStart w:id="3878" w:name="_Toc25227044"/>
                            <w:bookmarkStart w:id="3879" w:name="_Toc25227225"/>
                            <w:bookmarkStart w:id="3880" w:name="_Toc25227399"/>
                            <w:bookmarkStart w:id="3881" w:name="_Toc25227572"/>
                            <w:bookmarkStart w:id="3882" w:name="_Toc25227742"/>
                            <w:bookmarkStart w:id="3883" w:name="_Toc25228025"/>
                            <w:bookmarkStart w:id="3884" w:name="_Toc25228203"/>
                            <w:bookmarkStart w:id="3885" w:name="_Toc25228377"/>
                            <w:bookmarkStart w:id="3886" w:name="_Toc25228541"/>
                            <w:bookmarkStart w:id="3887" w:name="_Toc25228714"/>
                            <w:bookmarkStart w:id="3888" w:name="_Toc25229160"/>
                            <w:bookmarkStart w:id="3889" w:name="_Toc25229283"/>
                            <w:bookmarkStart w:id="3890" w:name="_Toc25229398"/>
                            <w:bookmarkStart w:id="3891" w:name="_Toc25229603"/>
                            <w:bookmarkStart w:id="3892" w:name="_Toc25229725"/>
                            <w:bookmarkStart w:id="3893" w:name="_Toc25229844"/>
                            <w:bookmarkStart w:id="3894" w:name="_Toc25229959"/>
                            <w:bookmarkStart w:id="3895" w:name="_Toc25240921"/>
                            <w:bookmarkStart w:id="3896" w:name="_Toc25241036"/>
                            <w:bookmarkStart w:id="3897" w:name="_Toc25241152"/>
                            <w:bookmarkStart w:id="3898" w:name="_Toc25244454"/>
                            <w:bookmarkStart w:id="3899" w:name="_Toc25244589"/>
                            <w:bookmarkStart w:id="3900" w:name="_Toc25246956"/>
                            <w:bookmarkStart w:id="3901" w:name="_Toc25247088"/>
                            <w:bookmarkStart w:id="3902" w:name="_Toc25309758"/>
                            <w:r>
                              <w:rPr>
                                <w:rFonts w:ascii="Zizou Slab" w:hAnsi="Zizou Slab"/>
                                <w:b w:val="0"/>
                                <w:lang w:val="es-MX"/>
                              </w:rPr>
                              <w:t>Astra</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p w14:paraId="6B72243A" w14:textId="77777777" w:rsidR="0017691D" w:rsidRDefault="0017691D" w:rsidP="00AD21BC"/>
                          <w:p w14:paraId="14E4B6BE" w14:textId="77777777" w:rsidR="0017691D" w:rsidRPr="00DF42D1" w:rsidRDefault="0017691D" w:rsidP="00AD21BC">
                            <w:pPr>
                              <w:pStyle w:val="Ttulo1"/>
                              <w:rPr>
                                <w:rFonts w:ascii="Zizou Slab" w:hAnsi="Zizou Slab"/>
                                <w:b w:val="0"/>
                                <w:lang w:val="es-MX"/>
                              </w:rPr>
                            </w:pPr>
                            <w:bookmarkStart w:id="3903" w:name="_Toc25224045"/>
                            <w:bookmarkStart w:id="3904" w:name="_Toc25224275"/>
                            <w:bookmarkStart w:id="3905" w:name="_Toc25225184"/>
                            <w:bookmarkStart w:id="3906" w:name="_Toc25225397"/>
                            <w:bookmarkStart w:id="3907" w:name="_Toc25225610"/>
                            <w:bookmarkStart w:id="3908" w:name="_Toc25225821"/>
                            <w:bookmarkStart w:id="3909" w:name="_Toc25226031"/>
                            <w:bookmarkStart w:id="3910" w:name="_Toc25226248"/>
                            <w:bookmarkStart w:id="3911" w:name="_Toc25226446"/>
                            <w:bookmarkStart w:id="3912" w:name="_Toc25226640"/>
                            <w:bookmarkStart w:id="3913" w:name="_Toc25227045"/>
                            <w:bookmarkStart w:id="3914" w:name="_Toc25227226"/>
                            <w:bookmarkStart w:id="3915" w:name="_Toc25227400"/>
                            <w:bookmarkStart w:id="3916" w:name="_Toc25227573"/>
                            <w:bookmarkStart w:id="3917" w:name="_Toc25227743"/>
                            <w:bookmarkStart w:id="3918" w:name="_Toc25228026"/>
                            <w:bookmarkStart w:id="3919" w:name="_Toc25228204"/>
                            <w:bookmarkStart w:id="3920" w:name="_Toc25228378"/>
                            <w:bookmarkStart w:id="3921" w:name="_Toc25228542"/>
                            <w:bookmarkStart w:id="3922" w:name="_Toc25228715"/>
                            <w:bookmarkStart w:id="3923" w:name="_Toc25229161"/>
                            <w:bookmarkStart w:id="3924" w:name="_Toc25229284"/>
                            <w:bookmarkStart w:id="3925" w:name="_Toc25229399"/>
                            <w:bookmarkStart w:id="3926" w:name="_Toc25229604"/>
                            <w:bookmarkStart w:id="3927" w:name="_Toc25229726"/>
                            <w:bookmarkStart w:id="3928" w:name="_Toc25229845"/>
                            <w:bookmarkStart w:id="3929" w:name="_Toc25229960"/>
                            <w:bookmarkStart w:id="3930" w:name="_Toc25240922"/>
                            <w:bookmarkStart w:id="3931" w:name="_Toc25241037"/>
                            <w:bookmarkStart w:id="3932" w:name="_Toc25241153"/>
                            <w:bookmarkStart w:id="3933" w:name="_Toc25244455"/>
                            <w:bookmarkStart w:id="3934" w:name="_Toc25244590"/>
                            <w:bookmarkStart w:id="3935" w:name="_Toc25246957"/>
                            <w:bookmarkStart w:id="3936" w:name="_Toc25247089"/>
                            <w:bookmarkStart w:id="3937" w:name="_Toc25309759"/>
                            <w:r>
                              <w:rPr>
                                <w:rFonts w:ascii="Zizou Slab" w:hAnsi="Zizou Slab"/>
                                <w:b w:val="0"/>
                                <w:lang w:val="es-MX"/>
                              </w:rPr>
                              <w:t>Astra</w:t>
                            </w:r>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p>
                          <w:p w14:paraId="25435032" w14:textId="77777777" w:rsidR="0017691D" w:rsidRDefault="0017691D" w:rsidP="00AD21BC"/>
                          <w:p w14:paraId="22685858" w14:textId="77777777" w:rsidR="0017691D" w:rsidRPr="00DF42D1" w:rsidRDefault="0017691D" w:rsidP="00AD21BC">
                            <w:pPr>
                              <w:pStyle w:val="Ttulo1"/>
                              <w:rPr>
                                <w:rFonts w:ascii="Zizou Slab" w:hAnsi="Zizou Slab"/>
                                <w:b w:val="0"/>
                                <w:lang w:val="es-MX"/>
                              </w:rPr>
                            </w:pPr>
                            <w:bookmarkStart w:id="3938" w:name="_Toc25224046"/>
                            <w:bookmarkStart w:id="3939" w:name="_Toc25224276"/>
                            <w:bookmarkStart w:id="3940" w:name="_Toc25225185"/>
                            <w:bookmarkStart w:id="3941" w:name="_Toc25225398"/>
                            <w:bookmarkStart w:id="3942" w:name="_Toc25225611"/>
                            <w:bookmarkStart w:id="3943" w:name="_Toc25225822"/>
                            <w:bookmarkStart w:id="3944" w:name="_Toc25226032"/>
                            <w:bookmarkStart w:id="3945" w:name="_Toc25226249"/>
                            <w:bookmarkStart w:id="3946" w:name="_Toc25226447"/>
                            <w:bookmarkStart w:id="3947" w:name="_Toc25226641"/>
                            <w:bookmarkStart w:id="3948" w:name="_Toc25227046"/>
                            <w:bookmarkStart w:id="3949" w:name="_Toc25227227"/>
                            <w:bookmarkStart w:id="3950" w:name="_Toc25227401"/>
                            <w:bookmarkStart w:id="3951" w:name="_Toc25227574"/>
                            <w:bookmarkStart w:id="3952" w:name="_Toc25227744"/>
                            <w:bookmarkStart w:id="3953" w:name="_Toc25228027"/>
                            <w:bookmarkStart w:id="3954" w:name="_Toc25228205"/>
                            <w:bookmarkStart w:id="3955" w:name="_Toc25228379"/>
                            <w:bookmarkStart w:id="3956" w:name="_Toc25228543"/>
                            <w:bookmarkStart w:id="3957" w:name="_Toc25228716"/>
                            <w:bookmarkStart w:id="3958" w:name="_Toc25229162"/>
                            <w:bookmarkStart w:id="3959" w:name="_Toc25229285"/>
                            <w:bookmarkStart w:id="3960" w:name="_Toc25229400"/>
                            <w:bookmarkStart w:id="3961" w:name="_Toc25229605"/>
                            <w:bookmarkStart w:id="3962" w:name="_Toc25229727"/>
                            <w:bookmarkStart w:id="3963" w:name="_Toc25229846"/>
                            <w:bookmarkStart w:id="3964" w:name="_Toc25229961"/>
                            <w:bookmarkStart w:id="3965" w:name="_Toc25240923"/>
                            <w:bookmarkStart w:id="3966" w:name="_Toc25241038"/>
                            <w:bookmarkStart w:id="3967" w:name="_Toc25241154"/>
                            <w:bookmarkStart w:id="3968" w:name="_Toc25244456"/>
                            <w:bookmarkStart w:id="3969" w:name="_Toc25244591"/>
                            <w:bookmarkStart w:id="3970" w:name="_Toc25246958"/>
                            <w:bookmarkStart w:id="3971" w:name="_Toc25247090"/>
                            <w:bookmarkStart w:id="3972" w:name="_Toc25309760"/>
                            <w:r>
                              <w:rPr>
                                <w:rFonts w:ascii="Zizou Slab" w:hAnsi="Zizou Slab"/>
                                <w:b w:val="0"/>
                                <w:lang w:val="es-MX"/>
                              </w:rPr>
                              <w:t>Astra</w:t>
                            </w:r>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p>
                          <w:p w14:paraId="1811FB11" w14:textId="77777777" w:rsidR="0017691D" w:rsidRDefault="0017691D" w:rsidP="00AD21BC"/>
                          <w:p w14:paraId="04D97F84" w14:textId="77777777" w:rsidR="0017691D" w:rsidRPr="00DF42D1" w:rsidRDefault="0017691D" w:rsidP="00AD21BC">
                            <w:pPr>
                              <w:pStyle w:val="Ttulo1"/>
                              <w:rPr>
                                <w:rFonts w:ascii="Zizou Slab" w:hAnsi="Zizou Slab"/>
                                <w:b w:val="0"/>
                                <w:lang w:val="es-MX"/>
                              </w:rPr>
                            </w:pPr>
                            <w:bookmarkStart w:id="3973" w:name="_Toc25224047"/>
                            <w:bookmarkStart w:id="3974" w:name="_Toc25224277"/>
                            <w:bookmarkStart w:id="3975" w:name="_Toc25225186"/>
                            <w:bookmarkStart w:id="3976" w:name="_Toc25225399"/>
                            <w:bookmarkStart w:id="3977" w:name="_Toc25225612"/>
                            <w:bookmarkStart w:id="3978" w:name="_Toc25225823"/>
                            <w:bookmarkStart w:id="3979" w:name="_Toc25226033"/>
                            <w:bookmarkStart w:id="3980" w:name="_Toc25226250"/>
                            <w:bookmarkStart w:id="3981" w:name="_Toc25226448"/>
                            <w:bookmarkStart w:id="3982" w:name="_Toc25226642"/>
                            <w:bookmarkStart w:id="3983" w:name="_Toc25227047"/>
                            <w:bookmarkStart w:id="3984" w:name="_Toc25227228"/>
                            <w:bookmarkStart w:id="3985" w:name="_Toc25227402"/>
                            <w:bookmarkStart w:id="3986" w:name="_Toc25227575"/>
                            <w:bookmarkStart w:id="3987" w:name="_Toc25227745"/>
                            <w:bookmarkStart w:id="3988" w:name="_Toc25228028"/>
                            <w:bookmarkStart w:id="3989" w:name="_Toc25228206"/>
                            <w:bookmarkStart w:id="3990" w:name="_Toc25228380"/>
                            <w:bookmarkStart w:id="3991" w:name="_Toc25228544"/>
                            <w:bookmarkStart w:id="3992" w:name="_Toc25228717"/>
                            <w:bookmarkStart w:id="3993" w:name="_Toc25229163"/>
                            <w:bookmarkStart w:id="3994" w:name="_Toc25229286"/>
                            <w:bookmarkStart w:id="3995" w:name="_Toc25229401"/>
                            <w:bookmarkStart w:id="3996" w:name="_Toc25229606"/>
                            <w:bookmarkStart w:id="3997" w:name="_Toc25229728"/>
                            <w:bookmarkStart w:id="3998" w:name="_Toc25229847"/>
                            <w:bookmarkStart w:id="3999" w:name="_Toc25229962"/>
                            <w:bookmarkStart w:id="4000" w:name="_Toc25240924"/>
                            <w:bookmarkStart w:id="4001" w:name="_Toc25241039"/>
                            <w:bookmarkStart w:id="4002" w:name="_Toc25241155"/>
                            <w:bookmarkStart w:id="4003" w:name="_Toc25244457"/>
                            <w:bookmarkStart w:id="4004" w:name="_Toc25244592"/>
                            <w:bookmarkStart w:id="4005" w:name="_Toc25246959"/>
                            <w:bookmarkStart w:id="4006" w:name="_Toc25247091"/>
                            <w:bookmarkStart w:id="4007" w:name="_Toc25309761"/>
                            <w:r>
                              <w:rPr>
                                <w:rFonts w:ascii="Zizou Slab" w:hAnsi="Zizou Slab"/>
                                <w:b w:val="0"/>
                                <w:lang w:val="es-MX"/>
                              </w:rPr>
                              <w:t>Astra</w:t>
                            </w:r>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p>
                          <w:p w14:paraId="26FD913E" w14:textId="77777777" w:rsidR="0017691D" w:rsidRDefault="0017691D" w:rsidP="00AD21BC"/>
                          <w:p w14:paraId="68B9CA64" w14:textId="77777777" w:rsidR="0017691D" w:rsidRPr="00DF42D1" w:rsidRDefault="0017691D" w:rsidP="00AD21BC">
                            <w:pPr>
                              <w:pStyle w:val="Ttulo1"/>
                              <w:rPr>
                                <w:rFonts w:ascii="Zizou Slab" w:hAnsi="Zizou Slab"/>
                                <w:b w:val="0"/>
                                <w:lang w:val="es-MX"/>
                              </w:rPr>
                            </w:pPr>
                            <w:bookmarkStart w:id="4008" w:name="_Toc25224048"/>
                            <w:bookmarkStart w:id="4009" w:name="_Toc25224278"/>
                            <w:bookmarkStart w:id="4010" w:name="_Toc25225187"/>
                            <w:bookmarkStart w:id="4011" w:name="_Toc25225400"/>
                            <w:bookmarkStart w:id="4012" w:name="_Toc25225613"/>
                            <w:bookmarkStart w:id="4013" w:name="_Toc25225824"/>
                            <w:bookmarkStart w:id="4014" w:name="_Toc25226034"/>
                            <w:bookmarkStart w:id="4015" w:name="_Toc25226251"/>
                            <w:bookmarkStart w:id="4016" w:name="_Toc25226449"/>
                            <w:bookmarkStart w:id="4017" w:name="_Toc25226643"/>
                            <w:bookmarkStart w:id="4018" w:name="_Toc25227048"/>
                            <w:bookmarkStart w:id="4019" w:name="_Toc25227229"/>
                            <w:bookmarkStart w:id="4020" w:name="_Toc25227403"/>
                            <w:bookmarkStart w:id="4021" w:name="_Toc25227576"/>
                            <w:bookmarkStart w:id="4022" w:name="_Toc25227746"/>
                            <w:bookmarkStart w:id="4023" w:name="_Toc25228029"/>
                            <w:bookmarkStart w:id="4024" w:name="_Toc25228207"/>
                            <w:bookmarkStart w:id="4025" w:name="_Toc25228381"/>
                            <w:bookmarkStart w:id="4026" w:name="_Toc25228545"/>
                            <w:bookmarkStart w:id="4027" w:name="_Toc25228718"/>
                            <w:bookmarkStart w:id="4028" w:name="_Toc25229164"/>
                            <w:bookmarkStart w:id="4029" w:name="_Toc25229287"/>
                            <w:bookmarkStart w:id="4030" w:name="_Toc25229402"/>
                            <w:bookmarkStart w:id="4031" w:name="_Toc25229607"/>
                            <w:bookmarkStart w:id="4032" w:name="_Toc25229729"/>
                            <w:bookmarkStart w:id="4033" w:name="_Toc25229848"/>
                            <w:bookmarkStart w:id="4034" w:name="_Toc25229963"/>
                            <w:bookmarkStart w:id="4035" w:name="_Toc25240925"/>
                            <w:bookmarkStart w:id="4036" w:name="_Toc25241040"/>
                            <w:bookmarkStart w:id="4037" w:name="_Toc25241156"/>
                            <w:bookmarkStart w:id="4038" w:name="_Toc25244458"/>
                            <w:bookmarkStart w:id="4039" w:name="_Toc25244593"/>
                            <w:bookmarkStart w:id="4040" w:name="_Toc25246960"/>
                            <w:bookmarkStart w:id="4041" w:name="_Toc25247092"/>
                            <w:bookmarkStart w:id="4042" w:name="_Toc25309762"/>
                            <w:r>
                              <w:rPr>
                                <w:rFonts w:ascii="Zizou Slab" w:hAnsi="Zizou Slab"/>
                                <w:b w:val="0"/>
                                <w:lang w:val="es-MX"/>
                              </w:rPr>
                              <w:t>Astra</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p>
                          <w:p w14:paraId="3A965A7C" w14:textId="77777777" w:rsidR="0017691D" w:rsidRDefault="0017691D" w:rsidP="00AD21BC"/>
                          <w:p w14:paraId="351A2010" w14:textId="77777777" w:rsidR="0017691D" w:rsidRPr="00DF42D1" w:rsidRDefault="0017691D" w:rsidP="00AD21BC">
                            <w:pPr>
                              <w:pStyle w:val="Ttulo1"/>
                              <w:rPr>
                                <w:rFonts w:ascii="Zizou Slab" w:hAnsi="Zizou Slab"/>
                                <w:b w:val="0"/>
                                <w:lang w:val="es-MX"/>
                              </w:rPr>
                            </w:pPr>
                            <w:bookmarkStart w:id="4043" w:name="_Toc25223333"/>
                            <w:bookmarkStart w:id="4044" w:name="_Toc25224049"/>
                            <w:bookmarkStart w:id="4045" w:name="_Toc25224279"/>
                            <w:bookmarkStart w:id="4046" w:name="_Toc25225188"/>
                            <w:bookmarkStart w:id="4047" w:name="_Toc25225401"/>
                            <w:bookmarkStart w:id="4048" w:name="_Toc25225614"/>
                            <w:bookmarkStart w:id="4049" w:name="_Toc25225825"/>
                            <w:bookmarkStart w:id="4050" w:name="_Toc25226035"/>
                            <w:bookmarkStart w:id="4051" w:name="_Toc25226252"/>
                            <w:bookmarkStart w:id="4052" w:name="_Toc25226450"/>
                            <w:bookmarkStart w:id="4053" w:name="_Toc25226644"/>
                            <w:bookmarkStart w:id="4054" w:name="_Toc25227049"/>
                            <w:bookmarkStart w:id="4055" w:name="_Toc25227230"/>
                            <w:bookmarkStart w:id="4056" w:name="_Toc25227404"/>
                            <w:bookmarkStart w:id="4057" w:name="_Toc25227577"/>
                            <w:bookmarkStart w:id="4058" w:name="_Toc25227747"/>
                            <w:bookmarkStart w:id="4059" w:name="_Toc25228030"/>
                            <w:bookmarkStart w:id="4060" w:name="_Toc25228208"/>
                            <w:bookmarkStart w:id="4061" w:name="_Toc25228382"/>
                            <w:bookmarkStart w:id="4062" w:name="_Toc25228546"/>
                            <w:bookmarkStart w:id="4063" w:name="_Toc25228719"/>
                            <w:bookmarkStart w:id="4064" w:name="_Toc25229165"/>
                            <w:bookmarkStart w:id="4065" w:name="_Toc25229288"/>
                            <w:bookmarkStart w:id="4066" w:name="_Toc25229403"/>
                            <w:bookmarkStart w:id="4067" w:name="_Toc25229608"/>
                            <w:bookmarkStart w:id="4068" w:name="_Toc25229730"/>
                            <w:bookmarkStart w:id="4069" w:name="_Toc25229849"/>
                            <w:bookmarkStart w:id="4070" w:name="_Toc25229964"/>
                            <w:bookmarkStart w:id="4071" w:name="_Toc25240926"/>
                            <w:bookmarkStart w:id="4072" w:name="_Toc25241041"/>
                            <w:bookmarkStart w:id="4073" w:name="_Toc25241157"/>
                            <w:bookmarkStart w:id="4074" w:name="_Toc25244459"/>
                            <w:bookmarkStart w:id="4075" w:name="_Toc25244594"/>
                            <w:bookmarkStart w:id="4076" w:name="_Toc25246961"/>
                            <w:bookmarkStart w:id="4077" w:name="_Toc25247093"/>
                            <w:bookmarkStart w:id="4078" w:name="_Toc25309763"/>
                            <w:r>
                              <w:rPr>
                                <w:rFonts w:ascii="Zizou Slab" w:hAnsi="Zizou Slab"/>
                                <w:b w:val="0"/>
                                <w:lang w:val="es-MX"/>
                              </w:rPr>
                              <w:t>Astra</w:t>
                            </w:r>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464CD78F" w14:textId="77777777" w:rsidR="0017691D" w:rsidRDefault="0017691D" w:rsidP="00AD21BC"/>
                          <w:p w14:paraId="0CF6694F" w14:textId="77777777" w:rsidR="0017691D" w:rsidRPr="00DF42D1" w:rsidRDefault="0017691D" w:rsidP="00AD21BC">
                            <w:pPr>
                              <w:pStyle w:val="Ttulo1"/>
                              <w:rPr>
                                <w:rFonts w:ascii="Zizou Slab" w:hAnsi="Zizou Slab"/>
                                <w:b w:val="0"/>
                                <w:lang w:val="es-MX"/>
                              </w:rPr>
                            </w:pPr>
                            <w:bookmarkStart w:id="4079" w:name="_Toc25223334"/>
                            <w:bookmarkStart w:id="4080" w:name="_Toc25224050"/>
                            <w:bookmarkStart w:id="4081" w:name="_Toc25224280"/>
                            <w:bookmarkStart w:id="4082" w:name="_Toc25225189"/>
                            <w:bookmarkStart w:id="4083" w:name="_Toc25225402"/>
                            <w:bookmarkStart w:id="4084" w:name="_Toc25225615"/>
                            <w:bookmarkStart w:id="4085" w:name="_Toc25225826"/>
                            <w:bookmarkStart w:id="4086" w:name="_Toc25226036"/>
                            <w:bookmarkStart w:id="4087" w:name="_Toc25226253"/>
                            <w:bookmarkStart w:id="4088" w:name="_Toc25226451"/>
                            <w:bookmarkStart w:id="4089" w:name="_Toc25226645"/>
                            <w:bookmarkStart w:id="4090" w:name="_Toc25227050"/>
                            <w:bookmarkStart w:id="4091" w:name="_Toc25227231"/>
                            <w:bookmarkStart w:id="4092" w:name="_Toc25227405"/>
                            <w:bookmarkStart w:id="4093" w:name="_Toc25227578"/>
                            <w:bookmarkStart w:id="4094" w:name="_Toc25227748"/>
                            <w:bookmarkStart w:id="4095" w:name="_Toc25228031"/>
                            <w:bookmarkStart w:id="4096" w:name="_Toc25228209"/>
                            <w:bookmarkStart w:id="4097" w:name="_Toc25228383"/>
                            <w:bookmarkStart w:id="4098" w:name="_Toc25228547"/>
                            <w:bookmarkStart w:id="4099" w:name="_Toc25228720"/>
                            <w:bookmarkStart w:id="4100" w:name="_Toc25229166"/>
                            <w:bookmarkStart w:id="4101" w:name="_Toc25229289"/>
                            <w:bookmarkStart w:id="4102" w:name="_Toc25229404"/>
                            <w:bookmarkStart w:id="4103" w:name="_Toc25229609"/>
                            <w:bookmarkStart w:id="4104" w:name="_Toc25229731"/>
                            <w:bookmarkStart w:id="4105" w:name="_Toc25229850"/>
                            <w:bookmarkStart w:id="4106" w:name="_Toc25229965"/>
                            <w:bookmarkStart w:id="4107" w:name="_Toc25240927"/>
                            <w:bookmarkStart w:id="4108" w:name="_Toc25241042"/>
                            <w:bookmarkStart w:id="4109" w:name="_Toc25241158"/>
                            <w:bookmarkStart w:id="4110" w:name="_Toc25244460"/>
                            <w:bookmarkStart w:id="4111" w:name="_Toc25244595"/>
                            <w:bookmarkStart w:id="4112" w:name="_Toc25246962"/>
                            <w:bookmarkStart w:id="4113" w:name="_Toc25247094"/>
                            <w:bookmarkStart w:id="4114" w:name="_Toc25309764"/>
                            <w:r>
                              <w:rPr>
                                <w:rFonts w:ascii="Zizou Slab" w:hAnsi="Zizou Slab"/>
                                <w:b w:val="0"/>
                                <w:lang w:val="es-MX"/>
                              </w:rPr>
                              <w:t>Astra</w:t>
                            </w:r>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p>
                          <w:p w14:paraId="6432C5CD" w14:textId="77777777" w:rsidR="0017691D" w:rsidRDefault="0017691D" w:rsidP="00AD21BC"/>
                          <w:p w14:paraId="0ADB3BF7" w14:textId="77777777" w:rsidR="0017691D" w:rsidRPr="00DF42D1" w:rsidRDefault="0017691D" w:rsidP="00AD21BC">
                            <w:pPr>
                              <w:pStyle w:val="Ttulo1"/>
                              <w:rPr>
                                <w:rFonts w:ascii="Zizou Slab" w:hAnsi="Zizou Slab"/>
                                <w:b w:val="0"/>
                                <w:lang w:val="es-MX"/>
                              </w:rPr>
                            </w:pPr>
                            <w:bookmarkStart w:id="4115" w:name="_Toc25223335"/>
                            <w:bookmarkStart w:id="4116" w:name="_Toc25224051"/>
                            <w:bookmarkStart w:id="4117" w:name="_Toc25224281"/>
                            <w:bookmarkStart w:id="4118" w:name="_Toc25225190"/>
                            <w:bookmarkStart w:id="4119" w:name="_Toc25225403"/>
                            <w:bookmarkStart w:id="4120" w:name="_Toc25225616"/>
                            <w:bookmarkStart w:id="4121" w:name="_Toc25225827"/>
                            <w:bookmarkStart w:id="4122" w:name="_Toc25226037"/>
                            <w:bookmarkStart w:id="4123" w:name="_Toc25226254"/>
                            <w:bookmarkStart w:id="4124" w:name="_Toc25226452"/>
                            <w:bookmarkStart w:id="4125" w:name="_Toc25226646"/>
                            <w:bookmarkStart w:id="4126" w:name="_Toc25227051"/>
                            <w:bookmarkStart w:id="4127" w:name="_Toc25227232"/>
                            <w:bookmarkStart w:id="4128" w:name="_Toc25227406"/>
                            <w:bookmarkStart w:id="4129" w:name="_Toc25227579"/>
                            <w:bookmarkStart w:id="4130" w:name="_Toc25227749"/>
                            <w:bookmarkStart w:id="4131" w:name="_Toc25228032"/>
                            <w:bookmarkStart w:id="4132" w:name="_Toc25228210"/>
                            <w:bookmarkStart w:id="4133" w:name="_Toc25228384"/>
                            <w:bookmarkStart w:id="4134" w:name="_Toc25228548"/>
                            <w:bookmarkStart w:id="4135" w:name="_Toc25228721"/>
                            <w:bookmarkStart w:id="4136" w:name="_Toc25229167"/>
                            <w:bookmarkStart w:id="4137" w:name="_Toc25229290"/>
                            <w:bookmarkStart w:id="4138" w:name="_Toc25229405"/>
                            <w:bookmarkStart w:id="4139" w:name="_Toc25229610"/>
                            <w:bookmarkStart w:id="4140" w:name="_Toc25229732"/>
                            <w:bookmarkStart w:id="4141" w:name="_Toc25229851"/>
                            <w:bookmarkStart w:id="4142" w:name="_Toc25229966"/>
                            <w:bookmarkStart w:id="4143" w:name="_Toc25240928"/>
                            <w:bookmarkStart w:id="4144" w:name="_Toc25241043"/>
                            <w:bookmarkStart w:id="4145" w:name="_Toc25241159"/>
                            <w:bookmarkStart w:id="4146" w:name="_Toc25244461"/>
                            <w:bookmarkStart w:id="4147" w:name="_Toc25244596"/>
                            <w:bookmarkStart w:id="4148" w:name="_Toc25246963"/>
                            <w:bookmarkStart w:id="4149" w:name="_Toc25247095"/>
                            <w:bookmarkStart w:id="4150" w:name="_Toc25309765"/>
                            <w:r>
                              <w:rPr>
                                <w:rFonts w:ascii="Zizou Slab" w:hAnsi="Zizou Slab"/>
                                <w:b w:val="0"/>
                                <w:lang w:val="es-MX"/>
                              </w:rPr>
                              <w:t>Astra</w:t>
                            </w:r>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p>
                          <w:p w14:paraId="17983B30" w14:textId="77777777" w:rsidR="0017691D" w:rsidRDefault="0017691D" w:rsidP="00AD21BC"/>
                          <w:p w14:paraId="46236CB7" w14:textId="77777777" w:rsidR="0017691D" w:rsidRPr="00DF42D1" w:rsidRDefault="0017691D" w:rsidP="00AD21BC">
                            <w:pPr>
                              <w:pStyle w:val="Ttulo1"/>
                              <w:rPr>
                                <w:rFonts w:ascii="Zizou Slab" w:hAnsi="Zizou Slab"/>
                                <w:b w:val="0"/>
                                <w:lang w:val="es-MX"/>
                              </w:rPr>
                            </w:pPr>
                            <w:bookmarkStart w:id="4151" w:name="_Toc25223336"/>
                            <w:bookmarkStart w:id="4152" w:name="_Toc25224052"/>
                            <w:bookmarkStart w:id="4153" w:name="_Toc25224282"/>
                            <w:bookmarkStart w:id="4154" w:name="_Toc25225191"/>
                            <w:bookmarkStart w:id="4155" w:name="_Toc25225404"/>
                            <w:bookmarkStart w:id="4156" w:name="_Toc25225617"/>
                            <w:bookmarkStart w:id="4157" w:name="_Toc25225828"/>
                            <w:bookmarkStart w:id="4158" w:name="_Toc25226038"/>
                            <w:bookmarkStart w:id="4159" w:name="_Toc25226255"/>
                            <w:bookmarkStart w:id="4160" w:name="_Toc25226453"/>
                            <w:bookmarkStart w:id="4161" w:name="_Toc25226647"/>
                            <w:bookmarkStart w:id="4162" w:name="_Toc25227052"/>
                            <w:bookmarkStart w:id="4163" w:name="_Toc25227233"/>
                            <w:bookmarkStart w:id="4164" w:name="_Toc25227407"/>
                            <w:bookmarkStart w:id="4165" w:name="_Toc25227580"/>
                            <w:bookmarkStart w:id="4166" w:name="_Toc25227750"/>
                            <w:bookmarkStart w:id="4167" w:name="_Toc25228033"/>
                            <w:bookmarkStart w:id="4168" w:name="_Toc25228211"/>
                            <w:bookmarkStart w:id="4169" w:name="_Toc25228385"/>
                            <w:bookmarkStart w:id="4170" w:name="_Toc25228549"/>
                            <w:bookmarkStart w:id="4171" w:name="_Toc25228722"/>
                            <w:bookmarkStart w:id="4172" w:name="_Toc25229168"/>
                            <w:bookmarkStart w:id="4173" w:name="_Toc25229291"/>
                            <w:bookmarkStart w:id="4174" w:name="_Toc25229406"/>
                            <w:bookmarkStart w:id="4175" w:name="_Toc25229611"/>
                            <w:bookmarkStart w:id="4176" w:name="_Toc25229733"/>
                            <w:bookmarkStart w:id="4177" w:name="_Toc25229852"/>
                            <w:bookmarkStart w:id="4178" w:name="_Toc25229967"/>
                            <w:bookmarkStart w:id="4179" w:name="_Toc25240929"/>
                            <w:bookmarkStart w:id="4180" w:name="_Toc25241044"/>
                            <w:bookmarkStart w:id="4181" w:name="_Toc25241160"/>
                            <w:bookmarkStart w:id="4182" w:name="_Toc25244462"/>
                            <w:bookmarkStart w:id="4183" w:name="_Toc25244597"/>
                            <w:bookmarkStart w:id="4184" w:name="_Toc25246964"/>
                            <w:bookmarkStart w:id="4185" w:name="_Toc25247096"/>
                            <w:bookmarkStart w:id="4186" w:name="_Toc25309766"/>
                            <w:r>
                              <w:rPr>
                                <w:rFonts w:ascii="Zizou Slab" w:hAnsi="Zizou Slab"/>
                                <w:b w:val="0"/>
                                <w:lang w:val="es-MX"/>
                              </w:rPr>
                              <w:t>Astra</w:t>
                            </w:r>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14:paraId="580E7EDF" w14:textId="77777777" w:rsidR="0017691D" w:rsidRDefault="0017691D" w:rsidP="00AD21BC"/>
                          <w:p w14:paraId="3F261B69" w14:textId="77777777" w:rsidR="0017691D" w:rsidRPr="00DF42D1" w:rsidRDefault="0017691D" w:rsidP="00AD21BC">
                            <w:pPr>
                              <w:pStyle w:val="Ttulo1"/>
                              <w:rPr>
                                <w:rFonts w:ascii="Zizou Slab" w:hAnsi="Zizou Slab"/>
                                <w:b w:val="0"/>
                                <w:lang w:val="es-MX"/>
                              </w:rPr>
                            </w:pPr>
                            <w:bookmarkStart w:id="4187" w:name="_Toc25223337"/>
                            <w:bookmarkStart w:id="4188" w:name="_Toc25224053"/>
                            <w:bookmarkStart w:id="4189" w:name="_Toc25224283"/>
                            <w:bookmarkStart w:id="4190" w:name="_Toc25225192"/>
                            <w:bookmarkStart w:id="4191" w:name="_Toc25225405"/>
                            <w:bookmarkStart w:id="4192" w:name="_Toc25225618"/>
                            <w:bookmarkStart w:id="4193" w:name="_Toc25225829"/>
                            <w:bookmarkStart w:id="4194" w:name="_Toc25226039"/>
                            <w:bookmarkStart w:id="4195" w:name="_Toc25226256"/>
                            <w:bookmarkStart w:id="4196" w:name="_Toc25226454"/>
                            <w:bookmarkStart w:id="4197" w:name="_Toc25226648"/>
                            <w:bookmarkStart w:id="4198" w:name="_Toc25227053"/>
                            <w:bookmarkStart w:id="4199" w:name="_Toc25227234"/>
                            <w:bookmarkStart w:id="4200" w:name="_Toc25227408"/>
                            <w:bookmarkStart w:id="4201" w:name="_Toc25227581"/>
                            <w:bookmarkStart w:id="4202" w:name="_Toc25227751"/>
                            <w:bookmarkStart w:id="4203" w:name="_Toc25228034"/>
                            <w:bookmarkStart w:id="4204" w:name="_Toc25228212"/>
                            <w:bookmarkStart w:id="4205" w:name="_Toc25228386"/>
                            <w:bookmarkStart w:id="4206" w:name="_Toc25228550"/>
                            <w:bookmarkStart w:id="4207" w:name="_Toc25228723"/>
                            <w:bookmarkStart w:id="4208" w:name="_Toc25229169"/>
                            <w:bookmarkStart w:id="4209" w:name="_Toc25229292"/>
                            <w:bookmarkStart w:id="4210" w:name="_Toc25229407"/>
                            <w:bookmarkStart w:id="4211" w:name="_Toc25229612"/>
                            <w:bookmarkStart w:id="4212" w:name="_Toc25229734"/>
                            <w:bookmarkStart w:id="4213" w:name="_Toc25229853"/>
                            <w:bookmarkStart w:id="4214" w:name="_Toc25229968"/>
                            <w:bookmarkStart w:id="4215" w:name="_Toc25240930"/>
                            <w:bookmarkStart w:id="4216" w:name="_Toc25241045"/>
                            <w:bookmarkStart w:id="4217" w:name="_Toc25241161"/>
                            <w:bookmarkStart w:id="4218" w:name="_Toc25244463"/>
                            <w:bookmarkStart w:id="4219" w:name="_Toc25244598"/>
                            <w:bookmarkStart w:id="4220" w:name="_Toc25246965"/>
                            <w:bookmarkStart w:id="4221" w:name="_Toc25247097"/>
                            <w:bookmarkStart w:id="4222" w:name="_Toc25309767"/>
                            <w:r>
                              <w:rPr>
                                <w:rFonts w:ascii="Zizou Slab" w:hAnsi="Zizou Slab"/>
                                <w:b w:val="0"/>
                                <w:lang w:val="es-MX"/>
                              </w:rPr>
                              <w:t>Astra</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14:paraId="33F6624A" w14:textId="77777777" w:rsidR="0017691D" w:rsidRDefault="0017691D" w:rsidP="00AD21BC"/>
                          <w:p w14:paraId="0E256DE1" w14:textId="77777777" w:rsidR="0017691D" w:rsidRPr="00DF42D1" w:rsidRDefault="0017691D" w:rsidP="00AD21BC">
                            <w:pPr>
                              <w:pStyle w:val="Ttulo1"/>
                              <w:rPr>
                                <w:rFonts w:ascii="Zizou Slab" w:hAnsi="Zizou Slab"/>
                                <w:b w:val="0"/>
                                <w:lang w:val="es-MX"/>
                              </w:rPr>
                            </w:pPr>
                            <w:bookmarkStart w:id="4223" w:name="_Toc25223338"/>
                            <w:bookmarkStart w:id="4224" w:name="_Toc25224054"/>
                            <w:bookmarkStart w:id="4225" w:name="_Toc25224284"/>
                            <w:bookmarkStart w:id="4226" w:name="_Toc25225193"/>
                            <w:bookmarkStart w:id="4227" w:name="_Toc25225406"/>
                            <w:bookmarkStart w:id="4228" w:name="_Toc25225619"/>
                            <w:bookmarkStart w:id="4229" w:name="_Toc25225830"/>
                            <w:bookmarkStart w:id="4230" w:name="_Toc25226040"/>
                            <w:bookmarkStart w:id="4231" w:name="_Toc25226257"/>
                            <w:bookmarkStart w:id="4232" w:name="_Toc25226455"/>
                            <w:bookmarkStart w:id="4233" w:name="_Toc25226649"/>
                            <w:bookmarkStart w:id="4234" w:name="_Toc25227054"/>
                            <w:bookmarkStart w:id="4235" w:name="_Toc25227235"/>
                            <w:bookmarkStart w:id="4236" w:name="_Toc25227409"/>
                            <w:bookmarkStart w:id="4237" w:name="_Toc25227582"/>
                            <w:bookmarkStart w:id="4238" w:name="_Toc25227752"/>
                            <w:bookmarkStart w:id="4239" w:name="_Toc25228035"/>
                            <w:bookmarkStart w:id="4240" w:name="_Toc25228213"/>
                            <w:bookmarkStart w:id="4241" w:name="_Toc25228387"/>
                            <w:bookmarkStart w:id="4242" w:name="_Toc25228551"/>
                            <w:bookmarkStart w:id="4243" w:name="_Toc25228724"/>
                            <w:bookmarkStart w:id="4244" w:name="_Toc25229170"/>
                            <w:bookmarkStart w:id="4245" w:name="_Toc25229293"/>
                            <w:bookmarkStart w:id="4246" w:name="_Toc25229408"/>
                            <w:bookmarkStart w:id="4247" w:name="_Toc25229613"/>
                            <w:bookmarkStart w:id="4248" w:name="_Toc25229735"/>
                            <w:bookmarkStart w:id="4249" w:name="_Toc25229854"/>
                            <w:bookmarkStart w:id="4250" w:name="_Toc25229969"/>
                            <w:bookmarkStart w:id="4251" w:name="_Toc25240931"/>
                            <w:bookmarkStart w:id="4252" w:name="_Toc25241046"/>
                            <w:bookmarkStart w:id="4253" w:name="_Toc25241162"/>
                            <w:bookmarkStart w:id="4254" w:name="_Toc25244464"/>
                            <w:bookmarkStart w:id="4255" w:name="_Toc25244599"/>
                            <w:bookmarkStart w:id="4256" w:name="_Toc25246966"/>
                            <w:bookmarkStart w:id="4257" w:name="_Toc25247098"/>
                            <w:bookmarkStart w:id="4258" w:name="_Toc25309768"/>
                            <w:r>
                              <w:rPr>
                                <w:rFonts w:ascii="Zizou Slab" w:hAnsi="Zizou Slab"/>
                                <w:b w:val="0"/>
                                <w:lang w:val="es-MX"/>
                              </w:rPr>
                              <w:t>Astra</w:t>
                            </w:r>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14:paraId="4CF4FEAB" w14:textId="77777777" w:rsidR="0017691D" w:rsidRDefault="0017691D" w:rsidP="00AD21BC"/>
                          <w:p w14:paraId="6DDACD38" w14:textId="77777777" w:rsidR="0017691D" w:rsidRPr="00DF42D1" w:rsidRDefault="0017691D" w:rsidP="00AD21BC">
                            <w:pPr>
                              <w:pStyle w:val="Ttulo1"/>
                              <w:rPr>
                                <w:rFonts w:ascii="Zizou Slab" w:hAnsi="Zizou Slab"/>
                                <w:b w:val="0"/>
                                <w:lang w:val="es-MX"/>
                              </w:rPr>
                            </w:pPr>
                            <w:bookmarkStart w:id="4259" w:name="_Toc25223339"/>
                            <w:bookmarkStart w:id="4260" w:name="_Toc25224055"/>
                            <w:bookmarkStart w:id="4261" w:name="_Toc25224285"/>
                            <w:bookmarkStart w:id="4262" w:name="_Toc25225194"/>
                            <w:bookmarkStart w:id="4263" w:name="_Toc25225407"/>
                            <w:bookmarkStart w:id="4264" w:name="_Toc25225620"/>
                            <w:bookmarkStart w:id="4265" w:name="_Toc25225831"/>
                            <w:bookmarkStart w:id="4266" w:name="_Toc25226041"/>
                            <w:bookmarkStart w:id="4267" w:name="_Toc25226258"/>
                            <w:bookmarkStart w:id="4268" w:name="_Toc25226456"/>
                            <w:bookmarkStart w:id="4269" w:name="_Toc25226650"/>
                            <w:bookmarkStart w:id="4270" w:name="_Toc25227055"/>
                            <w:bookmarkStart w:id="4271" w:name="_Toc25227236"/>
                            <w:bookmarkStart w:id="4272" w:name="_Toc25227410"/>
                            <w:bookmarkStart w:id="4273" w:name="_Toc25227583"/>
                            <w:bookmarkStart w:id="4274" w:name="_Toc25227753"/>
                            <w:bookmarkStart w:id="4275" w:name="_Toc25228036"/>
                            <w:bookmarkStart w:id="4276" w:name="_Toc25228214"/>
                            <w:bookmarkStart w:id="4277" w:name="_Toc25228388"/>
                            <w:bookmarkStart w:id="4278" w:name="_Toc25228552"/>
                            <w:bookmarkStart w:id="4279" w:name="_Toc25228725"/>
                            <w:bookmarkStart w:id="4280" w:name="_Toc25229171"/>
                            <w:bookmarkStart w:id="4281" w:name="_Toc25229294"/>
                            <w:bookmarkStart w:id="4282" w:name="_Toc25229409"/>
                            <w:bookmarkStart w:id="4283" w:name="_Toc25229614"/>
                            <w:bookmarkStart w:id="4284" w:name="_Toc25229736"/>
                            <w:bookmarkStart w:id="4285" w:name="_Toc25229855"/>
                            <w:bookmarkStart w:id="4286" w:name="_Toc25229970"/>
                            <w:bookmarkStart w:id="4287" w:name="_Toc25240932"/>
                            <w:bookmarkStart w:id="4288" w:name="_Toc25241047"/>
                            <w:bookmarkStart w:id="4289" w:name="_Toc25241163"/>
                            <w:bookmarkStart w:id="4290" w:name="_Toc25244465"/>
                            <w:bookmarkStart w:id="4291" w:name="_Toc25244600"/>
                            <w:bookmarkStart w:id="4292" w:name="_Toc25246967"/>
                            <w:bookmarkStart w:id="4293" w:name="_Toc25247099"/>
                            <w:bookmarkStart w:id="4294" w:name="_Toc25309769"/>
                            <w:r>
                              <w:rPr>
                                <w:rFonts w:ascii="Zizou Slab" w:hAnsi="Zizou Slab"/>
                                <w:b w:val="0"/>
                                <w:lang w:val="es-MX"/>
                              </w:rPr>
                              <w:t>Astra</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p>
                          <w:p w14:paraId="7DFFDB25" w14:textId="77777777" w:rsidR="0017691D" w:rsidRDefault="0017691D" w:rsidP="00AD21BC"/>
                          <w:p w14:paraId="5B8719BE" w14:textId="77777777" w:rsidR="0017691D" w:rsidRPr="00DF42D1" w:rsidRDefault="0017691D" w:rsidP="00AD21BC">
                            <w:pPr>
                              <w:pStyle w:val="Ttulo1"/>
                              <w:rPr>
                                <w:rFonts w:ascii="Zizou Slab" w:hAnsi="Zizou Slab"/>
                                <w:b w:val="0"/>
                                <w:lang w:val="es-MX"/>
                              </w:rPr>
                            </w:pPr>
                            <w:bookmarkStart w:id="4295" w:name="_Toc25223340"/>
                            <w:bookmarkStart w:id="4296" w:name="_Toc25224056"/>
                            <w:bookmarkStart w:id="4297" w:name="_Toc25224286"/>
                            <w:bookmarkStart w:id="4298" w:name="_Toc25225195"/>
                            <w:bookmarkStart w:id="4299" w:name="_Toc25225408"/>
                            <w:bookmarkStart w:id="4300" w:name="_Toc25225621"/>
                            <w:bookmarkStart w:id="4301" w:name="_Toc25225832"/>
                            <w:bookmarkStart w:id="4302" w:name="_Toc25226042"/>
                            <w:bookmarkStart w:id="4303" w:name="_Toc25226259"/>
                            <w:bookmarkStart w:id="4304" w:name="_Toc25226457"/>
                            <w:bookmarkStart w:id="4305" w:name="_Toc25226651"/>
                            <w:bookmarkStart w:id="4306" w:name="_Toc25227056"/>
                            <w:bookmarkStart w:id="4307" w:name="_Toc25227237"/>
                            <w:bookmarkStart w:id="4308" w:name="_Toc25227411"/>
                            <w:bookmarkStart w:id="4309" w:name="_Toc25227584"/>
                            <w:bookmarkStart w:id="4310" w:name="_Toc25227754"/>
                            <w:bookmarkStart w:id="4311" w:name="_Toc25228037"/>
                            <w:bookmarkStart w:id="4312" w:name="_Toc25228215"/>
                            <w:bookmarkStart w:id="4313" w:name="_Toc25228389"/>
                            <w:bookmarkStart w:id="4314" w:name="_Toc25228553"/>
                            <w:bookmarkStart w:id="4315" w:name="_Toc25228726"/>
                            <w:bookmarkStart w:id="4316" w:name="_Toc25229172"/>
                            <w:bookmarkStart w:id="4317" w:name="_Toc25229295"/>
                            <w:bookmarkStart w:id="4318" w:name="_Toc25229410"/>
                            <w:bookmarkStart w:id="4319" w:name="_Toc25229615"/>
                            <w:bookmarkStart w:id="4320" w:name="_Toc25229737"/>
                            <w:bookmarkStart w:id="4321" w:name="_Toc25229856"/>
                            <w:bookmarkStart w:id="4322" w:name="_Toc25229971"/>
                            <w:bookmarkStart w:id="4323" w:name="_Toc25240933"/>
                            <w:bookmarkStart w:id="4324" w:name="_Toc25241048"/>
                            <w:bookmarkStart w:id="4325" w:name="_Toc25241164"/>
                            <w:bookmarkStart w:id="4326" w:name="_Toc25244466"/>
                            <w:bookmarkStart w:id="4327" w:name="_Toc25244601"/>
                            <w:bookmarkStart w:id="4328" w:name="_Toc25246968"/>
                            <w:bookmarkStart w:id="4329" w:name="_Toc25247100"/>
                            <w:bookmarkStart w:id="4330" w:name="_Toc25309770"/>
                            <w:r>
                              <w:rPr>
                                <w:rFonts w:ascii="Zizou Slab" w:hAnsi="Zizou Slab"/>
                                <w:b w:val="0"/>
                                <w:lang w:val="es-MX"/>
                              </w:rPr>
                              <w:t>Astra</w:t>
                            </w:r>
                            <w:bookmarkEnd w:id="2298"/>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14:paraId="68F37F3D" w14:textId="77777777" w:rsidR="0017691D" w:rsidRDefault="0017691D" w:rsidP="00AD21BC"/>
                          <w:p w14:paraId="6065329B" w14:textId="77777777" w:rsidR="0017691D" w:rsidRPr="00DF42D1" w:rsidRDefault="0017691D" w:rsidP="00AD21BC">
                            <w:pPr>
                              <w:pStyle w:val="Ttulo1"/>
                              <w:rPr>
                                <w:rFonts w:ascii="Zizou Slab" w:hAnsi="Zizou Slab"/>
                                <w:b w:val="0"/>
                                <w:lang w:val="es-MX"/>
                              </w:rPr>
                            </w:pPr>
                            <w:bookmarkStart w:id="4331" w:name="_Toc25222911"/>
                            <w:bookmarkStart w:id="4332" w:name="_Toc25223341"/>
                            <w:bookmarkStart w:id="4333" w:name="_Toc25224057"/>
                            <w:bookmarkStart w:id="4334" w:name="_Toc25224287"/>
                            <w:bookmarkStart w:id="4335" w:name="_Toc25225196"/>
                            <w:bookmarkStart w:id="4336" w:name="_Toc25225409"/>
                            <w:bookmarkStart w:id="4337" w:name="_Toc25225622"/>
                            <w:bookmarkStart w:id="4338" w:name="_Toc25225833"/>
                            <w:bookmarkStart w:id="4339" w:name="_Toc25226043"/>
                            <w:bookmarkStart w:id="4340" w:name="_Toc25226260"/>
                            <w:bookmarkStart w:id="4341" w:name="_Toc25226458"/>
                            <w:bookmarkStart w:id="4342" w:name="_Toc25226652"/>
                            <w:bookmarkStart w:id="4343" w:name="_Toc25227057"/>
                            <w:bookmarkStart w:id="4344" w:name="_Toc25227238"/>
                            <w:bookmarkStart w:id="4345" w:name="_Toc25227412"/>
                            <w:bookmarkStart w:id="4346" w:name="_Toc25227585"/>
                            <w:bookmarkStart w:id="4347" w:name="_Toc25227755"/>
                            <w:bookmarkStart w:id="4348" w:name="_Toc25228038"/>
                            <w:bookmarkStart w:id="4349" w:name="_Toc25228216"/>
                            <w:bookmarkStart w:id="4350" w:name="_Toc25228390"/>
                            <w:bookmarkStart w:id="4351" w:name="_Toc25228554"/>
                            <w:bookmarkStart w:id="4352" w:name="_Toc25228727"/>
                            <w:bookmarkStart w:id="4353" w:name="_Toc25229173"/>
                            <w:bookmarkStart w:id="4354" w:name="_Toc25229296"/>
                            <w:bookmarkStart w:id="4355" w:name="_Toc25229411"/>
                            <w:bookmarkStart w:id="4356" w:name="_Toc25229616"/>
                            <w:bookmarkStart w:id="4357" w:name="_Toc25229738"/>
                            <w:bookmarkStart w:id="4358" w:name="_Toc25229857"/>
                            <w:bookmarkStart w:id="4359" w:name="_Toc25229972"/>
                            <w:bookmarkStart w:id="4360" w:name="_Toc25240934"/>
                            <w:bookmarkStart w:id="4361" w:name="_Toc25241049"/>
                            <w:bookmarkStart w:id="4362" w:name="_Toc25241165"/>
                            <w:bookmarkStart w:id="4363" w:name="_Toc25244467"/>
                            <w:bookmarkStart w:id="4364" w:name="_Toc25244602"/>
                            <w:bookmarkStart w:id="4365" w:name="_Toc25246969"/>
                            <w:bookmarkStart w:id="4366" w:name="_Toc25247101"/>
                            <w:bookmarkStart w:id="4367" w:name="_Toc25309771"/>
                            <w:r>
                              <w:rPr>
                                <w:rFonts w:ascii="Zizou Slab" w:hAnsi="Zizou Slab"/>
                                <w:b w:val="0"/>
                                <w:lang w:val="es-MX"/>
                              </w:rPr>
                              <w:t>Astra</w:t>
                            </w:r>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14:paraId="25535048" w14:textId="77777777" w:rsidR="0017691D" w:rsidRDefault="0017691D" w:rsidP="00AD21BC"/>
                          <w:p w14:paraId="083BAA2F" w14:textId="77777777" w:rsidR="0017691D" w:rsidRPr="00DF42D1" w:rsidRDefault="0017691D" w:rsidP="00AD21BC">
                            <w:pPr>
                              <w:pStyle w:val="Ttulo1"/>
                              <w:rPr>
                                <w:rFonts w:ascii="Zizou Slab" w:hAnsi="Zizou Slab"/>
                                <w:b w:val="0"/>
                                <w:lang w:val="es-MX"/>
                              </w:rPr>
                            </w:pPr>
                            <w:bookmarkStart w:id="4368" w:name="_Toc25222912"/>
                            <w:bookmarkStart w:id="4369" w:name="_Toc25223342"/>
                            <w:bookmarkStart w:id="4370" w:name="_Toc25224058"/>
                            <w:bookmarkStart w:id="4371" w:name="_Toc25224288"/>
                            <w:bookmarkStart w:id="4372" w:name="_Toc25225197"/>
                            <w:bookmarkStart w:id="4373" w:name="_Toc25225410"/>
                            <w:bookmarkStart w:id="4374" w:name="_Toc25225623"/>
                            <w:bookmarkStart w:id="4375" w:name="_Toc25225834"/>
                            <w:bookmarkStart w:id="4376" w:name="_Toc25226044"/>
                            <w:bookmarkStart w:id="4377" w:name="_Toc25226261"/>
                            <w:bookmarkStart w:id="4378" w:name="_Toc25226459"/>
                            <w:bookmarkStart w:id="4379" w:name="_Toc25226653"/>
                            <w:bookmarkStart w:id="4380" w:name="_Toc25227058"/>
                            <w:bookmarkStart w:id="4381" w:name="_Toc25227239"/>
                            <w:bookmarkStart w:id="4382" w:name="_Toc25227413"/>
                            <w:bookmarkStart w:id="4383" w:name="_Toc25227586"/>
                            <w:bookmarkStart w:id="4384" w:name="_Toc25227756"/>
                            <w:bookmarkStart w:id="4385" w:name="_Toc25228039"/>
                            <w:bookmarkStart w:id="4386" w:name="_Toc25228217"/>
                            <w:bookmarkStart w:id="4387" w:name="_Toc25228391"/>
                            <w:bookmarkStart w:id="4388" w:name="_Toc25228555"/>
                            <w:bookmarkStart w:id="4389" w:name="_Toc25228728"/>
                            <w:bookmarkStart w:id="4390" w:name="_Toc25229174"/>
                            <w:bookmarkStart w:id="4391" w:name="_Toc25229297"/>
                            <w:bookmarkStart w:id="4392" w:name="_Toc25229412"/>
                            <w:bookmarkStart w:id="4393" w:name="_Toc25229617"/>
                            <w:bookmarkStart w:id="4394" w:name="_Toc25229739"/>
                            <w:bookmarkStart w:id="4395" w:name="_Toc25229858"/>
                            <w:bookmarkStart w:id="4396" w:name="_Toc25229973"/>
                            <w:bookmarkStart w:id="4397" w:name="_Toc25240935"/>
                            <w:bookmarkStart w:id="4398" w:name="_Toc25241050"/>
                            <w:bookmarkStart w:id="4399" w:name="_Toc25241166"/>
                            <w:bookmarkStart w:id="4400" w:name="_Toc25244468"/>
                            <w:bookmarkStart w:id="4401" w:name="_Toc25244603"/>
                            <w:bookmarkStart w:id="4402" w:name="_Toc25246970"/>
                            <w:bookmarkStart w:id="4403" w:name="_Toc25247102"/>
                            <w:bookmarkStart w:id="4404" w:name="_Toc25309772"/>
                            <w:r>
                              <w:rPr>
                                <w:rFonts w:ascii="Zizou Slab" w:hAnsi="Zizou Slab"/>
                                <w:b w:val="0"/>
                                <w:lang w:val="es-MX"/>
                              </w:rPr>
                              <w:t>Astra</w:t>
                            </w:r>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p>
                          <w:p w14:paraId="73FC803F" w14:textId="77777777" w:rsidR="0017691D" w:rsidRDefault="0017691D" w:rsidP="00AD21BC"/>
                          <w:p w14:paraId="38D0F36A" w14:textId="77777777" w:rsidR="0017691D" w:rsidRPr="00DF42D1" w:rsidRDefault="0017691D" w:rsidP="00AD21BC">
                            <w:pPr>
                              <w:pStyle w:val="Ttulo1"/>
                              <w:rPr>
                                <w:rFonts w:ascii="Zizou Slab" w:hAnsi="Zizou Slab"/>
                                <w:b w:val="0"/>
                                <w:lang w:val="es-MX"/>
                              </w:rPr>
                            </w:pPr>
                            <w:bookmarkStart w:id="4405" w:name="_Toc25222913"/>
                            <w:bookmarkStart w:id="4406" w:name="_Toc25223343"/>
                            <w:bookmarkStart w:id="4407" w:name="_Toc25224059"/>
                            <w:bookmarkStart w:id="4408" w:name="_Toc25224289"/>
                            <w:bookmarkStart w:id="4409" w:name="_Toc25225198"/>
                            <w:bookmarkStart w:id="4410" w:name="_Toc25225411"/>
                            <w:bookmarkStart w:id="4411" w:name="_Toc25225624"/>
                            <w:bookmarkStart w:id="4412" w:name="_Toc25225835"/>
                            <w:bookmarkStart w:id="4413" w:name="_Toc25226045"/>
                            <w:bookmarkStart w:id="4414" w:name="_Toc25226262"/>
                            <w:bookmarkStart w:id="4415" w:name="_Toc25226460"/>
                            <w:bookmarkStart w:id="4416" w:name="_Toc25226654"/>
                            <w:bookmarkStart w:id="4417" w:name="_Toc25227059"/>
                            <w:bookmarkStart w:id="4418" w:name="_Toc25227240"/>
                            <w:bookmarkStart w:id="4419" w:name="_Toc25227414"/>
                            <w:bookmarkStart w:id="4420" w:name="_Toc25227587"/>
                            <w:bookmarkStart w:id="4421" w:name="_Toc25227757"/>
                            <w:bookmarkStart w:id="4422" w:name="_Toc25228040"/>
                            <w:bookmarkStart w:id="4423" w:name="_Toc25228218"/>
                            <w:bookmarkStart w:id="4424" w:name="_Toc25228392"/>
                            <w:bookmarkStart w:id="4425" w:name="_Toc25228556"/>
                            <w:bookmarkStart w:id="4426" w:name="_Toc25228729"/>
                            <w:bookmarkStart w:id="4427" w:name="_Toc25229175"/>
                            <w:bookmarkStart w:id="4428" w:name="_Toc25229298"/>
                            <w:bookmarkStart w:id="4429" w:name="_Toc25229413"/>
                            <w:bookmarkStart w:id="4430" w:name="_Toc25229618"/>
                            <w:bookmarkStart w:id="4431" w:name="_Toc25229740"/>
                            <w:bookmarkStart w:id="4432" w:name="_Toc25229859"/>
                            <w:bookmarkStart w:id="4433" w:name="_Toc25229974"/>
                            <w:bookmarkStart w:id="4434" w:name="_Toc25240936"/>
                            <w:bookmarkStart w:id="4435" w:name="_Toc25241051"/>
                            <w:bookmarkStart w:id="4436" w:name="_Toc25241167"/>
                            <w:bookmarkStart w:id="4437" w:name="_Toc25244469"/>
                            <w:bookmarkStart w:id="4438" w:name="_Toc25244604"/>
                            <w:bookmarkStart w:id="4439" w:name="_Toc25246971"/>
                            <w:bookmarkStart w:id="4440" w:name="_Toc25247103"/>
                            <w:bookmarkStart w:id="4441" w:name="_Toc25309773"/>
                            <w:r>
                              <w:rPr>
                                <w:rFonts w:ascii="Zizou Slab" w:hAnsi="Zizou Slab"/>
                                <w:b w:val="0"/>
                                <w:lang w:val="es-MX"/>
                              </w:rPr>
                              <w:t>Astra</w:t>
                            </w:r>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p>
                          <w:p w14:paraId="4316ED2B" w14:textId="77777777" w:rsidR="0017691D" w:rsidRDefault="0017691D" w:rsidP="00AD21BC"/>
                          <w:p w14:paraId="61956548" w14:textId="77777777" w:rsidR="0017691D" w:rsidRPr="00DF42D1" w:rsidRDefault="0017691D" w:rsidP="00AD21BC">
                            <w:pPr>
                              <w:pStyle w:val="Ttulo1"/>
                              <w:rPr>
                                <w:rFonts w:ascii="Zizou Slab" w:hAnsi="Zizou Slab"/>
                                <w:b w:val="0"/>
                                <w:lang w:val="es-MX"/>
                              </w:rPr>
                            </w:pPr>
                            <w:bookmarkStart w:id="4442" w:name="_Toc25222914"/>
                            <w:bookmarkStart w:id="4443" w:name="_Toc25223344"/>
                            <w:bookmarkStart w:id="4444" w:name="_Toc25224060"/>
                            <w:bookmarkStart w:id="4445" w:name="_Toc25224290"/>
                            <w:bookmarkStart w:id="4446" w:name="_Toc25225199"/>
                            <w:bookmarkStart w:id="4447" w:name="_Toc25225412"/>
                            <w:bookmarkStart w:id="4448" w:name="_Toc25225625"/>
                            <w:bookmarkStart w:id="4449" w:name="_Toc25225836"/>
                            <w:bookmarkStart w:id="4450" w:name="_Toc25226046"/>
                            <w:bookmarkStart w:id="4451" w:name="_Toc25226263"/>
                            <w:bookmarkStart w:id="4452" w:name="_Toc25226461"/>
                            <w:bookmarkStart w:id="4453" w:name="_Toc25226655"/>
                            <w:bookmarkStart w:id="4454" w:name="_Toc25227060"/>
                            <w:bookmarkStart w:id="4455" w:name="_Toc25227241"/>
                            <w:bookmarkStart w:id="4456" w:name="_Toc25227415"/>
                            <w:bookmarkStart w:id="4457" w:name="_Toc25227588"/>
                            <w:bookmarkStart w:id="4458" w:name="_Toc25227758"/>
                            <w:bookmarkStart w:id="4459" w:name="_Toc25228041"/>
                            <w:bookmarkStart w:id="4460" w:name="_Toc25228219"/>
                            <w:bookmarkStart w:id="4461" w:name="_Toc25228393"/>
                            <w:bookmarkStart w:id="4462" w:name="_Toc25228557"/>
                            <w:bookmarkStart w:id="4463" w:name="_Toc25228730"/>
                            <w:bookmarkStart w:id="4464" w:name="_Toc25229176"/>
                            <w:bookmarkStart w:id="4465" w:name="_Toc25229299"/>
                            <w:bookmarkStart w:id="4466" w:name="_Toc25229414"/>
                            <w:bookmarkStart w:id="4467" w:name="_Toc25229619"/>
                            <w:bookmarkStart w:id="4468" w:name="_Toc25229741"/>
                            <w:bookmarkStart w:id="4469" w:name="_Toc25229860"/>
                            <w:bookmarkStart w:id="4470" w:name="_Toc25229975"/>
                            <w:bookmarkStart w:id="4471" w:name="_Toc25240937"/>
                            <w:bookmarkStart w:id="4472" w:name="_Toc25241052"/>
                            <w:bookmarkStart w:id="4473" w:name="_Toc25241168"/>
                            <w:bookmarkStart w:id="4474" w:name="_Toc25244470"/>
                            <w:bookmarkStart w:id="4475" w:name="_Toc25244605"/>
                            <w:bookmarkStart w:id="4476" w:name="_Toc25246972"/>
                            <w:bookmarkStart w:id="4477" w:name="_Toc25247104"/>
                            <w:bookmarkStart w:id="4478" w:name="_Toc25309774"/>
                            <w:r>
                              <w:rPr>
                                <w:rFonts w:ascii="Zizou Slab" w:hAnsi="Zizou Slab"/>
                                <w:b w:val="0"/>
                                <w:lang w:val="es-MX"/>
                              </w:rPr>
                              <w:t>Astra</w:t>
                            </w:r>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p>
                          <w:p w14:paraId="3B5B731E" w14:textId="77777777" w:rsidR="0017691D" w:rsidRDefault="0017691D" w:rsidP="00AD21BC"/>
                          <w:p w14:paraId="3E5C1852" w14:textId="77777777" w:rsidR="0017691D" w:rsidRPr="00DF42D1" w:rsidRDefault="0017691D" w:rsidP="00AD21BC">
                            <w:pPr>
                              <w:pStyle w:val="Ttulo1"/>
                              <w:rPr>
                                <w:rFonts w:ascii="Zizou Slab" w:hAnsi="Zizou Slab"/>
                                <w:b w:val="0"/>
                                <w:lang w:val="es-MX"/>
                              </w:rPr>
                            </w:pPr>
                            <w:bookmarkStart w:id="4479" w:name="_Toc25222915"/>
                            <w:bookmarkStart w:id="4480" w:name="_Toc25223345"/>
                            <w:bookmarkStart w:id="4481" w:name="_Toc25224061"/>
                            <w:bookmarkStart w:id="4482" w:name="_Toc25224291"/>
                            <w:bookmarkStart w:id="4483" w:name="_Toc25225200"/>
                            <w:bookmarkStart w:id="4484" w:name="_Toc25225413"/>
                            <w:bookmarkStart w:id="4485" w:name="_Toc25225626"/>
                            <w:bookmarkStart w:id="4486" w:name="_Toc25225837"/>
                            <w:bookmarkStart w:id="4487" w:name="_Toc25226047"/>
                            <w:bookmarkStart w:id="4488" w:name="_Toc25226264"/>
                            <w:bookmarkStart w:id="4489" w:name="_Toc25226462"/>
                            <w:bookmarkStart w:id="4490" w:name="_Toc25226656"/>
                            <w:bookmarkStart w:id="4491" w:name="_Toc25227061"/>
                            <w:bookmarkStart w:id="4492" w:name="_Toc25227242"/>
                            <w:bookmarkStart w:id="4493" w:name="_Toc25227416"/>
                            <w:bookmarkStart w:id="4494" w:name="_Toc25227589"/>
                            <w:bookmarkStart w:id="4495" w:name="_Toc25227759"/>
                            <w:bookmarkStart w:id="4496" w:name="_Toc25228042"/>
                            <w:bookmarkStart w:id="4497" w:name="_Toc25228220"/>
                            <w:bookmarkStart w:id="4498" w:name="_Toc25228394"/>
                            <w:bookmarkStart w:id="4499" w:name="_Toc25228558"/>
                            <w:bookmarkStart w:id="4500" w:name="_Toc25228731"/>
                            <w:bookmarkStart w:id="4501" w:name="_Toc25229177"/>
                            <w:bookmarkStart w:id="4502" w:name="_Toc25229300"/>
                            <w:bookmarkStart w:id="4503" w:name="_Toc25229415"/>
                            <w:bookmarkStart w:id="4504" w:name="_Toc25229620"/>
                            <w:bookmarkStart w:id="4505" w:name="_Toc25229742"/>
                            <w:bookmarkStart w:id="4506" w:name="_Toc25229861"/>
                            <w:bookmarkStart w:id="4507" w:name="_Toc25229976"/>
                            <w:bookmarkStart w:id="4508" w:name="_Toc25240938"/>
                            <w:bookmarkStart w:id="4509" w:name="_Toc25241053"/>
                            <w:bookmarkStart w:id="4510" w:name="_Toc25241169"/>
                            <w:bookmarkStart w:id="4511" w:name="_Toc25244471"/>
                            <w:bookmarkStart w:id="4512" w:name="_Toc25244606"/>
                            <w:bookmarkStart w:id="4513" w:name="_Toc25246973"/>
                            <w:bookmarkStart w:id="4514" w:name="_Toc25247105"/>
                            <w:bookmarkStart w:id="4515" w:name="_Toc25309775"/>
                            <w:r>
                              <w:rPr>
                                <w:rFonts w:ascii="Zizou Slab" w:hAnsi="Zizou Slab"/>
                                <w:b w:val="0"/>
                                <w:lang w:val="es-MX"/>
                              </w:rPr>
                              <w:t>Astra</w:t>
                            </w:r>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p>
                          <w:p w14:paraId="6E1DD422" w14:textId="77777777" w:rsidR="0017691D" w:rsidRDefault="0017691D" w:rsidP="00AD21BC"/>
                          <w:p w14:paraId="09600E19" w14:textId="77777777" w:rsidR="0017691D" w:rsidRPr="00DF42D1" w:rsidRDefault="0017691D" w:rsidP="00AD21BC">
                            <w:pPr>
                              <w:pStyle w:val="Ttulo1"/>
                              <w:rPr>
                                <w:rFonts w:ascii="Zizou Slab" w:hAnsi="Zizou Slab"/>
                                <w:b w:val="0"/>
                                <w:lang w:val="es-MX"/>
                              </w:rPr>
                            </w:pPr>
                            <w:bookmarkStart w:id="4516" w:name="_Toc25222916"/>
                            <w:bookmarkStart w:id="4517" w:name="_Toc25223346"/>
                            <w:bookmarkStart w:id="4518" w:name="_Toc25224062"/>
                            <w:bookmarkStart w:id="4519" w:name="_Toc25224292"/>
                            <w:bookmarkStart w:id="4520" w:name="_Toc25225201"/>
                            <w:bookmarkStart w:id="4521" w:name="_Toc25225414"/>
                            <w:bookmarkStart w:id="4522" w:name="_Toc25225627"/>
                            <w:bookmarkStart w:id="4523" w:name="_Toc25225838"/>
                            <w:bookmarkStart w:id="4524" w:name="_Toc25226048"/>
                            <w:bookmarkStart w:id="4525" w:name="_Toc25226265"/>
                            <w:bookmarkStart w:id="4526" w:name="_Toc25226463"/>
                            <w:bookmarkStart w:id="4527" w:name="_Toc25226657"/>
                            <w:bookmarkStart w:id="4528" w:name="_Toc25227062"/>
                            <w:bookmarkStart w:id="4529" w:name="_Toc25227243"/>
                            <w:bookmarkStart w:id="4530" w:name="_Toc25227417"/>
                            <w:bookmarkStart w:id="4531" w:name="_Toc25227590"/>
                            <w:bookmarkStart w:id="4532" w:name="_Toc25227760"/>
                            <w:bookmarkStart w:id="4533" w:name="_Toc25228043"/>
                            <w:bookmarkStart w:id="4534" w:name="_Toc25228221"/>
                            <w:bookmarkStart w:id="4535" w:name="_Toc25228395"/>
                            <w:bookmarkStart w:id="4536" w:name="_Toc25228559"/>
                            <w:bookmarkStart w:id="4537" w:name="_Toc25228732"/>
                            <w:bookmarkStart w:id="4538" w:name="_Toc25229178"/>
                            <w:bookmarkStart w:id="4539" w:name="_Toc25229301"/>
                            <w:bookmarkStart w:id="4540" w:name="_Toc25229416"/>
                            <w:bookmarkStart w:id="4541" w:name="_Toc25229621"/>
                            <w:bookmarkStart w:id="4542" w:name="_Toc25229743"/>
                            <w:bookmarkStart w:id="4543" w:name="_Toc25229862"/>
                            <w:bookmarkStart w:id="4544" w:name="_Toc25229977"/>
                            <w:bookmarkStart w:id="4545" w:name="_Toc25240939"/>
                            <w:bookmarkStart w:id="4546" w:name="_Toc25241054"/>
                            <w:bookmarkStart w:id="4547" w:name="_Toc25241170"/>
                            <w:bookmarkStart w:id="4548" w:name="_Toc25244472"/>
                            <w:bookmarkStart w:id="4549" w:name="_Toc25244607"/>
                            <w:bookmarkStart w:id="4550" w:name="_Toc25246974"/>
                            <w:bookmarkStart w:id="4551" w:name="_Toc25247106"/>
                            <w:bookmarkStart w:id="4552" w:name="_Toc25309776"/>
                            <w:r>
                              <w:rPr>
                                <w:rFonts w:ascii="Zizou Slab" w:hAnsi="Zizou Slab"/>
                                <w:b w:val="0"/>
                                <w:lang w:val="es-MX"/>
                              </w:rPr>
                              <w:t>Astra</w:t>
                            </w:r>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p>
                          <w:p w14:paraId="45097E5E" w14:textId="77777777" w:rsidR="0017691D" w:rsidRDefault="0017691D" w:rsidP="00AD21BC"/>
                          <w:p w14:paraId="1841B936" w14:textId="77777777" w:rsidR="0017691D" w:rsidRPr="00DF42D1" w:rsidRDefault="0017691D" w:rsidP="00AD21BC">
                            <w:pPr>
                              <w:pStyle w:val="Ttulo1"/>
                              <w:rPr>
                                <w:rFonts w:ascii="Zizou Slab" w:hAnsi="Zizou Slab"/>
                                <w:b w:val="0"/>
                                <w:lang w:val="es-MX"/>
                              </w:rPr>
                            </w:pPr>
                            <w:bookmarkStart w:id="4553" w:name="_Toc25222917"/>
                            <w:bookmarkStart w:id="4554" w:name="_Toc25223347"/>
                            <w:bookmarkStart w:id="4555" w:name="_Toc25224063"/>
                            <w:bookmarkStart w:id="4556" w:name="_Toc25224293"/>
                            <w:bookmarkStart w:id="4557" w:name="_Toc25225202"/>
                            <w:bookmarkStart w:id="4558" w:name="_Toc25225415"/>
                            <w:bookmarkStart w:id="4559" w:name="_Toc25225628"/>
                            <w:bookmarkStart w:id="4560" w:name="_Toc25225839"/>
                            <w:bookmarkStart w:id="4561" w:name="_Toc25226049"/>
                            <w:bookmarkStart w:id="4562" w:name="_Toc25226266"/>
                            <w:bookmarkStart w:id="4563" w:name="_Toc25226464"/>
                            <w:bookmarkStart w:id="4564" w:name="_Toc25226658"/>
                            <w:bookmarkStart w:id="4565" w:name="_Toc25227063"/>
                            <w:bookmarkStart w:id="4566" w:name="_Toc25227244"/>
                            <w:bookmarkStart w:id="4567" w:name="_Toc25227418"/>
                            <w:bookmarkStart w:id="4568" w:name="_Toc25227591"/>
                            <w:bookmarkStart w:id="4569" w:name="_Toc25227761"/>
                            <w:bookmarkStart w:id="4570" w:name="_Toc25228044"/>
                            <w:bookmarkStart w:id="4571" w:name="_Toc25228222"/>
                            <w:bookmarkStart w:id="4572" w:name="_Toc25228396"/>
                            <w:bookmarkStart w:id="4573" w:name="_Toc25228560"/>
                            <w:bookmarkStart w:id="4574" w:name="_Toc25228733"/>
                            <w:bookmarkStart w:id="4575" w:name="_Toc25229179"/>
                            <w:bookmarkStart w:id="4576" w:name="_Toc25229302"/>
                            <w:bookmarkStart w:id="4577" w:name="_Toc25229417"/>
                            <w:bookmarkStart w:id="4578" w:name="_Toc25229622"/>
                            <w:bookmarkStart w:id="4579" w:name="_Toc25229744"/>
                            <w:bookmarkStart w:id="4580" w:name="_Toc25229863"/>
                            <w:bookmarkStart w:id="4581" w:name="_Toc25229978"/>
                            <w:bookmarkStart w:id="4582" w:name="_Toc25240940"/>
                            <w:bookmarkStart w:id="4583" w:name="_Toc25241055"/>
                            <w:bookmarkStart w:id="4584" w:name="_Toc25241171"/>
                            <w:bookmarkStart w:id="4585" w:name="_Toc25244473"/>
                            <w:bookmarkStart w:id="4586" w:name="_Toc25244608"/>
                            <w:bookmarkStart w:id="4587" w:name="_Toc25246975"/>
                            <w:bookmarkStart w:id="4588" w:name="_Toc25247107"/>
                            <w:bookmarkStart w:id="4589" w:name="_Toc25309777"/>
                            <w:r>
                              <w:rPr>
                                <w:rFonts w:ascii="Zizou Slab" w:hAnsi="Zizou Slab"/>
                                <w:b w:val="0"/>
                                <w:lang w:val="es-MX"/>
                              </w:rPr>
                              <w:t>Astra</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p>
                        </w:txbxContent>
                      </v:textbox>
                    </v:shape>
                  </w:pict>
                </mc:Fallback>
              </mc:AlternateContent>
            </w:r>
          </w:p>
          <w:p w14:paraId="0EFBEA44" w14:textId="2A515C7A" w:rsidR="00AD21BC" w:rsidRDefault="00AD21BC" w:rsidP="00AD21BC"/>
          <w:p w14:paraId="7156DA1D" w14:textId="1877FE2F" w:rsidR="00AD21BC" w:rsidRDefault="00AD21BC" w:rsidP="00AD21BC">
            <w:r>
              <w:rPr>
                <w:rFonts w:ascii="Zizou Slab" w:hAnsi="Zizou Slab"/>
                <w:noProof/>
                <w:lang w:val="es-ES"/>
              </w:rPr>
              <mc:AlternateContent>
                <mc:Choice Requires="wps">
                  <w:drawing>
                    <wp:anchor distT="0" distB="0" distL="114300" distR="114300" simplePos="0" relativeHeight="251971584" behindDoc="0" locked="0" layoutInCell="1" allowOverlap="1" wp14:anchorId="31ECCA05" wp14:editId="6A12FE31">
                      <wp:simplePos x="0" y="0"/>
                      <wp:positionH relativeFrom="column">
                        <wp:posOffset>28575</wp:posOffset>
                      </wp:positionH>
                      <wp:positionV relativeFrom="paragraph">
                        <wp:posOffset>144145</wp:posOffset>
                      </wp:positionV>
                      <wp:extent cx="3429000" cy="109537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3429000" cy="1095375"/>
                              </a:xfrm>
                              <a:prstGeom prst="rect">
                                <a:avLst/>
                              </a:prstGeom>
                              <a:noFill/>
                              <a:ln w="6350">
                                <a:noFill/>
                              </a:ln>
                            </wps:spPr>
                            <wps:txbx>
                              <w:txbxContent>
                                <w:p w14:paraId="37870161" w14:textId="29421CFB" w:rsidR="0017691D" w:rsidRPr="001A08A4" w:rsidRDefault="0017691D" w:rsidP="00AD21BC">
                                  <w:pPr>
                                    <w:rPr>
                                      <w:rFonts w:ascii="Zizou Slab" w:hAnsi="Zizou Slab"/>
                                      <w:lang w:val="es-ES"/>
                                    </w:rPr>
                                  </w:pPr>
                                  <w:r>
                                    <w:rPr>
                                      <w:rFonts w:ascii="Zizou Slab" w:hAnsi="Zizou Slab"/>
                                      <w:lang w:val="es-ES"/>
                                    </w:rPr>
                                    <w:t>Profesor</w:t>
                                  </w:r>
                                  <w:r>
                                    <w:rPr>
                                      <w:rFonts w:ascii="Zizou Slab" w:hAnsi="Zizou Slab"/>
                                      <w:sz w:val="21"/>
                                      <w:lang w:val="es-ES"/>
                                    </w:rPr>
                                    <w:t>:</w:t>
                                  </w:r>
                                  <w:r w:rsidRPr="00AD21BC">
                                    <w:rPr>
                                      <w:rFonts w:ascii="Zizou Slab" w:hAnsi="Zizou Slab"/>
                                      <w:szCs w:val="28"/>
                                      <w:lang w:val="es-ES"/>
                                    </w:rPr>
                                    <w:t xml:space="preserve"> Jaime Juniors Coronado </w:t>
                                  </w:r>
                                  <w:proofErr w:type="spellStart"/>
                                  <w:r w:rsidRPr="00AD21BC">
                                    <w:rPr>
                                      <w:rFonts w:ascii="Zizou Slab" w:hAnsi="Zizou Slab"/>
                                      <w:szCs w:val="28"/>
                                      <w:lang w:val="es-ES"/>
                                    </w:rPr>
                                    <w:t>Gutierrez</w:t>
                                  </w:r>
                                  <w:proofErr w:type="spellEnd"/>
                                </w:p>
                                <w:p w14:paraId="6B162E46" w14:textId="64F4B6AC" w:rsidR="0017691D" w:rsidRPr="00AD21BC" w:rsidRDefault="0017691D" w:rsidP="00AD21BC">
                                  <w:pPr>
                                    <w:rPr>
                                      <w:rFonts w:ascii="Zizou Slab" w:hAnsi="Zizou Slab"/>
                                      <w:szCs w:val="28"/>
                                      <w:lang w:val="es-ES"/>
                                    </w:rPr>
                                  </w:pPr>
                                  <w:proofErr w:type="spellStart"/>
                                  <w:r w:rsidRPr="00AD21BC">
                                    <w:rPr>
                                      <w:rFonts w:ascii="Zizou Slab" w:hAnsi="Zizou Slab"/>
                                      <w:szCs w:val="28"/>
                                      <w:lang w:val="es-ES"/>
                                    </w:rPr>
                                    <w:t>Seccion</w:t>
                                  </w:r>
                                  <w:proofErr w:type="spellEnd"/>
                                  <w:r w:rsidRPr="00AD21BC">
                                    <w:rPr>
                                      <w:rFonts w:ascii="Zizou Slab" w:hAnsi="Zizou Slab"/>
                                      <w:szCs w:val="28"/>
                                      <w:lang w:val="es-ES"/>
                                    </w:rPr>
                                    <w:t>: WX-51</w:t>
                                  </w:r>
                                </w:p>
                                <w:p w14:paraId="1B10E24B" w14:textId="2869C69C" w:rsidR="0017691D" w:rsidRPr="00AD21BC" w:rsidRDefault="0017691D" w:rsidP="00AD21BC">
                                  <w:pPr>
                                    <w:rPr>
                                      <w:rFonts w:ascii="Zizou Slab" w:hAnsi="Zizou Slab"/>
                                      <w:szCs w:val="28"/>
                                      <w:lang w:val="es-ES"/>
                                    </w:rPr>
                                  </w:pPr>
                                  <w:r w:rsidRPr="00AD21BC">
                                    <w:rPr>
                                      <w:rFonts w:ascii="Zizou Slab" w:hAnsi="Zizou Slab"/>
                                      <w:szCs w:val="28"/>
                                      <w:lang w:val="es-ES"/>
                                    </w:rPr>
                                    <w:t>Curso:</w:t>
                                  </w:r>
                                  <w:r>
                                    <w:rPr>
                                      <w:rFonts w:ascii="Zizou Slab" w:hAnsi="Zizou Slab"/>
                                      <w:szCs w:val="28"/>
                                      <w:lang w:val="es-ES"/>
                                    </w:rPr>
                                    <w:t xml:space="preserve"> </w:t>
                                  </w:r>
                                  <w:r w:rsidRPr="00AD21BC">
                                    <w:rPr>
                                      <w:rFonts w:ascii="Zizou Slab" w:hAnsi="Zizou Slab"/>
                                      <w:szCs w:val="28"/>
                                      <w:lang w:val="es-ES"/>
                                    </w:rPr>
                                    <w:t xml:space="preserve">Aplicaciones Open </w:t>
                                  </w:r>
                                  <w:proofErr w:type="spellStart"/>
                                  <w:r w:rsidRPr="00AD21BC">
                                    <w:rPr>
                                      <w:rFonts w:ascii="Zizou Slab" w:hAnsi="Zizou Slab"/>
                                      <w:szCs w:val="28"/>
                                      <w:lang w:val="es-ES"/>
                                    </w:rPr>
                                    <w:t>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CCA05" id="Cuadro de texto 20" o:spid="_x0000_s1029" type="#_x0000_t202" style="position:absolute;margin-left:2.25pt;margin-top:11.35pt;width:270pt;height:86.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" filled="f" stroked="f" strokeweight=".5pt">
                      <v:textbox>
                        <w:txbxContent>
                          <w:p w14:paraId="37870161" w14:textId="29421CFB" w:rsidR="0017691D" w:rsidRPr="001A08A4" w:rsidRDefault="0017691D" w:rsidP="00AD21BC">
                            <w:pPr>
                              <w:rPr>
                                <w:rFonts w:ascii="Zizou Slab" w:hAnsi="Zizou Slab"/>
                                <w:lang w:val="es-ES"/>
                              </w:rPr>
                            </w:pPr>
                            <w:r>
                              <w:rPr>
                                <w:rFonts w:ascii="Zizou Slab" w:hAnsi="Zizou Slab"/>
                                <w:lang w:val="es-ES"/>
                              </w:rPr>
                              <w:t>Profesor</w:t>
                            </w:r>
                            <w:r>
                              <w:rPr>
                                <w:rFonts w:ascii="Zizou Slab" w:hAnsi="Zizou Slab"/>
                                <w:sz w:val="21"/>
                                <w:lang w:val="es-ES"/>
                              </w:rPr>
                              <w:t>:</w:t>
                            </w:r>
                            <w:r w:rsidRPr="00AD21BC">
                              <w:rPr>
                                <w:rFonts w:ascii="Zizou Slab" w:hAnsi="Zizou Slab"/>
                                <w:szCs w:val="28"/>
                                <w:lang w:val="es-ES"/>
                              </w:rPr>
                              <w:t xml:space="preserve"> Jaime Juniors Coronado </w:t>
                            </w:r>
                            <w:proofErr w:type="spellStart"/>
                            <w:r w:rsidRPr="00AD21BC">
                              <w:rPr>
                                <w:rFonts w:ascii="Zizou Slab" w:hAnsi="Zizou Slab"/>
                                <w:szCs w:val="28"/>
                                <w:lang w:val="es-ES"/>
                              </w:rPr>
                              <w:t>Gutierrez</w:t>
                            </w:r>
                            <w:proofErr w:type="spellEnd"/>
                          </w:p>
                          <w:p w14:paraId="6B162E46" w14:textId="64F4B6AC" w:rsidR="0017691D" w:rsidRPr="00AD21BC" w:rsidRDefault="0017691D" w:rsidP="00AD21BC">
                            <w:pPr>
                              <w:rPr>
                                <w:rFonts w:ascii="Zizou Slab" w:hAnsi="Zizou Slab"/>
                                <w:szCs w:val="28"/>
                                <w:lang w:val="es-ES"/>
                              </w:rPr>
                            </w:pPr>
                            <w:proofErr w:type="spellStart"/>
                            <w:r w:rsidRPr="00AD21BC">
                              <w:rPr>
                                <w:rFonts w:ascii="Zizou Slab" w:hAnsi="Zizou Slab"/>
                                <w:szCs w:val="28"/>
                                <w:lang w:val="es-ES"/>
                              </w:rPr>
                              <w:t>Seccion</w:t>
                            </w:r>
                            <w:proofErr w:type="spellEnd"/>
                            <w:r w:rsidRPr="00AD21BC">
                              <w:rPr>
                                <w:rFonts w:ascii="Zizou Slab" w:hAnsi="Zizou Slab"/>
                                <w:szCs w:val="28"/>
                                <w:lang w:val="es-ES"/>
                              </w:rPr>
                              <w:t>: WX-51</w:t>
                            </w:r>
                          </w:p>
                          <w:p w14:paraId="1B10E24B" w14:textId="2869C69C" w:rsidR="0017691D" w:rsidRPr="00AD21BC" w:rsidRDefault="0017691D" w:rsidP="00AD21BC">
                            <w:pPr>
                              <w:rPr>
                                <w:rFonts w:ascii="Zizou Slab" w:hAnsi="Zizou Slab"/>
                                <w:szCs w:val="28"/>
                                <w:lang w:val="es-ES"/>
                              </w:rPr>
                            </w:pPr>
                            <w:r w:rsidRPr="00AD21BC">
                              <w:rPr>
                                <w:rFonts w:ascii="Zizou Slab" w:hAnsi="Zizou Slab"/>
                                <w:szCs w:val="28"/>
                                <w:lang w:val="es-ES"/>
                              </w:rPr>
                              <w:t>Curso:</w:t>
                            </w:r>
                            <w:r>
                              <w:rPr>
                                <w:rFonts w:ascii="Zizou Slab" w:hAnsi="Zizou Slab"/>
                                <w:szCs w:val="28"/>
                                <w:lang w:val="es-ES"/>
                              </w:rPr>
                              <w:t xml:space="preserve"> </w:t>
                            </w:r>
                            <w:r w:rsidRPr="00AD21BC">
                              <w:rPr>
                                <w:rFonts w:ascii="Zizou Slab" w:hAnsi="Zizou Slab"/>
                                <w:szCs w:val="28"/>
                                <w:lang w:val="es-ES"/>
                              </w:rPr>
                              <w:t xml:space="preserve">Aplicaciones Open </w:t>
                            </w:r>
                            <w:proofErr w:type="spellStart"/>
                            <w:r w:rsidRPr="00AD21BC">
                              <w:rPr>
                                <w:rFonts w:ascii="Zizou Slab" w:hAnsi="Zizou Slab"/>
                                <w:szCs w:val="28"/>
                                <w:lang w:val="es-ES"/>
                              </w:rPr>
                              <w:t>Source</w:t>
                            </w:r>
                            <w:proofErr w:type="spellEnd"/>
                          </w:p>
                        </w:txbxContent>
                      </v:textbox>
                    </v:shape>
                  </w:pict>
                </mc:Fallback>
              </mc:AlternateContent>
            </w:r>
          </w:p>
          <w:p w14:paraId="2BFA7935" w14:textId="739DA457" w:rsidR="00AD21BC" w:rsidRDefault="00AD21BC" w:rsidP="00AD21BC"/>
        </w:tc>
      </w:tr>
      <w:tr w:rsidR="00AD21BC" w14:paraId="542A2962" w14:textId="77777777" w:rsidTr="00AD21BC">
        <w:trPr>
          <w:trHeight w:val="4853"/>
        </w:trPr>
        <w:tc>
          <w:tcPr>
            <w:tcW w:w="10952" w:type="dxa"/>
            <w:tcBorders>
              <w:top w:val="nil"/>
              <w:left w:val="nil"/>
              <w:bottom w:val="nil"/>
              <w:right w:val="nil"/>
            </w:tcBorders>
            <w:vAlign w:val="bottom"/>
          </w:tcPr>
          <w:p w14:paraId="20861D99" w14:textId="474E0DE6" w:rsidR="00AD21BC" w:rsidRDefault="00AD21BC" w:rsidP="00AD21BC">
            <w:pPr>
              <w:rPr>
                <w:noProof/>
              </w:rPr>
            </w:pPr>
            <w:r>
              <w:rPr>
                <w:rFonts w:ascii="Zizou Slab" w:hAnsi="Zizou Slab"/>
                <w:noProof/>
                <w:lang w:val="es-ES"/>
              </w:rPr>
              <mc:AlternateContent>
                <mc:Choice Requires="wps">
                  <w:drawing>
                    <wp:anchor distT="0" distB="0" distL="114300" distR="114300" simplePos="0" relativeHeight="251969536" behindDoc="0" locked="0" layoutInCell="1" allowOverlap="1" wp14:anchorId="4697239A" wp14:editId="4FC512B4">
                      <wp:simplePos x="0" y="0"/>
                      <wp:positionH relativeFrom="column">
                        <wp:posOffset>-3114675</wp:posOffset>
                      </wp:positionH>
                      <wp:positionV relativeFrom="paragraph">
                        <wp:posOffset>-515620</wp:posOffset>
                      </wp:positionV>
                      <wp:extent cx="3429000" cy="251777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429000" cy="2517775"/>
                              </a:xfrm>
                              <a:prstGeom prst="rect">
                                <a:avLst/>
                              </a:prstGeom>
                              <a:noFill/>
                              <a:ln w="6350">
                                <a:noFill/>
                              </a:ln>
                            </wps:spPr>
                            <wps:txbx>
                              <w:txbxContent>
                                <w:p w14:paraId="0B2592AA" w14:textId="77777777" w:rsidR="0017691D" w:rsidRPr="00AD21BC" w:rsidRDefault="0017691D" w:rsidP="00AD21BC">
                                  <w:pPr>
                                    <w:rPr>
                                      <w:rFonts w:ascii="Zizou Slab" w:hAnsi="Zizou Slab"/>
                                      <w:szCs w:val="28"/>
                                      <w:lang w:val="es-ES"/>
                                    </w:rPr>
                                  </w:pPr>
                                  <w:proofErr w:type="spellStart"/>
                                  <w:r w:rsidRPr="00AD21BC">
                                    <w:rPr>
                                      <w:rFonts w:ascii="Zizou Slab" w:hAnsi="Zizou Slab"/>
                                      <w:szCs w:val="28"/>
                                      <w:lang w:val="es-ES"/>
                                    </w:rPr>
                                    <w:t>Team</w:t>
                                  </w:r>
                                  <w:proofErr w:type="spellEnd"/>
                                  <w:r w:rsidRPr="00AD21BC">
                                    <w:rPr>
                                      <w:rFonts w:ascii="Zizou Slab" w:hAnsi="Zizou Slab"/>
                                      <w:szCs w:val="28"/>
                                      <w:lang w:val="es-ES"/>
                                    </w:rPr>
                                    <w:t xml:space="preserve"> </w:t>
                                  </w:r>
                                  <w:proofErr w:type="spellStart"/>
                                  <w:r w:rsidRPr="00AD21BC">
                                    <w:rPr>
                                      <w:rFonts w:ascii="Zizou Slab" w:hAnsi="Zizou Slab"/>
                                      <w:szCs w:val="28"/>
                                      <w:lang w:val="es-ES"/>
                                    </w:rPr>
                                    <w:t>Members</w:t>
                                  </w:r>
                                  <w:proofErr w:type="spellEnd"/>
                                  <w:r w:rsidRPr="00AD21BC">
                                    <w:rPr>
                                      <w:rFonts w:ascii="Zizou Slab" w:hAnsi="Zizou Slab"/>
                                      <w:szCs w:val="28"/>
                                      <w:lang w:val="es-ES"/>
                                    </w:rPr>
                                    <w:tab/>
                                  </w:r>
                                </w:p>
                                <w:p w14:paraId="3B782D0B" w14:textId="77777777" w:rsidR="0017691D" w:rsidRPr="00AD21BC" w:rsidRDefault="0017691D" w:rsidP="00AD21BC">
                                  <w:pPr>
                                    <w:rPr>
                                      <w:rFonts w:ascii="Zizou Slab" w:hAnsi="Zizou Slab"/>
                                      <w:sz w:val="26"/>
                                      <w:szCs w:val="24"/>
                                      <w:lang w:val="es-ES"/>
                                    </w:rPr>
                                  </w:pPr>
                                  <w:proofErr w:type="spellStart"/>
                                  <w:r w:rsidRPr="00AD21BC">
                                    <w:rPr>
                                      <w:rFonts w:ascii="Zizou Slab" w:hAnsi="Zizou Slab"/>
                                      <w:sz w:val="26"/>
                                      <w:szCs w:val="24"/>
                                      <w:lang w:val="es-ES"/>
                                    </w:rPr>
                                    <w:t>Beltran</w:t>
                                  </w:r>
                                  <w:proofErr w:type="spellEnd"/>
                                  <w:r w:rsidRPr="00AD21BC">
                                    <w:rPr>
                                      <w:rFonts w:ascii="Zizou Slab" w:hAnsi="Zizou Slab"/>
                                      <w:sz w:val="26"/>
                                      <w:szCs w:val="24"/>
                                      <w:lang w:val="es-ES"/>
                                    </w:rPr>
                                    <w:t xml:space="preserve"> Gago </w:t>
                                  </w:r>
                                  <w:proofErr w:type="spellStart"/>
                                  <w:r w:rsidRPr="00AD21BC">
                                    <w:rPr>
                                      <w:rFonts w:ascii="Zizou Slab" w:hAnsi="Zizou Slab"/>
                                      <w:sz w:val="26"/>
                                      <w:szCs w:val="24"/>
                                      <w:lang w:val="es-ES"/>
                                    </w:rPr>
                                    <w:t>Jhonatan</w:t>
                                  </w:r>
                                  <w:proofErr w:type="spellEnd"/>
                                  <w:r w:rsidRPr="00AD21BC">
                                    <w:rPr>
                                      <w:rFonts w:ascii="Zizou Slab" w:hAnsi="Zizou Slab"/>
                                      <w:sz w:val="26"/>
                                      <w:szCs w:val="24"/>
                                      <w:lang w:val="es-ES"/>
                                    </w:rPr>
                                    <w:t xml:space="preserve"> u201710269 </w:t>
                                  </w:r>
                                </w:p>
                                <w:p w14:paraId="0C64DC0F" w14:textId="77777777" w:rsidR="0017691D" w:rsidRPr="00AD21BC" w:rsidRDefault="0017691D" w:rsidP="00AD21BC">
                                  <w:pPr>
                                    <w:rPr>
                                      <w:rFonts w:ascii="Zizou Slab" w:hAnsi="Zizou Slab"/>
                                      <w:sz w:val="26"/>
                                      <w:szCs w:val="24"/>
                                    </w:rPr>
                                  </w:pPr>
                                  <w:r w:rsidRPr="00AD21BC">
                                    <w:rPr>
                                      <w:rFonts w:ascii="Zizou Slab" w:hAnsi="Zizou Slab"/>
                                      <w:sz w:val="26"/>
                                      <w:szCs w:val="24"/>
                                    </w:rPr>
                                    <w:t>Escudero Perla Gonzalo u201712673</w:t>
                                  </w:r>
                                </w:p>
                                <w:p w14:paraId="145AF5DB" w14:textId="77777777" w:rsidR="0017691D" w:rsidRPr="00AD21BC" w:rsidRDefault="0017691D" w:rsidP="00AD21BC">
                                  <w:pPr>
                                    <w:rPr>
                                      <w:sz w:val="24"/>
                                      <w:szCs w:val="24"/>
                                    </w:rPr>
                                  </w:pPr>
                                  <w:proofErr w:type="spellStart"/>
                                  <w:r w:rsidRPr="00AD21BC">
                                    <w:rPr>
                                      <w:rFonts w:ascii="Zizou Slab" w:hAnsi="Zizou Slab"/>
                                      <w:sz w:val="26"/>
                                      <w:szCs w:val="24"/>
                                      <w:lang w:val="es-ES"/>
                                    </w:rPr>
                                    <w:t>Obregon</w:t>
                                  </w:r>
                                  <w:proofErr w:type="spellEnd"/>
                                  <w:r w:rsidRPr="00AD21BC">
                                    <w:rPr>
                                      <w:rFonts w:ascii="Zizou Slab" w:hAnsi="Zizou Slab"/>
                                      <w:sz w:val="26"/>
                                      <w:szCs w:val="24"/>
                                      <w:lang w:val="es-ES"/>
                                    </w:rPr>
                                    <w:t xml:space="preserve"> Ramos Diego u201619619</w:t>
                                  </w:r>
                                </w:p>
                                <w:p w14:paraId="00969433" w14:textId="77777777" w:rsidR="0017691D" w:rsidRPr="00AD21BC" w:rsidRDefault="0017691D" w:rsidP="00AD21BC">
                                  <w:pPr>
                                    <w:rPr>
                                      <w:rFonts w:ascii="Zizou Slab" w:hAnsi="Zizou Slab"/>
                                      <w:sz w:val="26"/>
                                      <w:szCs w:val="24"/>
                                    </w:rPr>
                                  </w:pPr>
                                  <w:r w:rsidRPr="00AD21BC">
                                    <w:rPr>
                                      <w:rFonts w:ascii="Zizou Slab" w:hAnsi="Zizou Slab"/>
                                      <w:sz w:val="26"/>
                                      <w:szCs w:val="24"/>
                                    </w:rPr>
                                    <w:t>Sanchez Matos Ernesto u201713827</w:t>
                                  </w:r>
                                </w:p>
                                <w:p w14:paraId="2BC02080" w14:textId="77777777" w:rsidR="0017691D" w:rsidRPr="00AD21BC" w:rsidRDefault="0017691D" w:rsidP="00AD21BC">
                                  <w:pPr>
                                    <w:rPr>
                                      <w:sz w:val="24"/>
                                      <w:szCs w:val="24"/>
                                    </w:rPr>
                                  </w:pPr>
                                  <w:proofErr w:type="spellStart"/>
                                  <w:r w:rsidRPr="00AD21BC">
                                    <w:rPr>
                                      <w:rFonts w:ascii="Zizou Slab" w:hAnsi="Zizou Slab"/>
                                      <w:sz w:val="26"/>
                                      <w:szCs w:val="24"/>
                                    </w:rPr>
                                    <w:t>Valdiva</w:t>
                                  </w:r>
                                  <w:proofErr w:type="spellEnd"/>
                                  <w:r w:rsidRPr="00AD21BC">
                                    <w:rPr>
                                      <w:rFonts w:ascii="Zizou Slab" w:hAnsi="Zizou Slab"/>
                                      <w:sz w:val="26"/>
                                      <w:szCs w:val="24"/>
                                    </w:rPr>
                                    <w:t xml:space="preserve"> </w:t>
                                  </w:r>
                                  <w:proofErr w:type="spellStart"/>
                                  <w:r w:rsidRPr="00AD21BC">
                                    <w:rPr>
                                      <w:rFonts w:ascii="Zizou Slab" w:hAnsi="Zizou Slab"/>
                                      <w:sz w:val="26"/>
                                      <w:szCs w:val="24"/>
                                    </w:rPr>
                                    <w:t>Teran</w:t>
                                  </w:r>
                                  <w:proofErr w:type="spellEnd"/>
                                  <w:r w:rsidRPr="00AD21BC">
                                    <w:rPr>
                                      <w:rFonts w:ascii="Zizou Slab" w:hAnsi="Zizou Slab"/>
                                      <w:sz w:val="26"/>
                                      <w:szCs w:val="24"/>
                                    </w:rPr>
                                    <w:t xml:space="preserve"> Giordano u201711481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239A" id="Cuadro de texto 19" o:spid="_x0000_s1030" type="#_x0000_t202" style="position:absolute;margin-left:-245.25pt;margin-top:-40.6pt;width:270pt;height:198.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" filled="f" stroked="f" strokeweight=".5pt">
                      <v:textbox>
                        <w:txbxContent>
                          <w:p w14:paraId="0B2592AA" w14:textId="77777777" w:rsidR="0017691D" w:rsidRPr="00AD21BC" w:rsidRDefault="0017691D" w:rsidP="00AD21BC">
                            <w:pPr>
                              <w:rPr>
                                <w:rFonts w:ascii="Zizou Slab" w:hAnsi="Zizou Slab"/>
                                <w:szCs w:val="28"/>
                                <w:lang w:val="es-ES"/>
                              </w:rPr>
                            </w:pPr>
                            <w:proofErr w:type="spellStart"/>
                            <w:r w:rsidRPr="00AD21BC">
                              <w:rPr>
                                <w:rFonts w:ascii="Zizou Slab" w:hAnsi="Zizou Slab"/>
                                <w:szCs w:val="28"/>
                                <w:lang w:val="es-ES"/>
                              </w:rPr>
                              <w:t>Team</w:t>
                            </w:r>
                            <w:proofErr w:type="spellEnd"/>
                            <w:r w:rsidRPr="00AD21BC">
                              <w:rPr>
                                <w:rFonts w:ascii="Zizou Slab" w:hAnsi="Zizou Slab"/>
                                <w:szCs w:val="28"/>
                                <w:lang w:val="es-ES"/>
                              </w:rPr>
                              <w:t xml:space="preserve"> </w:t>
                            </w:r>
                            <w:proofErr w:type="spellStart"/>
                            <w:r w:rsidRPr="00AD21BC">
                              <w:rPr>
                                <w:rFonts w:ascii="Zizou Slab" w:hAnsi="Zizou Slab"/>
                                <w:szCs w:val="28"/>
                                <w:lang w:val="es-ES"/>
                              </w:rPr>
                              <w:t>Members</w:t>
                            </w:r>
                            <w:proofErr w:type="spellEnd"/>
                            <w:r w:rsidRPr="00AD21BC">
                              <w:rPr>
                                <w:rFonts w:ascii="Zizou Slab" w:hAnsi="Zizou Slab"/>
                                <w:szCs w:val="28"/>
                                <w:lang w:val="es-ES"/>
                              </w:rPr>
                              <w:tab/>
                            </w:r>
                          </w:p>
                          <w:p w14:paraId="3B782D0B" w14:textId="77777777" w:rsidR="0017691D" w:rsidRPr="00AD21BC" w:rsidRDefault="0017691D" w:rsidP="00AD21BC">
                            <w:pPr>
                              <w:rPr>
                                <w:rFonts w:ascii="Zizou Slab" w:hAnsi="Zizou Slab"/>
                                <w:sz w:val="26"/>
                                <w:szCs w:val="24"/>
                                <w:lang w:val="es-ES"/>
                              </w:rPr>
                            </w:pPr>
                            <w:proofErr w:type="spellStart"/>
                            <w:r w:rsidRPr="00AD21BC">
                              <w:rPr>
                                <w:rFonts w:ascii="Zizou Slab" w:hAnsi="Zizou Slab"/>
                                <w:sz w:val="26"/>
                                <w:szCs w:val="24"/>
                                <w:lang w:val="es-ES"/>
                              </w:rPr>
                              <w:t>Beltran</w:t>
                            </w:r>
                            <w:proofErr w:type="spellEnd"/>
                            <w:r w:rsidRPr="00AD21BC">
                              <w:rPr>
                                <w:rFonts w:ascii="Zizou Slab" w:hAnsi="Zizou Slab"/>
                                <w:sz w:val="26"/>
                                <w:szCs w:val="24"/>
                                <w:lang w:val="es-ES"/>
                              </w:rPr>
                              <w:t xml:space="preserve"> Gago </w:t>
                            </w:r>
                            <w:proofErr w:type="spellStart"/>
                            <w:r w:rsidRPr="00AD21BC">
                              <w:rPr>
                                <w:rFonts w:ascii="Zizou Slab" w:hAnsi="Zizou Slab"/>
                                <w:sz w:val="26"/>
                                <w:szCs w:val="24"/>
                                <w:lang w:val="es-ES"/>
                              </w:rPr>
                              <w:t>Jhonatan</w:t>
                            </w:r>
                            <w:proofErr w:type="spellEnd"/>
                            <w:r w:rsidRPr="00AD21BC">
                              <w:rPr>
                                <w:rFonts w:ascii="Zizou Slab" w:hAnsi="Zizou Slab"/>
                                <w:sz w:val="26"/>
                                <w:szCs w:val="24"/>
                                <w:lang w:val="es-ES"/>
                              </w:rPr>
                              <w:t xml:space="preserve"> u201710269 </w:t>
                            </w:r>
                          </w:p>
                          <w:p w14:paraId="0C64DC0F" w14:textId="77777777" w:rsidR="0017691D" w:rsidRPr="00AD21BC" w:rsidRDefault="0017691D" w:rsidP="00AD21BC">
                            <w:pPr>
                              <w:rPr>
                                <w:rFonts w:ascii="Zizou Slab" w:hAnsi="Zizou Slab"/>
                                <w:sz w:val="26"/>
                                <w:szCs w:val="24"/>
                              </w:rPr>
                            </w:pPr>
                            <w:r w:rsidRPr="00AD21BC">
                              <w:rPr>
                                <w:rFonts w:ascii="Zizou Slab" w:hAnsi="Zizou Slab"/>
                                <w:sz w:val="26"/>
                                <w:szCs w:val="24"/>
                              </w:rPr>
                              <w:t>Escudero Perla Gonzalo u201712673</w:t>
                            </w:r>
                          </w:p>
                          <w:p w14:paraId="145AF5DB" w14:textId="77777777" w:rsidR="0017691D" w:rsidRPr="00AD21BC" w:rsidRDefault="0017691D" w:rsidP="00AD21BC">
                            <w:pPr>
                              <w:rPr>
                                <w:sz w:val="24"/>
                                <w:szCs w:val="24"/>
                              </w:rPr>
                            </w:pPr>
                            <w:proofErr w:type="spellStart"/>
                            <w:r w:rsidRPr="00AD21BC">
                              <w:rPr>
                                <w:rFonts w:ascii="Zizou Slab" w:hAnsi="Zizou Slab"/>
                                <w:sz w:val="26"/>
                                <w:szCs w:val="24"/>
                                <w:lang w:val="es-ES"/>
                              </w:rPr>
                              <w:t>Obregon</w:t>
                            </w:r>
                            <w:proofErr w:type="spellEnd"/>
                            <w:r w:rsidRPr="00AD21BC">
                              <w:rPr>
                                <w:rFonts w:ascii="Zizou Slab" w:hAnsi="Zizou Slab"/>
                                <w:sz w:val="26"/>
                                <w:szCs w:val="24"/>
                                <w:lang w:val="es-ES"/>
                              </w:rPr>
                              <w:t xml:space="preserve"> Ramos Diego u201619619</w:t>
                            </w:r>
                          </w:p>
                          <w:p w14:paraId="00969433" w14:textId="77777777" w:rsidR="0017691D" w:rsidRPr="00AD21BC" w:rsidRDefault="0017691D" w:rsidP="00AD21BC">
                            <w:pPr>
                              <w:rPr>
                                <w:rFonts w:ascii="Zizou Slab" w:hAnsi="Zizou Slab"/>
                                <w:sz w:val="26"/>
                                <w:szCs w:val="24"/>
                              </w:rPr>
                            </w:pPr>
                            <w:r w:rsidRPr="00AD21BC">
                              <w:rPr>
                                <w:rFonts w:ascii="Zizou Slab" w:hAnsi="Zizou Slab"/>
                                <w:sz w:val="26"/>
                                <w:szCs w:val="24"/>
                              </w:rPr>
                              <w:t>Sanchez Matos Ernesto u201713827</w:t>
                            </w:r>
                          </w:p>
                          <w:p w14:paraId="2BC02080" w14:textId="77777777" w:rsidR="0017691D" w:rsidRPr="00AD21BC" w:rsidRDefault="0017691D" w:rsidP="00AD21BC">
                            <w:pPr>
                              <w:rPr>
                                <w:sz w:val="24"/>
                                <w:szCs w:val="24"/>
                              </w:rPr>
                            </w:pPr>
                            <w:proofErr w:type="spellStart"/>
                            <w:r w:rsidRPr="00AD21BC">
                              <w:rPr>
                                <w:rFonts w:ascii="Zizou Slab" w:hAnsi="Zizou Slab"/>
                                <w:sz w:val="26"/>
                                <w:szCs w:val="24"/>
                              </w:rPr>
                              <w:t>Valdiva</w:t>
                            </w:r>
                            <w:proofErr w:type="spellEnd"/>
                            <w:r w:rsidRPr="00AD21BC">
                              <w:rPr>
                                <w:rFonts w:ascii="Zizou Slab" w:hAnsi="Zizou Slab"/>
                                <w:sz w:val="26"/>
                                <w:szCs w:val="24"/>
                              </w:rPr>
                              <w:t xml:space="preserve"> </w:t>
                            </w:r>
                            <w:proofErr w:type="spellStart"/>
                            <w:r w:rsidRPr="00AD21BC">
                              <w:rPr>
                                <w:rFonts w:ascii="Zizou Slab" w:hAnsi="Zizou Slab"/>
                                <w:sz w:val="26"/>
                                <w:szCs w:val="24"/>
                              </w:rPr>
                              <w:t>Teran</w:t>
                            </w:r>
                            <w:proofErr w:type="spellEnd"/>
                            <w:r w:rsidRPr="00AD21BC">
                              <w:rPr>
                                <w:rFonts w:ascii="Zizou Slab" w:hAnsi="Zizou Slab"/>
                                <w:sz w:val="26"/>
                                <w:szCs w:val="24"/>
                              </w:rPr>
                              <w:t xml:space="preserve"> Giordano u201711481</w:t>
                            </w:r>
                          </w:p>
                        </w:txbxContent>
                      </v:textbox>
                      <w10:wrap type="square"/>
                    </v:shape>
                  </w:pict>
                </mc:Fallback>
              </mc:AlternateContent>
            </w:r>
          </w:p>
        </w:tc>
      </w:tr>
    </w:tbl>
    <w:p w14:paraId="35F37F7F" w14:textId="4AC0902B" w:rsidR="00D446E8" w:rsidRPr="00D446E8" w:rsidRDefault="00976539" w:rsidP="00D446E8">
      <w:pPr>
        <w:spacing w:after="200"/>
      </w:pPr>
      <w:r>
        <w:rPr>
          <w:noProof/>
          <w:lang w:eastAsia="es-PE"/>
        </w:rPr>
        <mc:AlternateContent>
          <mc:Choice Requires="wps">
            <w:drawing>
              <wp:anchor distT="0" distB="0" distL="114300" distR="114300" simplePos="0" relativeHeight="251927552" behindDoc="0" locked="0" layoutInCell="1" allowOverlap="1" wp14:anchorId="05612281" wp14:editId="10C9F98D">
                <wp:simplePos x="0" y="0"/>
                <wp:positionH relativeFrom="column">
                  <wp:posOffset>-244475</wp:posOffset>
                </wp:positionH>
                <wp:positionV relativeFrom="paragraph">
                  <wp:posOffset>256540</wp:posOffset>
                </wp:positionV>
                <wp:extent cx="5138420" cy="1135380"/>
                <wp:effectExtent l="0" t="0" r="0" b="7620"/>
                <wp:wrapSquare wrapText="bothSides"/>
                <wp:docPr id="8" name="Text Box 8"/>
                <wp:cNvGraphicFramePr/>
                <a:graphic xmlns:a="http://schemas.openxmlformats.org/drawingml/2006/main">
                  <a:graphicData uri="http://schemas.microsoft.com/office/word/2010/wordprocessingShape">
                    <wps:wsp>
                      <wps:cNvSpPr txBox="1"/>
                      <wps:spPr>
                        <a:xfrm>
                          <a:off x="0" y="0"/>
                          <a:ext cx="5138420" cy="1135380"/>
                        </a:xfrm>
                        <a:prstGeom prst="rect">
                          <a:avLst/>
                        </a:prstGeom>
                        <a:noFill/>
                        <a:ln w="6350">
                          <a:noFill/>
                        </a:ln>
                      </wps:spPr>
                      <wps:txbx>
                        <w:txbxContent>
                          <w:p w14:paraId="16BB114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1920B69" w14:textId="77777777" w:rsidR="0017691D" w:rsidRPr="004B75A9" w:rsidRDefault="0017691D">
                            <w:pPr>
                              <w:rPr>
                                <w:lang w:val="en-US"/>
                              </w:rPr>
                            </w:pPr>
                          </w:p>
                          <w:p w14:paraId="7ACC8D5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57266A" w14:textId="77777777" w:rsidR="0017691D" w:rsidRPr="004B75A9" w:rsidRDefault="0017691D">
                            <w:pPr>
                              <w:rPr>
                                <w:lang w:val="en-US"/>
                              </w:rPr>
                            </w:pPr>
                          </w:p>
                          <w:p w14:paraId="6E6961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DD0FD7" w14:textId="77777777" w:rsidR="0017691D" w:rsidRPr="004B75A9" w:rsidRDefault="0017691D">
                            <w:pPr>
                              <w:rPr>
                                <w:lang w:val="en-US"/>
                              </w:rPr>
                            </w:pPr>
                          </w:p>
                          <w:p w14:paraId="4AB584F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BA0996" w14:textId="77777777" w:rsidR="0017691D" w:rsidRPr="005E3A92" w:rsidRDefault="0017691D">
                            <w:pPr>
                              <w:rPr>
                                <w:lang w:val="en-US"/>
                              </w:rPr>
                            </w:pPr>
                          </w:p>
                          <w:p w14:paraId="6C0E98E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0BE455" w14:textId="77777777" w:rsidR="0017691D" w:rsidRPr="004B75A9" w:rsidRDefault="0017691D">
                            <w:pPr>
                              <w:rPr>
                                <w:lang w:val="en-US"/>
                              </w:rPr>
                            </w:pPr>
                          </w:p>
                          <w:p w14:paraId="6E43364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85C10C" w14:textId="77777777" w:rsidR="0017691D" w:rsidRPr="004B75A9" w:rsidRDefault="0017691D">
                            <w:pPr>
                              <w:rPr>
                                <w:lang w:val="en-US"/>
                              </w:rPr>
                            </w:pPr>
                          </w:p>
                          <w:p w14:paraId="5D4BA4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E08300" w14:textId="77777777" w:rsidR="0017691D" w:rsidRPr="004B75A9" w:rsidRDefault="0017691D">
                            <w:pPr>
                              <w:rPr>
                                <w:lang w:val="en-US"/>
                              </w:rPr>
                            </w:pPr>
                          </w:p>
                          <w:p w14:paraId="750E646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2E8F3F" w14:textId="77777777" w:rsidR="0017691D" w:rsidRPr="005E3A92" w:rsidRDefault="0017691D">
                            <w:pPr>
                              <w:rPr>
                                <w:lang w:val="en-US"/>
                              </w:rPr>
                            </w:pPr>
                          </w:p>
                          <w:p w14:paraId="493A36D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566624" w14:textId="77777777" w:rsidR="0017691D" w:rsidRPr="004B75A9" w:rsidRDefault="0017691D">
                            <w:pPr>
                              <w:rPr>
                                <w:lang w:val="en-US"/>
                              </w:rPr>
                            </w:pPr>
                          </w:p>
                          <w:p w14:paraId="629947F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6AED94" w14:textId="77777777" w:rsidR="0017691D" w:rsidRPr="004B75A9" w:rsidRDefault="0017691D">
                            <w:pPr>
                              <w:rPr>
                                <w:lang w:val="en-US"/>
                              </w:rPr>
                            </w:pPr>
                          </w:p>
                          <w:p w14:paraId="7A29239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7A6CF" w14:textId="77777777" w:rsidR="0017691D" w:rsidRPr="004B75A9" w:rsidRDefault="0017691D">
                            <w:pPr>
                              <w:rPr>
                                <w:lang w:val="en-US"/>
                              </w:rPr>
                            </w:pPr>
                          </w:p>
                          <w:p w14:paraId="32D721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2273E7C" w14:textId="77777777" w:rsidR="0017691D" w:rsidRPr="00A52486" w:rsidRDefault="0017691D">
                            <w:pPr>
                              <w:rPr>
                                <w:lang w:val="en-US"/>
                              </w:rPr>
                            </w:pPr>
                          </w:p>
                          <w:p w14:paraId="3694C4C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E0D2C" w14:textId="77777777" w:rsidR="0017691D" w:rsidRPr="004B75A9" w:rsidRDefault="0017691D">
                            <w:pPr>
                              <w:rPr>
                                <w:lang w:val="en-US"/>
                              </w:rPr>
                            </w:pPr>
                          </w:p>
                          <w:p w14:paraId="415BF34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91B227" w14:textId="77777777" w:rsidR="0017691D" w:rsidRPr="004B75A9" w:rsidRDefault="0017691D">
                            <w:pPr>
                              <w:rPr>
                                <w:lang w:val="en-US"/>
                              </w:rPr>
                            </w:pPr>
                          </w:p>
                          <w:p w14:paraId="136C72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3C379" w14:textId="77777777" w:rsidR="0017691D" w:rsidRPr="004B75A9" w:rsidRDefault="0017691D">
                            <w:pPr>
                              <w:rPr>
                                <w:lang w:val="en-US"/>
                              </w:rPr>
                            </w:pPr>
                          </w:p>
                          <w:p w14:paraId="6E1EC58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8CE4AC" w14:textId="77777777" w:rsidR="0017691D" w:rsidRPr="00A52486" w:rsidRDefault="0017691D">
                            <w:pPr>
                              <w:rPr>
                                <w:lang w:val="en-US"/>
                              </w:rPr>
                            </w:pPr>
                          </w:p>
                          <w:p w14:paraId="112D747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A2591" w14:textId="77777777" w:rsidR="0017691D" w:rsidRPr="004B75A9" w:rsidRDefault="0017691D">
                            <w:pPr>
                              <w:rPr>
                                <w:lang w:val="en-US"/>
                              </w:rPr>
                            </w:pPr>
                          </w:p>
                          <w:p w14:paraId="26DFFCD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F2F9A0" w14:textId="77777777" w:rsidR="0017691D" w:rsidRPr="004B75A9" w:rsidRDefault="0017691D">
                            <w:pPr>
                              <w:rPr>
                                <w:lang w:val="en-US"/>
                              </w:rPr>
                            </w:pPr>
                          </w:p>
                          <w:p w14:paraId="795F5A3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141FBB" w14:textId="77777777" w:rsidR="0017691D" w:rsidRPr="004B75A9" w:rsidRDefault="0017691D">
                            <w:pPr>
                              <w:rPr>
                                <w:lang w:val="en-US"/>
                              </w:rPr>
                            </w:pPr>
                          </w:p>
                          <w:p w14:paraId="5112349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8F8D2" w14:textId="77777777" w:rsidR="0017691D" w:rsidRPr="005E3A92" w:rsidRDefault="0017691D">
                            <w:pPr>
                              <w:rPr>
                                <w:lang w:val="en-US"/>
                              </w:rPr>
                            </w:pPr>
                          </w:p>
                          <w:p w14:paraId="35EE7A5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D729BA" w14:textId="77777777" w:rsidR="0017691D" w:rsidRPr="004B75A9" w:rsidRDefault="0017691D">
                            <w:pPr>
                              <w:rPr>
                                <w:lang w:val="en-US"/>
                              </w:rPr>
                            </w:pPr>
                          </w:p>
                          <w:p w14:paraId="116896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55C20A" w14:textId="77777777" w:rsidR="0017691D" w:rsidRPr="004B75A9" w:rsidRDefault="0017691D">
                            <w:pPr>
                              <w:rPr>
                                <w:lang w:val="en-US"/>
                              </w:rPr>
                            </w:pPr>
                          </w:p>
                          <w:p w14:paraId="1901F25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ABAE56B" w14:textId="77777777" w:rsidR="0017691D" w:rsidRPr="004B75A9" w:rsidRDefault="0017691D">
                            <w:pPr>
                              <w:rPr>
                                <w:lang w:val="en-US"/>
                              </w:rPr>
                            </w:pPr>
                          </w:p>
                          <w:p w14:paraId="6F0036B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3F628A" w14:textId="77777777" w:rsidR="0017691D" w:rsidRPr="005E3A92" w:rsidRDefault="0017691D">
                            <w:pPr>
                              <w:rPr>
                                <w:lang w:val="en-US"/>
                              </w:rPr>
                            </w:pPr>
                          </w:p>
                          <w:p w14:paraId="78B44F8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BD093" w14:textId="77777777" w:rsidR="0017691D" w:rsidRPr="004B75A9" w:rsidRDefault="0017691D">
                            <w:pPr>
                              <w:rPr>
                                <w:lang w:val="en-US"/>
                              </w:rPr>
                            </w:pPr>
                          </w:p>
                          <w:p w14:paraId="355D6BD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FF3281" w14:textId="77777777" w:rsidR="0017691D" w:rsidRPr="004B75A9" w:rsidRDefault="0017691D">
                            <w:pPr>
                              <w:rPr>
                                <w:lang w:val="en-US"/>
                              </w:rPr>
                            </w:pPr>
                          </w:p>
                          <w:p w14:paraId="6841746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C5337" w14:textId="77777777" w:rsidR="0017691D" w:rsidRPr="004B75A9" w:rsidRDefault="0017691D">
                            <w:pPr>
                              <w:rPr>
                                <w:lang w:val="en-US"/>
                              </w:rPr>
                            </w:pPr>
                          </w:p>
                          <w:p w14:paraId="03B121C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688224" w14:textId="77777777" w:rsidR="0017691D" w:rsidRPr="00A52486" w:rsidRDefault="0017691D">
                            <w:pPr>
                              <w:rPr>
                                <w:lang w:val="en-US"/>
                              </w:rPr>
                            </w:pPr>
                          </w:p>
                          <w:p w14:paraId="6D556C2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23F708" w14:textId="77777777" w:rsidR="0017691D" w:rsidRPr="004B75A9" w:rsidRDefault="0017691D">
                            <w:pPr>
                              <w:rPr>
                                <w:lang w:val="en-US"/>
                              </w:rPr>
                            </w:pPr>
                          </w:p>
                          <w:p w14:paraId="5BC8AAF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3EDB9" w14:textId="77777777" w:rsidR="0017691D" w:rsidRPr="004B75A9" w:rsidRDefault="0017691D">
                            <w:pPr>
                              <w:rPr>
                                <w:lang w:val="en-US"/>
                              </w:rPr>
                            </w:pPr>
                          </w:p>
                          <w:p w14:paraId="7AD39A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D2D8AF" w14:textId="77777777" w:rsidR="0017691D" w:rsidRPr="004B75A9" w:rsidRDefault="0017691D">
                            <w:pPr>
                              <w:rPr>
                                <w:lang w:val="en-US"/>
                              </w:rPr>
                            </w:pPr>
                          </w:p>
                          <w:p w14:paraId="0DCF76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F997A6" w14:textId="77777777" w:rsidR="0017691D" w:rsidRPr="00A52486" w:rsidRDefault="0017691D">
                            <w:pPr>
                              <w:rPr>
                                <w:lang w:val="en-US"/>
                              </w:rPr>
                            </w:pPr>
                          </w:p>
                          <w:p w14:paraId="043B9FF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736B90" w14:textId="77777777" w:rsidR="0017691D" w:rsidRPr="004B75A9" w:rsidRDefault="0017691D">
                            <w:pPr>
                              <w:rPr>
                                <w:lang w:val="en-US"/>
                              </w:rPr>
                            </w:pPr>
                          </w:p>
                          <w:p w14:paraId="2CF2680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8E948F" w14:textId="77777777" w:rsidR="0017691D" w:rsidRPr="004B75A9" w:rsidRDefault="0017691D">
                            <w:pPr>
                              <w:rPr>
                                <w:lang w:val="en-US"/>
                              </w:rPr>
                            </w:pPr>
                          </w:p>
                          <w:p w14:paraId="7AE629F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E581EF" w14:textId="77777777" w:rsidR="0017691D" w:rsidRPr="004B75A9" w:rsidRDefault="0017691D">
                            <w:pPr>
                              <w:rPr>
                                <w:lang w:val="en-US"/>
                              </w:rPr>
                            </w:pPr>
                          </w:p>
                          <w:p w14:paraId="01B6A27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846834" w14:textId="77777777" w:rsidR="0017691D" w:rsidRPr="005E3A92" w:rsidRDefault="0017691D">
                            <w:pPr>
                              <w:rPr>
                                <w:lang w:val="en-US"/>
                              </w:rPr>
                            </w:pPr>
                          </w:p>
                          <w:p w14:paraId="309E881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CD75B67" w14:textId="77777777" w:rsidR="0017691D" w:rsidRPr="004B75A9" w:rsidRDefault="0017691D">
                            <w:pPr>
                              <w:rPr>
                                <w:lang w:val="en-US"/>
                              </w:rPr>
                            </w:pPr>
                          </w:p>
                          <w:p w14:paraId="7CDA6D1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97C9B2" w14:textId="77777777" w:rsidR="0017691D" w:rsidRPr="004B75A9" w:rsidRDefault="0017691D">
                            <w:pPr>
                              <w:rPr>
                                <w:lang w:val="en-US"/>
                              </w:rPr>
                            </w:pPr>
                          </w:p>
                          <w:p w14:paraId="7421904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6A99D42" w14:textId="77777777" w:rsidR="0017691D" w:rsidRPr="004B75A9" w:rsidRDefault="0017691D">
                            <w:pPr>
                              <w:rPr>
                                <w:lang w:val="en-US"/>
                              </w:rPr>
                            </w:pPr>
                          </w:p>
                          <w:p w14:paraId="7402CB4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3E89D7" w14:textId="77777777" w:rsidR="0017691D" w:rsidRPr="005E3A92" w:rsidRDefault="0017691D">
                            <w:pPr>
                              <w:rPr>
                                <w:lang w:val="en-US"/>
                              </w:rPr>
                            </w:pPr>
                          </w:p>
                          <w:p w14:paraId="3C3AC5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5B9F197" w14:textId="77777777" w:rsidR="0017691D" w:rsidRPr="004B75A9" w:rsidRDefault="0017691D">
                            <w:pPr>
                              <w:rPr>
                                <w:lang w:val="en-US"/>
                              </w:rPr>
                            </w:pPr>
                          </w:p>
                          <w:p w14:paraId="3976044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8DCF48" w14:textId="77777777" w:rsidR="0017691D" w:rsidRPr="004B75A9" w:rsidRDefault="0017691D">
                            <w:pPr>
                              <w:rPr>
                                <w:lang w:val="en-US"/>
                              </w:rPr>
                            </w:pPr>
                          </w:p>
                          <w:p w14:paraId="7E55FAA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7E08D3" w14:textId="77777777" w:rsidR="0017691D" w:rsidRPr="004B75A9" w:rsidRDefault="0017691D">
                            <w:pPr>
                              <w:rPr>
                                <w:lang w:val="en-US"/>
                              </w:rPr>
                            </w:pPr>
                          </w:p>
                          <w:p w14:paraId="552561F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D10DD" w14:textId="77777777" w:rsidR="0017691D" w:rsidRPr="00A52486" w:rsidRDefault="0017691D">
                            <w:pPr>
                              <w:rPr>
                                <w:lang w:val="en-US"/>
                              </w:rPr>
                            </w:pPr>
                          </w:p>
                          <w:p w14:paraId="59EC9B9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1AD21D" w14:textId="77777777" w:rsidR="0017691D" w:rsidRPr="004B75A9" w:rsidRDefault="0017691D">
                            <w:pPr>
                              <w:rPr>
                                <w:lang w:val="en-US"/>
                              </w:rPr>
                            </w:pPr>
                          </w:p>
                          <w:p w14:paraId="50FB9AF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F740BC8" w14:textId="77777777" w:rsidR="0017691D" w:rsidRPr="004B75A9" w:rsidRDefault="0017691D">
                            <w:pPr>
                              <w:rPr>
                                <w:lang w:val="en-US"/>
                              </w:rPr>
                            </w:pPr>
                          </w:p>
                          <w:p w14:paraId="01F4D7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017C35" w14:textId="77777777" w:rsidR="0017691D" w:rsidRPr="004B75A9" w:rsidRDefault="0017691D">
                            <w:pPr>
                              <w:rPr>
                                <w:lang w:val="en-US"/>
                              </w:rPr>
                            </w:pPr>
                          </w:p>
                          <w:p w14:paraId="3906B7A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BF52B6" w14:textId="77777777" w:rsidR="0017691D" w:rsidRPr="00B402FD" w:rsidRDefault="0017691D">
                            <w:pPr>
                              <w:rPr>
                                <w:lang w:val="en-US"/>
                              </w:rPr>
                            </w:pPr>
                          </w:p>
                          <w:p w14:paraId="33D4E4F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5F9658" w14:textId="77777777" w:rsidR="0017691D" w:rsidRPr="004B75A9" w:rsidRDefault="0017691D">
                            <w:pPr>
                              <w:rPr>
                                <w:lang w:val="en-US"/>
                              </w:rPr>
                            </w:pPr>
                          </w:p>
                          <w:p w14:paraId="331768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1337CD" w14:textId="77777777" w:rsidR="0017691D" w:rsidRPr="004B75A9" w:rsidRDefault="0017691D">
                            <w:pPr>
                              <w:rPr>
                                <w:lang w:val="en-US"/>
                              </w:rPr>
                            </w:pPr>
                          </w:p>
                          <w:p w14:paraId="105084F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0AF616" w14:textId="77777777" w:rsidR="0017691D" w:rsidRPr="004B75A9" w:rsidRDefault="0017691D">
                            <w:pPr>
                              <w:rPr>
                                <w:lang w:val="en-US"/>
                              </w:rPr>
                            </w:pPr>
                          </w:p>
                          <w:p w14:paraId="4B8FA6D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FFB7CE" w14:textId="77777777" w:rsidR="0017691D" w:rsidRPr="005E3A92" w:rsidRDefault="0017691D">
                            <w:pPr>
                              <w:rPr>
                                <w:lang w:val="en-US"/>
                              </w:rPr>
                            </w:pPr>
                          </w:p>
                          <w:p w14:paraId="4D3B3AC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4B593B" w14:textId="77777777" w:rsidR="0017691D" w:rsidRPr="004B75A9" w:rsidRDefault="0017691D">
                            <w:pPr>
                              <w:rPr>
                                <w:lang w:val="en-US"/>
                              </w:rPr>
                            </w:pPr>
                          </w:p>
                          <w:p w14:paraId="09AB245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9D293F" w14:textId="77777777" w:rsidR="0017691D" w:rsidRPr="004B75A9" w:rsidRDefault="0017691D">
                            <w:pPr>
                              <w:rPr>
                                <w:lang w:val="en-US"/>
                              </w:rPr>
                            </w:pPr>
                          </w:p>
                          <w:p w14:paraId="794405F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A6AC47" w14:textId="77777777" w:rsidR="0017691D" w:rsidRPr="004B75A9" w:rsidRDefault="0017691D">
                            <w:pPr>
                              <w:rPr>
                                <w:lang w:val="en-US"/>
                              </w:rPr>
                            </w:pPr>
                          </w:p>
                          <w:p w14:paraId="322BF2E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11D929" w14:textId="77777777" w:rsidR="0017691D" w:rsidRPr="005E3A92" w:rsidRDefault="0017691D">
                            <w:pPr>
                              <w:rPr>
                                <w:lang w:val="en-US"/>
                              </w:rPr>
                            </w:pPr>
                          </w:p>
                          <w:p w14:paraId="56C4ECE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C17984" w14:textId="77777777" w:rsidR="0017691D" w:rsidRPr="004B75A9" w:rsidRDefault="0017691D">
                            <w:pPr>
                              <w:rPr>
                                <w:lang w:val="en-US"/>
                              </w:rPr>
                            </w:pPr>
                          </w:p>
                          <w:p w14:paraId="285F92B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8D8266" w14:textId="77777777" w:rsidR="0017691D" w:rsidRPr="004B75A9" w:rsidRDefault="0017691D">
                            <w:pPr>
                              <w:rPr>
                                <w:lang w:val="en-US"/>
                              </w:rPr>
                            </w:pPr>
                          </w:p>
                          <w:p w14:paraId="50D07B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911DAB0" w14:textId="77777777" w:rsidR="0017691D" w:rsidRPr="004B75A9" w:rsidRDefault="0017691D">
                            <w:pPr>
                              <w:rPr>
                                <w:lang w:val="en-US"/>
                              </w:rPr>
                            </w:pPr>
                          </w:p>
                          <w:p w14:paraId="6CFF895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5EFE2" w14:textId="77777777" w:rsidR="0017691D" w:rsidRPr="00B402FD" w:rsidRDefault="0017691D">
                            <w:pPr>
                              <w:rPr>
                                <w:lang w:val="en-US"/>
                              </w:rPr>
                            </w:pPr>
                          </w:p>
                          <w:p w14:paraId="70107A0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256E73" w14:textId="77777777" w:rsidR="0017691D" w:rsidRPr="004B75A9" w:rsidRDefault="0017691D">
                            <w:pPr>
                              <w:rPr>
                                <w:lang w:val="en-US"/>
                              </w:rPr>
                            </w:pPr>
                          </w:p>
                          <w:p w14:paraId="0E0B15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506C7B" w14:textId="77777777" w:rsidR="0017691D" w:rsidRPr="004B75A9" w:rsidRDefault="0017691D">
                            <w:pPr>
                              <w:rPr>
                                <w:lang w:val="en-US"/>
                              </w:rPr>
                            </w:pPr>
                          </w:p>
                          <w:p w14:paraId="5A5E93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3C8142" w14:textId="77777777" w:rsidR="0017691D" w:rsidRPr="004B75A9" w:rsidRDefault="0017691D">
                            <w:pPr>
                              <w:rPr>
                                <w:lang w:val="en-US"/>
                              </w:rPr>
                            </w:pPr>
                          </w:p>
                          <w:p w14:paraId="2137C6E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3D549A0" w14:textId="77777777" w:rsidR="0017691D" w:rsidRPr="00B96BF7" w:rsidRDefault="0017691D">
                            <w:pPr>
                              <w:rPr>
                                <w:lang w:val="en-US"/>
                              </w:rPr>
                            </w:pPr>
                          </w:p>
                          <w:p w14:paraId="58767F8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2AF3" w14:textId="77777777" w:rsidR="0017691D" w:rsidRPr="004B75A9" w:rsidRDefault="0017691D">
                            <w:pPr>
                              <w:rPr>
                                <w:lang w:val="en-US"/>
                              </w:rPr>
                            </w:pPr>
                          </w:p>
                          <w:p w14:paraId="3564873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CA51CA1" w14:textId="77777777" w:rsidR="0017691D" w:rsidRPr="004B75A9" w:rsidRDefault="0017691D">
                            <w:pPr>
                              <w:rPr>
                                <w:lang w:val="en-US"/>
                              </w:rPr>
                            </w:pPr>
                          </w:p>
                          <w:p w14:paraId="154834C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1DFD3B" w14:textId="77777777" w:rsidR="0017691D" w:rsidRPr="004B75A9" w:rsidRDefault="0017691D">
                            <w:pPr>
                              <w:rPr>
                                <w:lang w:val="en-US"/>
                              </w:rPr>
                            </w:pPr>
                          </w:p>
                          <w:p w14:paraId="2F887DB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C1260" w14:textId="77777777" w:rsidR="0017691D" w:rsidRPr="005E3A92" w:rsidRDefault="0017691D">
                            <w:pPr>
                              <w:rPr>
                                <w:lang w:val="en-US"/>
                              </w:rPr>
                            </w:pPr>
                          </w:p>
                          <w:p w14:paraId="5B69C37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7D91B8" w14:textId="77777777" w:rsidR="0017691D" w:rsidRPr="004B75A9" w:rsidRDefault="0017691D">
                            <w:pPr>
                              <w:rPr>
                                <w:lang w:val="en-US"/>
                              </w:rPr>
                            </w:pPr>
                          </w:p>
                          <w:p w14:paraId="034BE44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09C75" w14:textId="77777777" w:rsidR="0017691D" w:rsidRPr="004B75A9" w:rsidRDefault="0017691D">
                            <w:pPr>
                              <w:rPr>
                                <w:lang w:val="en-US"/>
                              </w:rPr>
                            </w:pPr>
                          </w:p>
                          <w:p w14:paraId="0DFEFE3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A6C2A74" w14:textId="77777777" w:rsidR="0017691D" w:rsidRPr="004B75A9" w:rsidRDefault="0017691D">
                            <w:pPr>
                              <w:rPr>
                                <w:lang w:val="en-US"/>
                              </w:rPr>
                            </w:pPr>
                          </w:p>
                          <w:p w14:paraId="72A551C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B3EE428" w14:textId="77777777" w:rsidR="0017691D" w:rsidRPr="005E3A92" w:rsidRDefault="0017691D">
                            <w:pPr>
                              <w:rPr>
                                <w:lang w:val="en-US"/>
                              </w:rPr>
                            </w:pPr>
                          </w:p>
                          <w:p w14:paraId="46C3BA7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4F1DE" w14:textId="77777777" w:rsidR="0017691D" w:rsidRPr="004B75A9" w:rsidRDefault="0017691D">
                            <w:pPr>
                              <w:rPr>
                                <w:lang w:val="en-US"/>
                              </w:rPr>
                            </w:pPr>
                          </w:p>
                          <w:p w14:paraId="4D4FC9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01B794" w14:textId="77777777" w:rsidR="0017691D" w:rsidRPr="004B75A9" w:rsidRDefault="0017691D">
                            <w:pPr>
                              <w:rPr>
                                <w:lang w:val="en-US"/>
                              </w:rPr>
                            </w:pPr>
                          </w:p>
                          <w:p w14:paraId="21EC6AA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C36F5E" w14:textId="77777777" w:rsidR="0017691D" w:rsidRPr="004B75A9" w:rsidRDefault="0017691D">
                            <w:pPr>
                              <w:rPr>
                                <w:lang w:val="en-US"/>
                              </w:rPr>
                            </w:pPr>
                          </w:p>
                          <w:p w14:paraId="35942A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319FBF" w14:textId="77777777" w:rsidR="0017691D" w:rsidRPr="00A52486" w:rsidRDefault="0017691D">
                            <w:pPr>
                              <w:rPr>
                                <w:lang w:val="en-US"/>
                              </w:rPr>
                            </w:pPr>
                          </w:p>
                          <w:p w14:paraId="5ACA162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C11071" w14:textId="77777777" w:rsidR="0017691D" w:rsidRPr="004B75A9" w:rsidRDefault="0017691D">
                            <w:pPr>
                              <w:rPr>
                                <w:lang w:val="en-US"/>
                              </w:rPr>
                            </w:pPr>
                          </w:p>
                          <w:p w14:paraId="2AA087F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8C91BA" w14:textId="77777777" w:rsidR="0017691D" w:rsidRPr="004B75A9" w:rsidRDefault="0017691D">
                            <w:pPr>
                              <w:rPr>
                                <w:lang w:val="en-US"/>
                              </w:rPr>
                            </w:pPr>
                          </w:p>
                          <w:p w14:paraId="0ABF709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D4F8A4D" w14:textId="77777777" w:rsidR="0017691D" w:rsidRPr="004B75A9" w:rsidRDefault="0017691D">
                            <w:pPr>
                              <w:rPr>
                                <w:lang w:val="en-US"/>
                              </w:rPr>
                            </w:pPr>
                          </w:p>
                          <w:p w14:paraId="1F799B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84945" w14:textId="77777777" w:rsidR="0017691D" w:rsidRPr="00A52486" w:rsidRDefault="0017691D">
                            <w:pPr>
                              <w:rPr>
                                <w:lang w:val="en-US"/>
                              </w:rPr>
                            </w:pPr>
                          </w:p>
                          <w:p w14:paraId="4B2FA38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A216A2" w14:textId="77777777" w:rsidR="0017691D" w:rsidRPr="004B75A9" w:rsidRDefault="0017691D">
                            <w:pPr>
                              <w:rPr>
                                <w:lang w:val="en-US"/>
                              </w:rPr>
                            </w:pPr>
                          </w:p>
                          <w:p w14:paraId="4E4B50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684774" w14:textId="77777777" w:rsidR="0017691D" w:rsidRPr="004B75A9" w:rsidRDefault="0017691D">
                            <w:pPr>
                              <w:rPr>
                                <w:lang w:val="en-US"/>
                              </w:rPr>
                            </w:pPr>
                          </w:p>
                          <w:p w14:paraId="4D8A0BB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EFB4B5" w14:textId="77777777" w:rsidR="0017691D" w:rsidRPr="004B75A9" w:rsidRDefault="0017691D">
                            <w:pPr>
                              <w:rPr>
                                <w:lang w:val="en-US"/>
                              </w:rPr>
                            </w:pPr>
                          </w:p>
                          <w:p w14:paraId="5DF466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FC3348" w14:textId="77777777" w:rsidR="0017691D" w:rsidRPr="005E3A92" w:rsidRDefault="0017691D">
                            <w:pPr>
                              <w:rPr>
                                <w:lang w:val="en-US"/>
                              </w:rPr>
                            </w:pPr>
                          </w:p>
                          <w:p w14:paraId="7D47FED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09367B" w14:textId="77777777" w:rsidR="0017691D" w:rsidRPr="004B75A9" w:rsidRDefault="0017691D">
                            <w:pPr>
                              <w:rPr>
                                <w:lang w:val="en-US"/>
                              </w:rPr>
                            </w:pPr>
                          </w:p>
                          <w:p w14:paraId="527BF0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C8A305" w14:textId="77777777" w:rsidR="0017691D" w:rsidRPr="004B75A9" w:rsidRDefault="0017691D">
                            <w:pPr>
                              <w:rPr>
                                <w:lang w:val="en-US"/>
                              </w:rPr>
                            </w:pPr>
                          </w:p>
                          <w:p w14:paraId="6722E76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156777" w14:textId="77777777" w:rsidR="0017691D" w:rsidRPr="004B75A9" w:rsidRDefault="0017691D">
                            <w:pPr>
                              <w:rPr>
                                <w:lang w:val="en-US"/>
                              </w:rPr>
                            </w:pPr>
                          </w:p>
                          <w:p w14:paraId="6D2F076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3C366A" w14:textId="77777777" w:rsidR="0017691D" w:rsidRPr="005E3A92" w:rsidRDefault="0017691D">
                            <w:pPr>
                              <w:rPr>
                                <w:lang w:val="en-US"/>
                              </w:rPr>
                            </w:pPr>
                          </w:p>
                          <w:p w14:paraId="6100504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15AB55" w14:textId="77777777" w:rsidR="0017691D" w:rsidRPr="004B75A9" w:rsidRDefault="0017691D">
                            <w:pPr>
                              <w:rPr>
                                <w:lang w:val="en-US"/>
                              </w:rPr>
                            </w:pPr>
                          </w:p>
                          <w:p w14:paraId="2E5AC46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2D8C2A" w14:textId="77777777" w:rsidR="0017691D" w:rsidRPr="004B75A9" w:rsidRDefault="0017691D">
                            <w:pPr>
                              <w:rPr>
                                <w:lang w:val="en-US"/>
                              </w:rPr>
                            </w:pPr>
                          </w:p>
                          <w:p w14:paraId="4D6724E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FFF004" w14:textId="77777777" w:rsidR="0017691D" w:rsidRPr="004B75A9" w:rsidRDefault="0017691D">
                            <w:pPr>
                              <w:rPr>
                                <w:lang w:val="en-US"/>
                              </w:rPr>
                            </w:pPr>
                          </w:p>
                          <w:p w14:paraId="5DA7761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6AF3E6" w14:textId="77777777" w:rsidR="0017691D" w:rsidRPr="00A52486" w:rsidRDefault="0017691D">
                            <w:pPr>
                              <w:rPr>
                                <w:lang w:val="en-US"/>
                              </w:rPr>
                            </w:pPr>
                          </w:p>
                          <w:p w14:paraId="2E1BB5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1619F2" w14:textId="77777777" w:rsidR="0017691D" w:rsidRPr="004B75A9" w:rsidRDefault="0017691D">
                            <w:pPr>
                              <w:rPr>
                                <w:lang w:val="en-US"/>
                              </w:rPr>
                            </w:pPr>
                          </w:p>
                          <w:p w14:paraId="02EE402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2070CA" w14:textId="77777777" w:rsidR="0017691D" w:rsidRPr="004B75A9" w:rsidRDefault="0017691D">
                            <w:pPr>
                              <w:rPr>
                                <w:lang w:val="en-US"/>
                              </w:rPr>
                            </w:pPr>
                          </w:p>
                          <w:p w14:paraId="3C93AD9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770072" w14:textId="77777777" w:rsidR="0017691D" w:rsidRPr="004B75A9" w:rsidRDefault="0017691D">
                            <w:pPr>
                              <w:rPr>
                                <w:lang w:val="en-US"/>
                              </w:rPr>
                            </w:pPr>
                          </w:p>
                          <w:p w14:paraId="5858B90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BE3FEA" w14:textId="77777777" w:rsidR="0017691D" w:rsidRPr="00A52486" w:rsidRDefault="0017691D">
                            <w:pPr>
                              <w:rPr>
                                <w:lang w:val="en-US"/>
                              </w:rPr>
                            </w:pPr>
                          </w:p>
                          <w:p w14:paraId="43A6EB1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94DD10" w14:textId="77777777" w:rsidR="0017691D" w:rsidRPr="004B75A9" w:rsidRDefault="0017691D">
                            <w:pPr>
                              <w:rPr>
                                <w:lang w:val="en-US"/>
                              </w:rPr>
                            </w:pPr>
                          </w:p>
                          <w:p w14:paraId="6AF1B29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5DF7FE" w14:textId="77777777" w:rsidR="0017691D" w:rsidRPr="004B75A9" w:rsidRDefault="0017691D">
                            <w:pPr>
                              <w:rPr>
                                <w:lang w:val="en-US"/>
                              </w:rPr>
                            </w:pPr>
                          </w:p>
                          <w:p w14:paraId="10FFA5B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851A2C" w14:textId="77777777" w:rsidR="0017691D" w:rsidRPr="004B75A9" w:rsidRDefault="0017691D">
                            <w:pPr>
                              <w:rPr>
                                <w:lang w:val="en-US"/>
                              </w:rPr>
                            </w:pPr>
                          </w:p>
                          <w:p w14:paraId="1F49E8C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739EC9" w14:textId="77777777" w:rsidR="0017691D" w:rsidRPr="005E3A92" w:rsidRDefault="0017691D">
                            <w:pPr>
                              <w:rPr>
                                <w:lang w:val="en-US"/>
                              </w:rPr>
                            </w:pPr>
                          </w:p>
                          <w:p w14:paraId="7B9F81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31342E" w14:textId="77777777" w:rsidR="0017691D" w:rsidRPr="004B75A9" w:rsidRDefault="0017691D">
                            <w:pPr>
                              <w:rPr>
                                <w:lang w:val="en-US"/>
                              </w:rPr>
                            </w:pPr>
                          </w:p>
                          <w:p w14:paraId="47AB994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235CEF" w14:textId="77777777" w:rsidR="0017691D" w:rsidRPr="004B75A9" w:rsidRDefault="0017691D">
                            <w:pPr>
                              <w:rPr>
                                <w:lang w:val="en-US"/>
                              </w:rPr>
                            </w:pPr>
                          </w:p>
                          <w:p w14:paraId="70B0FC2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0C5B736" w14:textId="77777777" w:rsidR="0017691D" w:rsidRPr="004B75A9" w:rsidRDefault="0017691D">
                            <w:pPr>
                              <w:rPr>
                                <w:lang w:val="en-US"/>
                              </w:rPr>
                            </w:pPr>
                          </w:p>
                          <w:p w14:paraId="4C126D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EE9523" w14:textId="77777777" w:rsidR="0017691D" w:rsidRPr="005E3A92" w:rsidRDefault="0017691D">
                            <w:pPr>
                              <w:rPr>
                                <w:lang w:val="en-US"/>
                              </w:rPr>
                            </w:pPr>
                          </w:p>
                          <w:p w14:paraId="50DC64D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64395" w14:textId="77777777" w:rsidR="0017691D" w:rsidRPr="004B75A9" w:rsidRDefault="0017691D">
                            <w:pPr>
                              <w:rPr>
                                <w:lang w:val="en-US"/>
                              </w:rPr>
                            </w:pPr>
                          </w:p>
                          <w:p w14:paraId="1B2B880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00ECA76" w14:textId="77777777" w:rsidR="0017691D" w:rsidRPr="004B75A9" w:rsidRDefault="0017691D">
                            <w:pPr>
                              <w:rPr>
                                <w:lang w:val="en-US"/>
                              </w:rPr>
                            </w:pPr>
                          </w:p>
                          <w:p w14:paraId="027A011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896CE9" w14:textId="77777777" w:rsidR="0017691D" w:rsidRPr="004B75A9" w:rsidRDefault="0017691D">
                            <w:pPr>
                              <w:rPr>
                                <w:lang w:val="en-US"/>
                              </w:rPr>
                            </w:pPr>
                          </w:p>
                          <w:p w14:paraId="3C23E30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7C9D08C" w14:textId="77777777" w:rsidR="0017691D" w:rsidRPr="00A52486" w:rsidRDefault="0017691D">
                            <w:pPr>
                              <w:rPr>
                                <w:lang w:val="en-US"/>
                              </w:rPr>
                            </w:pPr>
                          </w:p>
                          <w:p w14:paraId="2452638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BFFAC6" w14:textId="77777777" w:rsidR="0017691D" w:rsidRPr="004B75A9" w:rsidRDefault="0017691D">
                            <w:pPr>
                              <w:rPr>
                                <w:lang w:val="en-US"/>
                              </w:rPr>
                            </w:pPr>
                          </w:p>
                          <w:p w14:paraId="6B0426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93907DB" w14:textId="77777777" w:rsidR="0017691D" w:rsidRPr="004B75A9" w:rsidRDefault="0017691D">
                            <w:pPr>
                              <w:rPr>
                                <w:lang w:val="en-US"/>
                              </w:rPr>
                            </w:pPr>
                          </w:p>
                          <w:p w14:paraId="3BEF13E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C7437" w14:textId="77777777" w:rsidR="0017691D" w:rsidRPr="004B75A9" w:rsidRDefault="0017691D">
                            <w:pPr>
                              <w:rPr>
                                <w:lang w:val="en-US"/>
                              </w:rPr>
                            </w:pPr>
                          </w:p>
                          <w:p w14:paraId="6D634B4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4ADE53" w14:textId="77777777" w:rsidR="0017691D" w:rsidRPr="00B402FD" w:rsidRDefault="0017691D">
                            <w:pPr>
                              <w:rPr>
                                <w:lang w:val="en-US"/>
                              </w:rPr>
                            </w:pPr>
                          </w:p>
                          <w:p w14:paraId="743FC43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580079" w14:textId="77777777" w:rsidR="0017691D" w:rsidRPr="004B75A9" w:rsidRDefault="0017691D">
                            <w:pPr>
                              <w:rPr>
                                <w:lang w:val="en-US"/>
                              </w:rPr>
                            </w:pPr>
                          </w:p>
                          <w:p w14:paraId="4416F14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F3424E3" w14:textId="77777777" w:rsidR="0017691D" w:rsidRPr="004B75A9" w:rsidRDefault="0017691D">
                            <w:pPr>
                              <w:rPr>
                                <w:lang w:val="en-US"/>
                              </w:rPr>
                            </w:pPr>
                          </w:p>
                          <w:p w14:paraId="4E77F3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BFAA32" w14:textId="77777777" w:rsidR="0017691D" w:rsidRPr="004B75A9" w:rsidRDefault="0017691D">
                            <w:pPr>
                              <w:rPr>
                                <w:lang w:val="en-US"/>
                              </w:rPr>
                            </w:pPr>
                          </w:p>
                          <w:p w14:paraId="55F12C9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4849F7" w14:textId="77777777" w:rsidR="0017691D" w:rsidRPr="005E3A92" w:rsidRDefault="0017691D">
                            <w:pPr>
                              <w:rPr>
                                <w:lang w:val="en-US"/>
                              </w:rPr>
                            </w:pPr>
                          </w:p>
                          <w:p w14:paraId="104A498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F437E9" w14:textId="77777777" w:rsidR="0017691D" w:rsidRPr="004B75A9" w:rsidRDefault="0017691D">
                            <w:pPr>
                              <w:rPr>
                                <w:lang w:val="en-US"/>
                              </w:rPr>
                            </w:pPr>
                          </w:p>
                          <w:p w14:paraId="101194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6894BB" w14:textId="77777777" w:rsidR="0017691D" w:rsidRPr="004B75A9" w:rsidRDefault="0017691D">
                            <w:pPr>
                              <w:rPr>
                                <w:lang w:val="en-US"/>
                              </w:rPr>
                            </w:pPr>
                          </w:p>
                          <w:p w14:paraId="001E88A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6D236B" w14:textId="77777777" w:rsidR="0017691D" w:rsidRPr="004B75A9" w:rsidRDefault="0017691D">
                            <w:pPr>
                              <w:rPr>
                                <w:lang w:val="en-US"/>
                              </w:rPr>
                            </w:pPr>
                          </w:p>
                          <w:p w14:paraId="2BF494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01C373" w14:textId="77777777" w:rsidR="0017691D" w:rsidRPr="005E3A92" w:rsidRDefault="0017691D">
                            <w:pPr>
                              <w:rPr>
                                <w:lang w:val="en-US"/>
                              </w:rPr>
                            </w:pPr>
                          </w:p>
                          <w:p w14:paraId="1BB408F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C7CA2F" w14:textId="77777777" w:rsidR="0017691D" w:rsidRPr="004B75A9" w:rsidRDefault="0017691D">
                            <w:pPr>
                              <w:rPr>
                                <w:lang w:val="en-US"/>
                              </w:rPr>
                            </w:pPr>
                          </w:p>
                          <w:p w14:paraId="5FA4559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E74B755" w14:textId="77777777" w:rsidR="0017691D" w:rsidRPr="004B75A9" w:rsidRDefault="0017691D">
                            <w:pPr>
                              <w:rPr>
                                <w:lang w:val="en-US"/>
                              </w:rPr>
                            </w:pPr>
                          </w:p>
                          <w:p w14:paraId="1EAA0F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14D5E9" w14:textId="77777777" w:rsidR="0017691D" w:rsidRPr="004B75A9" w:rsidRDefault="0017691D">
                            <w:pPr>
                              <w:rPr>
                                <w:lang w:val="en-US"/>
                              </w:rPr>
                            </w:pPr>
                          </w:p>
                          <w:p w14:paraId="235F3E1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CAD61" w14:textId="77777777" w:rsidR="0017691D" w:rsidRPr="00B402FD" w:rsidRDefault="0017691D">
                            <w:pPr>
                              <w:rPr>
                                <w:lang w:val="en-US"/>
                              </w:rPr>
                            </w:pPr>
                          </w:p>
                          <w:p w14:paraId="07F4133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93036C" w14:textId="77777777" w:rsidR="0017691D" w:rsidRPr="004B75A9" w:rsidRDefault="0017691D">
                            <w:pPr>
                              <w:rPr>
                                <w:lang w:val="en-US"/>
                              </w:rPr>
                            </w:pPr>
                          </w:p>
                          <w:p w14:paraId="57F70E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E7497C" w14:textId="77777777" w:rsidR="0017691D" w:rsidRPr="004B75A9" w:rsidRDefault="0017691D">
                            <w:pPr>
                              <w:rPr>
                                <w:lang w:val="en-US"/>
                              </w:rPr>
                            </w:pPr>
                          </w:p>
                          <w:p w14:paraId="32FAE6E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79D382" w14:textId="77777777" w:rsidR="0017691D" w:rsidRPr="004B75A9" w:rsidRDefault="0017691D">
                            <w:pPr>
                              <w:rPr>
                                <w:lang w:val="en-US"/>
                              </w:rPr>
                            </w:pPr>
                          </w:p>
                          <w:p w14:paraId="02B4120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2423F4" w14:textId="77777777" w:rsidR="0017691D" w:rsidRPr="00D474BB" w:rsidRDefault="0017691D">
                            <w:pPr>
                              <w:rPr>
                                <w:lang w:val="en-US"/>
                              </w:rPr>
                            </w:pPr>
                          </w:p>
                          <w:p w14:paraId="1A69602E"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79B8D2A" w14:textId="77777777" w:rsidR="0017691D" w:rsidRPr="004B75A9" w:rsidRDefault="0017691D">
                            <w:pPr>
                              <w:rPr>
                                <w:lang w:val="en-US"/>
                              </w:rPr>
                            </w:pPr>
                          </w:p>
                          <w:p w14:paraId="058376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52BF3" w14:textId="77777777" w:rsidR="0017691D" w:rsidRPr="004B75A9" w:rsidRDefault="0017691D">
                            <w:pPr>
                              <w:rPr>
                                <w:lang w:val="en-US"/>
                              </w:rPr>
                            </w:pPr>
                          </w:p>
                          <w:p w14:paraId="6D23CD4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84D35" w14:textId="77777777" w:rsidR="0017691D" w:rsidRPr="004B75A9" w:rsidRDefault="0017691D">
                            <w:pPr>
                              <w:rPr>
                                <w:lang w:val="en-US"/>
                              </w:rPr>
                            </w:pPr>
                          </w:p>
                          <w:p w14:paraId="3506A7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4DD00D" w14:textId="77777777" w:rsidR="0017691D" w:rsidRPr="005E3A92" w:rsidRDefault="0017691D">
                            <w:pPr>
                              <w:rPr>
                                <w:lang w:val="en-US"/>
                              </w:rPr>
                            </w:pPr>
                          </w:p>
                          <w:p w14:paraId="533365B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D18234" w14:textId="77777777" w:rsidR="0017691D" w:rsidRPr="004B75A9" w:rsidRDefault="0017691D">
                            <w:pPr>
                              <w:rPr>
                                <w:lang w:val="en-US"/>
                              </w:rPr>
                            </w:pPr>
                          </w:p>
                          <w:p w14:paraId="017D009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8CC33A" w14:textId="77777777" w:rsidR="0017691D" w:rsidRPr="004B75A9" w:rsidRDefault="0017691D">
                            <w:pPr>
                              <w:rPr>
                                <w:lang w:val="en-US"/>
                              </w:rPr>
                            </w:pPr>
                          </w:p>
                          <w:p w14:paraId="3A2A532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4BE4D" w14:textId="77777777" w:rsidR="0017691D" w:rsidRPr="004B75A9" w:rsidRDefault="0017691D">
                            <w:pPr>
                              <w:rPr>
                                <w:lang w:val="en-US"/>
                              </w:rPr>
                            </w:pPr>
                          </w:p>
                          <w:p w14:paraId="0AC5318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0A635C" w14:textId="77777777" w:rsidR="0017691D" w:rsidRPr="005E3A92" w:rsidRDefault="0017691D">
                            <w:pPr>
                              <w:rPr>
                                <w:lang w:val="en-US"/>
                              </w:rPr>
                            </w:pPr>
                          </w:p>
                          <w:p w14:paraId="0B928D4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438463" w14:textId="77777777" w:rsidR="0017691D" w:rsidRPr="004B75A9" w:rsidRDefault="0017691D">
                            <w:pPr>
                              <w:rPr>
                                <w:lang w:val="en-US"/>
                              </w:rPr>
                            </w:pPr>
                          </w:p>
                          <w:p w14:paraId="093A936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3563D5" w14:textId="77777777" w:rsidR="0017691D" w:rsidRPr="004B75A9" w:rsidRDefault="0017691D">
                            <w:pPr>
                              <w:rPr>
                                <w:lang w:val="en-US"/>
                              </w:rPr>
                            </w:pPr>
                          </w:p>
                          <w:p w14:paraId="4643A9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CCCC238" w14:textId="77777777" w:rsidR="0017691D" w:rsidRPr="004B75A9" w:rsidRDefault="0017691D">
                            <w:pPr>
                              <w:rPr>
                                <w:lang w:val="en-US"/>
                              </w:rPr>
                            </w:pPr>
                          </w:p>
                          <w:p w14:paraId="4643AE1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79A635" w14:textId="77777777" w:rsidR="0017691D" w:rsidRPr="00A52486" w:rsidRDefault="0017691D">
                            <w:pPr>
                              <w:rPr>
                                <w:lang w:val="en-US"/>
                              </w:rPr>
                            </w:pPr>
                          </w:p>
                          <w:p w14:paraId="2EEA05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E34125" w14:textId="77777777" w:rsidR="0017691D" w:rsidRPr="004B75A9" w:rsidRDefault="0017691D">
                            <w:pPr>
                              <w:rPr>
                                <w:lang w:val="en-US"/>
                              </w:rPr>
                            </w:pPr>
                          </w:p>
                          <w:p w14:paraId="4347034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54B426" w14:textId="77777777" w:rsidR="0017691D" w:rsidRPr="004B75A9" w:rsidRDefault="0017691D">
                            <w:pPr>
                              <w:rPr>
                                <w:lang w:val="en-US"/>
                              </w:rPr>
                            </w:pPr>
                          </w:p>
                          <w:p w14:paraId="4A8FDF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9099A5" w14:textId="77777777" w:rsidR="0017691D" w:rsidRPr="004B75A9" w:rsidRDefault="0017691D">
                            <w:pPr>
                              <w:rPr>
                                <w:lang w:val="en-US"/>
                              </w:rPr>
                            </w:pPr>
                          </w:p>
                          <w:p w14:paraId="2263134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E75772" w14:textId="77777777" w:rsidR="0017691D" w:rsidRPr="00A52486" w:rsidRDefault="0017691D">
                            <w:pPr>
                              <w:rPr>
                                <w:lang w:val="en-US"/>
                              </w:rPr>
                            </w:pPr>
                          </w:p>
                          <w:p w14:paraId="3F1283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435D50" w14:textId="77777777" w:rsidR="0017691D" w:rsidRPr="004B75A9" w:rsidRDefault="0017691D">
                            <w:pPr>
                              <w:rPr>
                                <w:lang w:val="en-US"/>
                              </w:rPr>
                            </w:pPr>
                          </w:p>
                          <w:p w14:paraId="675F9F1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669403" w14:textId="77777777" w:rsidR="0017691D" w:rsidRPr="004B75A9" w:rsidRDefault="0017691D">
                            <w:pPr>
                              <w:rPr>
                                <w:lang w:val="en-US"/>
                              </w:rPr>
                            </w:pPr>
                          </w:p>
                          <w:p w14:paraId="2C49177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B1560E3" w14:textId="77777777" w:rsidR="0017691D" w:rsidRPr="004B75A9" w:rsidRDefault="0017691D">
                            <w:pPr>
                              <w:rPr>
                                <w:lang w:val="en-US"/>
                              </w:rPr>
                            </w:pPr>
                          </w:p>
                          <w:p w14:paraId="4E328A3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EDC1E5" w14:textId="77777777" w:rsidR="0017691D" w:rsidRPr="005E3A92" w:rsidRDefault="0017691D">
                            <w:pPr>
                              <w:rPr>
                                <w:lang w:val="en-US"/>
                              </w:rPr>
                            </w:pPr>
                          </w:p>
                          <w:p w14:paraId="5334141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F42634" w14:textId="77777777" w:rsidR="0017691D" w:rsidRPr="004B75A9" w:rsidRDefault="0017691D">
                            <w:pPr>
                              <w:rPr>
                                <w:lang w:val="en-US"/>
                              </w:rPr>
                            </w:pPr>
                          </w:p>
                          <w:p w14:paraId="246A5CE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BC73E" w14:textId="77777777" w:rsidR="0017691D" w:rsidRPr="004B75A9" w:rsidRDefault="0017691D">
                            <w:pPr>
                              <w:rPr>
                                <w:lang w:val="en-US"/>
                              </w:rPr>
                            </w:pPr>
                          </w:p>
                          <w:p w14:paraId="6A97528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45663F" w14:textId="77777777" w:rsidR="0017691D" w:rsidRPr="004B75A9" w:rsidRDefault="0017691D">
                            <w:pPr>
                              <w:rPr>
                                <w:lang w:val="en-US"/>
                              </w:rPr>
                            </w:pPr>
                          </w:p>
                          <w:p w14:paraId="637065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057259" w14:textId="77777777" w:rsidR="0017691D" w:rsidRPr="005E3A92" w:rsidRDefault="0017691D">
                            <w:pPr>
                              <w:rPr>
                                <w:lang w:val="en-US"/>
                              </w:rPr>
                            </w:pPr>
                          </w:p>
                          <w:p w14:paraId="6E00BF8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C1BB20" w14:textId="77777777" w:rsidR="0017691D" w:rsidRPr="004B75A9" w:rsidRDefault="0017691D">
                            <w:pPr>
                              <w:rPr>
                                <w:lang w:val="en-US"/>
                              </w:rPr>
                            </w:pPr>
                          </w:p>
                          <w:p w14:paraId="7C347CE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A9D384" w14:textId="77777777" w:rsidR="0017691D" w:rsidRPr="004B75A9" w:rsidRDefault="0017691D">
                            <w:pPr>
                              <w:rPr>
                                <w:lang w:val="en-US"/>
                              </w:rPr>
                            </w:pPr>
                          </w:p>
                          <w:p w14:paraId="022417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ABBA42" w14:textId="77777777" w:rsidR="0017691D" w:rsidRPr="004B75A9" w:rsidRDefault="0017691D">
                            <w:pPr>
                              <w:rPr>
                                <w:lang w:val="en-US"/>
                              </w:rPr>
                            </w:pPr>
                          </w:p>
                          <w:p w14:paraId="00153AF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84D18E" w14:textId="77777777" w:rsidR="0017691D" w:rsidRPr="00A52486" w:rsidRDefault="0017691D">
                            <w:pPr>
                              <w:rPr>
                                <w:lang w:val="en-US"/>
                              </w:rPr>
                            </w:pPr>
                          </w:p>
                          <w:p w14:paraId="0767FFA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C80462" w14:textId="77777777" w:rsidR="0017691D" w:rsidRPr="004B75A9" w:rsidRDefault="0017691D">
                            <w:pPr>
                              <w:rPr>
                                <w:lang w:val="en-US"/>
                              </w:rPr>
                            </w:pPr>
                          </w:p>
                          <w:p w14:paraId="035D057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A73BE3" w14:textId="77777777" w:rsidR="0017691D" w:rsidRPr="004B75A9" w:rsidRDefault="0017691D">
                            <w:pPr>
                              <w:rPr>
                                <w:lang w:val="en-US"/>
                              </w:rPr>
                            </w:pPr>
                          </w:p>
                          <w:p w14:paraId="04B139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06FC81" w14:textId="77777777" w:rsidR="0017691D" w:rsidRPr="004B75A9" w:rsidRDefault="0017691D">
                            <w:pPr>
                              <w:rPr>
                                <w:lang w:val="en-US"/>
                              </w:rPr>
                            </w:pPr>
                          </w:p>
                          <w:p w14:paraId="0D11B37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B1D899B" w14:textId="77777777" w:rsidR="0017691D" w:rsidRPr="00A52486" w:rsidRDefault="0017691D">
                            <w:pPr>
                              <w:rPr>
                                <w:lang w:val="en-US"/>
                              </w:rPr>
                            </w:pPr>
                          </w:p>
                          <w:p w14:paraId="3734E8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D41D74" w14:textId="77777777" w:rsidR="0017691D" w:rsidRPr="004B75A9" w:rsidRDefault="0017691D">
                            <w:pPr>
                              <w:rPr>
                                <w:lang w:val="en-US"/>
                              </w:rPr>
                            </w:pPr>
                          </w:p>
                          <w:p w14:paraId="7B7A8CD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7AA3B9" w14:textId="77777777" w:rsidR="0017691D" w:rsidRPr="004B75A9" w:rsidRDefault="0017691D">
                            <w:pPr>
                              <w:rPr>
                                <w:lang w:val="en-US"/>
                              </w:rPr>
                            </w:pPr>
                          </w:p>
                          <w:p w14:paraId="26E7B4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146481" w14:textId="77777777" w:rsidR="0017691D" w:rsidRPr="004B75A9" w:rsidRDefault="0017691D">
                            <w:pPr>
                              <w:rPr>
                                <w:lang w:val="en-US"/>
                              </w:rPr>
                            </w:pPr>
                          </w:p>
                          <w:p w14:paraId="0360672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6134A8" w14:textId="77777777" w:rsidR="0017691D" w:rsidRPr="005E3A92" w:rsidRDefault="0017691D">
                            <w:pPr>
                              <w:rPr>
                                <w:lang w:val="en-US"/>
                              </w:rPr>
                            </w:pPr>
                          </w:p>
                          <w:p w14:paraId="402DD87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D51E80" w14:textId="77777777" w:rsidR="0017691D" w:rsidRPr="004B75A9" w:rsidRDefault="0017691D">
                            <w:pPr>
                              <w:rPr>
                                <w:lang w:val="en-US"/>
                              </w:rPr>
                            </w:pPr>
                          </w:p>
                          <w:p w14:paraId="3FFFD7D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F813" w14:textId="77777777" w:rsidR="0017691D" w:rsidRPr="004B75A9" w:rsidRDefault="0017691D">
                            <w:pPr>
                              <w:rPr>
                                <w:lang w:val="en-US"/>
                              </w:rPr>
                            </w:pPr>
                          </w:p>
                          <w:p w14:paraId="5421D2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A7DE78" w14:textId="77777777" w:rsidR="0017691D" w:rsidRPr="004B75A9" w:rsidRDefault="0017691D">
                            <w:pPr>
                              <w:rPr>
                                <w:lang w:val="en-US"/>
                              </w:rPr>
                            </w:pPr>
                          </w:p>
                          <w:p w14:paraId="330E82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9F179D" w14:textId="77777777" w:rsidR="0017691D" w:rsidRPr="005E3A92" w:rsidRDefault="0017691D">
                            <w:pPr>
                              <w:rPr>
                                <w:lang w:val="en-US"/>
                              </w:rPr>
                            </w:pPr>
                          </w:p>
                          <w:p w14:paraId="4859D06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9CEE9D" w14:textId="77777777" w:rsidR="0017691D" w:rsidRPr="004B75A9" w:rsidRDefault="0017691D">
                            <w:pPr>
                              <w:rPr>
                                <w:lang w:val="en-US"/>
                              </w:rPr>
                            </w:pPr>
                          </w:p>
                          <w:p w14:paraId="777AC5C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02BE89" w14:textId="77777777" w:rsidR="0017691D" w:rsidRPr="004B75A9" w:rsidRDefault="0017691D">
                            <w:pPr>
                              <w:rPr>
                                <w:lang w:val="en-US"/>
                              </w:rPr>
                            </w:pPr>
                          </w:p>
                          <w:p w14:paraId="505453D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20BF7C" w14:textId="77777777" w:rsidR="0017691D" w:rsidRPr="004B75A9" w:rsidRDefault="0017691D">
                            <w:pPr>
                              <w:rPr>
                                <w:lang w:val="en-US"/>
                              </w:rPr>
                            </w:pPr>
                          </w:p>
                          <w:p w14:paraId="595EDF3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A66C1E" w14:textId="77777777" w:rsidR="0017691D" w:rsidRPr="00A52486" w:rsidRDefault="0017691D">
                            <w:pPr>
                              <w:rPr>
                                <w:lang w:val="en-US"/>
                              </w:rPr>
                            </w:pPr>
                          </w:p>
                          <w:p w14:paraId="368E8F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97121" w14:textId="77777777" w:rsidR="0017691D" w:rsidRPr="004B75A9" w:rsidRDefault="0017691D">
                            <w:pPr>
                              <w:rPr>
                                <w:lang w:val="en-US"/>
                              </w:rPr>
                            </w:pPr>
                          </w:p>
                          <w:p w14:paraId="4EE5BDB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AB7D80" w14:textId="77777777" w:rsidR="0017691D" w:rsidRPr="004B75A9" w:rsidRDefault="0017691D">
                            <w:pPr>
                              <w:rPr>
                                <w:lang w:val="en-US"/>
                              </w:rPr>
                            </w:pPr>
                          </w:p>
                          <w:p w14:paraId="73FA92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E2AE56" w14:textId="77777777" w:rsidR="0017691D" w:rsidRPr="004B75A9" w:rsidRDefault="0017691D">
                            <w:pPr>
                              <w:rPr>
                                <w:lang w:val="en-US"/>
                              </w:rPr>
                            </w:pPr>
                          </w:p>
                          <w:p w14:paraId="094714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E484F5" w14:textId="77777777" w:rsidR="0017691D" w:rsidRPr="00B402FD" w:rsidRDefault="0017691D">
                            <w:pPr>
                              <w:rPr>
                                <w:lang w:val="en-US"/>
                              </w:rPr>
                            </w:pPr>
                          </w:p>
                          <w:p w14:paraId="07CD70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F68E6ED" w14:textId="77777777" w:rsidR="0017691D" w:rsidRPr="004B75A9" w:rsidRDefault="0017691D">
                            <w:pPr>
                              <w:rPr>
                                <w:lang w:val="en-US"/>
                              </w:rPr>
                            </w:pPr>
                          </w:p>
                          <w:p w14:paraId="26700D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D14D47" w14:textId="77777777" w:rsidR="0017691D" w:rsidRPr="004B75A9" w:rsidRDefault="0017691D">
                            <w:pPr>
                              <w:rPr>
                                <w:lang w:val="en-US"/>
                              </w:rPr>
                            </w:pPr>
                          </w:p>
                          <w:p w14:paraId="7F8E5CC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38A4325" w14:textId="77777777" w:rsidR="0017691D" w:rsidRPr="004B75A9" w:rsidRDefault="0017691D">
                            <w:pPr>
                              <w:rPr>
                                <w:lang w:val="en-US"/>
                              </w:rPr>
                            </w:pPr>
                          </w:p>
                          <w:p w14:paraId="3A3E97D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54E6AF" w14:textId="77777777" w:rsidR="0017691D" w:rsidRPr="005E3A92" w:rsidRDefault="0017691D">
                            <w:pPr>
                              <w:rPr>
                                <w:lang w:val="en-US"/>
                              </w:rPr>
                            </w:pPr>
                          </w:p>
                          <w:p w14:paraId="6A2282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8F6E676" w14:textId="77777777" w:rsidR="0017691D" w:rsidRPr="004B75A9" w:rsidRDefault="0017691D">
                            <w:pPr>
                              <w:rPr>
                                <w:lang w:val="en-US"/>
                              </w:rPr>
                            </w:pPr>
                          </w:p>
                          <w:p w14:paraId="42F4202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821F22" w14:textId="77777777" w:rsidR="0017691D" w:rsidRPr="004B75A9" w:rsidRDefault="0017691D">
                            <w:pPr>
                              <w:rPr>
                                <w:lang w:val="en-US"/>
                              </w:rPr>
                            </w:pPr>
                          </w:p>
                          <w:p w14:paraId="5CF1203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6D8EB0" w14:textId="77777777" w:rsidR="0017691D" w:rsidRPr="004B75A9" w:rsidRDefault="0017691D">
                            <w:pPr>
                              <w:rPr>
                                <w:lang w:val="en-US"/>
                              </w:rPr>
                            </w:pPr>
                          </w:p>
                          <w:p w14:paraId="6B07ABF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5CD4C9" w14:textId="77777777" w:rsidR="0017691D" w:rsidRPr="005E3A92" w:rsidRDefault="0017691D">
                            <w:pPr>
                              <w:rPr>
                                <w:lang w:val="en-US"/>
                              </w:rPr>
                            </w:pPr>
                          </w:p>
                          <w:p w14:paraId="245BE36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2F0190" w14:textId="77777777" w:rsidR="0017691D" w:rsidRPr="004B75A9" w:rsidRDefault="0017691D">
                            <w:pPr>
                              <w:rPr>
                                <w:lang w:val="en-US"/>
                              </w:rPr>
                            </w:pPr>
                          </w:p>
                          <w:p w14:paraId="4A5BDEC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7E8708" w14:textId="77777777" w:rsidR="0017691D" w:rsidRPr="004B75A9" w:rsidRDefault="0017691D">
                            <w:pPr>
                              <w:rPr>
                                <w:lang w:val="en-US"/>
                              </w:rPr>
                            </w:pPr>
                          </w:p>
                          <w:p w14:paraId="2E0F18B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42A61" w14:textId="77777777" w:rsidR="0017691D" w:rsidRPr="004B75A9" w:rsidRDefault="0017691D">
                            <w:pPr>
                              <w:rPr>
                                <w:lang w:val="en-US"/>
                              </w:rPr>
                            </w:pPr>
                          </w:p>
                          <w:p w14:paraId="304A956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2FCF8" w14:textId="77777777" w:rsidR="0017691D" w:rsidRPr="00B402FD" w:rsidRDefault="0017691D">
                            <w:pPr>
                              <w:rPr>
                                <w:lang w:val="en-US"/>
                              </w:rPr>
                            </w:pPr>
                          </w:p>
                          <w:p w14:paraId="62BF7A6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6C89A9C" w14:textId="77777777" w:rsidR="0017691D" w:rsidRPr="004B75A9" w:rsidRDefault="0017691D">
                            <w:pPr>
                              <w:rPr>
                                <w:lang w:val="en-US"/>
                              </w:rPr>
                            </w:pPr>
                          </w:p>
                          <w:p w14:paraId="38E04B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CCD914" w14:textId="77777777" w:rsidR="0017691D" w:rsidRPr="004B75A9" w:rsidRDefault="0017691D">
                            <w:pPr>
                              <w:rPr>
                                <w:lang w:val="en-US"/>
                              </w:rPr>
                            </w:pPr>
                          </w:p>
                          <w:p w14:paraId="40B086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F34B71E" w14:textId="77777777" w:rsidR="0017691D" w:rsidRPr="004B75A9" w:rsidRDefault="0017691D">
                            <w:pPr>
                              <w:rPr>
                                <w:lang w:val="en-US"/>
                              </w:rPr>
                            </w:pPr>
                          </w:p>
                          <w:p w14:paraId="3461DA4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8FEE015" w14:textId="77777777" w:rsidR="0017691D" w:rsidRPr="00D474BB" w:rsidRDefault="0017691D">
                            <w:pPr>
                              <w:rPr>
                                <w:lang w:val="en-US"/>
                              </w:rPr>
                            </w:pPr>
                          </w:p>
                          <w:p w14:paraId="7149C6F0"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661DB6D" w14:textId="77777777" w:rsidR="0017691D" w:rsidRPr="004B75A9" w:rsidRDefault="0017691D">
                            <w:pPr>
                              <w:rPr>
                                <w:lang w:val="en-US"/>
                              </w:rPr>
                            </w:pPr>
                          </w:p>
                          <w:p w14:paraId="632BB05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1938AD" w14:textId="77777777" w:rsidR="0017691D" w:rsidRPr="004B75A9" w:rsidRDefault="0017691D">
                            <w:pPr>
                              <w:rPr>
                                <w:lang w:val="en-US"/>
                              </w:rPr>
                            </w:pPr>
                          </w:p>
                          <w:p w14:paraId="489FFF5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148DAB" w14:textId="77777777" w:rsidR="0017691D" w:rsidRPr="004B75A9" w:rsidRDefault="0017691D">
                            <w:pPr>
                              <w:rPr>
                                <w:lang w:val="en-US"/>
                              </w:rPr>
                            </w:pPr>
                          </w:p>
                          <w:p w14:paraId="588BAEC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BC6049" w14:textId="77777777" w:rsidR="0017691D" w:rsidRPr="005E3A92" w:rsidRDefault="0017691D">
                            <w:pPr>
                              <w:rPr>
                                <w:lang w:val="en-US"/>
                              </w:rPr>
                            </w:pPr>
                          </w:p>
                          <w:p w14:paraId="32C6842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85F0E" w14:textId="77777777" w:rsidR="0017691D" w:rsidRPr="004B75A9" w:rsidRDefault="0017691D">
                            <w:pPr>
                              <w:rPr>
                                <w:lang w:val="en-US"/>
                              </w:rPr>
                            </w:pPr>
                          </w:p>
                          <w:p w14:paraId="15F35DE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4652049" w14:textId="77777777" w:rsidR="0017691D" w:rsidRPr="004B75A9" w:rsidRDefault="0017691D">
                            <w:pPr>
                              <w:rPr>
                                <w:lang w:val="en-US"/>
                              </w:rPr>
                            </w:pPr>
                          </w:p>
                          <w:p w14:paraId="269456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62025" w14:textId="77777777" w:rsidR="0017691D" w:rsidRPr="004B75A9" w:rsidRDefault="0017691D">
                            <w:pPr>
                              <w:rPr>
                                <w:lang w:val="en-US"/>
                              </w:rPr>
                            </w:pPr>
                          </w:p>
                          <w:p w14:paraId="1CFBE2B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364873" w14:textId="77777777" w:rsidR="0017691D" w:rsidRPr="005E3A92" w:rsidRDefault="0017691D">
                            <w:pPr>
                              <w:rPr>
                                <w:lang w:val="en-US"/>
                              </w:rPr>
                            </w:pPr>
                          </w:p>
                          <w:p w14:paraId="6B862A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252889" w14:textId="77777777" w:rsidR="0017691D" w:rsidRPr="004B75A9" w:rsidRDefault="0017691D">
                            <w:pPr>
                              <w:rPr>
                                <w:lang w:val="en-US"/>
                              </w:rPr>
                            </w:pPr>
                          </w:p>
                          <w:p w14:paraId="4D90C17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5A1CAA" w14:textId="77777777" w:rsidR="0017691D" w:rsidRPr="004B75A9" w:rsidRDefault="0017691D">
                            <w:pPr>
                              <w:rPr>
                                <w:lang w:val="en-US"/>
                              </w:rPr>
                            </w:pPr>
                          </w:p>
                          <w:p w14:paraId="2D0A6EF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FBEF8" w14:textId="77777777" w:rsidR="0017691D" w:rsidRPr="004B75A9" w:rsidRDefault="0017691D">
                            <w:pPr>
                              <w:rPr>
                                <w:lang w:val="en-US"/>
                              </w:rPr>
                            </w:pPr>
                          </w:p>
                          <w:p w14:paraId="025DDD4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FEB493" w14:textId="77777777" w:rsidR="0017691D" w:rsidRPr="00A52486" w:rsidRDefault="0017691D">
                            <w:pPr>
                              <w:rPr>
                                <w:lang w:val="en-US"/>
                              </w:rPr>
                            </w:pPr>
                          </w:p>
                          <w:p w14:paraId="776245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18836D" w14:textId="77777777" w:rsidR="0017691D" w:rsidRPr="004B75A9" w:rsidRDefault="0017691D">
                            <w:pPr>
                              <w:rPr>
                                <w:lang w:val="en-US"/>
                              </w:rPr>
                            </w:pPr>
                          </w:p>
                          <w:p w14:paraId="1776A44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88C355" w14:textId="77777777" w:rsidR="0017691D" w:rsidRPr="004B75A9" w:rsidRDefault="0017691D">
                            <w:pPr>
                              <w:rPr>
                                <w:lang w:val="en-US"/>
                              </w:rPr>
                            </w:pPr>
                          </w:p>
                          <w:p w14:paraId="42BA6CA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E7BF55" w14:textId="77777777" w:rsidR="0017691D" w:rsidRPr="004B75A9" w:rsidRDefault="0017691D">
                            <w:pPr>
                              <w:rPr>
                                <w:lang w:val="en-US"/>
                              </w:rPr>
                            </w:pPr>
                          </w:p>
                          <w:p w14:paraId="49A3BFD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04BD5B" w14:textId="77777777" w:rsidR="0017691D" w:rsidRPr="00A52486" w:rsidRDefault="0017691D">
                            <w:pPr>
                              <w:rPr>
                                <w:lang w:val="en-US"/>
                              </w:rPr>
                            </w:pPr>
                          </w:p>
                          <w:p w14:paraId="12E122C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FEFFA8" w14:textId="77777777" w:rsidR="0017691D" w:rsidRPr="004B75A9" w:rsidRDefault="0017691D">
                            <w:pPr>
                              <w:rPr>
                                <w:lang w:val="en-US"/>
                              </w:rPr>
                            </w:pPr>
                          </w:p>
                          <w:p w14:paraId="0EA2BD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B8094" w14:textId="77777777" w:rsidR="0017691D" w:rsidRPr="004B75A9" w:rsidRDefault="0017691D">
                            <w:pPr>
                              <w:rPr>
                                <w:lang w:val="en-US"/>
                              </w:rPr>
                            </w:pPr>
                          </w:p>
                          <w:p w14:paraId="49C073F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DF8DC" w14:textId="77777777" w:rsidR="0017691D" w:rsidRPr="004B75A9" w:rsidRDefault="0017691D">
                            <w:pPr>
                              <w:rPr>
                                <w:lang w:val="en-US"/>
                              </w:rPr>
                            </w:pPr>
                          </w:p>
                          <w:p w14:paraId="39B1153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87E494" w14:textId="77777777" w:rsidR="0017691D" w:rsidRPr="005E3A92" w:rsidRDefault="0017691D">
                            <w:pPr>
                              <w:rPr>
                                <w:lang w:val="en-US"/>
                              </w:rPr>
                            </w:pPr>
                          </w:p>
                          <w:p w14:paraId="4D58D66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2743E7" w14:textId="77777777" w:rsidR="0017691D" w:rsidRPr="004B75A9" w:rsidRDefault="0017691D">
                            <w:pPr>
                              <w:rPr>
                                <w:lang w:val="en-US"/>
                              </w:rPr>
                            </w:pPr>
                          </w:p>
                          <w:p w14:paraId="5164DE1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5A9FFA3" w14:textId="77777777" w:rsidR="0017691D" w:rsidRPr="004B75A9" w:rsidRDefault="0017691D">
                            <w:pPr>
                              <w:rPr>
                                <w:lang w:val="en-US"/>
                              </w:rPr>
                            </w:pPr>
                          </w:p>
                          <w:p w14:paraId="05C0E8C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4AF0EF5" w14:textId="77777777" w:rsidR="0017691D" w:rsidRPr="004B75A9" w:rsidRDefault="0017691D">
                            <w:pPr>
                              <w:rPr>
                                <w:lang w:val="en-US"/>
                              </w:rPr>
                            </w:pPr>
                          </w:p>
                          <w:p w14:paraId="5ADD9FB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456A6E" w14:textId="77777777" w:rsidR="0017691D" w:rsidRPr="005E3A92" w:rsidRDefault="0017691D">
                            <w:pPr>
                              <w:rPr>
                                <w:lang w:val="en-US"/>
                              </w:rPr>
                            </w:pPr>
                          </w:p>
                          <w:p w14:paraId="1910B8D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907A8F" w14:textId="77777777" w:rsidR="0017691D" w:rsidRPr="004B75A9" w:rsidRDefault="0017691D">
                            <w:pPr>
                              <w:rPr>
                                <w:lang w:val="en-US"/>
                              </w:rPr>
                            </w:pPr>
                          </w:p>
                          <w:p w14:paraId="0EBA97F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65AF29" w14:textId="77777777" w:rsidR="0017691D" w:rsidRPr="004B75A9" w:rsidRDefault="0017691D">
                            <w:pPr>
                              <w:rPr>
                                <w:lang w:val="en-US"/>
                              </w:rPr>
                            </w:pPr>
                          </w:p>
                          <w:p w14:paraId="02FD811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4E87AE" w14:textId="77777777" w:rsidR="0017691D" w:rsidRPr="004B75A9" w:rsidRDefault="0017691D">
                            <w:pPr>
                              <w:rPr>
                                <w:lang w:val="en-US"/>
                              </w:rPr>
                            </w:pPr>
                          </w:p>
                          <w:p w14:paraId="29B7F1C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C27E44" w14:textId="77777777" w:rsidR="0017691D" w:rsidRPr="00A52486" w:rsidRDefault="0017691D">
                            <w:pPr>
                              <w:rPr>
                                <w:lang w:val="en-US"/>
                              </w:rPr>
                            </w:pPr>
                          </w:p>
                          <w:p w14:paraId="1072A19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ACE742" w14:textId="77777777" w:rsidR="0017691D" w:rsidRPr="004B75A9" w:rsidRDefault="0017691D">
                            <w:pPr>
                              <w:rPr>
                                <w:lang w:val="en-US"/>
                              </w:rPr>
                            </w:pPr>
                          </w:p>
                          <w:p w14:paraId="3C308F9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00772F" w14:textId="77777777" w:rsidR="0017691D" w:rsidRPr="004B75A9" w:rsidRDefault="0017691D">
                            <w:pPr>
                              <w:rPr>
                                <w:lang w:val="en-US"/>
                              </w:rPr>
                            </w:pPr>
                          </w:p>
                          <w:p w14:paraId="62E900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D13B5A" w14:textId="77777777" w:rsidR="0017691D" w:rsidRPr="004B75A9" w:rsidRDefault="0017691D">
                            <w:pPr>
                              <w:rPr>
                                <w:lang w:val="en-US"/>
                              </w:rPr>
                            </w:pPr>
                          </w:p>
                          <w:p w14:paraId="38DEB4F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D1A706" w14:textId="77777777" w:rsidR="0017691D" w:rsidRPr="00A52486" w:rsidRDefault="0017691D">
                            <w:pPr>
                              <w:rPr>
                                <w:lang w:val="en-US"/>
                              </w:rPr>
                            </w:pPr>
                          </w:p>
                          <w:p w14:paraId="2A4EA5C7"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63A7F16" w14:textId="77777777" w:rsidR="0017691D" w:rsidRPr="004B75A9" w:rsidRDefault="0017691D">
                            <w:pPr>
                              <w:rPr>
                                <w:lang w:val="en-US"/>
                              </w:rPr>
                            </w:pPr>
                          </w:p>
                          <w:p w14:paraId="2D2A46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EE286A" w14:textId="77777777" w:rsidR="0017691D" w:rsidRPr="004B75A9" w:rsidRDefault="0017691D">
                            <w:pPr>
                              <w:rPr>
                                <w:lang w:val="en-US"/>
                              </w:rPr>
                            </w:pPr>
                          </w:p>
                          <w:p w14:paraId="50913BF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B5EA7C" w14:textId="77777777" w:rsidR="0017691D" w:rsidRPr="004B75A9" w:rsidRDefault="0017691D">
                            <w:pPr>
                              <w:rPr>
                                <w:lang w:val="en-US"/>
                              </w:rPr>
                            </w:pPr>
                          </w:p>
                          <w:p w14:paraId="53F197F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6102B3" w14:textId="77777777" w:rsidR="0017691D" w:rsidRPr="005E3A92" w:rsidRDefault="0017691D">
                            <w:pPr>
                              <w:rPr>
                                <w:lang w:val="en-US"/>
                              </w:rPr>
                            </w:pPr>
                          </w:p>
                          <w:p w14:paraId="02B190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10BBC4" w14:textId="77777777" w:rsidR="0017691D" w:rsidRPr="004B75A9" w:rsidRDefault="0017691D">
                            <w:pPr>
                              <w:rPr>
                                <w:lang w:val="en-US"/>
                              </w:rPr>
                            </w:pPr>
                          </w:p>
                          <w:p w14:paraId="2A0043D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73786C4" w14:textId="77777777" w:rsidR="0017691D" w:rsidRPr="004B75A9" w:rsidRDefault="0017691D">
                            <w:pPr>
                              <w:rPr>
                                <w:lang w:val="en-US"/>
                              </w:rPr>
                            </w:pPr>
                          </w:p>
                          <w:p w14:paraId="5839EA1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D73D5E" w14:textId="77777777" w:rsidR="0017691D" w:rsidRPr="004B75A9" w:rsidRDefault="0017691D">
                            <w:pPr>
                              <w:rPr>
                                <w:lang w:val="en-US"/>
                              </w:rPr>
                            </w:pPr>
                          </w:p>
                          <w:p w14:paraId="1C5A090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192F21" w14:textId="77777777" w:rsidR="0017691D" w:rsidRPr="005E3A92" w:rsidRDefault="0017691D">
                            <w:pPr>
                              <w:rPr>
                                <w:lang w:val="en-US"/>
                              </w:rPr>
                            </w:pPr>
                          </w:p>
                          <w:p w14:paraId="7231D9C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7DA559" w14:textId="77777777" w:rsidR="0017691D" w:rsidRPr="004B75A9" w:rsidRDefault="0017691D">
                            <w:pPr>
                              <w:rPr>
                                <w:lang w:val="en-US"/>
                              </w:rPr>
                            </w:pPr>
                          </w:p>
                          <w:p w14:paraId="583D4EB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02181A" w14:textId="77777777" w:rsidR="0017691D" w:rsidRPr="004B75A9" w:rsidRDefault="0017691D">
                            <w:pPr>
                              <w:rPr>
                                <w:lang w:val="en-US"/>
                              </w:rPr>
                            </w:pPr>
                          </w:p>
                          <w:p w14:paraId="426371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1226A1" w14:textId="77777777" w:rsidR="0017691D" w:rsidRPr="004B75A9" w:rsidRDefault="0017691D">
                            <w:pPr>
                              <w:rPr>
                                <w:lang w:val="en-US"/>
                              </w:rPr>
                            </w:pPr>
                          </w:p>
                          <w:p w14:paraId="5F60E8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7B93A" w14:textId="77777777" w:rsidR="0017691D" w:rsidRPr="00A52486" w:rsidRDefault="0017691D">
                            <w:pPr>
                              <w:rPr>
                                <w:lang w:val="en-US"/>
                              </w:rPr>
                            </w:pPr>
                          </w:p>
                          <w:p w14:paraId="5A49A65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7FEB6A" w14:textId="77777777" w:rsidR="0017691D" w:rsidRPr="004B75A9" w:rsidRDefault="0017691D">
                            <w:pPr>
                              <w:rPr>
                                <w:lang w:val="en-US"/>
                              </w:rPr>
                            </w:pPr>
                          </w:p>
                          <w:p w14:paraId="0477331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F02E01" w14:textId="77777777" w:rsidR="0017691D" w:rsidRPr="004B75A9" w:rsidRDefault="0017691D">
                            <w:pPr>
                              <w:rPr>
                                <w:lang w:val="en-US"/>
                              </w:rPr>
                            </w:pPr>
                          </w:p>
                          <w:p w14:paraId="7821DA1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B89CC4" w14:textId="77777777" w:rsidR="0017691D" w:rsidRPr="004B75A9" w:rsidRDefault="0017691D">
                            <w:pPr>
                              <w:rPr>
                                <w:lang w:val="en-US"/>
                              </w:rPr>
                            </w:pPr>
                          </w:p>
                          <w:p w14:paraId="5662E12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642F65" w14:textId="77777777" w:rsidR="0017691D" w:rsidRPr="00B402FD" w:rsidRDefault="0017691D">
                            <w:pPr>
                              <w:rPr>
                                <w:lang w:val="en-US"/>
                              </w:rPr>
                            </w:pPr>
                          </w:p>
                          <w:p w14:paraId="2C555445"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8EA518" w14:textId="77777777" w:rsidR="0017691D" w:rsidRPr="004B75A9" w:rsidRDefault="0017691D">
                            <w:pPr>
                              <w:rPr>
                                <w:lang w:val="en-US"/>
                              </w:rPr>
                            </w:pPr>
                          </w:p>
                          <w:p w14:paraId="5B60753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7E981A" w14:textId="77777777" w:rsidR="0017691D" w:rsidRPr="004B75A9" w:rsidRDefault="0017691D">
                            <w:pPr>
                              <w:rPr>
                                <w:lang w:val="en-US"/>
                              </w:rPr>
                            </w:pPr>
                          </w:p>
                          <w:p w14:paraId="799DE95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0DD53F" w14:textId="77777777" w:rsidR="0017691D" w:rsidRPr="004B75A9" w:rsidRDefault="0017691D">
                            <w:pPr>
                              <w:rPr>
                                <w:lang w:val="en-US"/>
                              </w:rPr>
                            </w:pPr>
                          </w:p>
                          <w:p w14:paraId="3FBAAA8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CD24F" w14:textId="77777777" w:rsidR="0017691D" w:rsidRPr="005E3A92" w:rsidRDefault="0017691D">
                            <w:pPr>
                              <w:rPr>
                                <w:lang w:val="en-US"/>
                              </w:rPr>
                            </w:pPr>
                          </w:p>
                          <w:p w14:paraId="0D8D15A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84E30F" w14:textId="77777777" w:rsidR="0017691D" w:rsidRPr="004B75A9" w:rsidRDefault="0017691D">
                            <w:pPr>
                              <w:rPr>
                                <w:lang w:val="en-US"/>
                              </w:rPr>
                            </w:pPr>
                          </w:p>
                          <w:p w14:paraId="1D07C18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97C396" w14:textId="77777777" w:rsidR="0017691D" w:rsidRPr="004B75A9" w:rsidRDefault="0017691D">
                            <w:pPr>
                              <w:rPr>
                                <w:lang w:val="en-US"/>
                              </w:rPr>
                            </w:pPr>
                          </w:p>
                          <w:p w14:paraId="52373B2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BE4B244" w14:textId="77777777" w:rsidR="0017691D" w:rsidRPr="004B75A9" w:rsidRDefault="0017691D">
                            <w:pPr>
                              <w:rPr>
                                <w:lang w:val="en-US"/>
                              </w:rPr>
                            </w:pPr>
                          </w:p>
                          <w:p w14:paraId="7F979A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10970B" w14:textId="77777777" w:rsidR="0017691D" w:rsidRPr="005E3A92" w:rsidRDefault="0017691D">
                            <w:pPr>
                              <w:rPr>
                                <w:lang w:val="en-US"/>
                              </w:rPr>
                            </w:pPr>
                          </w:p>
                          <w:p w14:paraId="7328C479"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0658B4" w14:textId="77777777" w:rsidR="0017691D" w:rsidRPr="004B75A9" w:rsidRDefault="0017691D">
                            <w:pPr>
                              <w:rPr>
                                <w:lang w:val="en-US"/>
                              </w:rPr>
                            </w:pPr>
                          </w:p>
                          <w:p w14:paraId="5485F03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5E684B" w14:textId="77777777" w:rsidR="0017691D" w:rsidRPr="004B75A9" w:rsidRDefault="0017691D">
                            <w:pPr>
                              <w:rPr>
                                <w:lang w:val="en-US"/>
                              </w:rPr>
                            </w:pPr>
                          </w:p>
                          <w:p w14:paraId="0DD3E3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BA79D0" w14:textId="77777777" w:rsidR="0017691D" w:rsidRPr="004B75A9" w:rsidRDefault="0017691D">
                            <w:pPr>
                              <w:rPr>
                                <w:lang w:val="en-US"/>
                              </w:rPr>
                            </w:pPr>
                          </w:p>
                          <w:p w14:paraId="50DFDF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8861C7" w14:textId="77777777" w:rsidR="0017691D" w:rsidRPr="00B402FD" w:rsidRDefault="0017691D">
                            <w:pPr>
                              <w:rPr>
                                <w:lang w:val="en-US"/>
                              </w:rPr>
                            </w:pPr>
                          </w:p>
                          <w:p w14:paraId="72BE6A03"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F5E423" w14:textId="77777777" w:rsidR="0017691D" w:rsidRPr="004B75A9" w:rsidRDefault="0017691D">
                            <w:pPr>
                              <w:rPr>
                                <w:lang w:val="en-US"/>
                              </w:rPr>
                            </w:pPr>
                          </w:p>
                          <w:p w14:paraId="2D3DCDA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088A8A" w14:textId="77777777" w:rsidR="0017691D" w:rsidRPr="004B75A9" w:rsidRDefault="0017691D">
                            <w:pPr>
                              <w:rPr>
                                <w:lang w:val="en-US"/>
                              </w:rPr>
                            </w:pPr>
                          </w:p>
                          <w:p w14:paraId="74E62618"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066D9" w14:textId="77777777" w:rsidR="0017691D" w:rsidRPr="004B75A9" w:rsidRDefault="0017691D">
                            <w:pPr>
                              <w:rPr>
                                <w:lang w:val="en-US"/>
                              </w:rPr>
                            </w:pPr>
                          </w:p>
                          <w:p w14:paraId="016D6FC4"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12281" id="Text Box 8" o:spid="_x0000_s1031" type="#_x0000_t202" style="position:absolute;margin-left:-19.25pt;margin-top:20.2pt;width:404.6pt;height:89.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" filled="f" stroked="f" strokeweight=".5pt">
                <v:textbox>
                  <w:txbxContent>
                    <w:p w14:paraId="16BB114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1920B69" w14:textId="77777777" w:rsidR="0017691D" w:rsidRPr="004B75A9" w:rsidRDefault="0017691D">
                      <w:pPr>
                        <w:rPr>
                          <w:lang w:val="en-US"/>
                        </w:rPr>
                      </w:pPr>
                    </w:p>
                    <w:p w14:paraId="7ACC8D5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57266A" w14:textId="77777777" w:rsidR="0017691D" w:rsidRPr="004B75A9" w:rsidRDefault="0017691D">
                      <w:pPr>
                        <w:rPr>
                          <w:lang w:val="en-US"/>
                        </w:rPr>
                      </w:pPr>
                    </w:p>
                    <w:p w14:paraId="6E6961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DD0FD7" w14:textId="77777777" w:rsidR="0017691D" w:rsidRPr="004B75A9" w:rsidRDefault="0017691D">
                      <w:pPr>
                        <w:rPr>
                          <w:lang w:val="en-US"/>
                        </w:rPr>
                      </w:pPr>
                    </w:p>
                    <w:p w14:paraId="4AB584F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BA0996" w14:textId="77777777" w:rsidR="0017691D" w:rsidRPr="005E3A92" w:rsidRDefault="0017691D">
                      <w:pPr>
                        <w:rPr>
                          <w:lang w:val="en-US"/>
                        </w:rPr>
                      </w:pPr>
                    </w:p>
                    <w:p w14:paraId="6C0E98E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0BE455" w14:textId="77777777" w:rsidR="0017691D" w:rsidRPr="004B75A9" w:rsidRDefault="0017691D">
                      <w:pPr>
                        <w:rPr>
                          <w:lang w:val="en-US"/>
                        </w:rPr>
                      </w:pPr>
                    </w:p>
                    <w:p w14:paraId="6E43364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85C10C" w14:textId="77777777" w:rsidR="0017691D" w:rsidRPr="004B75A9" w:rsidRDefault="0017691D">
                      <w:pPr>
                        <w:rPr>
                          <w:lang w:val="en-US"/>
                        </w:rPr>
                      </w:pPr>
                    </w:p>
                    <w:p w14:paraId="5D4BA4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E08300" w14:textId="77777777" w:rsidR="0017691D" w:rsidRPr="004B75A9" w:rsidRDefault="0017691D">
                      <w:pPr>
                        <w:rPr>
                          <w:lang w:val="en-US"/>
                        </w:rPr>
                      </w:pPr>
                    </w:p>
                    <w:p w14:paraId="750E646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2E8F3F" w14:textId="77777777" w:rsidR="0017691D" w:rsidRPr="005E3A92" w:rsidRDefault="0017691D">
                      <w:pPr>
                        <w:rPr>
                          <w:lang w:val="en-US"/>
                        </w:rPr>
                      </w:pPr>
                    </w:p>
                    <w:p w14:paraId="493A36D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566624" w14:textId="77777777" w:rsidR="0017691D" w:rsidRPr="004B75A9" w:rsidRDefault="0017691D">
                      <w:pPr>
                        <w:rPr>
                          <w:lang w:val="en-US"/>
                        </w:rPr>
                      </w:pPr>
                    </w:p>
                    <w:p w14:paraId="629947F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6AED94" w14:textId="77777777" w:rsidR="0017691D" w:rsidRPr="004B75A9" w:rsidRDefault="0017691D">
                      <w:pPr>
                        <w:rPr>
                          <w:lang w:val="en-US"/>
                        </w:rPr>
                      </w:pPr>
                    </w:p>
                    <w:p w14:paraId="7A29239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7A6CF" w14:textId="77777777" w:rsidR="0017691D" w:rsidRPr="004B75A9" w:rsidRDefault="0017691D">
                      <w:pPr>
                        <w:rPr>
                          <w:lang w:val="en-US"/>
                        </w:rPr>
                      </w:pPr>
                    </w:p>
                    <w:p w14:paraId="32D721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2273E7C" w14:textId="77777777" w:rsidR="0017691D" w:rsidRPr="00A52486" w:rsidRDefault="0017691D">
                      <w:pPr>
                        <w:rPr>
                          <w:lang w:val="en-US"/>
                        </w:rPr>
                      </w:pPr>
                    </w:p>
                    <w:p w14:paraId="3694C4C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E0D2C" w14:textId="77777777" w:rsidR="0017691D" w:rsidRPr="004B75A9" w:rsidRDefault="0017691D">
                      <w:pPr>
                        <w:rPr>
                          <w:lang w:val="en-US"/>
                        </w:rPr>
                      </w:pPr>
                    </w:p>
                    <w:p w14:paraId="415BF34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91B227" w14:textId="77777777" w:rsidR="0017691D" w:rsidRPr="004B75A9" w:rsidRDefault="0017691D">
                      <w:pPr>
                        <w:rPr>
                          <w:lang w:val="en-US"/>
                        </w:rPr>
                      </w:pPr>
                    </w:p>
                    <w:p w14:paraId="136C72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3C379" w14:textId="77777777" w:rsidR="0017691D" w:rsidRPr="004B75A9" w:rsidRDefault="0017691D">
                      <w:pPr>
                        <w:rPr>
                          <w:lang w:val="en-US"/>
                        </w:rPr>
                      </w:pPr>
                    </w:p>
                    <w:p w14:paraId="6E1EC58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8CE4AC" w14:textId="77777777" w:rsidR="0017691D" w:rsidRPr="00A52486" w:rsidRDefault="0017691D">
                      <w:pPr>
                        <w:rPr>
                          <w:lang w:val="en-US"/>
                        </w:rPr>
                      </w:pPr>
                    </w:p>
                    <w:p w14:paraId="112D747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A2591" w14:textId="77777777" w:rsidR="0017691D" w:rsidRPr="004B75A9" w:rsidRDefault="0017691D">
                      <w:pPr>
                        <w:rPr>
                          <w:lang w:val="en-US"/>
                        </w:rPr>
                      </w:pPr>
                    </w:p>
                    <w:p w14:paraId="26DFFCD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F2F9A0" w14:textId="77777777" w:rsidR="0017691D" w:rsidRPr="004B75A9" w:rsidRDefault="0017691D">
                      <w:pPr>
                        <w:rPr>
                          <w:lang w:val="en-US"/>
                        </w:rPr>
                      </w:pPr>
                    </w:p>
                    <w:p w14:paraId="795F5A3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141FBB" w14:textId="77777777" w:rsidR="0017691D" w:rsidRPr="004B75A9" w:rsidRDefault="0017691D">
                      <w:pPr>
                        <w:rPr>
                          <w:lang w:val="en-US"/>
                        </w:rPr>
                      </w:pPr>
                    </w:p>
                    <w:p w14:paraId="5112349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8F8D2" w14:textId="77777777" w:rsidR="0017691D" w:rsidRPr="005E3A92" w:rsidRDefault="0017691D">
                      <w:pPr>
                        <w:rPr>
                          <w:lang w:val="en-US"/>
                        </w:rPr>
                      </w:pPr>
                    </w:p>
                    <w:p w14:paraId="35EE7A5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D729BA" w14:textId="77777777" w:rsidR="0017691D" w:rsidRPr="004B75A9" w:rsidRDefault="0017691D">
                      <w:pPr>
                        <w:rPr>
                          <w:lang w:val="en-US"/>
                        </w:rPr>
                      </w:pPr>
                    </w:p>
                    <w:p w14:paraId="116896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55C20A" w14:textId="77777777" w:rsidR="0017691D" w:rsidRPr="004B75A9" w:rsidRDefault="0017691D">
                      <w:pPr>
                        <w:rPr>
                          <w:lang w:val="en-US"/>
                        </w:rPr>
                      </w:pPr>
                    </w:p>
                    <w:p w14:paraId="1901F25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ABAE56B" w14:textId="77777777" w:rsidR="0017691D" w:rsidRPr="004B75A9" w:rsidRDefault="0017691D">
                      <w:pPr>
                        <w:rPr>
                          <w:lang w:val="en-US"/>
                        </w:rPr>
                      </w:pPr>
                    </w:p>
                    <w:p w14:paraId="6F0036B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3F628A" w14:textId="77777777" w:rsidR="0017691D" w:rsidRPr="005E3A92" w:rsidRDefault="0017691D">
                      <w:pPr>
                        <w:rPr>
                          <w:lang w:val="en-US"/>
                        </w:rPr>
                      </w:pPr>
                    </w:p>
                    <w:p w14:paraId="78B44F8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BD093" w14:textId="77777777" w:rsidR="0017691D" w:rsidRPr="004B75A9" w:rsidRDefault="0017691D">
                      <w:pPr>
                        <w:rPr>
                          <w:lang w:val="en-US"/>
                        </w:rPr>
                      </w:pPr>
                    </w:p>
                    <w:p w14:paraId="355D6BD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FF3281" w14:textId="77777777" w:rsidR="0017691D" w:rsidRPr="004B75A9" w:rsidRDefault="0017691D">
                      <w:pPr>
                        <w:rPr>
                          <w:lang w:val="en-US"/>
                        </w:rPr>
                      </w:pPr>
                    </w:p>
                    <w:p w14:paraId="6841746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C5337" w14:textId="77777777" w:rsidR="0017691D" w:rsidRPr="004B75A9" w:rsidRDefault="0017691D">
                      <w:pPr>
                        <w:rPr>
                          <w:lang w:val="en-US"/>
                        </w:rPr>
                      </w:pPr>
                    </w:p>
                    <w:p w14:paraId="03B121C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688224" w14:textId="77777777" w:rsidR="0017691D" w:rsidRPr="00A52486" w:rsidRDefault="0017691D">
                      <w:pPr>
                        <w:rPr>
                          <w:lang w:val="en-US"/>
                        </w:rPr>
                      </w:pPr>
                    </w:p>
                    <w:p w14:paraId="6D556C2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23F708" w14:textId="77777777" w:rsidR="0017691D" w:rsidRPr="004B75A9" w:rsidRDefault="0017691D">
                      <w:pPr>
                        <w:rPr>
                          <w:lang w:val="en-US"/>
                        </w:rPr>
                      </w:pPr>
                    </w:p>
                    <w:p w14:paraId="5BC8AAF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3EDB9" w14:textId="77777777" w:rsidR="0017691D" w:rsidRPr="004B75A9" w:rsidRDefault="0017691D">
                      <w:pPr>
                        <w:rPr>
                          <w:lang w:val="en-US"/>
                        </w:rPr>
                      </w:pPr>
                    </w:p>
                    <w:p w14:paraId="7AD39A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D2D8AF" w14:textId="77777777" w:rsidR="0017691D" w:rsidRPr="004B75A9" w:rsidRDefault="0017691D">
                      <w:pPr>
                        <w:rPr>
                          <w:lang w:val="en-US"/>
                        </w:rPr>
                      </w:pPr>
                    </w:p>
                    <w:p w14:paraId="0DCF76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F997A6" w14:textId="77777777" w:rsidR="0017691D" w:rsidRPr="00A52486" w:rsidRDefault="0017691D">
                      <w:pPr>
                        <w:rPr>
                          <w:lang w:val="en-US"/>
                        </w:rPr>
                      </w:pPr>
                    </w:p>
                    <w:p w14:paraId="043B9FF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736B90" w14:textId="77777777" w:rsidR="0017691D" w:rsidRPr="004B75A9" w:rsidRDefault="0017691D">
                      <w:pPr>
                        <w:rPr>
                          <w:lang w:val="en-US"/>
                        </w:rPr>
                      </w:pPr>
                    </w:p>
                    <w:p w14:paraId="2CF2680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8E948F" w14:textId="77777777" w:rsidR="0017691D" w:rsidRPr="004B75A9" w:rsidRDefault="0017691D">
                      <w:pPr>
                        <w:rPr>
                          <w:lang w:val="en-US"/>
                        </w:rPr>
                      </w:pPr>
                    </w:p>
                    <w:p w14:paraId="7AE629F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E581EF" w14:textId="77777777" w:rsidR="0017691D" w:rsidRPr="004B75A9" w:rsidRDefault="0017691D">
                      <w:pPr>
                        <w:rPr>
                          <w:lang w:val="en-US"/>
                        </w:rPr>
                      </w:pPr>
                    </w:p>
                    <w:p w14:paraId="01B6A27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846834" w14:textId="77777777" w:rsidR="0017691D" w:rsidRPr="005E3A92" w:rsidRDefault="0017691D">
                      <w:pPr>
                        <w:rPr>
                          <w:lang w:val="en-US"/>
                        </w:rPr>
                      </w:pPr>
                    </w:p>
                    <w:p w14:paraId="309E881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CD75B67" w14:textId="77777777" w:rsidR="0017691D" w:rsidRPr="004B75A9" w:rsidRDefault="0017691D">
                      <w:pPr>
                        <w:rPr>
                          <w:lang w:val="en-US"/>
                        </w:rPr>
                      </w:pPr>
                    </w:p>
                    <w:p w14:paraId="7CDA6D1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97C9B2" w14:textId="77777777" w:rsidR="0017691D" w:rsidRPr="004B75A9" w:rsidRDefault="0017691D">
                      <w:pPr>
                        <w:rPr>
                          <w:lang w:val="en-US"/>
                        </w:rPr>
                      </w:pPr>
                    </w:p>
                    <w:p w14:paraId="7421904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6A99D42" w14:textId="77777777" w:rsidR="0017691D" w:rsidRPr="004B75A9" w:rsidRDefault="0017691D">
                      <w:pPr>
                        <w:rPr>
                          <w:lang w:val="en-US"/>
                        </w:rPr>
                      </w:pPr>
                    </w:p>
                    <w:p w14:paraId="7402CB4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3E89D7" w14:textId="77777777" w:rsidR="0017691D" w:rsidRPr="005E3A92" w:rsidRDefault="0017691D">
                      <w:pPr>
                        <w:rPr>
                          <w:lang w:val="en-US"/>
                        </w:rPr>
                      </w:pPr>
                    </w:p>
                    <w:p w14:paraId="3C3AC5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5B9F197" w14:textId="77777777" w:rsidR="0017691D" w:rsidRPr="004B75A9" w:rsidRDefault="0017691D">
                      <w:pPr>
                        <w:rPr>
                          <w:lang w:val="en-US"/>
                        </w:rPr>
                      </w:pPr>
                    </w:p>
                    <w:p w14:paraId="3976044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8DCF48" w14:textId="77777777" w:rsidR="0017691D" w:rsidRPr="004B75A9" w:rsidRDefault="0017691D">
                      <w:pPr>
                        <w:rPr>
                          <w:lang w:val="en-US"/>
                        </w:rPr>
                      </w:pPr>
                    </w:p>
                    <w:p w14:paraId="7E55FAA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7E08D3" w14:textId="77777777" w:rsidR="0017691D" w:rsidRPr="004B75A9" w:rsidRDefault="0017691D">
                      <w:pPr>
                        <w:rPr>
                          <w:lang w:val="en-US"/>
                        </w:rPr>
                      </w:pPr>
                    </w:p>
                    <w:p w14:paraId="552561F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D10DD" w14:textId="77777777" w:rsidR="0017691D" w:rsidRPr="00A52486" w:rsidRDefault="0017691D">
                      <w:pPr>
                        <w:rPr>
                          <w:lang w:val="en-US"/>
                        </w:rPr>
                      </w:pPr>
                    </w:p>
                    <w:p w14:paraId="59EC9B9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1AD21D" w14:textId="77777777" w:rsidR="0017691D" w:rsidRPr="004B75A9" w:rsidRDefault="0017691D">
                      <w:pPr>
                        <w:rPr>
                          <w:lang w:val="en-US"/>
                        </w:rPr>
                      </w:pPr>
                    </w:p>
                    <w:p w14:paraId="50FB9AF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F740BC8" w14:textId="77777777" w:rsidR="0017691D" w:rsidRPr="004B75A9" w:rsidRDefault="0017691D">
                      <w:pPr>
                        <w:rPr>
                          <w:lang w:val="en-US"/>
                        </w:rPr>
                      </w:pPr>
                    </w:p>
                    <w:p w14:paraId="01F4D7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017C35" w14:textId="77777777" w:rsidR="0017691D" w:rsidRPr="004B75A9" w:rsidRDefault="0017691D">
                      <w:pPr>
                        <w:rPr>
                          <w:lang w:val="en-US"/>
                        </w:rPr>
                      </w:pPr>
                    </w:p>
                    <w:p w14:paraId="3906B7A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BF52B6" w14:textId="77777777" w:rsidR="0017691D" w:rsidRPr="00B402FD" w:rsidRDefault="0017691D">
                      <w:pPr>
                        <w:rPr>
                          <w:lang w:val="en-US"/>
                        </w:rPr>
                      </w:pPr>
                    </w:p>
                    <w:p w14:paraId="33D4E4F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5F9658" w14:textId="77777777" w:rsidR="0017691D" w:rsidRPr="004B75A9" w:rsidRDefault="0017691D">
                      <w:pPr>
                        <w:rPr>
                          <w:lang w:val="en-US"/>
                        </w:rPr>
                      </w:pPr>
                    </w:p>
                    <w:p w14:paraId="331768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1337CD" w14:textId="77777777" w:rsidR="0017691D" w:rsidRPr="004B75A9" w:rsidRDefault="0017691D">
                      <w:pPr>
                        <w:rPr>
                          <w:lang w:val="en-US"/>
                        </w:rPr>
                      </w:pPr>
                    </w:p>
                    <w:p w14:paraId="105084F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0AF616" w14:textId="77777777" w:rsidR="0017691D" w:rsidRPr="004B75A9" w:rsidRDefault="0017691D">
                      <w:pPr>
                        <w:rPr>
                          <w:lang w:val="en-US"/>
                        </w:rPr>
                      </w:pPr>
                    </w:p>
                    <w:p w14:paraId="4B8FA6D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FFB7CE" w14:textId="77777777" w:rsidR="0017691D" w:rsidRPr="005E3A92" w:rsidRDefault="0017691D">
                      <w:pPr>
                        <w:rPr>
                          <w:lang w:val="en-US"/>
                        </w:rPr>
                      </w:pPr>
                    </w:p>
                    <w:p w14:paraId="4D3B3AC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4B593B" w14:textId="77777777" w:rsidR="0017691D" w:rsidRPr="004B75A9" w:rsidRDefault="0017691D">
                      <w:pPr>
                        <w:rPr>
                          <w:lang w:val="en-US"/>
                        </w:rPr>
                      </w:pPr>
                    </w:p>
                    <w:p w14:paraId="09AB245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9D293F" w14:textId="77777777" w:rsidR="0017691D" w:rsidRPr="004B75A9" w:rsidRDefault="0017691D">
                      <w:pPr>
                        <w:rPr>
                          <w:lang w:val="en-US"/>
                        </w:rPr>
                      </w:pPr>
                    </w:p>
                    <w:p w14:paraId="794405F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A6AC47" w14:textId="77777777" w:rsidR="0017691D" w:rsidRPr="004B75A9" w:rsidRDefault="0017691D">
                      <w:pPr>
                        <w:rPr>
                          <w:lang w:val="en-US"/>
                        </w:rPr>
                      </w:pPr>
                    </w:p>
                    <w:p w14:paraId="322BF2E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11D929" w14:textId="77777777" w:rsidR="0017691D" w:rsidRPr="005E3A92" w:rsidRDefault="0017691D">
                      <w:pPr>
                        <w:rPr>
                          <w:lang w:val="en-US"/>
                        </w:rPr>
                      </w:pPr>
                    </w:p>
                    <w:p w14:paraId="56C4ECE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C17984" w14:textId="77777777" w:rsidR="0017691D" w:rsidRPr="004B75A9" w:rsidRDefault="0017691D">
                      <w:pPr>
                        <w:rPr>
                          <w:lang w:val="en-US"/>
                        </w:rPr>
                      </w:pPr>
                    </w:p>
                    <w:p w14:paraId="285F92B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8D8266" w14:textId="77777777" w:rsidR="0017691D" w:rsidRPr="004B75A9" w:rsidRDefault="0017691D">
                      <w:pPr>
                        <w:rPr>
                          <w:lang w:val="en-US"/>
                        </w:rPr>
                      </w:pPr>
                    </w:p>
                    <w:p w14:paraId="50D07B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911DAB0" w14:textId="77777777" w:rsidR="0017691D" w:rsidRPr="004B75A9" w:rsidRDefault="0017691D">
                      <w:pPr>
                        <w:rPr>
                          <w:lang w:val="en-US"/>
                        </w:rPr>
                      </w:pPr>
                    </w:p>
                    <w:p w14:paraId="6CFF895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5EFE2" w14:textId="77777777" w:rsidR="0017691D" w:rsidRPr="00B402FD" w:rsidRDefault="0017691D">
                      <w:pPr>
                        <w:rPr>
                          <w:lang w:val="en-US"/>
                        </w:rPr>
                      </w:pPr>
                    </w:p>
                    <w:p w14:paraId="70107A0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256E73" w14:textId="77777777" w:rsidR="0017691D" w:rsidRPr="004B75A9" w:rsidRDefault="0017691D">
                      <w:pPr>
                        <w:rPr>
                          <w:lang w:val="en-US"/>
                        </w:rPr>
                      </w:pPr>
                    </w:p>
                    <w:p w14:paraId="0E0B15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506C7B" w14:textId="77777777" w:rsidR="0017691D" w:rsidRPr="004B75A9" w:rsidRDefault="0017691D">
                      <w:pPr>
                        <w:rPr>
                          <w:lang w:val="en-US"/>
                        </w:rPr>
                      </w:pPr>
                    </w:p>
                    <w:p w14:paraId="5A5E93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3C8142" w14:textId="77777777" w:rsidR="0017691D" w:rsidRPr="004B75A9" w:rsidRDefault="0017691D">
                      <w:pPr>
                        <w:rPr>
                          <w:lang w:val="en-US"/>
                        </w:rPr>
                      </w:pPr>
                    </w:p>
                    <w:p w14:paraId="2137C6E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3D549A0" w14:textId="77777777" w:rsidR="0017691D" w:rsidRPr="00B96BF7" w:rsidRDefault="0017691D">
                      <w:pPr>
                        <w:rPr>
                          <w:lang w:val="en-US"/>
                        </w:rPr>
                      </w:pPr>
                    </w:p>
                    <w:p w14:paraId="58767F8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2AF3" w14:textId="77777777" w:rsidR="0017691D" w:rsidRPr="004B75A9" w:rsidRDefault="0017691D">
                      <w:pPr>
                        <w:rPr>
                          <w:lang w:val="en-US"/>
                        </w:rPr>
                      </w:pPr>
                    </w:p>
                    <w:p w14:paraId="3564873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CA51CA1" w14:textId="77777777" w:rsidR="0017691D" w:rsidRPr="004B75A9" w:rsidRDefault="0017691D">
                      <w:pPr>
                        <w:rPr>
                          <w:lang w:val="en-US"/>
                        </w:rPr>
                      </w:pPr>
                    </w:p>
                    <w:p w14:paraId="154834C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1DFD3B" w14:textId="77777777" w:rsidR="0017691D" w:rsidRPr="004B75A9" w:rsidRDefault="0017691D">
                      <w:pPr>
                        <w:rPr>
                          <w:lang w:val="en-US"/>
                        </w:rPr>
                      </w:pPr>
                    </w:p>
                    <w:p w14:paraId="2F887DB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C1260" w14:textId="77777777" w:rsidR="0017691D" w:rsidRPr="005E3A92" w:rsidRDefault="0017691D">
                      <w:pPr>
                        <w:rPr>
                          <w:lang w:val="en-US"/>
                        </w:rPr>
                      </w:pPr>
                    </w:p>
                    <w:p w14:paraId="5B69C37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7D91B8" w14:textId="77777777" w:rsidR="0017691D" w:rsidRPr="004B75A9" w:rsidRDefault="0017691D">
                      <w:pPr>
                        <w:rPr>
                          <w:lang w:val="en-US"/>
                        </w:rPr>
                      </w:pPr>
                    </w:p>
                    <w:p w14:paraId="034BE44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09C75" w14:textId="77777777" w:rsidR="0017691D" w:rsidRPr="004B75A9" w:rsidRDefault="0017691D">
                      <w:pPr>
                        <w:rPr>
                          <w:lang w:val="en-US"/>
                        </w:rPr>
                      </w:pPr>
                    </w:p>
                    <w:p w14:paraId="0DFEFE3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A6C2A74" w14:textId="77777777" w:rsidR="0017691D" w:rsidRPr="004B75A9" w:rsidRDefault="0017691D">
                      <w:pPr>
                        <w:rPr>
                          <w:lang w:val="en-US"/>
                        </w:rPr>
                      </w:pPr>
                    </w:p>
                    <w:p w14:paraId="72A551C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B3EE428" w14:textId="77777777" w:rsidR="0017691D" w:rsidRPr="005E3A92" w:rsidRDefault="0017691D">
                      <w:pPr>
                        <w:rPr>
                          <w:lang w:val="en-US"/>
                        </w:rPr>
                      </w:pPr>
                    </w:p>
                    <w:p w14:paraId="46C3BA7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4F1DE" w14:textId="77777777" w:rsidR="0017691D" w:rsidRPr="004B75A9" w:rsidRDefault="0017691D">
                      <w:pPr>
                        <w:rPr>
                          <w:lang w:val="en-US"/>
                        </w:rPr>
                      </w:pPr>
                    </w:p>
                    <w:p w14:paraId="4D4FC9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01B794" w14:textId="77777777" w:rsidR="0017691D" w:rsidRPr="004B75A9" w:rsidRDefault="0017691D">
                      <w:pPr>
                        <w:rPr>
                          <w:lang w:val="en-US"/>
                        </w:rPr>
                      </w:pPr>
                    </w:p>
                    <w:p w14:paraId="21EC6AA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C36F5E" w14:textId="77777777" w:rsidR="0017691D" w:rsidRPr="004B75A9" w:rsidRDefault="0017691D">
                      <w:pPr>
                        <w:rPr>
                          <w:lang w:val="en-US"/>
                        </w:rPr>
                      </w:pPr>
                    </w:p>
                    <w:p w14:paraId="35942A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319FBF" w14:textId="77777777" w:rsidR="0017691D" w:rsidRPr="00A52486" w:rsidRDefault="0017691D">
                      <w:pPr>
                        <w:rPr>
                          <w:lang w:val="en-US"/>
                        </w:rPr>
                      </w:pPr>
                    </w:p>
                    <w:p w14:paraId="5ACA162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C11071" w14:textId="77777777" w:rsidR="0017691D" w:rsidRPr="004B75A9" w:rsidRDefault="0017691D">
                      <w:pPr>
                        <w:rPr>
                          <w:lang w:val="en-US"/>
                        </w:rPr>
                      </w:pPr>
                    </w:p>
                    <w:p w14:paraId="2AA087F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8C91BA" w14:textId="77777777" w:rsidR="0017691D" w:rsidRPr="004B75A9" w:rsidRDefault="0017691D">
                      <w:pPr>
                        <w:rPr>
                          <w:lang w:val="en-US"/>
                        </w:rPr>
                      </w:pPr>
                    </w:p>
                    <w:p w14:paraId="0ABF709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D4F8A4D" w14:textId="77777777" w:rsidR="0017691D" w:rsidRPr="004B75A9" w:rsidRDefault="0017691D">
                      <w:pPr>
                        <w:rPr>
                          <w:lang w:val="en-US"/>
                        </w:rPr>
                      </w:pPr>
                    </w:p>
                    <w:p w14:paraId="1F799B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84945" w14:textId="77777777" w:rsidR="0017691D" w:rsidRPr="00A52486" w:rsidRDefault="0017691D">
                      <w:pPr>
                        <w:rPr>
                          <w:lang w:val="en-US"/>
                        </w:rPr>
                      </w:pPr>
                    </w:p>
                    <w:p w14:paraId="4B2FA38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A216A2" w14:textId="77777777" w:rsidR="0017691D" w:rsidRPr="004B75A9" w:rsidRDefault="0017691D">
                      <w:pPr>
                        <w:rPr>
                          <w:lang w:val="en-US"/>
                        </w:rPr>
                      </w:pPr>
                    </w:p>
                    <w:p w14:paraId="4E4B50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684774" w14:textId="77777777" w:rsidR="0017691D" w:rsidRPr="004B75A9" w:rsidRDefault="0017691D">
                      <w:pPr>
                        <w:rPr>
                          <w:lang w:val="en-US"/>
                        </w:rPr>
                      </w:pPr>
                    </w:p>
                    <w:p w14:paraId="4D8A0BB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EFB4B5" w14:textId="77777777" w:rsidR="0017691D" w:rsidRPr="004B75A9" w:rsidRDefault="0017691D">
                      <w:pPr>
                        <w:rPr>
                          <w:lang w:val="en-US"/>
                        </w:rPr>
                      </w:pPr>
                    </w:p>
                    <w:p w14:paraId="5DF466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FC3348" w14:textId="77777777" w:rsidR="0017691D" w:rsidRPr="005E3A92" w:rsidRDefault="0017691D">
                      <w:pPr>
                        <w:rPr>
                          <w:lang w:val="en-US"/>
                        </w:rPr>
                      </w:pPr>
                    </w:p>
                    <w:p w14:paraId="7D47FED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09367B" w14:textId="77777777" w:rsidR="0017691D" w:rsidRPr="004B75A9" w:rsidRDefault="0017691D">
                      <w:pPr>
                        <w:rPr>
                          <w:lang w:val="en-US"/>
                        </w:rPr>
                      </w:pPr>
                    </w:p>
                    <w:p w14:paraId="527BF0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C8A305" w14:textId="77777777" w:rsidR="0017691D" w:rsidRPr="004B75A9" w:rsidRDefault="0017691D">
                      <w:pPr>
                        <w:rPr>
                          <w:lang w:val="en-US"/>
                        </w:rPr>
                      </w:pPr>
                    </w:p>
                    <w:p w14:paraId="6722E76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156777" w14:textId="77777777" w:rsidR="0017691D" w:rsidRPr="004B75A9" w:rsidRDefault="0017691D">
                      <w:pPr>
                        <w:rPr>
                          <w:lang w:val="en-US"/>
                        </w:rPr>
                      </w:pPr>
                    </w:p>
                    <w:p w14:paraId="6D2F076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3C366A" w14:textId="77777777" w:rsidR="0017691D" w:rsidRPr="005E3A92" w:rsidRDefault="0017691D">
                      <w:pPr>
                        <w:rPr>
                          <w:lang w:val="en-US"/>
                        </w:rPr>
                      </w:pPr>
                    </w:p>
                    <w:p w14:paraId="6100504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15AB55" w14:textId="77777777" w:rsidR="0017691D" w:rsidRPr="004B75A9" w:rsidRDefault="0017691D">
                      <w:pPr>
                        <w:rPr>
                          <w:lang w:val="en-US"/>
                        </w:rPr>
                      </w:pPr>
                    </w:p>
                    <w:p w14:paraId="2E5AC46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2D8C2A" w14:textId="77777777" w:rsidR="0017691D" w:rsidRPr="004B75A9" w:rsidRDefault="0017691D">
                      <w:pPr>
                        <w:rPr>
                          <w:lang w:val="en-US"/>
                        </w:rPr>
                      </w:pPr>
                    </w:p>
                    <w:p w14:paraId="4D6724E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FFF004" w14:textId="77777777" w:rsidR="0017691D" w:rsidRPr="004B75A9" w:rsidRDefault="0017691D">
                      <w:pPr>
                        <w:rPr>
                          <w:lang w:val="en-US"/>
                        </w:rPr>
                      </w:pPr>
                    </w:p>
                    <w:p w14:paraId="5DA7761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6AF3E6" w14:textId="77777777" w:rsidR="0017691D" w:rsidRPr="00A52486" w:rsidRDefault="0017691D">
                      <w:pPr>
                        <w:rPr>
                          <w:lang w:val="en-US"/>
                        </w:rPr>
                      </w:pPr>
                    </w:p>
                    <w:p w14:paraId="2E1BB5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1619F2" w14:textId="77777777" w:rsidR="0017691D" w:rsidRPr="004B75A9" w:rsidRDefault="0017691D">
                      <w:pPr>
                        <w:rPr>
                          <w:lang w:val="en-US"/>
                        </w:rPr>
                      </w:pPr>
                    </w:p>
                    <w:p w14:paraId="02EE402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2070CA" w14:textId="77777777" w:rsidR="0017691D" w:rsidRPr="004B75A9" w:rsidRDefault="0017691D">
                      <w:pPr>
                        <w:rPr>
                          <w:lang w:val="en-US"/>
                        </w:rPr>
                      </w:pPr>
                    </w:p>
                    <w:p w14:paraId="3C93AD9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770072" w14:textId="77777777" w:rsidR="0017691D" w:rsidRPr="004B75A9" w:rsidRDefault="0017691D">
                      <w:pPr>
                        <w:rPr>
                          <w:lang w:val="en-US"/>
                        </w:rPr>
                      </w:pPr>
                    </w:p>
                    <w:p w14:paraId="5858B90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BE3FEA" w14:textId="77777777" w:rsidR="0017691D" w:rsidRPr="00A52486" w:rsidRDefault="0017691D">
                      <w:pPr>
                        <w:rPr>
                          <w:lang w:val="en-US"/>
                        </w:rPr>
                      </w:pPr>
                    </w:p>
                    <w:p w14:paraId="43A6EB1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94DD10" w14:textId="77777777" w:rsidR="0017691D" w:rsidRPr="004B75A9" w:rsidRDefault="0017691D">
                      <w:pPr>
                        <w:rPr>
                          <w:lang w:val="en-US"/>
                        </w:rPr>
                      </w:pPr>
                    </w:p>
                    <w:p w14:paraId="6AF1B29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5DF7FE" w14:textId="77777777" w:rsidR="0017691D" w:rsidRPr="004B75A9" w:rsidRDefault="0017691D">
                      <w:pPr>
                        <w:rPr>
                          <w:lang w:val="en-US"/>
                        </w:rPr>
                      </w:pPr>
                    </w:p>
                    <w:p w14:paraId="10FFA5B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851A2C" w14:textId="77777777" w:rsidR="0017691D" w:rsidRPr="004B75A9" w:rsidRDefault="0017691D">
                      <w:pPr>
                        <w:rPr>
                          <w:lang w:val="en-US"/>
                        </w:rPr>
                      </w:pPr>
                    </w:p>
                    <w:p w14:paraId="1F49E8C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739EC9" w14:textId="77777777" w:rsidR="0017691D" w:rsidRPr="005E3A92" w:rsidRDefault="0017691D">
                      <w:pPr>
                        <w:rPr>
                          <w:lang w:val="en-US"/>
                        </w:rPr>
                      </w:pPr>
                    </w:p>
                    <w:p w14:paraId="7B9F81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31342E" w14:textId="77777777" w:rsidR="0017691D" w:rsidRPr="004B75A9" w:rsidRDefault="0017691D">
                      <w:pPr>
                        <w:rPr>
                          <w:lang w:val="en-US"/>
                        </w:rPr>
                      </w:pPr>
                    </w:p>
                    <w:p w14:paraId="47AB994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235CEF" w14:textId="77777777" w:rsidR="0017691D" w:rsidRPr="004B75A9" w:rsidRDefault="0017691D">
                      <w:pPr>
                        <w:rPr>
                          <w:lang w:val="en-US"/>
                        </w:rPr>
                      </w:pPr>
                    </w:p>
                    <w:p w14:paraId="70B0FC2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0C5B736" w14:textId="77777777" w:rsidR="0017691D" w:rsidRPr="004B75A9" w:rsidRDefault="0017691D">
                      <w:pPr>
                        <w:rPr>
                          <w:lang w:val="en-US"/>
                        </w:rPr>
                      </w:pPr>
                    </w:p>
                    <w:p w14:paraId="4C126D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EE9523" w14:textId="77777777" w:rsidR="0017691D" w:rsidRPr="005E3A92" w:rsidRDefault="0017691D">
                      <w:pPr>
                        <w:rPr>
                          <w:lang w:val="en-US"/>
                        </w:rPr>
                      </w:pPr>
                    </w:p>
                    <w:p w14:paraId="50DC64D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64395" w14:textId="77777777" w:rsidR="0017691D" w:rsidRPr="004B75A9" w:rsidRDefault="0017691D">
                      <w:pPr>
                        <w:rPr>
                          <w:lang w:val="en-US"/>
                        </w:rPr>
                      </w:pPr>
                    </w:p>
                    <w:p w14:paraId="1B2B880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00ECA76" w14:textId="77777777" w:rsidR="0017691D" w:rsidRPr="004B75A9" w:rsidRDefault="0017691D">
                      <w:pPr>
                        <w:rPr>
                          <w:lang w:val="en-US"/>
                        </w:rPr>
                      </w:pPr>
                    </w:p>
                    <w:p w14:paraId="027A011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896CE9" w14:textId="77777777" w:rsidR="0017691D" w:rsidRPr="004B75A9" w:rsidRDefault="0017691D">
                      <w:pPr>
                        <w:rPr>
                          <w:lang w:val="en-US"/>
                        </w:rPr>
                      </w:pPr>
                    </w:p>
                    <w:p w14:paraId="3C23E30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7C9D08C" w14:textId="77777777" w:rsidR="0017691D" w:rsidRPr="00A52486" w:rsidRDefault="0017691D">
                      <w:pPr>
                        <w:rPr>
                          <w:lang w:val="en-US"/>
                        </w:rPr>
                      </w:pPr>
                    </w:p>
                    <w:p w14:paraId="2452638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BFFAC6" w14:textId="77777777" w:rsidR="0017691D" w:rsidRPr="004B75A9" w:rsidRDefault="0017691D">
                      <w:pPr>
                        <w:rPr>
                          <w:lang w:val="en-US"/>
                        </w:rPr>
                      </w:pPr>
                    </w:p>
                    <w:p w14:paraId="6B0426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93907DB" w14:textId="77777777" w:rsidR="0017691D" w:rsidRPr="004B75A9" w:rsidRDefault="0017691D">
                      <w:pPr>
                        <w:rPr>
                          <w:lang w:val="en-US"/>
                        </w:rPr>
                      </w:pPr>
                    </w:p>
                    <w:p w14:paraId="3BEF13E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C7437" w14:textId="77777777" w:rsidR="0017691D" w:rsidRPr="004B75A9" w:rsidRDefault="0017691D">
                      <w:pPr>
                        <w:rPr>
                          <w:lang w:val="en-US"/>
                        </w:rPr>
                      </w:pPr>
                    </w:p>
                    <w:p w14:paraId="6D634B4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4ADE53" w14:textId="77777777" w:rsidR="0017691D" w:rsidRPr="00B402FD" w:rsidRDefault="0017691D">
                      <w:pPr>
                        <w:rPr>
                          <w:lang w:val="en-US"/>
                        </w:rPr>
                      </w:pPr>
                    </w:p>
                    <w:p w14:paraId="743FC43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580079" w14:textId="77777777" w:rsidR="0017691D" w:rsidRPr="004B75A9" w:rsidRDefault="0017691D">
                      <w:pPr>
                        <w:rPr>
                          <w:lang w:val="en-US"/>
                        </w:rPr>
                      </w:pPr>
                    </w:p>
                    <w:p w14:paraId="4416F14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F3424E3" w14:textId="77777777" w:rsidR="0017691D" w:rsidRPr="004B75A9" w:rsidRDefault="0017691D">
                      <w:pPr>
                        <w:rPr>
                          <w:lang w:val="en-US"/>
                        </w:rPr>
                      </w:pPr>
                    </w:p>
                    <w:p w14:paraId="4E77F3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BFAA32" w14:textId="77777777" w:rsidR="0017691D" w:rsidRPr="004B75A9" w:rsidRDefault="0017691D">
                      <w:pPr>
                        <w:rPr>
                          <w:lang w:val="en-US"/>
                        </w:rPr>
                      </w:pPr>
                    </w:p>
                    <w:p w14:paraId="55F12C9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4849F7" w14:textId="77777777" w:rsidR="0017691D" w:rsidRPr="005E3A92" w:rsidRDefault="0017691D">
                      <w:pPr>
                        <w:rPr>
                          <w:lang w:val="en-US"/>
                        </w:rPr>
                      </w:pPr>
                    </w:p>
                    <w:p w14:paraId="104A498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F437E9" w14:textId="77777777" w:rsidR="0017691D" w:rsidRPr="004B75A9" w:rsidRDefault="0017691D">
                      <w:pPr>
                        <w:rPr>
                          <w:lang w:val="en-US"/>
                        </w:rPr>
                      </w:pPr>
                    </w:p>
                    <w:p w14:paraId="101194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6894BB" w14:textId="77777777" w:rsidR="0017691D" w:rsidRPr="004B75A9" w:rsidRDefault="0017691D">
                      <w:pPr>
                        <w:rPr>
                          <w:lang w:val="en-US"/>
                        </w:rPr>
                      </w:pPr>
                    </w:p>
                    <w:p w14:paraId="001E88A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6D236B" w14:textId="77777777" w:rsidR="0017691D" w:rsidRPr="004B75A9" w:rsidRDefault="0017691D">
                      <w:pPr>
                        <w:rPr>
                          <w:lang w:val="en-US"/>
                        </w:rPr>
                      </w:pPr>
                    </w:p>
                    <w:p w14:paraId="2BF494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01C373" w14:textId="77777777" w:rsidR="0017691D" w:rsidRPr="005E3A92" w:rsidRDefault="0017691D">
                      <w:pPr>
                        <w:rPr>
                          <w:lang w:val="en-US"/>
                        </w:rPr>
                      </w:pPr>
                    </w:p>
                    <w:p w14:paraId="1BB408F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C7CA2F" w14:textId="77777777" w:rsidR="0017691D" w:rsidRPr="004B75A9" w:rsidRDefault="0017691D">
                      <w:pPr>
                        <w:rPr>
                          <w:lang w:val="en-US"/>
                        </w:rPr>
                      </w:pPr>
                    </w:p>
                    <w:p w14:paraId="5FA4559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E74B755" w14:textId="77777777" w:rsidR="0017691D" w:rsidRPr="004B75A9" w:rsidRDefault="0017691D">
                      <w:pPr>
                        <w:rPr>
                          <w:lang w:val="en-US"/>
                        </w:rPr>
                      </w:pPr>
                    </w:p>
                    <w:p w14:paraId="1EAA0F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14D5E9" w14:textId="77777777" w:rsidR="0017691D" w:rsidRPr="004B75A9" w:rsidRDefault="0017691D">
                      <w:pPr>
                        <w:rPr>
                          <w:lang w:val="en-US"/>
                        </w:rPr>
                      </w:pPr>
                    </w:p>
                    <w:p w14:paraId="235F3E1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CAD61" w14:textId="77777777" w:rsidR="0017691D" w:rsidRPr="00B402FD" w:rsidRDefault="0017691D">
                      <w:pPr>
                        <w:rPr>
                          <w:lang w:val="en-US"/>
                        </w:rPr>
                      </w:pPr>
                    </w:p>
                    <w:p w14:paraId="07F4133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93036C" w14:textId="77777777" w:rsidR="0017691D" w:rsidRPr="004B75A9" w:rsidRDefault="0017691D">
                      <w:pPr>
                        <w:rPr>
                          <w:lang w:val="en-US"/>
                        </w:rPr>
                      </w:pPr>
                    </w:p>
                    <w:p w14:paraId="57F70E2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E7497C" w14:textId="77777777" w:rsidR="0017691D" w:rsidRPr="004B75A9" w:rsidRDefault="0017691D">
                      <w:pPr>
                        <w:rPr>
                          <w:lang w:val="en-US"/>
                        </w:rPr>
                      </w:pPr>
                    </w:p>
                    <w:p w14:paraId="32FAE6E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79D382" w14:textId="77777777" w:rsidR="0017691D" w:rsidRPr="004B75A9" w:rsidRDefault="0017691D">
                      <w:pPr>
                        <w:rPr>
                          <w:lang w:val="en-US"/>
                        </w:rPr>
                      </w:pPr>
                    </w:p>
                    <w:p w14:paraId="02B4120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2423F4" w14:textId="77777777" w:rsidR="0017691D" w:rsidRPr="00D474BB" w:rsidRDefault="0017691D">
                      <w:pPr>
                        <w:rPr>
                          <w:lang w:val="en-US"/>
                        </w:rPr>
                      </w:pPr>
                    </w:p>
                    <w:p w14:paraId="1A69602E"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79B8D2A" w14:textId="77777777" w:rsidR="0017691D" w:rsidRPr="004B75A9" w:rsidRDefault="0017691D">
                      <w:pPr>
                        <w:rPr>
                          <w:lang w:val="en-US"/>
                        </w:rPr>
                      </w:pPr>
                    </w:p>
                    <w:p w14:paraId="058376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52BF3" w14:textId="77777777" w:rsidR="0017691D" w:rsidRPr="004B75A9" w:rsidRDefault="0017691D">
                      <w:pPr>
                        <w:rPr>
                          <w:lang w:val="en-US"/>
                        </w:rPr>
                      </w:pPr>
                    </w:p>
                    <w:p w14:paraId="6D23CD4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84D35" w14:textId="77777777" w:rsidR="0017691D" w:rsidRPr="004B75A9" w:rsidRDefault="0017691D">
                      <w:pPr>
                        <w:rPr>
                          <w:lang w:val="en-US"/>
                        </w:rPr>
                      </w:pPr>
                    </w:p>
                    <w:p w14:paraId="3506A75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4DD00D" w14:textId="77777777" w:rsidR="0017691D" w:rsidRPr="005E3A92" w:rsidRDefault="0017691D">
                      <w:pPr>
                        <w:rPr>
                          <w:lang w:val="en-US"/>
                        </w:rPr>
                      </w:pPr>
                    </w:p>
                    <w:p w14:paraId="533365B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D18234" w14:textId="77777777" w:rsidR="0017691D" w:rsidRPr="004B75A9" w:rsidRDefault="0017691D">
                      <w:pPr>
                        <w:rPr>
                          <w:lang w:val="en-US"/>
                        </w:rPr>
                      </w:pPr>
                    </w:p>
                    <w:p w14:paraId="017D009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8CC33A" w14:textId="77777777" w:rsidR="0017691D" w:rsidRPr="004B75A9" w:rsidRDefault="0017691D">
                      <w:pPr>
                        <w:rPr>
                          <w:lang w:val="en-US"/>
                        </w:rPr>
                      </w:pPr>
                    </w:p>
                    <w:p w14:paraId="3A2A532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4BE4D" w14:textId="77777777" w:rsidR="0017691D" w:rsidRPr="004B75A9" w:rsidRDefault="0017691D">
                      <w:pPr>
                        <w:rPr>
                          <w:lang w:val="en-US"/>
                        </w:rPr>
                      </w:pPr>
                    </w:p>
                    <w:p w14:paraId="0AC5318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0A635C" w14:textId="77777777" w:rsidR="0017691D" w:rsidRPr="005E3A92" w:rsidRDefault="0017691D">
                      <w:pPr>
                        <w:rPr>
                          <w:lang w:val="en-US"/>
                        </w:rPr>
                      </w:pPr>
                    </w:p>
                    <w:p w14:paraId="0B928D4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438463" w14:textId="77777777" w:rsidR="0017691D" w:rsidRPr="004B75A9" w:rsidRDefault="0017691D">
                      <w:pPr>
                        <w:rPr>
                          <w:lang w:val="en-US"/>
                        </w:rPr>
                      </w:pPr>
                    </w:p>
                    <w:p w14:paraId="093A936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3563D5" w14:textId="77777777" w:rsidR="0017691D" w:rsidRPr="004B75A9" w:rsidRDefault="0017691D">
                      <w:pPr>
                        <w:rPr>
                          <w:lang w:val="en-US"/>
                        </w:rPr>
                      </w:pPr>
                    </w:p>
                    <w:p w14:paraId="4643A99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CCCC238" w14:textId="77777777" w:rsidR="0017691D" w:rsidRPr="004B75A9" w:rsidRDefault="0017691D">
                      <w:pPr>
                        <w:rPr>
                          <w:lang w:val="en-US"/>
                        </w:rPr>
                      </w:pPr>
                    </w:p>
                    <w:p w14:paraId="4643AE1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79A635" w14:textId="77777777" w:rsidR="0017691D" w:rsidRPr="00A52486" w:rsidRDefault="0017691D">
                      <w:pPr>
                        <w:rPr>
                          <w:lang w:val="en-US"/>
                        </w:rPr>
                      </w:pPr>
                    </w:p>
                    <w:p w14:paraId="2EEA05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E34125" w14:textId="77777777" w:rsidR="0017691D" w:rsidRPr="004B75A9" w:rsidRDefault="0017691D">
                      <w:pPr>
                        <w:rPr>
                          <w:lang w:val="en-US"/>
                        </w:rPr>
                      </w:pPr>
                    </w:p>
                    <w:p w14:paraId="4347034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54B426" w14:textId="77777777" w:rsidR="0017691D" w:rsidRPr="004B75A9" w:rsidRDefault="0017691D">
                      <w:pPr>
                        <w:rPr>
                          <w:lang w:val="en-US"/>
                        </w:rPr>
                      </w:pPr>
                    </w:p>
                    <w:p w14:paraId="4A8FDF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9099A5" w14:textId="77777777" w:rsidR="0017691D" w:rsidRPr="004B75A9" w:rsidRDefault="0017691D">
                      <w:pPr>
                        <w:rPr>
                          <w:lang w:val="en-US"/>
                        </w:rPr>
                      </w:pPr>
                    </w:p>
                    <w:p w14:paraId="2263134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E75772" w14:textId="77777777" w:rsidR="0017691D" w:rsidRPr="00A52486" w:rsidRDefault="0017691D">
                      <w:pPr>
                        <w:rPr>
                          <w:lang w:val="en-US"/>
                        </w:rPr>
                      </w:pPr>
                    </w:p>
                    <w:p w14:paraId="3F12834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435D50" w14:textId="77777777" w:rsidR="0017691D" w:rsidRPr="004B75A9" w:rsidRDefault="0017691D">
                      <w:pPr>
                        <w:rPr>
                          <w:lang w:val="en-US"/>
                        </w:rPr>
                      </w:pPr>
                    </w:p>
                    <w:p w14:paraId="675F9F1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669403" w14:textId="77777777" w:rsidR="0017691D" w:rsidRPr="004B75A9" w:rsidRDefault="0017691D">
                      <w:pPr>
                        <w:rPr>
                          <w:lang w:val="en-US"/>
                        </w:rPr>
                      </w:pPr>
                    </w:p>
                    <w:p w14:paraId="2C49177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B1560E3" w14:textId="77777777" w:rsidR="0017691D" w:rsidRPr="004B75A9" w:rsidRDefault="0017691D">
                      <w:pPr>
                        <w:rPr>
                          <w:lang w:val="en-US"/>
                        </w:rPr>
                      </w:pPr>
                    </w:p>
                    <w:p w14:paraId="4E328A3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EDC1E5" w14:textId="77777777" w:rsidR="0017691D" w:rsidRPr="005E3A92" w:rsidRDefault="0017691D">
                      <w:pPr>
                        <w:rPr>
                          <w:lang w:val="en-US"/>
                        </w:rPr>
                      </w:pPr>
                    </w:p>
                    <w:p w14:paraId="5334141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F42634" w14:textId="77777777" w:rsidR="0017691D" w:rsidRPr="004B75A9" w:rsidRDefault="0017691D">
                      <w:pPr>
                        <w:rPr>
                          <w:lang w:val="en-US"/>
                        </w:rPr>
                      </w:pPr>
                    </w:p>
                    <w:p w14:paraId="246A5CE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BC73E" w14:textId="77777777" w:rsidR="0017691D" w:rsidRPr="004B75A9" w:rsidRDefault="0017691D">
                      <w:pPr>
                        <w:rPr>
                          <w:lang w:val="en-US"/>
                        </w:rPr>
                      </w:pPr>
                    </w:p>
                    <w:p w14:paraId="6A97528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45663F" w14:textId="77777777" w:rsidR="0017691D" w:rsidRPr="004B75A9" w:rsidRDefault="0017691D">
                      <w:pPr>
                        <w:rPr>
                          <w:lang w:val="en-US"/>
                        </w:rPr>
                      </w:pPr>
                    </w:p>
                    <w:p w14:paraId="637065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057259" w14:textId="77777777" w:rsidR="0017691D" w:rsidRPr="005E3A92" w:rsidRDefault="0017691D">
                      <w:pPr>
                        <w:rPr>
                          <w:lang w:val="en-US"/>
                        </w:rPr>
                      </w:pPr>
                    </w:p>
                    <w:p w14:paraId="6E00BF8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C1BB20" w14:textId="77777777" w:rsidR="0017691D" w:rsidRPr="004B75A9" w:rsidRDefault="0017691D">
                      <w:pPr>
                        <w:rPr>
                          <w:lang w:val="en-US"/>
                        </w:rPr>
                      </w:pPr>
                    </w:p>
                    <w:p w14:paraId="7C347CE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A9D384" w14:textId="77777777" w:rsidR="0017691D" w:rsidRPr="004B75A9" w:rsidRDefault="0017691D">
                      <w:pPr>
                        <w:rPr>
                          <w:lang w:val="en-US"/>
                        </w:rPr>
                      </w:pPr>
                    </w:p>
                    <w:p w14:paraId="022417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ABBA42" w14:textId="77777777" w:rsidR="0017691D" w:rsidRPr="004B75A9" w:rsidRDefault="0017691D">
                      <w:pPr>
                        <w:rPr>
                          <w:lang w:val="en-US"/>
                        </w:rPr>
                      </w:pPr>
                    </w:p>
                    <w:p w14:paraId="00153AF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84D18E" w14:textId="77777777" w:rsidR="0017691D" w:rsidRPr="00A52486" w:rsidRDefault="0017691D">
                      <w:pPr>
                        <w:rPr>
                          <w:lang w:val="en-US"/>
                        </w:rPr>
                      </w:pPr>
                    </w:p>
                    <w:p w14:paraId="0767FFA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C80462" w14:textId="77777777" w:rsidR="0017691D" w:rsidRPr="004B75A9" w:rsidRDefault="0017691D">
                      <w:pPr>
                        <w:rPr>
                          <w:lang w:val="en-US"/>
                        </w:rPr>
                      </w:pPr>
                    </w:p>
                    <w:p w14:paraId="035D057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A73BE3" w14:textId="77777777" w:rsidR="0017691D" w:rsidRPr="004B75A9" w:rsidRDefault="0017691D">
                      <w:pPr>
                        <w:rPr>
                          <w:lang w:val="en-US"/>
                        </w:rPr>
                      </w:pPr>
                    </w:p>
                    <w:p w14:paraId="04B139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06FC81" w14:textId="77777777" w:rsidR="0017691D" w:rsidRPr="004B75A9" w:rsidRDefault="0017691D">
                      <w:pPr>
                        <w:rPr>
                          <w:lang w:val="en-US"/>
                        </w:rPr>
                      </w:pPr>
                    </w:p>
                    <w:p w14:paraId="0D11B37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B1D899B" w14:textId="77777777" w:rsidR="0017691D" w:rsidRPr="00A52486" w:rsidRDefault="0017691D">
                      <w:pPr>
                        <w:rPr>
                          <w:lang w:val="en-US"/>
                        </w:rPr>
                      </w:pPr>
                    </w:p>
                    <w:p w14:paraId="3734E8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D41D74" w14:textId="77777777" w:rsidR="0017691D" w:rsidRPr="004B75A9" w:rsidRDefault="0017691D">
                      <w:pPr>
                        <w:rPr>
                          <w:lang w:val="en-US"/>
                        </w:rPr>
                      </w:pPr>
                    </w:p>
                    <w:p w14:paraId="7B7A8CD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7AA3B9" w14:textId="77777777" w:rsidR="0017691D" w:rsidRPr="004B75A9" w:rsidRDefault="0017691D">
                      <w:pPr>
                        <w:rPr>
                          <w:lang w:val="en-US"/>
                        </w:rPr>
                      </w:pPr>
                    </w:p>
                    <w:p w14:paraId="26E7B4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146481" w14:textId="77777777" w:rsidR="0017691D" w:rsidRPr="004B75A9" w:rsidRDefault="0017691D">
                      <w:pPr>
                        <w:rPr>
                          <w:lang w:val="en-US"/>
                        </w:rPr>
                      </w:pPr>
                    </w:p>
                    <w:p w14:paraId="0360672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6134A8" w14:textId="77777777" w:rsidR="0017691D" w:rsidRPr="005E3A92" w:rsidRDefault="0017691D">
                      <w:pPr>
                        <w:rPr>
                          <w:lang w:val="en-US"/>
                        </w:rPr>
                      </w:pPr>
                    </w:p>
                    <w:p w14:paraId="402DD87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D51E80" w14:textId="77777777" w:rsidR="0017691D" w:rsidRPr="004B75A9" w:rsidRDefault="0017691D">
                      <w:pPr>
                        <w:rPr>
                          <w:lang w:val="en-US"/>
                        </w:rPr>
                      </w:pPr>
                    </w:p>
                    <w:p w14:paraId="3FFFD7D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F813" w14:textId="77777777" w:rsidR="0017691D" w:rsidRPr="004B75A9" w:rsidRDefault="0017691D">
                      <w:pPr>
                        <w:rPr>
                          <w:lang w:val="en-US"/>
                        </w:rPr>
                      </w:pPr>
                    </w:p>
                    <w:p w14:paraId="5421D2F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A7DE78" w14:textId="77777777" w:rsidR="0017691D" w:rsidRPr="004B75A9" w:rsidRDefault="0017691D">
                      <w:pPr>
                        <w:rPr>
                          <w:lang w:val="en-US"/>
                        </w:rPr>
                      </w:pPr>
                    </w:p>
                    <w:p w14:paraId="330E820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9F179D" w14:textId="77777777" w:rsidR="0017691D" w:rsidRPr="005E3A92" w:rsidRDefault="0017691D">
                      <w:pPr>
                        <w:rPr>
                          <w:lang w:val="en-US"/>
                        </w:rPr>
                      </w:pPr>
                    </w:p>
                    <w:p w14:paraId="4859D06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9CEE9D" w14:textId="77777777" w:rsidR="0017691D" w:rsidRPr="004B75A9" w:rsidRDefault="0017691D">
                      <w:pPr>
                        <w:rPr>
                          <w:lang w:val="en-US"/>
                        </w:rPr>
                      </w:pPr>
                    </w:p>
                    <w:p w14:paraId="777AC5C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02BE89" w14:textId="77777777" w:rsidR="0017691D" w:rsidRPr="004B75A9" w:rsidRDefault="0017691D">
                      <w:pPr>
                        <w:rPr>
                          <w:lang w:val="en-US"/>
                        </w:rPr>
                      </w:pPr>
                    </w:p>
                    <w:p w14:paraId="505453D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20BF7C" w14:textId="77777777" w:rsidR="0017691D" w:rsidRPr="004B75A9" w:rsidRDefault="0017691D">
                      <w:pPr>
                        <w:rPr>
                          <w:lang w:val="en-US"/>
                        </w:rPr>
                      </w:pPr>
                    </w:p>
                    <w:p w14:paraId="595EDF3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A66C1E" w14:textId="77777777" w:rsidR="0017691D" w:rsidRPr="00A52486" w:rsidRDefault="0017691D">
                      <w:pPr>
                        <w:rPr>
                          <w:lang w:val="en-US"/>
                        </w:rPr>
                      </w:pPr>
                    </w:p>
                    <w:p w14:paraId="368E8FA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97121" w14:textId="77777777" w:rsidR="0017691D" w:rsidRPr="004B75A9" w:rsidRDefault="0017691D">
                      <w:pPr>
                        <w:rPr>
                          <w:lang w:val="en-US"/>
                        </w:rPr>
                      </w:pPr>
                    </w:p>
                    <w:p w14:paraId="4EE5BDB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AB7D80" w14:textId="77777777" w:rsidR="0017691D" w:rsidRPr="004B75A9" w:rsidRDefault="0017691D">
                      <w:pPr>
                        <w:rPr>
                          <w:lang w:val="en-US"/>
                        </w:rPr>
                      </w:pPr>
                    </w:p>
                    <w:p w14:paraId="73FA92E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E2AE56" w14:textId="77777777" w:rsidR="0017691D" w:rsidRPr="004B75A9" w:rsidRDefault="0017691D">
                      <w:pPr>
                        <w:rPr>
                          <w:lang w:val="en-US"/>
                        </w:rPr>
                      </w:pPr>
                    </w:p>
                    <w:p w14:paraId="094714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E484F5" w14:textId="77777777" w:rsidR="0017691D" w:rsidRPr="00B402FD" w:rsidRDefault="0017691D">
                      <w:pPr>
                        <w:rPr>
                          <w:lang w:val="en-US"/>
                        </w:rPr>
                      </w:pPr>
                    </w:p>
                    <w:p w14:paraId="07CD70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F68E6ED" w14:textId="77777777" w:rsidR="0017691D" w:rsidRPr="004B75A9" w:rsidRDefault="0017691D">
                      <w:pPr>
                        <w:rPr>
                          <w:lang w:val="en-US"/>
                        </w:rPr>
                      </w:pPr>
                    </w:p>
                    <w:p w14:paraId="26700D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D14D47" w14:textId="77777777" w:rsidR="0017691D" w:rsidRPr="004B75A9" w:rsidRDefault="0017691D">
                      <w:pPr>
                        <w:rPr>
                          <w:lang w:val="en-US"/>
                        </w:rPr>
                      </w:pPr>
                    </w:p>
                    <w:p w14:paraId="7F8E5CC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38A4325" w14:textId="77777777" w:rsidR="0017691D" w:rsidRPr="004B75A9" w:rsidRDefault="0017691D">
                      <w:pPr>
                        <w:rPr>
                          <w:lang w:val="en-US"/>
                        </w:rPr>
                      </w:pPr>
                    </w:p>
                    <w:p w14:paraId="3A3E97D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54E6AF" w14:textId="77777777" w:rsidR="0017691D" w:rsidRPr="005E3A92" w:rsidRDefault="0017691D">
                      <w:pPr>
                        <w:rPr>
                          <w:lang w:val="en-US"/>
                        </w:rPr>
                      </w:pPr>
                    </w:p>
                    <w:p w14:paraId="6A2282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8F6E676" w14:textId="77777777" w:rsidR="0017691D" w:rsidRPr="004B75A9" w:rsidRDefault="0017691D">
                      <w:pPr>
                        <w:rPr>
                          <w:lang w:val="en-US"/>
                        </w:rPr>
                      </w:pPr>
                    </w:p>
                    <w:p w14:paraId="42F4202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821F22" w14:textId="77777777" w:rsidR="0017691D" w:rsidRPr="004B75A9" w:rsidRDefault="0017691D">
                      <w:pPr>
                        <w:rPr>
                          <w:lang w:val="en-US"/>
                        </w:rPr>
                      </w:pPr>
                    </w:p>
                    <w:p w14:paraId="5CF1203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6D8EB0" w14:textId="77777777" w:rsidR="0017691D" w:rsidRPr="004B75A9" w:rsidRDefault="0017691D">
                      <w:pPr>
                        <w:rPr>
                          <w:lang w:val="en-US"/>
                        </w:rPr>
                      </w:pPr>
                    </w:p>
                    <w:p w14:paraId="6B07ABF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5CD4C9" w14:textId="77777777" w:rsidR="0017691D" w:rsidRPr="005E3A92" w:rsidRDefault="0017691D">
                      <w:pPr>
                        <w:rPr>
                          <w:lang w:val="en-US"/>
                        </w:rPr>
                      </w:pPr>
                    </w:p>
                    <w:p w14:paraId="245BE36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2F0190" w14:textId="77777777" w:rsidR="0017691D" w:rsidRPr="004B75A9" w:rsidRDefault="0017691D">
                      <w:pPr>
                        <w:rPr>
                          <w:lang w:val="en-US"/>
                        </w:rPr>
                      </w:pPr>
                    </w:p>
                    <w:p w14:paraId="4A5BDEC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7E8708" w14:textId="77777777" w:rsidR="0017691D" w:rsidRPr="004B75A9" w:rsidRDefault="0017691D">
                      <w:pPr>
                        <w:rPr>
                          <w:lang w:val="en-US"/>
                        </w:rPr>
                      </w:pPr>
                    </w:p>
                    <w:p w14:paraId="2E0F18B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42A61" w14:textId="77777777" w:rsidR="0017691D" w:rsidRPr="004B75A9" w:rsidRDefault="0017691D">
                      <w:pPr>
                        <w:rPr>
                          <w:lang w:val="en-US"/>
                        </w:rPr>
                      </w:pPr>
                    </w:p>
                    <w:p w14:paraId="304A956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2FCF8" w14:textId="77777777" w:rsidR="0017691D" w:rsidRPr="00B402FD" w:rsidRDefault="0017691D">
                      <w:pPr>
                        <w:rPr>
                          <w:lang w:val="en-US"/>
                        </w:rPr>
                      </w:pPr>
                    </w:p>
                    <w:p w14:paraId="62BF7A6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6C89A9C" w14:textId="77777777" w:rsidR="0017691D" w:rsidRPr="004B75A9" w:rsidRDefault="0017691D">
                      <w:pPr>
                        <w:rPr>
                          <w:lang w:val="en-US"/>
                        </w:rPr>
                      </w:pPr>
                    </w:p>
                    <w:p w14:paraId="38E04B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CCD914" w14:textId="77777777" w:rsidR="0017691D" w:rsidRPr="004B75A9" w:rsidRDefault="0017691D">
                      <w:pPr>
                        <w:rPr>
                          <w:lang w:val="en-US"/>
                        </w:rPr>
                      </w:pPr>
                    </w:p>
                    <w:p w14:paraId="40B086E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F34B71E" w14:textId="77777777" w:rsidR="0017691D" w:rsidRPr="004B75A9" w:rsidRDefault="0017691D">
                      <w:pPr>
                        <w:rPr>
                          <w:lang w:val="en-US"/>
                        </w:rPr>
                      </w:pPr>
                    </w:p>
                    <w:p w14:paraId="3461DA4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8FEE015" w14:textId="77777777" w:rsidR="0017691D" w:rsidRPr="00D474BB" w:rsidRDefault="0017691D">
                      <w:pPr>
                        <w:rPr>
                          <w:lang w:val="en-US"/>
                        </w:rPr>
                      </w:pPr>
                    </w:p>
                    <w:p w14:paraId="7149C6F0"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661DB6D" w14:textId="77777777" w:rsidR="0017691D" w:rsidRPr="004B75A9" w:rsidRDefault="0017691D">
                      <w:pPr>
                        <w:rPr>
                          <w:lang w:val="en-US"/>
                        </w:rPr>
                      </w:pPr>
                    </w:p>
                    <w:p w14:paraId="632BB05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1938AD" w14:textId="77777777" w:rsidR="0017691D" w:rsidRPr="004B75A9" w:rsidRDefault="0017691D">
                      <w:pPr>
                        <w:rPr>
                          <w:lang w:val="en-US"/>
                        </w:rPr>
                      </w:pPr>
                    </w:p>
                    <w:p w14:paraId="489FFF5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148DAB" w14:textId="77777777" w:rsidR="0017691D" w:rsidRPr="004B75A9" w:rsidRDefault="0017691D">
                      <w:pPr>
                        <w:rPr>
                          <w:lang w:val="en-US"/>
                        </w:rPr>
                      </w:pPr>
                    </w:p>
                    <w:p w14:paraId="588BAEC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BC6049" w14:textId="77777777" w:rsidR="0017691D" w:rsidRPr="005E3A92" w:rsidRDefault="0017691D">
                      <w:pPr>
                        <w:rPr>
                          <w:lang w:val="en-US"/>
                        </w:rPr>
                      </w:pPr>
                    </w:p>
                    <w:p w14:paraId="32C6842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85F0E" w14:textId="77777777" w:rsidR="0017691D" w:rsidRPr="004B75A9" w:rsidRDefault="0017691D">
                      <w:pPr>
                        <w:rPr>
                          <w:lang w:val="en-US"/>
                        </w:rPr>
                      </w:pPr>
                    </w:p>
                    <w:p w14:paraId="15F35DE0"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4652049" w14:textId="77777777" w:rsidR="0017691D" w:rsidRPr="004B75A9" w:rsidRDefault="0017691D">
                      <w:pPr>
                        <w:rPr>
                          <w:lang w:val="en-US"/>
                        </w:rPr>
                      </w:pPr>
                    </w:p>
                    <w:p w14:paraId="269456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62025" w14:textId="77777777" w:rsidR="0017691D" w:rsidRPr="004B75A9" w:rsidRDefault="0017691D">
                      <w:pPr>
                        <w:rPr>
                          <w:lang w:val="en-US"/>
                        </w:rPr>
                      </w:pPr>
                    </w:p>
                    <w:p w14:paraId="1CFBE2B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364873" w14:textId="77777777" w:rsidR="0017691D" w:rsidRPr="005E3A92" w:rsidRDefault="0017691D">
                      <w:pPr>
                        <w:rPr>
                          <w:lang w:val="en-US"/>
                        </w:rPr>
                      </w:pPr>
                    </w:p>
                    <w:p w14:paraId="6B862AC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252889" w14:textId="77777777" w:rsidR="0017691D" w:rsidRPr="004B75A9" w:rsidRDefault="0017691D">
                      <w:pPr>
                        <w:rPr>
                          <w:lang w:val="en-US"/>
                        </w:rPr>
                      </w:pPr>
                    </w:p>
                    <w:p w14:paraId="4D90C17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5A1CAA" w14:textId="77777777" w:rsidR="0017691D" w:rsidRPr="004B75A9" w:rsidRDefault="0017691D">
                      <w:pPr>
                        <w:rPr>
                          <w:lang w:val="en-US"/>
                        </w:rPr>
                      </w:pPr>
                    </w:p>
                    <w:p w14:paraId="2D0A6EF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FBEF8" w14:textId="77777777" w:rsidR="0017691D" w:rsidRPr="004B75A9" w:rsidRDefault="0017691D">
                      <w:pPr>
                        <w:rPr>
                          <w:lang w:val="en-US"/>
                        </w:rPr>
                      </w:pPr>
                    </w:p>
                    <w:p w14:paraId="025DDD4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FEB493" w14:textId="77777777" w:rsidR="0017691D" w:rsidRPr="00A52486" w:rsidRDefault="0017691D">
                      <w:pPr>
                        <w:rPr>
                          <w:lang w:val="en-US"/>
                        </w:rPr>
                      </w:pPr>
                    </w:p>
                    <w:p w14:paraId="776245B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18836D" w14:textId="77777777" w:rsidR="0017691D" w:rsidRPr="004B75A9" w:rsidRDefault="0017691D">
                      <w:pPr>
                        <w:rPr>
                          <w:lang w:val="en-US"/>
                        </w:rPr>
                      </w:pPr>
                    </w:p>
                    <w:p w14:paraId="1776A446"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88C355" w14:textId="77777777" w:rsidR="0017691D" w:rsidRPr="004B75A9" w:rsidRDefault="0017691D">
                      <w:pPr>
                        <w:rPr>
                          <w:lang w:val="en-US"/>
                        </w:rPr>
                      </w:pPr>
                    </w:p>
                    <w:p w14:paraId="42BA6CA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E7BF55" w14:textId="77777777" w:rsidR="0017691D" w:rsidRPr="004B75A9" w:rsidRDefault="0017691D">
                      <w:pPr>
                        <w:rPr>
                          <w:lang w:val="en-US"/>
                        </w:rPr>
                      </w:pPr>
                    </w:p>
                    <w:p w14:paraId="49A3BFD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04BD5B" w14:textId="77777777" w:rsidR="0017691D" w:rsidRPr="00A52486" w:rsidRDefault="0017691D">
                      <w:pPr>
                        <w:rPr>
                          <w:lang w:val="en-US"/>
                        </w:rPr>
                      </w:pPr>
                    </w:p>
                    <w:p w14:paraId="12E122C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FEFFA8" w14:textId="77777777" w:rsidR="0017691D" w:rsidRPr="004B75A9" w:rsidRDefault="0017691D">
                      <w:pPr>
                        <w:rPr>
                          <w:lang w:val="en-US"/>
                        </w:rPr>
                      </w:pPr>
                    </w:p>
                    <w:p w14:paraId="0EA2BD0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B8094" w14:textId="77777777" w:rsidR="0017691D" w:rsidRPr="004B75A9" w:rsidRDefault="0017691D">
                      <w:pPr>
                        <w:rPr>
                          <w:lang w:val="en-US"/>
                        </w:rPr>
                      </w:pPr>
                    </w:p>
                    <w:p w14:paraId="49C073F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DF8DC" w14:textId="77777777" w:rsidR="0017691D" w:rsidRPr="004B75A9" w:rsidRDefault="0017691D">
                      <w:pPr>
                        <w:rPr>
                          <w:lang w:val="en-US"/>
                        </w:rPr>
                      </w:pPr>
                    </w:p>
                    <w:p w14:paraId="39B1153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87E494" w14:textId="77777777" w:rsidR="0017691D" w:rsidRPr="005E3A92" w:rsidRDefault="0017691D">
                      <w:pPr>
                        <w:rPr>
                          <w:lang w:val="en-US"/>
                        </w:rPr>
                      </w:pPr>
                    </w:p>
                    <w:p w14:paraId="4D58D66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2743E7" w14:textId="77777777" w:rsidR="0017691D" w:rsidRPr="004B75A9" w:rsidRDefault="0017691D">
                      <w:pPr>
                        <w:rPr>
                          <w:lang w:val="en-US"/>
                        </w:rPr>
                      </w:pPr>
                    </w:p>
                    <w:p w14:paraId="5164DE1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5A9FFA3" w14:textId="77777777" w:rsidR="0017691D" w:rsidRPr="004B75A9" w:rsidRDefault="0017691D">
                      <w:pPr>
                        <w:rPr>
                          <w:lang w:val="en-US"/>
                        </w:rPr>
                      </w:pPr>
                    </w:p>
                    <w:p w14:paraId="05C0E8C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4AF0EF5" w14:textId="77777777" w:rsidR="0017691D" w:rsidRPr="004B75A9" w:rsidRDefault="0017691D">
                      <w:pPr>
                        <w:rPr>
                          <w:lang w:val="en-US"/>
                        </w:rPr>
                      </w:pPr>
                    </w:p>
                    <w:p w14:paraId="5ADD9FB9"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456A6E" w14:textId="77777777" w:rsidR="0017691D" w:rsidRPr="005E3A92" w:rsidRDefault="0017691D">
                      <w:pPr>
                        <w:rPr>
                          <w:lang w:val="en-US"/>
                        </w:rPr>
                      </w:pPr>
                    </w:p>
                    <w:p w14:paraId="1910B8D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907A8F" w14:textId="77777777" w:rsidR="0017691D" w:rsidRPr="004B75A9" w:rsidRDefault="0017691D">
                      <w:pPr>
                        <w:rPr>
                          <w:lang w:val="en-US"/>
                        </w:rPr>
                      </w:pPr>
                    </w:p>
                    <w:p w14:paraId="0EBA97F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65AF29" w14:textId="77777777" w:rsidR="0017691D" w:rsidRPr="004B75A9" w:rsidRDefault="0017691D">
                      <w:pPr>
                        <w:rPr>
                          <w:lang w:val="en-US"/>
                        </w:rPr>
                      </w:pPr>
                    </w:p>
                    <w:p w14:paraId="02FD811B"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4E87AE" w14:textId="77777777" w:rsidR="0017691D" w:rsidRPr="004B75A9" w:rsidRDefault="0017691D">
                      <w:pPr>
                        <w:rPr>
                          <w:lang w:val="en-US"/>
                        </w:rPr>
                      </w:pPr>
                    </w:p>
                    <w:p w14:paraId="29B7F1C3"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C27E44" w14:textId="77777777" w:rsidR="0017691D" w:rsidRPr="00A52486" w:rsidRDefault="0017691D">
                      <w:pPr>
                        <w:rPr>
                          <w:lang w:val="en-US"/>
                        </w:rPr>
                      </w:pPr>
                    </w:p>
                    <w:p w14:paraId="1072A19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ACE742" w14:textId="77777777" w:rsidR="0017691D" w:rsidRPr="004B75A9" w:rsidRDefault="0017691D">
                      <w:pPr>
                        <w:rPr>
                          <w:lang w:val="en-US"/>
                        </w:rPr>
                      </w:pPr>
                    </w:p>
                    <w:p w14:paraId="3C308F9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00772F" w14:textId="77777777" w:rsidR="0017691D" w:rsidRPr="004B75A9" w:rsidRDefault="0017691D">
                      <w:pPr>
                        <w:rPr>
                          <w:lang w:val="en-US"/>
                        </w:rPr>
                      </w:pPr>
                    </w:p>
                    <w:p w14:paraId="62E900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D13B5A" w14:textId="77777777" w:rsidR="0017691D" w:rsidRPr="004B75A9" w:rsidRDefault="0017691D">
                      <w:pPr>
                        <w:rPr>
                          <w:lang w:val="en-US"/>
                        </w:rPr>
                      </w:pPr>
                    </w:p>
                    <w:p w14:paraId="38DEB4F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D1A706" w14:textId="77777777" w:rsidR="0017691D" w:rsidRPr="00A52486" w:rsidRDefault="0017691D">
                      <w:pPr>
                        <w:rPr>
                          <w:lang w:val="en-US"/>
                        </w:rPr>
                      </w:pPr>
                    </w:p>
                    <w:p w14:paraId="2A4EA5C7"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63A7F16" w14:textId="77777777" w:rsidR="0017691D" w:rsidRPr="004B75A9" w:rsidRDefault="0017691D">
                      <w:pPr>
                        <w:rPr>
                          <w:lang w:val="en-US"/>
                        </w:rPr>
                      </w:pPr>
                    </w:p>
                    <w:p w14:paraId="2D2A46E2"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EE286A" w14:textId="77777777" w:rsidR="0017691D" w:rsidRPr="004B75A9" w:rsidRDefault="0017691D">
                      <w:pPr>
                        <w:rPr>
                          <w:lang w:val="en-US"/>
                        </w:rPr>
                      </w:pPr>
                    </w:p>
                    <w:p w14:paraId="50913BF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B5EA7C" w14:textId="77777777" w:rsidR="0017691D" w:rsidRPr="004B75A9" w:rsidRDefault="0017691D">
                      <w:pPr>
                        <w:rPr>
                          <w:lang w:val="en-US"/>
                        </w:rPr>
                      </w:pPr>
                    </w:p>
                    <w:p w14:paraId="53F197F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6102B3" w14:textId="77777777" w:rsidR="0017691D" w:rsidRPr="005E3A92" w:rsidRDefault="0017691D">
                      <w:pPr>
                        <w:rPr>
                          <w:lang w:val="en-US"/>
                        </w:rPr>
                      </w:pPr>
                    </w:p>
                    <w:p w14:paraId="02B190E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10BBC4" w14:textId="77777777" w:rsidR="0017691D" w:rsidRPr="004B75A9" w:rsidRDefault="0017691D">
                      <w:pPr>
                        <w:rPr>
                          <w:lang w:val="en-US"/>
                        </w:rPr>
                      </w:pPr>
                    </w:p>
                    <w:p w14:paraId="2A0043D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73786C4" w14:textId="77777777" w:rsidR="0017691D" w:rsidRPr="004B75A9" w:rsidRDefault="0017691D">
                      <w:pPr>
                        <w:rPr>
                          <w:lang w:val="en-US"/>
                        </w:rPr>
                      </w:pPr>
                    </w:p>
                    <w:p w14:paraId="5839EA1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D73D5E" w14:textId="77777777" w:rsidR="0017691D" w:rsidRPr="004B75A9" w:rsidRDefault="0017691D">
                      <w:pPr>
                        <w:rPr>
                          <w:lang w:val="en-US"/>
                        </w:rPr>
                      </w:pPr>
                    </w:p>
                    <w:p w14:paraId="1C5A090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192F21" w14:textId="77777777" w:rsidR="0017691D" w:rsidRPr="005E3A92" w:rsidRDefault="0017691D">
                      <w:pPr>
                        <w:rPr>
                          <w:lang w:val="en-US"/>
                        </w:rPr>
                      </w:pPr>
                    </w:p>
                    <w:p w14:paraId="7231D9C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7DA559" w14:textId="77777777" w:rsidR="0017691D" w:rsidRPr="004B75A9" w:rsidRDefault="0017691D">
                      <w:pPr>
                        <w:rPr>
                          <w:lang w:val="en-US"/>
                        </w:rPr>
                      </w:pPr>
                    </w:p>
                    <w:p w14:paraId="583D4EB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02181A" w14:textId="77777777" w:rsidR="0017691D" w:rsidRPr="004B75A9" w:rsidRDefault="0017691D">
                      <w:pPr>
                        <w:rPr>
                          <w:lang w:val="en-US"/>
                        </w:rPr>
                      </w:pPr>
                    </w:p>
                    <w:p w14:paraId="426371D1"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1226A1" w14:textId="77777777" w:rsidR="0017691D" w:rsidRPr="004B75A9" w:rsidRDefault="0017691D">
                      <w:pPr>
                        <w:rPr>
                          <w:lang w:val="en-US"/>
                        </w:rPr>
                      </w:pPr>
                    </w:p>
                    <w:p w14:paraId="5F60E82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7B93A" w14:textId="77777777" w:rsidR="0017691D" w:rsidRPr="00A52486" w:rsidRDefault="0017691D">
                      <w:pPr>
                        <w:rPr>
                          <w:lang w:val="en-US"/>
                        </w:rPr>
                      </w:pPr>
                    </w:p>
                    <w:p w14:paraId="5A49A65C"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7FEB6A" w14:textId="77777777" w:rsidR="0017691D" w:rsidRPr="004B75A9" w:rsidRDefault="0017691D">
                      <w:pPr>
                        <w:rPr>
                          <w:lang w:val="en-US"/>
                        </w:rPr>
                      </w:pPr>
                    </w:p>
                    <w:p w14:paraId="0477331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F02E01" w14:textId="77777777" w:rsidR="0017691D" w:rsidRPr="004B75A9" w:rsidRDefault="0017691D">
                      <w:pPr>
                        <w:rPr>
                          <w:lang w:val="en-US"/>
                        </w:rPr>
                      </w:pPr>
                    </w:p>
                    <w:p w14:paraId="7821DA1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B89CC4" w14:textId="77777777" w:rsidR="0017691D" w:rsidRPr="004B75A9" w:rsidRDefault="0017691D">
                      <w:pPr>
                        <w:rPr>
                          <w:lang w:val="en-US"/>
                        </w:rPr>
                      </w:pPr>
                    </w:p>
                    <w:p w14:paraId="5662E12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642F65" w14:textId="77777777" w:rsidR="0017691D" w:rsidRPr="00B402FD" w:rsidRDefault="0017691D">
                      <w:pPr>
                        <w:rPr>
                          <w:lang w:val="en-US"/>
                        </w:rPr>
                      </w:pPr>
                    </w:p>
                    <w:p w14:paraId="2C555445"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8EA518" w14:textId="77777777" w:rsidR="0017691D" w:rsidRPr="004B75A9" w:rsidRDefault="0017691D">
                      <w:pPr>
                        <w:rPr>
                          <w:lang w:val="en-US"/>
                        </w:rPr>
                      </w:pPr>
                    </w:p>
                    <w:p w14:paraId="5B60753D"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7E981A" w14:textId="77777777" w:rsidR="0017691D" w:rsidRPr="004B75A9" w:rsidRDefault="0017691D">
                      <w:pPr>
                        <w:rPr>
                          <w:lang w:val="en-US"/>
                        </w:rPr>
                      </w:pPr>
                    </w:p>
                    <w:p w14:paraId="799DE958"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0DD53F" w14:textId="77777777" w:rsidR="0017691D" w:rsidRPr="004B75A9" w:rsidRDefault="0017691D">
                      <w:pPr>
                        <w:rPr>
                          <w:lang w:val="en-US"/>
                        </w:rPr>
                      </w:pPr>
                    </w:p>
                    <w:p w14:paraId="3FBAAA87"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CD24F" w14:textId="77777777" w:rsidR="0017691D" w:rsidRPr="005E3A92" w:rsidRDefault="0017691D">
                      <w:pPr>
                        <w:rPr>
                          <w:lang w:val="en-US"/>
                        </w:rPr>
                      </w:pPr>
                    </w:p>
                    <w:p w14:paraId="0D8D15A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84E30F" w14:textId="77777777" w:rsidR="0017691D" w:rsidRPr="004B75A9" w:rsidRDefault="0017691D">
                      <w:pPr>
                        <w:rPr>
                          <w:lang w:val="en-US"/>
                        </w:rPr>
                      </w:pPr>
                    </w:p>
                    <w:p w14:paraId="1D07C185"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97C396" w14:textId="77777777" w:rsidR="0017691D" w:rsidRPr="004B75A9" w:rsidRDefault="0017691D">
                      <w:pPr>
                        <w:rPr>
                          <w:lang w:val="en-US"/>
                        </w:rPr>
                      </w:pPr>
                    </w:p>
                    <w:p w14:paraId="52373B24"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BE4B244" w14:textId="77777777" w:rsidR="0017691D" w:rsidRPr="004B75A9" w:rsidRDefault="0017691D">
                      <w:pPr>
                        <w:rPr>
                          <w:lang w:val="en-US"/>
                        </w:rPr>
                      </w:pPr>
                    </w:p>
                    <w:p w14:paraId="7F979A8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10970B" w14:textId="77777777" w:rsidR="0017691D" w:rsidRPr="005E3A92" w:rsidRDefault="0017691D">
                      <w:pPr>
                        <w:rPr>
                          <w:lang w:val="en-US"/>
                        </w:rPr>
                      </w:pPr>
                    </w:p>
                    <w:p w14:paraId="7328C479"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0658B4" w14:textId="77777777" w:rsidR="0017691D" w:rsidRPr="004B75A9" w:rsidRDefault="0017691D">
                      <w:pPr>
                        <w:rPr>
                          <w:lang w:val="en-US"/>
                        </w:rPr>
                      </w:pPr>
                    </w:p>
                    <w:p w14:paraId="5485F03E"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5E684B" w14:textId="77777777" w:rsidR="0017691D" w:rsidRPr="004B75A9" w:rsidRDefault="0017691D">
                      <w:pPr>
                        <w:rPr>
                          <w:lang w:val="en-US"/>
                        </w:rPr>
                      </w:pPr>
                    </w:p>
                    <w:p w14:paraId="0DD3E30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BA79D0" w14:textId="77777777" w:rsidR="0017691D" w:rsidRPr="004B75A9" w:rsidRDefault="0017691D">
                      <w:pPr>
                        <w:rPr>
                          <w:lang w:val="en-US"/>
                        </w:rPr>
                      </w:pPr>
                    </w:p>
                    <w:p w14:paraId="50DFDF5A"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8861C7" w14:textId="77777777" w:rsidR="0017691D" w:rsidRPr="00B402FD" w:rsidRDefault="0017691D">
                      <w:pPr>
                        <w:rPr>
                          <w:lang w:val="en-US"/>
                        </w:rPr>
                      </w:pPr>
                    </w:p>
                    <w:p w14:paraId="72BE6A03"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F5E423" w14:textId="77777777" w:rsidR="0017691D" w:rsidRPr="004B75A9" w:rsidRDefault="0017691D">
                      <w:pPr>
                        <w:rPr>
                          <w:lang w:val="en-US"/>
                        </w:rPr>
                      </w:pPr>
                    </w:p>
                    <w:p w14:paraId="2D3DCDAF" w14:textId="77777777"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088A8A" w14:textId="77777777" w:rsidR="0017691D" w:rsidRPr="004B75A9" w:rsidRDefault="0017691D">
                      <w:pPr>
                        <w:rPr>
                          <w:lang w:val="en-US"/>
                        </w:rPr>
                      </w:pPr>
                    </w:p>
                    <w:p w14:paraId="74E62618"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066D9" w14:textId="77777777" w:rsidR="0017691D" w:rsidRPr="004B75A9" w:rsidRDefault="0017691D">
                      <w:pPr>
                        <w:rPr>
                          <w:lang w:val="en-US"/>
                        </w:rPr>
                      </w:pPr>
                    </w:p>
                    <w:p w14:paraId="016D6FC4" w14:textId="540DADBC" w:rsidR="0017691D" w:rsidRPr="004B75A9" w:rsidRDefault="0017691D" w:rsidP="00976539">
                      <w:pPr>
                        <w:pStyle w:val="Ttulo"/>
                        <w:rPr>
                          <w:rFonts w:ascii="Solano Gothic MVB  Light" w:hAnsi="Solano Gothic MVB  Light"/>
                          <w:lang w:val="en-US"/>
                        </w:rPr>
                      </w:pPr>
                      <w:r w:rsidRPr="004B75A9">
                        <w:rPr>
                          <w:rFonts w:ascii="Solano Gothic MVB  Light" w:hAnsi="Solano Gothic MVB  Light"/>
                          <w:lang w:val="en-US"/>
                        </w:rPr>
                        <w:t>capstone project</w:t>
                      </w:r>
                    </w:p>
                  </w:txbxContent>
                </v:textbox>
                <w10:wrap type="square"/>
              </v:shape>
            </w:pict>
          </mc:Fallback>
        </mc:AlternateContent>
      </w:r>
      <w:r w:rsidR="00A02D48">
        <w:rPr>
          <w:noProof/>
          <w:lang w:eastAsia="es-PE"/>
        </w:rPr>
        <mc:AlternateContent>
          <mc:Choice Requires="wps">
            <w:drawing>
              <wp:anchor distT="0" distB="0" distL="114300" distR="114300" simplePos="0" relativeHeight="251664384" behindDoc="0" locked="0" layoutInCell="1" allowOverlap="1" wp14:anchorId="5C42C2E9" wp14:editId="0532986A">
                <wp:simplePos x="0" y="0"/>
                <wp:positionH relativeFrom="column">
                  <wp:posOffset>4613366</wp:posOffset>
                </wp:positionH>
                <wp:positionV relativeFrom="paragraph">
                  <wp:posOffset>7056755</wp:posOffset>
                </wp:positionV>
                <wp:extent cx="1567543" cy="474345"/>
                <wp:effectExtent l="0" t="0" r="13970" b="20955"/>
                <wp:wrapNone/>
                <wp:docPr id="17" name="Text Box 17"/>
                <wp:cNvGraphicFramePr/>
                <a:graphic xmlns:a="http://schemas.openxmlformats.org/drawingml/2006/main">
                  <a:graphicData uri="http://schemas.microsoft.com/office/word/2010/wordprocessingShape">
                    <wps:wsp>
                      <wps:cNvSpPr txBox="1"/>
                      <wps:spPr>
                        <a:xfrm>
                          <a:off x="0" y="0"/>
                          <a:ext cx="1567543" cy="474345"/>
                        </a:xfrm>
                        <a:prstGeom prst="rect">
                          <a:avLst/>
                        </a:prstGeom>
                        <a:noFill/>
                        <a:ln w="6350">
                          <a:solidFill>
                            <a:prstClr val="black"/>
                          </a:solidFill>
                        </a:ln>
                      </wps:spPr>
                      <wps:txbx>
                        <w:txbxContent>
                          <w:p w14:paraId="7E330C28" w14:textId="540DADBC" w:rsidR="0017691D" w:rsidRPr="007D5FEA" w:rsidRDefault="0017691D">
                            <w:pPr>
                              <w:rPr>
                                <w:sz w:val="36"/>
                                <w:szCs w:val="36"/>
                                <w:lang w:val="es-ES"/>
                              </w:rPr>
                            </w:pPr>
                            <w:r w:rsidRPr="007D5FEA">
                              <w:rPr>
                                <w:sz w:val="36"/>
                                <w:szCs w:val="36"/>
                                <w:lang w:val="es-ES"/>
                              </w:rPr>
                              <w:t>Ciclo 2019-2</w:t>
                            </w:r>
                          </w:p>
                          <w:p w14:paraId="07664874" w14:textId="77777777" w:rsidR="0017691D" w:rsidRDefault="0017691D"/>
                          <w:p w14:paraId="79F64F99" w14:textId="77777777" w:rsidR="0017691D" w:rsidRPr="007D5FEA" w:rsidRDefault="0017691D">
                            <w:pPr>
                              <w:rPr>
                                <w:sz w:val="36"/>
                                <w:szCs w:val="36"/>
                                <w:lang w:val="es-ES"/>
                              </w:rPr>
                            </w:pPr>
                            <w:r w:rsidRPr="007D5FEA">
                              <w:rPr>
                                <w:sz w:val="36"/>
                                <w:szCs w:val="36"/>
                                <w:lang w:val="es-ES"/>
                              </w:rPr>
                              <w:t>Ciclo 2019-2</w:t>
                            </w:r>
                          </w:p>
                          <w:p w14:paraId="79588907" w14:textId="77777777" w:rsidR="0017691D" w:rsidRDefault="0017691D"/>
                          <w:p w14:paraId="548DD9D6" w14:textId="77777777" w:rsidR="0017691D" w:rsidRPr="007D5FEA" w:rsidRDefault="0017691D">
                            <w:pPr>
                              <w:rPr>
                                <w:sz w:val="36"/>
                                <w:szCs w:val="36"/>
                                <w:lang w:val="es-ES"/>
                              </w:rPr>
                            </w:pPr>
                            <w:r w:rsidRPr="007D5FEA">
                              <w:rPr>
                                <w:sz w:val="36"/>
                                <w:szCs w:val="36"/>
                                <w:lang w:val="es-ES"/>
                              </w:rPr>
                              <w:t>Ciclo 2019-2</w:t>
                            </w:r>
                          </w:p>
                          <w:p w14:paraId="60EAD02A" w14:textId="77777777" w:rsidR="0017691D" w:rsidRDefault="0017691D"/>
                          <w:p w14:paraId="2B40CAE7" w14:textId="77777777" w:rsidR="0017691D" w:rsidRPr="007D5FEA" w:rsidRDefault="0017691D">
                            <w:pPr>
                              <w:rPr>
                                <w:sz w:val="36"/>
                                <w:szCs w:val="36"/>
                                <w:lang w:val="es-ES"/>
                              </w:rPr>
                            </w:pPr>
                            <w:r w:rsidRPr="007D5FEA">
                              <w:rPr>
                                <w:sz w:val="36"/>
                                <w:szCs w:val="36"/>
                                <w:lang w:val="es-ES"/>
                              </w:rPr>
                              <w:t>Ciclo 2019-2</w:t>
                            </w:r>
                          </w:p>
                          <w:p w14:paraId="6FB4CC1E" w14:textId="77777777" w:rsidR="0017691D" w:rsidRDefault="0017691D"/>
                          <w:p w14:paraId="060790B1" w14:textId="77777777" w:rsidR="0017691D" w:rsidRPr="007D5FEA" w:rsidRDefault="0017691D">
                            <w:pPr>
                              <w:rPr>
                                <w:sz w:val="36"/>
                                <w:szCs w:val="36"/>
                                <w:lang w:val="es-ES"/>
                              </w:rPr>
                            </w:pPr>
                            <w:r w:rsidRPr="007D5FEA">
                              <w:rPr>
                                <w:sz w:val="36"/>
                                <w:szCs w:val="36"/>
                                <w:lang w:val="es-ES"/>
                              </w:rPr>
                              <w:t>Ciclo 2019-2</w:t>
                            </w:r>
                          </w:p>
                          <w:p w14:paraId="6B467817" w14:textId="77777777" w:rsidR="0017691D" w:rsidRDefault="0017691D"/>
                          <w:p w14:paraId="097A077D" w14:textId="77777777" w:rsidR="0017691D" w:rsidRPr="007D5FEA" w:rsidRDefault="0017691D">
                            <w:pPr>
                              <w:rPr>
                                <w:sz w:val="36"/>
                                <w:szCs w:val="36"/>
                                <w:lang w:val="es-ES"/>
                              </w:rPr>
                            </w:pPr>
                            <w:r w:rsidRPr="007D5FEA">
                              <w:rPr>
                                <w:sz w:val="36"/>
                                <w:szCs w:val="36"/>
                                <w:lang w:val="es-ES"/>
                              </w:rPr>
                              <w:t>Ciclo 2019-2</w:t>
                            </w:r>
                          </w:p>
                          <w:p w14:paraId="297E0713" w14:textId="77777777" w:rsidR="0017691D" w:rsidRDefault="0017691D"/>
                          <w:p w14:paraId="62E23460" w14:textId="77777777" w:rsidR="0017691D" w:rsidRPr="007D5FEA" w:rsidRDefault="0017691D">
                            <w:pPr>
                              <w:rPr>
                                <w:sz w:val="36"/>
                                <w:szCs w:val="36"/>
                                <w:lang w:val="es-ES"/>
                              </w:rPr>
                            </w:pPr>
                            <w:r w:rsidRPr="007D5FEA">
                              <w:rPr>
                                <w:sz w:val="36"/>
                                <w:szCs w:val="36"/>
                                <w:lang w:val="es-ES"/>
                              </w:rPr>
                              <w:t>Ciclo 2019-2</w:t>
                            </w:r>
                          </w:p>
                          <w:p w14:paraId="1B0023DD" w14:textId="77777777" w:rsidR="0017691D" w:rsidRDefault="0017691D"/>
                          <w:p w14:paraId="6F6C98B8" w14:textId="77777777" w:rsidR="0017691D" w:rsidRPr="007D5FEA" w:rsidRDefault="0017691D">
                            <w:pPr>
                              <w:rPr>
                                <w:sz w:val="36"/>
                                <w:szCs w:val="36"/>
                                <w:lang w:val="es-ES"/>
                              </w:rPr>
                            </w:pPr>
                            <w:r w:rsidRPr="007D5FEA">
                              <w:rPr>
                                <w:sz w:val="36"/>
                                <w:szCs w:val="36"/>
                                <w:lang w:val="es-ES"/>
                              </w:rPr>
                              <w:t>Ciclo 2019-2</w:t>
                            </w:r>
                          </w:p>
                          <w:p w14:paraId="342BB6F7" w14:textId="77777777" w:rsidR="0017691D" w:rsidRDefault="0017691D"/>
                          <w:p w14:paraId="0C16FFC5" w14:textId="77777777" w:rsidR="0017691D" w:rsidRPr="007D5FEA" w:rsidRDefault="0017691D">
                            <w:pPr>
                              <w:rPr>
                                <w:sz w:val="36"/>
                                <w:szCs w:val="36"/>
                                <w:lang w:val="es-ES"/>
                              </w:rPr>
                            </w:pPr>
                            <w:r w:rsidRPr="007D5FEA">
                              <w:rPr>
                                <w:sz w:val="36"/>
                                <w:szCs w:val="36"/>
                                <w:lang w:val="es-ES"/>
                              </w:rPr>
                              <w:t>Ciclo 2019-2</w:t>
                            </w:r>
                          </w:p>
                          <w:p w14:paraId="695EDA77" w14:textId="77777777" w:rsidR="0017691D" w:rsidRDefault="0017691D"/>
                          <w:p w14:paraId="76F00661" w14:textId="77777777" w:rsidR="0017691D" w:rsidRPr="007D5FEA" w:rsidRDefault="0017691D">
                            <w:pPr>
                              <w:rPr>
                                <w:sz w:val="36"/>
                                <w:szCs w:val="36"/>
                                <w:lang w:val="es-ES"/>
                              </w:rPr>
                            </w:pPr>
                            <w:r w:rsidRPr="007D5FEA">
                              <w:rPr>
                                <w:sz w:val="36"/>
                                <w:szCs w:val="36"/>
                                <w:lang w:val="es-ES"/>
                              </w:rPr>
                              <w:t>Ciclo 2019-2</w:t>
                            </w:r>
                          </w:p>
                          <w:p w14:paraId="7131C0CE" w14:textId="77777777" w:rsidR="0017691D" w:rsidRDefault="0017691D"/>
                          <w:p w14:paraId="1CBE8B8F" w14:textId="77777777" w:rsidR="0017691D" w:rsidRPr="007D5FEA" w:rsidRDefault="0017691D">
                            <w:pPr>
                              <w:rPr>
                                <w:sz w:val="36"/>
                                <w:szCs w:val="36"/>
                                <w:lang w:val="es-ES"/>
                              </w:rPr>
                            </w:pPr>
                            <w:r w:rsidRPr="007D5FEA">
                              <w:rPr>
                                <w:sz w:val="36"/>
                                <w:szCs w:val="36"/>
                                <w:lang w:val="es-ES"/>
                              </w:rPr>
                              <w:t>Ciclo 2019-2</w:t>
                            </w:r>
                          </w:p>
                          <w:p w14:paraId="54FCB601" w14:textId="77777777" w:rsidR="0017691D" w:rsidRDefault="0017691D"/>
                          <w:p w14:paraId="7DDF2205" w14:textId="77777777" w:rsidR="0017691D" w:rsidRPr="007D5FEA" w:rsidRDefault="0017691D">
                            <w:pPr>
                              <w:rPr>
                                <w:sz w:val="36"/>
                                <w:szCs w:val="36"/>
                                <w:lang w:val="es-ES"/>
                              </w:rPr>
                            </w:pPr>
                            <w:r w:rsidRPr="007D5FEA">
                              <w:rPr>
                                <w:sz w:val="36"/>
                                <w:szCs w:val="36"/>
                                <w:lang w:val="es-ES"/>
                              </w:rPr>
                              <w:t>Ciclo 2019-2</w:t>
                            </w:r>
                          </w:p>
                          <w:p w14:paraId="74291BF7" w14:textId="77777777" w:rsidR="0017691D" w:rsidRDefault="0017691D"/>
                          <w:p w14:paraId="6822C033" w14:textId="77777777" w:rsidR="0017691D" w:rsidRPr="007D5FEA" w:rsidRDefault="0017691D">
                            <w:pPr>
                              <w:rPr>
                                <w:sz w:val="36"/>
                                <w:szCs w:val="36"/>
                                <w:lang w:val="es-ES"/>
                              </w:rPr>
                            </w:pPr>
                            <w:r w:rsidRPr="007D5FEA">
                              <w:rPr>
                                <w:sz w:val="36"/>
                                <w:szCs w:val="36"/>
                                <w:lang w:val="es-ES"/>
                              </w:rPr>
                              <w:t>Ciclo 2019-2</w:t>
                            </w:r>
                          </w:p>
                          <w:p w14:paraId="18344CE8" w14:textId="77777777" w:rsidR="0017691D" w:rsidRDefault="0017691D"/>
                          <w:p w14:paraId="297714BC" w14:textId="77777777" w:rsidR="0017691D" w:rsidRPr="007D5FEA" w:rsidRDefault="0017691D">
                            <w:pPr>
                              <w:rPr>
                                <w:sz w:val="36"/>
                                <w:szCs w:val="36"/>
                                <w:lang w:val="es-ES"/>
                              </w:rPr>
                            </w:pPr>
                            <w:r w:rsidRPr="007D5FEA">
                              <w:rPr>
                                <w:sz w:val="36"/>
                                <w:szCs w:val="36"/>
                                <w:lang w:val="es-ES"/>
                              </w:rPr>
                              <w:t>Ciclo 2019-2</w:t>
                            </w:r>
                          </w:p>
                          <w:p w14:paraId="58632977" w14:textId="77777777" w:rsidR="0017691D" w:rsidRDefault="0017691D"/>
                          <w:p w14:paraId="6F3AAAC5" w14:textId="77777777" w:rsidR="0017691D" w:rsidRPr="007D5FEA" w:rsidRDefault="0017691D">
                            <w:pPr>
                              <w:rPr>
                                <w:sz w:val="36"/>
                                <w:szCs w:val="36"/>
                                <w:lang w:val="es-ES"/>
                              </w:rPr>
                            </w:pPr>
                            <w:r w:rsidRPr="007D5FEA">
                              <w:rPr>
                                <w:sz w:val="36"/>
                                <w:szCs w:val="36"/>
                                <w:lang w:val="es-ES"/>
                              </w:rPr>
                              <w:t>Ciclo 2019-2</w:t>
                            </w:r>
                          </w:p>
                          <w:p w14:paraId="38B64107" w14:textId="77777777" w:rsidR="0017691D" w:rsidRDefault="0017691D"/>
                          <w:p w14:paraId="42E96DF4" w14:textId="77777777" w:rsidR="0017691D" w:rsidRPr="007D5FEA" w:rsidRDefault="0017691D">
                            <w:pPr>
                              <w:rPr>
                                <w:sz w:val="36"/>
                                <w:szCs w:val="36"/>
                                <w:lang w:val="es-ES"/>
                              </w:rPr>
                            </w:pPr>
                            <w:r w:rsidRPr="007D5FEA">
                              <w:rPr>
                                <w:sz w:val="36"/>
                                <w:szCs w:val="36"/>
                                <w:lang w:val="es-ES"/>
                              </w:rPr>
                              <w:t>Ciclo 2019-2</w:t>
                            </w:r>
                          </w:p>
                          <w:p w14:paraId="102BFD44" w14:textId="77777777" w:rsidR="0017691D" w:rsidRDefault="0017691D"/>
                          <w:p w14:paraId="029FC218" w14:textId="77777777" w:rsidR="0017691D" w:rsidRPr="007D5FEA" w:rsidRDefault="0017691D">
                            <w:pPr>
                              <w:rPr>
                                <w:sz w:val="36"/>
                                <w:szCs w:val="36"/>
                                <w:lang w:val="es-ES"/>
                              </w:rPr>
                            </w:pPr>
                            <w:r w:rsidRPr="007D5FEA">
                              <w:rPr>
                                <w:sz w:val="36"/>
                                <w:szCs w:val="36"/>
                                <w:lang w:val="es-ES"/>
                              </w:rPr>
                              <w:t>Ciclo 2019-2</w:t>
                            </w:r>
                          </w:p>
                          <w:p w14:paraId="45E5C286" w14:textId="77777777" w:rsidR="0017691D" w:rsidRDefault="0017691D"/>
                          <w:p w14:paraId="1A64642E" w14:textId="77777777" w:rsidR="0017691D" w:rsidRPr="007D5FEA" w:rsidRDefault="0017691D">
                            <w:pPr>
                              <w:rPr>
                                <w:sz w:val="36"/>
                                <w:szCs w:val="36"/>
                                <w:lang w:val="es-ES"/>
                              </w:rPr>
                            </w:pPr>
                            <w:r w:rsidRPr="007D5FEA">
                              <w:rPr>
                                <w:sz w:val="36"/>
                                <w:szCs w:val="36"/>
                                <w:lang w:val="es-ES"/>
                              </w:rPr>
                              <w:t>Ciclo 2019-2</w:t>
                            </w:r>
                          </w:p>
                          <w:p w14:paraId="1863E67F" w14:textId="77777777" w:rsidR="0017691D" w:rsidRDefault="0017691D"/>
                          <w:p w14:paraId="4B8E48F0" w14:textId="77777777" w:rsidR="0017691D" w:rsidRPr="007D5FEA" w:rsidRDefault="0017691D">
                            <w:pPr>
                              <w:rPr>
                                <w:sz w:val="36"/>
                                <w:szCs w:val="36"/>
                                <w:lang w:val="es-ES"/>
                              </w:rPr>
                            </w:pPr>
                            <w:r w:rsidRPr="007D5FEA">
                              <w:rPr>
                                <w:sz w:val="36"/>
                                <w:szCs w:val="36"/>
                                <w:lang w:val="es-ES"/>
                              </w:rPr>
                              <w:t>Ciclo 2019-2</w:t>
                            </w:r>
                          </w:p>
                          <w:p w14:paraId="2C90FEDF" w14:textId="77777777" w:rsidR="0017691D" w:rsidRDefault="0017691D"/>
                          <w:p w14:paraId="518E8920" w14:textId="77777777" w:rsidR="0017691D" w:rsidRPr="007D5FEA" w:rsidRDefault="0017691D">
                            <w:pPr>
                              <w:rPr>
                                <w:sz w:val="36"/>
                                <w:szCs w:val="36"/>
                                <w:lang w:val="es-ES"/>
                              </w:rPr>
                            </w:pPr>
                            <w:r w:rsidRPr="007D5FEA">
                              <w:rPr>
                                <w:sz w:val="36"/>
                                <w:szCs w:val="36"/>
                                <w:lang w:val="es-ES"/>
                              </w:rPr>
                              <w:t>Ciclo 2019-2</w:t>
                            </w:r>
                          </w:p>
                          <w:p w14:paraId="642F81D7" w14:textId="77777777" w:rsidR="0017691D" w:rsidRDefault="0017691D"/>
                          <w:p w14:paraId="0D95008E" w14:textId="77777777" w:rsidR="0017691D" w:rsidRPr="007D5FEA" w:rsidRDefault="0017691D">
                            <w:pPr>
                              <w:rPr>
                                <w:sz w:val="36"/>
                                <w:szCs w:val="36"/>
                                <w:lang w:val="es-ES"/>
                              </w:rPr>
                            </w:pPr>
                            <w:r w:rsidRPr="007D5FEA">
                              <w:rPr>
                                <w:sz w:val="36"/>
                                <w:szCs w:val="36"/>
                                <w:lang w:val="es-ES"/>
                              </w:rPr>
                              <w:t>Ciclo 2019-2</w:t>
                            </w:r>
                          </w:p>
                          <w:p w14:paraId="28430D32" w14:textId="77777777" w:rsidR="0017691D" w:rsidRDefault="0017691D"/>
                          <w:p w14:paraId="2F5E0730" w14:textId="77777777" w:rsidR="0017691D" w:rsidRPr="007D5FEA" w:rsidRDefault="0017691D">
                            <w:pPr>
                              <w:rPr>
                                <w:sz w:val="36"/>
                                <w:szCs w:val="36"/>
                                <w:lang w:val="es-ES"/>
                              </w:rPr>
                            </w:pPr>
                            <w:r w:rsidRPr="007D5FEA">
                              <w:rPr>
                                <w:sz w:val="36"/>
                                <w:szCs w:val="36"/>
                                <w:lang w:val="es-ES"/>
                              </w:rPr>
                              <w:t>Ciclo 2019-2</w:t>
                            </w:r>
                          </w:p>
                          <w:p w14:paraId="454695FA" w14:textId="77777777" w:rsidR="0017691D" w:rsidRDefault="0017691D"/>
                          <w:p w14:paraId="3FF473FC" w14:textId="77777777" w:rsidR="0017691D" w:rsidRPr="007D5FEA" w:rsidRDefault="0017691D">
                            <w:pPr>
                              <w:rPr>
                                <w:sz w:val="36"/>
                                <w:szCs w:val="36"/>
                                <w:lang w:val="es-ES"/>
                              </w:rPr>
                            </w:pPr>
                            <w:r w:rsidRPr="007D5FEA">
                              <w:rPr>
                                <w:sz w:val="36"/>
                                <w:szCs w:val="36"/>
                                <w:lang w:val="es-ES"/>
                              </w:rPr>
                              <w:t>Ciclo 2019-2</w:t>
                            </w:r>
                          </w:p>
                          <w:p w14:paraId="20124E0F" w14:textId="77777777" w:rsidR="0017691D" w:rsidRDefault="0017691D"/>
                          <w:p w14:paraId="7949622C" w14:textId="77777777" w:rsidR="0017691D" w:rsidRPr="007D5FEA" w:rsidRDefault="0017691D">
                            <w:pPr>
                              <w:rPr>
                                <w:sz w:val="36"/>
                                <w:szCs w:val="36"/>
                                <w:lang w:val="es-ES"/>
                              </w:rPr>
                            </w:pPr>
                            <w:r w:rsidRPr="007D5FEA">
                              <w:rPr>
                                <w:sz w:val="36"/>
                                <w:szCs w:val="36"/>
                                <w:lang w:val="es-ES"/>
                              </w:rPr>
                              <w:t>Ciclo 2019-2</w:t>
                            </w:r>
                          </w:p>
                          <w:p w14:paraId="0F483231" w14:textId="77777777" w:rsidR="0017691D" w:rsidRDefault="0017691D"/>
                          <w:p w14:paraId="5FBA2D2F" w14:textId="77777777" w:rsidR="0017691D" w:rsidRPr="007D5FEA" w:rsidRDefault="0017691D">
                            <w:pPr>
                              <w:rPr>
                                <w:sz w:val="36"/>
                                <w:szCs w:val="36"/>
                                <w:lang w:val="es-ES"/>
                              </w:rPr>
                            </w:pPr>
                            <w:r w:rsidRPr="007D5FEA">
                              <w:rPr>
                                <w:sz w:val="36"/>
                                <w:szCs w:val="36"/>
                                <w:lang w:val="es-ES"/>
                              </w:rPr>
                              <w:t>Ciclo 2019-2</w:t>
                            </w:r>
                          </w:p>
                          <w:p w14:paraId="04644470" w14:textId="77777777" w:rsidR="0017691D" w:rsidRDefault="0017691D"/>
                          <w:p w14:paraId="15A2206E" w14:textId="77777777" w:rsidR="0017691D" w:rsidRPr="007D5FEA" w:rsidRDefault="0017691D">
                            <w:pPr>
                              <w:rPr>
                                <w:sz w:val="36"/>
                                <w:szCs w:val="36"/>
                                <w:lang w:val="es-ES"/>
                              </w:rPr>
                            </w:pPr>
                            <w:r w:rsidRPr="007D5FEA">
                              <w:rPr>
                                <w:sz w:val="36"/>
                                <w:szCs w:val="36"/>
                                <w:lang w:val="es-ES"/>
                              </w:rPr>
                              <w:t>Ciclo 2019-2</w:t>
                            </w:r>
                          </w:p>
                          <w:p w14:paraId="07C2E818" w14:textId="77777777" w:rsidR="0017691D" w:rsidRDefault="0017691D"/>
                          <w:p w14:paraId="5B4E82CF" w14:textId="77777777" w:rsidR="0017691D" w:rsidRPr="007D5FEA" w:rsidRDefault="0017691D">
                            <w:pPr>
                              <w:rPr>
                                <w:sz w:val="36"/>
                                <w:szCs w:val="36"/>
                                <w:lang w:val="es-ES"/>
                              </w:rPr>
                            </w:pPr>
                            <w:r w:rsidRPr="007D5FEA">
                              <w:rPr>
                                <w:sz w:val="36"/>
                                <w:szCs w:val="36"/>
                                <w:lang w:val="es-ES"/>
                              </w:rPr>
                              <w:t>Ciclo 2019-2</w:t>
                            </w:r>
                          </w:p>
                          <w:p w14:paraId="6DFD31D6" w14:textId="77777777" w:rsidR="0017691D" w:rsidRDefault="0017691D"/>
                          <w:p w14:paraId="256DDB80" w14:textId="77777777" w:rsidR="0017691D" w:rsidRPr="007D5FEA" w:rsidRDefault="0017691D">
                            <w:pPr>
                              <w:rPr>
                                <w:sz w:val="36"/>
                                <w:szCs w:val="36"/>
                                <w:lang w:val="es-ES"/>
                              </w:rPr>
                            </w:pPr>
                            <w:r w:rsidRPr="007D5FEA">
                              <w:rPr>
                                <w:sz w:val="36"/>
                                <w:szCs w:val="36"/>
                                <w:lang w:val="es-ES"/>
                              </w:rPr>
                              <w:t>Ciclo 2019-2</w:t>
                            </w:r>
                          </w:p>
                          <w:p w14:paraId="028A819D" w14:textId="77777777" w:rsidR="0017691D" w:rsidRDefault="0017691D"/>
                          <w:p w14:paraId="169B1BC9" w14:textId="77777777" w:rsidR="0017691D" w:rsidRPr="007D5FEA" w:rsidRDefault="0017691D">
                            <w:pPr>
                              <w:rPr>
                                <w:sz w:val="36"/>
                                <w:szCs w:val="36"/>
                                <w:lang w:val="es-ES"/>
                              </w:rPr>
                            </w:pPr>
                            <w:r w:rsidRPr="007D5FEA">
                              <w:rPr>
                                <w:sz w:val="36"/>
                                <w:szCs w:val="36"/>
                                <w:lang w:val="es-ES"/>
                              </w:rPr>
                              <w:t>Ciclo 2019-2</w:t>
                            </w:r>
                          </w:p>
                          <w:p w14:paraId="5785A6E4" w14:textId="77777777" w:rsidR="0017691D" w:rsidRDefault="0017691D"/>
                          <w:p w14:paraId="3D606480" w14:textId="77777777" w:rsidR="0017691D" w:rsidRPr="007D5FEA" w:rsidRDefault="0017691D">
                            <w:pPr>
                              <w:rPr>
                                <w:sz w:val="36"/>
                                <w:szCs w:val="36"/>
                                <w:lang w:val="es-ES"/>
                              </w:rPr>
                            </w:pPr>
                            <w:r w:rsidRPr="007D5FEA">
                              <w:rPr>
                                <w:sz w:val="36"/>
                                <w:szCs w:val="36"/>
                                <w:lang w:val="es-ES"/>
                              </w:rPr>
                              <w:t>Ciclo 2019-2</w:t>
                            </w:r>
                          </w:p>
                          <w:p w14:paraId="35FC5D04" w14:textId="77777777" w:rsidR="0017691D" w:rsidRDefault="0017691D"/>
                          <w:p w14:paraId="2D89261D" w14:textId="77777777" w:rsidR="0017691D" w:rsidRPr="007D5FEA" w:rsidRDefault="0017691D">
                            <w:pPr>
                              <w:rPr>
                                <w:sz w:val="36"/>
                                <w:szCs w:val="36"/>
                                <w:lang w:val="es-ES"/>
                              </w:rPr>
                            </w:pPr>
                            <w:r w:rsidRPr="007D5FEA">
                              <w:rPr>
                                <w:sz w:val="36"/>
                                <w:szCs w:val="36"/>
                                <w:lang w:val="es-ES"/>
                              </w:rPr>
                              <w:t>Ciclo 2019-2</w:t>
                            </w:r>
                          </w:p>
                          <w:p w14:paraId="01880134" w14:textId="77777777" w:rsidR="0017691D" w:rsidRDefault="0017691D"/>
                          <w:p w14:paraId="59A2D31F" w14:textId="77777777" w:rsidR="0017691D" w:rsidRPr="007D5FEA" w:rsidRDefault="0017691D">
                            <w:pPr>
                              <w:rPr>
                                <w:sz w:val="36"/>
                                <w:szCs w:val="36"/>
                                <w:lang w:val="es-ES"/>
                              </w:rPr>
                            </w:pPr>
                            <w:r w:rsidRPr="007D5FEA">
                              <w:rPr>
                                <w:sz w:val="36"/>
                                <w:szCs w:val="36"/>
                                <w:lang w:val="es-ES"/>
                              </w:rPr>
                              <w:t>Ciclo 2019-2</w:t>
                            </w:r>
                          </w:p>
                          <w:p w14:paraId="568A450C" w14:textId="77777777" w:rsidR="0017691D" w:rsidRDefault="0017691D"/>
                          <w:p w14:paraId="1187BB2C" w14:textId="77777777" w:rsidR="0017691D" w:rsidRPr="007D5FEA" w:rsidRDefault="0017691D">
                            <w:pPr>
                              <w:rPr>
                                <w:sz w:val="36"/>
                                <w:szCs w:val="36"/>
                                <w:lang w:val="es-ES"/>
                              </w:rPr>
                            </w:pPr>
                            <w:r w:rsidRPr="007D5FEA">
                              <w:rPr>
                                <w:sz w:val="36"/>
                                <w:szCs w:val="36"/>
                                <w:lang w:val="es-ES"/>
                              </w:rPr>
                              <w:t>Ciclo 2019-2</w:t>
                            </w:r>
                          </w:p>
                          <w:p w14:paraId="1F244A59" w14:textId="77777777" w:rsidR="0017691D" w:rsidRDefault="0017691D"/>
                          <w:p w14:paraId="4E44F71F" w14:textId="77777777" w:rsidR="0017691D" w:rsidRPr="007D5FEA" w:rsidRDefault="0017691D">
                            <w:pPr>
                              <w:rPr>
                                <w:sz w:val="36"/>
                                <w:szCs w:val="36"/>
                                <w:lang w:val="es-ES"/>
                              </w:rPr>
                            </w:pPr>
                            <w:r w:rsidRPr="007D5FEA">
                              <w:rPr>
                                <w:sz w:val="36"/>
                                <w:szCs w:val="36"/>
                                <w:lang w:val="es-ES"/>
                              </w:rPr>
                              <w:t>Ciclo 2019-2</w:t>
                            </w:r>
                          </w:p>
                          <w:p w14:paraId="46C94258" w14:textId="77777777" w:rsidR="0017691D" w:rsidRDefault="0017691D"/>
                          <w:p w14:paraId="3202FAE4" w14:textId="77777777" w:rsidR="0017691D" w:rsidRPr="007D5FEA" w:rsidRDefault="0017691D">
                            <w:pPr>
                              <w:rPr>
                                <w:sz w:val="36"/>
                                <w:szCs w:val="36"/>
                                <w:lang w:val="es-ES"/>
                              </w:rPr>
                            </w:pPr>
                            <w:r w:rsidRPr="007D5FEA">
                              <w:rPr>
                                <w:sz w:val="36"/>
                                <w:szCs w:val="36"/>
                                <w:lang w:val="es-ES"/>
                              </w:rPr>
                              <w:t>Ciclo 2019-2</w:t>
                            </w:r>
                          </w:p>
                          <w:p w14:paraId="375FDD43" w14:textId="77777777" w:rsidR="0017691D" w:rsidRDefault="0017691D"/>
                          <w:p w14:paraId="73B82469" w14:textId="77777777" w:rsidR="0017691D" w:rsidRPr="007D5FEA" w:rsidRDefault="0017691D">
                            <w:pPr>
                              <w:rPr>
                                <w:sz w:val="36"/>
                                <w:szCs w:val="36"/>
                                <w:lang w:val="es-ES"/>
                              </w:rPr>
                            </w:pPr>
                            <w:r w:rsidRPr="007D5FEA">
                              <w:rPr>
                                <w:sz w:val="36"/>
                                <w:szCs w:val="36"/>
                                <w:lang w:val="es-ES"/>
                              </w:rPr>
                              <w:t>Ciclo 2019-2</w:t>
                            </w:r>
                          </w:p>
                          <w:p w14:paraId="7A59BE83" w14:textId="77777777" w:rsidR="0017691D" w:rsidRDefault="0017691D"/>
                          <w:p w14:paraId="5FEE96DB" w14:textId="77777777" w:rsidR="0017691D" w:rsidRPr="007D5FEA" w:rsidRDefault="0017691D">
                            <w:pPr>
                              <w:rPr>
                                <w:sz w:val="36"/>
                                <w:szCs w:val="36"/>
                                <w:lang w:val="es-ES"/>
                              </w:rPr>
                            </w:pPr>
                            <w:r w:rsidRPr="007D5FEA">
                              <w:rPr>
                                <w:sz w:val="36"/>
                                <w:szCs w:val="36"/>
                                <w:lang w:val="es-ES"/>
                              </w:rPr>
                              <w:t>Ciclo 2019-2</w:t>
                            </w:r>
                          </w:p>
                          <w:p w14:paraId="5F1E45B8" w14:textId="77777777" w:rsidR="0017691D" w:rsidRDefault="0017691D"/>
                          <w:p w14:paraId="27658ED8" w14:textId="77777777" w:rsidR="0017691D" w:rsidRPr="007D5FEA" w:rsidRDefault="0017691D">
                            <w:pPr>
                              <w:rPr>
                                <w:sz w:val="36"/>
                                <w:szCs w:val="36"/>
                                <w:lang w:val="es-ES"/>
                              </w:rPr>
                            </w:pPr>
                            <w:r w:rsidRPr="007D5FEA">
                              <w:rPr>
                                <w:sz w:val="36"/>
                                <w:szCs w:val="36"/>
                                <w:lang w:val="es-ES"/>
                              </w:rPr>
                              <w:t>Ciclo 2019-2</w:t>
                            </w:r>
                          </w:p>
                          <w:p w14:paraId="7E25B6A1" w14:textId="77777777" w:rsidR="0017691D" w:rsidRDefault="0017691D"/>
                          <w:p w14:paraId="07DC273E" w14:textId="77777777" w:rsidR="0017691D" w:rsidRPr="007D5FEA" w:rsidRDefault="0017691D">
                            <w:pPr>
                              <w:rPr>
                                <w:sz w:val="36"/>
                                <w:szCs w:val="36"/>
                                <w:lang w:val="es-ES"/>
                              </w:rPr>
                            </w:pPr>
                            <w:r w:rsidRPr="007D5FEA">
                              <w:rPr>
                                <w:sz w:val="36"/>
                                <w:szCs w:val="36"/>
                                <w:lang w:val="es-ES"/>
                              </w:rPr>
                              <w:t>Ciclo 2019-2</w:t>
                            </w:r>
                          </w:p>
                          <w:p w14:paraId="23DA269B" w14:textId="77777777" w:rsidR="0017691D" w:rsidRDefault="0017691D"/>
                          <w:p w14:paraId="0307BAD0" w14:textId="77777777" w:rsidR="0017691D" w:rsidRPr="007D5FEA" w:rsidRDefault="0017691D">
                            <w:pPr>
                              <w:rPr>
                                <w:sz w:val="36"/>
                                <w:szCs w:val="36"/>
                                <w:lang w:val="es-ES"/>
                              </w:rPr>
                            </w:pPr>
                            <w:r w:rsidRPr="007D5FEA">
                              <w:rPr>
                                <w:sz w:val="36"/>
                                <w:szCs w:val="36"/>
                                <w:lang w:val="es-ES"/>
                              </w:rPr>
                              <w:t>Ciclo 2019-2</w:t>
                            </w:r>
                          </w:p>
                          <w:p w14:paraId="5A96815F" w14:textId="77777777" w:rsidR="0017691D" w:rsidRDefault="0017691D"/>
                          <w:p w14:paraId="5AEE021D" w14:textId="77777777" w:rsidR="0017691D" w:rsidRPr="007D5FEA" w:rsidRDefault="0017691D">
                            <w:pPr>
                              <w:rPr>
                                <w:sz w:val="36"/>
                                <w:szCs w:val="36"/>
                                <w:lang w:val="es-ES"/>
                              </w:rPr>
                            </w:pPr>
                            <w:r w:rsidRPr="007D5FEA">
                              <w:rPr>
                                <w:sz w:val="36"/>
                                <w:szCs w:val="36"/>
                                <w:lang w:val="es-ES"/>
                              </w:rPr>
                              <w:t>Ciclo 2019-2</w:t>
                            </w:r>
                          </w:p>
                          <w:p w14:paraId="77D3F2E4" w14:textId="77777777" w:rsidR="0017691D" w:rsidRDefault="0017691D"/>
                          <w:p w14:paraId="191A054C" w14:textId="77777777" w:rsidR="0017691D" w:rsidRPr="007D5FEA" w:rsidRDefault="0017691D">
                            <w:pPr>
                              <w:rPr>
                                <w:sz w:val="36"/>
                                <w:szCs w:val="36"/>
                                <w:lang w:val="es-ES"/>
                              </w:rPr>
                            </w:pPr>
                            <w:r w:rsidRPr="007D5FEA">
                              <w:rPr>
                                <w:sz w:val="36"/>
                                <w:szCs w:val="36"/>
                                <w:lang w:val="es-ES"/>
                              </w:rPr>
                              <w:t>Ciclo 2019-2</w:t>
                            </w:r>
                          </w:p>
                          <w:p w14:paraId="164A00D0" w14:textId="77777777" w:rsidR="0017691D" w:rsidRDefault="0017691D"/>
                          <w:p w14:paraId="300DFAFD" w14:textId="77777777" w:rsidR="0017691D" w:rsidRPr="007D5FEA" w:rsidRDefault="0017691D">
                            <w:pPr>
                              <w:rPr>
                                <w:sz w:val="36"/>
                                <w:szCs w:val="36"/>
                                <w:lang w:val="es-ES"/>
                              </w:rPr>
                            </w:pPr>
                            <w:r w:rsidRPr="007D5FEA">
                              <w:rPr>
                                <w:sz w:val="36"/>
                                <w:szCs w:val="36"/>
                                <w:lang w:val="es-ES"/>
                              </w:rPr>
                              <w:t>Ciclo 2019-2</w:t>
                            </w:r>
                          </w:p>
                          <w:p w14:paraId="23628411" w14:textId="77777777" w:rsidR="0017691D" w:rsidRDefault="0017691D"/>
                          <w:p w14:paraId="157156F2" w14:textId="77777777" w:rsidR="0017691D" w:rsidRPr="007D5FEA" w:rsidRDefault="0017691D">
                            <w:pPr>
                              <w:rPr>
                                <w:sz w:val="36"/>
                                <w:szCs w:val="36"/>
                                <w:lang w:val="es-ES"/>
                              </w:rPr>
                            </w:pPr>
                            <w:r w:rsidRPr="007D5FEA">
                              <w:rPr>
                                <w:sz w:val="36"/>
                                <w:szCs w:val="36"/>
                                <w:lang w:val="es-ES"/>
                              </w:rPr>
                              <w:t>Ciclo 2019-2</w:t>
                            </w:r>
                          </w:p>
                          <w:p w14:paraId="3821426E" w14:textId="77777777" w:rsidR="0017691D" w:rsidRDefault="0017691D"/>
                          <w:p w14:paraId="6EFE387F" w14:textId="77777777" w:rsidR="0017691D" w:rsidRPr="007D5FEA" w:rsidRDefault="0017691D">
                            <w:pPr>
                              <w:rPr>
                                <w:sz w:val="36"/>
                                <w:szCs w:val="36"/>
                                <w:lang w:val="es-ES"/>
                              </w:rPr>
                            </w:pPr>
                            <w:r w:rsidRPr="007D5FEA">
                              <w:rPr>
                                <w:sz w:val="36"/>
                                <w:szCs w:val="36"/>
                                <w:lang w:val="es-ES"/>
                              </w:rPr>
                              <w:t>Ciclo 2019-2</w:t>
                            </w:r>
                          </w:p>
                          <w:p w14:paraId="29CA455E" w14:textId="77777777" w:rsidR="0017691D" w:rsidRDefault="0017691D"/>
                          <w:p w14:paraId="4FD3E9E9" w14:textId="77777777" w:rsidR="0017691D" w:rsidRPr="007D5FEA" w:rsidRDefault="0017691D">
                            <w:pPr>
                              <w:rPr>
                                <w:sz w:val="36"/>
                                <w:szCs w:val="36"/>
                                <w:lang w:val="es-ES"/>
                              </w:rPr>
                            </w:pPr>
                            <w:r w:rsidRPr="007D5FEA">
                              <w:rPr>
                                <w:sz w:val="36"/>
                                <w:szCs w:val="36"/>
                                <w:lang w:val="es-ES"/>
                              </w:rPr>
                              <w:t>Ciclo 2019-2</w:t>
                            </w:r>
                          </w:p>
                          <w:p w14:paraId="0FC1636B" w14:textId="77777777" w:rsidR="0017691D" w:rsidRDefault="0017691D"/>
                          <w:p w14:paraId="090FB633" w14:textId="77777777" w:rsidR="0017691D" w:rsidRPr="007D5FEA" w:rsidRDefault="0017691D">
                            <w:pPr>
                              <w:rPr>
                                <w:sz w:val="36"/>
                                <w:szCs w:val="36"/>
                                <w:lang w:val="es-ES"/>
                              </w:rPr>
                            </w:pPr>
                            <w:r w:rsidRPr="007D5FEA">
                              <w:rPr>
                                <w:sz w:val="36"/>
                                <w:szCs w:val="36"/>
                                <w:lang w:val="es-ES"/>
                              </w:rPr>
                              <w:t>Ciclo 2019-2</w:t>
                            </w:r>
                          </w:p>
                          <w:p w14:paraId="3ACD6A17" w14:textId="77777777" w:rsidR="0017691D" w:rsidRDefault="0017691D"/>
                          <w:p w14:paraId="756BCA98" w14:textId="77777777" w:rsidR="0017691D" w:rsidRPr="007D5FEA" w:rsidRDefault="0017691D">
                            <w:pPr>
                              <w:rPr>
                                <w:sz w:val="36"/>
                                <w:szCs w:val="36"/>
                                <w:lang w:val="es-ES"/>
                              </w:rPr>
                            </w:pPr>
                            <w:r w:rsidRPr="007D5FEA">
                              <w:rPr>
                                <w:sz w:val="36"/>
                                <w:szCs w:val="36"/>
                                <w:lang w:val="es-ES"/>
                              </w:rPr>
                              <w:t>Ciclo 2019-2</w:t>
                            </w:r>
                          </w:p>
                          <w:p w14:paraId="43482C0B" w14:textId="77777777" w:rsidR="0017691D" w:rsidRDefault="0017691D"/>
                          <w:p w14:paraId="42CE8188" w14:textId="77777777" w:rsidR="0017691D" w:rsidRPr="007D5FEA" w:rsidRDefault="0017691D">
                            <w:pPr>
                              <w:rPr>
                                <w:sz w:val="36"/>
                                <w:szCs w:val="36"/>
                                <w:lang w:val="es-ES"/>
                              </w:rPr>
                            </w:pPr>
                            <w:r w:rsidRPr="007D5FEA">
                              <w:rPr>
                                <w:sz w:val="36"/>
                                <w:szCs w:val="36"/>
                                <w:lang w:val="es-ES"/>
                              </w:rPr>
                              <w:t>Ciclo 2019-2</w:t>
                            </w:r>
                          </w:p>
                          <w:p w14:paraId="074C0897" w14:textId="77777777" w:rsidR="0017691D" w:rsidRDefault="0017691D"/>
                          <w:p w14:paraId="0AF23597" w14:textId="77777777" w:rsidR="0017691D" w:rsidRPr="007D5FEA" w:rsidRDefault="0017691D">
                            <w:pPr>
                              <w:rPr>
                                <w:sz w:val="36"/>
                                <w:szCs w:val="36"/>
                                <w:lang w:val="es-ES"/>
                              </w:rPr>
                            </w:pPr>
                            <w:r w:rsidRPr="007D5FEA">
                              <w:rPr>
                                <w:sz w:val="36"/>
                                <w:szCs w:val="36"/>
                                <w:lang w:val="es-ES"/>
                              </w:rPr>
                              <w:t>Ciclo 2019-2</w:t>
                            </w:r>
                          </w:p>
                          <w:p w14:paraId="08FEA632" w14:textId="77777777" w:rsidR="0017691D" w:rsidRDefault="0017691D"/>
                          <w:p w14:paraId="2C3A7274" w14:textId="77777777" w:rsidR="0017691D" w:rsidRPr="007D5FEA" w:rsidRDefault="0017691D">
                            <w:pPr>
                              <w:rPr>
                                <w:sz w:val="36"/>
                                <w:szCs w:val="36"/>
                                <w:lang w:val="es-ES"/>
                              </w:rPr>
                            </w:pPr>
                            <w:r w:rsidRPr="007D5FEA">
                              <w:rPr>
                                <w:sz w:val="36"/>
                                <w:szCs w:val="36"/>
                                <w:lang w:val="es-ES"/>
                              </w:rPr>
                              <w:t>Ciclo 2019-2</w:t>
                            </w:r>
                          </w:p>
                          <w:p w14:paraId="59459F03" w14:textId="77777777" w:rsidR="0017691D" w:rsidRDefault="0017691D"/>
                          <w:p w14:paraId="5EF20BE2" w14:textId="77777777" w:rsidR="0017691D" w:rsidRPr="007D5FEA" w:rsidRDefault="0017691D">
                            <w:pPr>
                              <w:rPr>
                                <w:sz w:val="36"/>
                                <w:szCs w:val="36"/>
                                <w:lang w:val="es-ES"/>
                              </w:rPr>
                            </w:pPr>
                            <w:r w:rsidRPr="007D5FEA">
                              <w:rPr>
                                <w:sz w:val="36"/>
                                <w:szCs w:val="36"/>
                                <w:lang w:val="es-ES"/>
                              </w:rPr>
                              <w:t>Ciclo 2019-2</w:t>
                            </w:r>
                          </w:p>
                          <w:p w14:paraId="06BEB61F" w14:textId="77777777" w:rsidR="0017691D" w:rsidRDefault="0017691D"/>
                          <w:p w14:paraId="5D5D6EA5" w14:textId="77777777" w:rsidR="0017691D" w:rsidRPr="007D5FEA" w:rsidRDefault="0017691D">
                            <w:pPr>
                              <w:rPr>
                                <w:sz w:val="36"/>
                                <w:szCs w:val="36"/>
                                <w:lang w:val="es-ES"/>
                              </w:rPr>
                            </w:pPr>
                            <w:r w:rsidRPr="007D5FEA">
                              <w:rPr>
                                <w:sz w:val="36"/>
                                <w:szCs w:val="36"/>
                                <w:lang w:val="es-ES"/>
                              </w:rPr>
                              <w:t>Ciclo 2019-2</w:t>
                            </w:r>
                          </w:p>
                          <w:p w14:paraId="646A904C" w14:textId="77777777" w:rsidR="0017691D" w:rsidRDefault="0017691D"/>
                          <w:p w14:paraId="672EA413" w14:textId="77777777" w:rsidR="0017691D" w:rsidRPr="007D5FEA" w:rsidRDefault="0017691D">
                            <w:pPr>
                              <w:rPr>
                                <w:sz w:val="36"/>
                                <w:szCs w:val="36"/>
                                <w:lang w:val="es-ES"/>
                              </w:rPr>
                            </w:pPr>
                            <w:r w:rsidRPr="007D5FEA">
                              <w:rPr>
                                <w:sz w:val="36"/>
                                <w:szCs w:val="36"/>
                                <w:lang w:val="es-ES"/>
                              </w:rPr>
                              <w:t>Ciclo 2019-2</w:t>
                            </w:r>
                          </w:p>
                          <w:p w14:paraId="03595F66" w14:textId="77777777" w:rsidR="0017691D" w:rsidRDefault="0017691D"/>
                          <w:p w14:paraId="16AD6E26" w14:textId="77777777" w:rsidR="0017691D" w:rsidRPr="007D5FEA" w:rsidRDefault="0017691D">
                            <w:pPr>
                              <w:rPr>
                                <w:sz w:val="36"/>
                                <w:szCs w:val="36"/>
                                <w:lang w:val="es-ES"/>
                              </w:rPr>
                            </w:pPr>
                            <w:r w:rsidRPr="007D5FEA">
                              <w:rPr>
                                <w:sz w:val="36"/>
                                <w:szCs w:val="36"/>
                                <w:lang w:val="es-ES"/>
                              </w:rPr>
                              <w:t>Ciclo 2019-2</w:t>
                            </w:r>
                          </w:p>
                          <w:p w14:paraId="16677416" w14:textId="77777777" w:rsidR="0017691D" w:rsidRDefault="0017691D"/>
                          <w:p w14:paraId="19DD2006" w14:textId="77777777" w:rsidR="0017691D" w:rsidRPr="007D5FEA" w:rsidRDefault="0017691D">
                            <w:pPr>
                              <w:rPr>
                                <w:sz w:val="36"/>
                                <w:szCs w:val="36"/>
                                <w:lang w:val="es-ES"/>
                              </w:rPr>
                            </w:pPr>
                            <w:r w:rsidRPr="007D5FEA">
                              <w:rPr>
                                <w:sz w:val="36"/>
                                <w:szCs w:val="36"/>
                                <w:lang w:val="es-ES"/>
                              </w:rPr>
                              <w:t>Ciclo 2019-2</w:t>
                            </w:r>
                          </w:p>
                          <w:p w14:paraId="53224A37" w14:textId="77777777" w:rsidR="0017691D" w:rsidRDefault="0017691D"/>
                          <w:p w14:paraId="6585F71F" w14:textId="77777777" w:rsidR="0017691D" w:rsidRPr="007D5FEA" w:rsidRDefault="0017691D">
                            <w:pPr>
                              <w:rPr>
                                <w:sz w:val="36"/>
                                <w:szCs w:val="36"/>
                                <w:lang w:val="es-ES"/>
                              </w:rPr>
                            </w:pPr>
                            <w:r w:rsidRPr="007D5FEA">
                              <w:rPr>
                                <w:sz w:val="36"/>
                                <w:szCs w:val="36"/>
                                <w:lang w:val="es-ES"/>
                              </w:rPr>
                              <w:t>Ciclo 2019-2</w:t>
                            </w:r>
                          </w:p>
                          <w:p w14:paraId="5F66439D" w14:textId="77777777" w:rsidR="0017691D" w:rsidRDefault="0017691D"/>
                          <w:p w14:paraId="713CD8B1" w14:textId="77777777" w:rsidR="0017691D" w:rsidRPr="007D5FEA" w:rsidRDefault="0017691D">
                            <w:pPr>
                              <w:rPr>
                                <w:sz w:val="36"/>
                                <w:szCs w:val="36"/>
                                <w:lang w:val="es-ES"/>
                              </w:rPr>
                            </w:pPr>
                            <w:r w:rsidRPr="007D5FEA">
                              <w:rPr>
                                <w:sz w:val="36"/>
                                <w:szCs w:val="36"/>
                                <w:lang w:val="es-ES"/>
                              </w:rPr>
                              <w:t>Ciclo 2019-2</w:t>
                            </w:r>
                          </w:p>
                          <w:p w14:paraId="4651E567" w14:textId="77777777" w:rsidR="0017691D" w:rsidRDefault="0017691D"/>
                          <w:p w14:paraId="4EDA77DC" w14:textId="77777777" w:rsidR="0017691D" w:rsidRPr="007D5FEA" w:rsidRDefault="0017691D">
                            <w:pPr>
                              <w:rPr>
                                <w:sz w:val="36"/>
                                <w:szCs w:val="36"/>
                                <w:lang w:val="es-ES"/>
                              </w:rPr>
                            </w:pPr>
                            <w:r w:rsidRPr="007D5FEA">
                              <w:rPr>
                                <w:sz w:val="36"/>
                                <w:szCs w:val="36"/>
                                <w:lang w:val="es-ES"/>
                              </w:rPr>
                              <w:t>Ciclo 2019-2</w:t>
                            </w:r>
                          </w:p>
                          <w:p w14:paraId="2E350BCA" w14:textId="77777777" w:rsidR="0017691D" w:rsidRDefault="0017691D"/>
                          <w:p w14:paraId="44120831" w14:textId="77777777" w:rsidR="0017691D" w:rsidRPr="007D5FEA" w:rsidRDefault="0017691D">
                            <w:pPr>
                              <w:rPr>
                                <w:sz w:val="36"/>
                                <w:szCs w:val="36"/>
                                <w:lang w:val="es-ES"/>
                              </w:rPr>
                            </w:pPr>
                            <w:r w:rsidRPr="007D5FEA">
                              <w:rPr>
                                <w:sz w:val="36"/>
                                <w:szCs w:val="36"/>
                                <w:lang w:val="es-ES"/>
                              </w:rPr>
                              <w:t>Ciclo 2019-2</w:t>
                            </w:r>
                          </w:p>
                          <w:p w14:paraId="02D12868" w14:textId="77777777" w:rsidR="0017691D" w:rsidRDefault="0017691D"/>
                          <w:p w14:paraId="2D07C0C6" w14:textId="77777777" w:rsidR="0017691D" w:rsidRPr="007D5FEA" w:rsidRDefault="0017691D">
                            <w:pPr>
                              <w:rPr>
                                <w:sz w:val="36"/>
                                <w:szCs w:val="36"/>
                                <w:lang w:val="es-ES"/>
                              </w:rPr>
                            </w:pPr>
                            <w:r w:rsidRPr="007D5FEA">
                              <w:rPr>
                                <w:sz w:val="36"/>
                                <w:szCs w:val="36"/>
                                <w:lang w:val="es-ES"/>
                              </w:rPr>
                              <w:t>Ciclo 2019-2</w:t>
                            </w:r>
                          </w:p>
                          <w:p w14:paraId="1D7B3F1B" w14:textId="77777777" w:rsidR="0017691D" w:rsidRDefault="0017691D"/>
                          <w:p w14:paraId="1C30AAC1" w14:textId="77777777" w:rsidR="0017691D" w:rsidRPr="007D5FEA" w:rsidRDefault="0017691D">
                            <w:pPr>
                              <w:rPr>
                                <w:sz w:val="36"/>
                                <w:szCs w:val="36"/>
                                <w:lang w:val="es-ES"/>
                              </w:rPr>
                            </w:pPr>
                            <w:r w:rsidRPr="007D5FEA">
                              <w:rPr>
                                <w:sz w:val="36"/>
                                <w:szCs w:val="36"/>
                                <w:lang w:val="es-ES"/>
                              </w:rPr>
                              <w:t>Ciclo 2019-2</w:t>
                            </w:r>
                          </w:p>
                          <w:p w14:paraId="12136D95" w14:textId="77777777" w:rsidR="0017691D" w:rsidRDefault="0017691D"/>
                          <w:p w14:paraId="0E5F9AD7" w14:textId="77777777" w:rsidR="0017691D" w:rsidRPr="007D5FEA" w:rsidRDefault="0017691D">
                            <w:pPr>
                              <w:rPr>
                                <w:sz w:val="36"/>
                                <w:szCs w:val="36"/>
                                <w:lang w:val="es-ES"/>
                              </w:rPr>
                            </w:pPr>
                            <w:r w:rsidRPr="007D5FEA">
                              <w:rPr>
                                <w:sz w:val="36"/>
                                <w:szCs w:val="36"/>
                                <w:lang w:val="es-ES"/>
                              </w:rPr>
                              <w:t>Ciclo 2019-2</w:t>
                            </w:r>
                          </w:p>
                          <w:p w14:paraId="04C3D5F1" w14:textId="77777777" w:rsidR="0017691D" w:rsidRDefault="0017691D"/>
                          <w:p w14:paraId="67F33BFD" w14:textId="77777777" w:rsidR="0017691D" w:rsidRPr="007D5FEA" w:rsidRDefault="0017691D">
                            <w:pPr>
                              <w:rPr>
                                <w:sz w:val="36"/>
                                <w:szCs w:val="36"/>
                                <w:lang w:val="es-ES"/>
                              </w:rPr>
                            </w:pPr>
                            <w:r w:rsidRPr="007D5FEA">
                              <w:rPr>
                                <w:sz w:val="36"/>
                                <w:szCs w:val="36"/>
                                <w:lang w:val="es-ES"/>
                              </w:rPr>
                              <w:t>Ciclo 2019-2</w:t>
                            </w:r>
                          </w:p>
                          <w:p w14:paraId="79515703" w14:textId="77777777" w:rsidR="0017691D" w:rsidRDefault="0017691D"/>
                          <w:p w14:paraId="408402D4" w14:textId="77777777" w:rsidR="0017691D" w:rsidRPr="007D5FEA" w:rsidRDefault="0017691D">
                            <w:pPr>
                              <w:rPr>
                                <w:sz w:val="36"/>
                                <w:szCs w:val="36"/>
                                <w:lang w:val="es-ES"/>
                              </w:rPr>
                            </w:pPr>
                            <w:r w:rsidRPr="007D5FEA">
                              <w:rPr>
                                <w:sz w:val="36"/>
                                <w:szCs w:val="36"/>
                                <w:lang w:val="es-ES"/>
                              </w:rPr>
                              <w:t>Ciclo 2019-2</w:t>
                            </w:r>
                          </w:p>
                          <w:p w14:paraId="236D58DB" w14:textId="77777777" w:rsidR="0017691D" w:rsidRDefault="0017691D"/>
                          <w:p w14:paraId="34F69B3B" w14:textId="77777777" w:rsidR="0017691D" w:rsidRPr="007D5FEA" w:rsidRDefault="0017691D">
                            <w:pPr>
                              <w:rPr>
                                <w:sz w:val="36"/>
                                <w:szCs w:val="36"/>
                                <w:lang w:val="es-ES"/>
                              </w:rPr>
                            </w:pPr>
                            <w:r w:rsidRPr="007D5FEA">
                              <w:rPr>
                                <w:sz w:val="36"/>
                                <w:szCs w:val="36"/>
                                <w:lang w:val="es-ES"/>
                              </w:rPr>
                              <w:t>Ciclo 2019-2</w:t>
                            </w:r>
                          </w:p>
                          <w:p w14:paraId="73ADFFD2" w14:textId="77777777" w:rsidR="0017691D" w:rsidRDefault="0017691D"/>
                          <w:p w14:paraId="753C0FE0" w14:textId="77777777" w:rsidR="0017691D" w:rsidRPr="007D5FEA" w:rsidRDefault="0017691D">
                            <w:pPr>
                              <w:rPr>
                                <w:sz w:val="36"/>
                                <w:szCs w:val="36"/>
                                <w:lang w:val="es-ES"/>
                              </w:rPr>
                            </w:pPr>
                            <w:r w:rsidRPr="007D5FEA">
                              <w:rPr>
                                <w:sz w:val="36"/>
                                <w:szCs w:val="36"/>
                                <w:lang w:val="es-ES"/>
                              </w:rPr>
                              <w:t>Ciclo 2019-2</w:t>
                            </w:r>
                          </w:p>
                          <w:p w14:paraId="1C39F67E" w14:textId="77777777" w:rsidR="0017691D" w:rsidRDefault="0017691D"/>
                          <w:p w14:paraId="76B20BD3" w14:textId="77777777" w:rsidR="0017691D" w:rsidRPr="007D5FEA" w:rsidRDefault="0017691D">
                            <w:pPr>
                              <w:rPr>
                                <w:sz w:val="36"/>
                                <w:szCs w:val="36"/>
                                <w:lang w:val="es-ES"/>
                              </w:rPr>
                            </w:pPr>
                            <w:r w:rsidRPr="007D5FEA">
                              <w:rPr>
                                <w:sz w:val="36"/>
                                <w:szCs w:val="36"/>
                                <w:lang w:val="es-ES"/>
                              </w:rPr>
                              <w:t>Ciclo 2019-2</w:t>
                            </w:r>
                          </w:p>
                          <w:p w14:paraId="277C8581" w14:textId="77777777" w:rsidR="0017691D" w:rsidRDefault="0017691D"/>
                          <w:p w14:paraId="6F1A7669" w14:textId="77777777" w:rsidR="0017691D" w:rsidRPr="007D5FEA" w:rsidRDefault="0017691D">
                            <w:pPr>
                              <w:rPr>
                                <w:sz w:val="36"/>
                                <w:szCs w:val="36"/>
                                <w:lang w:val="es-ES"/>
                              </w:rPr>
                            </w:pPr>
                            <w:r w:rsidRPr="007D5FEA">
                              <w:rPr>
                                <w:sz w:val="36"/>
                                <w:szCs w:val="36"/>
                                <w:lang w:val="es-ES"/>
                              </w:rPr>
                              <w:t>Ciclo 2019-2</w:t>
                            </w:r>
                          </w:p>
                          <w:p w14:paraId="653D7E19" w14:textId="77777777" w:rsidR="0017691D" w:rsidRDefault="0017691D"/>
                          <w:p w14:paraId="031B6AEA" w14:textId="77777777" w:rsidR="0017691D" w:rsidRPr="007D5FEA" w:rsidRDefault="0017691D">
                            <w:pPr>
                              <w:rPr>
                                <w:sz w:val="36"/>
                                <w:szCs w:val="36"/>
                                <w:lang w:val="es-ES"/>
                              </w:rPr>
                            </w:pPr>
                            <w:r w:rsidRPr="007D5FEA">
                              <w:rPr>
                                <w:sz w:val="36"/>
                                <w:szCs w:val="36"/>
                                <w:lang w:val="es-ES"/>
                              </w:rPr>
                              <w:t>Ciclo 2019-2</w:t>
                            </w:r>
                          </w:p>
                          <w:p w14:paraId="4DE140B7" w14:textId="77777777" w:rsidR="0017691D" w:rsidRDefault="0017691D"/>
                          <w:p w14:paraId="557C7EAE" w14:textId="77777777" w:rsidR="0017691D" w:rsidRPr="007D5FEA" w:rsidRDefault="0017691D">
                            <w:pPr>
                              <w:rPr>
                                <w:sz w:val="36"/>
                                <w:szCs w:val="36"/>
                                <w:lang w:val="es-ES"/>
                              </w:rPr>
                            </w:pPr>
                            <w:r w:rsidRPr="007D5FEA">
                              <w:rPr>
                                <w:sz w:val="36"/>
                                <w:szCs w:val="36"/>
                                <w:lang w:val="es-ES"/>
                              </w:rPr>
                              <w:t>Ciclo 2019-2</w:t>
                            </w:r>
                          </w:p>
                          <w:p w14:paraId="2414ADA8" w14:textId="77777777" w:rsidR="0017691D" w:rsidRDefault="0017691D"/>
                          <w:p w14:paraId="4856D4B5" w14:textId="77777777" w:rsidR="0017691D" w:rsidRPr="007D5FEA" w:rsidRDefault="0017691D">
                            <w:pPr>
                              <w:rPr>
                                <w:sz w:val="36"/>
                                <w:szCs w:val="36"/>
                                <w:lang w:val="es-ES"/>
                              </w:rPr>
                            </w:pPr>
                            <w:r w:rsidRPr="007D5FEA">
                              <w:rPr>
                                <w:sz w:val="36"/>
                                <w:szCs w:val="36"/>
                                <w:lang w:val="es-ES"/>
                              </w:rPr>
                              <w:t>Ciclo 2019-2</w:t>
                            </w:r>
                          </w:p>
                          <w:p w14:paraId="462AF2F4" w14:textId="77777777" w:rsidR="0017691D" w:rsidRDefault="0017691D"/>
                          <w:p w14:paraId="78B75440" w14:textId="77777777" w:rsidR="0017691D" w:rsidRPr="007D5FEA" w:rsidRDefault="0017691D">
                            <w:pPr>
                              <w:rPr>
                                <w:sz w:val="36"/>
                                <w:szCs w:val="36"/>
                                <w:lang w:val="es-ES"/>
                              </w:rPr>
                            </w:pPr>
                            <w:r w:rsidRPr="007D5FEA">
                              <w:rPr>
                                <w:sz w:val="36"/>
                                <w:szCs w:val="36"/>
                                <w:lang w:val="es-ES"/>
                              </w:rPr>
                              <w:t>Ciclo 2019-2</w:t>
                            </w:r>
                          </w:p>
                          <w:p w14:paraId="2C2824BF" w14:textId="77777777" w:rsidR="0017691D" w:rsidRDefault="0017691D"/>
                          <w:p w14:paraId="1B1672DB" w14:textId="77777777" w:rsidR="0017691D" w:rsidRPr="007D5FEA" w:rsidRDefault="0017691D">
                            <w:pPr>
                              <w:rPr>
                                <w:sz w:val="36"/>
                                <w:szCs w:val="36"/>
                                <w:lang w:val="es-ES"/>
                              </w:rPr>
                            </w:pPr>
                            <w:r w:rsidRPr="007D5FEA">
                              <w:rPr>
                                <w:sz w:val="36"/>
                                <w:szCs w:val="36"/>
                                <w:lang w:val="es-ES"/>
                              </w:rPr>
                              <w:t>Ciclo 2019-2</w:t>
                            </w:r>
                          </w:p>
                          <w:p w14:paraId="4740E944" w14:textId="77777777" w:rsidR="0017691D" w:rsidRDefault="0017691D"/>
                          <w:p w14:paraId="2041A7E7" w14:textId="77777777" w:rsidR="0017691D" w:rsidRPr="007D5FEA" w:rsidRDefault="0017691D">
                            <w:pPr>
                              <w:rPr>
                                <w:sz w:val="36"/>
                                <w:szCs w:val="36"/>
                                <w:lang w:val="es-ES"/>
                              </w:rPr>
                            </w:pPr>
                            <w:r w:rsidRPr="007D5FEA">
                              <w:rPr>
                                <w:sz w:val="36"/>
                                <w:szCs w:val="36"/>
                                <w:lang w:val="es-ES"/>
                              </w:rPr>
                              <w:t>Ciclo 2019-2</w:t>
                            </w:r>
                          </w:p>
                          <w:p w14:paraId="11D3065D" w14:textId="77777777" w:rsidR="0017691D" w:rsidRDefault="0017691D"/>
                          <w:p w14:paraId="67A7CF29" w14:textId="77777777" w:rsidR="0017691D" w:rsidRPr="007D5FEA" w:rsidRDefault="0017691D">
                            <w:pPr>
                              <w:rPr>
                                <w:sz w:val="36"/>
                                <w:szCs w:val="36"/>
                                <w:lang w:val="es-ES"/>
                              </w:rPr>
                            </w:pPr>
                            <w:r w:rsidRPr="007D5FEA">
                              <w:rPr>
                                <w:sz w:val="36"/>
                                <w:szCs w:val="36"/>
                                <w:lang w:val="es-ES"/>
                              </w:rPr>
                              <w:t>Ciclo 2019-2</w:t>
                            </w:r>
                          </w:p>
                          <w:p w14:paraId="2BC34CA2" w14:textId="77777777" w:rsidR="0017691D" w:rsidRDefault="0017691D"/>
                          <w:p w14:paraId="7E5FBC8A" w14:textId="77777777" w:rsidR="0017691D" w:rsidRPr="007D5FEA" w:rsidRDefault="0017691D">
                            <w:pPr>
                              <w:rPr>
                                <w:sz w:val="36"/>
                                <w:szCs w:val="36"/>
                                <w:lang w:val="es-ES"/>
                              </w:rPr>
                            </w:pPr>
                            <w:r w:rsidRPr="007D5FEA">
                              <w:rPr>
                                <w:sz w:val="36"/>
                                <w:szCs w:val="36"/>
                                <w:lang w:val="es-ES"/>
                              </w:rPr>
                              <w:t>Ciclo 2019-2</w:t>
                            </w:r>
                          </w:p>
                          <w:p w14:paraId="39D0E43B" w14:textId="77777777" w:rsidR="0017691D" w:rsidRDefault="0017691D"/>
                          <w:p w14:paraId="1DD08D11" w14:textId="77777777" w:rsidR="0017691D" w:rsidRPr="007D5FEA" w:rsidRDefault="0017691D">
                            <w:pPr>
                              <w:rPr>
                                <w:sz w:val="36"/>
                                <w:szCs w:val="36"/>
                                <w:lang w:val="es-ES"/>
                              </w:rPr>
                            </w:pPr>
                            <w:r w:rsidRPr="007D5FEA">
                              <w:rPr>
                                <w:sz w:val="36"/>
                                <w:szCs w:val="36"/>
                                <w:lang w:val="es-ES"/>
                              </w:rPr>
                              <w:t>Ciclo 2019-2</w:t>
                            </w:r>
                          </w:p>
                          <w:p w14:paraId="64C092A6" w14:textId="77777777" w:rsidR="0017691D" w:rsidRDefault="0017691D"/>
                          <w:p w14:paraId="4AC6E377" w14:textId="77777777" w:rsidR="0017691D" w:rsidRPr="007D5FEA" w:rsidRDefault="0017691D">
                            <w:pPr>
                              <w:rPr>
                                <w:sz w:val="36"/>
                                <w:szCs w:val="36"/>
                                <w:lang w:val="es-ES"/>
                              </w:rPr>
                            </w:pPr>
                            <w:r w:rsidRPr="007D5FEA">
                              <w:rPr>
                                <w:sz w:val="36"/>
                                <w:szCs w:val="36"/>
                                <w:lang w:val="es-ES"/>
                              </w:rPr>
                              <w:t>Ciclo 2019-2</w:t>
                            </w:r>
                          </w:p>
                          <w:p w14:paraId="4B111B0E" w14:textId="77777777" w:rsidR="0017691D" w:rsidRDefault="0017691D"/>
                          <w:p w14:paraId="6A47C538" w14:textId="77777777" w:rsidR="0017691D" w:rsidRPr="007D5FEA" w:rsidRDefault="0017691D">
                            <w:pPr>
                              <w:rPr>
                                <w:sz w:val="36"/>
                                <w:szCs w:val="36"/>
                                <w:lang w:val="es-ES"/>
                              </w:rPr>
                            </w:pPr>
                            <w:r w:rsidRPr="007D5FEA">
                              <w:rPr>
                                <w:sz w:val="36"/>
                                <w:szCs w:val="36"/>
                                <w:lang w:val="es-ES"/>
                              </w:rPr>
                              <w:t>Ciclo 2019-2</w:t>
                            </w:r>
                          </w:p>
                          <w:p w14:paraId="5E65ED14" w14:textId="77777777" w:rsidR="0017691D" w:rsidRDefault="0017691D"/>
                          <w:p w14:paraId="0744FC26" w14:textId="77777777" w:rsidR="0017691D" w:rsidRPr="007D5FEA" w:rsidRDefault="0017691D">
                            <w:pPr>
                              <w:rPr>
                                <w:sz w:val="36"/>
                                <w:szCs w:val="36"/>
                                <w:lang w:val="es-ES"/>
                              </w:rPr>
                            </w:pPr>
                            <w:r w:rsidRPr="007D5FEA">
                              <w:rPr>
                                <w:sz w:val="36"/>
                                <w:szCs w:val="36"/>
                                <w:lang w:val="es-ES"/>
                              </w:rPr>
                              <w:t>Ciclo 2019-2</w:t>
                            </w:r>
                          </w:p>
                          <w:p w14:paraId="7C89F626" w14:textId="77777777" w:rsidR="0017691D" w:rsidRDefault="0017691D"/>
                          <w:p w14:paraId="53B5006C" w14:textId="77777777" w:rsidR="0017691D" w:rsidRPr="007D5FEA" w:rsidRDefault="0017691D">
                            <w:pPr>
                              <w:rPr>
                                <w:sz w:val="36"/>
                                <w:szCs w:val="36"/>
                                <w:lang w:val="es-ES"/>
                              </w:rPr>
                            </w:pPr>
                            <w:r w:rsidRPr="007D5FEA">
                              <w:rPr>
                                <w:sz w:val="36"/>
                                <w:szCs w:val="36"/>
                                <w:lang w:val="es-ES"/>
                              </w:rPr>
                              <w:t>Ciclo 2019-2</w:t>
                            </w:r>
                          </w:p>
                          <w:p w14:paraId="61DE095F" w14:textId="77777777" w:rsidR="0017691D" w:rsidRDefault="0017691D"/>
                          <w:p w14:paraId="1E1A6F0F" w14:textId="77777777" w:rsidR="0017691D" w:rsidRPr="007D5FEA" w:rsidRDefault="0017691D">
                            <w:pPr>
                              <w:rPr>
                                <w:sz w:val="36"/>
                                <w:szCs w:val="36"/>
                                <w:lang w:val="es-ES"/>
                              </w:rPr>
                            </w:pPr>
                            <w:r w:rsidRPr="007D5FEA">
                              <w:rPr>
                                <w:sz w:val="36"/>
                                <w:szCs w:val="36"/>
                                <w:lang w:val="es-ES"/>
                              </w:rPr>
                              <w:t>Ciclo 2019-2</w:t>
                            </w:r>
                          </w:p>
                          <w:p w14:paraId="77235B5A" w14:textId="77777777" w:rsidR="0017691D" w:rsidRDefault="0017691D"/>
                          <w:p w14:paraId="227481C9" w14:textId="77777777" w:rsidR="0017691D" w:rsidRPr="007D5FEA" w:rsidRDefault="0017691D">
                            <w:pPr>
                              <w:rPr>
                                <w:sz w:val="36"/>
                                <w:szCs w:val="36"/>
                                <w:lang w:val="es-ES"/>
                              </w:rPr>
                            </w:pPr>
                            <w:r w:rsidRPr="007D5FEA">
                              <w:rPr>
                                <w:sz w:val="36"/>
                                <w:szCs w:val="36"/>
                                <w:lang w:val="es-ES"/>
                              </w:rPr>
                              <w:t>Ciclo 2019-2</w:t>
                            </w:r>
                          </w:p>
                          <w:p w14:paraId="6AA3B9AF" w14:textId="77777777" w:rsidR="0017691D" w:rsidRDefault="0017691D"/>
                          <w:p w14:paraId="26175B39" w14:textId="77777777" w:rsidR="0017691D" w:rsidRPr="007D5FEA" w:rsidRDefault="0017691D">
                            <w:pPr>
                              <w:rPr>
                                <w:sz w:val="36"/>
                                <w:szCs w:val="36"/>
                                <w:lang w:val="es-ES"/>
                              </w:rPr>
                            </w:pPr>
                            <w:r w:rsidRPr="007D5FEA">
                              <w:rPr>
                                <w:sz w:val="36"/>
                                <w:szCs w:val="36"/>
                                <w:lang w:val="es-ES"/>
                              </w:rPr>
                              <w:t>Ciclo 2019-2</w:t>
                            </w:r>
                          </w:p>
                          <w:p w14:paraId="69135BB7" w14:textId="77777777" w:rsidR="0017691D" w:rsidRDefault="0017691D"/>
                          <w:p w14:paraId="26B27CA9" w14:textId="77777777" w:rsidR="0017691D" w:rsidRPr="007D5FEA" w:rsidRDefault="0017691D">
                            <w:pPr>
                              <w:rPr>
                                <w:sz w:val="36"/>
                                <w:szCs w:val="36"/>
                                <w:lang w:val="es-ES"/>
                              </w:rPr>
                            </w:pPr>
                            <w:r w:rsidRPr="007D5FEA">
                              <w:rPr>
                                <w:sz w:val="36"/>
                                <w:szCs w:val="36"/>
                                <w:lang w:val="es-ES"/>
                              </w:rPr>
                              <w:t>Ciclo 2019-2</w:t>
                            </w:r>
                          </w:p>
                          <w:p w14:paraId="28651891" w14:textId="77777777" w:rsidR="0017691D" w:rsidRDefault="0017691D"/>
                          <w:p w14:paraId="496C3CDB" w14:textId="77777777" w:rsidR="0017691D" w:rsidRPr="007D5FEA" w:rsidRDefault="0017691D">
                            <w:pPr>
                              <w:rPr>
                                <w:sz w:val="36"/>
                                <w:szCs w:val="36"/>
                                <w:lang w:val="es-ES"/>
                              </w:rPr>
                            </w:pPr>
                            <w:r w:rsidRPr="007D5FEA">
                              <w:rPr>
                                <w:sz w:val="36"/>
                                <w:szCs w:val="36"/>
                                <w:lang w:val="es-ES"/>
                              </w:rPr>
                              <w:t>Ciclo 2019-2</w:t>
                            </w:r>
                          </w:p>
                          <w:p w14:paraId="586770A7" w14:textId="77777777" w:rsidR="0017691D" w:rsidRDefault="0017691D"/>
                          <w:p w14:paraId="1359A15E" w14:textId="77777777" w:rsidR="0017691D" w:rsidRPr="007D5FEA" w:rsidRDefault="0017691D">
                            <w:pPr>
                              <w:rPr>
                                <w:sz w:val="36"/>
                                <w:szCs w:val="36"/>
                                <w:lang w:val="es-ES"/>
                              </w:rPr>
                            </w:pPr>
                            <w:r w:rsidRPr="007D5FEA">
                              <w:rPr>
                                <w:sz w:val="36"/>
                                <w:szCs w:val="36"/>
                                <w:lang w:val="es-ES"/>
                              </w:rPr>
                              <w:t>Ciclo 2019-2</w:t>
                            </w:r>
                          </w:p>
                          <w:p w14:paraId="70905FCC" w14:textId="77777777" w:rsidR="0017691D" w:rsidRDefault="0017691D"/>
                          <w:p w14:paraId="6DB80E57" w14:textId="77777777" w:rsidR="0017691D" w:rsidRPr="007D5FEA" w:rsidRDefault="0017691D">
                            <w:pPr>
                              <w:rPr>
                                <w:sz w:val="36"/>
                                <w:szCs w:val="36"/>
                                <w:lang w:val="es-ES"/>
                              </w:rPr>
                            </w:pPr>
                            <w:r w:rsidRPr="007D5FEA">
                              <w:rPr>
                                <w:sz w:val="36"/>
                                <w:szCs w:val="36"/>
                                <w:lang w:val="es-ES"/>
                              </w:rPr>
                              <w:t>Ciclo 2019-2</w:t>
                            </w:r>
                          </w:p>
                          <w:p w14:paraId="490B1BE9" w14:textId="77777777" w:rsidR="0017691D" w:rsidRDefault="0017691D"/>
                          <w:p w14:paraId="4A3AA0AC" w14:textId="77777777" w:rsidR="0017691D" w:rsidRPr="007D5FEA" w:rsidRDefault="0017691D">
                            <w:pPr>
                              <w:rPr>
                                <w:sz w:val="36"/>
                                <w:szCs w:val="36"/>
                                <w:lang w:val="es-ES"/>
                              </w:rPr>
                            </w:pPr>
                            <w:r w:rsidRPr="007D5FEA">
                              <w:rPr>
                                <w:sz w:val="36"/>
                                <w:szCs w:val="36"/>
                                <w:lang w:val="es-ES"/>
                              </w:rPr>
                              <w:t>Ciclo 2019-2</w:t>
                            </w:r>
                          </w:p>
                          <w:p w14:paraId="4632B6F5" w14:textId="77777777" w:rsidR="0017691D" w:rsidRDefault="0017691D"/>
                          <w:p w14:paraId="22A1B1FE" w14:textId="77777777" w:rsidR="0017691D" w:rsidRPr="007D5FEA" w:rsidRDefault="0017691D">
                            <w:pPr>
                              <w:rPr>
                                <w:sz w:val="36"/>
                                <w:szCs w:val="36"/>
                                <w:lang w:val="es-ES"/>
                              </w:rPr>
                            </w:pPr>
                            <w:r w:rsidRPr="007D5FEA">
                              <w:rPr>
                                <w:sz w:val="36"/>
                                <w:szCs w:val="36"/>
                                <w:lang w:val="es-ES"/>
                              </w:rPr>
                              <w:t>Ciclo 2019-2</w:t>
                            </w:r>
                          </w:p>
                          <w:p w14:paraId="303620B6" w14:textId="77777777" w:rsidR="0017691D" w:rsidRDefault="0017691D"/>
                          <w:p w14:paraId="2791ABE1" w14:textId="77777777" w:rsidR="0017691D" w:rsidRPr="007D5FEA" w:rsidRDefault="0017691D">
                            <w:pPr>
                              <w:rPr>
                                <w:sz w:val="36"/>
                                <w:szCs w:val="36"/>
                                <w:lang w:val="es-ES"/>
                              </w:rPr>
                            </w:pPr>
                            <w:r w:rsidRPr="007D5FEA">
                              <w:rPr>
                                <w:sz w:val="36"/>
                                <w:szCs w:val="36"/>
                                <w:lang w:val="es-ES"/>
                              </w:rPr>
                              <w:t>Ciclo 2019-2</w:t>
                            </w:r>
                          </w:p>
                          <w:p w14:paraId="1A7B8E56" w14:textId="77777777" w:rsidR="0017691D" w:rsidRDefault="0017691D"/>
                          <w:p w14:paraId="11104A8B" w14:textId="77777777" w:rsidR="0017691D" w:rsidRPr="007D5FEA" w:rsidRDefault="0017691D">
                            <w:pPr>
                              <w:rPr>
                                <w:sz w:val="36"/>
                                <w:szCs w:val="36"/>
                                <w:lang w:val="es-ES"/>
                              </w:rPr>
                            </w:pPr>
                            <w:r w:rsidRPr="007D5FEA">
                              <w:rPr>
                                <w:sz w:val="36"/>
                                <w:szCs w:val="36"/>
                                <w:lang w:val="es-ES"/>
                              </w:rPr>
                              <w:t>Ciclo 2019-2</w:t>
                            </w:r>
                          </w:p>
                          <w:p w14:paraId="39086D0B" w14:textId="77777777" w:rsidR="0017691D" w:rsidRDefault="0017691D"/>
                          <w:p w14:paraId="134C21D4" w14:textId="77777777" w:rsidR="0017691D" w:rsidRPr="007D5FEA" w:rsidRDefault="0017691D">
                            <w:pPr>
                              <w:rPr>
                                <w:sz w:val="36"/>
                                <w:szCs w:val="36"/>
                                <w:lang w:val="es-ES"/>
                              </w:rPr>
                            </w:pPr>
                            <w:r w:rsidRPr="007D5FEA">
                              <w:rPr>
                                <w:sz w:val="36"/>
                                <w:szCs w:val="36"/>
                                <w:lang w:val="es-ES"/>
                              </w:rPr>
                              <w:t>Ciclo 2019-2</w:t>
                            </w:r>
                          </w:p>
                          <w:p w14:paraId="6ABA8BE5" w14:textId="77777777" w:rsidR="0017691D" w:rsidRDefault="0017691D"/>
                          <w:p w14:paraId="1195ADC8" w14:textId="77777777" w:rsidR="0017691D" w:rsidRPr="007D5FEA" w:rsidRDefault="0017691D">
                            <w:pPr>
                              <w:rPr>
                                <w:sz w:val="36"/>
                                <w:szCs w:val="36"/>
                                <w:lang w:val="es-ES"/>
                              </w:rPr>
                            </w:pPr>
                            <w:r w:rsidRPr="007D5FEA">
                              <w:rPr>
                                <w:sz w:val="36"/>
                                <w:szCs w:val="36"/>
                                <w:lang w:val="es-ES"/>
                              </w:rPr>
                              <w:t>Ciclo 2019-2</w:t>
                            </w:r>
                          </w:p>
                          <w:p w14:paraId="3638801D" w14:textId="77777777" w:rsidR="0017691D" w:rsidRDefault="0017691D"/>
                          <w:p w14:paraId="3097A3B1" w14:textId="77777777" w:rsidR="0017691D" w:rsidRPr="007D5FEA" w:rsidRDefault="0017691D">
                            <w:pPr>
                              <w:rPr>
                                <w:sz w:val="36"/>
                                <w:szCs w:val="36"/>
                                <w:lang w:val="es-ES"/>
                              </w:rPr>
                            </w:pPr>
                            <w:r w:rsidRPr="007D5FEA">
                              <w:rPr>
                                <w:sz w:val="36"/>
                                <w:szCs w:val="36"/>
                                <w:lang w:val="es-ES"/>
                              </w:rPr>
                              <w:t>Ciclo 2019-2</w:t>
                            </w:r>
                          </w:p>
                          <w:p w14:paraId="446F77E5" w14:textId="77777777" w:rsidR="0017691D" w:rsidRDefault="0017691D"/>
                          <w:p w14:paraId="035767AF" w14:textId="77777777" w:rsidR="0017691D" w:rsidRPr="007D5FEA" w:rsidRDefault="0017691D">
                            <w:pPr>
                              <w:rPr>
                                <w:sz w:val="36"/>
                                <w:szCs w:val="36"/>
                                <w:lang w:val="es-ES"/>
                              </w:rPr>
                            </w:pPr>
                            <w:r w:rsidRPr="007D5FEA">
                              <w:rPr>
                                <w:sz w:val="36"/>
                                <w:szCs w:val="36"/>
                                <w:lang w:val="es-ES"/>
                              </w:rPr>
                              <w:t>Ciclo 2019-2</w:t>
                            </w:r>
                          </w:p>
                          <w:p w14:paraId="4B314FBC" w14:textId="77777777" w:rsidR="0017691D" w:rsidRDefault="0017691D"/>
                          <w:p w14:paraId="3DCCAAC0" w14:textId="77777777" w:rsidR="0017691D" w:rsidRPr="007D5FEA" w:rsidRDefault="0017691D">
                            <w:pPr>
                              <w:rPr>
                                <w:sz w:val="36"/>
                                <w:szCs w:val="36"/>
                                <w:lang w:val="es-ES"/>
                              </w:rPr>
                            </w:pPr>
                            <w:r w:rsidRPr="007D5FEA">
                              <w:rPr>
                                <w:sz w:val="36"/>
                                <w:szCs w:val="36"/>
                                <w:lang w:val="es-ES"/>
                              </w:rPr>
                              <w:t>Ciclo 2019-2</w:t>
                            </w:r>
                          </w:p>
                          <w:p w14:paraId="6FBF5E37" w14:textId="77777777" w:rsidR="0017691D" w:rsidRDefault="0017691D"/>
                          <w:p w14:paraId="1B8E5559" w14:textId="77777777" w:rsidR="0017691D" w:rsidRPr="007D5FEA" w:rsidRDefault="0017691D">
                            <w:pPr>
                              <w:rPr>
                                <w:sz w:val="36"/>
                                <w:szCs w:val="36"/>
                                <w:lang w:val="es-ES"/>
                              </w:rPr>
                            </w:pPr>
                            <w:r w:rsidRPr="007D5FEA">
                              <w:rPr>
                                <w:sz w:val="36"/>
                                <w:szCs w:val="36"/>
                                <w:lang w:val="es-ES"/>
                              </w:rPr>
                              <w:t>Ciclo 2019-2</w:t>
                            </w:r>
                          </w:p>
                          <w:p w14:paraId="3E6D0A6E" w14:textId="77777777" w:rsidR="0017691D" w:rsidRDefault="0017691D"/>
                          <w:p w14:paraId="7835E24B" w14:textId="77777777" w:rsidR="0017691D" w:rsidRPr="007D5FEA" w:rsidRDefault="0017691D">
                            <w:pPr>
                              <w:rPr>
                                <w:sz w:val="36"/>
                                <w:szCs w:val="36"/>
                                <w:lang w:val="es-ES"/>
                              </w:rPr>
                            </w:pPr>
                            <w:r w:rsidRPr="007D5FEA">
                              <w:rPr>
                                <w:sz w:val="36"/>
                                <w:szCs w:val="36"/>
                                <w:lang w:val="es-ES"/>
                              </w:rPr>
                              <w:t>Ciclo 2019-2</w:t>
                            </w:r>
                          </w:p>
                          <w:p w14:paraId="46374A43" w14:textId="77777777" w:rsidR="0017691D" w:rsidRDefault="0017691D"/>
                          <w:p w14:paraId="5228BF49" w14:textId="77777777" w:rsidR="0017691D" w:rsidRPr="007D5FEA" w:rsidRDefault="0017691D">
                            <w:pPr>
                              <w:rPr>
                                <w:sz w:val="36"/>
                                <w:szCs w:val="36"/>
                                <w:lang w:val="es-ES"/>
                              </w:rPr>
                            </w:pPr>
                            <w:r w:rsidRPr="007D5FEA">
                              <w:rPr>
                                <w:sz w:val="36"/>
                                <w:szCs w:val="36"/>
                                <w:lang w:val="es-ES"/>
                              </w:rPr>
                              <w:t>Ciclo 2019-2</w:t>
                            </w:r>
                          </w:p>
                          <w:p w14:paraId="003F3049" w14:textId="77777777" w:rsidR="0017691D" w:rsidRDefault="0017691D"/>
                          <w:p w14:paraId="132C0F0E" w14:textId="77777777" w:rsidR="0017691D" w:rsidRPr="007D5FEA" w:rsidRDefault="0017691D">
                            <w:pPr>
                              <w:rPr>
                                <w:sz w:val="36"/>
                                <w:szCs w:val="36"/>
                                <w:lang w:val="es-ES"/>
                              </w:rPr>
                            </w:pPr>
                            <w:r w:rsidRPr="007D5FEA">
                              <w:rPr>
                                <w:sz w:val="36"/>
                                <w:szCs w:val="36"/>
                                <w:lang w:val="es-ES"/>
                              </w:rPr>
                              <w:t>Ciclo 2019-2</w:t>
                            </w:r>
                          </w:p>
                          <w:p w14:paraId="1C4A37D9" w14:textId="77777777" w:rsidR="0017691D" w:rsidRDefault="0017691D"/>
                          <w:p w14:paraId="664D44AC" w14:textId="77777777" w:rsidR="0017691D" w:rsidRPr="007D5FEA" w:rsidRDefault="0017691D">
                            <w:pPr>
                              <w:rPr>
                                <w:sz w:val="36"/>
                                <w:szCs w:val="36"/>
                                <w:lang w:val="es-ES"/>
                              </w:rPr>
                            </w:pPr>
                            <w:r w:rsidRPr="007D5FEA">
                              <w:rPr>
                                <w:sz w:val="36"/>
                                <w:szCs w:val="36"/>
                                <w:lang w:val="es-ES"/>
                              </w:rPr>
                              <w:t>Ciclo 2019-2</w:t>
                            </w:r>
                          </w:p>
                          <w:p w14:paraId="3D50596B" w14:textId="77777777" w:rsidR="0017691D" w:rsidRDefault="0017691D"/>
                          <w:p w14:paraId="4E833D08" w14:textId="77777777" w:rsidR="0017691D" w:rsidRPr="007D5FEA" w:rsidRDefault="0017691D">
                            <w:pPr>
                              <w:rPr>
                                <w:sz w:val="36"/>
                                <w:szCs w:val="36"/>
                                <w:lang w:val="es-ES"/>
                              </w:rPr>
                            </w:pPr>
                            <w:r w:rsidRPr="007D5FEA">
                              <w:rPr>
                                <w:sz w:val="36"/>
                                <w:szCs w:val="36"/>
                                <w:lang w:val="es-ES"/>
                              </w:rPr>
                              <w:t>Ciclo 2019-2</w:t>
                            </w:r>
                          </w:p>
                          <w:p w14:paraId="1BC9299C" w14:textId="77777777" w:rsidR="0017691D" w:rsidRDefault="0017691D"/>
                          <w:p w14:paraId="0F4E0703" w14:textId="77777777" w:rsidR="0017691D" w:rsidRPr="007D5FEA" w:rsidRDefault="0017691D">
                            <w:pPr>
                              <w:rPr>
                                <w:sz w:val="36"/>
                                <w:szCs w:val="36"/>
                                <w:lang w:val="es-ES"/>
                              </w:rPr>
                            </w:pPr>
                            <w:r w:rsidRPr="007D5FEA">
                              <w:rPr>
                                <w:sz w:val="36"/>
                                <w:szCs w:val="36"/>
                                <w:lang w:val="es-ES"/>
                              </w:rPr>
                              <w:t>Ciclo 2019-2</w:t>
                            </w:r>
                          </w:p>
                          <w:p w14:paraId="3F6FC08D" w14:textId="77777777" w:rsidR="0017691D" w:rsidRDefault="0017691D"/>
                          <w:p w14:paraId="3D3ABF7C" w14:textId="77777777" w:rsidR="0017691D" w:rsidRPr="007D5FEA" w:rsidRDefault="0017691D">
                            <w:pPr>
                              <w:rPr>
                                <w:sz w:val="36"/>
                                <w:szCs w:val="36"/>
                                <w:lang w:val="es-ES"/>
                              </w:rPr>
                            </w:pPr>
                            <w:r w:rsidRPr="007D5FEA">
                              <w:rPr>
                                <w:sz w:val="36"/>
                                <w:szCs w:val="36"/>
                                <w:lang w:val="es-ES"/>
                              </w:rPr>
                              <w:t>Ciclo 2019-2</w:t>
                            </w:r>
                          </w:p>
                          <w:p w14:paraId="11D0BEDB" w14:textId="77777777" w:rsidR="0017691D" w:rsidRDefault="0017691D"/>
                          <w:p w14:paraId="1036A3FD" w14:textId="77777777" w:rsidR="0017691D" w:rsidRPr="007D5FEA" w:rsidRDefault="0017691D">
                            <w:pPr>
                              <w:rPr>
                                <w:sz w:val="36"/>
                                <w:szCs w:val="36"/>
                                <w:lang w:val="es-ES"/>
                              </w:rPr>
                            </w:pPr>
                            <w:r w:rsidRPr="007D5FEA">
                              <w:rPr>
                                <w:sz w:val="36"/>
                                <w:szCs w:val="36"/>
                                <w:lang w:val="es-ES"/>
                              </w:rPr>
                              <w:t>Ciclo 2019-2</w:t>
                            </w:r>
                          </w:p>
                          <w:p w14:paraId="1B3DDEE1" w14:textId="77777777" w:rsidR="0017691D" w:rsidRDefault="0017691D"/>
                          <w:p w14:paraId="2F9C1988" w14:textId="77777777" w:rsidR="0017691D" w:rsidRPr="007D5FEA" w:rsidRDefault="0017691D">
                            <w:pPr>
                              <w:rPr>
                                <w:sz w:val="36"/>
                                <w:szCs w:val="36"/>
                                <w:lang w:val="es-ES"/>
                              </w:rPr>
                            </w:pPr>
                            <w:r w:rsidRPr="007D5FEA">
                              <w:rPr>
                                <w:sz w:val="36"/>
                                <w:szCs w:val="36"/>
                                <w:lang w:val="es-ES"/>
                              </w:rPr>
                              <w:t>Ciclo 2019-2</w:t>
                            </w:r>
                          </w:p>
                          <w:p w14:paraId="128C4E4D" w14:textId="77777777" w:rsidR="0017691D" w:rsidRDefault="0017691D"/>
                          <w:p w14:paraId="2BA495EC" w14:textId="77777777" w:rsidR="0017691D" w:rsidRPr="007D5FEA" w:rsidRDefault="0017691D">
                            <w:pPr>
                              <w:rPr>
                                <w:sz w:val="36"/>
                                <w:szCs w:val="36"/>
                                <w:lang w:val="es-ES"/>
                              </w:rPr>
                            </w:pPr>
                            <w:r w:rsidRPr="007D5FEA">
                              <w:rPr>
                                <w:sz w:val="36"/>
                                <w:szCs w:val="36"/>
                                <w:lang w:val="es-ES"/>
                              </w:rPr>
                              <w:t>Ciclo 2019-2</w:t>
                            </w:r>
                          </w:p>
                          <w:p w14:paraId="6418502E" w14:textId="77777777" w:rsidR="0017691D" w:rsidRDefault="0017691D"/>
                          <w:p w14:paraId="13C8DF90" w14:textId="77777777" w:rsidR="0017691D" w:rsidRPr="007D5FEA" w:rsidRDefault="0017691D">
                            <w:pPr>
                              <w:rPr>
                                <w:sz w:val="36"/>
                                <w:szCs w:val="36"/>
                                <w:lang w:val="es-ES"/>
                              </w:rPr>
                            </w:pPr>
                            <w:r w:rsidRPr="007D5FEA">
                              <w:rPr>
                                <w:sz w:val="36"/>
                                <w:szCs w:val="36"/>
                                <w:lang w:val="es-ES"/>
                              </w:rPr>
                              <w:t>Ciclo 2019-2</w:t>
                            </w:r>
                          </w:p>
                          <w:p w14:paraId="1C354B8A" w14:textId="77777777" w:rsidR="0017691D" w:rsidRDefault="0017691D"/>
                          <w:p w14:paraId="439FB7C3" w14:textId="77777777" w:rsidR="0017691D" w:rsidRPr="007D5FEA" w:rsidRDefault="0017691D">
                            <w:pPr>
                              <w:rPr>
                                <w:sz w:val="36"/>
                                <w:szCs w:val="36"/>
                                <w:lang w:val="es-ES"/>
                              </w:rPr>
                            </w:pPr>
                            <w:r w:rsidRPr="007D5FEA">
                              <w:rPr>
                                <w:sz w:val="36"/>
                                <w:szCs w:val="36"/>
                                <w:lang w:val="es-ES"/>
                              </w:rPr>
                              <w:t>Ciclo 2019-2</w:t>
                            </w:r>
                          </w:p>
                          <w:p w14:paraId="61598A61" w14:textId="77777777" w:rsidR="0017691D" w:rsidRDefault="0017691D"/>
                          <w:p w14:paraId="431EA393" w14:textId="77777777" w:rsidR="0017691D" w:rsidRPr="007D5FEA" w:rsidRDefault="0017691D">
                            <w:pPr>
                              <w:rPr>
                                <w:sz w:val="36"/>
                                <w:szCs w:val="36"/>
                                <w:lang w:val="es-ES"/>
                              </w:rPr>
                            </w:pPr>
                            <w:r w:rsidRPr="007D5FEA">
                              <w:rPr>
                                <w:sz w:val="36"/>
                                <w:szCs w:val="36"/>
                                <w:lang w:val="es-ES"/>
                              </w:rPr>
                              <w:t>Ciclo 2019-2</w:t>
                            </w:r>
                          </w:p>
                          <w:p w14:paraId="09760D4E" w14:textId="77777777" w:rsidR="0017691D" w:rsidRDefault="0017691D"/>
                          <w:p w14:paraId="10E92714" w14:textId="77777777" w:rsidR="0017691D" w:rsidRPr="007D5FEA" w:rsidRDefault="0017691D">
                            <w:pPr>
                              <w:rPr>
                                <w:sz w:val="36"/>
                                <w:szCs w:val="36"/>
                                <w:lang w:val="es-ES"/>
                              </w:rPr>
                            </w:pPr>
                            <w:r w:rsidRPr="007D5FEA">
                              <w:rPr>
                                <w:sz w:val="36"/>
                                <w:szCs w:val="36"/>
                                <w:lang w:val="es-ES"/>
                              </w:rPr>
                              <w:t>Ciclo 2019-2</w:t>
                            </w:r>
                          </w:p>
                          <w:p w14:paraId="5B8CF784" w14:textId="77777777" w:rsidR="0017691D" w:rsidRDefault="0017691D"/>
                          <w:p w14:paraId="4A006735" w14:textId="77777777" w:rsidR="0017691D" w:rsidRPr="007D5FEA" w:rsidRDefault="0017691D">
                            <w:pPr>
                              <w:rPr>
                                <w:sz w:val="36"/>
                                <w:szCs w:val="36"/>
                                <w:lang w:val="es-ES"/>
                              </w:rPr>
                            </w:pPr>
                            <w:r w:rsidRPr="007D5FEA">
                              <w:rPr>
                                <w:sz w:val="36"/>
                                <w:szCs w:val="36"/>
                                <w:lang w:val="es-ES"/>
                              </w:rPr>
                              <w:t>Ciclo 2019-2</w:t>
                            </w:r>
                          </w:p>
                          <w:p w14:paraId="0C843772" w14:textId="77777777" w:rsidR="0017691D" w:rsidRDefault="0017691D"/>
                          <w:p w14:paraId="474FC610" w14:textId="77777777" w:rsidR="0017691D" w:rsidRPr="007D5FEA" w:rsidRDefault="0017691D">
                            <w:pPr>
                              <w:rPr>
                                <w:sz w:val="36"/>
                                <w:szCs w:val="36"/>
                                <w:lang w:val="es-ES"/>
                              </w:rPr>
                            </w:pPr>
                            <w:r w:rsidRPr="007D5FEA">
                              <w:rPr>
                                <w:sz w:val="36"/>
                                <w:szCs w:val="36"/>
                                <w:lang w:val="es-ES"/>
                              </w:rPr>
                              <w:t>Ciclo 2019-2</w:t>
                            </w:r>
                          </w:p>
                          <w:p w14:paraId="5A6E2FC0" w14:textId="77777777" w:rsidR="0017691D" w:rsidRDefault="0017691D"/>
                          <w:p w14:paraId="502AADB8" w14:textId="77777777" w:rsidR="0017691D" w:rsidRPr="007D5FEA" w:rsidRDefault="0017691D">
                            <w:pPr>
                              <w:rPr>
                                <w:sz w:val="36"/>
                                <w:szCs w:val="36"/>
                                <w:lang w:val="es-ES"/>
                              </w:rPr>
                            </w:pPr>
                            <w:r w:rsidRPr="007D5FEA">
                              <w:rPr>
                                <w:sz w:val="36"/>
                                <w:szCs w:val="36"/>
                                <w:lang w:val="es-ES"/>
                              </w:rPr>
                              <w:t>Ciclo 2019-2</w:t>
                            </w:r>
                          </w:p>
                          <w:p w14:paraId="105744F0" w14:textId="77777777" w:rsidR="0017691D" w:rsidRDefault="0017691D"/>
                          <w:p w14:paraId="7EFC5D89" w14:textId="77777777" w:rsidR="0017691D" w:rsidRPr="007D5FEA" w:rsidRDefault="0017691D">
                            <w:pPr>
                              <w:rPr>
                                <w:sz w:val="36"/>
                                <w:szCs w:val="36"/>
                                <w:lang w:val="es-ES"/>
                              </w:rPr>
                            </w:pPr>
                            <w:r w:rsidRPr="007D5FEA">
                              <w:rPr>
                                <w:sz w:val="36"/>
                                <w:szCs w:val="36"/>
                                <w:lang w:val="es-ES"/>
                              </w:rPr>
                              <w:t>Ciclo 2019-2</w:t>
                            </w:r>
                          </w:p>
                          <w:p w14:paraId="329D535F" w14:textId="77777777" w:rsidR="0017691D" w:rsidRDefault="0017691D"/>
                          <w:p w14:paraId="58942E10" w14:textId="77777777" w:rsidR="0017691D" w:rsidRPr="007D5FEA" w:rsidRDefault="0017691D">
                            <w:pPr>
                              <w:rPr>
                                <w:sz w:val="36"/>
                                <w:szCs w:val="36"/>
                                <w:lang w:val="es-ES"/>
                              </w:rPr>
                            </w:pPr>
                            <w:r w:rsidRPr="007D5FEA">
                              <w:rPr>
                                <w:sz w:val="36"/>
                                <w:szCs w:val="36"/>
                                <w:lang w:val="es-ES"/>
                              </w:rPr>
                              <w:t>Ciclo 2019-2</w:t>
                            </w:r>
                          </w:p>
                          <w:p w14:paraId="47B811C0" w14:textId="77777777" w:rsidR="0017691D" w:rsidRDefault="0017691D"/>
                          <w:p w14:paraId="7B8DC8D7" w14:textId="77777777" w:rsidR="0017691D" w:rsidRPr="007D5FEA" w:rsidRDefault="0017691D">
                            <w:pPr>
                              <w:rPr>
                                <w:sz w:val="36"/>
                                <w:szCs w:val="36"/>
                                <w:lang w:val="es-ES"/>
                              </w:rPr>
                            </w:pPr>
                            <w:r w:rsidRPr="007D5FEA">
                              <w:rPr>
                                <w:sz w:val="36"/>
                                <w:szCs w:val="36"/>
                                <w:lang w:val="es-ES"/>
                              </w:rPr>
                              <w:t>Ciclo 2019-2</w:t>
                            </w:r>
                          </w:p>
                          <w:p w14:paraId="095ED4FF" w14:textId="77777777" w:rsidR="0017691D" w:rsidRDefault="0017691D"/>
                          <w:p w14:paraId="161DFBE7" w14:textId="77777777" w:rsidR="0017691D" w:rsidRPr="007D5FEA" w:rsidRDefault="0017691D">
                            <w:pPr>
                              <w:rPr>
                                <w:sz w:val="36"/>
                                <w:szCs w:val="36"/>
                                <w:lang w:val="es-ES"/>
                              </w:rPr>
                            </w:pPr>
                            <w:r w:rsidRPr="007D5FEA">
                              <w:rPr>
                                <w:sz w:val="36"/>
                                <w:szCs w:val="36"/>
                                <w:lang w:val="es-ES"/>
                              </w:rPr>
                              <w:t>Ciclo 2019-2</w:t>
                            </w:r>
                          </w:p>
                          <w:p w14:paraId="1755886A" w14:textId="77777777" w:rsidR="0017691D" w:rsidRDefault="0017691D"/>
                          <w:p w14:paraId="475F0686" w14:textId="77777777" w:rsidR="0017691D" w:rsidRPr="007D5FEA" w:rsidRDefault="0017691D">
                            <w:pPr>
                              <w:rPr>
                                <w:sz w:val="36"/>
                                <w:szCs w:val="36"/>
                                <w:lang w:val="es-ES"/>
                              </w:rPr>
                            </w:pPr>
                            <w:r w:rsidRPr="007D5FEA">
                              <w:rPr>
                                <w:sz w:val="36"/>
                                <w:szCs w:val="36"/>
                                <w:lang w:val="es-ES"/>
                              </w:rPr>
                              <w:t>Ciclo 2019-2</w:t>
                            </w:r>
                          </w:p>
                          <w:p w14:paraId="238A2F7A" w14:textId="77777777" w:rsidR="0017691D" w:rsidRDefault="0017691D"/>
                          <w:p w14:paraId="074C2B46" w14:textId="77777777" w:rsidR="0017691D" w:rsidRPr="007D5FEA" w:rsidRDefault="0017691D">
                            <w:pPr>
                              <w:rPr>
                                <w:sz w:val="36"/>
                                <w:szCs w:val="36"/>
                                <w:lang w:val="es-ES"/>
                              </w:rPr>
                            </w:pPr>
                            <w:r w:rsidRPr="007D5FEA">
                              <w:rPr>
                                <w:sz w:val="36"/>
                                <w:szCs w:val="36"/>
                                <w:lang w:val="es-ES"/>
                              </w:rPr>
                              <w:t>Ciclo 2019-2</w:t>
                            </w:r>
                          </w:p>
                          <w:p w14:paraId="1024C8A4" w14:textId="77777777" w:rsidR="0017691D" w:rsidRDefault="0017691D"/>
                          <w:p w14:paraId="6E31F57F" w14:textId="77777777" w:rsidR="0017691D" w:rsidRPr="007D5FEA" w:rsidRDefault="0017691D">
                            <w:pPr>
                              <w:rPr>
                                <w:sz w:val="36"/>
                                <w:szCs w:val="36"/>
                                <w:lang w:val="es-ES"/>
                              </w:rPr>
                            </w:pPr>
                            <w:r w:rsidRPr="007D5FEA">
                              <w:rPr>
                                <w:sz w:val="36"/>
                                <w:szCs w:val="36"/>
                                <w:lang w:val="es-ES"/>
                              </w:rPr>
                              <w:t>Ciclo 2019-2</w:t>
                            </w:r>
                          </w:p>
                          <w:p w14:paraId="0DA3F2A4" w14:textId="77777777" w:rsidR="0017691D" w:rsidRDefault="0017691D"/>
                          <w:p w14:paraId="65A02776" w14:textId="77777777" w:rsidR="0017691D" w:rsidRPr="007D5FEA" w:rsidRDefault="0017691D">
                            <w:pPr>
                              <w:rPr>
                                <w:sz w:val="36"/>
                                <w:szCs w:val="36"/>
                                <w:lang w:val="es-ES"/>
                              </w:rPr>
                            </w:pPr>
                            <w:r w:rsidRPr="007D5FEA">
                              <w:rPr>
                                <w:sz w:val="36"/>
                                <w:szCs w:val="36"/>
                                <w:lang w:val="es-ES"/>
                              </w:rPr>
                              <w:t>Ciclo 2019-2</w:t>
                            </w:r>
                          </w:p>
                          <w:p w14:paraId="4C16C850" w14:textId="77777777" w:rsidR="0017691D" w:rsidRDefault="0017691D"/>
                          <w:p w14:paraId="210F74DD" w14:textId="77777777" w:rsidR="0017691D" w:rsidRPr="007D5FEA" w:rsidRDefault="0017691D">
                            <w:pPr>
                              <w:rPr>
                                <w:sz w:val="36"/>
                                <w:szCs w:val="36"/>
                                <w:lang w:val="es-ES"/>
                              </w:rPr>
                            </w:pPr>
                            <w:r w:rsidRPr="007D5FEA">
                              <w:rPr>
                                <w:sz w:val="36"/>
                                <w:szCs w:val="36"/>
                                <w:lang w:val="es-ES"/>
                              </w:rPr>
                              <w:t>Ciclo 2019-2</w:t>
                            </w:r>
                          </w:p>
                          <w:p w14:paraId="690306EB" w14:textId="77777777" w:rsidR="0017691D" w:rsidRDefault="0017691D"/>
                          <w:p w14:paraId="342D4DE6" w14:textId="77777777" w:rsidR="0017691D" w:rsidRPr="007D5FEA" w:rsidRDefault="0017691D">
                            <w:pPr>
                              <w:rPr>
                                <w:sz w:val="36"/>
                                <w:szCs w:val="36"/>
                                <w:lang w:val="es-ES"/>
                              </w:rPr>
                            </w:pPr>
                            <w:r w:rsidRPr="007D5FEA">
                              <w:rPr>
                                <w:sz w:val="36"/>
                                <w:szCs w:val="36"/>
                                <w:lang w:val="es-ES"/>
                              </w:rPr>
                              <w:t>Ciclo 2019-2</w:t>
                            </w:r>
                          </w:p>
                          <w:p w14:paraId="491232F1" w14:textId="77777777" w:rsidR="0017691D" w:rsidRDefault="0017691D"/>
                          <w:p w14:paraId="5A391ED7" w14:textId="77777777" w:rsidR="0017691D" w:rsidRPr="007D5FEA" w:rsidRDefault="0017691D">
                            <w:pPr>
                              <w:rPr>
                                <w:sz w:val="36"/>
                                <w:szCs w:val="36"/>
                                <w:lang w:val="es-ES"/>
                              </w:rPr>
                            </w:pPr>
                            <w:r w:rsidRPr="007D5FEA">
                              <w:rPr>
                                <w:sz w:val="36"/>
                                <w:szCs w:val="36"/>
                                <w:lang w:val="es-ES"/>
                              </w:rPr>
                              <w:t>Ciclo 2019-2</w:t>
                            </w:r>
                          </w:p>
                          <w:p w14:paraId="5C610F65" w14:textId="77777777" w:rsidR="0017691D" w:rsidRDefault="0017691D"/>
                          <w:p w14:paraId="1298881C" w14:textId="77777777" w:rsidR="0017691D" w:rsidRPr="007D5FEA" w:rsidRDefault="0017691D">
                            <w:pPr>
                              <w:rPr>
                                <w:sz w:val="36"/>
                                <w:szCs w:val="36"/>
                                <w:lang w:val="es-ES"/>
                              </w:rPr>
                            </w:pPr>
                            <w:r w:rsidRPr="007D5FEA">
                              <w:rPr>
                                <w:sz w:val="36"/>
                                <w:szCs w:val="36"/>
                                <w:lang w:val="es-ES"/>
                              </w:rPr>
                              <w:t>Ciclo 2019-2</w:t>
                            </w:r>
                          </w:p>
                          <w:p w14:paraId="00AA5BAA" w14:textId="77777777" w:rsidR="0017691D" w:rsidRDefault="0017691D"/>
                          <w:p w14:paraId="62152CBD" w14:textId="58ABB950" w:rsidR="0017691D" w:rsidRPr="007D5FEA" w:rsidRDefault="0017691D">
                            <w:pPr>
                              <w:rPr>
                                <w:sz w:val="36"/>
                                <w:szCs w:val="36"/>
                                <w:lang w:val="es-ES"/>
                              </w:rPr>
                            </w:pPr>
                            <w:r w:rsidRPr="007D5FEA">
                              <w:rPr>
                                <w:sz w:val="36"/>
                                <w:szCs w:val="36"/>
                                <w:lang w:val="es-ES"/>
                              </w:rPr>
                              <w:t>Ciclo 2019-2</w:t>
                            </w:r>
                          </w:p>
                          <w:p w14:paraId="616226D9" w14:textId="77777777" w:rsidR="0017691D" w:rsidRDefault="0017691D"/>
                          <w:p w14:paraId="0D794B05" w14:textId="77777777" w:rsidR="0017691D" w:rsidRPr="007D5FEA" w:rsidRDefault="0017691D">
                            <w:pPr>
                              <w:rPr>
                                <w:sz w:val="36"/>
                                <w:szCs w:val="36"/>
                                <w:lang w:val="es-ES"/>
                              </w:rPr>
                            </w:pPr>
                            <w:r w:rsidRPr="007D5FEA">
                              <w:rPr>
                                <w:sz w:val="36"/>
                                <w:szCs w:val="36"/>
                                <w:lang w:val="es-ES"/>
                              </w:rPr>
                              <w:t>Ciclo 2019-2</w:t>
                            </w:r>
                          </w:p>
                          <w:p w14:paraId="013FBFC9" w14:textId="77777777" w:rsidR="0017691D" w:rsidRDefault="0017691D"/>
                          <w:p w14:paraId="05AD21A5" w14:textId="77777777" w:rsidR="0017691D" w:rsidRPr="007D5FEA" w:rsidRDefault="0017691D">
                            <w:pPr>
                              <w:rPr>
                                <w:sz w:val="36"/>
                                <w:szCs w:val="36"/>
                                <w:lang w:val="es-ES"/>
                              </w:rPr>
                            </w:pPr>
                            <w:r w:rsidRPr="007D5FEA">
                              <w:rPr>
                                <w:sz w:val="36"/>
                                <w:szCs w:val="36"/>
                                <w:lang w:val="es-ES"/>
                              </w:rPr>
                              <w:t>Ciclo 2019-2</w:t>
                            </w:r>
                          </w:p>
                          <w:p w14:paraId="5DF05D14" w14:textId="77777777" w:rsidR="0017691D" w:rsidRDefault="0017691D"/>
                          <w:p w14:paraId="692FBF0F" w14:textId="77777777" w:rsidR="0017691D" w:rsidRPr="007D5FEA" w:rsidRDefault="0017691D">
                            <w:pPr>
                              <w:rPr>
                                <w:sz w:val="36"/>
                                <w:szCs w:val="36"/>
                                <w:lang w:val="es-ES"/>
                              </w:rPr>
                            </w:pPr>
                            <w:r w:rsidRPr="007D5FEA">
                              <w:rPr>
                                <w:sz w:val="36"/>
                                <w:szCs w:val="36"/>
                                <w:lang w:val="es-ES"/>
                              </w:rPr>
                              <w:t>Ciclo 2019-2</w:t>
                            </w:r>
                          </w:p>
                          <w:p w14:paraId="67C18786" w14:textId="77777777" w:rsidR="0017691D" w:rsidRDefault="0017691D"/>
                          <w:p w14:paraId="06792129" w14:textId="77777777" w:rsidR="0017691D" w:rsidRPr="007D5FEA" w:rsidRDefault="0017691D">
                            <w:pPr>
                              <w:rPr>
                                <w:sz w:val="36"/>
                                <w:szCs w:val="36"/>
                                <w:lang w:val="es-ES"/>
                              </w:rPr>
                            </w:pPr>
                            <w:r w:rsidRPr="007D5FEA">
                              <w:rPr>
                                <w:sz w:val="36"/>
                                <w:szCs w:val="36"/>
                                <w:lang w:val="es-ES"/>
                              </w:rPr>
                              <w:t>Ciclo 2019-2</w:t>
                            </w:r>
                          </w:p>
                          <w:p w14:paraId="6FF9D092" w14:textId="77777777" w:rsidR="0017691D" w:rsidRDefault="0017691D"/>
                          <w:p w14:paraId="5DC37775" w14:textId="77777777" w:rsidR="0017691D" w:rsidRPr="007D5FEA" w:rsidRDefault="0017691D">
                            <w:pPr>
                              <w:rPr>
                                <w:sz w:val="36"/>
                                <w:szCs w:val="36"/>
                                <w:lang w:val="es-ES"/>
                              </w:rPr>
                            </w:pPr>
                            <w:r w:rsidRPr="007D5FEA">
                              <w:rPr>
                                <w:sz w:val="36"/>
                                <w:szCs w:val="36"/>
                                <w:lang w:val="es-ES"/>
                              </w:rPr>
                              <w:t>Ciclo 2019-2</w:t>
                            </w:r>
                          </w:p>
                          <w:p w14:paraId="2ECABE9D" w14:textId="77777777" w:rsidR="0017691D" w:rsidRDefault="0017691D"/>
                          <w:p w14:paraId="32FF5139" w14:textId="77777777" w:rsidR="0017691D" w:rsidRPr="007D5FEA" w:rsidRDefault="0017691D">
                            <w:pPr>
                              <w:rPr>
                                <w:sz w:val="36"/>
                                <w:szCs w:val="36"/>
                                <w:lang w:val="es-ES"/>
                              </w:rPr>
                            </w:pPr>
                            <w:r w:rsidRPr="007D5FEA">
                              <w:rPr>
                                <w:sz w:val="36"/>
                                <w:szCs w:val="36"/>
                                <w:lang w:val="es-ES"/>
                              </w:rPr>
                              <w:t>Ciclo 2019-2</w:t>
                            </w:r>
                          </w:p>
                          <w:p w14:paraId="07DBB66D" w14:textId="77777777" w:rsidR="0017691D" w:rsidRDefault="0017691D"/>
                          <w:p w14:paraId="12F2285A" w14:textId="77777777" w:rsidR="0017691D" w:rsidRPr="007D5FEA" w:rsidRDefault="0017691D">
                            <w:pPr>
                              <w:rPr>
                                <w:sz w:val="36"/>
                                <w:szCs w:val="36"/>
                                <w:lang w:val="es-ES"/>
                              </w:rPr>
                            </w:pPr>
                            <w:r w:rsidRPr="007D5FEA">
                              <w:rPr>
                                <w:sz w:val="36"/>
                                <w:szCs w:val="36"/>
                                <w:lang w:val="es-ES"/>
                              </w:rPr>
                              <w:t>Ciclo 2019-2</w:t>
                            </w:r>
                          </w:p>
                          <w:p w14:paraId="6F02B360" w14:textId="77777777" w:rsidR="0017691D" w:rsidRDefault="0017691D"/>
                          <w:p w14:paraId="55A849EF" w14:textId="77777777" w:rsidR="0017691D" w:rsidRPr="007D5FEA" w:rsidRDefault="0017691D">
                            <w:pPr>
                              <w:rPr>
                                <w:sz w:val="36"/>
                                <w:szCs w:val="36"/>
                                <w:lang w:val="es-ES"/>
                              </w:rPr>
                            </w:pPr>
                            <w:r w:rsidRPr="007D5FEA">
                              <w:rPr>
                                <w:sz w:val="36"/>
                                <w:szCs w:val="36"/>
                                <w:lang w:val="es-ES"/>
                              </w:rPr>
                              <w:t>Ciclo 2019-2</w:t>
                            </w:r>
                          </w:p>
                          <w:p w14:paraId="34292A92" w14:textId="77777777" w:rsidR="0017691D" w:rsidRDefault="0017691D"/>
                          <w:p w14:paraId="2A52E73A" w14:textId="77777777" w:rsidR="0017691D" w:rsidRPr="007D5FEA" w:rsidRDefault="0017691D">
                            <w:pPr>
                              <w:rPr>
                                <w:sz w:val="36"/>
                                <w:szCs w:val="36"/>
                                <w:lang w:val="es-ES"/>
                              </w:rPr>
                            </w:pPr>
                            <w:r w:rsidRPr="007D5FEA">
                              <w:rPr>
                                <w:sz w:val="36"/>
                                <w:szCs w:val="36"/>
                                <w:lang w:val="es-ES"/>
                              </w:rPr>
                              <w:t>Ciclo 2019-2</w:t>
                            </w:r>
                          </w:p>
                          <w:p w14:paraId="497D5AC9" w14:textId="77777777" w:rsidR="0017691D" w:rsidRDefault="0017691D"/>
                          <w:p w14:paraId="6910AC21" w14:textId="77777777" w:rsidR="0017691D" w:rsidRPr="007D5FEA" w:rsidRDefault="0017691D">
                            <w:pPr>
                              <w:rPr>
                                <w:sz w:val="36"/>
                                <w:szCs w:val="36"/>
                                <w:lang w:val="es-ES"/>
                              </w:rPr>
                            </w:pPr>
                            <w:r w:rsidRPr="007D5FEA">
                              <w:rPr>
                                <w:sz w:val="36"/>
                                <w:szCs w:val="36"/>
                                <w:lang w:val="es-ES"/>
                              </w:rPr>
                              <w:t>Ciclo 2019-2</w:t>
                            </w:r>
                          </w:p>
                          <w:p w14:paraId="3FA86965" w14:textId="77777777" w:rsidR="0017691D" w:rsidRDefault="0017691D"/>
                          <w:p w14:paraId="3AE027C0" w14:textId="77777777" w:rsidR="0017691D" w:rsidRPr="007D5FEA" w:rsidRDefault="0017691D">
                            <w:pPr>
                              <w:rPr>
                                <w:sz w:val="36"/>
                                <w:szCs w:val="36"/>
                                <w:lang w:val="es-ES"/>
                              </w:rPr>
                            </w:pPr>
                            <w:r w:rsidRPr="007D5FEA">
                              <w:rPr>
                                <w:sz w:val="36"/>
                                <w:szCs w:val="36"/>
                                <w:lang w:val="es-ES"/>
                              </w:rPr>
                              <w:t>Ciclo 2019-2</w:t>
                            </w:r>
                          </w:p>
                          <w:p w14:paraId="4461C558" w14:textId="77777777" w:rsidR="0017691D" w:rsidRDefault="0017691D"/>
                          <w:p w14:paraId="75DC9D94" w14:textId="77777777" w:rsidR="0017691D" w:rsidRPr="007D5FEA" w:rsidRDefault="0017691D">
                            <w:pPr>
                              <w:rPr>
                                <w:sz w:val="36"/>
                                <w:szCs w:val="36"/>
                                <w:lang w:val="es-ES"/>
                              </w:rPr>
                            </w:pPr>
                            <w:r w:rsidRPr="007D5FEA">
                              <w:rPr>
                                <w:sz w:val="36"/>
                                <w:szCs w:val="36"/>
                                <w:lang w:val="es-ES"/>
                              </w:rPr>
                              <w:t>Ciclo 2019-2</w:t>
                            </w:r>
                          </w:p>
                          <w:p w14:paraId="2B962416" w14:textId="77777777" w:rsidR="0017691D" w:rsidRDefault="0017691D"/>
                          <w:p w14:paraId="39F33A6E" w14:textId="77777777" w:rsidR="0017691D" w:rsidRPr="007D5FEA" w:rsidRDefault="0017691D">
                            <w:pPr>
                              <w:rPr>
                                <w:sz w:val="36"/>
                                <w:szCs w:val="36"/>
                                <w:lang w:val="es-ES"/>
                              </w:rPr>
                            </w:pPr>
                            <w:r w:rsidRPr="007D5FEA">
                              <w:rPr>
                                <w:sz w:val="36"/>
                                <w:szCs w:val="36"/>
                                <w:lang w:val="es-ES"/>
                              </w:rPr>
                              <w:t>Ciclo 2019-2</w:t>
                            </w:r>
                          </w:p>
                          <w:p w14:paraId="43157104" w14:textId="77777777" w:rsidR="0017691D" w:rsidRDefault="0017691D"/>
                          <w:p w14:paraId="289D853D" w14:textId="77777777" w:rsidR="0017691D" w:rsidRPr="007D5FEA" w:rsidRDefault="0017691D">
                            <w:pPr>
                              <w:rPr>
                                <w:sz w:val="36"/>
                                <w:szCs w:val="36"/>
                                <w:lang w:val="es-ES"/>
                              </w:rPr>
                            </w:pPr>
                            <w:r w:rsidRPr="007D5FEA">
                              <w:rPr>
                                <w:sz w:val="36"/>
                                <w:szCs w:val="36"/>
                                <w:lang w:val="es-ES"/>
                              </w:rPr>
                              <w:t>Ciclo 2019-2</w:t>
                            </w:r>
                          </w:p>
                          <w:p w14:paraId="3E0D4662" w14:textId="77777777" w:rsidR="0017691D" w:rsidRDefault="0017691D"/>
                          <w:p w14:paraId="1E51F38C" w14:textId="77777777" w:rsidR="0017691D" w:rsidRPr="007D5FEA" w:rsidRDefault="0017691D">
                            <w:pPr>
                              <w:rPr>
                                <w:sz w:val="36"/>
                                <w:szCs w:val="36"/>
                                <w:lang w:val="es-ES"/>
                              </w:rPr>
                            </w:pPr>
                            <w:r w:rsidRPr="007D5FEA">
                              <w:rPr>
                                <w:sz w:val="36"/>
                                <w:szCs w:val="36"/>
                                <w:lang w:val="es-ES"/>
                              </w:rPr>
                              <w:t>Ciclo 2019-2</w:t>
                            </w:r>
                          </w:p>
                          <w:p w14:paraId="48F90273" w14:textId="77777777" w:rsidR="0017691D" w:rsidRDefault="0017691D"/>
                          <w:p w14:paraId="13DFBF49" w14:textId="77777777" w:rsidR="0017691D" w:rsidRPr="007D5FEA" w:rsidRDefault="0017691D">
                            <w:pPr>
                              <w:rPr>
                                <w:sz w:val="36"/>
                                <w:szCs w:val="36"/>
                                <w:lang w:val="es-ES"/>
                              </w:rPr>
                            </w:pPr>
                            <w:r w:rsidRPr="007D5FEA">
                              <w:rPr>
                                <w:sz w:val="36"/>
                                <w:szCs w:val="36"/>
                                <w:lang w:val="es-ES"/>
                              </w:rPr>
                              <w:t>Ciclo 2019-2</w:t>
                            </w:r>
                          </w:p>
                          <w:p w14:paraId="09BA0E44" w14:textId="77777777" w:rsidR="0017691D" w:rsidRDefault="0017691D"/>
                          <w:p w14:paraId="41C209C4" w14:textId="77777777" w:rsidR="0017691D" w:rsidRPr="007D5FEA" w:rsidRDefault="0017691D">
                            <w:pPr>
                              <w:rPr>
                                <w:sz w:val="36"/>
                                <w:szCs w:val="36"/>
                                <w:lang w:val="es-ES"/>
                              </w:rPr>
                            </w:pPr>
                            <w:r w:rsidRPr="007D5FEA">
                              <w:rPr>
                                <w:sz w:val="36"/>
                                <w:szCs w:val="36"/>
                                <w:lang w:val="es-ES"/>
                              </w:rPr>
                              <w:t>Ciclo 2019-2</w:t>
                            </w:r>
                          </w:p>
                          <w:p w14:paraId="4BFD6D7C" w14:textId="77777777" w:rsidR="0017691D" w:rsidRDefault="0017691D"/>
                          <w:p w14:paraId="545DFA3F" w14:textId="77777777" w:rsidR="0017691D" w:rsidRPr="007D5FEA" w:rsidRDefault="0017691D">
                            <w:pPr>
                              <w:rPr>
                                <w:sz w:val="36"/>
                                <w:szCs w:val="36"/>
                                <w:lang w:val="es-ES"/>
                              </w:rPr>
                            </w:pPr>
                            <w:r w:rsidRPr="007D5FEA">
                              <w:rPr>
                                <w:sz w:val="36"/>
                                <w:szCs w:val="36"/>
                                <w:lang w:val="es-ES"/>
                              </w:rPr>
                              <w:t>Ciclo 2019-2</w:t>
                            </w:r>
                          </w:p>
                          <w:p w14:paraId="345638AD" w14:textId="77777777" w:rsidR="0017691D" w:rsidRDefault="0017691D"/>
                          <w:p w14:paraId="6AC90D00" w14:textId="77777777" w:rsidR="0017691D" w:rsidRPr="007D5FEA" w:rsidRDefault="0017691D">
                            <w:pPr>
                              <w:rPr>
                                <w:sz w:val="36"/>
                                <w:szCs w:val="36"/>
                                <w:lang w:val="es-ES"/>
                              </w:rPr>
                            </w:pPr>
                            <w:r w:rsidRPr="007D5FEA">
                              <w:rPr>
                                <w:sz w:val="36"/>
                                <w:szCs w:val="36"/>
                                <w:lang w:val="es-ES"/>
                              </w:rPr>
                              <w:t>Ciclo 2019-2</w:t>
                            </w:r>
                          </w:p>
                          <w:p w14:paraId="3E04B621" w14:textId="77777777" w:rsidR="0017691D" w:rsidRDefault="0017691D"/>
                          <w:p w14:paraId="55CBF704" w14:textId="77777777" w:rsidR="0017691D" w:rsidRPr="007D5FEA" w:rsidRDefault="0017691D">
                            <w:pPr>
                              <w:rPr>
                                <w:sz w:val="36"/>
                                <w:szCs w:val="36"/>
                                <w:lang w:val="es-ES"/>
                              </w:rPr>
                            </w:pPr>
                            <w:r w:rsidRPr="007D5FEA">
                              <w:rPr>
                                <w:sz w:val="36"/>
                                <w:szCs w:val="36"/>
                                <w:lang w:val="es-ES"/>
                              </w:rPr>
                              <w:t>Ciclo 2019-2</w:t>
                            </w:r>
                          </w:p>
                          <w:p w14:paraId="0CD024EE" w14:textId="77777777" w:rsidR="0017691D" w:rsidRDefault="0017691D"/>
                          <w:p w14:paraId="28257516" w14:textId="77777777" w:rsidR="0017691D" w:rsidRPr="007D5FEA" w:rsidRDefault="0017691D">
                            <w:pPr>
                              <w:rPr>
                                <w:sz w:val="36"/>
                                <w:szCs w:val="36"/>
                                <w:lang w:val="es-ES"/>
                              </w:rPr>
                            </w:pPr>
                            <w:r w:rsidRPr="007D5FEA">
                              <w:rPr>
                                <w:sz w:val="36"/>
                                <w:szCs w:val="36"/>
                                <w:lang w:val="es-ES"/>
                              </w:rPr>
                              <w:t>Ciclo 2019-2</w:t>
                            </w:r>
                          </w:p>
                          <w:p w14:paraId="4009906E" w14:textId="77777777" w:rsidR="0017691D" w:rsidRDefault="0017691D"/>
                          <w:p w14:paraId="49F691B8" w14:textId="77777777" w:rsidR="0017691D" w:rsidRPr="007D5FEA" w:rsidRDefault="0017691D">
                            <w:pPr>
                              <w:rPr>
                                <w:sz w:val="36"/>
                                <w:szCs w:val="36"/>
                                <w:lang w:val="es-ES"/>
                              </w:rPr>
                            </w:pPr>
                            <w:r w:rsidRPr="007D5FEA">
                              <w:rPr>
                                <w:sz w:val="36"/>
                                <w:szCs w:val="36"/>
                                <w:lang w:val="es-ES"/>
                              </w:rPr>
                              <w:t>Ciclo 2019-2</w:t>
                            </w:r>
                          </w:p>
                          <w:p w14:paraId="13411DCF" w14:textId="77777777" w:rsidR="0017691D" w:rsidRDefault="0017691D"/>
                          <w:p w14:paraId="44213922" w14:textId="77777777" w:rsidR="0017691D" w:rsidRPr="007D5FEA" w:rsidRDefault="0017691D">
                            <w:pPr>
                              <w:rPr>
                                <w:sz w:val="36"/>
                                <w:szCs w:val="36"/>
                                <w:lang w:val="es-ES"/>
                              </w:rPr>
                            </w:pPr>
                            <w:r w:rsidRPr="007D5FEA">
                              <w:rPr>
                                <w:sz w:val="36"/>
                                <w:szCs w:val="36"/>
                                <w:lang w:val="es-ES"/>
                              </w:rPr>
                              <w:t>Ciclo 2019-2</w:t>
                            </w:r>
                          </w:p>
                          <w:p w14:paraId="4999AA43" w14:textId="77777777" w:rsidR="0017691D" w:rsidRDefault="0017691D"/>
                          <w:p w14:paraId="2725AF2C" w14:textId="77777777" w:rsidR="0017691D" w:rsidRPr="007D5FEA" w:rsidRDefault="0017691D">
                            <w:pPr>
                              <w:rPr>
                                <w:sz w:val="36"/>
                                <w:szCs w:val="36"/>
                                <w:lang w:val="es-ES"/>
                              </w:rPr>
                            </w:pPr>
                            <w:r w:rsidRPr="007D5FEA">
                              <w:rPr>
                                <w:sz w:val="36"/>
                                <w:szCs w:val="36"/>
                                <w:lang w:val="es-ES"/>
                              </w:rPr>
                              <w:t>Ciclo 2019-2</w:t>
                            </w:r>
                          </w:p>
                          <w:p w14:paraId="6BBDF4DD" w14:textId="77777777" w:rsidR="0017691D" w:rsidRDefault="0017691D"/>
                          <w:p w14:paraId="71679FDE" w14:textId="77777777" w:rsidR="0017691D" w:rsidRPr="007D5FEA" w:rsidRDefault="0017691D">
                            <w:pPr>
                              <w:rPr>
                                <w:sz w:val="36"/>
                                <w:szCs w:val="36"/>
                                <w:lang w:val="es-ES"/>
                              </w:rPr>
                            </w:pPr>
                            <w:r w:rsidRPr="007D5FEA">
                              <w:rPr>
                                <w:sz w:val="36"/>
                                <w:szCs w:val="36"/>
                                <w:lang w:val="es-ES"/>
                              </w:rPr>
                              <w:t>Ciclo 2019-2</w:t>
                            </w:r>
                          </w:p>
                          <w:p w14:paraId="2F6D02E8" w14:textId="77777777" w:rsidR="0017691D" w:rsidRDefault="0017691D"/>
                          <w:p w14:paraId="0415507B" w14:textId="77777777" w:rsidR="0017691D" w:rsidRPr="007D5FEA" w:rsidRDefault="0017691D">
                            <w:pPr>
                              <w:rPr>
                                <w:sz w:val="36"/>
                                <w:szCs w:val="36"/>
                                <w:lang w:val="es-ES"/>
                              </w:rPr>
                            </w:pPr>
                            <w:r w:rsidRPr="007D5FEA">
                              <w:rPr>
                                <w:sz w:val="36"/>
                                <w:szCs w:val="36"/>
                                <w:lang w:val="es-ES"/>
                              </w:rPr>
                              <w:t>Ciclo 2019-2</w:t>
                            </w:r>
                          </w:p>
                          <w:p w14:paraId="40BD3C20" w14:textId="77777777" w:rsidR="0017691D" w:rsidRDefault="0017691D"/>
                          <w:p w14:paraId="36B86F5E" w14:textId="77777777" w:rsidR="0017691D" w:rsidRPr="007D5FEA" w:rsidRDefault="0017691D">
                            <w:pPr>
                              <w:rPr>
                                <w:sz w:val="36"/>
                                <w:szCs w:val="36"/>
                                <w:lang w:val="es-ES"/>
                              </w:rPr>
                            </w:pPr>
                            <w:r w:rsidRPr="007D5FEA">
                              <w:rPr>
                                <w:sz w:val="36"/>
                                <w:szCs w:val="36"/>
                                <w:lang w:val="es-ES"/>
                              </w:rPr>
                              <w:t>Ciclo 2019-2</w:t>
                            </w:r>
                          </w:p>
                          <w:p w14:paraId="5C953786" w14:textId="77777777" w:rsidR="0017691D" w:rsidRDefault="0017691D"/>
                          <w:p w14:paraId="637FE95E" w14:textId="77777777" w:rsidR="0017691D" w:rsidRPr="007D5FEA" w:rsidRDefault="0017691D">
                            <w:pPr>
                              <w:rPr>
                                <w:sz w:val="36"/>
                                <w:szCs w:val="36"/>
                                <w:lang w:val="es-ES"/>
                              </w:rPr>
                            </w:pPr>
                            <w:r w:rsidRPr="007D5FEA">
                              <w:rPr>
                                <w:sz w:val="36"/>
                                <w:szCs w:val="36"/>
                                <w:lang w:val="es-ES"/>
                              </w:rPr>
                              <w:t>Ciclo 2019-2</w:t>
                            </w:r>
                          </w:p>
                          <w:p w14:paraId="3D28A53F" w14:textId="77777777" w:rsidR="0017691D" w:rsidRDefault="0017691D"/>
                          <w:p w14:paraId="5B584384" w14:textId="77777777" w:rsidR="0017691D" w:rsidRPr="007D5FEA" w:rsidRDefault="0017691D">
                            <w:pPr>
                              <w:rPr>
                                <w:sz w:val="36"/>
                                <w:szCs w:val="36"/>
                                <w:lang w:val="es-ES"/>
                              </w:rPr>
                            </w:pPr>
                            <w:r w:rsidRPr="007D5FEA">
                              <w:rPr>
                                <w:sz w:val="36"/>
                                <w:szCs w:val="36"/>
                                <w:lang w:val="es-ES"/>
                              </w:rPr>
                              <w:t>Ciclo 2019-2</w:t>
                            </w:r>
                          </w:p>
                          <w:p w14:paraId="642312CA" w14:textId="77777777" w:rsidR="0017691D" w:rsidRDefault="0017691D"/>
                          <w:p w14:paraId="3094C88B" w14:textId="77777777" w:rsidR="0017691D" w:rsidRPr="007D5FEA" w:rsidRDefault="0017691D">
                            <w:pPr>
                              <w:rPr>
                                <w:sz w:val="36"/>
                                <w:szCs w:val="36"/>
                                <w:lang w:val="es-ES"/>
                              </w:rPr>
                            </w:pPr>
                            <w:r w:rsidRPr="007D5FEA">
                              <w:rPr>
                                <w:sz w:val="36"/>
                                <w:szCs w:val="36"/>
                                <w:lang w:val="es-ES"/>
                              </w:rPr>
                              <w:t>Ciclo 2019-2</w:t>
                            </w:r>
                          </w:p>
                          <w:p w14:paraId="56DE4B52" w14:textId="77777777" w:rsidR="0017691D" w:rsidRDefault="0017691D"/>
                          <w:p w14:paraId="28FC65ED" w14:textId="77777777" w:rsidR="0017691D" w:rsidRPr="007D5FEA" w:rsidRDefault="0017691D">
                            <w:pPr>
                              <w:rPr>
                                <w:sz w:val="36"/>
                                <w:szCs w:val="36"/>
                                <w:lang w:val="es-ES"/>
                              </w:rPr>
                            </w:pPr>
                            <w:r w:rsidRPr="007D5FEA">
                              <w:rPr>
                                <w:sz w:val="36"/>
                                <w:szCs w:val="36"/>
                                <w:lang w:val="es-ES"/>
                              </w:rPr>
                              <w:t>Ciclo 2019-2</w:t>
                            </w:r>
                          </w:p>
                          <w:p w14:paraId="75DF0678" w14:textId="77777777" w:rsidR="0017691D" w:rsidRDefault="0017691D"/>
                          <w:p w14:paraId="08080D7A" w14:textId="77777777" w:rsidR="0017691D" w:rsidRPr="007D5FEA" w:rsidRDefault="0017691D">
                            <w:pPr>
                              <w:rPr>
                                <w:sz w:val="36"/>
                                <w:szCs w:val="36"/>
                                <w:lang w:val="es-ES"/>
                              </w:rPr>
                            </w:pPr>
                            <w:r w:rsidRPr="007D5FEA">
                              <w:rPr>
                                <w:sz w:val="36"/>
                                <w:szCs w:val="36"/>
                                <w:lang w:val="es-ES"/>
                              </w:rPr>
                              <w:t>Ciclo 2019-2</w:t>
                            </w:r>
                          </w:p>
                          <w:p w14:paraId="37F9B9BE" w14:textId="77777777" w:rsidR="0017691D" w:rsidRDefault="0017691D"/>
                          <w:p w14:paraId="02577F40" w14:textId="77777777" w:rsidR="0017691D" w:rsidRPr="007D5FEA" w:rsidRDefault="0017691D">
                            <w:pPr>
                              <w:rPr>
                                <w:sz w:val="36"/>
                                <w:szCs w:val="36"/>
                                <w:lang w:val="es-ES"/>
                              </w:rPr>
                            </w:pPr>
                            <w:r w:rsidRPr="007D5FEA">
                              <w:rPr>
                                <w:sz w:val="36"/>
                                <w:szCs w:val="36"/>
                                <w:lang w:val="es-ES"/>
                              </w:rPr>
                              <w:t>Ciclo 2019-2</w:t>
                            </w:r>
                          </w:p>
                          <w:p w14:paraId="71B969D4" w14:textId="77777777" w:rsidR="0017691D" w:rsidRDefault="0017691D"/>
                          <w:p w14:paraId="711DD0F7" w14:textId="77777777" w:rsidR="0017691D" w:rsidRPr="007D5FEA" w:rsidRDefault="0017691D">
                            <w:pPr>
                              <w:rPr>
                                <w:sz w:val="36"/>
                                <w:szCs w:val="36"/>
                                <w:lang w:val="es-ES"/>
                              </w:rPr>
                            </w:pPr>
                            <w:r w:rsidRPr="007D5FEA">
                              <w:rPr>
                                <w:sz w:val="36"/>
                                <w:szCs w:val="36"/>
                                <w:lang w:val="es-ES"/>
                              </w:rPr>
                              <w:t>Ciclo 2019-2</w:t>
                            </w:r>
                          </w:p>
                          <w:p w14:paraId="1FE69AAE" w14:textId="77777777" w:rsidR="0017691D" w:rsidRDefault="0017691D"/>
                          <w:p w14:paraId="6CC8BDEE" w14:textId="77777777" w:rsidR="0017691D" w:rsidRPr="007D5FEA" w:rsidRDefault="0017691D">
                            <w:pPr>
                              <w:rPr>
                                <w:sz w:val="36"/>
                                <w:szCs w:val="36"/>
                                <w:lang w:val="es-ES"/>
                              </w:rPr>
                            </w:pPr>
                            <w:r w:rsidRPr="007D5FEA">
                              <w:rPr>
                                <w:sz w:val="36"/>
                                <w:szCs w:val="36"/>
                                <w:lang w:val="es-ES"/>
                              </w:rPr>
                              <w:t>Ciclo 2019-2</w:t>
                            </w:r>
                          </w:p>
                          <w:p w14:paraId="6C2B408E" w14:textId="77777777" w:rsidR="0017691D" w:rsidRDefault="0017691D"/>
                          <w:p w14:paraId="52587368" w14:textId="77777777" w:rsidR="0017691D" w:rsidRPr="007D5FEA" w:rsidRDefault="0017691D">
                            <w:pPr>
                              <w:rPr>
                                <w:sz w:val="36"/>
                                <w:szCs w:val="36"/>
                                <w:lang w:val="es-ES"/>
                              </w:rPr>
                            </w:pPr>
                            <w:r w:rsidRPr="007D5FEA">
                              <w:rPr>
                                <w:sz w:val="36"/>
                                <w:szCs w:val="36"/>
                                <w:lang w:val="es-ES"/>
                              </w:rPr>
                              <w:t>Ciclo 2019-2</w:t>
                            </w:r>
                          </w:p>
                          <w:p w14:paraId="2650454F" w14:textId="77777777" w:rsidR="0017691D" w:rsidRDefault="0017691D"/>
                          <w:p w14:paraId="707FAA15" w14:textId="77777777" w:rsidR="0017691D" w:rsidRPr="007D5FEA" w:rsidRDefault="0017691D">
                            <w:pPr>
                              <w:rPr>
                                <w:sz w:val="36"/>
                                <w:szCs w:val="36"/>
                                <w:lang w:val="es-ES"/>
                              </w:rPr>
                            </w:pPr>
                            <w:r w:rsidRPr="007D5FEA">
                              <w:rPr>
                                <w:sz w:val="36"/>
                                <w:szCs w:val="36"/>
                                <w:lang w:val="es-ES"/>
                              </w:rPr>
                              <w:t>Ciclo 2019-2</w:t>
                            </w:r>
                          </w:p>
                          <w:p w14:paraId="6CACE548" w14:textId="77777777" w:rsidR="0017691D" w:rsidRDefault="0017691D"/>
                          <w:p w14:paraId="3FE4EC86" w14:textId="77777777" w:rsidR="0017691D" w:rsidRPr="007D5FEA" w:rsidRDefault="0017691D">
                            <w:pPr>
                              <w:rPr>
                                <w:sz w:val="36"/>
                                <w:szCs w:val="36"/>
                                <w:lang w:val="es-ES"/>
                              </w:rPr>
                            </w:pPr>
                            <w:r w:rsidRPr="007D5FEA">
                              <w:rPr>
                                <w:sz w:val="36"/>
                                <w:szCs w:val="36"/>
                                <w:lang w:val="es-ES"/>
                              </w:rPr>
                              <w:t>Ciclo 2019-2</w:t>
                            </w:r>
                          </w:p>
                          <w:p w14:paraId="4C52A3C6" w14:textId="77777777" w:rsidR="0017691D" w:rsidRDefault="0017691D"/>
                          <w:p w14:paraId="1961CDA1" w14:textId="77777777" w:rsidR="0017691D" w:rsidRPr="007D5FEA" w:rsidRDefault="0017691D">
                            <w:pPr>
                              <w:rPr>
                                <w:sz w:val="36"/>
                                <w:szCs w:val="36"/>
                                <w:lang w:val="es-ES"/>
                              </w:rPr>
                            </w:pPr>
                            <w:r w:rsidRPr="007D5FEA">
                              <w:rPr>
                                <w:sz w:val="36"/>
                                <w:szCs w:val="36"/>
                                <w:lang w:val="es-ES"/>
                              </w:rPr>
                              <w:t>Ciclo 2019-2</w:t>
                            </w:r>
                          </w:p>
                          <w:p w14:paraId="581A6624" w14:textId="77777777" w:rsidR="0017691D" w:rsidRDefault="0017691D"/>
                          <w:p w14:paraId="07CD45F4" w14:textId="77777777" w:rsidR="0017691D" w:rsidRPr="007D5FEA" w:rsidRDefault="0017691D">
                            <w:pPr>
                              <w:rPr>
                                <w:sz w:val="36"/>
                                <w:szCs w:val="36"/>
                                <w:lang w:val="es-ES"/>
                              </w:rPr>
                            </w:pPr>
                            <w:r w:rsidRPr="007D5FEA">
                              <w:rPr>
                                <w:sz w:val="36"/>
                                <w:szCs w:val="36"/>
                                <w:lang w:val="es-ES"/>
                              </w:rPr>
                              <w:t>Ciclo 2019-2</w:t>
                            </w:r>
                          </w:p>
                          <w:p w14:paraId="69015111" w14:textId="77777777" w:rsidR="0017691D" w:rsidRDefault="0017691D"/>
                          <w:p w14:paraId="728FF88D" w14:textId="77777777" w:rsidR="0017691D" w:rsidRPr="007D5FEA" w:rsidRDefault="0017691D">
                            <w:pPr>
                              <w:rPr>
                                <w:sz w:val="36"/>
                                <w:szCs w:val="36"/>
                                <w:lang w:val="es-ES"/>
                              </w:rPr>
                            </w:pPr>
                            <w:r w:rsidRPr="007D5FEA">
                              <w:rPr>
                                <w:sz w:val="36"/>
                                <w:szCs w:val="36"/>
                                <w:lang w:val="es-ES"/>
                              </w:rPr>
                              <w:t>Ciclo 2019-2</w:t>
                            </w:r>
                          </w:p>
                          <w:p w14:paraId="183F3156" w14:textId="77777777" w:rsidR="0017691D" w:rsidRDefault="0017691D"/>
                          <w:p w14:paraId="4B546A50" w14:textId="77777777" w:rsidR="0017691D" w:rsidRPr="007D5FEA" w:rsidRDefault="0017691D">
                            <w:pPr>
                              <w:rPr>
                                <w:sz w:val="36"/>
                                <w:szCs w:val="36"/>
                                <w:lang w:val="es-ES"/>
                              </w:rPr>
                            </w:pPr>
                            <w:r w:rsidRPr="007D5FEA">
                              <w:rPr>
                                <w:sz w:val="36"/>
                                <w:szCs w:val="36"/>
                                <w:lang w:val="es-ES"/>
                              </w:rPr>
                              <w:t>Ciclo 2019-2</w:t>
                            </w:r>
                          </w:p>
                          <w:p w14:paraId="007F5024" w14:textId="77777777" w:rsidR="0017691D" w:rsidRDefault="0017691D"/>
                          <w:p w14:paraId="2F3216B9" w14:textId="77777777" w:rsidR="0017691D" w:rsidRPr="007D5FEA" w:rsidRDefault="0017691D">
                            <w:pPr>
                              <w:rPr>
                                <w:sz w:val="36"/>
                                <w:szCs w:val="36"/>
                                <w:lang w:val="es-ES"/>
                              </w:rPr>
                            </w:pPr>
                            <w:r w:rsidRPr="007D5FEA">
                              <w:rPr>
                                <w:sz w:val="36"/>
                                <w:szCs w:val="36"/>
                                <w:lang w:val="es-ES"/>
                              </w:rPr>
                              <w:t>Ciclo 2019-2</w:t>
                            </w:r>
                          </w:p>
                          <w:p w14:paraId="2F9E800A" w14:textId="77777777" w:rsidR="0017691D" w:rsidRDefault="0017691D"/>
                          <w:p w14:paraId="6EA2D3E3" w14:textId="77777777" w:rsidR="0017691D" w:rsidRPr="007D5FEA" w:rsidRDefault="0017691D">
                            <w:pPr>
                              <w:rPr>
                                <w:sz w:val="36"/>
                                <w:szCs w:val="36"/>
                                <w:lang w:val="es-ES"/>
                              </w:rPr>
                            </w:pPr>
                            <w:r w:rsidRPr="007D5FEA">
                              <w:rPr>
                                <w:sz w:val="36"/>
                                <w:szCs w:val="36"/>
                                <w:lang w:val="es-ES"/>
                              </w:rPr>
                              <w:t>Ciclo 2019-2</w:t>
                            </w:r>
                          </w:p>
                          <w:p w14:paraId="77A7A243" w14:textId="77777777" w:rsidR="0017691D" w:rsidRDefault="0017691D"/>
                          <w:p w14:paraId="7508D10F" w14:textId="77777777" w:rsidR="0017691D" w:rsidRPr="007D5FEA" w:rsidRDefault="0017691D">
                            <w:pPr>
                              <w:rPr>
                                <w:sz w:val="36"/>
                                <w:szCs w:val="36"/>
                                <w:lang w:val="es-ES"/>
                              </w:rPr>
                            </w:pPr>
                            <w:r w:rsidRPr="007D5FEA">
                              <w:rPr>
                                <w:sz w:val="36"/>
                                <w:szCs w:val="36"/>
                                <w:lang w:val="es-ES"/>
                              </w:rPr>
                              <w:t>Ciclo 2019-2</w:t>
                            </w:r>
                          </w:p>
                          <w:p w14:paraId="6E491BDD" w14:textId="77777777" w:rsidR="0017691D" w:rsidRDefault="0017691D"/>
                          <w:p w14:paraId="05BEF163" w14:textId="77777777" w:rsidR="0017691D" w:rsidRPr="007D5FEA" w:rsidRDefault="0017691D">
                            <w:pPr>
                              <w:rPr>
                                <w:sz w:val="36"/>
                                <w:szCs w:val="36"/>
                                <w:lang w:val="es-ES"/>
                              </w:rPr>
                            </w:pPr>
                            <w:r w:rsidRPr="007D5FEA">
                              <w:rPr>
                                <w:sz w:val="36"/>
                                <w:szCs w:val="36"/>
                                <w:lang w:val="es-ES"/>
                              </w:rPr>
                              <w:t>Ciclo 2019-2</w:t>
                            </w:r>
                          </w:p>
                          <w:p w14:paraId="093F1F70" w14:textId="77777777" w:rsidR="0017691D" w:rsidRDefault="0017691D"/>
                          <w:p w14:paraId="55A5AF34" w14:textId="77777777" w:rsidR="0017691D" w:rsidRPr="007D5FEA" w:rsidRDefault="0017691D">
                            <w:pPr>
                              <w:rPr>
                                <w:sz w:val="36"/>
                                <w:szCs w:val="36"/>
                                <w:lang w:val="es-ES"/>
                              </w:rPr>
                            </w:pPr>
                            <w:r w:rsidRPr="007D5FEA">
                              <w:rPr>
                                <w:sz w:val="36"/>
                                <w:szCs w:val="36"/>
                                <w:lang w:val="es-ES"/>
                              </w:rPr>
                              <w:t>Ciclo 2019-2</w:t>
                            </w:r>
                          </w:p>
                          <w:p w14:paraId="503F3B7A" w14:textId="77777777" w:rsidR="0017691D" w:rsidRDefault="0017691D"/>
                          <w:p w14:paraId="24D98C24" w14:textId="77777777" w:rsidR="0017691D" w:rsidRPr="007D5FEA" w:rsidRDefault="0017691D">
                            <w:pPr>
                              <w:rPr>
                                <w:sz w:val="36"/>
                                <w:szCs w:val="36"/>
                                <w:lang w:val="es-ES"/>
                              </w:rPr>
                            </w:pPr>
                            <w:r w:rsidRPr="007D5FEA">
                              <w:rPr>
                                <w:sz w:val="36"/>
                                <w:szCs w:val="36"/>
                                <w:lang w:val="es-ES"/>
                              </w:rPr>
                              <w:t>Ciclo 2019-2</w:t>
                            </w:r>
                          </w:p>
                          <w:p w14:paraId="48E20C3B" w14:textId="77777777" w:rsidR="0017691D" w:rsidRDefault="0017691D"/>
                          <w:p w14:paraId="22FC1465" w14:textId="77777777" w:rsidR="0017691D" w:rsidRPr="007D5FEA" w:rsidRDefault="0017691D">
                            <w:pPr>
                              <w:rPr>
                                <w:sz w:val="36"/>
                                <w:szCs w:val="36"/>
                                <w:lang w:val="es-ES"/>
                              </w:rPr>
                            </w:pPr>
                            <w:r w:rsidRPr="007D5FEA">
                              <w:rPr>
                                <w:sz w:val="36"/>
                                <w:szCs w:val="36"/>
                                <w:lang w:val="es-ES"/>
                              </w:rPr>
                              <w:t>Ciclo 2019-2</w:t>
                            </w:r>
                          </w:p>
                          <w:p w14:paraId="3BA71BD1" w14:textId="77777777" w:rsidR="0017691D" w:rsidRDefault="0017691D"/>
                          <w:p w14:paraId="14E2F273" w14:textId="77777777" w:rsidR="0017691D" w:rsidRPr="007D5FEA" w:rsidRDefault="0017691D">
                            <w:pPr>
                              <w:rPr>
                                <w:sz w:val="36"/>
                                <w:szCs w:val="36"/>
                                <w:lang w:val="es-ES"/>
                              </w:rPr>
                            </w:pPr>
                            <w:r w:rsidRPr="007D5FEA">
                              <w:rPr>
                                <w:sz w:val="36"/>
                                <w:szCs w:val="36"/>
                                <w:lang w:val="es-ES"/>
                              </w:rPr>
                              <w:t>Ciclo 2019-2</w:t>
                            </w:r>
                          </w:p>
                          <w:p w14:paraId="617BF13A" w14:textId="77777777" w:rsidR="0017691D" w:rsidRDefault="0017691D"/>
                          <w:p w14:paraId="6AE23AE6" w14:textId="77777777" w:rsidR="0017691D" w:rsidRPr="007D5FEA" w:rsidRDefault="0017691D">
                            <w:pPr>
                              <w:rPr>
                                <w:sz w:val="36"/>
                                <w:szCs w:val="36"/>
                                <w:lang w:val="es-ES"/>
                              </w:rPr>
                            </w:pPr>
                            <w:r w:rsidRPr="007D5FEA">
                              <w:rPr>
                                <w:sz w:val="36"/>
                                <w:szCs w:val="36"/>
                                <w:lang w:val="es-ES"/>
                              </w:rPr>
                              <w:t>Ciclo 2019-2</w:t>
                            </w:r>
                          </w:p>
                          <w:p w14:paraId="03FA7AED" w14:textId="77777777" w:rsidR="0017691D" w:rsidRDefault="0017691D"/>
                          <w:p w14:paraId="3B4A82D5" w14:textId="77777777" w:rsidR="0017691D" w:rsidRPr="007D5FEA" w:rsidRDefault="0017691D">
                            <w:pPr>
                              <w:rPr>
                                <w:sz w:val="36"/>
                                <w:szCs w:val="36"/>
                                <w:lang w:val="es-ES"/>
                              </w:rPr>
                            </w:pPr>
                            <w:r w:rsidRPr="007D5FEA">
                              <w:rPr>
                                <w:sz w:val="36"/>
                                <w:szCs w:val="36"/>
                                <w:lang w:val="es-ES"/>
                              </w:rPr>
                              <w:t>Ciclo 2019-2</w:t>
                            </w:r>
                          </w:p>
                          <w:p w14:paraId="3489E9B7" w14:textId="77777777" w:rsidR="0017691D" w:rsidRDefault="0017691D"/>
                          <w:p w14:paraId="29D7DE22" w14:textId="77777777" w:rsidR="0017691D" w:rsidRPr="007D5FEA" w:rsidRDefault="0017691D">
                            <w:pPr>
                              <w:rPr>
                                <w:sz w:val="36"/>
                                <w:szCs w:val="36"/>
                                <w:lang w:val="es-ES"/>
                              </w:rPr>
                            </w:pPr>
                            <w:r w:rsidRPr="007D5FEA">
                              <w:rPr>
                                <w:sz w:val="36"/>
                                <w:szCs w:val="36"/>
                                <w:lang w:val="es-ES"/>
                              </w:rPr>
                              <w:t>Ciclo 2019-2</w:t>
                            </w:r>
                          </w:p>
                          <w:p w14:paraId="59719139" w14:textId="77777777" w:rsidR="0017691D" w:rsidRDefault="0017691D"/>
                          <w:p w14:paraId="74DD0D7F" w14:textId="77777777" w:rsidR="0017691D" w:rsidRPr="007D5FEA" w:rsidRDefault="0017691D">
                            <w:pPr>
                              <w:rPr>
                                <w:sz w:val="36"/>
                                <w:szCs w:val="36"/>
                                <w:lang w:val="es-ES"/>
                              </w:rPr>
                            </w:pPr>
                            <w:r w:rsidRPr="007D5FEA">
                              <w:rPr>
                                <w:sz w:val="36"/>
                                <w:szCs w:val="36"/>
                                <w:lang w:val="es-ES"/>
                              </w:rPr>
                              <w:t>Ciclo 2019-2</w:t>
                            </w:r>
                          </w:p>
                          <w:p w14:paraId="5F5BC083" w14:textId="77777777" w:rsidR="0017691D" w:rsidRDefault="0017691D"/>
                          <w:p w14:paraId="5DF559B3" w14:textId="77777777" w:rsidR="0017691D" w:rsidRPr="007D5FEA" w:rsidRDefault="0017691D">
                            <w:pPr>
                              <w:rPr>
                                <w:sz w:val="36"/>
                                <w:szCs w:val="36"/>
                                <w:lang w:val="es-ES"/>
                              </w:rPr>
                            </w:pPr>
                            <w:r w:rsidRPr="007D5FEA">
                              <w:rPr>
                                <w:sz w:val="36"/>
                                <w:szCs w:val="36"/>
                                <w:lang w:val="es-ES"/>
                              </w:rPr>
                              <w:t>Ciclo 2019-2</w:t>
                            </w:r>
                          </w:p>
                          <w:p w14:paraId="287F0863" w14:textId="77777777" w:rsidR="0017691D" w:rsidRDefault="0017691D"/>
                          <w:p w14:paraId="2C718812" w14:textId="77777777" w:rsidR="0017691D" w:rsidRPr="007D5FEA" w:rsidRDefault="0017691D">
                            <w:pPr>
                              <w:rPr>
                                <w:sz w:val="36"/>
                                <w:szCs w:val="36"/>
                                <w:lang w:val="es-ES"/>
                              </w:rPr>
                            </w:pPr>
                            <w:r w:rsidRPr="007D5FEA">
                              <w:rPr>
                                <w:sz w:val="36"/>
                                <w:szCs w:val="36"/>
                                <w:lang w:val="es-ES"/>
                              </w:rPr>
                              <w:t>Ciclo 2019-2</w:t>
                            </w:r>
                          </w:p>
                          <w:p w14:paraId="1A7DE6AB" w14:textId="77777777" w:rsidR="0017691D" w:rsidRDefault="0017691D"/>
                          <w:p w14:paraId="6B06F693" w14:textId="77777777" w:rsidR="0017691D" w:rsidRPr="007D5FEA" w:rsidRDefault="0017691D">
                            <w:pPr>
                              <w:rPr>
                                <w:sz w:val="36"/>
                                <w:szCs w:val="36"/>
                                <w:lang w:val="es-ES"/>
                              </w:rPr>
                            </w:pPr>
                            <w:r w:rsidRPr="007D5FEA">
                              <w:rPr>
                                <w:sz w:val="36"/>
                                <w:szCs w:val="36"/>
                                <w:lang w:val="es-ES"/>
                              </w:rPr>
                              <w:t>Ciclo 2019-2</w:t>
                            </w:r>
                          </w:p>
                          <w:p w14:paraId="052E580C" w14:textId="77777777" w:rsidR="0017691D" w:rsidRDefault="0017691D"/>
                          <w:p w14:paraId="5DF47489" w14:textId="77777777" w:rsidR="0017691D" w:rsidRPr="007D5FEA" w:rsidRDefault="0017691D">
                            <w:pPr>
                              <w:rPr>
                                <w:sz w:val="36"/>
                                <w:szCs w:val="36"/>
                                <w:lang w:val="es-ES"/>
                              </w:rPr>
                            </w:pPr>
                            <w:r w:rsidRPr="007D5FEA">
                              <w:rPr>
                                <w:sz w:val="36"/>
                                <w:szCs w:val="36"/>
                                <w:lang w:val="es-ES"/>
                              </w:rPr>
                              <w:t>Ciclo 2019-2</w:t>
                            </w:r>
                          </w:p>
                          <w:p w14:paraId="0627A41C" w14:textId="77777777" w:rsidR="0017691D" w:rsidRDefault="0017691D"/>
                          <w:p w14:paraId="39CF6EB5" w14:textId="77777777" w:rsidR="0017691D" w:rsidRPr="007D5FEA" w:rsidRDefault="0017691D">
                            <w:pPr>
                              <w:rPr>
                                <w:sz w:val="36"/>
                                <w:szCs w:val="36"/>
                                <w:lang w:val="es-ES"/>
                              </w:rPr>
                            </w:pPr>
                            <w:r w:rsidRPr="007D5FEA">
                              <w:rPr>
                                <w:sz w:val="36"/>
                                <w:szCs w:val="36"/>
                                <w:lang w:val="es-ES"/>
                              </w:rPr>
                              <w:t>Ciclo 2019-2</w:t>
                            </w:r>
                          </w:p>
                          <w:p w14:paraId="65D6F9DB" w14:textId="77777777" w:rsidR="0017691D" w:rsidRDefault="0017691D"/>
                          <w:p w14:paraId="033C3A2D" w14:textId="77777777" w:rsidR="0017691D" w:rsidRPr="007D5FEA" w:rsidRDefault="0017691D">
                            <w:pPr>
                              <w:rPr>
                                <w:sz w:val="36"/>
                                <w:szCs w:val="36"/>
                                <w:lang w:val="es-ES"/>
                              </w:rPr>
                            </w:pPr>
                            <w:r w:rsidRPr="007D5FEA">
                              <w:rPr>
                                <w:sz w:val="36"/>
                                <w:szCs w:val="36"/>
                                <w:lang w:val="es-ES"/>
                              </w:rPr>
                              <w:t>Ciclo 2019-2</w:t>
                            </w:r>
                          </w:p>
                          <w:p w14:paraId="38908E3D" w14:textId="77777777" w:rsidR="0017691D" w:rsidRDefault="0017691D"/>
                          <w:p w14:paraId="1CAD955A" w14:textId="77777777" w:rsidR="0017691D" w:rsidRPr="007D5FEA" w:rsidRDefault="0017691D">
                            <w:pPr>
                              <w:rPr>
                                <w:sz w:val="36"/>
                                <w:szCs w:val="36"/>
                                <w:lang w:val="es-ES"/>
                              </w:rPr>
                            </w:pPr>
                            <w:r w:rsidRPr="007D5FEA">
                              <w:rPr>
                                <w:sz w:val="36"/>
                                <w:szCs w:val="36"/>
                                <w:lang w:val="es-ES"/>
                              </w:rPr>
                              <w:t>Ciclo 2019-2</w:t>
                            </w:r>
                          </w:p>
                          <w:p w14:paraId="4A476A59" w14:textId="77777777" w:rsidR="0017691D" w:rsidRDefault="0017691D"/>
                          <w:p w14:paraId="30C7AB34" w14:textId="77777777" w:rsidR="0017691D" w:rsidRPr="007D5FEA" w:rsidRDefault="0017691D">
                            <w:pPr>
                              <w:rPr>
                                <w:sz w:val="36"/>
                                <w:szCs w:val="36"/>
                                <w:lang w:val="es-ES"/>
                              </w:rPr>
                            </w:pPr>
                            <w:r w:rsidRPr="007D5FEA">
                              <w:rPr>
                                <w:sz w:val="36"/>
                                <w:szCs w:val="36"/>
                                <w:lang w:val="es-ES"/>
                              </w:rPr>
                              <w:t>Ciclo 2019-2</w:t>
                            </w:r>
                          </w:p>
                          <w:p w14:paraId="76FFBFAE" w14:textId="77777777" w:rsidR="0017691D" w:rsidRDefault="0017691D"/>
                          <w:p w14:paraId="4C697597" w14:textId="77777777" w:rsidR="0017691D" w:rsidRPr="007D5FEA" w:rsidRDefault="0017691D">
                            <w:pPr>
                              <w:rPr>
                                <w:sz w:val="36"/>
                                <w:szCs w:val="36"/>
                                <w:lang w:val="es-ES"/>
                              </w:rPr>
                            </w:pPr>
                            <w:r w:rsidRPr="007D5FEA">
                              <w:rPr>
                                <w:sz w:val="36"/>
                                <w:szCs w:val="36"/>
                                <w:lang w:val="es-ES"/>
                              </w:rPr>
                              <w:t>Ciclo 2019-2</w:t>
                            </w:r>
                          </w:p>
                          <w:p w14:paraId="04D0F39B" w14:textId="77777777" w:rsidR="0017691D" w:rsidRDefault="0017691D"/>
                          <w:p w14:paraId="4D2A98E1" w14:textId="58ABB950" w:rsidR="0017691D" w:rsidRPr="007D5FEA" w:rsidRDefault="0017691D">
                            <w:pPr>
                              <w:rPr>
                                <w:sz w:val="36"/>
                                <w:szCs w:val="36"/>
                                <w:lang w:val="es-ES"/>
                              </w:rPr>
                            </w:pPr>
                            <w:r w:rsidRPr="007D5FEA">
                              <w:rPr>
                                <w:sz w:val="36"/>
                                <w:szCs w:val="36"/>
                                <w:lang w:val="es-ES"/>
                              </w:rPr>
                              <w:t>Ciclo 2019-2</w:t>
                            </w:r>
                          </w:p>
                          <w:p w14:paraId="7637C65A" w14:textId="77777777" w:rsidR="0017691D" w:rsidRDefault="0017691D"/>
                          <w:p w14:paraId="54C169FF" w14:textId="77777777" w:rsidR="0017691D" w:rsidRPr="007D5FEA" w:rsidRDefault="0017691D">
                            <w:pPr>
                              <w:rPr>
                                <w:sz w:val="36"/>
                                <w:szCs w:val="36"/>
                                <w:lang w:val="es-ES"/>
                              </w:rPr>
                            </w:pPr>
                            <w:r w:rsidRPr="007D5FEA">
                              <w:rPr>
                                <w:sz w:val="36"/>
                                <w:szCs w:val="36"/>
                                <w:lang w:val="es-ES"/>
                              </w:rPr>
                              <w:t>Ciclo 2019-2</w:t>
                            </w:r>
                          </w:p>
                          <w:p w14:paraId="1B0C4CDB" w14:textId="77777777" w:rsidR="0017691D" w:rsidRDefault="0017691D"/>
                          <w:p w14:paraId="41ED32A5" w14:textId="77777777" w:rsidR="0017691D" w:rsidRPr="007D5FEA" w:rsidRDefault="0017691D">
                            <w:pPr>
                              <w:rPr>
                                <w:sz w:val="36"/>
                                <w:szCs w:val="36"/>
                                <w:lang w:val="es-ES"/>
                              </w:rPr>
                            </w:pPr>
                            <w:r w:rsidRPr="007D5FEA">
                              <w:rPr>
                                <w:sz w:val="36"/>
                                <w:szCs w:val="36"/>
                                <w:lang w:val="es-ES"/>
                              </w:rPr>
                              <w:t>Ciclo 2019-2</w:t>
                            </w:r>
                          </w:p>
                          <w:p w14:paraId="43BCA98D" w14:textId="77777777" w:rsidR="0017691D" w:rsidRDefault="0017691D"/>
                          <w:p w14:paraId="37C1563F" w14:textId="77777777" w:rsidR="0017691D" w:rsidRPr="007D5FEA" w:rsidRDefault="0017691D">
                            <w:pPr>
                              <w:rPr>
                                <w:sz w:val="36"/>
                                <w:szCs w:val="36"/>
                                <w:lang w:val="es-ES"/>
                              </w:rPr>
                            </w:pPr>
                            <w:r w:rsidRPr="007D5FEA">
                              <w:rPr>
                                <w:sz w:val="36"/>
                                <w:szCs w:val="36"/>
                                <w:lang w:val="es-ES"/>
                              </w:rPr>
                              <w:t>Ciclo 2019-2</w:t>
                            </w:r>
                          </w:p>
                          <w:p w14:paraId="0F16886E" w14:textId="77777777" w:rsidR="0017691D" w:rsidRDefault="0017691D"/>
                          <w:p w14:paraId="6E7C99C2" w14:textId="77777777" w:rsidR="0017691D" w:rsidRPr="007D5FEA" w:rsidRDefault="0017691D">
                            <w:pPr>
                              <w:rPr>
                                <w:sz w:val="36"/>
                                <w:szCs w:val="36"/>
                                <w:lang w:val="es-ES"/>
                              </w:rPr>
                            </w:pPr>
                            <w:r w:rsidRPr="007D5FEA">
                              <w:rPr>
                                <w:sz w:val="36"/>
                                <w:szCs w:val="36"/>
                                <w:lang w:val="es-ES"/>
                              </w:rPr>
                              <w:t>Ciclo 2019-2</w:t>
                            </w:r>
                          </w:p>
                          <w:p w14:paraId="3D23915A" w14:textId="77777777" w:rsidR="0017691D" w:rsidRDefault="0017691D"/>
                          <w:p w14:paraId="188BF680" w14:textId="77777777" w:rsidR="0017691D" w:rsidRPr="007D5FEA" w:rsidRDefault="0017691D">
                            <w:pPr>
                              <w:rPr>
                                <w:sz w:val="36"/>
                                <w:szCs w:val="36"/>
                                <w:lang w:val="es-ES"/>
                              </w:rPr>
                            </w:pPr>
                            <w:r w:rsidRPr="007D5FEA">
                              <w:rPr>
                                <w:sz w:val="36"/>
                                <w:szCs w:val="36"/>
                                <w:lang w:val="es-ES"/>
                              </w:rPr>
                              <w:t>Ciclo 2019-2</w:t>
                            </w:r>
                          </w:p>
                          <w:p w14:paraId="4C7C46F2" w14:textId="77777777" w:rsidR="0017691D" w:rsidRDefault="0017691D"/>
                          <w:p w14:paraId="56BA7F77" w14:textId="77777777" w:rsidR="0017691D" w:rsidRPr="007D5FEA" w:rsidRDefault="0017691D">
                            <w:pPr>
                              <w:rPr>
                                <w:sz w:val="36"/>
                                <w:szCs w:val="36"/>
                                <w:lang w:val="es-ES"/>
                              </w:rPr>
                            </w:pPr>
                            <w:r w:rsidRPr="007D5FEA">
                              <w:rPr>
                                <w:sz w:val="36"/>
                                <w:szCs w:val="36"/>
                                <w:lang w:val="es-ES"/>
                              </w:rPr>
                              <w:t>Ciclo 2019-2</w:t>
                            </w:r>
                          </w:p>
                          <w:p w14:paraId="4BB8D1FF" w14:textId="77777777" w:rsidR="0017691D" w:rsidRDefault="0017691D"/>
                          <w:p w14:paraId="0C5CEE58" w14:textId="77777777" w:rsidR="0017691D" w:rsidRPr="007D5FEA" w:rsidRDefault="0017691D">
                            <w:pPr>
                              <w:rPr>
                                <w:sz w:val="36"/>
                                <w:szCs w:val="36"/>
                                <w:lang w:val="es-ES"/>
                              </w:rPr>
                            </w:pPr>
                            <w:r w:rsidRPr="007D5FEA">
                              <w:rPr>
                                <w:sz w:val="36"/>
                                <w:szCs w:val="36"/>
                                <w:lang w:val="es-ES"/>
                              </w:rPr>
                              <w:t>Ciclo 2019-2</w:t>
                            </w:r>
                          </w:p>
                          <w:p w14:paraId="64305D1D" w14:textId="77777777" w:rsidR="0017691D" w:rsidRDefault="0017691D"/>
                          <w:p w14:paraId="2E7115C0" w14:textId="77777777" w:rsidR="0017691D" w:rsidRPr="007D5FEA" w:rsidRDefault="0017691D">
                            <w:pPr>
                              <w:rPr>
                                <w:sz w:val="36"/>
                                <w:szCs w:val="36"/>
                                <w:lang w:val="es-ES"/>
                              </w:rPr>
                            </w:pPr>
                            <w:r w:rsidRPr="007D5FEA">
                              <w:rPr>
                                <w:sz w:val="36"/>
                                <w:szCs w:val="36"/>
                                <w:lang w:val="es-ES"/>
                              </w:rPr>
                              <w:t>Ciclo 2019-2</w:t>
                            </w:r>
                          </w:p>
                          <w:p w14:paraId="435C3606" w14:textId="77777777" w:rsidR="0017691D" w:rsidRDefault="0017691D"/>
                          <w:p w14:paraId="439164C3" w14:textId="77777777" w:rsidR="0017691D" w:rsidRPr="007D5FEA" w:rsidRDefault="0017691D">
                            <w:pPr>
                              <w:rPr>
                                <w:sz w:val="36"/>
                                <w:szCs w:val="36"/>
                                <w:lang w:val="es-ES"/>
                              </w:rPr>
                            </w:pPr>
                            <w:r w:rsidRPr="007D5FEA">
                              <w:rPr>
                                <w:sz w:val="36"/>
                                <w:szCs w:val="36"/>
                                <w:lang w:val="es-ES"/>
                              </w:rPr>
                              <w:t>Ciclo 2019-2</w:t>
                            </w:r>
                          </w:p>
                          <w:p w14:paraId="3BD36BD9" w14:textId="77777777" w:rsidR="0017691D" w:rsidRDefault="0017691D"/>
                          <w:p w14:paraId="38DD49F6" w14:textId="77777777" w:rsidR="0017691D" w:rsidRPr="007D5FEA" w:rsidRDefault="0017691D">
                            <w:pPr>
                              <w:rPr>
                                <w:sz w:val="36"/>
                                <w:szCs w:val="36"/>
                                <w:lang w:val="es-ES"/>
                              </w:rPr>
                            </w:pPr>
                            <w:r w:rsidRPr="007D5FEA">
                              <w:rPr>
                                <w:sz w:val="36"/>
                                <w:szCs w:val="36"/>
                                <w:lang w:val="es-ES"/>
                              </w:rPr>
                              <w:t>Ciclo 2019-2</w:t>
                            </w:r>
                          </w:p>
                          <w:p w14:paraId="1C6B2BF3" w14:textId="77777777" w:rsidR="0017691D" w:rsidRDefault="0017691D"/>
                          <w:p w14:paraId="5681CAFD" w14:textId="77777777" w:rsidR="0017691D" w:rsidRPr="007D5FEA" w:rsidRDefault="0017691D">
                            <w:pPr>
                              <w:rPr>
                                <w:sz w:val="36"/>
                                <w:szCs w:val="36"/>
                                <w:lang w:val="es-ES"/>
                              </w:rPr>
                            </w:pPr>
                            <w:r w:rsidRPr="007D5FEA">
                              <w:rPr>
                                <w:sz w:val="36"/>
                                <w:szCs w:val="36"/>
                                <w:lang w:val="es-ES"/>
                              </w:rPr>
                              <w:t>Ciclo 2019-2</w:t>
                            </w:r>
                          </w:p>
                          <w:p w14:paraId="4C553136" w14:textId="77777777" w:rsidR="0017691D" w:rsidRDefault="0017691D"/>
                          <w:p w14:paraId="7B4DD4A2" w14:textId="77777777" w:rsidR="0017691D" w:rsidRPr="007D5FEA" w:rsidRDefault="0017691D">
                            <w:pPr>
                              <w:rPr>
                                <w:sz w:val="36"/>
                                <w:szCs w:val="36"/>
                                <w:lang w:val="es-ES"/>
                              </w:rPr>
                            </w:pPr>
                            <w:r w:rsidRPr="007D5FEA">
                              <w:rPr>
                                <w:sz w:val="36"/>
                                <w:szCs w:val="36"/>
                                <w:lang w:val="es-ES"/>
                              </w:rPr>
                              <w:t>Ciclo 2019-2</w:t>
                            </w:r>
                          </w:p>
                          <w:p w14:paraId="73E339E4" w14:textId="77777777" w:rsidR="0017691D" w:rsidRDefault="0017691D"/>
                          <w:p w14:paraId="6F30E785" w14:textId="77777777" w:rsidR="0017691D" w:rsidRPr="007D5FEA" w:rsidRDefault="0017691D">
                            <w:pPr>
                              <w:rPr>
                                <w:sz w:val="36"/>
                                <w:szCs w:val="36"/>
                                <w:lang w:val="es-ES"/>
                              </w:rPr>
                            </w:pPr>
                            <w:r w:rsidRPr="007D5FEA">
                              <w:rPr>
                                <w:sz w:val="36"/>
                                <w:szCs w:val="36"/>
                                <w:lang w:val="es-ES"/>
                              </w:rPr>
                              <w:t>Ciclo 2019-2</w:t>
                            </w:r>
                          </w:p>
                          <w:p w14:paraId="422ED7B8" w14:textId="77777777" w:rsidR="0017691D" w:rsidRDefault="0017691D"/>
                          <w:p w14:paraId="1A16982B" w14:textId="77777777" w:rsidR="0017691D" w:rsidRPr="007D5FEA" w:rsidRDefault="0017691D">
                            <w:pPr>
                              <w:rPr>
                                <w:sz w:val="36"/>
                                <w:szCs w:val="36"/>
                                <w:lang w:val="es-ES"/>
                              </w:rPr>
                            </w:pPr>
                            <w:r w:rsidRPr="007D5FEA">
                              <w:rPr>
                                <w:sz w:val="36"/>
                                <w:szCs w:val="36"/>
                                <w:lang w:val="es-ES"/>
                              </w:rPr>
                              <w:t>Ciclo 2019-2</w:t>
                            </w:r>
                          </w:p>
                          <w:p w14:paraId="6FD879CB" w14:textId="77777777" w:rsidR="0017691D" w:rsidRDefault="0017691D"/>
                          <w:p w14:paraId="5EC54838" w14:textId="77777777" w:rsidR="0017691D" w:rsidRPr="007D5FEA" w:rsidRDefault="0017691D">
                            <w:pPr>
                              <w:rPr>
                                <w:sz w:val="36"/>
                                <w:szCs w:val="36"/>
                                <w:lang w:val="es-ES"/>
                              </w:rPr>
                            </w:pPr>
                            <w:r w:rsidRPr="007D5FEA">
                              <w:rPr>
                                <w:sz w:val="36"/>
                                <w:szCs w:val="36"/>
                                <w:lang w:val="es-ES"/>
                              </w:rPr>
                              <w:t>Ciclo 2019-2</w:t>
                            </w:r>
                          </w:p>
                          <w:p w14:paraId="517086B3" w14:textId="77777777" w:rsidR="0017691D" w:rsidRDefault="0017691D"/>
                          <w:p w14:paraId="64EC729E" w14:textId="77777777" w:rsidR="0017691D" w:rsidRPr="007D5FEA" w:rsidRDefault="0017691D">
                            <w:pPr>
                              <w:rPr>
                                <w:sz w:val="36"/>
                                <w:szCs w:val="36"/>
                                <w:lang w:val="es-ES"/>
                              </w:rPr>
                            </w:pPr>
                            <w:r w:rsidRPr="007D5FEA">
                              <w:rPr>
                                <w:sz w:val="36"/>
                                <w:szCs w:val="36"/>
                                <w:lang w:val="es-ES"/>
                              </w:rPr>
                              <w:t>Ciclo 2019-2</w:t>
                            </w:r>
                          </w:p>
                          <w:p w14:paraId="5DF5FF53" w14:textId="77777777" w:rsidR="0017691D" w:rsidRDefault="0017691D"/>
                          <w:p w14:paraId="4150EA85" w14:textId="77777777" w:rsidR="0017691D" w:rsidRPr="007D5FEA" w:rsidRDefault="0017691D">
                            <w:pPr>
                              <w:rPr>
                                <w:sz w:val="36"/>
                                <w:szCs w:val="36"/>
                                <w:lang w:val="es-ES"/>
                              </w:rPr>
                            </w:pPr>
                            <w:r w:rsidRPr="007D5FEA">
                              <w:rPr>
                                <w:sz w:val="36"/>
                                <w:szCs w:val="36"/>
                                <w:lang w:val="es-ES"/>
                              </w:rPr>
                              <w:t>Ciclo 2019-2</w:t>
                            </w:r>
                          </w:p>
                          <w:p w14:paraId="5841C236" w14:textId="77777777" w:rsidR="0017691D" w:rsidRDefault="0017691D"/>
                          <w:p w14:paraId="6DC47FE9" w14:textId="77777777" w:rsidR="0017691D" w:rsidRPr="007D5FEA" w:rsidRDefault="0017691D">
                            <w:pPr>
                              <w:rPr>
                                <w:sz w:val="36"/>
                                <w:szCs w:val="36"/>
                                <w:lang w:val="es-ES"/>
                              </w:rPr>
                            </w:pPr>
                            <w:r w:rsidRPr="007D5FEA">
                              <w:rPr>
                                <w:sz w:val="36"/>
                                <w:szCs w:val="36"/>
                                <w:lang w:val="es-ES"/>
                              </w:rPr>
                              <w:t>Ciclo 2019-2</w:t>
                            </w:r>
                          </w:p>
                          <w:p w14:paraId="266BF5DF" w14:textId="77777777" w:rsidR="0017691D" w:rsidRDefault="0017691D"/>
                          <w:p w14:paraId="16C438F7" w14:textId="77777777" w:rsidR="0017691D" w:rsidRPr="007D5FEA" w:rsidRDefault="0017691D">
                            <w:pPr>
                              <w:rPr>
                                <w:sz w:val="36"/>
                                <w:szCs w:val="36"/>
                                <w:lang w:val="es-ES"/>
                              </w:rPr>
                            </w:pPr>
                            <w:r w:rsidRPr="007D5FEA">
                              <w:rPr>
                                <w:sz w:val="36"/>
                                <w:szCs w:val="36"/>
                                <w:lang w:val="es-ES"/>
                              </w:rPr>
                              <w:t>Ciclo 2019-2</w:t>
                            </w:r>
                          </w:p>
                          <w:p w14:paraId="00CA241E" w14:textId="77777777" w:rsidR="0017691D" w:rsidRDefault="0017691D"/>
                          <w:p w14:paraId="65D831D8" w14:textId="77777777" w:rsidR="0017691D" w:rsidRPr="007D5FEA" w:rsidRDefault="0017691D">
                            <w:pPr>
                              <w:rPr>
                                <w:sz w:val="36"/>
                                <w:szCs w:val="36"/>
                                <w:lang w:val="es-ES"/>
                              </w:rPr>
                            </w:pPr>
                            <w:r w:rsidRPr="007D5FEA">
                              <w:rPr>
                                <w:sz w:val="36"/>
                                <w:szCs w:val="36"/>
                                <w:lang w:val="es-ES"/>
                              </w:rPr>
                              <w:t>Ciclo 2019-2</w:t>
                            </w:r>
                          </w:p>
                          <w:p w14:paraId="31FD05FC" w14:textId="77777777" w:rsidR="0017691D" w:rsidRDefault="0017691D"/>
                          <w:p w14:paraId="52DB63AC" w14:textId="77777777" w:rsidR="0017691D" w:rsidRPr="007D5FEA" w:rsidRDefault="0017691D">
                            <w:pPr>
                              <w:rPr>
                                <w:sz w:val="36"/>
                                <w:szCs w:val="36"/>
                                <w:lang w:val="es-ES"/>
                              </w:rPr>
                            </w:pPr>
                            <w:r w:rsidRPr="007D5FEA">
                              <w:rPr>
                                <w:sz w:val="36"/>
                                <w:szCs w:val="36"/>
                                <w:lang w:val="es-ES"/>
                              </w:rPr>
                              <w:t>Ciclo 2019-2</w:t>
                            </w:r>
                          </w:p>
                          <w:p w14:paraId="458B9021" w14:textId="77777777" w:rsidR="0017691D" w:rsidRDefault="0017691D"/>
                          <w:p w14:paraId="1625293E" w14:textId="77777777" w:rsidR="0017691D" w:rsidRPr="007D5FEA" w:rsidRDefault="0017691D">
                            <w:pPr>
                              <w:rPr>
                                <w:sz w:val="36"/>
                                <w:szCs w:val="36"/>
                                <w:lang w:val="es-ES"/>
                              </w:rPr>
                            </w:pPr>
                            <w:r w:rsidRPr="007D5FEA">
                              <w:rPr>
                                <w:sz w:val="36"/>
                                <w:szCs w:val="36"/>
                                <w:lang w:val="es-ES"/>
                              </w:rPr>
                              <w:t>Ciclo 2019-2</w:t>
                            </w:r>
                          </w:p>
                          <w:p w14:paraId="2AABEE8A" w14:textId="77777777" w:rsidR="0017691D" w:rsidRDefault="0017691D"/>
                          <w:p w14:paraId="20EAF4C2" w14:textId="77777777" w:rsidR="0017691D" w:rsidRPr="007D5FEA" w:rsidRDefault="0017691D">
                            <w:pPr>
                              <w:rPr>
                                <w:sz w:val="36"/>
                                <w:szCs w:val="36"/>
                                <w:lang w:val="es-ES"/>
                              </w:rPr>
                            </w:pPr>
                            <w:r w:rsidRPr="007D5FEA">
                              <w:rPr>
                                <w:sz w:val="36"/>
                                <w:szCs w:val="36"/>
                                <w:lang w:val="es-ES"/>
                              </w:rPr>
                              <w:t>Ciclo 2019-2</w:t>
                            </w:r>
                          </w:p>
                          <w:p w14:paraId="70BC7B09" w14:textId="77777777" w:rsidR="0017691D" w:rsidRDefault="0017691D"/>
                          <w:p w14:paraId="09C8E9D4" w14:textId="77777777" w:rsidR="0017691D" w:rsidRPr="007D5FEA" w:rsidRDefault="0017691D">
                            <w:pPr>
                              <w:rPr>
                                <w:sz w:val="36"/>
                                <w:szCs w:val="36"/>
                                <w:lang w:val="es-ES"/>
                              </w:rPr>
                            </w:pPr>
                            <w:r w:rsidRPr="007D5FEA">
                              <w:rPr>
                                <w:sz w:val="36"/>
                                <w:szCs w:val="36"/>
                                <w:lang w:val="es-ES"/>
                              </w:rPr>
                              <w:t>Ciclo 2019-2</w:t>
                            </w:r>
                          </w:p>
                          <w:p w14:paraId="7BBF30AB" w14:textId="77777777" w:rsidR="0017691D" w:rsidRDefault="0017691D"/>
                          <w:p w14:paraId="70BB1B56" w14:textId="77777777" w:rsidR="0017691D" w:rsidRPr="007D5FEA" w:rsidRDefault="0017691D">
                            <w:pPr>
                              <w:rPr>
                                <w:sz w:val="36"/>
                                <w:szCs w:val="36"/>
                                <w:lang w:val="es-ES"/>
                              </w:rPr>
                            </w:pPr>
                            <w:r w:rsidRPr="007D5FEA">
                              <w:rPr>
                                <w:sz w:val="36"/>
                                <w:szCs w:val="36"/>
                                <w:lang w:val="es-ES"/>
                              </w:rPr>
                              <w:t>Ciclo 2019-2</w:t>
                            </w:r>
                          </w:p>
                          <w:p w14:paraId="55149EF6" w14:textId="77777777" w:rsidR="0017691D" w:rsidRDefault="0017691D"/>
                          <w:p w14:paraId="132332CA" w14:textId="77777777" w:rsidR="0017691D" w:rsidRPr="007D5FEA" w:rsidRDefault="0017691D">
                            <w:pPr>
                              <w:rPr>
                                <w:sz w:val="36"/>
                                <w:szCs w:val="36"/>
                                <w:lang w:val="es-ES"/>
                              </w:rPr>
                            </w:pPr>
                            <w:r w:rsidRPr="007D5FEA">
                              <w:rPr>
                                <w:sz w:val="36"/>
                                <w:szCs w:val="36"/>
                                <w:lang w:val="es-ES"/>
                              </w:rPr>
                              <w:t>Ciclo 2019-2</w:t>
                            </w:r>
                          </w:p>
                          <w:p w14:paraId="486026AE" w14:textId="77777777" w:rsidR="0017691D" w:rsidRDefault="0017691D"/>
                          <w:p w14:paraId="2BB8BD00" w14:textId="77777777" w:rsidR="0017691D" w:rsidRPr="007D5FEA" w:rsidRDefault="0017691D">
                            <w:pPr>
                              <w:rPr>
                                <w:sz w:val="36"/>
                                <w:szCs w:val="36"/>
                                <w:lang w:val="es-ES"/>
                              </w:rPr>
                            </w:pPr>
                            <w:r w:rsidRPr="007D5FEA">
                              <w:rPr>
                                <w:sz w:val="36"/>
                                <w:szCs w:val="36"/>
                                <w:lang w:val="es-ES"/>
                              </w:rPr>
                              <w:t>Ciclo 2019-2</w:t>
                            </w:r>
                          </w:p>
                          <w:p w14:paraId="69377008" w14:textId="77777777" w:rsidR="0017691D" w:rsidRDefault="0017691D"/>
                          <w:p w14:paraId="0ED1C43E" w14:textId="77777777" w:rsidR="0017691D" w:rsidRPr="007D5FEA" w:rsidRDefault="0017691D">
                            <w:pPr>
                              <w:rPr>
                                <w:sz w:val="36"/>
                                <w:szCs w:val="36"/>
                                <w:lang w:val="es-ES"/>
                              </w:rPr>
                            </w:pPr>
                            <w:r w:rsidRPr="007D5FEA">
                              <w:rPr>
                                <w:sz w:val="36"/>
                                <w:szCs w:val="36"/>
                                <w:lang w:val="es-ES"/>
                              </w:rPr>
                              <w:t>Ciclo 2019-2</w:t>
                            </w:r>
                          </w:p>
                          <w:p w14:paraId="20623021" w14:textId="77777777" w:rsidR="0017691D" w:rsidRDefault="0017691D"/>
                          <w:p w14:paraId="71DD1EE7" w14:textId="77777777" w:rsidR="0017691D" w:rsidRPr="007D5FEA" w:rsidRDefault="0017691D">
                            <w:pPr>
                              <w:rPr>
                                <w:sz w:val="36"/>
                                <w:szCs w:val="36"/>
                                <w:lang w:val="es-ES"/>
                              </w:rPr>
                            </w:pPr>
                            <w:r w:rsidRPr="007D5FEA">
                              <w:rPr>
                                <w:sz w:val="36"/>
                                <w:szCs w:val="36"/>
                                <w:lang w:val="es-ES"/>
                              </w:rPr>
                              <w:t>Ciclo 2019-2</w:t>
                            </w:r>
                          </w:p>
                          <w:p w14:paraId="4AF7779B" w14:textId="77777777" w:rsidR="0017691D" w:rsidRDefault="0017691D"/>
                          <w:p w14:paraId="12B46089" w14:textId="77777777" w:rsidR="0017691D" w:rsidRPr="007D5FEA" w:rsidRDefault="0017691D">
                            <w:pPr>
                              <w:rPr>
                                <w:sz w:val="36"/>
                                <w:szCs w:val="36"/>
                                <w:lang w:val="es-ES"/>
                              </w:rPr>
                            </w:pPr>
                            <w:r w:rsidRPr="007D5FEA">
                              <w:rPr>
                                <w:sz w:val="36"/>
                                <w:szCs w:val="36"/>
                                <w:lang w:val="es-ES"/>
                              </w:rPr>
                              <w:t>Ciclo 2019-2</w:t>
                            </w:r>
                          </w:p>
                          <w:p w14:paraId="2CE81879" w14:textId="77777777" w:rsidR="0017691D" w:rsidRDefault="0017691D"/>
                          <w:p w14:paraId="5EFFB658" w14:textId="77777777" w:rsidR="0017691D" w:rsidRPr="007D5FEA" w:rsidRDefault="0017691D">
                            <w:pPr>
                              <w:rPr>
                                <w:sz w:val="36"/>
                                <w:szCs w:val="36"/>
                                <w:lang w:val="es-ES"/>
                              </w:rPr>
                            </w:pPr>
                            <w:r w:rsidRPr="007D5FEA">
                              <w:rPr>
                                <w:sz w:val="36"/>
                                <w:szCs w:val="36"/>
                                <w:lang w:val="es-ES"/>
                              </w:rPr>
                              <w:t>Ciclo 2019-2</w:t>
                            </w:r>
                          </w:p>
                          <w:p w14:paraId="13032663" w14:textId="77777777" w:rsidR="0017691D" w:rsidRDefault="0017691D"/>
                          <w:p w14:paraId="332831B5" w14:textId="3F655247" w:rsidR="0017691D" w:rsidRPr="007D5FEA" w:rsidRDefault="0017691D">
                            <w:pPr>
                              <w:rPr>
                                <w:sz w:val="36"/>
                                <w:szCs w:val="36"/>
                                <w:lang w:val="es-ES"/>
                              </w:rPr>
                            </w:pPr>
                            <w:r w:rsidRPr="007D5FEA">
                              <w:rPr>
                                <w:sz w:val="36"/>
                                <w:szCs w:val="36"/>
                                <w:lang w:val="es-ES"/>
                              </w:rPr>
                              <w:t>Ciclo 2019-2</w:t>
                            </w:r>
                          </w:p>
                          <w:p w14:paraId="2807C03A" w14:textId="77777777" w:rsidR="0017691D" w:rsidRDefault="0017691D"/>
                          <w:p w14:paraId="4C6631E2" w14:textId="77777777" w:rsidR="0017691D" w:rsidRPr="007D5FEA" w:rsidRDefault="0017691D">
                            <w:pPr>
                              <w:rPr>
                                <w:sz w:val="36"/>
                                <w:szCs w:val="36"/>
                                <w:lang w:val="es-ES"/>
                              </w:rPr>
                            </w:pPr>
                            <w:r w:rsidRPr="007D5FEA">
                              <w:rPr>
                                <w:sz w:val="36"/>
                                <w:szCs w:val="36"/>
                                <w:lang w:val="es-ES"/>
                              </w:rPr>
                              <w:t>Ciclo 2019-2</w:t>
                            </w:r>
                          </w:p>
                          <w:p w14:paraId="07948984" w14:textId="77777777" w:rsidR="0017691D" w:rsidRDefault="0017691D"/>
                          <w:p w14:paraId="686C3B55" w14:textId="77777777" w:rsidR="0017691D" w:rsidRPr="007D5FEA" w:rsidRDefault="0017691D">
                            <w:pPr>
                              <w:rPr>
                                <w:sz w:val="36"/>
                                <w:szCs w:val="36"/>
                                <w:lang w:val="es-ES"/>
                              </w:rPr>
                            </w:pPr>
                            <w:r w:rsidRPr="007D5FEA">
                              <w:rPr>
                                <w:sz w:val="36"/>
                                <w:szCs w:val="36"/>
                                <w:lang w:val="es-ES"/>
                              </w:rPr>
                              <w:t>Ciclo 2019-2</w:t>
                            </w:r>
                          </w:p>
                          <w:p w14:paraId="1B2D166E" w14:textId="77777777" w:rsidR="0017691D" w:rsidRDefault="0017691D"/>
                          <w:p w14:paraId="2BC238AD" w14:textId="77777777" w:rsidR="0017691D" w:rsidRPr="007D5FEA" w:rsidRDefault="0017691D">
                            <w:pPr>
                              <w:rPr>
                                <w:sz w:val="36"/>
                                <w:szCs w:val="36"/>
                                <w:lang w:val="es-ES"/>
                              </w:rPr>
                            </w:pPr>
                            <w:r w:rsidRPr="007D5FEA">
                              <w:rPr>
                                <w:sz w:val="36"/>
                                <w:szCs w:val="36"/>
                                <w:lang w:val="es-ES"/>
                              </w:rPr>
                              <w:t>Ciclo 2019-2</w:t>
                            </w:r>
                          </w:p>
                          <w:p w14:paraId="55051FF6" w14:textId="77777777" w:rsidR="0017691D" w:rsidRDefault="0017691D"/>
                          <w:p w14:paraId="40A7F569" w14:textId="77777777" w:rsidR="0017691D" w:rsidRPr="007D5FEA" w:rsidRDefault="0017691D">
                            <w:pPr>
                              <w:rPr>
                                <w:sz w:val="36"/>
                                <w:szCs w:val="36"/>
                                <w:lang w:val="es-ES"/>
                              </w:rPr>
                            </w:pPr>
                            <w:r w:rsidRPr="007D5FEA">
                              <w:rPr>
                                <w:sz w:val="36"/>
                                <w:szCs w:val="36"/>
                                <w:lang w:val="es-ES"/>
                              </w:rPr>
                              <w:t>Ciclo 2019-2</w:t>
                            </w:r>
                          </w:p>
                          <w:p w14:paraId="067E9D35" w14:textId="77777777" w:rsidR="0017691D" w:rsidRDefault="0017691D"/>
                          <w:p w14:paraId="4261A87C" w14:textId="77777777" w:rsidR="0017691D" w:rsidRPr="007D5FEA" w:rsidRDefault="0017691D">
                            <w:pPr>
                              <w:rPr>
                                <w:sz w:val="36"/>
                                <w:szCs w:val="36"/>
                                <w:lang w:val="es-ES"/>
                              </w:rPr>
                            </w:pPr>
                            <w:r w:rsidRPr="007D5FEA">
                              <w:rPr>
                                <w:sz w:val="36"/>
                                <w:szCs w:val="36"/>
                                <w:lang w:val="es-ES"/>
                              </w:rPr>
                              <w:t>Ciclo 2019-2</w:t>
                            </w:r>
                          </w:p>
                          <w:p w14:paraId="378979A9" w14:textId="77777777" w:rsidR="0017691D" w:rsidRDefault="0017691D"/>
                          <w:p w14:paraId="300D0F5A" w14:textId="77777777" w:rsidR="0017691D" w:rsidRPr="007D5FEA" w:rsidRDefault="0017691D">
                            <w:pPr>
                              <w:rPr>
                                <w:sz w:val="36"/>
                                <w:szCs w:val="36"/>
                                <w:lang w:val="es-ES"/>
                              </w:rPr>
                            </w:pPr>
                            <w:r w:rsidRPr="007D5FEA">
                              <w:rPr>
                                <w:sz w:val="36"/>
                                <w:szCs w:val="36"/>
                                <w:lang w:val="es-ES"/>
                              </w:rPr>
                              <w:t>Ciclo 2019-2</w:t>
                            </w:r>
                          </w:p>
                          <w:p w14:paraId="0012CA10" w14:textId="77777777" w:rsidR="0017691D" w:rsidRDefault="0017691D"/>
                          <w:p w14:paraId="6BDE7D89" w14:textId="77777777" w:rsidR="0017691D" w:rsidRPr="007D5FEA" w:rsidRDefault="0017691D">
                            <w:pPr>
                              <w:rPr>
                                <w:sz w:val="36"/>
                                <w:szCs w:val="36"/>
                                <w:lang w:val="es-ES"/>
                              </w:rPr>
                            </w:pPr>
                            <w:r w:rsidRPr="007D5FEA">
                              <w:rPr>
                                <w:sz w:val="36"/>
                                <w:szCs w:val="36"/>
                                <w:lang w:val="es-ES"/>
                              </w:rPr>
                              <w:t>Ciclo 2019-2</w:t>
                            </w:r>
                          </w:p>
                          <w:p w14:paraId="5182D3AD" w14:textId="77777777" w:rsidR="0017691D" w:rsidRDefault="0017691D"/>
                          <w:p w14:paraId="22FF727C" w14:textId="77777777" w:rsidR="0017691D" w:rsidRPr="007D5FEA" w:rsidRDefault="0017691D">
                            <w:pPr>
                              <w:rPr>
                                <w:sz w:val="36"/>
                                <w:szCs w:val="36"/>
                                <w:lang w:val="es-ES"/>
                              </w:rPr>
                            </w:pPr>
                            <w:r w:rsidRPr="007D5FEA">
                              <w:rPr>
                                <w:sz w:val="36"/>
                                <w:szCs w:val="36"/>
                                <w:lang w:val="es-ES"/>
                              </w:rPr>
                              <w:t>Ciclo 2019-2</w:t>
                            </w:r>
                          </w:p>
                          <w:p w14:paraId="3CD7C255" w14:textId="77777777" w:rsidR="0017691D" w:rsidRDefault="0017691D"/>
                          <w:p w14:paraId="3C471510" w14:textId="77777777" w:rsidR="0017691D" w:rsidRPr="007D5FEA" w:rsidRDefault="0017691D">
                            <w:pPr>
                              <w:rPr>
                                <w:sz w:val="36"/>
                                <w:szCs w:val="36"/>
                                <w:lang w:val="es-ES"/>
                              </w:rPr>
                            </w:pPr>
                            <w:r w:rsidRPr="007D5FEA">
                              <w:rPr>
                                <w:sz w:val="36"/>
                                <w:szCs w:val="36"/>
                                <w:lang w:val="es-ES"/>
                              </w:rPr>
                              <w:t>Ciclo 2019-2</w:t>
                            </w:r>
                          </w:p>
                          <w:p w14:paraId="0DFFED05" w14:textId="77777777" w:rsidR="0017691D" w:rsidRDefault="0017691D"/>
                          <w:p w14:paraId="2E348301" w14:textId="77777777" w:rsidR="0017691D" w:rsidRPr="007D5FEA" w:rsidRDefault="0017691D">
                            <w:pPr>
                              <w:rPr>
                                <w:sz w:val="36"/>
                                <w:szCs w:val="36"/>
                                <w:lang w:val="es-ES"/>
                              </w:rPr>
                            </w:pPr>
                            <w:r w:rsidRPr="007D5FEA">
                              <w:rPr>
                                <w:sz w:val="36"/>
                                <w:szCs w:val="36"/>
                                <w:lang w:val="es-ES"/>
                              </w:rPr>
                              <w:t>Ciclo 2019-2</w:t>
                            </w:r>
                          </w:p>
                          <w:p w14:paraId="2F927AF5" w14:textId="77777777" w:rsidR="0017691D" w:rsidRDefault="0017691D"/>
                          <w:p w14:paraId="2183C852" w14:textId="77777777" w:rsidR="0017691D" w:rsidRPr="007D5FEA" w:rsidRDefault="0017691D">
                            <w:pPr>
                              <w:rPr>
                                <w:sz w:val="36"/>
                                <w:szCs w:val="36"/>
                                <w:lang w:val="es-ES"/>
                              </w:rPr>
                            </w:pPr>
                            <w:r w:rsidRPr="007D5FEA">
                              <w:rPr>
                                <w:sz w:val="36"/>
                                <w:szCs w:val="36"/>
                                <w:lang w:val="es-ES"/>
                              </w:rPr>
                              <w:t>Ciclo 2019-2</w:t>
                            </w:r>
                          </w:p>
                          <w:p w14:paraId="57A8B7EC" w14:textId="77777777" w:rsidR="0017691D" w:rsidRDefault="0017691D"/>
                          <w:p w14:paraId="7EA4B32B" w14:textId="77777777" w:rsidR="0017691D" w:rsidRPr="007D5FEA" w:rsidRDefault="0017691D">
                            <w:pPr>
                              <w:rPr>
                                <w:sz w:val="36"/>
                                <w:szCs w:val="36"/>
                                <w:lang w:val="es-ES"/>
                              </w:rPr>
                            </w:pPr>
                            <w:r w:rsidRPr="007D5FEA">
                              <w:rPr>
                                <w:sz w:val="36"/>
                                <w:szCs w:val="36"/>
                                <w:lang w:val="es-ES"/>
                              </w:rPr>
                              <w:t>Ciclo 2019-2</w:t>
                            </w:r>
                          </w:p>
                          <w:p w14:paraId="0F7A820B" w14:textId="77777777" w:rsidR="0017691D" w:rsidRDefault="0017691D"/>
                          <w:p w14:paraId="69DB9891" w14:textId="77777777" w:rsidR="0017691D" w:rsidRPr="007D5FEA" w:rsidRDefault="0017691D">
                            <w:pPr>
                              <w:rPr>
                                <w:sz w:val="36"/>
                                <w:szCs w:val="36"/>
                                <w:lang w:val="es-ES"/>
                              </w:rPr>
                            </w:pPr>
                            <w:r w:rsidRPr="007D5FEA">
                              <w:rPr>
                                <w:sz w:val="36"/>
                                <w:szCs w:val="36"/>
                                <w:lang w:val="es-ES"/>
                              </w:rPr>
                              <w:t>Ciclo 2019-2</w:t>
                            </w:r>
                          </w:p>
                          <w:p w14:paraId="2878D1D6" w14:textId="77777777" w:rsidR="0017691D" w:rsidRDefault="0017691D"/>
                          <w:p w14:paraId="3E16CC71" w14:textId="77777777" w:rsidR="0017691D" w:rsidRPr="007D5FEA" w:rsidRDefault="0017691D">
                            <w:pPr>
                              <w:rPr>
                                <w:sz w:val="36"/>
                                <w:szCs w:val="36"/>
                                <w:lang w:val="es-ES"/>
                              </w:rPr>
                            </w:pPr>
                            <w:r w:rsidRPr="007D5FEA">
                              <w:rPr>
                                <w:sz w:val="36"/>
                                <w:szCs w:val="36"/>
                                <w:lang w:val="es-ES"/>
                              </w:rPr>
                              <w:t>Ciclo 2019-2</w:t>
                            </w:r>
                          </w:p>
                          <w:p w14:paraId="0BADF2C1" w14:textId="77777777" w:rsidR="0017691D" w:rsidRDefault="0017691D"/>
                          <w:p w14:paraId="2B469894" w14:textId="77777777" w:rsidR="0017691D" w:rsidRPr="007D5FEA" w:rsidRDefault="0017691D">
                            <w:pPr>
                              <w:rPr>
                                <w:sz w:val="36"/>
                                <w:szCs w:val="36"/>
                                <w:lang w:val="es-ES"/>
                              </w:rPr>
                            </w:pPr>
                            <w:r w:rsidRPr="007D5FEA">
                              <w:rPr>
                                <w:sz w:val="36"/>
                                <w:szCs w:val="36"/>
                                <w:lang w:val="es-ES"/>
                              </w:rPr>
                              <w:t>Ciclo 2019-2</w:t>
                            </w:r>
                          </w:p>
                          <w:p w14:paraId="4E581DA9" w14:textId="77777777" w:rsidR="0017691D" w:rsidRDefault="0017691D"/>
                          <w:p w14:paraId="715D8F81" w14:textId="3F655247" w:rsidR="0017691D" w:rsidRPr="007D5FEA" w:rsidRDefault="0017691D">
                            <w:pPr>
                              <w:rPr>
                                <w:sz w:val="36"/>
                                <w:szCs w:val="36"/>
                                <w:lang w:val="es-ES"/>
                              </w:rPr>
                            </w:pPr>
                            <w:r w:rsidRPr="007D5FEA">
                              <w:rPr>
                                <w:sz w:val="36"/>
                                <w:szCs w:val="36"/>
                                <w:lang w:val="es-ES"/>
                              </w:rPr>
                              <w:t>Ciclo 2019-2</w:t>
                            </w:r>
                          </w:p>
                          <w:p w14:paraId="2D572D65" w14:textId="77777777" w:rsidR="0017691D" w:rsidRDefault="0017691D"/>
                          <w:p w14:paraId="047533F7" w14:textId="77777777" w:rsidR="0017691D" w:rsidRPr="007D5FEA" w:rsidRDefault="0017691D">
                            <w:pPr>
                              <w:rPr>
                                <w:sz w:val="36"/>
                                <w:szCs w:val="36"/>
                                <w:lang w:val="es-ES"/>
                              </w:rPr>
                            </w:pPr>
                            <w:r w:rsidRPr="007D5FEA">
                              <w:rPr>
                                <w:sz w:val="36"/>
                                <w:szCs w:val="36"/>
                                <w:lang w:val="es-ES"/>
                              </w:rPr>
                              <w:t>Ciclo 2019-2</w:t>
                            </w:r>
                          </w:p>
                          <w:p w14:paraId="1F574E05" w14:textId="77777777" w:rsidR="0017691D" w:rsidRDefault="0017691D"/>
                          <w:p w14:paraId="7358CDA3" w14:textId="77777777" w:rsidR="0017691D" w:rsidRPr="007D5FEA" w:rsidRDefault="0017691D">
                            <w:pPr>
                              <w:rPr>
                                <w:sz w:val="36"/>
                                <w:szCs w:val="36"/>
                                <w:lang w:val="es-ES"/>
                              </w:rPr>
                            </w:pPr>
                            <w:r w:rsidRPr="007D5FEA">
                              <w:rPr>
                                <w:sz w:val="36"/>
                                <w:szCs w:val="36"/>
                                <w:lang w:val="es-ES"/>
                              </w:rPr>
                              <w:t>Ciclo 2019-2</w:t>
                            </w:r>
                          </w:p>
                          <w:p w14:paraId="30D5CC6B" w14:textId="77777777" w:rsidR="0017691D" w:rsidRDefault="0017691D"/>
                          <w:p w14:paraId="150FF56C" w14:textId="77777777" w:rsidR="0017691D" w:rsidRPr="007D5FEA" w:rsidRDefault="0017691D">
                            <w:pPr>
                              <w:rPr>
                                <w:sz w:val="36"/>
                                <w:szCs w:val="36"/>
                                <w:lang w:val="es-ES"/>
                              </w:rPr>
                            </w:pPr>
                            <w:r w:rsidRPr="007D5FEA">
                              <w:rPr>
                                <w:sz w:val="36"/>
                                <w:szCs w:val="36"/>
                                <w:lang w:val="es-ES"/>
                              </w:rPr>
                              <w:t>Ciclo 2019-2</w:t>
                            </w:r>
                          </w:p>
                          <w:p w14:paraId="2046EDD4" w14:textId="77777777" w:rsidR="0017691D" w:rsidRDefault="0017691D"/>
                          <w:p w14:paraId="5C1E9D54" w14:textId="77777777" w:rsidR="0017691D" w:rsidRPr="007D5FEA" w:rsidRDefault="0017691D">
                            <w:pPr>
                              <w:rPr>
                                <w:sz w:val="36"/>
                                <w:szCs w:val="36"/>
                                <w:lang w:val="es-ES"/>
                              </w:rPr>
                            </w:pPr>
                            <w:r w:rsidRPr="007D5FEA">
                              <w:rPr>
                                <w:sz w:val="36"/>
                                <w:szCs w:val="36"/>
                                <w:lang w:val="es-ES"/>
                              </w:rPr>
                              <w:t>Ciclo 2019-2</w:t>
                            </w:r>
                          </w:p>
                          <w:p w14:paraId="1D868C04" w14:textId="77777777" w:rsidR="0017691D" w:rsidRDefault="0017691D"/>
                          <w:p w14:paraId="4DB62987" w14:textId="77777777" w:rsidR="0017691D" w:rsidRPr="007D5FEA" w:rsidRDefault="0017691D">
                            <w:pPr>
                              <w:rPr>
                                <w:sz w:val="36"/>
                                <w:szCs w:val="36"/>
                                <w:lang w:val="es-ES"/>
                              </w:rPr>
                            </w:pPr>
                            <w:r w:rsidRPr="007D5FEA">
                              <w:rPr>
                                <w:sz w:val="36"/>
                                <w:szCs w:val="36"/>
                                <w:lang w:val="es-ES"/>
                              </w:rPr>
                              <w:t>Ciclo 2019-2</w:t>
                            </w:r>
                          </w:p>
                          <w:p w14:paraId="60640319" w14:textId="77777777" w:rsidR="0017691D" w:rsidRDefault="0017691D"/>
                          <w:p w14:paraId="77D7B4DD" w14:textId="77777777" w:rsidR="0017691D" w:rsidRPr="007D5FEA" w:rsidRDefault="0017691D">
                            <w:pPr>
                              <w:rPr>
                                <w:sz w:val="36"/>
                                <w:szCs w:val="36"/>
                                <w:lang w:val="es-ES"/>
                              </w:rPr>
                            </w:pPr>
                            <w:r w:rsidRPr="007D5FEA">
                              <w:rPr>
                                <w:sz w:val="36"/>
                                <w:szCs w:val="36"/>
                                <w:lang w:val="es-ES"/>
                              </w:rPr>
                              <w:t>Ciclo 2019-2</w:t>
                            </w:r>
                          </w:p>
                          <w:p w14:paraId="294279DF" w14:textId="77777777" w:rsidR="0017691D" w:rsidRDefault="0017691D"/>
                          <w:p w14:paraId="764A35F4" w14:textId="77777777" w:rsidR="0017691D" w:rsidRPr="007D5FEA" w:rsidRDefault="0017691D">
                            <w:pPr>
                              <w:rPr>
                                <w:sz w:val="36"/>
                                <w:szCs w:val="36"/>
                                <w:lang w:val="es-ES"/>
                              </w:rPr>
                            </w:pPr>
                            <w:r w:rsidRPr="007D5FEA">
                              <w:rPr>
                                <w:sz w:val="36"/>
                                <w:szCs w:val="36"/>
                                <w:lang w:val="es-ES"/>
                              </w:rPr>
                              <w:t>Ciclo 2019-2</w:t>
                            </w:r>
                          </w:p>
                          <w:p w14:paraId="1804B898" w14:textId="77777777" w:rsidR="0017691D" w:rsidRDefault="0017691D"/>
                          <w:p w14:paraId="2092D251" w14:textId="3F655247" w:rsidR="0017691D" w:rsidRPr="007D5FEA" w:rsidRDefault="0017691D">
                            <w:pPr>
                              <w:rPr>
                                <w:sz w:val="36"/>
                                <w:szCs w:val="36"/>
                                <w:lang w:val="es-ES"/>
                              </w:rPr>
                            </w:pPr>
                            <w:r w:rsidRPr="007D5FEA">
                              <w:rPr>
                                <w:sz w:val="36"/>
                                <w:szCs w:val="36"/>
                                <w:lang w:val="es-ES"/>
                              </w:rPr>
                              <w:t>Ciclo 2019-2</w:t>
                            </w:r>
                          </w:p>
                          <w:p w14:paraId="3B9B4099" w14:textId="77777777" w:rsidR="0017691D" w:rsidRDefault="0017691D"/>
                          <w:p w14:paraId="4E09F8E2" w14:textId="77777777" w:rsidR="0017691D" w:rsidRPr="007D5FEA" w:rsidRDefault="0017691D">
                            <w:pPr>
                              <w:rPr>
                                <w:sz w:val="36"/>
                                <w:szCs w:val="36"/>
                                <w:lang w:val="es-ES"/>
                              </w:rPr>
                            </w:pPr>
                            <w:r w:rsidRPr="007D5FEA">
                              <w:rPr>
                                <w:sz w:val="36"/>
                                <w:szCs w:val="36"/>
                                <w:lang w:val="es-ES"/>
                              </w:rPr>
                              <w:t>Ciclo 2019-2</w:t>
                            </w:r>
                          </w:p>
                          <w:p w14:paraId="6F9DE4FE" w14:textId="77777777" w:rsidR="0017691D" w:rsidRDefault="0017691D"/>
                          <w:p w14:paraId="1766DDE3" w14:textId="77777777" w:rsidR="0017691D" w:rsidRPr="007D5FEA" w:rsidRDefault="0017691D">
                            <w:pPr>
                              <w:rPr>
                                <w:sz w:val="36"/>
                                <w:szCs w:val="36"/>
                                <w:lang w:val="es-ES"/>
                              </w:rPr>
                            </w:pPr>
                            <w:r w:rsidRPr="007D5FEA">
                              <w:rPr>
                                <w:sz w:val="36"/>
                                <w:szCs w:val="36"/>
                                <w:lang w:val="es-ES"/>
                              </w:rPr>
                              <w:t>Ciclo 2019-2</w:t>
                            </w:r>
                          </w:p>
                          <w:p w14:paraId="605AF972" w14:textId="77777777" w:rsidR="0017691D" w:rsidRDefault="0017691D"/>
                          <w:p w14:paraId="1D207C28" w14:textId="77777777" w:rsidR="0017691D" w:rsidRPr="007D5FEA" w:rsidRDefault="0017691D">
                            <w:pPr>
                              <w:rPr>
                                <w:sz w:val="36"/>
                                <w:szCs w:val="36"/>
                                <w:lang w:val="es-ES"/>
                              </w:rPr>
                            </w:pPr>
                            <w:r w:rsidRPr="007D5FEA">
                              <w:rPr>
                                <w:sz w:val="36"/>
                                <w:szCs w:val="36"/>
                                <w:lang w:val="es-ES"/>
                              </w:rPr>
                              <w:t>Ciclo 2019-2</w:t>
                            </w:r>
                          </w:p>
                          <w:p w14:paraId="0247DA09" w14:textId="77777777" w:rsidR="0017691D" w:rsidRDefault="0017691D"/>
                          <w:p w14:paraId="4F2E5D4C" w14:textId="3B7F6EA6" w:rsidR="0017691D" w:rsidRPr="007D5FEA" w:rsidRDefault="0017691D">
                            <w:pPr>
                              <w:rPr>
                                <w:sz w:val="36"/>
                                <w:szCs w:val="36"/>
                                <w:lang w:val="es-ES"/>
                              </w:rPr>
                            </w:pPr>
                            <w:r w:rsidRPr="007D5FEA">
                              <w:rPr>
                                <w:sz w:val="36"/>
                                <w:szCs w:val="36"/>
                                <w:lang w:val="es-ES"/>
                              </w:rPr>
                              <w:t>Ciclo 2019-2</w:t>
                            </w:r>
                          </w:p>
                          <w:p w14:paraId="40BE0B9E" w14:textId="77777777" w:rsidR="0017691D" w:rsidRDefault="0017691D"/>
                          <w:p w14:paraId="55D09286" w14:textId="77777777" w:rsidR="0017691D" w:rsidRPr="007D5FEA" w:rsidRDefault="0017691D">
                            <w:pPr>
                              <w:rPr>
                                <w:sz w:val="36"/>
                                <w:szCs w:val="36"/>
                                <w:lang w:val="es-ES"/>
                              </w:rPr>
                            </w:pPr>
                            <w:r w:rsidRPr="007D5FEA">
                              <w:rPr>
                                <w:sz w:val="36"/>
                                <w:szCs w:val="36"/>
                                <w:lang w:val="es-ES"/>
                              </w:rPr>
                              <w:t>Ciclo 2019-2</w:t>
                            </w:r>
                          </w:p>
                          <w:p w14:paraId="3D920E9F" w14:textId="77777777" w:rsidR="0017691D" w:rsidRDefault="0017691D"/>
                          <w:p w14:paraId="3DA0B1B4" w14:textId="77777777" w:rsidR="0017691D" w:rsidRPr="007D5FEA" w:rsidRDefault="0017691D">
                            <w:pPr>
                              <w:rPr>
                                <w:sz w:val="36"/>
                                <w:szCs w:val="36"/>
                                <w:lang w:val="es-ES"/>
                              </w:rPr>
                            </w:pPr>
                            <w:r w:rsidRPr="007D5FEA">
                              <w:rPr>
                                <w:sz w:val="36"/>
                                <w:szCs w:val="36"/>
                                <w:lang w:val="es-ES"/>
                              </w:rPr>
                              <w:t>Ciclo 2019-2</w:t>
                            </w:r>
                          </w:p>
                          <w:p w14:paraId="58CE0913" w14:textId="77777777" w:rsidR="0017691D" w:rsidRDefault="0017691D"/>
                          <w:p w14:paraId="37C9D7A9" w14:textId="5FCC22CF" w:rsidR="0017691D" w:rsidRPr="007D5FEA" w:rsidRDefault="0017691D">
                            <w:pPr>
                              <w:rPr>
                                <w:sz w:val="36"/>
                                <w:szCs w:val="36"/>
                                <w:lang w:val="es-ES"/>
                              </w:rPr>
                            </w:pPr>
                            <w:r w:rsidRPr="007D5FEA">
                              <w:rPr>
                                <w:sz w:val="36"/>
                                <w:szCs w:val="36"/>
                                <w:lang w:val="es-ES"/>
                              </w:rPr>
                              <w:t>Ciclo 2019-2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42C2E9" id="Text Box 17" o:spid="_x0000_s1032" type="#_x0000_t202" style="position:absolute;margin-left:363.25pt;margin-top:555.65pt;width:123.45pt;height:37.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" filled="f" strokeweight=".5pt">
                <v:textbox>
                  <w:txbxContent>
                    <w:p w14:paraId="7E330C28" w14:textId="540DADBC" w:rsidR="0017691D" w:rsidRPr="007D5FEA" w:rsidRDefault="0017691D">
                      <w:pPr>
                        <w:rPr>
                          <w:sz w:val="36"/>
                          <w:szCs w:val="36"/>
                          <w:lang w:val="es-ES"/>
                        </w:rPr>
                      </w:pPr>
                      <w:r w:rsidRPr="007D5FEA">
                        <w:rPr>
                          <w:sz w:val="36"/>
                          <w:szCs w:val="36"/>
                          <w:lang w:val="es-ES"/>
                        </w:rPr>
                        <w:t>Ciclo 2019-2</w:t>
                      </w:r>
                    </w:p>
                    <w:p w14:paraId="07664874" w14:textId="77777777" w:rsidR="0017691D" w:rsidRDefault="0017691D"/>
                    <w:p w14:paraId="79F64F99" w14:textId="77777777" w:rsidR="0017691D" w:rsidRPr="007D5FEA" w:rsidRDefault="0017691D">
                      <w:pPr>
                        <w:rPr>
                          <w:sz w:val="36"/>
                          <w:szCs w:val="36"/>
                          <w:lang w:val="es-ES"/>
                        </w:rPr>
                      </w:pPr>
                      <w:r w:rsidRPr="007D5FEA">
                        <w:rPr>
                          <w:sz w:val="36"/>
                          <w:szCs w:val="36"/>
                          <w:lang w:val="es-ES"/>
                        </w:rPr>
                        <w:t>Ciclo 2019-2</w:t>
                      </w:r>
                    </w:p>
                    <w:p w14:paraId="79588907" w14:textId="77777777" w:rsidR="0017691D" w:rsidRDefault="0017691D"/>
                    <w:p w14:paraId="548DD9D6" w14:textId="77777777" w:rsidR="0017691D" w:rsidRPr="007D5FEA" w:rsidRDefault="0017691D">
                      <w:pPr>
                        <w:rPr>
                          <w:sz w:val="36"/>
                          <w:szCs w:val="36"/>
                          <w:lang w:val="es-ES"/>
                        </w:rPr>
                      </w:pPr>
                      <w:r w:rsidRPr="007D5FEA">
                        <w:rPr>
                          <w:sz w:val="36"/>
                          <w:szCs w:val="36"/>
                          <w:lang w:val="es-ES"/>
                        </w:rPr>
                        <w:t>Ciclo 2019-2</w:t>
                      </w:r>
                    </w:p>
                    <w:p w14:paraId="60EAD02A" w14:textId="77777777" w:rsidR="0017691D" w:rsidRDefault="0017691D"/>
                    <w:p w14:paraId="2B40CAE7" w14:textId="77777777" w:rsidR="0017691D" w:rsidRPr="007D5FEA" w:rsidRDefault="0017691D">
                      <w:pPr>
                        <w:rPr>
                          <w:sz w:val="36"/>
                          <w:szCs w:val="36"/>
                          <w:lang w:val="es-ES"/>
                        </w:rPr>
                      </w:pPr>
                      <w:r w:rsidRPr="007D5FEA">
                        <w:rPr>
                          <w:sz w:val="36"/>
                          <w:szCs w:val="36"/>
                          <w:lang w:val="es-ES"/>
                        </w:rPr>
                        <w:t>Ciclo 2019-2</w:t>
                      </w:r>
                    </w:p>
                    <w:p w14:paraId="6FB4CC1E" w14:textId="77777777" w:rsidR="0017691D" w:rsidRDefault="0017691D"/>
                    <w:p w14:paraId="060790B1" w14:textId="77777777" w:rsidR="0017691D" w:rsidRPr="007D5FEA" w:rsidRDefault="0017691D">
                      <w:pPr>
                        <w:rPr>
                          <w:sz w:val="36"/>
                          <w:szCs w:val="36"/>
                          <w:lang w:val="es-ES"/>
                        </w:rPr>
                      </w:pPr>
                      <w:r w:rsidRPr="007D5FEA">
                        <w:rPr>
                          <w:sz w:val="36"/>
                          <w:szCs w:val="36"/>
                          <w:lang w:val="es-ES"/>
                        </w:rPr>
                        <w:t>Ciclo 2019-2</w:t>
                      </w:r>
                    </w:p>
                    <w:p w14:paraId="6B467817" w14:textId="77777777" w:rsidR="0017691D" w:rsidRDefault="0017691D"/>
                    <w:p w14:paraId="097A077D" w14:textId="77777777" w:rsidR="0017691D" w:rsidRPr="007D5FEA" w:rsidRDefault="0017691D">
                      <w:pPr>
                        <w:rPr>
                          <w:sz w:val="36"/>
                          <w:szCs w:val="36"/>
                          <w:lang w:val="es-ES"/>
                        </w:rPr>
                      </w:pPr>
                      <w:r w:rsidRPr="007D5FEA">
                        <w:rPr>
                          <w:sz w:val="36"/>
                          <w:szCs w:val="36"/>
                          <w:lang w:val="es-ES"/>
                        </w:rPr>
                        <w:t>Ciclo 2019-2</w:t>
                      </w:r>
                    </w:p>
                    <w:p w14:paraId="297E0713" w14:textId="77777777" w:rsidR="0017691D" w:rsidRDefault="0017691D"/>
                    <w:p w14:paraId="62E23460" w14:textId="77777777" w:rsidR="0017691D" w:rsidRPr="007D5FEA" w:rsidRDefault="0017691D">
                      <w:pPr>
                        <w:rPr>
                          <w:sz w:val="36"/>
                          <w:szCs w:val="36"/>
                          <w:lang w:val="es-ES"/>
                        </w:rPr>
                      </w:pPr>
                      <w:r w:rsidRPr="007D5FEA">
                        <w:rPr>
                          <w:sz w:val="36"/>
                          <w:szCs w:val="36"/>
                          <w:lang w:val="es-ES"/>
                        </w:rPr>
                        <w:t>Ciclo 2019-2</w:t>
                      </w:r>
                    </w:p>
                    <w:p w14:paraId="1B0023DD" w14:textId="77777777" w:rsidR="0017691D" w:rsidRDefault="0017691D"/>
                    <w:p w14:paraId="6F6C98B8" w14:textId="77777777" w:rsidR="0017691D" w:rsidRPr="007D5FEA" w:rsidRDefault="0017691D">
                      <w:pPr>
                        <w:rPr>
                          <w:sz w:val="36"/>
                          <w:szCs w:val="36"/>
                          <w:lang w:val="es-ES"/>
                        </w:rPr>
                      </w:pPr>
                      <w:r w:rsidRPr="007D5FEA">
                        <w:rPr>
                          <w:sz w:val="36"/>
                          <w:szCs w:val="36"/>
                          <w:lang w:val="es-ES"/>
                        </w:rPr>
                        <w:t>Ciclo 2019-2</w:t>
                      </w:r>
                    </w:p>
                    <w:p w14:paraId="342BB6F7" w14:textId="77777777" w:rsidR="0017691D" w:rsidRDefault="0017691D"/>
                    <w:p w14:paraId="0C16FFC5" w14:textId="77777777" w:rsidR="0017691D" w:rsidRPr="007D5FEA" w:rsidRDefault="0017691D">
                      <w:pPr>
                        <w:rPr>
                          <w:sz w:val="36"/>
                          <w:szCs w:val="36"/>
                          <w:lang w:val="es-ES"/>
                        </w:rPr>
                      </w:pPr>
                      <w:r w:rsidRPr="007D5FEA">
                        <w:rPr>
                          <w:sz w:val="36"/>
                          <w:szCs w:val="36"/>
                          <w:lang w:val="es-ES"/>
                        </w:rPr>
                        <w:t>Ciclo 2019-2</w:t>
                      </w:r>
                    </w:p>
                    <w:p w14:paraId="695EDA77" w14:textId="77777777" w:rsidR="0017691D" w:rsidRDefault="0017691D"/>
                    <w:p w14:paraId="76F00661" w14:textId="77777777" w:rsidR="0017691D" w:rsidRPr="007D5FEA" w:rsidRDefault="0017691D">
                      <w:pPr>
                        <w:rPr>
                          <w:sz w:val="36"/>
                          <w:szCs w:val="36"/>
                          <w:lang w:val="es-ES"/>
                        </w:rPr>
                      </w:pPr>
                      <w:r w:rsidRPr="007D5FEA">
                        <w:rPr>
                          <w:sz w:val="36"/>
                          <w:szCs w:val="36"/>
                          <w:lang w:val="es-ES"/>
                        </w:rPr>
                        <w:t>Ciclo 2019-2</w:t>
                      </w:r>
                    </w:p>
                    <w:p w14:paraId="7131C0CE" w14:textId="77777777" w:rsidR="0017691D" w:rsidRDefault="0017691D"/>
                    <w:p w14:paraId="1CBE8B8F" w14:textId="77777777" w:rsidR="0017691D" w:rsidRPr="007D5FEA" w:rsidRDefault="0017691D">
                      <w:pPr>
                        <w:rPr>
                          <w:sz w:val="36"/>
                          <w:szCs w:val="36"/>
                          <w:lang w:val="es-ES"/>
                        </w:rPr>
                      </w:pPr>
                      <w:r w:rsidRPr="007D5FEA">
                        <w:rPr>
                          <w:sz w:val="36"/>
                          <w:szCs w:val="36"/>
                          <w:lang w:val="es-ES"/>
                        </w:rPr>
                        <w:t>Ciclo 2019-2</w:t>
                      </w:r>
                    </w:p>
                    <w:p w14:paraId="54FCB601" w14:textId="77777777" w:rsidR="0017691D" w:rsidRDefault="0017691D"/>
                    <w:p w14:paraId="7DDF2205" w14:textId="77777777" w:rsidR="0017691D" w:rsidRPr="007D5FEA" w:rsidRDefault="0017691D">
                      <w:pPr>
                        <w:rPr>
                          <w:sz w:val="36"/>
                          <w:szCs w:val="36"/>
                          <w:lang w:val="es-ES"/>
                        </w:rPr>
                      </w:pPr>
                      <w:r w:rsidRPr="007D5FEA">
                        <w:rPr>
                          <w:sz w:val="36"/>
                          <w:szCs w:val="36"/>
                          <w:lang w:val="es-ES"/>
                        </w:rPr>
                        <w:t>Ciclo 2019-2</w:t>
                      </w:r>
                    </w:p>
                    <w:p w14:paraId="74291BF7" w14:textId="77777777" w:rsidR="0017691D" w:rsidRDefault="0017691D"/>
                    <w:p w14:paraId="6822C033" w14:textId="77777777" w:rsidR="0017691D" w:rsidRPr="007D5FEA" w:rsidRDefault="0017691D">
                      <w:pPr>
                        <w:rPr>
                          <w:sz w:val="36"/>
                          <w:szCs w:val="36"/>
                          <w:lang w:val="es-ES"/>
                        </w:rPr>
                      </w:pPr>
                      <w:r w:rsidRPr="007D5FEA">
                        <w:rPr>
                          <w:sz w:val="36"/>
                          <w:szCs w:val="36"/>
                          <w:lang w:val="es-ES"/>
                        </w:rPr>
                        <w:t>Ciclo 2019-2</w:t>
                      </w:r>
                    </w:p>
                    <w:p w14:paraId="18344CE8" w14:textId="77777777" w:rsidR="0017691D" w:rsidRDefault="0017691D"/>
                    <w:p w14:paraId="297714BC" w14:textId="77777777" w:rsidR="0017691D" w:rsidRPr="007D5FEA" w:rsidRDefault="0017691D">
                      <w:pPr>
                        <w:rPr>
                          <w:sz w:val="36"/>
                          <w:szCs w:val="36"/>
                          <w:lang w:val="es-ES"/>
                        </w:rPr>
                      </w:pPr>
                      <w:r w:rsidRPr="007D5FEA">
                        <w:rPr>
                          <w:sz w:val="36"/>
                          <w:szCs w:val="36"/>
                          <w:lang w:val="es-ES"/>
                        </w:rPr>
                        <w:t>Ciclo 2019-2</w:t>
                      </w:r>
                    </w:p>
                    <w:p w14:paraId="58632977" w14:textId="77777777" w:rsidR="0017691D" w:rsidRDefault="0017691D"/>
                    <w:p w14:paraId="6F3AAAC5" w14:textId="77777777" w:rsidR="0017691D" w:rsidRPr="007D5FEA" w:rsidRDefault="0017691D">
                      <w:pPr>
                        <w:rPr>
                          <w:sz w:val="36"/>
                          <w:szCs w:val="36"/>
                          <w:lang w:val="es-ES"/>
                        </w:rPr>
                      </w:pPr>
                      <w:r w:rsidRPr="007D5FEA">
                        <w:rPr>
                          <w:sz w:val="36"/>
                          <w:szCs w:val="36"/>
                          <w:lang w:val="es-ES"/>
                        </w:rPr>
                        <w:t>Ciclo 2019-2</w:t>
                      </w:r>
                    </w:p>
                    <w:p w14:paraId="38B64107" w14:textId="77777777" w:rsidR="0017691D" w:rsidRDefault="0017691D"/>
                    <w:p w14:paraId="42E96DF4" w14:textId="77777777" w:rsidR="0017691D" w:rsidRPr="007D5FEA" w:rsidRDefault="0017691D">
                      <w:pPr>
                        <w:rPr>
                          <w:sz w:val="36"/>
                          <w:szCs w:val="36"/>
                          <w:lang w:val="es-ES"/>
                        </w:rPr>
                      </w:pPr>
                      <w:r w:rsidRPr="007D5FEA">
                        <w:rPr>
                          <w:sz w:val="36"/>
                          <w:szCs w:val="36"/>
                          <w:lang w:val="es-ES"/>
                        </w:rPr>
                        <w:t>Ciclo 2019-2</w:t>
                      </w:r>
                    </w:p>
                    <w:p w14:paraId="102BFD44" w14:textId="77777777" w:rsidR="0017691D" w:rsidRDefault="0017691D"/>
                    <w:p w14:paraId="029FC218" w14:textId="77777777" w:rsidR="0017691D" w:rsidRPr="007D5FEA" w:rsidRDefault="0017691D">
                      <w:pPr>
                        <w:rPr>
                          <w:sz w:val="36"/>
                          <w:szCs w:val="36"/>
                          <w:lang w:val="es-ES"/>
                        </w:rPr>
                      </w:pPr>
                      <w:r w:rsidRPr="007D5FEA">
                        <w:rPr>
                          <w:sz w:val="36"/>
                          <w:szCs w:val="36"/>
                          <w:lang w:val="es-ES"/>
                        </w:rPr>
                        <w:t>Ciclo 2019-2</w:t>
                      </w:r>
                    </w:p>
                    <w:p w14:paraId="45E5C286" w14:textId="77777777" w:rsidR="0017691D" w:rsidRDefault="0017691D"/>
                    <w:p w14:paraId="1A64642E" w14:textId="77777777" w:rsidR="0017691D" w:rsidRPr="007D5FEA" w:rsidRDefault="0017691D">
                      <w:pPr>
                        <w:rPr>
                          <w:sz w:val="36"/>
                          <w:szCs w:val="36"/>
                          <w:lang w:val="es-ES"/>
                        </w:rPr>
                      </w:pPr>
                      <w:r w:rsidRPr="007D5FEA">
                        <w:rPr>
                          <w:sz w:val="36"/>
                          <w:szCs w:val="36"/>
                          <w:lang w:val="es-ES"/>
                        </w:rPr>
                        <w:t>Ciclo 2019-2</w:t>
                      </w:r>
                    </w:p>
                    <w:p w14:paraId="1863E67F" w14:textId="77777777" w:rsidR="0017691D" w:rsidRDefault="0017691D"/>
                    <w:p w14:paraId="4B8E48F0" w14:textId="77777777" w:rsidR="0017691D" w:rsidRPr="007D5FEA" w:rsidRDefault="0017691D">
                      <w:pPr>
                        <w:rPr>
                          <w:sz w:val="36"/>
                          <w:szCs w:val="36"/>
                          <w:lang w:val="es-ES"/>
                        </w:rPr>
                      </w:pPr>
                      <w:r w:rsidRPr="007D5FEA">
                        <w:rPr>
                          <w:sz w:val="36"/>
                          <w:szCs w:val="36"/>
                          <w:lang w:val="es-ES"/>
                        </w:rPr>
                        <w:t>Ciclo 2019-2</w:t>
                      </w:r>
                    </w:p>
                    <w:p w14:paraId="2C90FEDF" w14:textId="77777777" w:rsidR="0017691D" w:rsidRDefault="0017691D"/>
                    <w:p w14:paraId="518E8920" w14:textId="77777777" w:rsidR="0017691D" w:rsidRPr="007D5FEA" w:rsidRDefault="0017691D">
                      <w:pPr>
                        <w:rPr>
                          <w:sz w:val="36"/>
                          <w:szCs w:val="36"/>
                          <w:lang w:val="es-ES"/>
                        </w:rPr>
                      </w:pPr>
                      <w:r w:rsidRPr="007D5FEA">
                        <w:rPr>
                          <w:sz w:val="36"/>
                          <w:szCs w:val="36"/>
                          <w:lang w:val="es-ES"/>
                        </w:rPr>
                        <w:t>Ciclo 2019-2</w:t>
                      </w:r>
                    </w:p>
                    <w:p w14:paraId="642F81D7" w14:textId="77777777" w:rsidR="0017691D" w:rsidRDefault="0017691D"/>
                    <w:p w14:paraId="0D95008E" w14:textId="77777777" w:rsidR="0017691D" w:rsidRPr="007D5FEA" w:rsidRDefault="0017691D">
                      <w:pPr>
                        <w:rPr>
                          <w:sz w:val="36"/>
                          <w:szCs w:val="36"/>
                          <w:lang w:val="es-ES"/>
                        </w:rPr>
                      </w:pPr>
                      <w:r w:rsidRPr="007D5FEA">
                        <w:rPr>
                          <w:sz w:val="36"/>
                          <w:szCs w:val="36"/>
                          <w:lang w:val="es-ES"/>
                        </w:rPr>
                        <w:t>Ciclo 2019-2</w:t>
                      </w:r>
                    </w:p>
                    <w:p w14:paraId="28430D32" w14:textId="77777777" w:rsidR="0017691D" w:rsidRDefault="0017691D"/>
                    <w:p w14:paraId="2F5E0730" w14:textId="77777777" w:rsidR="0017691D" w:rsidRPr="007D5FEA" w:rsidRDefault="0017691D">
                      <w:pPr>
                        <w:rPr>
                          <w:sz w:val="36"/>
                          <w:szCs w:val="36"/>
                          <w:lang w:val="es-ES"/>
                        </w:rPr>
                      </w:pPr>
                      <w:r w:rsidRPr="007D5FEA">
                        <w:rPr>
                          <w:sz w:val="36"/>
                          <w:szCs w:val="36"/>
                          <w:lang w:val="es-ES"/>
                        </w:rPr>
                        <w:t>Ciclo 2019-2</w:t>
                      </w:r>
                    </w:p>
                    <w:p w14:paraId="454695FA" w14:textId="77777777" w:rsidR="0017691D" w:rsidRDefault="0017691D"/>
                    <w:p w14:paraId="3FF473FC" w14:textId="77777777" w:rsidR="0017691D" w:rsidRPr="007D5FEA" w:rsidRDefault="0017691D">
                      <w:pPr>
                        <w:rPr>
                          <w:sz w:val="36"/>
                          <w:szCs w:val="36"/>
                          <w:lang w:val="es-ES"/>
                        </w:rPr>
                      </w:pPr>
                      <w:r w:rsidRPr="007D5FEA">
                        <w:rPr>
                          <w:sz w:val="36"/>
                          <w:szCs w:val="36"/>
                          <w:lang w:val="es-ES"/>
                        </w:rPr>
                        <w:t>Ciclo 2019-2</w:t>
                      </w:r>
                    </w:p>
                    <w:p w14:paraId="20124E0F" w14:textId="77777777" w:rsidR="0017691D" w:rsidRDefault="0017691D"/>
                    <w:p w14:paraId="7949622C" w14:textId="77777777" w:rsidR="0017691D" w:rsidRPr="007D5FEA" w:rsidRDefault="0017691D">
                      <w:pPr>
                        <w:rPr>
                          <w:sz w:val="36"/>
                          <w:szCs w:val="36"/>
                          <w:lang w:val="es-ES"/>
                        </w:rPr>
                      </w:pPr>
                      <w:r w:rsidRPr="007D5FEA">
                        <w:rPr>
                          <w:sz w:val="36"/>
                          <w:szCs w:val="36"/>
                          <w:lang w:val="es-ES"/>
                        </w:rPr>
                        <w:t>Ciclo 2019-2</w:t>
                      </w:r>
                    </w:p>
                    <w:p w14:paraId="0F483231" w14:textId="77777777" w:rsidR="0017691D" w:rsidRDefault="0017691D"/>
                    <w:p w14:paraId="5FBA2D2F" w14:textId="77777777" w:rsidR="0017691D" w:rsidRPr="007D5FEA" w:rsidRDefault="0017691D">
                      <w:pPr>
                        <w:rPr>
                          <w:sz w:val="36"/>
                          <w:szCs w:val="36"/>
                          <w:lang w:val="es-ES"/>
                        </w:rPr>
                      </w:pPr>
                      <w:r w:rsidRPr="007D5FEA">
                        <w:rPr>
                          <w:sz w:val="36"/>
                          <w:szCs w:val="36"/>
                          <w:lang w:val="es-ES"/>
                        </w:rPr>
                        <w:t>Ciclo 2019-2</w:t>
                      </w:r>
                    </w:p>
                    <w:p w14:paraId="04644470" w14:textId="77777777" w:rsidR="0017691D" w:rsidRDefault="0017691D"/>
                    <w:p w14:paraId="15A2206E" w14:textId="77777777" w:rsidR="0017691D" w:rsidRPr="007D5FEA" w:rsidRDefault="0017691D">
                      <w:pPr>
                        <w:rPr>
                          <w:sz w:val="36"/>
                          <w:szCs w:val="36"/>
                          <w:lang w:val="es-ES"/>
                        </w:rPr>
                      </w:pPr>
                      <w:r w:rsidRPr="007D5FEA">
                        <w:rPr>
                          <w:sz w:val="36"/>
                          <w:szCs w:val="36"/>
                          <w:lang w:val="es-ES"/>
                        </w:rPr>
                        <w:t>Ciclo 2019-2</w:t>
                      </w:r>
                    </w:p>
                    <w:p w14:paraId="07C2E818" w14:textId="77777777" w:rsidR="0017691D" w:rsidRDefault="0017691D"/>
                    <w:p w14:paraId="5B4E82CF" w14:textId="77777777" w:rsidR="0017691D" w:rsidRPr="007D5FEA" w:rsidRDefault="0017691D">
                      <w:pPr>
                        <w:rPr>
                          <w:sz w:val="36"/>
                          <w:szCs w:val="36"/>
                          <w:lang w:val="es-ES"/>
                        </w:rPr>
                      </w:pPr>
                      <w:r w:rsidRPr="007D5FEA">
                        <w:rPr>
                          <w:sz w:val="36"/>
                          <w:szCs w:val="36"/>
                          <w:lang w:val="es-ES"/>
                        </w:rPr>
                        <w:t>Ciclo 2019-2</w:t>
                      </w:r>
                    </w:p>
                    <w:p w14:paraId="6DFD31D6" w14:textId="77777777" w:rsidR="0017691D" w:rsidRDefault="0017691D"/>
                    <w:p w14:paraId="256DDB80" w14:textId="77777777" w:rsidR="0017691D" w:rsidRPr="007D5FEA" w:rsidRDefault="0017691D">
                      <w:pPr>
                        <w:rPr>
                          <w:sz w:val="36"/>
                          <w:szCs w:val="36"/>
                          <w:lang w:val="es-ES"/>
                        </w:rPr>
                      </w:pPr>
                      <w:r w:rsidRPr="007D5FEA">
                        <w:rPr>
                          <w:sz w:val="36"/>
                          <w:szCs w:val="36"/>
                          <w:lang w:val="es-ES"/>
                        </w:rPr>
                        <w:t>Ciclo 2019-2</w:t>
                      </w:r>
                    </w:p>
                    <w:p w14:paraId="028A819D" w14:textId="77777777" w:rsidR="0017691D" w:rsidRDefault="0017691D"/>
                    <w:p w14:paraId="169B1BC9" w14:textId="77777777" w:rsidR="0017691D" w:rsidRPr="007D5FEA" w:rsidRDefault="0017691D">
                      <w:pPr>
                        <w:rPr>
                          <w:sz w:val="36"/>
                          <w:szCs w:val="36"/>
                          <w:lang w:val="es-ES"/>
                        </w:rPr>
                      </w:pPr>
                      <w:r w:rsidRPr="007D5FEA">
                        <w:rPr>
                          <w:sz w:val="36"/>
                          <w:szCs w:val="36"/>
                          <w:lang w:val="es-ES"/>
                        </w:rPr>
                        <w:t>Ciclo 2019-2</w:t>
                      </w:r>
                    </w:p>
                    <w:p w14:paraId="5785A6E4" w14:textId="77777777" w:rsidR="0017691D" w:rsidRDefault="0017691D"/>
                    <w:p w14:paraId="3D606480" w14:textId="77777777" w:rsidR="0017691D" w:rsidRPr="007D5FEA" w:rsidRDefault="0017691D">
                      <w:pPr>
                        <w:rPr>
                          <w:sz w:val="36"/>
                          <w:szCs w:val="36"/>
                          <w:lang w:val="es-ES"/>
                        </w:rPr>
                      </w:pPr>
                      <w:r w:rsidRPr="007D5FEA">
                        <w:rPr>
                          <w:sz w:val="36"/>
                          <w:szCs w:val="36"/>
                          <w:lang w:val="es-ES"/>
                        </w:rPr>
                        <w:t>Ciclo 2019-2</w:t>
                      </w:r>
                    </w:p>
                    <w:p w14:paraId="35FC5D04" w14:textId="77777777" w:rsidR="0017691D" w:rsidRDefault="0017691D"/>
                    <w:p w14:paraId="2D89261D" w14:textId="77777777" w:rsidR="0017691D" w:rsidRPr="007D5FEA" w:rsidRDefault="0017691D">
                      <w:pPr>
                        <w:rPr>
                          <w:sz w:val="36"/>
                          <w:szCs w:val="36"/>
                          <w:lang w:val="es-ES"/>
                        </w:rPr>
                      </w:pPr>
                      <w:r w:rsidRPr="007D5FEA">
                        <w:rPr>
                          <w:sz w:val="36"/>
                          <w:szCs w:val="36"/>
                          <w:lang w:val="es-ES"/>
                        </w:rPr>
                        <w:t>Ciclo 2019-2</w:t>
                      </w:r>
                    </w:p>
                    <w:p w14:paraId="01880134" w14:textId="77777777" w:rsidR="0017691D" w:rsidRDefault="0017691D"/>
                    <w:p w14:paraId="59A2D31F" w14:textId="77777777" w:rsidR="0017691D" w:rsidRPr="007D5FEA" w:rsidRDefault="0017691D">
                      <w:pPr>
                        <w:rPr>
                          <w:sz w:val="36"/>
                          <w:szCs w:val="36"/>
                          <w:lang w:val="es-ES"/>
                        </w:rPr>
                      </w:pPr>
                      <w:r w:rsidRPr="007D5FEA">
                        <w:rPr>
                          <w:sz w:val="36"/>
                          <w:szCs w:val="36"/>
                          <w:lang w:val="es-ES"/>
                        </w:rPr>
                        <w:t>Ciclo 2019-2</w:t>
                      </w:r>
                    </w:p>
                    <w:p w14:paraId="568A450C" w14:textId="77777777" w:rsidR="0017691D" w:rsidRDefault="0017691D"/>
                    <w:p w14:paraId="1187BB2C" w14:textId="77777777" w:rsidR="0017691D" w:rsidRPr="007D5FEA" w:rsidRDefault="0017691D">
                      <w:pPr>
                        <w:rPr>
                          <w:sz w:val="36"/>
                          <w:szCs w:val="36"/>
                          <w:lang w:val="es-ES"/>
                        </w:rPr>
                      </w:pPr>
                      <w:r w:rsidRPr="007D5FEA">
                        <w:rPr>
                          <w:sz w:val="36"/>
                          <w:szCs w:val="36"/>
                          <w:lang w:val="es-ES"/>
                        </w:rPr>
                        <w:t>Ciclo 2019-2</w:t>
                      </w:r>
                    </w:p>
                    <w:p w14:paraId="1F244A59" w14:textId="77777777" w:rsidR="0017691D" w:rsidRDefault="0017691D"/>
                    <w:p w14:paraId="4E44F71F" w14:textId="77777777" w:rsidR="0017691D" w:rsidRPr="007D5FEA" w:rsidRDefault="0017691D">
                      <w:pPr>
                        <w:rPr>
                          <w:sz w:val="36"/>
                          <w:szCs w:val="36"/>
                          <w:lang w:val="es-ES"/>
                        </w:rPr>
                      </w:pPr>
                      <w:r w:rsidRPr="007D5FEA">
                        <w:rPr>
                          <w:sz w:val="36"/>
                          <w:szCs w:val="36"/>
                          <w:lang w:val="es-ES"/>
                        </w:rPr>
                        <w:t>Ciclo 2019-2</w:t>
                      </w:r>
                    </w:p>
                    <w:p w14:paraId="46C94258" w14:textId="77777777" w:rsidR="0017691D" w:rsidRDefault="0017691D"/>
                    <w:p w14:paraId="3202FAE4" w14:textId="77777777" w:rsidR="0017691D" w:rsidRPr="007D5FEA" w:rsidRDefault="0017691D">
                      <w:pPr>
                        <w:rPr>
                          <w:sz w:val="36"/>
                          <w:szCs w:val="36"/>
                          <w:lang w:val="es-ES"/>
                        </w:rPr>
                      </w:pPr>
                      <w:r w:rsidRPr="007D5FEA">
                        <w:rPr>
                          <w:sz w:val="36"/>
                          <w:szCs w:val="36"/>
                          <w:lang w:val="es-ES"/>
                        </w:rPr>
                        <w:t>Ciclo 2019-2</w:t>
                      </w:r>
                    </w:p>
                    <w:p w14:paraId="375FDD43" w14:textId="77777777" w:rsidR="0017691D" w:rsidRDefault="0017691D"/>
                    <w:p w14:paraId="73B82469" w14:textId="77777777" w:rsidR="0017691D" w:rsidRPr="007D5FEA" w:rsidRDefault="0017691D">
                      <w:pPr>
                        <w:rPr>
                          <w:sz w:val="36"/>
                          <w:szCs w:val="36"/>
                          <w:lang w:val="es-ES"/>
                        </w:rPr>
                      </w:pPr>
                      <w:r w:rsidRPr="007D5FEA">
                        <w:rPr>
                          <w:sz w:val="36"/>
                          <w:szCs w:val="36"/>
                          <w:lang w:val="es-ES"/>
                        </w:rPr>
                        <w:t>Ciclo 2019-2</w:t>
                      </w:r>
                    </w:p>
                    <w:p w14:paraId="7A59BE83" w14:textId="77777777" w:rsidR="0017691D" w:rsidRDefault="0017691D"/>
                    <w:p w14:paraId="5FEE96DB" w14:textId="77777777" w:rsidR="0017691D" w:rsidRPr="007D5FEA" w:rsidRDefault="0017691D">
                      <w:pPr>
                        <w:rPr>
                          <w:sz w:val="36"/>
                          <w:szCs w:val="36"/>
                          <w:lang w:val="es-ES"/>
                        </w:rPr>
                      </w:pPr>
                      <w:r w:rsidRPr="007D5FEA">
                        <w:rPr>
                          <w:sz w:val="36"/>
                          <w:szCs w:val="36"/>
                          <w:lang w:val="es-ES"/>
                        </w:rPr>
                        <w:t>Ciclo 2019-2</w:t>
                      </w:r>
                    </w:p>
                    <w:p w14:paraId="5F1E45B8" w14:textId="77777777" w:rsidR="0017691D" w:rsidRDefault="0017691D"/>
                    <w:p w14:paraId="27658ED8" w14:textId="77777777" w:rsidR="0017691D" w:rsidRPr="007D5FEA" w:rsidRDefault="0017691D">
                      <w:pPr>
                        <w:rPr>
                          <w:sz w:val="36"/>
                          <w:szCs w:val="36"/>
                          <w:lang w:val="es-ES"/>
                        </w:rPr>
                      </w:pPr>
                      <w:r w:rsidRPr="007D5FEA">
                        <w:rPr>
                          <w:sz w:val="36"/>
                          <w:szCs w:val="36"/>
                          <w:lang w:val="es-ES"/>
                        </w:rPr>
                        <w:t>Ciclo 2019-2</w:t>
                      </w:r>
                    </w:p>
                    <w:p w14:paraId="7E25B6A1" w14:textId="77777777" w:rsidR="0017691D" w:rsidRDefault="0017691D"/>
                    <w:p w14:paraId="07DC273E" w14:textId="77777777" w:rsidR="0017691D" w:rsidRPr="007D5FEA" w:rsidRDefault="0017691D">
                      <w:pPr>
                        <w:rPr>
                          <w:sz w:val="36"/>
                          <w:szCs w:val="36"/>
                          <w:lang w:val="es-ES"/>
                        </w:rPr>
                      </w:pPr>
                      <w:r w:rsidRPr="007D5FEA">
                        <w:rPr>
                          <w:sz w:val="36"/>
                          <w:szCs w:val="36"/>
                          <w:lang w:val="es-ES"/>
                        </w:rPr>
                        <w:t>Ciclo 2019-2</w:t>
                      </w:r>
                    </w:p>
                    <w:p w14:paraId="23DA269B" w14:textId="77777777" w:rsidR="0017691D" w:rsidRDefault="0017691D"/>
                    <w:p w14:paraId="0307BAD0" w14:textId="77777777" w:rsidR="0017691D" w:rsidRPr="007D5FEA" w:rsidRDefault="0017691D">
                      <w:pPr>
                        <w:rPr>
                          <w:sz w:val="36"/>
                          <w:szCs w:val="36"/>
                          <w:lang w:val="es-ES"/>
                        </w:rPr>
                      </w:pPr>
                      <w:r w:rsidRPr="007D5FEA">
                        <w:rPr>
                          <w:sz w:val="36"/>
                          <w:szCs w:val="36"/>
                          <w:lang w:val="es-ES"/>
                        </w:rPr>
                        <w:t>Ciclo 2019-2</w:t>
                      </w:r>
                    </w:p>
                    <w:p w14:paraId="5A96815F" w14:textId="77777777" w:rsidR="0017691D" w:rsidRDefault="0017691D"/>
                    <w:p w14:paraId="5AEE021D" w14:textId="77777777" w:rsidR="0017691D" w:rsidRPr="007D5FEA" w:rsidRDefault="0017691D">
                      <w:pPr>
                        <w:rPr>
                          <w:sz w:val="36"/>
                          <w:szCs w:val="36"/>
                          <w:lang w:val="es-ES"/>
                        </w:rPr>
                      </w:pPr>
                      <w:r w:rsidRPr="007D5FEA">
                        <w:rPr>
                          <w:sz w:val="36"/>
                          <w:szCs w:val="36"/>
                          <w:lang w:val="es-ES"/>
                        </w:rPr>
                        <w:t>Ciclo 2019-2</w:t>
                      </w:r>
                    </w:p>
                    <w:p w14:paraId="77D3F2E4" w14:textId="77777777" w:rsidR="0017691D" w:rsidRDefault="0017691D"/>
                    <w:p w14:paraId="191A054C" w14:textId="77777777" w:rsidR="0017691D" w:rsidRPr="007D5FEA" w:rsidRDefault="0017691D">
                      <w:pPr>
                        <w:rPr>
                          <w:sz w:val="36"/>
                          <w:szCs w:val="36"/>
                          <w:lang w:val="es-ES"/>
                        </w:rPr>
                      </w:pPr>
                      <w:r w:rsidRPr="007D5FEA">
                        <w:rPr>
                          <w:sz w:val="36"/>
                          <w:szCs w:val="36"/>
                          <w:lang w:val="es-ES"/>
                        </w:rPr>
                        <w:t>Ciclo 2019-2</w:t>
                      </w:r>
                    </w:p>
                    <w:p w14:paraId="164A00D0" w14:textId="77777777" w:rsidR="0017691D" w:rsidRDefault="0017691D"/>
                    <w:p w14:paraId="300DFAFD" w14:textId="77777777" w:rsidR="0017691D" w:rsidRPr="007D5FEA" w:rsidRDefault="0017691D">
                      <w:pPr>
                        <w:rPr>
                          <w:sz w:val="36"/>
                          <w:szCs w:val="36"/>
                          <w:lang w:val="es-ES"/>
                        </w:rPr>
                      </w:pPr>
                      <w:r w:rsidRPr="007D5FEA">
                        <w:rPr>
                          <w:sz w:val="36"/>
                          <w:szCs w:val="36"/>
                          <w:lang w:val="es-ES"/>
                        </w:rPr>
                        <w:t>Ciclo 2019-2</w:t>
                      </w:r>
                    </w:p>
                    <w:p w14:paraId="23628411" w14:textId="77777777" w:rsidR="0017691D" w:rsidRDefault="0017691D"/>
                    <w:p w14:paraId="157156F2" w14:textId="77777777" w:rsidR="0017691D" w:rsidRPr="007D5FEA" w:rsidRDefault="0017691D">
                      <w:pPr>
                        <w:rPr>
                          <w:sz w:val="36"/>
                          <w:szCs w:val="36"/>
                          <w:lang w:val="es-ES"/>
                        </w:rPr>
                      </w:pPr>
                      <w:r w:rsidRPr="007D5FEA">
                        <w:rPr>
                          <w:sz w:val="36"/>
                          <w:szCs w:val="36"/>
                          <w:lang w:val="es-ES"/>
                        </w:rPr>
                        <w:t>Ciclo 2019-2</w:t>
                      </w:r>
                    </w:p>
                    <w:p w14:paraId="3821426E" w14:textId="77777777" w:rsidR="0017691D" w:rsidRDefault="0017691D"/>
                    <w:p w14:paraId="6EFE387F" w14:textId="77777777" w:rsidR="0017691D" w:rsidRPr="007D5FEA" w:rsidRDefault="0017691D">
                      <w:pPr>
                        <w:rPr>
                          <w:sz w:val="36"/>
                          <w:szCs w:val="36"/>
                          <w:lang w:val="es-ES"/>
                        </w:rPr>
                      </w:pPr>
                      <w:r w:rsidRPr="007D5FEA">
                        <w:rPr>
                          <w:sz w:val="36"/>
                          <w:szCs w:val="36"/>
                          <w:lang w:val="es-ES"/>
                        </w:rPr>
                        <w:t>Ciclo 2019-2</w:t>
                      </w:r>
                    </w:p>
                    <w:p w14:paraId="29CA455E" w14:textId="77777777" w:rsidR="0017691D" w:rsidRDefault="0017691D"/>
                    <w:p w14:paraId="4FD3E9E9" w14:textId="77777777" w:rsidR="0017691D" w:rsidRPr="007D5FEA" w:rsidRDefault="0017691D">
                      <w:pPr>
                        <w:rPr>
                          <w:sz w:val="36"/>
                          <w:szCs w:val="36"/>
                          <w:lang w:val="es-ES"/>
                        </w:rPr>
                      </w:pPr>
                      <w:r w:rsidRPr="007D5FEA">
                        <w:rPr>
                          <w:sz w:val="36"/>
                          <w:szCs w:val="36"/>
                          <w:lang w:val="es-ES"/>
                        </w:rPr>
                        <w:t>Ciclo 2019-2</w:t>
                      </w:r>
                    </w:p>
                    <w:p w14:paraId="0FC1636B" w14:textId="77777777" w:rsidR="0017691D" w:rsidRDefault="0017691D"/>
                    <w:p w14:paraId="090FB633" w14:textId="77777777" w:rsidR="0017691D" w:rsidRPr="007D5FEA" w:rsidRDefault="0017691D">
                      <w:pPr>
                        <w:rPr>
                          <w:sz w:val="36"/>
                          <w:szCs w:val="36"/>
                          <w:lang w:val="es-ES"/>
                        </w:rPr>
                      </w:pPr>
                      <w:r w:rsidRPr="007D5FEA">
                        <w:rPr>
                          <w:sz w:val="36"/>
                          <w:szCs w:val="36"/>
                          <w:lang w:val="es-ES"/>
                        </w:rPr>
                        <w:t>Ciclo 2019-2</w:t>
                      </w:r>
                    </w:p>
                    <w:p w14:paraId="3ACD6A17" w14:textId="77777777" w:rsidR="0017691D" w:rsidRDefault="0017691D"/>
                    <w:p w14:paraId="756BCA98" w14:textId="77777777" w:rsidR="0017691D" w:rsidRPr="007D5FEA" w:rsidRDefault="0017691D">
                      <w:pPr>
                        <w:rPr>
                          <w:sz w:val="36"/>
                          <w:szCs w:val="36"/>
                          <w:lang w:val="es-ES"/>
                        </w:rPr>
                      </w:pPr>
                      <w:r w:rsidRPr="007D5FEA">
                        <w:rPr>
                          <w:sz w:val="36"/>
                          <w:szCs w:val="36"/>
                          <w:lang w:val="es-ES"/>
                        </w:rPr>
                        <w:t>Ciclo 2019-2</w:t>
                      </w:r>
                    </w:p>
                    <w:p w14:paraId="43482C0B" w14:textId="77777777" w:rsidR="0017691D" w:rsidRDefault="0017691D"/>
                    <w:p w14:paraId="42CE8188" w14:textId="77777777" w:rsidR="0017691D" w:rsidRPr="007D5FEA" w:rsidRDefault="0017691D">
                      <w:pPr>
                        <w:rPr>
                          <w:sz w:val="36"/>
                          <w:szCs w:val="36"/>
                          <w:lang w:val="es-ES"/>
                        </w:rPr>
                      </w:pPr>
                      <w:r w:rsidRPr="007D5FEA">
                        <w:rPr>
                          <w:sz w:val="36"/>
                          <w:szCs w:val="36"/>
                          <w:lang w:val="es-ES"/>
                        </w:rPr>
                        <w:t>Ciclo 2019-2</w:t>
                      </w:r>
                    </w:p>
                    <w:p w14:paraId="074C0897" w14:textId="77777777" w:rsidR="0017691D" w:rsidRDefault="0017691D"/>
                    <w:p w14:paraId="0AF23597" w14:textId="77777777" w:rsidR="0017691D" w:rsidRPr="007D5FEA" w:rsidRDefault="0017691D">
                      <w:pPr>
                        <w:rPr>
                          <w:sz w:val="36"/>
                          <w:szCs w:val="36"/>
                          <w:lang w:val="es-ES"/>
                        </w:rPr>
                      </w:pPr>
                      <w:r w:rsidRPr="007D5FEA">
                        <w:rPr>
                          <w:sz w:val="36"/>
                          <w:szCs w:val="36"/>
                          <w:lang w:val="es-ES"/>
                        </w:rPr>
                        <w:t>Ciclo 2019-2</w:t>
                      </w:r>
                    </w:p>
                    <w:p w14:paraId="08FEA632" w14:textId="77777777" w:rsidR="0017691D" w:rsidRDefault="0017691D"/>
                    <w:p w14:paraId="2C3A7274" w14:textId="77777777" w:rsidR="0017691D" w:rsidRPr="007D5FEA" w:rsidRDefault="0017691D">
                      <w:pPr>
                        <w:rPr>
                          <w:sz w:val="36"/>
                          <w:szCs w:val="36"/>
                          <w:lang w:val="es-ES"/>
                        </w:rPr>
                      </w:pPr>
                      <w:r w:rsidRPr="007D5FEA">
                        <w:rPr>
                          <w:sz w:val="36"/>
                          <w:szCs w:val="36"/>
                          <w:lang w:val="es-ES"/>
                        </w:rPr>
                        <w:t>Ciclo 2019-2</w:t>
                      </w:r>
                    </w:p>
                    <w:p w14:paraId="59459F03" w14:textId="77777777" w:rsidR="0017691D" w:rsidRDefault="0017691D"/>
                    <w:p w14:paraId="5EF20BE2" w14:textId="77777777" w:rsidR="0017691D" w:rsidRPr="007D5FEA" w:rsidRDefault="0017691D">
                      <w:pPr>
                        <w:rPr>
                          <w:sz w:val="36"/>
                          <w:szCs w:val="36"/>
                          <w:lang w:val="es-ES"/>
                        </w:rPr>
                      </w:pPr>
                      <w:r w:rsidRPr="007D5FEA">
                        <w:rPr>
                          <w:sz w:val="36"/>
                          <w:szCs w:val="36"/>
                          <w:lang w:val="es-ES"/>
                        </w:rPr>
                        <w:t>Ciclo 2019-2</w:t>
                      </w:r>
                    </w:p>
                    <w:p w14:paraId="06BEB61F" w14:textId="77777777" w:rsidR="0017691D" w:rsidRDefault="0017691D"/>
                    <w:p w14:paraId="5D5D6EA5" w14:textId="77777777" w:rsidR="0017691D" w:rsidRPr="007D5FEA" w:rsidRDefault="0017691D">
                      <w:pPr>
                        <w:rPr>
                          <w:sz w:val="36"/>
                          <w:szCs w:val="36"/>
                          <w:lang w:val="es-ES"/>
                        </w:rPr>
                      </w:pPr>
                      <w:r w:rsidRPr="007D5FEA">
                        <w:rPr>
                          <w:sz w:val="36"/>
                          <w:szCs w:val="36"/>
                          <w:lang w:val="es-ES"/>
                        </w:rPr>
                        <w:t>Ciclo 2019-2</w:t>
                      </w:r>
                    </w:p>
                    <w:p w14:paraId="646A904C" w14:textId="77777777" w:rsidR="0017691D" w:rsidRDefault="0017691D"/>
                    <w:p w14:paraId="672EA413" w14:textId="77777777" w:rsidR="0017691D" w:rsidRPr="007D5FEA" w:rsidRDefault="0017691D">
                      <w:pPr>
                        <w:rPr>
                          <w:sz w:val="36"/>
                          <w:szCs w:val="36"/>
                          <w:lang w:val="es-ES"/>
                        </w:rPr>
                      </w:pPr>
                      <w:r w:rsidRPr="007D5FEA">
                        <w:rPr>
                          <w:sz w:val="36"/>
                          <w:szCs w:val="36"/>
                          <w:lang w:val="es-ES"/>
                        </w:rPr>
                        <w:t>Ciclo 2019-2</w:t>
                      </w:r>
                    </w:p>
                    <w:p w14:paraId="03595F66" w14:textId="77777777" w:rsidR="0017691D" w:rsidRDefault="0017691D"/>
                    <w:p w14:paraId="16AD6E26" w14:textId="77777777" w:rsidR="0017691D" w:rsidRPr="007D5FEA" w:rsidRDefault="0017691D">
                      <w:pPr>
                        <w:rPr>
                          <w:sz w:val="36"/>
                          <w:szCs w:val="36"/>
                          <w:lang w:val="es-ES"/>
                        </w:rPr>
                      </w:pPr>
                      <w:r w:rsidRPr="007D5FEA">
                        <w:rPr>
                          <w:sz w:val="36"/>
                          <w:szCs w:val="36"/>
                          <w:lang w:val="es-ES"/>
                        </w:rPr>
                        <w:t>Ciclo 2019-2</w:t>
                      </w:r>
                    </w:p>
                    <w:p w14:paraId="16677416" w14:textId="77777777" w:rsidR="0017691D" w:rsidRDefault="0017691D"/>
                    <w:p w14:paraId="19DD2006" w14:textId="77777777" w:rsidR="0017691D" w:rsidRPr="007D5FEA" w:rsidRDefault="0017691D">
                      <w:pPr>
                        <w:rPr>
                          <w:sz w:val="36"/>
                          <w:szCs w:val="36"/>
                          <w:lang w:val="es-ES"/>
                        </w:rPr>
                      </w:pPr>
                      <w:r w:rsidRPr="007D5FEA">
                        <w:rPr>
                          <w:sz w:val="36"/>
                          <w:szCs w:val="36"/>
                          <w:lang w:val="es-ES"/>
                        </w:rPr>
                        <w:t>Ciclo 2019-2</w:t>
                      </w:r>
                    </w:p>
                    <w:p w14:paraId="53224A37" w14:textId="77777777" w:rsidR="0017691D" w:rsidRDefault="0017691D"/>
                    <w:p w14:paraId="6585F71F" w14:textId="77777777" w:rsidR="0017691D" w:rsidRPr="007D5FEA" w:rsidRDefault="0017691D">
                      <w:pPr>
                        <w:rPr>
                          <w:sz w:val="36"/>
                          <w:szCs w:val="36"/>
                          <w:lang w:val="es-ES"/>
                        </w:rPr>
                      </w:pPr>
                      <w:r w:rsidRPr="007D5FEA">
                        <w:rPr>
                          <w:sz w:val="36"/>
                          <w:szCs w:val="36"/>
                          <w:lang w:val="es-ES"/>
                        </w:rPr>
                        <w:t>Ciclo 2019-2</w:t>
                      </w:r>
                    </w:p>
                    <w:p w14:paraId="5F66439D" w14:textId="77777777" w:rsidR="0017691D" w:rsidRDefault="0017691D"/>
                    <w:p w14:paraId="713CD8B1" w14:textId="77777777" w:rsidR="0017691D" w:rsidRPr="007D5FEA" w:rsidRDefault="0017691D">
                      <w:pPr>
                        <w:rPr>
                          <w:sz w:val="36"/>
                          <w:szCs w:val="36"/>
                          <w:lang w:val="es-ES"/>
                        </w:rPr>
                      </w:pPr>
                      <w:r w:rsidRPr="007D5FEA">
                        <w:rPr>
                          <w:sz w:val="36"/>
                          <w:szCs w:val="36"/>
                          <w:lang w:val="es-ES"/>
                        </w:rPr>
                        <w:t>Ciclo 2019-2</w:t>
                      </w:r>
                    </w:p>
                    <w:p w14:paraId="4651E567" w14:textId="77777777" w:rsidR="0017691D" w:rsidRDefault="0017691D"/>
                    <w:p w14:paraId="4EDA77DC" w14:textId="77777777" w:rsidR="0017691D" w:rsidRPr="007D5FEA" w:rsidRDefault="0017691D">
                      <w:pPr>
                        <w:rPr>
                          <w:sz w:val="36"/>
                          <w:szCs w:val="36"/>
                          <w:lang w:val="es-ES"/>
                        </w:rPr>
                      </w:pPr>
                      <w:r w:rsidRPr="007D5FEA">
                        <w:rPr>
                          <w:sz w:val="36"/>
                          <w:szCs w:val="36"/>
                          <w:lang w:val="es-ES"/>
                        </w:rPr>
                        <w:t>Ciclo 2019-2</w:t>
                      </w:r>
                    </w:p>
                    <w:p w14:paraId="2E350BCA" w14:textId="77777777" w:rsidR="0017691D" w:rsidRDefault="0017691D"/>
                    <w:p w14:paraId="44120831" w14:textId="77777777" w:rsidR="0017691D" w:rsidRPr="007D5FEA" w:rsidRDefault="0017691D">
                      <w:pPr>
                        <w:rPr>
                          <w:sz w:val="36"/>
                          <w:szCs w:val="36"/>
                          <w:lang w:val="es-ES"/>
                        </w:rPr>
                      </w:pPr>
                      <w:r w:rsidRPr="007D5FEA">
                        <w:rPr>
                          <w:sz w:val="36"/>
                          <w:szCs w:val="36"/>
                          <w:lang w:val="es-ES"/>
                        </w:rPr>
                        <w:t>Ciclo 2019-2</w:t>
                      </w:r>
                    </w:p>
                    <w:p w14:paraId="02D12868" w14:textId="77777777" w:rsidR="0017691D" w:rsidRDefault="0017691D"/>
                    <w:p w14:paraId="2D07C0C6" w14:textId="77777777" w:rsidR="0017691D" w:rsidRPr="007D5FEA" w:rsidRDefault="0017691D">
                      <w:pPr>
                        <w:rPr>
                          <w:sz w:val="36"/>
                          <w:szCs w:val="36"/>
                          <w:lang w:val="es-ES"/>
                        </w:rPr>
                      </w:pPr>
                      <w:r w:rsidRPr="007D5FEA">
                        <w:rPr>
                          <w:sz w:val="36"/>
                          <w:szCs w:val="36"/>
                          <w:lang w:val="es-ES"/>
                        </w:rPr>
                        <w:t>Ciclo 2019-2</w:t>
                      </w:r>
                    </w:p>
                    <w:p w14:paraId="1D7B3F1B" w14:textId="77777777" w:rsidR="0017691D" w:rsidRDefault="0017691D"/>
                    <w:p w14:paraId="1C30AAC1" w14:textId="77777777" w:rsidR="0017691D" w:rsidRPr="007D5FEA" w:rsidRDefault="0017691D">
                      <w:pPr>
                        <w:rPr>
                          <w:sz w:val="36"/>
                          <w:szCs w:val="36"/>
                          <w:lang w:val="es-ES"/>
                        </w:rPr>
                      </w:pPr>
                      <w:r w:rsidRPr="007D5FEA">
                        <w:rPr>
                          <w:sz w:val="36"/>
                          <w:szCs w:val="36"/>
                          <w:lang w:val="es-ES"/>
                        </w:rPr>
                        <w:t>Ciclo 2019-2</w:t>
                      </w:r>
                    </w:p>
                    <w:p w14:paraId="12136D95" w14:textId="77777777" w:rsidR="0017691D" w:rsidRDefault="0017691D"/>
                    <w:p w14:paraId="0E5F9AD7" w14:textId="77777777" w:rsidR="0017691D" w:rsidRPr="007D5FEA" w:rsidRDefault="0017691D">
                      <w:pPr>
                        <w:rPr>
                          <w:sz w:val="36"/>
                          <w:szCs w:val="36"/>
                          <w:lang w:val="es-ES"/>
                        </w:rPr>
                      </w:pPr>
                      <w:r w:rsidRPr="007D5FEA">
                        <w:rPr>
                          <w:sz w:val="36"/>
                          <w:szCs w:val="36"/>
                          <w:lang w:val="es-ES"/>
                        </w:rPr>
                        <w:t>Ciclo 2019-2</w:t>
                      </w:r>
                    </w:p>
                    <w:p w14:paraId="04C3D5F1" w14:textId="77777777" w:rsidR="0017691D" w:rsidRDefault="0017691D"/>
                    <w:p w14:paraId="67F33BFD" w14:textId="77777777" w:rsidR="0017691D" w:rsidRPr="007D5FEA" w:rsidRDefault="0017691D">
                      <w:pPr>
                        <w:rPr>
                          <w:sz w:val="36"/>
                          <w:szCs w:val="36"/>
                          <w:lang w:val="es-ES"/>
                        </w:rPr>
                      </w:pPr>
                      <w:r w:rsidRPr="007D5FEA">
                        <w:rPr>
                          <w:sz w:val="36"/>
                          <w:szCs w:val="36"/>
                          <w:lang w:val="es-ES"/>
                        </w:rPr>
                        <w:t>Ciclo 2019-2</w:t>
                      </w:r>
                    </w:p>
                    <w:p w14:paraId="79515703" w14:textId="77777777" w:rsidR="0017691D" w:rsidRDefault="0017691D"/>
                    <w:p w14:paraId="408402D4" w14:textId="77777777" w:rsidR="0017691D" w:rsidRPr="007D5FEA" w:rsidRDefault="0017691D">
                      <w:pPr>
                        <w:rPr>
                          <w:sz w:val="36"/>
                          <w:szCs w:val="36"/>
                          <w:lang w:val="es-ES"/>
                        </w:rPr>
                      </w:pPr>
                      <w:r w:rsidRPr="007D5FEA">
                        <w:rPr>
                          <w:sz w:val="36"/>
                          <w:szCs w:val="36"/>
                          <w:lang w:val="es-ES"/>
                        </w:rPr>
                        <w:t>Ciclo 2019-2</w:t>
                      </w:r>
                    </w:p>
                    <w:p w14:paraId="236D58DB" w14:textId="77777777" w:rsidR="0017691D" w:rsidRDefault="0017691D"/>
                    <w:p w14:paraId="34F69B3B" w14:textId="77777777" w:rsidR="0017691D" w:rsidRPr="007D5FEA" w:rsidRDefault="0017691D">
                      <w:pPr>
                        <w:rPr>
                          <w:sz w:val="36"/>
                          <w:szCs w:val="36"/>
                          <w:lang w:val="es-ES"/>
                        </w:rPr>
                      </w:pPr>
                      <w:r w:rsidRPr="007D5FEA">
                        <w:rPr>
                          <w:sz w:val="36"/>
                          <w:szCs w:val="36"/>
                          <w:lang w:val="es-ES"/>
                        </w:rPr>
                        <w:t>Ciclo 2019-2</w:t>
                      </w:r>
                    </w:p>
                    <w:p w14:paraId="73ADFFD2" w14:textId="77777777" w:rsidR="0017691D" w:rsidRDefault="0017691D"/>
                    <w:p w14:paraId="753C0FE0" w14:textId="77777777" w:rsidR="0017691D" w:rsidRPr="007D5FEA" w:rsidRDefault="0017691D">
                      <w:pPr>
                        <w:rPr>
                          <w:sz w:val="36"/>
                          <w:szCs w:val="36"/>
                          <w:lang w:val="es-ES"/>
                        </w:rPr>
                      </w:pPr>
                      <w:r w:rsidRPr="007D5FEA">
                        <w:rPr>
                          <w:sz w:val="36"/>
                          <w:szCs w:val="36"/>
                          <w:lang w:val="es-ES"/>
                        </w:rPr>
                        <w:t>Ciclo 2019-2</w:t>
                      </w:r>
                    </w:p>
                    <w:p w14:paraId="1C39F67E" w14:textId="77777777" w:rsidR="0017691D" w:rsidRDefault="0017691D"/>
                    <w:p w14:paraId="76B20BD3" w14:textId="77777777" w:rsidR="0017691D" w:rsidRPr="007D5FEA" w:rsidRDefault="0017691D">
                      <w:pPr>
                        <w:rPr>
                          <w:sz w:val="36"/>
                          <w:szCs w:val="36"/>
                          <w:lang w:val="es-ES"/>
                        </w:rPr>
                      </w:pPr>
                      <w:r w:rsidRPr="007D5FEA">
                        <w:rPr>
                          <w:sz w:val="36"/>
                          <w:szCs w:val="36"/>
                          <w:lang w:val="es-ES"/>
                        </w:rPr>
                        <w:t>Ciclo 2019-2</w:t>
                      </w:r>
                    </w:p>
                    <w:p w14:paraId="277C8581" w14:textId="77777777" w:rsidR="0017691D" w:rsidRDefault="0017691D"/>
                    <w:p w14:paraId="6F1A7669" w14:textId="77777777" w:rsidR="0017691D" w:rsidRPr="007D5FEA" w:rsidRDefault="0017691D">
                      <w:pPr>
                        <w:rPr>
                          <w:sz w:val="36"/>
                          <w:szCs w:val="36"/>
                          <w:lang w:val="es-ES"/>
                        </w:rPr>
                      </w:pPr>
                      <w:r w:rsidRPr="007D5FEA">
                        <w:rPr>
                          <w:sz w:val="36"/>
                          <w:szCs w:val="36"/>
                          <w:lang w:val="es-ES"/>
                        </w:rPr>
                        <w:t>Ciclo 2019-2</w:t>
                      </w:r>
                    </w:p>
                    <w:p w14:paraId="653D7E19" w14:textId="77777777" w:rsidR="0017691D" w:rsidRDefault="0017691D"/>
                    <w:p w14:paraId="031B6AEA" w14:textId="77777777" w:rsidR="0017691D" w:rsidRPr="007D5FEA" w:rsidRDefault="0017691D">
                      <w:pPr>
                        <w:rPr>
                          <w:sz w:val="36"/>
                          <w:szCs w:val="36"/>
                          <w:lang w:val="es-ES"/>
                        </w:rPr>
                      </w:pPr>
                      <w:r w:rsidRPr="007D5FEA">
                        <w:rPr>
                          <w:sz w:val="36"/>
                          <w:szCs w:val="36"/>
                          <w:lang w:val="es-ES"/>
                        </w:rPr>
                        <w:t>Ciclo 2019-2</w:t>
                      </w:r>
                    </w:p>
                    <w:p w14:paraId="4DE140B7" w14:textId="77777777" w:rsidR="0017691D" w:rsidRDefault="0017691D"/>
                    <w:p w14:paraId="557C7EAE" w14:textId="77777777" w:rsidR="0017691D" w:rsidRPr="007D5FEA" w:rsidRDefault="0017691D">
                      <w:pPr>
                        <w:rPr>
                          <w:sz w:val="36"/>
                          <w:szCs w:val="36"/>
                          <w:lang w:val="es-ES"/>
                        </w:rPr>
                      </w:pPr>
                      <w:r w:rsidRPr="007D5FEA">
                        <w:rPr>
                          <w:sz w:val="36"/>
                          <w:szCs w:val="36"/>
                          <w:lang w:val="es-ES"/>
                        </w:rPr>
                        <w:t>Ciclo 2019-2</w:t>
                      </w:r>
                    </w:p>
                    <w:p w14:paraId="2414ADA8" w14:textId="77777777" w:rsidR="0017691D" w:rsidRDefault="0017691D"/>
                    <w:p w14:paraId="4856D4B5" w14:textId="77777777" w:rsidR="0017691D" w:rsidRPr="007D5FEA" w:rsidRDefault="0017691D">
                      <w:pPr>
                        <w:rPr>
                          <w:sz w:val="36"/>
                          <w:szCs w:val="36"/>
                          <w:lang w:val="es-ES"/>
                        </w:rPr>
                      </w:pPr>
                      <w:r w:rsidRPr="007D5FEA">
                        <w:rPr>
                          <w:sz w:val="36"/>
                          <w:szCs w:val="36"/>
                          <w:lang w:val="es-ES"/>
                        </w:rPr>
                        <w:t>Ciclo 2019-2</w:t>
                      </w:r>
                    </w:p>
                    <w:p w14:paraId="462AF2F4" w14:textId="77777777" w:rsidR="0017691D" w:rsidRDefault="0017691D"/>
                    <w:p w14:paraId="78B75440" w14:textId="77777777" w:rsidR="0017691D" w:rsidRPr="007D5FEA" w:rsidRDefault="0017691D">
                      <w:pPr>
                        <w:rPr>
                          <w:sz w:val="36"/>
                          <w:szCs w:val="36"/>
                          <w:lang w:val="es-ES"/>
                        </w:rPr>
                      </w:pPr>
                      <w:r w:rsidRPr="007D5FEA">
                        <w:rPr>
                          <w:sz w:val="36"/>
                          <w:szCs w:val="36"/>
                          <w:lang w:val="es-ES"/>
                        </w:rPr>
                        <w:t>Ciclo 2019-2</w:t>
                      </w:r>
                    </w:p>
                    <w:p w14:paraId="2C2824BF" w14:textId="77777777" w:rsidR="0017691D" w:rsidRDefault="0017691D"/>
                    <w:p w14:paraId="1B1672DB" w14:textId="77777777" w:rsidR="0017691D" w:rsidRPr="007D5FEA" w:rsidRDefault="0017691D">
                      <w:pPr>
                        <w:rPr>
                          <w:sz w:val="36"/>
                          <w:szCs w:val="36"/>
                          <w:lang w:val="es-ES"/>
                        </w:rPr>
                      </w:pPr>
                      <w:r w:rsidRPr="007D5FEA">
                        <w:rPr>
                          <w:sz w:val="36"/>
                          <w:szCs w:val="36"/>
                          <w:lang w:val="es-ES"/>
                        </w:rPr>
                        <w:t>Ciclo 2019-2</w:t>
                      </w:r>
                    </w:p>
                    <w:p w14:paraId="4740E944" w14:textId="77777777" w:rsidR="0017691D" w:rsidRDefault="0017691D"/>
                    <w:p w14:paraId="2041A7E7" w14:textId="77777777" w:rsidR="0017691D" w:rsidRPr="007D5FEA" w:rsidRDefault="0017691D">
                      <w:pPr>
                        <w:rPr>
                          <w:sz w:val="36"/>
                          <w:szCs w:val="36"/>
                          <w:lang w:val="es-ES"/>
                        </w:rPr>
                      </w:pPr>
                      <w:r w:rsidRPr="007D5FEA">
                        <w:rPr>
                          <w:sz w:val="36"/>
                          <w:szCs w:val="36"/>
                          <w:lang w:val="es-ES"/>
                        </w:rPr>
                        <w:t>Ciclo 2019-2</w:t>
                      </w:r>
                    </w:p>
                    <w:p w14:paraId="11D3065D" w14:textId="77777777" w:rsidR="0017691D" w:rsidRDefault="0017691D"/>
                    <w:p w14:paraId="67A7CF29" w14:textId="77777777" w:rsidR="0017691D" w:rsidRPr="007D5FEA" w:rsidRDefault="0017691D">
                      <w:pPr>
                        <w:rPr>
                          <w:sz w:val="36"/>
                          <w:szCs w:val="36"/>
                          <w:lang w:val="es-ES"/>
                        </w:rPr>
                      </w:pPr>
                      <w:r w:rsidRPr="007D5FEA">
                        <w:rPr>
                          <w:sz w:val="36"/>
                          <w:szCs w:val="36"/>
                          <w:lang w:val="es-ES"/>
                        </w:rPr>
                        <w:t>Ciclo 2019-2</w:t>
                      </w:r>
                    </w:p>
                    <w:p w14:paraId="2BC34CA2" w14:textId="77777777" w:rsidR="0017691D" w:rsidRDefault="0017691D"/>
                    <w:p w14:paraId="7E5FBC8A" w14:textId="77777777" w:rsidR="0017691D" w:rsidRPr="007D5FEA" w:rsidRDefault="0017691D">
                      <w:pPr>
                        <w:rPr>
                          <w:sz w:val="36"/>
                          <w:szCs w:val="36"/>
                          <w:lang w:val="es-ES"/>
                        </w:rPr>
                      </w:pPr>
                      <w:r w:rsidRPr="007D5FEA">
                        <w:rPr>
                          <w:sz w:val="36"/>
                          <w:szCs w:val="36"/>
                          <w:lang w:val="es-ES"/>
                        </w:rPr>
                        <w:t>Ciclo 2019-2</w:t>
                      </w:r>
                    </w:p>
                    <w:p w14:paraId="39D0E43B" w14:textId="77777777" w:rsidR="0017691D" w:rsidRDefault="0017691D"/>
                    <w:p w14:paraId="1DD08D11" w14:textId="77777777" w:rsidR="0017691D" w:rsidRPr="007D5FEA" w:rsidRDefault="0017691D">
                      <w:pPr>
                        <w:rPr>
                          <w:sz w:val="36"/>
                          <w:szCs w:val="36"/>
                          <w:lang w:val="es-ES"/>
                        </w:rPr>
                      </w:pPr>
                      <w:r w:rsidRPr="007D5FEA">
                        <w:rPr>
                          <w:sz w:val="36"/>
                          <w:szCs w:val="36"/>
                          <w:lang w:val="es-ES"/>
                        </w:rPr>
                        <w:t>Ciclo 2019-2</w:t>
                      </w:r>
                    </w:p>
                    <w:p w14:paraId="64C092A6" w14:textId="77777777" w:rsidR="0017691D" w:rsidRDefault="0017691D"/>
                    <w:p w14:paraId="4AC6E377" w14:textId="77777777" w:rsidR="0017691D" w:rsidRPr="007D5FEA" w:rsidRDefault="0017691D">
                      <w:pPr>
                        <w:rPr>
                          <w:sz w:val="36"/>
                          <w:szCs w:val="36"/>
                          <w:lang w:val="es-ES"/>
                        </w:rPr>
                      </w:pPr>
                      <w:r w:rsidRPr="007D5FEA">
                        <w:rPr>
                          <w:sz w:val="36"/>
                          <w:szCs w:val="36"/>
                          <w:lang w:val="es-ES"/>
                        </w:rPr>
                        <w:t>Ciclo 2019-2</w:t>
                      </w:r>
                    </w:p>
                    <w:p w14:paraId="4B111B0E" w14:textId="77777777" w:rsidR="0017691D" w:rsidRDefault="0017691D"/>
                    <w:p w14:paraId="6A47C538" w14:textId="77777777" w:rsidR="0017691D" w:rsidRPr="007D5FEA" w:rsidRDefault="0017691D">
                      <w:pPr>
                        <w:rPr>
                          <w:sz w:val="36"/>
                          <w:szCs w:val="36"/>
                          <w:lang w:val="es-ES"/>
                        </w:rPr>
                      </w:pPr>
                      <w:r w:rsidRPr="007D5FEA">
                        <w:rPr>
                          <w:sz w:val="36"/>
                          <w:szCs w:val="36"/>
                          <w:lang w:val="es-ES"/>
                        </w:rPr>
                        <w:t>Ciclo 2019-2</w:t>
                      </w:r>
                    </w:p>
                    <w:p w14:paraId="5E65ED14" w14:textId="77777777" w:rsidR="0017691D" w:rsidRDefault="0017691D"/>
                    <w:p w14:paraId="0744FC26" w14:textId="77777777" w:rsidR="0017691D" w:rsidRPr="007D5FEA" w:rsidRDefault="0017691D">
                      <w:pPr>
                        <w:rPr>
                          <w:sz w:val="36"/>
                          <w:szCs w:val="36"/>
                          <w:lang w:val="es-ES"/>
                        </w:rPr>
                      </w:pPr>
                      <w:r w:rsidRPr="007D5FEA">
                        <w:rPr>
                          <w:sz w:val="36"/>
                          <w:szCs w:val="36"/>
                          <w:lang w:val="es-ES"/>
                        </w:rPr>
                        <w:t>Ciclo 2019-2</w:t>
                      </w:r>
                    </w:p>
                    <w:p w14:paraId="7C89F626" w14:textId="77777777" w:rsidR="0017691D" w:rsidRDefault="0017691D"/>
                    <w:p w14:paraId="53B5006C" w14:textId="77777777" w:rsidR="0017691D" w:rsidRPr="007D5FEA" w:rsidRDefault="0017691D">
                      <w:pPr>
                        <w:rPr>
                          <w:sz w:val="36"/>
                          <w:szCs w:val="36"/>
                          <w:lang w:val="es-ES"/>
                        </w:rPr>
                      </w:pPr>
                      <w:r w:rsidRPr="007D5FEA">
                        <w:rPr>
                          <w:sz w:val="36"/>
                          <w:szCs w:val="36"/>
                          <w:lang w:val="es-ES"/>
                        </w:rPr>
                        <w:t>Ciclo 2019-2</w:t>
                      </w:r>
                    </w:p>
                    <w:p w14:paraId="61DE095F" w14:textId="77777777" w:rsidR="0017691D" w:rsidRDefault="0017691D"/>
                    <w:p w14:paraId="1E1A6F0F" w14:textId="77777777" w:rsidR="0017691D" w:rsidRPr="007D5FEA" w:rsidRDefault="0017691D">
                      <w:pPr>
                        <w:rPr>
                          <w:sz w:val="36"/>
                          <w:szCs w:val="36"/>
                          <w:lang w:val="es-ES"/>
                        </w:rPr>
                      </w:pPr>
                      <w:r w:rsidRPr="007D5FEA">
                        <w:rPr>
                          <w:sz w:val="36"/>
                          <w:szCs w:val="36"/>
                          <w:lang w:val="es-ES"/>
                        </w:rPr>
                        <w:t>Ciclo 2019-2</w:t>
                      </w:r>
                    </w:p>
                    <w:p w14:paraId="77235B5A" w14:textId="77777777" w:rsidR="0017691D" w:rsidRDefault="0017691D"/>
                    <w:p w14:paraId="227481C9" w14:textId="77777777" w:rsidR="0017691D" w:rsidRPr="007D5FEA" w:rsidRDefault="0017691D">
                      <w:pPr>
                        <w:rPr>
                          <w:sz w:val="36"/>
                          <w:szCs w:val="36"/>
                          <w:lang w:val="es-ES"/>
                        </w:rPr>
                      </w:pPr>
                      <w:r w:rsidRPr="007D5FEA">
                        <w:rPr>
                          <w:sz w:val="36"/>
                          <w:szCs w:val="36"/>
                          <w:lang w:val="es-ES"/>
                        </w:rPr>
                        <w:t>Ciclo 2019-2</w:t>
                      </w:r>
                    </w:p>
                    <w:p w14:paraId="6AA3B9AF" w14:textId="77777777" w:rsidR="0017691D" w:rsidRDefault="0017691D"/>
                    <w:p w14:paraId="26175B39" w14:textId="77777777" w:rsidR="0017691D" w:rsidRPr="007D5FEA" w:rsidRDefault="0017691D">
                      <w:pPr>
                        <w:rPr>
                          <w:sz w:val="36"/>
                          <w:szCs w:val="36"/>
                          <w:lang w:val="es-ES"/>
                        </w:rPr>
                      </w:pPr>
                      <w:r w:rsidRPr="007D5FEA">
                        <w:rPr>
                          <w:sz w:val="36"/>
                          <w:szCs w:val="36"/>
                          <w:lang w:val="es-ES"/>
                        </w:rPr>
                        <w:t>Ciclo 2019-2</w:t>
                      </w:r>
                    </w:p>
                    <w:p w14:paraId="69135BB7" w14:textId="77777777" w:rsidR="0017691D" w:rsidRDefault="0017691D"/>
                    <w:p w14:paraId="26B27CA9" w14:textId="77777777" w:rsidR="0017691D" w:rsidRPr="007D5FEA" w:rsidRDefault="0017691D">
                      <w:pPr>
                        <w:rPr>
                          <w:sz w:val="36"/>
                          <w:szCs w:val="36"/>
                          <w:lang w:val="es-ES"/>
                        </w:rPr>
                      </w:pPr>
                      <w:r w:rsidRPr="007D5FEA">
                        <w:rPr>
                          <w:sz w:val="36"/>
                          <w:szCs w:val="36"/>
                          <w:lang w:val="es-ES"/>
                        </w:rPr>
                        <w:t>Ciclo 2019-2</w:t>
                      </w:r>
                    </w:p>
                    <w:p w14:paraId="28651891" w14:textId="77777777" w:rsidR="0017691D" w:rsidRDefault="0017691D"/>
                    <w:p w14:paraId="496C3CDB" w14:textId="77777777" w:rsidR="0017691D" w:rsidRPr="007D5FEA" w:rsidRDefault="0017691D">
                      <w:pPr>
                        <w:rPr>
                          <w:sz w:val="36"/>
                          <w:szCs w:val="36"/>
                          <w:lang w:val="es-ES"/>
                        </w:rPr>
                      </w:pPr>
                      <w:r w:rsidRPr="007D5FEA">
                        <w:rPr>
                          <w:sz w:val="36"/>
                          <w:szCs w:val="36"/>
                          <w:lang w:val="es-ES"/>
                        </w:rPr>
                        <w:t>Ciclo 2019-2</w:t>
                      </w:r>
                    </w:p>
                    <w:p w14:paraId="586770A7" w14:textId="77777777" w:rsidR="0017691D" w:rsidRDefault="0017691D"/>
                    <w:p w14:paraId="1359A15E" w14:textId="77777777" w:rsidR="0017691D" w:rsidRPr="007D5FEA" w:rsidRDefault="0017691D">
                      <w:pPr>
                        <w:rPr>
                          <w:sz w:val="36"/>
                          <w:szCs w:val="36"/>
                          <w:lang w:val="es-ES"/>
                        </w:rPr>
                      </w:pPr>
                      <w:r w:rsidRPr="007D5FEA">
                        <w:rPr>
                          <w:sz w:val="36"/>
                          <w:szCs w:val="36"/>
                          <w:lang w:val="es-ES"/>
                        </w:rPr>
                        <w:t>Ciclo 2019-2</w:t>
                      </w:r>
                    </w:p>
                    <w:p w14:paraId="70905FCC" w14:textId="77777777" w:rsidR="0017691D" w:rsidRDefault="0017691D"/>
                    <w:p w14:paraId="6DB80E57" w14:textId="77777777" w:rsidR="0017691D" w:rsidRPr="007D5FEA" w:rsidRDefault="0017691D">
                      <w:pPr>
                        <w:rPr>
                          <w:sz w:val="36"/>
                          <w:szCs w:val="36"/>
                          <w:lang w:val="es-ES"/>
                        </w:rPr>
                      </w:pPr>
                      <w:r w:rsidRPr="007D5FEA">
                        <w:rPr>
                          <w:sz w:val="36"/>
                          <w:szCs w:val="36"/>
                          <w:lang w:val="es-ES"/>
                        </w:rPr>
                        <w:t>Ciclo 2019-2</w:t>
                      </w:r>
                    </w:p>
                    <w:p w14:paraId="490B1BE9" w14:textId="77777777" w:rsidR="0017691D" w:rsidRDefault="0017691D"/>
                    <w:p w14:paraId="4A3AA0AC" w14:textId="77777777" w:rsidR="0017691D" w:rsidRPr="007D5FEA" w:rsidRDefault="0017691D">
                      <w:pPr>
                        <w:rPr>
                          <w:sz w:val="36"/>
                          <w:szCs w:val="36"/>
                          <w:lang w:val="es-ES"/>
                        </w:rPr>
                      </w:pPr>
                      <w:r w:rsidRPr="007D5FEA">
                        <w:rPr>
                          <w:sz w:val="36"/>
                          <w:szCs w:val="36"/>
                          <w:lang w:val="es-ES"/>
                        </w:rPr>
                        <w:t>Ciclo 2019-2</w:t>
                      </w:r>
                    </w:p>
                    <w:p w14:paraId="4632B6F5" w14:textId="77777777" w:rsidR="0017691D" w:rsidRDefault="0017691D"/>
                    <w:p w14:paraId="22A1B1FE" w14:textId="77777777" w:rsidR="0017691D" w:rsidRPr="007D5FEA" w:rsidRDefault="0017691D">
                      <w:pPr>
                        <w:rPr>
                          <w:sz w:val="36"/>
                          <w:szCs w:val="36"/>
                          <w:lang w:val="es-ES"/>
                        </w:rPr>
                      </w:pPr>
                      <w:r w:rsidRPr="007D5FEA">
                        <w:rPr>
                          <w:sz w:val="36"/>
                          <w:szCs w:val="36"/>
                          <w:lang w:val="es-ES"/>
                        </w:rPr>
                        <w:t>Ciclo 2019-2</w:t>
                      </w:r>
                    </w:p>
                    <w:p w14:paraId="303620B6" w14:textId="77777777" w:rsidR="0017691D" w:rsidRDefault="0017691D"/>
                    <w:p w14:paraId="2791ABE1" w14:textId="77777777" w:rsidR="0017691D" w:rsidRPr="007D5FEA" w:rsidRDefault="0017691D">
                      <w:pPr>
                        <w:rPr>
                          <w:sz w:val="36"/>
                          <w:szCs w:val="36"/>
                          <w:lang w:val="es-ES"/>
                        </w:rPr>
                      </w:pPr>
                      <w:r w:rsidRPr="007D5FEA">
                        <w:rPr>
                          <w:sz w:val="36"/>
                          <w:szCs w:val="36"/>
                          <w:lang w:val="es-ES"/>
                        </w:rPr>
                        <w:t>Ciclo 2019-2</w:t>
                      </w:r>
                    </w:p>
                    <w:p w14:paraId="1A7B8E56" w14:textId="77777777" w:rsidR="0017691D" w:rsidRDefault="0017691D"/>
                    <w:p w14:paraId="11104A8B" w14:textId="77777777" w:rsidR="0017691D" w:rsidRPr="007D5FEA" w:rsidRDefault="0017691D">
                      <w:pPr>
                        <w:rPr>
                          <w:sz w:val="36"/>
                          <w:szCs w:val="36"/>
                          <w:lang w:val="es-ES"/>
                        </w:rPr>
                      </w:pPr>
                      <w:r w:rsidRPr="007D5FEA">
                        <w:rPr>
                          <w:sz w:val="36"/>
                          <w:szCs w:val="36"/>
                          <w:lang w:val="es-ES"/>
                        </w:rPr>
                        <w:t>Ciclo 2019-2</w:t>
                      </w:r>
                    </w:p>
                    <w:p w14:paraId="39086D0B" w14:textId="77777777" w:rsidR="0017691D" w:rsidRDefault="0017691D"/>
                    <w:p w14:paraId="134C21D4" w14:textId="77777777" w:rsidR="0017691D" w:rsidRPr="007D5FEA" w:rsidRDefault="0017691D">
                      <w:pPr>
                        <w:rPr>
                          <w:sz w:val="36"/>
                          <w:szCs w:val="36"/>
                          <w:lang w:val="es-ES"/>
                        </w:rPr>
                      </w:pPr>
                      <w:r w:rsidRPr="007D5FEA">
                        <w:rPr>
                          <w:sz w:val="36"/>
                          <w:szCs w:val="36"/>
                          <w:lang w:val="es-ES"/>
                        </w:rPr>
                        <w:t>Ciclo 2019-2</w:t>
                      </w:r>
                    </w:p>
                    <w:p w14:paraId="6ABA8BE5" w14:textId="77777777" w:rsidR="0017691D" w:rsidRDefault="0017691D"/>
                    <w:p w14:paraId="1195ADC8" w14:textId="77777777" w:rsidR="0017691D" w:rsidRPr="007D5FEA" w:rsidRDefault="0017691D">
                      <w:pPr>
                        <w:rPr>
                          <w:sz w:val="36"/>
                          <w:szCs w:val="36"/>
                          <w:lang w:val="es-ES"/>
                        </w:rPr>
                      </w:pPr>
                      <w:r w:rsidRPr="007D5FEA">
                        <w:rPr>
                          <w:sz w:val="36"/>
                          <w:szCs w:val="36"/>
                          <w:lang w:val="es-ES"/>
                        </w:rPr>
                        <w:t>Ciclo 2019-2</w:t>
                      </w:r>
                    </w:p>
                    <w:p w14:paraId="3638801D" w14:textId="77777777" w:rsidR="0017691D" w:rsidRDefault="0017691D"/>
                    <w:p w14:paraId="3097A3B1" w14:textId="77777777" w:rsidR="0017691D" w:rsidRPr="007D5FEA" w:rsidRDefault="0017691D">
                      <w:pPr>
                        <w:rPr>
                          <w:sz w:val="36"/>
                          <w:szCs w:val="36"/>
                          <w:lang w:val="es-ES"/>
                        </w:rPr>
                      </w:pPr>
                      <w:r w:rsidRPr="007D5FEA">
                        <w:rPr>
                          <w:sz w:val="36"/>
                          <w:szCs w:val="36"/>
                          <w:lang w:val="es-ES"/>
                        </w:rPr>
                        <w:t>Ciclo 2019-2</w:t>
                      </w:r>
                    </w:p>
                    <w:p w14:paraId="446F77E5" w14:textId="77777777" w:rsidR="0017691D" w:rsidRDefault="0017691D"/>
                    <w:p w14:paraId="035767AF" w14:textId="77777777" w:rsidR="0017691D" w:rsidRPr="007D5FEA" w:rsidRDefault="0017691D">
                      <w:pPr>
                        <w:rPr>
                          <w:sz w:val="36"/>
                          <w:szCs w:val="36"/>
                          <w:lang w:val="es-ES"/>
                        </w:rPr>
                      </w:pPr>
                      <w:r w:rsidRPr="007D5FEA">
                        <w:rPr>
                          <w:sz w:val="36"/>
                          <w:szCs w:val="36"/>
                          <w:lang w:val="es-ES"/>
                        </w:rPr>
                        <w:t>Ciclo 2019-2</w:t>
                      </w:r>
                    </w:p>
                    <w:p w14:paraId="4B314FBC" w14:textId="77777777" w:rsidR="0017691D" w:rsidRDefault="0017691D"/>
                    <w:p w14:paraId="3DCCAAC0" w14:textId="77777777" w:rsidR="0017691D" w:rsidRPr="007D5FEA" w:rsidRDefault="0017691D">
                      <w:pPr>
                        <w:rPr>
                          <w:sz w:val="36"/>
                          <w:szCs w:val="36"/>
                          <w:lang w:val="es-ES"/>
                        </w:rPr>
                      </w:pPr>
                      <w:r w:rsidRPr="007D5FEA">
                        <w:rPr>
                          <w:sz w:val="36"/>
                          <w:szCs w:val="36"/>
                          <w:lang w:val="es-ES"/>
                        </w:rPr>
                        <w:t>Ciclo 2019-2</w:t>
                      </w:r>
                    </w:p>
                    <w:p w14:paraId="6FBF5E37" w14:textId="77777777" w:rsidR="0017691D" w:rsidRDefault="0017691D"/>
                    <w:p w14:paraId="1B8E5559" w14:textId="77777777" w:rsidR="0017691D" w:rsidRPr="007D5FEA" w:rsidRDefault="0017691D">
                      <w:pPr>
                        <w:rPr>
                          <w:sz w:val="36"/>
                          <w:szCs w:val="36"/>
                          <w:lang w:val="es-ES"/>
                        </w:rPr>
                      </w:pPr>
                      <w:r w:rsidRPr="007D5FEA">
                        <w:rPr>
                          <w:sz w:val="36"/>
                          <w:szCs w:val="36"/>
                          <w:lang w:val="es-ES"/>
                        </w:rPr>
                        <w:t>Ciclo 2019-2</w:t>
                      </w:r>
                    </w:p>
                    <w:p w14:paraId="3E6D0A6E" w14:textId="77777777" w:rsidR="0017691D" w:rsidRDefault="0017691D"/>
                    <w:p w14:paraId="7835E24B" w14:textId="77777777" w:rsidR="0017691D" w:rsidRPr="007D5FEA" w:rsidRDefault="0017691D">
                      <w:pPr>
                        <w:rPr>
                          <w:sz w:val="36"/>
                          <w:szCs w:val="36"/>
                          <w:lang w:val="es-ES"/>
                        </w:rPr>
                      </w:pPr>
                      <w:r w:rsidRPr="007D5FEA">
                        <w:rPr>
                          <w:sz w:val="36"/>
                          <w:szCs w:val="36"/>
                          <w:lang w:val="es-ES"/>
                        </w:rPr>
                        <w:t>Ciclo 2019-2</w:t>
                      </w:r>
                    </w:p>
                    <w:p w14:paraId="46374A43" w14:textId="77777777" w:rsidR="0017691D" w:rsidRDefault="0017691D"/>
                    <w:p w14:paraId="5228BF49" w14:textId="77777777" w:rsidR="0017691D" w:rsidRPr="007D5FEA" w:rsidRDefault="0017691D">
                      <w:pPr>
                        <w:rPr>
                          <w:sz w:val="36"/>
                          <w:szCs w:val="36"/>
                          <w:lang w:val="es-ES"/>
                        </w:rPr>
                      </w:pPr>
                      <w:r w:rsidRPr="007D5FEA">
                        <w:rPr>
                          <w:sz w:val="36"/>
                          <w:szCs w:val="36"/>
                          <w:lang w:val="es-ES"/>
                        </w:rPr>
                        <w:t>Ciclo 2019-2</w:t>
                      </w:r>
                    </w:p>
                    <w:p w14:paraId="003F3049" w14:textId="77777777" w:rsidR="0017691D" w:rsidRDefault="0017691D"/>
                    <w:p w14:paraId="132C0F0E" w14:textId="77777777" w:rsidR="0017691D" w:rsidRPr="007D5FEA" w:rsidRDefault="0017691D">
                      <w:pPr>
                        <w:rPr>
                          <w:sz w:val="36"/>
                          <w:szCs w:val="36"/>
                          <w:lang w:val="es-ES"/>
                        </w:rPr>
                      </w:pPr>
                      <w:r w:rsidRPr="007D5FEA">
                        <w:rPr>
                          <w:sz w:val="36"/>
                          <w:szCs w:val="36"/>
                          <w:lang w:val="es-ES"/>
                        </w:rPr>
                        <w:t>Ciclo 2019-2</w:t>
                      </w:r>
                    </w:p>
                    <w:p w14:paraId="1C4A37D9" w14:textId="77777777" w:rsidR="0017691D" w:rsidRDefault="0017691D"/>
                    <w:p w14:paraId="664D44AC" w14:textId="77777777" w:rsidR="0017691D" w:rsidRPr="007D5FEA" w:rsidRDefault="0017691D">
                      <w:pPr>
                        <w:rPr>
                          <w:sz w:val="36"/>
                          <w:szCs w:val="36"/>
                          <w:lang w:val="es-ES"/>
                        </w:rPr>
                      </w:pPr>
                      <w:r w:rsidRPr="007D5FEA">
                        <w:rPr>
                          <w:sz w:val="36"/>
                          <w:szCs w:val="36"/>
                          <w:lang w:val="es-ES"/>
                        </w:rPr>
                        <w:t>Ciclo 2019-2</w:t>
                      </w:r>
                    </w:p>
                    <w:p w14:paraId="3D50596B" w14:textId="77777777" w:rsidR="0017691D" w:rsidRDefault="0017691D"/>
                    <w:p w14:paraId="4E833D08" w14:textId="77777777" w:rsidR="0017691D" w:rsidRPr="007D5FEA" w:rsidRDefault="0017691D">
                      <w:pPr>
                        <w:rPr>
                          <w:sz w:val="36"/>
                          <w:szCs w:val="36"/>
                          <w:lang w:val="es-ES"/>
                        </w:rPr>
                      </w:pPr>
                      <w:r w:rsidRPr="007D5FEA">
                        <w:rPr>
                          <w:sz w:val="36"/>
                          <w:szCs w:val="36"/>
                          <w:lang w:val="es-ES"/>
                        </w:rPr>
                        <w:t>Ciclo 2019-2</w:t>
                      </w:r>
                    </w:p>
                    <w:p w14:paraId="1BC9299C" w14:textId="77777777" w:rsidR="0017691D" w:rsidRDefault="0017691D"/>
                    <w:p w14:paraId="0F4E0703" w14:textId="77777777" w:rsidR="0017691D" w:rsidRPr="007D5FEA" w:rsidRDefault="0017691D">
                      <w:pPr>
                        <w:rPr>
                          <w:sz w:val="36"/>
                          <w:szCs w:val="36"/>
                          <w:lang w:val="es-ES"/>
                        </w:rPr>
                      </w:pPr>
                      <w:r w:rsidRPr="007D5FEA">
                        <w:rPr>
                          <w:sz w:val="36"/>
                          <w:szCs w:val="36"/>
                          <w:lang w:val="es-ES"/>
                        </w:rPr>
                        <w:t>Ciclo 2019-2</w:t>
                      </w:r>
                    </w:p>
                    <w:p w14:paraId="3F6FC08D" w14:textId="77777777" w:rsidR="0017691D" w:rsidRDefault="0017691D"/>
                    <w:p w14:paraId="3D3ABF7C" w14:textId="77777777" w:rsidR="0017691D" w:rsidRPr="007D5FEA" w:rsidRDefault="0017691D">
                      <w:pPr>
                        <w:rPr>
                          <w:sz w:val="36"/>
                          <w:szCs w:val="36"/>
                          <w:lang w:val="es-ES"/>
                        </w:rPr>
                      </w:pPr>
                      <w:r w:rsidRPr="007D5FEA">
                        <w:rPr>
                          <w:sz w:val="36"/>
                          <w:szCs w:val="36"/>
                          <w:lang w:val="es-ES"/>
                        </w:rPr>
                        <w:t>Ciclo 2019-2</w:t>
                      </w:r>
                    </w:p>
                    <w:p w14:paraId="11D0BEDB" w14:textId="77777777" w:rsidR="0017691D" w:rsidRDefault="0017691D"/>
                    <w:p w14:paraId="1036A3FD" w14:textId="77777777" w:rsidR="0017691D" w:rsidRPr="007D5FEA" w:rsidRDefault="0017691D">
                      <w:pPr>
                        <w:rPr>
                          <w:sz w:val="36"/>
                          <w:szCs w:val="36"/>
                          <w:lang w:val="es-ES"/>
                        </w:rPr>
                      </w:pPr>
                      <w:r w:rsidRPr="007D5FEA">
                        <w:rPr>
                          <w:sz w:val="36"/>
                          <w:szCs w:val="36"/>
                          <w:lang w:val="es-ES"/>
                        </w:rPr>
                        <w:t>Ciclo 2019-2</w:t>
                      </w:r>
                    </w:p>
                    <w:p w14:paraId="1B3DDEE1" w14:textId="77777777" w:rsidR="0017691D" w:rsidRDefault="0017691D"/>
                    <w:p w14:paraId="2F9C1988" w14:textId="77777777" w:rsidR="0017691D" w:rsidRPr="007D5FEA" w:rsidRDefault="0017691D">
                      <w:pPr>
                        <w:rPr>
                          <w:sz w:val="36"/>
                          <w:szCs w:val="36"/>
                          <w:lang w:val="es-ES"/>
                        </w:rPr>
                      </w:pPr>
                      <w:r w:rsidRPr="007D5FEA">
                        <w:rPr>
                          <w:sz w:val="36"/>
                          <w:szCs w:val="36"/>
                          <w:lang w:val="es-ES"/>
                        </w:rPr>
                        <w:t>Ciclo 2019-2</w:t>
                      </w:r>
                    </w:p>
                    <w:p w14:paraId="128C4E4D" w14:textId="77777777" w:rsidR="0017691D" w:rsidRDefault="0017691D"/>
                    <w:p w14:paraId="2BA495EC" w14:textId="77777777" w:rsidR="0017691D" w:rsidRPr="007D5FEA" w:rsidRDefault="0017691D">
                      <w:pPr>
                        <w:rPr>
                          <w:sz w:val="36"/>
                          <w:szCs w:val="36"/>
                          <w:lang w:val="es-ES"/>
                        </w:rPr>
                      </w:pPr>
                      <w:r w:rsidRPr="007D5FEA">
                        <w:rPr>
                          <w:sz w:val="36"/>
                          <w:szCs w:val="36"/>
                          <w:lang w:val="es-ES"/>
                        </w:rPr>
                        <w:t>Ciclo 2019-2</w:t>
                      </w:r>
                    </w:p>
                    <w:p w14:paraId="6418502E" w14:textId="77777777" w:rsidR="0017691D" w:rsidRDefault="0017691D"/>
                    <w:p w14:paraId="13C8DF90" w14:textId="77777777" w:rsidR="0017691D" w:rsidRPr="007D5FEA" w:rsidRDefault="0017691D">
                      <w:pPr>
                        <w:rPr>
                          <w:sz w:val="36"/>
                          <w:szCs w:val="36"/>
                          <w:lang w:val="es-ES"/>
                        </w:rPr>
                      </w:pPr>
                      <w:r w:rsidRPr="007D5FEA">
                        <w:rPr>
                          <w:sz w:val="36"/>
                          <w:szCs w:val="36"/>
                          <w:lang w:val="es-ES"/>
                        </w:rPr>
                        <w:t>Ciclo 2019-2</w:t>
                      </w:r>
                    </w:p>
                    <w:p w14:paraId="1C354B8A" w14:textId="77777777" w:rsidR="0017691D" w:rsidRDefault="0017691D"/>
                    <w:p w14:paraId="439FB7C3" w14:textId="77777777" w:rsidR="0017691D" w:rsidRPr="007D5FEA" w:rsidRDefault="0017691D">
                      <w:pPr>
                        <w:rPr>
                          <w:sz w:val="36"/>
                          <w:szCs w:val="36"/>
                          <w:lang w:val="es-ES"/>
                        </w:rPr>
                      </w:pPr>
                      <w:r w:rsidRPr="007D5FEA">
                        <w:rPr>
                          <w:sz w:val="36"/>
                          <w:szCs w:val="36"/>
                          <w:lang w:val="es-ES"/>
                        </w:rPr>
                        <w:t>Ciclo 2019-2</w:t>
                      </w:r>
                    </w:p>
                    <w:p w14:paraId="61598A61" w14:textId="77777777" w:rsidR="0017691D" w:rsidRDefault="0017691D"/>
                    <w:p w14:paraId="431EA393" w14:textId="77777777" w:rsidR="0017691D" w:rsidRPr="007D5FEA" w:rsidRDefault="0017691D">
                      <w:pPr>
                        <w:rPr>
                          <w:sz w:val="36"/>
                          <w:szCs w:val="36"/>
                          <w:lang w:val="es-ES"/>
                        </w:rPr>
                      </w:pPr>
                      <w:r w:rsidRPr="007D5FEA">
                        <w:rPr>
                          <w:sz w:val="36"/>
                          <w:szCs w:val="36"/>
                          <w:lang w:val="es-ES"/>
                        </w:rPr>
                        <w:t>Ciclo 2019-2</w:t>
                      </w:r>
                    </w:p>
                    <w:p w14:paraId="09760D4E" w14:textId="77777777" w:rsidR="0017691D" w:rsidRDefault="0017691D"/>
                    <w:p w14:paraId="10E92714" w14:textId="77777777" w:rsidR="0017691D" w:rsidRPr="007D5FEA" w:rsidRDefault="0017691D">
                      <w:pPr>
                        <w:rPr>
                          <w:sz w:val="36"/>
                          <w:szCs w:val="36"/>
                          <w:lang w:val="es-ES"/>
                        </w:rPr>
                      </w:pPr>
                      <w:r w:rsidRPr="007D5FEA">
                        <w:rPr>
                          <w:sz w:val="36"/>
                          <w:szCs w:val="36"/>
                          <w:lang w:val="es-ES"/>
                        </w:rPr>
                        <w:t>Ciclo 2019-2</w:t>
                      </w:r>
                    </w:p>
                    <w:p w14:paraId="5B8CF784" w14:textId="77777777" w:rsidR="0017691D" w:rsidRDefault="0017691D"/>
                    <w:p w14:paraId="4A006735" w14:textId="77777777" w:rsidR="0017691D" w:rsidRPr="007D5FEA" w:rsidRDefault="0017691D">
                      <w:pPr>
                        <w:rPr>
                          <w:sz w:val="36"/>
                          <w:szCs w:val="36"/>
                          <w:lang w:val="es-ES"/>
                        </w:rPr>
                      </w:pPr>
                      <w:r w:rsidRPr="007D5FEA">
                        <w:rPr>
                          <w:sz w:val="36"/>
                          <w:szCs w:val="36"/>
                          <w:lang w:val="es-ES"/>
                        </w:rPr>
                        <w:t>Ciclo 2019-2</w:t>
                      </w:r>
                    </w:p>
                    <w:p w14:paraId="0C843772" w14:textId="77777777" w:rsidR="0017691D" w:rsidRDefault="0017691D"/>
                    <w:p w14:paraId="474FC610" w14:textId="77777777" w:rsidR="0017691D" w:rsidRPr="007D5FEA" w:rsidRDefault="0017691D">
                      <w:pPr>
                        <w:rPr>
                          <w:sz w:val="36"/>
                          <w:szCs w:val="36"/>
                          <w:lang w:val="es-ES"/>
                        </w:rPr>
                      </w:pPr>
                      <w:r w:rsidRPr="007D5FEA">
                        <w:rPr>
                          <w:sz w:val="36"/>
                          <w:szCs w:val="36"/>
                          <w:lang w:val="es-ES"/>
                        </w:rPr>
                        <w:t>Ciclo 2019-2</w:t>
                      </w:r>
                    </w:p>
                    <w:p w14:paraId="5A6E2FC0" w14:textId="77777777" w:rsidR="0017691D" w:rsidRDefault="0017691D"/>
                    <w:p w14:paraId="502AADB8" w14:textId="77777777" w:rsidR="0017691D" w:rsidRPr="007D5FEA" w:rsidRDefault="0017691D">
                      <w:pPr>
                        <w:rPr>
                          <w:sz w:val="36"/>
                          <w:szCs w:val="36"/>
                          <w:lang w:val="es-ES"/>
                        </w:rPr>
                      </w:pPr>
                      <w:r w:rsidRPr="007D5FEA">
                        <w:rPr>
                          <w:sz w:val="36"/>
                          <w:szCs w:val="36"/>
                          <w:lang w:val="es-ES"/>
                        </w:rPr>
                        <w:t>Ciclo 2019-2</w:t>
                      </w:r>
                    </w:p>
                    <w:p w14:paraId="105744F0" w14:textId="77777777" w:rsidR="0017691D" w:rsidRDefault="0017691D"/>
                    <w:p w14:paraId="7EFC5D89" w14:textId="77777777" w:rsidR="0017691D" w:rsidRPr="007D5FEA" w:rsidRDefault="0017691D">
                      <w:pPr>
                        <w:rPr>
                          <w:sz w:val="36"/>
                          <w:szCs w:val="36"/>
                          <w:lang w:val="es-ES"/>
                        </w:rPr>
                      </w:pPr>
                      <w:r w:rsidRPr="007D5FEA">
                        <w:rPr>
                          <w:sz w:val="36"/>
                          <w:szCs w:val="36"/>
                          <w:lang w:val="es-ES"/>
                        </w:rPr>
                        <w:t>Ciclo 2019-2</w:t>
                      </w:r>
                    </w:p>
                    <w:p w14:paraId="329D535F" w14:textId="77777777" w:rsidR="0017691D" w:rsidRDefault="0017691D"/>
                    <w:p w14:paraId="58942E10" w14:textId="77777777" w:rsidR="0017691D" w:rsidRPr="007D5FEA" w:rsidRDefault="0017691D">
                      <w:pPr>
                        <w:rPr>
                          <w:sz w:val="36"/>
                          <w:szCs w:val="36"/>
                          <w:lang w:val="es-ES"/>
                        </w:rPr>
                      </w:pPr>
                      <w:r w:rsidRPr="007D5FEA">
                        <w:rPr>
                          <w:sz w:val="36"/>
                          <w:szCs w:val="36"/>
                          <w:lang w:val="es-ES"/>
                        </w:rPr>
                        <w:t>Ciclo 2019-2</w:t>
                      </w:r>
                    </w:p>
                    <w:p w14:paraId="47B811C0" w14:textId="77777777" w:rsidR="0017691D" w:rsidRDefault="0017691D"/>
                    <w:p w14:paraId="7B8DC8D7" w14:textId="77777777" w:rsidR="0017691D" w:rsidRPr="007D5FEA" w:rsidRDefault="0017691D">
                      <w:pPr>
                        <w:rPr>
                          <w:sz w:val="36"/>
                          <w:szCs w:val="36"/>
                          <w:lang w:val="es-ES"/>
                        </w:rPr>
                      </w:pPr>
                      <w:r w:rsidRPr="007D5FEA">
                        <w:rPr>
                          <w:sz w:val="36"/>
                          <w:szCs w:val="36"/>
                          <w:lang w:val="es-ES"/>
                        </w:rPr>
                        <w:t>Ciclo 2019-2</w:t>
                      </w:r>
                    </w:p>
                    <w:p w14:paraId="095ED4FF" w14:textId="77777777" w:rsidR="0017691D" w:rsidRDefault="0017691D"/>
                    <w:p w14:paraId="161DFBE7" w14:textId="77777777" w:rsidR="0017691D" w:rsidRPr="007D5FEA" w:rsidRDefault="0017691D">
                      <w:pPr>
                        <w:rPr>
                          <w:sz w:val="36"/>
                          <w:szCs w:val="36"/>
                          <w:lang w:val="es-ES"/>
                        </w:rPr>
                      </w:pPr>
                      <w:r w:rsidRPr="007D5FEA">
                        <w:rPr>
                          <w:sz w:val="36"/>
                          <w:szCs w:val="36"/>
                          <w:lang w:val="es-ES"/>
                        </w:rPr>
                        <w:t>Ciclo 2019-2</w:t>
                      </w:r>
                    </w:p>
                    <w:p w14:paraId="1755886A" w14:textId="77777777" w:rsidR="0017691D" w:rsidRDefault="0017691D"/>
                    <w:p w14:paraId="475F0686" w14:textId="77777777" w:rsidR="0017691D" w:rsidRPr="007D5FEA" w:rsidRDefault="0017691D">
                      <w:pPr>
                        <w:rPr>
                          <w:sz w:val="36"/>
                          <w:szCs w:val="36"/>
                          <w:lang w:val="es-ES"/>
                        </w:rPr>
                      </w:pPr>
                      <w:r w:rsidRPr="007D5FEA">
                        <w:rPr>
                          <w:sz w:val="36"/>
                          <w:szCs w:val="36"/>
                          <w:lang w:val="es-ES"/>
                        </w:rPr>
                        <w:t>Ciclo 2019-2</w:t>
                      </w:r>
                    </w:p>
                    <w:p w14:paraId="238A2F7A" w14:textId="77777777" w:rsidR="0017691D" w:rsidRDefault="0017691D"/>
                    <w:p w14:paraId="074C2B46" w14:textId="77777777" w:rsidR="0017691D" w:rsidRPr="007D5FEA" w:rsidRDefault="0017691D">
                      <w:pPr>
                        <w:rPr>
                          <w:sz w:val="36"/>
                          <w:szCs w:val="36"/>
                          <w:lang w:val="es-ES"/>
                        </w:rPr>
                      </w:pPr>
                      <w:r w:rsidRPr="007D5FEA">
                        <w:rPr>
                          <w:sz w:val="36"/>
                          <w:szCs w:val="36"/>
                          <w:lang w:val="es-ES"/>
                        </w:rPr>
                        <w:t>Ciclo 2019-2</w:t>
                      </w:r>
                    </w:p>
                    <w:p w14:paraId="1024C8A4" w14:textId="77777777" w:rsidR="0017691D" w:rsidRDefault="0017691D"/>
                    <w:p w14:paraId="6E31F57F" w14:textId="77777777" w:rsidR="0017691D" w:rsidRPr="007D5FEA" w:rsidRDefault="0017691D">
                      <w:pPr>
                        <w:rPr>
                          <w:sz w:val="36"/>
                          <w:szCs w:val="36"/>
                          <w:lang w:val="es-ES"/>
                        </w:rPr>
                      </w:pPr>
                      <w:r w:rsidRPr="007D5FEA">
                        <w:rPr>
                          <w:sz w:val="36"/>
                          <w:szCs w:val="36"/>
                          <w:lang w:val="es-ES"/>
                        </w:rPr>
                        <w:t>Ciclo 2019-2</w:t>
                      </w:r>
                    </w:p>
                    <w:p w14:paraId="0DA3F2A4" w14:textId="77777777" w:rsidR="0017691D" w:rsidRDefault="0017691D"/>
                    <w:p w14:paraId="65A02776" w14:textId="77777777" w:rsidR="0017691D" w:rsidRPr="007D5FEA" w:rsidRDefault="0017691D">
                      <w:pPr>
                        <w:rPr>
                          <w:sz w:val="36"/>
                          <w:szCs w:val="36"/>
                          <w:lang w:val="es-ES"/>
                        </w:rPr>
                      </w:pPr>
                      <w:r w:rsidRPr="007D5FEA">
                        <w:rPr>
                          <w:sz w:val="36"/>
                          <w:szCs w:val="36"/>
                          <w:lang w:val="es-ES"/>
                        </w:rPr>
                        <w:t>Ciclo 2019-2</w:t>
                      </w:r>
                    </w:p>
                    <w:p w14:paraId="4C16C850" w14:textId="77777777" w:rsidR="0017691D" w:rsidRDefault="0017691D"/>
                    <w:p w14:paraId="210F74DD" w14:textId="77777777" w:rsidR="0017691D" w:rsidRPr="007D5FEA" w:rsidRDefault="0017691D">
                      <w:pPr>
                        <w:rPr>
                          <w:sz w:val="36"/>
                          <w:szCs w:val="36"/>
                          <w:lang w:val="es-ES"/>
                        </w:rPr>
                      </w:pPr>
                      <w:r w:rsidRPr="007D5FEA">
                        <w:rPr>
                          <w:sz w:val="36"/>
                          <w:szCs w:val="36"/>
                          <w:lang w:val="es-ES"/>
                        </w:rPr>
                        <w:t>Ciclo 2019-2</w:t>
                      </w:r>
                    </w:p>
                    <w:p w14:paraId="690306EB" w14:textId="77777777" w:rsidR="0017691D" w:rsidRDefault="0017691D"/>
                    <w:p w14:paraId="342D4DE6" w14:textId="77777777" w:rsidR="0017691D" w:rsidRPr="007D5FEA" w:rsidRDefault="0017691D">
                      <w:pPr>
                        <w:rPr>
                          <w:sz w:val="36"/>
                          <w:szCs w:val="36"/>
                          <w:lang w:val="es-ES"/>
                        </w:rPr>
                      </w:pPr>
                      <w:r w:rsidRPr="007D5FEA">
                        <w:rPr>
                          <w:sz w:val="36"/>
                          <w:szCs w:val="36"/>
                          <w:lang w:val="es-ES"/>
                        </w:rPr>
                        <w:t>Ciclo 2019-2</w:t>
                      </w:r>
                    </w:p>
                    <w:p w14:paraId="491232F1" w14:textId="77777777" w:rsidR="0017691D" w:rsidRDefault="0017691D"/>
                    <w:p w14:paraId="5A391ED7" w14:textId="77777777" w:rsidR="0017691D" w:rsidRPr="007D5FEA" w:rsidRDefault="0017691D">
                      <w:pPr>
                        <w:rPr>
                          <w:sz w:val="36"/>
                          <w:szCs w:val="36"/>
                          <w:lang w:val="es-ES"/>
                        </w:rPr>
                      </w:pPr>
                      <w:r w:rsidRPr="007D5FEA">
                        <w:rPr>
                          <w:sz w:val="36"/>
                          <w:szCs w:val="36"/>
                          <w:lang w:val="es-ES"/>
                        </w:rPr>
                        <w:t>Ciclo 2019-2</w:t>
                      </w:r>
                    </w:p>
                    <w:p w14:paraId="5C610F65" w14:textId="77777777" w:rsidR="0017691D" w:rsidRDefault="0017691D"/>
                    <w:p w14:paraId="1298881C" w14:textId="77777777" w:rsidR="0017691D" w:rsidRPr="007D5FEA" w:rsidRDefault="0017691D">
                      <w:pPr>
                        <w:rPr>
                          <w:sz w:val="36"/>
                          <w:szCs w:val="36"/>
                          <w:lang w:val="es-ES"/>
                        </w:rPr>
                      </w:pPr>
                      <w:r w:rsidRPr="007D5FEA">
                        <w:rPr>
                          <w:sz w:val="36"/>
                          <w:szCs w:val="36"/>
                          <w:lang w:val="es-ES"/>
                        </w:rPr>
                        <w:t>Ciclo 2019-2</w:t>
                      </w:r>
                    </w:p>
                    <w:p w14:paraId="00AA5BAA" w14:textId="77777777" w:rsidR="0017691D" w:rsidRDefault="0017691D"/>
                    <w:p w14:paraId="62152CBD" w14:textId="58ABB950" w:rsidR="0017691D" w:rsidRPr="007D5FEA" w:rsidRDefault="0017691D">
                      <w:pPr>
                        <w:rPr>
                          <w:sz w:val="36"/>
                          <w:szCs w:val="36"/>
                          <w:lang w:val="es-ES"/>
                        </w:rPr>
                      </w:pPr>
                      <w:r w:rsidRPr="007D5FEA">
                        <w:rPr>
                          <w:sz w:val="36"/>
                          <w:szCs w:val="36"/>
                          <w:lang w:val="es-ES"/>
                        </w:rPr>
                        <w:t>Ciclo 2019-2</w:t>
                      </w:r>
                    </w:p>
                    <w:p w14:paraId="616226D9" w14:textId="77777777" w:rsidR="0017691D" w:rsidRDefault="0017691D"/>
                    <w:p w14:paraId="0D794B05" w14:textId="77777777" w:rsidR="0017691D" w:rsidRPr="007D5FEA" w:rsidRDefault="0017691D">
                      <w:pPr>
                        <w:rPr>
                          <w:sz w:val="36"/>
                          <w:szCs w:val="36"/>
                          <w:lang w:val="es-ES"/>
                        </w:rPr>
                      </w:pPr>
                      <w:r w:rsidRPr="007D5FEA">
                        <w:rPr>
                          <w:sz w:val="36"/>
                          <w:szCs w:val="36"/>
                          <w:lang w:val="es-ES"/>
                        </w:rPr>
                        <w:t>Ciclo 2019-2</w:t>
                      </w:r>
                    </w:p>
                    <w:p w14:paraId="013FBFC9" w14:textId="77777777" w:rsidR="0017691D" w:rsidRDefault="0017691D"/>
                    <w:p w14:paraId="05AD21A5" w14:textId="77777777" w:rsidR="0017691D" w:rsidRPr="007D5FEA" w:rsidRDefault="0017691D">
                      <w:pPr>
                        <w:rPr>
                          <w:sz w:val="36"/>
                          <w:szCs w:val="36"/>
                          <w:lang w:val="es-ES"/>
                        </w:rPr>
                      </w:pPr>
                      <w:r w:rsidRPr="007D5FEA">
                        <w:rPr>
                          <w:sz w:val="36"/>
                          <w:szCs w:val="36"/>
                          <w:lang w:val="es-ES"/>
                        </w:rPr>
                        <w:t>Ciclo 2019-2</w:t>
                      </w:r>
                    </w:p>
                    <w:p w14:paraId="5DF05D14" w14:textId="77777777" w:rsidR="0017691D" w:rsidRDefault="0017691D"/>
                    <w:p w14:paraId="692FBF0F" w14:textId="77777777" w:rsidR="0017691D" w:rsidRPr="007D5FEA" w:rsidRDefault="0017691D">
                      <w:pPr>
                        <w:rPr>
                          <w:sz w:val="36"/>
                          <w:szCs w:val="36"/>
                          <w:lang w:val="es-ES"/>
                        </w:rPr>
                      </w:pPr>
                      <w:r w:rsidRPr="007D5FEA">
                        <w:rPr>
                          <w:sz w:val="36"/>
                          <w:szCs w:val="36"/>
                          <w:lang w:val="es-ES"/>
                        </w:rPr>
                        <w:t>Ciclo 2019-2</w:t>
                      </w:r>
                    </w:p>
                    <w:p w14:paraId="67C18786" w14:textId="77777777" w:rsidR="0017691D" w:rsidRDefault="0017691D"/>
                    <w:p w14:paraId="06792129" w14:textId="77777777" w:rsidR="0017691D" w:rsidRPr="007D5FEA" w:rsidRDefault="0017691D">
                      <w:pPr>
                        <w:rPr>
                          <w:sz w:val="36"/>
                          <w:szCs w:val="36"/>
                          <w:lang w:val="es-ES"/>
                        </w:rPr>
                      </w:pPr>
                      <w:r w:rsidRPr="007D5FEA">
                        <w:rPr>
                          <w:sz w:val="36"/>
                          <w:szCs w:val="36"/>
                          <w:lang w:val="es-ES"/>
                        </w:rPr>
                        <w:t>Ciclo 2019-2</w:t>
                      </w:r>
                    </w:p>
                    <w:p w14:paraId="6FF9D092" w14:textId="77777777" w:rsidR="0017691D" w:rsidRDefault="0017691D"/>
                    <w:p w14:paraId="5DC37775" w14:textId="77777777" w:rsidR="0017691D" w:rsidRPr="007D5FEA" w:rsidRDefault="0017691D">
                      <w:pPr>
                        <w:rPr>
                          <w:sz w:val="36"/>
                          <w:szCs w:val="36"/>
                          <w:lang w:val="es-ES"/>
                        </w:rPr>
                      </w:pPr>
                      <w:r w:rsidRPr="007D5FEA">
                        <w:rPr>
                          <w:sz w:val="36"/>
                          <w:szCs w:val="36"/>
                          <w:lang w:val="es-ES"/>
                        </w:rPr>
                        <w:t>Ciclo 2019-2</w:t>
                      </w:r>
                    </w:p>
                    <w:p w14:paraId="2ECABE9D" w14:textId="77777777" w:rsidR="0017691D" w:rsidRDefault="0017691D"/>
                    <w:p w14:paraId="32FF5139" w14:textId="77777777" w:rsidR="0017691D" w:rsidRPr="007D5FEA" w:rsidRDefault="0017691D">
                      <w:pPr>
                        <w:rPr>
                          <w:sz w:val="36"/>
                          <w:szCs w:val="36"/>
                          <w:lang w:val="es-ES"/>
                        </w:rPr>
                      </w:pPr>
                      <w:r w:rsidRPr="007D5FEA">
                        <w:rPr>
                          <w:sz w:val="36"/>
                          <w:szCs w:val="36"/>
                          <w:lang w:val="es-ES"/>
                        </w:rPr>
                        <w:t>Ciclo 2019-2</w:t>
                      </w:r>
                    </w:p>
                    <w:p w14:paraId="07DBB66D" w14:textId="77777777" w:rsidR="0017691D" w:rsidRDefault="0017691D"/>
                    <w:p w14:paraId="12F2285A" w14:textId="77777777" w:rsidR="0017691D" w:rsidRPr="007D5FEA" w:rsidRDefault="0017691D">
                      <w:pPr>
                        <w:rPr>
                          <w:sz w:val="36"/>
                          <w:szCs w:val="36"/>
                          <w:lang w:val="es-ES"/>
                        </w:rPr>
                      </w:pPr>
                      <w:r w:rsidRPr="007D5FEA">
                        <w:rPr>
                          <w:sz w:val="36"/>
                          <w:szCs w:val="36"/>
                          <w:lang w:val="es-ES"/>
                        </w:rPr>
                        <w:t>Ciclo 2019-2</w:t>
                      </w:r>
                    </w:p>
                    <w:p w14:paraId="6F02B360" w14:textId="77777777" w:rsidR="0017691D" w:rsidRDefault="0017691D"/>
                    <w:p w14:paraId="55A849EF" w14:textId="77777777" w:rsidR="0017691D" w:rsidRPr="007D5FEA" w:rsidRDefault="0017691D">
                      <w:pPr>
                        <w:rPr>
                          <w:sz w:val="36"/>
                          <w:szCs w:val="36"/>
                          <w:lang w:val="es-ES"/>
                        </w:rPr>
                      </w:pPr>
                      <w:r w:rsidRPr="007D5FEA">
                        <w:rPr>
                          <w:sz w:val="36"/>
                          <w:szCs w:val="36"/>
                          <w:lang w:val="es-ES"/>
                        </w:rPr>
                        <w:t>Ciclo 2019-2</w:t>
                      </w:r>
                    </w:p>
                    <w:p w14:paraId="34292A92" w14:textId="77777777" w:rsidR="0017691D" w:rsidRDefault="0017691D"/>
                    <w:p w14:paraId="2A52E73A" w14:textId="77777777" w:rsidR="0017691D" w:rsidRPr="007D5FEA" w:rsidRDefault="0017691D">
                      <w:pPr>
                        <w:rPr>
                          <w:sz w:val="36"/>
                          <w:szCs w:val="36"/>
                          <w:lang w:val="es-ES"/>
                        </w:rPr>
                      </w:pPr>
                      <w:r w:rsidRPr="007D5FEA">
                        <w:rPr>
                          <w:sz w:val="36"/>
                          <w:szCs w:val="36"/>
                          <w:lang w:val="es-ES"/>
                        </w:rPr>
                        <w:t>Ciclo 2019-2</w:t>
                      </w:r>
                    </w:p>
                    <w:p w14:paraId="497D5AC9" w14:textId="77777777" w:rsidR="0017691D" w:rsidRDefault="0017691D"/>
                    <w:p w14:paraId="6910AC21" w14:textId="77777777" w:rsidR="0017691D" w:rsidRPr="007D5FEA" w:rsidRDefault="0017691D">
                      <w:pPr>
                        <w:rPr>
                          <w:sz w:val="36"/>
                          <w:szCs w:val="36"/>
                          <w:lang w:val="es-ES"/>
                        </w:rPr>
                      </w:pPr>
                      <w:r w:rsidRPr="007D5FEA">
                        <w:rPr>
                          <w:sz w:val="36"/>
                          <w:szCs w:val="36"/>
                          <w:lang w:val="es-ES"/>
                        </w:rPr>
                        <w:t>Ciclo 2019-2</w:t>
                      </w:r>
                    </w:p>
                    <w:p w14:paraId="3FA86965" w14:textId="77777777" w:rsidR="0017691D" w:rsidRDefault="0017691D"/>
                    <w:p w14:paraId="3AE027C0" w14:textId="77777777" w:rsidR="0017691D" w:rsidRPr="007D5FEA" w:rsidRDefault="0017691D">
                      <w:pPr>
                        <w:rPr>
                          <w:sz w:val="36"/>
                          <w:szCs w:val="36"/>
                          <w:lang w:val="es-ES"/>
                        </w:rPr>
                      </w:pPr>
                      <w:r w:rsidRPr="007D5FEA">
                        <w:rPr>
                          <w:sz w:val="36"/>
                          <w:szCs w:val="36"/>
                          <w:lang w:val="es-ES"/>
                        </w:rPr>
                        <w:t>Ciclo 2019-2</w:t>
                      </w:r>
                    </w:p>
                    <w:p w14:paraId="4461C558" w14:textId="77777777" w:rsidR="0017691D" w:rsidRDefault="0017691D"/>
                    <w:p w14:paraId="75DC9D94" w14:textId="77777777" w:rsidR="0017691D" w:rsidRPr="007D5FEA" w:rsidRDefault="0017691D">
                      <w:pPr>
                        <w:rPr>
                          <w:sz w:val="36"/>
                          <w:szCs w:val="36"/>
                          <w:lang w:val="es-ES"/>
                        </w:rPr>
                      </w:pPr>
                      <w:r w:rsidRPr="007D5FEA">
                        <w:rPr>
                          <w:sz w:val="36"/>
                          <w:szCs w:val="36"/>
                          <w:lang w:val="es-ES"/>
                        </w:rPr>
                        <w:t>Ciclo 2019-2</w:t>
                      </w:r>
                    </w:p>
                    <w:p w14:paraId="2B962416" w14:textId="77777777" w:rsidR="0017691D" w:rsidRDefault="0017691D"/>
                    <w:p w14:paraId="39F33A6E" w14:textId="77777777" w:rsidR="0017691D" w:rsidRPr="007D5FEA" w:rsidRDefault="0017691D">
                      <w:pPr>
                        <w:rPr>
                          <w:sz w:val="36"/>
                          <w:szCs w:val="36"/>
                          <w:lang w:val="es-ES"/>
                        </w:rPr>
                      </w:pPr>
                      <w:r w:rsidRPr="007D5FEA">
                        <w:rPr>
                          <w:sz w:val="36"/>
                          <w:szCs w:val="36"/>
                          <w:lang w:val="es-ES"/>
                        </w:rPr>
                        <w:t>Ciclo 2019-2</w:t>
                      </w:r>
                    </w:p>
                    <w:p w14:paraId="43157104" w14:textId="77777777" w:rsidR="0017691D" w:rsidRDefault="0017691D"/>
                    <w:p w14:paraId="289D853D" w14:textId="77777777" w:rsidR="0017691D" w:rsidRPr="007D5FEA" w:rsidRDefault="0017691D">
                      <w:pPr>
                        <w:rPr>
                          <w:sz w:val="36"/>
                          <w:szCs w:val="36"/>
                          <w:lang w:val="es-ES"/>
                        </w:rPr>
                      </w:pPr>
                      <w:r w:rsidRPr="007D5FEA">
                        <w:rPr>
                          <w:sz w:val="36"/>
                          <w:szCs w:val="36"/>
                          <w:lang w:val="es-ES"/>
                        </w:rPr>
                        <w:t>Ciclo 2019-2</w:t>
                      </w:r>
                    </w:p>
                    <w:p w14:paraId="3E0D4662" w14:textId="77777777" w:rsidR="0017691D" w:rsidRDefault="0017691D"/>
                    <w:p w14:paraId="1E51F38C" w14:textId="77777777" w:rsidR="0017691D" w:rsidRPr="007D5FEA" w:rsidRDefault="0017691D">
                      <w:pPr>
                        <w:rPr>
                          <w:sz w:val="36"/>
                          <w:szCs w:val="36"/>
                          <w:lang w:val="es-ES"/>
                        </w:rPr>
                      </w:pPr>
                      <w:r w:rsidRPr="007D5FEA">
                        <w:rPr>
                          <w:sz w:val="36"/>
                          <w:szCs w:val="36"/>
                          <w:lang w:val="es-ES"/>
                        </w:rPr>
                        <w:t>Ciclo 2019-2</w:t>
                      </w:r>
                    </w:p>
                    <w:p w14:paraId="48F90273" w14:textId="77777777" w:rsidR="0017691D" w:rsidRDefault="0017691D"/>
                    <w:p w14:paraId="13DFBF49" w14:textId="77777777" w:rsidR="0017691D" w:rsidRPr="007D5FEA" w:rsidRDefault="0017691D">
                      <w:pPr>
                        <w:rPr>
                          <w:sz w:val="36"/>
                          <w:szCs w:val="36"/>
                          <w:lang w:val="es-ES"/>
                        </w:rPr>
                      </w:pPr>
                      <w:r w:rsidRPr="007D5FEA">
                        <w:rPr>
                          <w:sz w:val="36"/>
                          <w:szCs w:val="36"/>
                          <w:lang w:val="es-ES"/>
                        </w:rPr>
                        <w:t>Ciclo 2019-2</w:t>
                      </w:r>
                    </w:p>
                    <w:p w14:paraId="09BA0E44" w14:textId="77777777" w:rsidR="0017691D" w:rsidRDefault="0017691D"/>
                    <w:p w14:paraId="41C209C4" w14:textId="77777777" w:rsidR="0017691D" w:rsidRPr="007D5FEA" w:rsidRDefault="0017691D">
                      <w:pPr>
                        <w:rPr>
                          <w:sz w:val="36"/>
                          <w:szCs w:val="36"/>
                          <w:lang w:val="es-ES"/>
                        </w:rPr>
                      </w:pPr>
                      <w:r w:rsidRPr="007D5FEA">
                        <w:rPr>
                          <w:sz w:val="36"/>
                          <w:szCs w:val="36"/>
                          <w:lang w:val="es-ES"/>
                        </w:rPr>
                        <w:t>Ciclo 2019-2</w:t>
                      </w:r>
                    </w:p>
                    <w:p w14:paraId="4BFD6D7C" w14:textId="77777777" w:rsidR="0017691D" w:rsidRDefault="0017691D"/>
                    <w:p w14:paraId="545DFA3F" w14:textId="77777777" w:rsidR="0017691D" w:rsidRPr="007D5FEA" w:rsidRDefault="0017691D">
                      <w:pPr>
                        <w:rPr>
                          <w:sz w:val="36"/>
                          <w:szCs w:val="36"/>
                          <w:lang w:val="es-ES"/>
                        </w:rPr>
                      </w:pPr>
                      <w:r w:rsidRPr="007D5FEA">
                        <w:rPr>
                          <w:sz w:val="36"/>
                          <w:szCs w:val="36"/>
                          <w:lang w:val="es-ES"/>
                        </w:rPr>
                        <w:t>Ciclo 2019-2</w:t>
                      </w:r>
                    </w:p>
                    <w:p w14:paraId="345638AD" w14:textId="77777777" w:rsidR="0017691D" w:rsidRDefault="0017691D"/>
                    <w:p w14:paraId="6AC90D00" w14:textId="77777777" w:rsidR="0017691D" w:rsidRPr="007D5FEA" w:rsidRDefault="0017691D">
                      <w:pPr>
                        <w:rPr>
                          <w:sz w:val="36"/>
                          <w:szCs w:val="36"/>
                          <w:lang w:val="es-ES"/>
                        </w:rPr>
                      </w:pPr>
                      <w:r w:rsidRPr="007D5FEA">
                        <w:rPr>
                          <w:sz w:val="36"/>
                          <w:szCs w:val="36"/>
                          <w:lang w:val="es-ES"/>
                        </w:rPr>
                        <w:t>Ciclo 2019-2</w:t>
                      </w:r>
                    </w:p>
                    <w:p w14:paraId="3E04B621" w14:textId="77777777" w:rsidR="0017691D" w:rsidRDefault="0017691D"/>
                    <w:p w14:paraId="55CBF704" w14:textId="77777777" w:rsidR="0017691D" w:rsidRPr="007D5FEA" w:rsidRDefault="0017691D">
                      <w:pPr>
                        <w:rPr>
                          <w:sz w:val="36"/>
                          <w:szCs w:val="36"/>
                          <w:lang w:val="es-ES"/>
                        </w:rPr>
                      </w:pPr>
                      <w:r w:rsidRPr="007D5FEA">
                        <w:rPr>
                          <w:sz w:val="36"/>
                          <w:szCs w:val="36"/>
                          <w:lang w:val="es-ES"/>
                        </w:rPr>
                        <w:t>Ciclo 2019-2</w:t>
                      </w:r>
                    </w:p>
                    <w:p w14:paraId="0CD024EE" w14:textId="77777777" w:rsidR="0017691D" w:rsidRDefault="0017691D"/>
                    <w:p w14:paraId="28257516" w14:textId="77777777" w:rsidR="0017691D" w:rsidRPr="007D5FEA" w:rsidRDefault="0017691D">
                      <w:pPr>
                        <w:rPr>
                          <w:sz w:val="36"/>
                          <w:szCs w:val="36"/>
                          <w:lang w:val="es-ES"/>
                        </w:rPr>
                      </w:pPr>
                      <w:r w:rsidRPr="007D5FEA">
                        <w:rPr>
                          <w:sz w:val="36"/>
                          <w:szCs w:val="36"/>
                          <w:lang w:val="es-ES"/>
                        </w:rPr>
                        <w:t>Ciclo 2019-2</w:t>
                      </w:r>
                    </w:p>
                    <w:p w14:paraId="4009906E" w14:textId="77777777" w:rsidR="0017691D" w:rsidRDefault="0017691D"/>
                    <w:p w14:paraId="49F691B8" w14:textId="77777777" w:rsidR="0017691D" w:rsidRPr="007D5FEA" w:rsidRDefault="0017691D">
                      <w:pPr>
                        <w:rPr>
                          <w:sz w:val="36"/>
                          <w:szCs w:val="36"/>
                          <w:lang w:val="es-ES"/>
                        </w:rPr>
                      </w:pPr>
                      <w:r w:rsidRPr="007D5FEA">
                        <w:rPr>
                          <w:sz w:val="36"/>
                          <w:szCs w:val="36"/>
                          <w:lang w:val="es-ES"/>
                        </w:rPr>
                        <w:t>Ciclo 2019-2</w:t>
                      </w:r>
                    </w:p>
                    <w:p w14:paraId="13411DCF" w14:textId="77777777" w:rsidR="0017691D" w:rsidRDefault="0017691D"/>
                    <w:p w14:paraId="44213922" w14:textId="77777777" w:rsidR="0017691D" w:rsidRPr="007D5FEA" w:rsidRDefault="0017691D">
                      <w:pPr>
                        <w:rPr>
                          <w:sz w:val="36"/>
                          <w:szCs w:val="36"/>
                          <w:lang w:val="es-ES"/>
                        </w:rPr>
                      </w:pPr>
                      <w:r w:rsidRPr="007D5FEA">
                        <w:rPr>
                          <w:sz w:val="36"/>
                          <w:szCs w:val="36"/>
                          <w:lang w:val="es-ES"/>
                        </w:rPr>
                        <w:t>Ciclo 2019-2</w:t>
                      </w:r>
                    </w:p>
                    <w:p w14:paraId="4999AA43" w14:textId="77777777" w:rsidR="0017691D" w:rsidRDefault="0017691D"/>
                    <w:p w14:paraId="2725AF2C" w14:textId="77777777" w:rsidR="0017691D" w:rsidRPr="007D5FEA" w:rsidRDefault="0017691D">
                      <w:pPr>
                        <w:rPr>
                          <w:sz w:val="36"/>
                          <w:szCs w:val="36"/>
                          <w:lang w:val="es-ES"/>
                        </w:rPr>
                      </w:pPr>
                      <w:r w:rsidRPr="007D5FEA">
                        <w:rPr>
                          <w:sz w:val="36"/>
                          <w:szCs w:val="36"/>
                          <w:lang w:val="es-ES"/>
                        </w:rPr>
                        <w:t>Ciclo 2019-2</w:t>
                      </w:r>
                    </w:p>
                    <w:p w14:paraId="6BBDF4DD" w14:textId="77777777" w:rsidR="0017691D" w:rsidRDefault="0017691D"/>
                    <w:p w14:paraId="71679FDE" w14:textId="77777777" w:rsidR="0017691D" w:rsidRPr="007D5FEA" w:rsidRDefault="0017691D">
                      <w:pPr>
                        <w:rPr>
                          <w:sz w:val="36"/>
                          <w:szCs w:val="36"/>
                          <w:lang w:val="es-ES"/>
                        </w:rPr>
                      </w:pPr>
                      <w:r w:rsidRPr="007D5FEA">
                        <w:rPr>
                          <w:sz w:val="36"/>
                          <w:szCs w:val="36"/>
                          <w:lang w:val="es-ES"/>
                        </w:rPr>
                        <w:t>Ciclo 2019-2</w:t>
                      </w:r>
                    </w:p>
                    <w:p w14:paraId="2F6D02E8" w14:textId="77777777" w:rsidR="0017691D" w:rsidRDefault="0017691D"/>
                    <w:p w14:paraId="0415507B" w14:textId="77777777" w:rsidR="0017691D" w:rsidRPr="007D5FEA" w:rsidRDefault="0017691D">
                      <w:pPr>
                        <w:rPr>
                          <w:sz w:val="36"/>
                          <w:szCs w:val="36"/>
                          <w:lang w:val="es-ES"/>
                        </w:rPr>
                      </w:pPr>
                      <w:r w:rsidRPr="007D5FEA">
                        <w:rPr>
                          <w:sz w:val="36"/>
                          <w:szCs w:val="36"/>
                          <w:lang w:val="es-ES"/>
                        </w:rPr>
                        <w:t>Ciclo 2019-2</w:t>
                      </w:r>
                    </w:p>
                    <w:p w14:paraId="40BD3C20" w14:textId="77777777" w:rsidR="0017691D" w:rsidRDefault="0017691D"/>
                    <w:p w14:paraId="36B86F5E" w14:textId="77777777" w:rsidR="0017691D" w:rsidRPr="007D5FEA" w:rsidRDefault="0017691D">
                      <w:pPr>
                        <w:rPr>
                          <w:sz w:val="36"/>
                          <w:szCs w:val="36"/>
                          <w:lang w:val="es-ES"/>
                        </w:rPr>
                      </w:pPr>
                      <w:r w:rsidRPr="007D5FEA">
                        <w:rPr>
                          <w:sz w:val="36"/>
                          <w:szCs w:val="36"/>
                          <w:lang w:val="es-ES"/>
                        </w:rPr>
                        <w:t>Ciclo 2019-2</w:t>
                      </w:r>
                    </w:p>
                    <w:p w14:paraId="5C953786" w14:textId="77777777" w:rsidR="0017691D" w:rsidRDefault="0017691D"/>
                    <w:p w14:paraId="637FE95E" w14:textId="77777777" w:rsidR="0017691D" w:rsidRPr="007D5FEA" w:rsidRDefault="0017691D">
                      <w:pPr>
                        <w:rPr>
                          <w:sz w:val="36"/>
                          <w:szCs w:val="36"/>
                          <w:lang w:val="es-ES"/>
                        </w:rPr>
                      </w:pPr>
                      <w:r w:rsidRPr="007D5FEA">
                        <w:rPr>
                          <w:sz w:val="36"/>
                          <w:szCs w:val="36"/>
                          <w:lang w:val="es-ES"/>
                        </w:rPr>
                        <w:t>Ciclo 2019-2</w:t>
                      </w:r>
                    </w:p>
                    <w:p w14:paraId="3D28A53F" w14:textId="77777777" w:rsidR="0017691D" w:rsidRDefault="0017691D"/>
                    <w:p w14:paraId="5B584384" w14:textId="77777777" w:rsidR="0017691D" w:rsidRPr="007D5FEA" w:rsidRDefault="0017691D">
                      <w:pPr>
                        <w:rPr>
                          <w:sz w:val="36"/>
                          <w:szCs w:val="36"/>
                          <w:lang w:val="es-ES"/>
                        </w:rPr>
                      </w:pPr>
                      <w:r w:rsidRPr="007D5FEA">
                        <w:rPr>
                          <w:sz w:val="36"/>
                          <w:szCs w:val="36"/>
                          <w:lang w:val="es-ES"/>
                        </w:rPr>
                        <w:t>Ciclo 2019-2</w:t>
                      </w:r>
                    </w:p>
                    <w:p w14:paraId="642312CA" w14:textId="77777777" w:rsidR="0017691D" w:rsidRDefault="0017691D"/>
                    <w:p w14:paraId="3094C88B" w14:textId="77777777" w:rsidR="0017691D" w:rsidRPr="007D5FEA" w:rsidRDefault="0017691D">
                      <w:pPr>
                        <w:rPr>
                          <w:sz w:val="36"/>
                          <w:szCs w:val="36"/>
                          <w:lang w:val="es-ES"/>
                        </w:rPr>
                      </w:pPr>
                      <w:r w:rsidRPr="007D5FEA">
                        <w:rPr>
                          <w:sz w:val="36"/>
                          <w:szCs w:val="36"/>
                          <w:lang w:val="es-ES"/>
                        </w:rPr>
                        <w:t>Ciclo 2019-2</w:t>
                      </w:r>
                    </w:p>
                    <w:p w14:paraId="56DE4B52" w14:textId="77777777" w:rsidR="0017691D" w:rsidRDefault="0017691D"/>
                    <w:p w14:paraId="28FC65ED" w14:textId="77777777" w:rsidR="0017691D" w:rsidRPr="007D5FEA" w:rsidRDefault="0017691D">
                      <w:pPr>
                        <w:rPr>
                          <w:sz w:val="36"/>
                          <w:szCs w:val="36"/>
                          <w:lang w:val="es-ES"/>
                        </w:rPr>
                      </w:pPr>
                      <w:r w:rsidRPr="007D5FEA">
                        <w:rPr>
                          <w:sz w:val="36"/>
                          <w:szCs w:val="36"/>
                          <w:lang w:val="es-ES"/>
                        </w:rPr>
                        <w:t>Ciclo 2019-2</w:t>
                      </w:r>
                    </w:p>
                    <w:p w14:paraId="75DF0678" w14:textId="77777777" w:rsidR="0017691D" w:rsidRDefault="0017691D"/>
                    <w:p w14:paraId="08080D7A" w14:textId="77777777" w:rsidR="0017691D" w:rsidRPr="007D5FEA" w:rsidRDefault="0017691D">
                      <w:pPr>
                        <w:rPr>
                          <w:sz w:val="36"/>
                          <w:szCs w:val="36"/>
                          <w:lang w:val="es-ES"/>
                        </w:rPr>
                      </w:pPr>
                      <w:r w:rsidRPr="007D5FEA">
                        <w:rPr>
                          <w:sz w:val="36"/>
                          <w:szCs w:val="36"/>
                          <w:lang w:val="es-ES"/>
                        </w:rPr>
                        <w:t>Ciclo 2019-2</w:t>
                      </w:r>
                    </w:p>
                    <w:p w14:paraId="37F9B9BE" w14:textId="77777777" w:rsidR="0017691D" w:rsidRDefault="0017691D"/>
                    <w:p w14:paraId="02577F40" w14:textId="77777777" w:rsidR="0017691D" w:rsidRPr="007D5FEA" w:rsidRDefault="0017691D">
                      <w:pPr>
                        <w:rPr>
                          <w:sz w:val="36"/>
                          <w:szCs w:val="36"/>
                          <w:lang w:val="es-ES"/>
                        </w:rPr>
                      </w:pPr>
                      <w:r w:rsidRPr="007D5FEA">
                        <w:rPr>
                          <w:sz w:val="36"/>
                          <w:szCs w:val="36"/>
                          <w:lang w:val="es-ES"/>
                        </w:rPr>
                        <w:t>Ciclo 2019-2</w:t>
                      </w:r>
                    </w:p>
                    <w:p w14:paraId="71B969D4" w14:textId="77777777" w:rsidR="0017691D" w:rsidRDefault="0017691D"/>
                    <w:p w14:paraId="711DD0F7" w14:textId="77777777" w:rsidR="0017691D" w:rsidRPr="007D5FEA" w:rsidRDefault="0017691D">
                      <w:pPr>
                        <w:rPr>
                          <w:sz w:val="36"/>
                          <w:szCs w:val="36"/>
                          <w:lang w:val="es-ES"/>
                        </w:rPr>
                      </w:pPr>
                      <w:r w:rsidRPr="007D5FEA">
                        <w:rPr>
                          <w:sz w:val="36"/>
                          <w:szCs w:val="36"/>
                          <w:lang w:val="es-ES"/>
                        </w:rPr>
                        <w:t>Ciclo 2019-2</w:t>
                      </w:r>
                    </w:p>
                    <w:p w14:paraId="1FE69AAE" w14:textId="77777777" w:rsidR="0017691D" w:rsidRDefault="0017691D"/>
                    <w:p w14:paraId="6CC8BDEE" w14:textId="77777777" w:rsidR="0017691D" w:rsidRPr="007D5FEA" w:rsidRDefault="0017691D">
                      <w:pPr>
                        <w:rPr>
                          <w:sz w:val="36"/>
                          <w:szCs w:val="36"/>
                          <w:lang w:val="es-ES"/>
                        </w:rPr>
                      </w:pPr>
                      <w:r w:rsidRPr="007D5FEA">
                        <w:rPr>
                          <w:sz w:val="36"/>
                          <w:szCs w:val="36"/>
                          <w:lang w:val="es-ES"/>
                        </w:rPr>
                        <w:t>Ciclo 2019-2</w:t>
                      </w:r>
                    </w:p>
                    <w:p w14:paraId="6C2B408E" w14:textId="77777777" w:rsidR="0017691D" w:rsidRDefault="0017691D"/>
                    <w:p w14:paraId="52587368" w14:textId="77777777" w:rsidR="0017691D" w:rsidRPr="007D5FEA" w:rsidRDefault="0017691D">
                      <w:pPr>
                        <w:rPr>
                          <w:sz w:val="36"/>
                          <w:szCs w:val="36"/>
                          <w:lang w:val="es-ES"/>
                        </w:rPr>
                      </w:pPr>
                      <w:r w:rsidRPr="007D5FEA">
                        <w:rPr>
                          <w:sz w:val="36"/>
                          <w:szCs w:val="36"/>
                          <w:lang w:val="es-ES"/>
                        </w:rPr>
                        <w:t>Ciclo 2019-2</w:t>
                      </w:r>
                    </w:p>
                    <w:p w14:paraId="2650454F" w14:textId="77777777" w:rsidR="0017691D" w:rsidRDefault="0017691D"/>
                    <w:p w14:paraId="707FAA15" w14:textId="77777777" w:rsidR="0017691D" w:rsidRPr="007D5FEA" w:rsidRDefault="0017691D">
                      <w:pPr>
                        <w:rPr>
                          <w:sz w:val="36"/>
                          <w:szCs w:val="36"/>
                          <w:lang w:val="es-ES"/>
                        </w:rPr>
                      </w:pPr>
                      <w:r w:rsidRPr="007D5FEA">
                        <w:rPr>
                          <w:sz w:val="36"/>
                          <w:szCs w:val="36"/>
                          <w:lang w:val="es-ES"/>
                        </w:rPr>
                        <w:t>Ciclo 2019-2</w:t>
                      </w:r>
                    </w:p>
                    <w:p w14:paraId="6CACE548" w14:textId="77777777" w:rsidR="0017691D" w:rsidRDefault="0017691D"/>
                    <w:p w14:paraId="3FE4EC86" w14:textId="77777777" w:rsidR="0017691D" w:rsidRPr="007D5FEA" w:rsidRDefault="0017691D">
                      <w:pPr>
                        <w:rPr>
                          <w:sz w:val="36"/>
                          <w:szCs w:val="36"/>
                          <w:lang w:val="es-ES"/>
                        </w:rPr>
                      </w:pPr>
                      <w:r w:rsidRPr="007D5FEA">
                        <w:rPr>
                          <w:sz w:val="36"/>
                          <w:szCs w:val="36"/>
                          <w:lang w:val="es-ES"/>
                        </w:rPr>
                        <w:t>Ciclo 2019-2</w:t>
                      </w:r>
                    </w:p>
                    <w:p w14:paraId="4C52A3C6" w14:textId="77777777" w:rsidR="0017691D" w:rsidRDefault="0017691D"/>
                    <w:p w14:paraId="1961CDA1" w14:textId="77777777" w:rsidR="0017691D" w:rsidRPr="007D5FEA" w:rsidRDefault="0017691D">
                      <w:pPr>
                        <w:rPr>
                          <w:sz w:val="36"/>
                          <w:szCs w:val="36"/>
                          <w:lang w:val="es-ES"/>
                        </w:rPr>
                      </w:pPr>
                      <w:r w:rsidRPr="007D5FEA">
                        <w:rPr>
                          <w:sz w:val="36"/>
                          <w:szCs w:val="36"/>
                          <w:lang w:val="es-ES"/>
                        </w:rPr>
                        <w:t>Ciclo 2019-2</w:t>
                      </w:r>
                    </w:p>
                    <w:p w14:paraId="581A6624" w14:textId="77777777" w:rsidR="0017691D" w:rsidRDefault="0017691D"/>
                    <w:p w14:paraId="07CD45F4" w14:textId="77777777" w:rsidR="0017691D" w:rsidRPr="007D5FEA" w:rsidRDefault="0017691D">
                      <w:pPr>
                        <w:rPr>
                          <w:sz w:val="36"/>
                          <w:szCs w:val="36"/>
                          <w:lang w:val="es-ES"/>
                        </w:rPr>
                      </w:pPr>
                      <w:r w:rsidRPr="007D5FEA">
                        <w:rPr>
                          <w:sz w:val="36"/>
                          <w:szCs w:val="36"/>
                          <w:lang w:val="es-ES"/>
                        </w:rPr>
                        <w:t>Ciclo 2019-2</w:t>
                      </w:r>
                    </w:p>
                    <w:p w14:paraId="69015111" w14:textId="77777777" w:rsidR="0017691D" w:rsidRDefault="0017691D"/>
                    <w:p w14:paraId="728FF88D" w14:textId="77777777" w:rsidR="0017691D" w:rsidRPr="007D5FEA" w:rsidRDefault="0017691D">
                      <w:pPr>
                        <w:rPr>
                          <w:sz w:val="36"/>
                          <w:szCs w:val="36"/>
                          <w:lang w:val="es-ES"/>
                        </w:rPr>
                      </w:pPr>
                      <w:r w:rsidRPr="007D5FEA">
                        <w:rPr>
                          <w:sz w:val="36"/>
                          <w:szCs w:val="36"/>
                          <w:lang w:val="es-ES"/>
                        </w:rPr>
                        <w:t>Ciclo 2019-2</w:t>
                      </w:r>
                    </w:p>
                    <w:p w14:paraId="183F3156" w14:textId="77777777" w:rsidR="0017691D" w:rsidRDefault="0017691D"/>
                    <w:p w14:paraId="4B546A50" w14:textId="77777777" w:rsidR="0017691D" w:rsidRPr="007D5FEA" w:rsidRDefault="0017691D">
                      <w:pPr>
                        <w:rPr>
                          <w:sz w:val="36"/>
                          <w:szCs w:val="36"/>
                          <w:lang w:val="es-ES"/>
                        </w:rPr>
                      </w:pPr>
                      <w:r w:rsidRPr="007D5FEA">
                        <w:rPr>
                          <w:sz w:val="36"/>
                          <w:szCs w:val="36"/>
                          <w:lang w:val="es-ES"/>
                        </w:rPr>
                        <w:t>Ciclo 2019-2</w:t>
                      </w:r>
                    </w:p>
                    <w:p w14:paraId="007F5024" w14:textId="77777777" w:rsidR="0017691D" w:rsidRDefault="0017691D"/>
                    <w:p w14:paraId="2F3216B9" w14:textId="77777777" w:rsidR="0017691D" w:rsidRPr="007D5FEA" w:rsidRDefault="0017691D">
                      <w:pPr>
                        <w:rPr>
                          <w:sz w:val="36"/>
                          <w:szCs w:val="36"/>
                          <w:lang w:val="es-ES"/>
                        </w:rPr>
                      </w:pPr>
                      <w:r w:rsidRPr="007D5FEA">
                        <w:rPr>
                          <w:sz w:val="36"/>
                          <w:szCs w:val="36"/>
                          <w:lang w:val="es-ES"/>
                        </w:rPr>
                        <w:t>Ciclo 2019-2</w:t>
                      </w:r>
                    </w:p>
                    <w:p w14:paraId="2F9E800A" w14:textId="77777777" w:rsidR="0017691D" w:rsidRDefault="0017691D"/>
                    <w:p w14:paraId="6EA2D3E3" w14:textId="77777777" w:rsidR="0017691D" w:rsidRPr="007D5FEA" w:rsidRDefault="0017691D">
                      <w:pPr>
                        <w:rPr>
                          <w:sz w:val="36"/>
                          <w:szCs w:val="36"/>
                          <w:lang w:val="es-ES"/>
                        </w:rPr>
                      </w:pPr>
                      <w:r w:rsidRPr="007D5FEA">
                        <w:rPr>
                          <w:sz w:val="36"/>
                          <w:szCs w:val="36"/>
                          <w:lang w:val="es-ES"/>
                        </w:rPr>
                        <w:t>Ciclo 2019-2</w:t>
                      </w:r>
                    </w:p>
                    <w:p w14:paraId="77A7A243" w14:textId="77777777" w:rsidR="0017691D" w:rsidRDefault="0017691D"/>
                    <w:p w14:paraId="7508D10F" w14:textId="77777777" w:rsidR="0017691D" w:rsidRPr="007D5FEA" w:rsidRDefault="0017691D">
                      <w:pPr>
                        <w:rPr>
                          <w:sz w:val="36"/>
                          <w:szCs w:val="36"/>
                          <w:lang w:val="es-ES"/>
                        </w:rPr>
                      </w:pPr>
                      <w:r w:rsidRPr="007D5FEA">
                        <w:rPr>
                          <w:sz w:val="36"/>
                          <w:szCs w:val="36"/>
                          <w:lang w:val="es-ES"/>
                        </w:rPr>
                        <w:t>Ciclo 2019-2</w:t>
                      </w:r>
                    </w:p>
                    <w:p w14:paraId="6E491BDD" w14:textId="77777777" w:rsidR="0017691D" w:rsidRDefault="0017691D"/>
                    <w:p w14:paraId="05BEF163" w14:textId="77777777" w:rsidR="0017691D" w:rsidRPr="007D5FEA" w:rsidRDefault="0017691D">
                      <w:pPr>
                        <w:rPr>
                          <w:sz w:val="36"/>
                          <w:szCs w:val="36"/>
                          <w:lang w:val="es-ES"/>
                        </w:rPr>
                      </w:pPr>
                      <w:r w:rsidRPr="007D5FEA">
                        <w:rPr>
                          <w:sz w:val="36"/>
                          <w:szCs w:val="36"/>
                          <w:lang w:val="es-ES"/>
                        </w:rPr>
                        <w:t>Ciclo 2019-2</w:t>
                      </w:r>
                    </w:p>
                    <w:p w14:paraId="093F1F70" w14:textId="77777777" w:rsidR="0017691D" w:rsidRDefault="0017691D"/>
                    <w:p w14:paraId="55A5AF34" w14:textId="77777777" w:rsidR="0017691D" w:rsidRPr="007D5FEA" w:rsidRDefault="0017691D">
                      <w:pPr>
                        <w:rPr>
                          <w:sz w:val="36"/>
                          <w:szCs w:val="36"/>
                          <w:lang w:val="es-ES"/>
                        </w:rPr>
                      </w:pPr>
                      <w:r w:rsidRPr="007D5FEA">
                        <w:rPr>
                          <w:sz w:val="36"/>
                          <w:szCs w:val="36"/>
                          <w:lang w:val="es-ES"/>
                        </w:rPr>
                        <w:t>Ciclo 2019-2</w:t>
                      </w:r>
                    </w:p>
                    <w:p w14:paraId="503F3B7A" w14:textId="77777777" w:rsidR="0017691D" w:rsidRDefault="0017691D"/>
                    <w:p w14:paraId="24D98C24" w14:textId="77777777" w:rsidR="0017691D" w:rsidRPr="007D5FEA" w:rsidRDefault="0017691D">
                      <w:pPr>
                        <w:rPr>
                          <w:sz w:val="36"/>
                          <w:szCs w:val="36"/>
                          <w:lang w:val="es-ES"/>
                        </w:rPr>
                      </w:pPr>
                      <w:r w:rsidRPr="007D5FEA">
                        <w:rPr>
                          <w:sz w:val="36"/>
                          <w:szCs w:val="36"/>
                          <w:lang w:val="es-ES"/>
                        </w:rPr>
                        <w:t>Ciclo 2019-2</w:t>
                      </w:r>
                    </w:p>
                    <w:p w14:paraId="48E20C3B" w14:textId="77777777" w:rsidR="0017691D" w:rsidRDefault="0017691D"/>
                    <w:p w14:paraId="22FC1465" w14:textId="77777777" w:rsidR="0017691D" w:rsidRPr="007D5FEA" w:rsidRDefault="0017691D">
                      <w:pPr>
                        <w:rPr>
                          <w:sz w:val="36"/>
                          <w:szCs w:val="36"/>
                          <w:lang w:val="es-ES"/>
                        </w:rPr>
                      </w:pPr>
                      <w:r w:rsidRPr="007D5FEA">
                        <w:rPr>
                          <w:sz w:val="36"/>
                          <w:szCs w:val="36"/>
                          <w:lang w:val="es-ES"/>
                        </w:rPr>
                        <w:t>Ciclo 2019-2</w:t>
                      </w:r>
                    </w:p>
                    <w:p w14:paraId="3BA71BD1" w14:textId="77777777" w:rsidR="0017691D" w:rsidRDefault="0017691D"/>
                    <w:p w14:paraId="14E2F273" w14:textId="77777777" w:rsidR="0017691D" w:rsidRPr="007D5FEA" w:rsidRDefault="0017691D">
                      <w:pPr>
                        <w:rPr>
                          <w:sz w:val="36"/>
                          <w:szCs w:val="36"/>
                          <w:lang w:val="es-ES"/>
                        </w:rPr>
                      </w:pPr>
                      <w:r w:rsidRPr="007D5FEA">
                        <w:rPr>
                          <w:sz w:val="36"/>
                          <w:szCs w:val="36"/>
                          <w:lang w:val="es-ES"/>
                        </w:rPr>
                        <w:t>Ciclo 2019-2</w:t>
                      </w:r>
                    </w:p>
                    <w:p w14:paraId="617BF13A" w14:textId="77777777" w:rsidR="0017691D" w:rsidRDefault="0017691D"/>
                    <w:p w14:paraId="6AE23AE6" w14:textId="77777777" w:rsidR="0017691D" w:rsidRPr="007D5FEA" w:rsidRDefault="0017691D">
                      <w:pPr>
                        <w:rPr>
                          <w:sz w:val="36"/>
                          <w:szCs w:val="36"/>
                          <w:lang w:val="es-ES"/>
                        </w:rPr>
                      </w:pPr>
                      <w:r w:rsidRPr="007D5FEA">
                        <w:rPr>
                          <w:sz w:val="36"/>
                          <w:szCs w:val="36"/>
                          <w:lang w:val="es-ES"/>
                        </w:rPr>
                        <w:t>Ciclo 2019-2</w:t>
                      </w:r>
                    </w:p>
                    <w:p w14:paraId="03FA7AED" w14:textId="77777777" w:rsidR="0017691D" w:rsidRDefault="0017691D"/>
                    <w:p w14:paraId="3B4A82D5" w14:textId="77777777" w:rsidR="0017691D" w:rsidRPr="007D5FEA" w:rsidRDefault="0017691D">
                      <w:pPr>
                        <w:rPr>
                          <w:sz w:val="36"/>
                          <w:szCs w:val="36"/>
                          <w:lang w:val="es-ES"/>
                        </w:rPr>
                      </w:pPr>
                      <w:r w:rsidRPr="007D5FEA">
                        <w:rPr>
                          <w:sz w:val="36"/>
                          <w:szCs w:val="36"/>
                          <w:lang w:val="es-ES"/>
                        </w:rPr>
                        <w:t>Ciclo 2019-2</w:t>
                      </w:r>
                    </w:p>
                    <w:p w14:paraId="3489E9B7" w14:textId="77777777" w:rsidR="0017691D" w:rsidRDefault="0017691D"/>
                    <w:p w14:paraId="29D7DE22" w14:textId="77777777" w:rsidR="0017691D" w:rsidRPr="007D5FEA" w:rsidRDefault="0017691D">
                      <w:pPr>
                        <w:rPr>
                          <w:sz w:val="36"/>
                          <w:szCs w:val="36"/>
                          <w:lang w:val="es-ES"/>
                        </w:rPr>
                      </w:pPr>
                      <w:r w:rsidRPr="007D5FEA">
                        <w:rPr>
                          <w:sz w:val="36"/>
                          <w:szCs w:val="36"/>
                          <w:lang w:val="es-ES"/>
                        </w:rPr>
                        <w:t>Ciclo 2019-2</w:t>
                      </w:r>
                    </w:p>
                    <w:p w14:paraId="59719139" w14:textId="77777777" w:rsidR="0017691D" w:rsidRDefault="0017691D"/>
                    <w:p w14:paraId="74DD0D7F" w14:textId="77777777" w:rsidR="0017691D" w:rsidRPr="007D5FEA" w:rsidRDefault="0017691D">
                      <w:pPr>
                        <w:rPr>
                          <w:sz w:val="36"/>
                          <w:szCs w:val="36"/>
                          <w:lang w:val="es-ES"/>
                        </w:rPr>
                      </w:pPr>
                      <w:r w:rsidRPr="007D5FEA">
                        <w:rPr>
                          <w:sz w:val="36"/>
                          <w:szCs w:val="36"/>
                          <w:lang w:val="es-ES"/>
                        </w:rPr>
                        <w:t>Ciclo 2019-2</w:t>
                      </w:r>
                    </w:p>
                    <w:p w14:paraId="5F5BC083" w14:textId="77777777" w:rsidR="0017691D" w:rsidRDefault="0017691D"/>
                    <w:p w14:paraId="5DF559B3" w14:textId="77777777" w:rsidR="0017691D" w:rsidRPr="007D5FEA" w:rsidRDefault="0017691D">
                      <w:pPr>
                        <w:rPr>
                          <w:sz w:val="36"/>
                          <w:szCs w:val="36"/>
                          <w:lang w:val="es-ES"/>
                        </w:rPr>
                      </w:pPr>
                      <w:r w:rsidRPr="007D5FEA">
                        <w:rPr>
                          <w:sz w:val="36"/>
                          <w:szCs w:val="36"/>
                          <w:lang w:val="es-ES"/>
                        </w:rPr>
                        <w:t>Ciclo 2019-2</w:t>
                      </w:r>
                    </w:p>
                    <w:p w14:paraId="287F0863" w14:textId="77777777" w:rsidR="0017691D" w:rsidRDefault="0017691D"/>
                    <w:p w14:paraId="2C718812" w14:textId="77777777" w:rsidR="0017691D" w:rsidRPr="007D5FEA" w:rsidRDefault="0017691D">
                      <w:pPr>
                        <w:rPr>
                          <w:sz w:val="36"/>
                          <w:szCs w:val="36"/>
                          <w:lang w:val="es-ES"/>
                        </w:rPr>
                      </w:pPr>
                      <w:r w:rsidRPr="007D5FEA">
                        <w:rPr>
                          <w:sz w:val="36"/>
                          <w:szCs w:val="36"/>
                          <w:lang w:val="es-ES"/>
                        </w:rPr>
                        <w:t>Ciclo 2019-2</w:t>
                      </w:r>
                    </w:p>
                    <w:p w14:paraId="1A7DE6AB" w14:textId="77777777" w:rsidR="0017691D" w:rsidRDefault="0017691D"/>
                    <w:p w14:paraId="6B06F693" w14:textId="77777777" w:rsidR="0017691D" w:rsidRPr="007D5FEA" w:rsidRDefault="0017691D">
                      <w:pPr>
                        <w:rPr>
                          <w:sz w:val="36"/>
                          <w:szCs w:val="36"/>
                          <w:lang w:val="es-ES"/>
                        </w:rPr>
                      </w:pPr>
                      <w:r w:rsidRPr="007D5FEA">
                        <w:rPr>
                          <w:sz w:val="36"/>
                          <w:szCs w:val="36"/>
                          <w:lang w:val="es-ES"/>
                        </w:rPr>
                        <w:t>Ciclo 2019-2</w:t>
                      </w:r>
                    </w:p>
                    <w:p w14:paraId="052E580C" w14:textId="77777777" w:rsidR="0017691D" w:rsidRDefault="0017691D"/>
                    <w:p w14:paraId="5DF47489" w14:textId="77777777" w:rsidR="0017691D" w:rsidRPr="007D5FEA" w:rsidRDefault="0017691D">
                      <w:pPr>
                        <w:rPr>
                          <w:sz w:val="36"/>
                          <w:szCs w:val="36"/>
                          <w:lang w:val="es-ES"/>
                        </w:rPr>
                      </w:pPr>
                      <w:r w:rsidRPr="007D5FEA">
                        <w:rPr>
                          <w:sz w:val="36"/>
                          <w:szCs w:val="36"/>
                          <w:lang w:val="es-ES"/>
                        </w:rPr>
                        <w:t>Ciclo 2019-2</w:t>
                      </w:r>
                    </w:p>
                    <w:p w14:paraId="0627A41C" w14:textId="77777777" w:rsidR="0017691D" w:rsidRDefault="0017691D"/>
                    <w:p w14:paraId="39CF6EB5" w14:textId="77777777" w:rsidR="0017691D" w:rsidRPr="007D5FEA" w:rsidRDefault="0017691D">
                      <w:pPr>
                        <w:rPr>
                          <w:sz w:val="36"/>
                          <w:szCs w:val="36"/>
                          <w:lang w:val="es-ES"/>
                        </w:rPr>
                      </w:pPr>
                      <w:r w:rsidRPr="007D5FEA">
                        <w:rPr>
                          <w:sz w:val="36"/>
                          <w:szCs w:val="36"/>
                          <w:lang w:val="es-ES"/>
                        </w:rPr>
                        <w:t>Ciclo 2019-2</w:t>
                      </w:r>
                    </w:p>
                    <w:p w14:paraId="65D6F9DB" w14:textId="77777777" w:rsidR="0017691D" w:rsidRDefault="0017691D"/>
                    <w:p w14:paraId="033C3A2D" w14:textId="77777777" w:rsidR="0017691D" w:rsidRPr="007D5FEA" w:rsidRDefault="0017691D">
                      <w:pPr>
                        <w:rPr>
                          <w:sz w:val="36"/>
                          <w:szCs w:val="36"/>
                          <w:lang w:val="es-ES"/>
                        </w:rPr>
                      </w:pPr>
                      <w:r w:rsidRPr="007D5FEA">
                        <w:rPr>
                          <w:sz w:val="36"/>
                          <w:szCs w:val="36"/>
                          <w:lang w:val="es-ES"/>
                        </w:rPr>
                        <w:t>Ciclo 2019-2</w:t>
                      </w:r>
                    </w:p>
                    <w:p w14:paraId="38908E3D" w14:textId="77777777" w:rsidR="0017691D" w:rsidRDefault="0017691D"/>
                    <w:p w14:paraId="1CAD955A" w14:textId="77777777" w:rsidR="0017691D" w:rsidRPr="007D5FEA" w:rsidRDefault="0017691D">
                      <w:pPr>
                        <w:rPr>
                          <w:sz w:val="36"/>
                          <w:szCs w:val="36"/>
                          <w:lang w:val="es-ES"/>
                        </w:rPr>
                      </w:pPr>
                      <w:r w:rsidRPr="007D5FEA">
                        <w:rPr>
                          <w:sz w:val="36"/>
                          <w:szCs w:val="36"/>
                          <w:lang w:val="es-ES"/>
                        </w:rPr>
                        <w:t>Ciclo 2019-2</w:t>
                      </w:r>
                    </w:p>
                    <w:p w14:paraId="4A476A59" w14:textId="77777777" w:rsidR="0017691D" w:rsidRDefault="0017691D"/>
                    <w:p w14:paraId="30C7AB34" w14:textId="77777777" w:rsidR="0017691D" w:rsidRPr="007D5FEA" w:rsidRDefault="0017691D">
                      <w:pPr>
                        <w:rPr>
                          <w:sz w:val="36"/>
                          <w:szCs w:val="36"/>
                          <w:lang w:val="es-ES"/>
                        </w:rPr>
                      </w:pPr>
                      <w:r w:rsidRPr="007D5FEA">
                        <w:rPr>
                          <w:sz w:val="36"/>
                          <w:szCs w:val="36"/>
                          <w:lang w:val="es-ES"/>
                        </w:rPr>
                        <w:t>Ciclo 2019-2</w:t>
                      </w:r>
                    </w:p>
                    <w:p w14:paraId="76FFBFAE" w14:textId="77777777" w:rsidR="0017691D" w:rsidRDefault="0017691D"/>
                    <w:p w14:paraId="4C697597" w14:textId="77777777" w:rsidR="0017691D" w:rsidRPr="007D5FEA" w:rsidRDefault="0017691D">
                      <w:pPr>
                        <w:rPr>
                          <w:sz w:val="36"/>
                          <w:szCs w:val="36"/>
                          <w:lang w:val="es-ES"/>
                        </w:rPr>
                      </w:pPr>
                      <w:r w:rsidRPr="007D5FEA">
                        <w:rPr>
                          <w:sz w:val="36"/>
                          <w:szCs w:val="36"/>
                          <w:lang w:val="es-ES"/>
                        </w:rPr>
                        <w:t>Ciclo 2019-2</w:t>
                      </w:r>
                    </w:p>
                    <w:p w14:paraId="04D0F39B" w14:textId="77777777" w:rsidR="0017691D" w:rsidRDefault="0017691D"/>
                    <w:p w14:paraId="4D2A98E1" w14:textId="58ABB950" w:rsidR="0017691D" w:rsidRPr="007D5FEA" w:rsidRDefault="0017691D">
                      <w:pPr>
                        <w:rPr>
                          <w:sz w:val="36"/>
                          <w:szCs w:val="36"/>
                          <w:lang w:val="es-ES"/>
                        </w:rPr>
                      </w:pPr>
                      <w:r w:rsidRPr="007D5FEA">
                        <w:rPr>
                          <w:sz w:val="36"/>
                          <w:szCs w:val="36"/>
                          <w:lang w:val="es-ES"/>
                        </w:rPr>
                        <w:t>Ciclo 2019-2</w:t>
                      </w:r>
                    </w:p>
                    <w:p w14:paraId="7637C65A" w14:textId="77777777" w:rsidR="0017691D" w:rsidRDefault="0017691D"/>
                    <w:p w14:paraId="54C169FF" w14:textId="77777777" w:rsidR="0017691D" w:rsidRPr="007D5FEA" w:rsidRDefault="0017691D">
                      <w:pPr>
                        <w:rPr>
                          <w:sz w:val="36"/>
                          <w:szCs w:val="36"/>
                          <w:lang w:val="es-ES"/>
                        </w:rPr>
                      </w:pPr>
                      <w:r w:rsidRPr="007D5FEA">
                        <w:rPr>
                          <w:sz w:val="36"/>
                          <w:szCs w:val="36"/>
                          <w:lang w:val="es-ES"/>
                        </w:rPr>
                        <w:t>Ciclo 2019-2</w:t>
                      </w:r>
                    </w:p>
                    <w:p w14:paraId="1B0C4CDB" w14:textId="77777777" w:rsidR="0017691D" w:rsidRDefault="0017691D"/>
                    <w:p w14:paraId="41ED32A5" w14:textId="77777777" w:rsidR="0017691D" w:rsidRPr="007D5FEA" w:rsidRDefault="0017691D">
                      <w:pPr>
                        <w:rPr>
                          <w:sz w:val="36"/>
                          <w:szCs w:val="36"/>
                          <w:lang w:val="es-ES"/>
                        </w:rPr>
                      </w:pPr>
                      <w:r w:rsidRPr="007D5FEA">
                        <w:rPr>
                          <w:sz w:val="36"/>
                          <w:szCs w:val="36"/>
                          <w:lang w:val="es-ES"/>
                        </w:rPr>
                        <w:t>Ciclo 2019-2</w:t>
                      </w:r>
                    </w:p>
                    <w:p w14:paraId="43BCA98D" w14:textId="77777777" w:rsidR="0017691D" w:rsidRDefault="0017691D"/>
                    <w:p w14:paraId="37C1563F" w14:textId="77777777" w:rsidR="0017691D" w:rsidRPr="007D5FEA" w:rsidRDefault="0017691D">
                      <w:pPr>
                        <w:rPr>
                          <w:sz w:val="36"/>
                          <w:szCs w:val="36"/>
                          <w:lang w:val="es-ES"/>
                        </w:rPr>
                      </w:pPr>
                      <w:r w:rsidRPr="007D5FEA">
                        <w:rPr>
                          <w:sz w:val="36"/>
                          <w:szCs w:val="36"/>
                          <w:lang w:val="es-ES"/>
                        </w:rPr>
                        <w:t>Ciclo 2019-2</w:t>
                      </w:r>
                    </w:p>
                    <w:p w14:paraId="0F16886E" w14:textId="77777777" w:rsidR="0017691D" w:rsidRDefault="0017691D"/>
                    <w:p w14:paraId="6E7C99C2" w14:textId="77777777" w:rsidR="0017691D" w:rsidRPr="007D5FEA" w:rsidRDefault="0017691D">
                      <w:pPr>
                        <w:rPr>
                          <w:sz w:val="36"/>
                          <w:szCs w:val="36"/>
                          <w:lang w:val="es-ES"/>
                        </w:rPr>
                      </w:pPr>
                      <w:r w:rsidRPr="007D5FEA">
                        <w:rPr>
                          <w:sz w:val="36"/>
                          <w:szCs w:val="36"/>
                          <w:lang w:val="es-ES"/>
                        </w:rPr>
                        <w:t>Ciclo 2019-2</w:t>
                      </w:r>
                    </w:p>
                    <w:p w14:paraId="3D23915A" w14:textId="77777777" w:rsidR="0017691D" w:rsidRDefault="0017691D"/>
                    <w:p w14:paraId="188BF680" w14:textId="77777777" w:rsidR="0017691D" w:rsidRPr="007D5FEA" w:rsidRDefault="0017691D">
                      <w:pPr>
                        <w:rPr>
                          <w:sz w:val="36"/>
                          <w:szCs w:val="36"/>
                          <w:lang w:val="es-ES"/>
                        </w:rPr>
                      </w:pPr>
                      <w:r w:rsidRPr="007D5FEA">
                        <w:rPr>
                          <w:sz w:val="36"/>
                          <w:szCs w:val="36"/>
                          <w:lang w:val="es-ES"/>
                        </w:rPr>
                        <w:t>Ciclo 2019-2</w:t>
                      </w:r>
                    </w:p>
                    <w:p w14:paraId="4C7C46F2" w14:textId="77777777" w:rsidR="0017691D" w:rsidRDefault="0017691D"/>
                    <w:p w14:paraId="56BA7F77" w14:textId="77777777" w:rsidR="0017691D" w:rsidRPr="007D5FEA" w:rsidRDefault="0017691D">
                      <w:pPr>
                        <w:rPr>
                          <w:sz w:val="36"/>
                          <w:szCs w:val="36"/>
                          <w:lang w:val="es-ES"/>
                        </w:rPr>
                      </w:pPr>
                      <w:r w:rsidRPr="007D5FEA">
                        <w:rPr>
                          <w:sz w:val="36"/>
                          <w:szCs w:val="36"/>
                          <w:lang w:val="es-ES"/>
                        </w:rPr>
                        <w:t>Ciclo 2019-2</w:t>
                      </w:r>
                    </w:p>
                    <w:p w14:paraId="4BB8D1FF" w14:textId="77777777" w:rsidR="0017691D" w:rsidRDefault="0017691D"/>
                    <w:p w14:paraId="0C5CEE58" w14:textId="77777777" w:rsidR="0017691D" w:rsidRPr="007D5FEA" w:rsidRDefault="0017691D">
                      <w:pPr>
                        <w:rPr>
                          <w:sz w:val="36"/>
                          <w:szCs w:val="36"/>
                          <w:lang w:val="es-ES"/>
                        </w:rPr>
                      </w:pPr>
                      <w:r w:rsidRPr="007D5FEA">
                        <w:rPr>
                          <w:sz w:val="36"/>
                          <w:szCs w:val="36"/>
                          <w:lang w:val="es-ES"/>
                        </w:rPr>
                        <w:t>Ciclo 2019-2</w:t>
                      </w:r>
                    </w:p>
                    <w:p w14:paraId="64305D1D" w14:textId="77777777" w:rsidR="0017691D" w:rsidRDefault="0017691D"/>
                    <w:p w14:paraId="2E7115C0" w14:textId="77777777" w:rsidR="0017691D" w:rsidRPr="007D5FEA" w:rsidRDefault="0017691D">
                      <w:pPr>
                        <w:rPr>
                          <w:sz w:val="36"/>
                          <w:szCs w:val="36"/>
                          <w:lang w:val="es-ES"/>
                        </w:rPr>
                      </w:pPr>
                      <w:r w:rsidRPr="007D5FEA">
                        <w:rPr>
                          <w:sz w:val="36"/>
                          <w:szCs w:val="36"/>
                          <w:lang w:val="es-ES"/>
                        </w:rPr>
                        <w:t>Ciclo 2019-2</w:t>
                      </w:r>
                    </w:p>
                    <w:p w14:paraId="435C3606" w14:textId="77777777" w:rsidR="0017691D" w:rsidRDefault="0017691D"/>
                    <w:p w14:paraId="439164C3" w14:textId="77777777" w:rsidR="0017691D" w:rsidRPr="007D5FEA" w:rsidRDefault="0017691D">
                      <w:pPr>
                        <w:rPr>
                          <w:sz w:val="36"/>
                          <w:szCs w:val="36"/>
                          <w:lang w:val="es-ES"/>
                        </w:rPr>
                      </w:pPr>
                      <w:r w:rsidRPr="007D5FEA">
                        <w:rPr>
                          <w:sz w:val="36"/>
                          <w:szCs w:val="36"/>
                          <w:lang w:val="es-ES"/>
                        </w:rPr>
                        <w:t>Ciclo 2019-2</w:t>
                      </w:r>
                    </w:p>
                    <w:p w14:paraId="3BD36BD9" w14:textId="77777777" w:rsidR="0017691D" w:rsidRDefault="0017691D"/>
                    <w:p w14:paraId="38DD49F6" w14:textId="77777777" w:rsidR="0017691D" w:rsidRPr="007D5FEA" w:rsidRDefault="0017691D">
                      <w:pPr>
                        <w:rPr>
                          <w:sz w:val="36"/>
                          <w:szCs w:val="36"/>
                          <w:lang w:val="es-ES"/>
                        </w:rPr>
                      </w:pPr>
                      <w:r w:rsidRPr="007D5FEA">
                        <w:rPr>
                          <w:sz w:val="36"/>
                          <w:szCs w:val="36"/>
                          <w:lang w:val="es-ES"/>
                        </w:rPr>
                        <w:t>Ciclo 2019-2</w:t>
                      </w:r>
                    </w:p>
                    <w:p w14:paraId="1C6B2BF3" w14:textId="77777777" w:rsidR="0017691D" w:rsidRDefault="0017691D"/>
                    <w:p w14:paraId="5681CAFD" w14:textId="77777777" w:rsidR="0017691D" w:rsidRPr="007D5FEA" w:rsidRDefault="0017691D">
                      <w:pPr>
                        <w:rPr>
                          <w:sz w:val="36"/>
                          <w:szCs w:val="36"/>
                          <w:lang w:val="es-ES"/>
                        </w:rPr>
                      </w:pPr>
                      <w:r w:rsidRPr="007D5FEA">
                        <w:rPr>
                          <w:sz w:val="36"/>
                          <w:szCs w:val="36"/>
                          <w:lang w:val="es-ES"/>
                        </w:rPr>
                        <w:t>Ciclo 2019-2</w:t>
                      </w:r>
                    </w:p>
                    <w:p w14:paraId="4C553136" w14:textId="77777777" w:rsidR="0017691D" w:rsidRDefault="0017691D"/>
                    <w:p w14:paraId="7B4DD4A2" w14:textId="77777777" w:rsidR="0017691D" w:rsidRPr="007D5FEA" w:rsidRDefault="0017691D">
                      <w:pPr>
                        <w:rPr>
                          <w:sz w:val="36"/>
                          <w:szCs w:val="36"/>
                          <w:lang w:val="es-ES"/>
                        </w:rPr>
                      </w:pPr>
                      <w:r w:rsidRPr="007D5FEA">
                        <w:rPr>
                          <w:sz w:val="36"/>
                          <w:szCs w:val="36"/>
                          <w:lang w:val="es-ES"/>
                        </w:rPr>
                        <w:t>Ciclo 2019-2</w:t>
                      </w:r>
                    </w:p>
                    <w:p w14:paraId="73E339E4" w14:textId="77777777" w:rsidR="0017691D" w:rsidRDefault="0017691D"/>
                    <w:p w14:paraId="6F30E785" w14:textId="77777777" w:rsidR="0017691D" w:rsidRPr="007D5FEA" w:rsidRDefault="0017691D">
                      <w:pPr>
                        <w:rPr>
                          <w:sz w:val="36"/>
                          <w:szCs w:val="36"/>
                          <w:lang w:val="es-ES"/>
                        </w:rPr>
                      </w:pPr>
                      <w:r w:rsidRPr="007D5FEA">
                        <w:rPr>
                          <w:sz w:val="36"/>
                          <w:szCs w:val="36"/>
                          <w:lang w:val="es-ES"/>
                        </w:rPr>
                        <w:t>Ciclo 2019-2</w:t>
                      </w:r>
                    </w:p>
                    <w:p w14:paraId="422ED7B8" w14:textId="77777777" w:rsidR="0017691D" w:rsidRDefault="0017691D"/>
                    <w:p w14:paraId="1A16982B" w14:textId="77777777" w:rsidR="0017691D" w:rsidRPr="007D5FEA" w:rsidRDefault="0017691D">
                      <w:pPr>
                        <w:rPr>
                          <w:sz w:val="36"/>
                          <w:szCs w:val="36"/>
                          <w:lang w:val="es-ES"/>
                        </w:rPr>
                      </w:pPr>
                      <w:r w:rsidRPr="007D5FEA">
                        <w:rPr>
                          <w:sz w:val="36"/>
                          <w:szCs w:val="36"/>
                          <w:lang w:val="es-ES"/>
                        </w:rPr>
                        <w:t>Ciclo 2019-2</w:t>
                      </w:r>
                    </w:p>
                    <w:p w14:paraId="6FD879CB" w14:textId="77777777" w:rsidR="0017691D" w:rsidRDefault="0017691D"/>
                    <w:p w14:paraId="5EC54838" w14:textId="77777777" w:rsidR="0017691D" w:rsidRPr="007D5FEA" w:rsidRDefault="0017691D">
                      <w:pPr>
                        <w:rPr>
                          <w:sz w:val="36"/>
                          <w:szCs w:val="36"/>
                          <w:lang w:val="es-ES"/>
                        </w:rPr>
                      </w:pPr>
                      <w:r w:rsidRPr="007D5FEA">
                        <w:rPr>
                          <w:sz w:val="36"/>
                          <w:szCs w:val="36"/>
                          <w:lang w:val="es-ES"/>
                        </w:rPr>
                        <w:t>Ciclo 2019-2</w:t>
                      </w:r>
                    </w:p>
                    <w:p w14:paraId="517086B3" w14:textId="77777777" w:rsidR="0017691D" w:rsidRDefault="0017691D"/>
                    <w:p w14:paraId="64EC729E" w14:textId="77777777" w:rsidR="0017691D" w:rsidRPr="007D5FEA" w:rsidRDefault="0017691D">
                      <w:pPr>
                        <w:rPr>
                          <w:sz w:val="36"/>
                          <w:szCs w:val="36"/>
                          <w:lang w:val="es-ES"/>
                        </w:rPr>
                      </w:pPr>
                      <w:r w:rsidRPr="007D5FEA">
                        <w:rPr>
                          <w:sz w:val="36"/>
                          <w:szCs w:val="36"/>
                          <w:lang w:val="es-ES"/>
                        </w:rPr>
                        <w:t>Ciclo 2019-2</w:t>
                      </w:r>
                    </w:p>
                    <w:p w14:paraId="5DF5FF53" w14:textId="77777777" w:rsidR="0017691D" w:rsidRDefault="0017691D"/>
                    <w:p w14:paraId="4150EA85" w14:textId="77777777" w:rsidR="0017691D" w:rsidRPr="007D5FEA" w:rsidRDefault="0017691D">
                      <w:pPr>
                        <w:rPr>
                          <w:sz w:val="36"/>
                          <w:szCs w:val="36"/>
                          <w:lang w:val="es-ES"/>
                        </w:rPr>
                      </w:pPr>
                      <w:r w:rsidRPr="007D5FEA">
                        <w:rPr>
                          <w:sz w:val="36"/>
                          <w:szCs w:val="36"/>
                          <w:lang w:val="es-ES"/>
                        </w:rPr>
                        <w:t>Ciclo 2019-2</w:t>
                      </w:r>
                    </w:p>
                    <w:p w14:paraId="5841C236" w14:textId="77777777" w:rsidR="0017691D" w:rsidRDefault="0017691D"/>
                    <w:p w14:paraId="6DC47FE9" w14:textId="77777777" w:rsidR="0017691D" w:rsidRPr="007D5FEA" w:rsidRDefault="0017691D">
                      <w:pPr>
                        <w:rPr>
                          <w:sz w:val="36"/>
                          <w:szCs w:val="36"/>
                          <w:lang w:val="es-ES"/>
                        </w:rPr>
                      </w:pPr>
                      <w:r w:rsidRPr="007D5FEA">
                        <w:rPr>
                          <w:sz w:val="36"/>
                          <w:szCs w:val="36"/>
                          <w:lang w:val="es-ES"/>
                        </w:rPr>
                        <w:t>Ciclo 2019-2</w:t>
                      </w:r>
                    </w:p>
                    <w:p w14:paraId="266BF5DF" w14:textId="77777777" w:rsidR="0017691D" w:rsidRDefault="0017691D"/>
                    <w:p w14:paraId="16C438F7" w14:textId="77777777" w:rsidR="0017691D" w:rsidRPr="007D5FEA" w:rsidRDefault="0017691D">
                      <w:pPr>
                        <w:rPr>
                          <w:sz w:val="36"/>
                          <w:szCs w:val="36"/>
                          <w:lang w:val="es-ES"/>
                        </w:rPr>
                      </w:pPr>
                      <w:r w:rsidRPr="007D5FEA">
                        <w:rPr>
                          <w:sz w:val="36"/>
                          <w:szCs w:val="36"/>
                          <w:lang w:val="es-ES"/>
                        </w:rPr>
                        <w:t>Ciclo 2019-2</w:t>
                      </w:r>
                    </w:p>
                    <w:p w14:paraId="00CA241E" w14:textId="77777777" w:rsidR="0017691D" w:rsidRDefault="0017691D"/>
                    <w:p w14:paraId="65D831D8" w14:textId="77777777" w:rsidR="0017691D" w:rsidRPr="007D5FEA" w:rsidRDefault="0017691D">
                      <w:pPr>
                        <w:rPr>
                          <w:sz w:val="36"/>
                          <w:szCs w:val="36"/>
                          <w:lang w:val="es-ES"/>
                        </w:rPr>
                      </w:pPr>
                      <w:r w:rsidRPr="007D5FEA">
                        <w:rPr>
                          <w:sz w:val="36"/>
                          <w:szCs w:val="36"/>
                          <w:lang w:val="es-ES"/>
                        </w:rPr>
                        <w:t>Ciclo 2019-2</w:t>
                      </w:r>
                    </w:p>
                    <w:p w14:paraId="31FD05FC" w14:textId="77777777" w:rsidR="0017691D" w:rsidRDefault="0017691D"/>
                    <w:p w14:paraId="52DB63AC" w14:textId="77777777" w:rsidR="0017691D" w:rsidRPr="007D5FEA" w:rsidRDefault="0017691D">
                      <w:pPr>
                        <w:rPr>
                          <w:sz w:val="36"/>
                          <w:szCs w:val="36"/>
                          <w:lang w:val="es-ES"/>
                        </w:rPr>
                      </w:pPr>
                      <w:r w:rsidRPr="007D5FEA">
                        <w:rPr>
                          <w:sz w:val="36"/>
                          <w:szCs w:val="36"/>
                          <w:lang w:val="es-ES"/>
                        </w:rPr>
                        <w:t>Ciclo 2019-2</w:t>
                      </w:r>
                    </w:p>
                    <w:p w14:paraId="458B9021" w14:textId="77777777" w:rsidR="0017691D" w:rsidRDefault="0017691D"/>
                    <w:p w14:paraId="1625293E" w14:textId="77777777" w:rsidR="0017691D" w:rsidRPr="007D5FEA" w:rsidRDefault="0017691D">
                      <w:pPr>
                        <w:rPr>
                          <w:sz w:val="36"/>
                          <w:szCs w:val="36"/>
                          <w:lang w:val="es-ES"/>
                        </w:rPr>
                      </w:pPr>
                      <w:r w:rsidRPr="007D5FEA">
                        <w:rPr>
                          <w:sz w:val="36"/>
                          <w:szCs w:val="36"/>
                          <w:lang w:val="es-ES"/>
                        </w:rPr>
                        <w:t>Ciclo 2019-2</w:t>
                      </w:r>
                    </w:p>
                    <w:p w14:paraId="2AABEE8A" w14:textId="77777777" w:rsidR="0017691D" w:rsidRDefault="0017691D"/>
                    <w:p w14:paraId="20EAF4C2" w14:textId="77777777" w:rsidR="0017691D" w:rsidRPr="007D5FEA" w:rsidRDefault="0017691D">
                      <w:pPr>
                        <w:rPr>
                          <w:sz w:val="36"/>
                          <w:szCs w:val="36"/>
                          <w:lang w:val="es-ES"/>
                        </w:rPr>
                      </w:pPr>
                      <w:r w:rsidRPr="007D5FEA">
                        <w:rPr>
                          <w:sz w:val="36"/>
                          <w:szCs w:val="36"/>
                          <w:lang w:val="es-ES"/>
                        </w:rPr>
                        <w:t>Ciclo 2019-2</w:t>
                      </w:r>
                    </w:p>
                    <w:p w14:paraId="70BC7B09" w14:textId="77777777" w:rsidR="0017691D" w:rsidRDefault="0017691D"/>
                    <w:p w14:paraId="09C8E9D4" w14:textId="77777777" w:rsidR="0017691D" w:rsidRPr="007D5FEA" w:rsidRDefault="0017691D">
                      <w:pPr>
                        <w:rPr>
                          <w:sz w:val="36"/>
                          <w:szCs w:val="36"/>
                          <w:lang w:val="es-ES"/>
                        </w:rPr>
                      </w:pPr>
                      <w:r w:rsidRPr="007D5FEA">
                        <w:rPr>
                          <w:sz w:val="36"/>
                          <w:szCs w:val="36"/>
                          <w:lang w:val="es-ES"/>
                        </w:rPr>
                        <w:t>Ciclo 2019-2</w:t>
                      </w:r>
                    </w:p>
                    <w:p w14:paraId="7BBF30AB" w14:textId="77777777" w:rsidR="0017691D" w:rsidRDefault="0017691D"/>
                    <w:p w14:paraId="70BB1B56" w14:textId="77777777" w:rsidR="0017691D" w:rsidRPr="007D5FEA" w:rsidRDefault="0017691D">
                      <w:pPr>
                        <w:rPr>
                          <w:sz w:val="36"/>
                          <w:szCs w:val="36"/>
                          <w:lang w:val="es-ES"/>
                        </w:rPr>
                      </w:pPr>
                      <w:r w:rsidRPr="007D5FEA">
                        <w:rPr>
                          <w:sz w:val="36"/>
                          <w:szCs w:val="36"/>
                          <w:lang w:val="es-ES"/>
                        </w:rPr>
                        <w:t>Ciclo 2019-2</w:t>
                      </w:r>
                    </w:p>
                    <w:p w14:paraId="55149EF6" w14:textId="77777777" w:rsidR="0017691D" w:rsidRDefault="0017691D"/>
                    <w:p w14:paraId="132332CA" w14:textId="77777777" w:rsidR="0017691D" w:rsidRPr="007D5FEA" w:rsidRDefault="0017691D">
                      <w:pPr>
                        <w:rPr>
                          <w:sz w:val="36"/>
                          <w:szCs w:val="36"/>
                          <w:lang w:val="es-ES"/>
                        </w:rPr>
                      </w:pPr>
                      <w:r w:rsidRPr="007D5FEA">
                        <w:rPr>
                          <w:sz w:val="36"/>
                          <w:szCs w:val="36"/>
                          <w:lang w:val="es-ES"/>
                        </w:rPr>
                        <w:t>Ciclo 2019-2</w:t>
                      </w:r>
                    </w:p>
                    <w:p w14:paraId="486026AE" w14:textId="77777777" w:rsidR="0017691D" w:rsidRDefault="0017691D"/>
                    <w:p w14:paraId="2BB8BD00" w14:textId="77777777" w:rsidR="0017691D" w:rsidRPr="007D5FEA" w:rsidRDefault="0017691D">
                      <w:pPr>
                        <w:rPr>
                          <w:sz w:val="36"/>
                          <w:szCs w:val="36"/>
                          <w:lang w:val="es-ES"/>
                        </w:rPr>
                      </w:pPr>
                      <w:r w:rsidRPr="007D5FEA">
                        <w:rPr>
                          <w:sz w:val="36"/>
                          <w:szCs w:val="36"/>
                          <w:lang w:val="es-ES"/>
                        </w:rPr>
                        <w:t>Ciclo 2019-2</w:t>
                      </w:r>
                    </w:p>
                    <w:p w14:paraId="69377008" w14:textId="77777777" w:rsidR="0017691D" w:rsidRDefault="0017691D"/>
                    <w:p w14:paraId="0ED1C43E" w14:textId="77777777" w:rsidR="0017691D" w:rsidRPr="007D5FEA" w:rsidRDefault="0017691D">
                      <w:pPr>
                        <w:rPr>
                          <w:sz w:val="36"/>
                          <w:szCs w:val="36"/>
                          <w:lang w:val="es-ES"/>
                        </w:rPr>
                      </w:pPr>
                      <w:r w:rsidRPr="007D5FEA">
                        <w:rPr>
                          <w:sz w:val="36"/>
                          <w:szCs w:val="36"/>
                          <w:lang w:val="es-ES"/>
                        </w:rPr>
                        <w:t>Ciclo 2019-2</w:t>
                      </w:r>
                    </w:p>
                    <w:p w14:paraId="20623021" w14:textId="77777777" w:rsidR="0017691D" w:rsidRDefault="0017691D"/>
                    <w:p w14:paraId="71DD1EE7" w14:textId="77777777" w:rsidR="0017691D" w:rsidRPr="007D5FEA" w:rsidRDefault="0017691D">
                      <w:pPr>
                        <w:rPr>
                          <w:sz w:val="36"/>
                          <w:szCs w:val="36"/>
                          <w:lang w:val="es-ES"/>
                        </w:rPr>
                      </w:pPr>
                      <w:r w:rsidRPr="007D5FEA">
                        <w:rPr>
                          <w:sz w:val="36"/>
                          <w:szCs w:val="36"/>
                          <w:lang w:val="es-ES"/>
                        </w:rPr>
                        <w:t>Ciclo 2019-2</w:t>
                      </w:r>
                    </w:p>
                    <w:p w14:paraId="4AF7779B" w14:textId="77777777" w:rsidR="0017691D" w:rsidRDefault="0017691D"/>
                    <w:p w14:paraId="12B46089" w14:textId="77777777" w:rsidR="0017691D" w:rsidRPr="007D5FEA" w:rsidRDefault="0017691D">
                      <w:pPr>
                        <w:rPr>
                          <w:sz w:val="36"/>
                          <w:szCs w:val="36"/>
                          <w:lang w:val="es-ES"/>
                        </w:rPr>
                      </w:pPr>
                      <w:r w:rsidRPr="007D5FEA">
                        <w:rPr>
                          <w:sz w:val="36"/>
                          <w:szCs w:val="36"/>
                          <w:lang w:val="es-ES"/>
                        </w:rPr>
                        <w:t>Ciclo 2019-2</w:t>
                      </w:r>
                    </w:p>
                    <w:p w14:paraId="2CE81879" w14:textId="77777777" w:rsidR="0017691D" w:rsidRDefault="0017691D"/>
                    <w:p w14:paraId="5EFFB658" w14:textId="77777777" w:rsidR="0017691D" w:rsidRPr="007D5FEA" w:rsidRDefault="0017691D">
                      <w:pPr>
                        <w:rPr>
                          <w:sz w:val="36"/>
                          <w:szCs w:val="36"/>
                          <w:lang w:val="es-ES"/>
                        </w:rPr>
                      </w:pPr>
                      <w:r w:rsidRPr="007D5FEA">
                        <w:rPr>
                          <w:sz w:val="36"/>
                          <w:szCs w:val="36"/>
                          <w:lang w:val="es-ES"/>
                        </w:rPr>
                        <w:t>Ciclo 2019-2</w:t>
                      </w:r>
                    </w:p>
                    <w:p w14:paraId="13032663" w14:textId="77777777" w:rsidR="0017691D" w:rsidRDefault="0017691D"/>
                    <w:p w14:paraId="332831B5" w14:textId="3F655247" w:rsidR="0017691D" w:rsidRPr="007D5FEA" w:rsidRDefault="0017691D">
                      <w:pPr>
                        <w:rPr>
                          <w:sz w:val="36"/>
                          <w:szCs w:val="36"/>
                          <w:lang w:val="es-ES"/>
                        </w:rPr>
                      </w:pPr>
                      <w:r w:rsidRPr="007D5FEA">
                        <w:rPr>
                          <w:sz w:val="36"/>
                          <w:szCs w:val="36"/>
                          <w:lang w:val="es-ES"/>
                        </w:rPr>
                        <w:t>Ciclo 2019-2</w:t>
                      </w:r>
                    </w:p>
                    <w:p w14:paraId="2807C03A" w14:textId="77777777" w:rsidR="0017691D" w:rsidRDefault="0017691D"/>
                    <w:p w14:paraId="4C6631E2" w14:textId="77777777" w:rsidR="0017691D" w:rsidRPr="007D5FEA" w:rsidRDefault="0017691D">
                      <w:pPr>
                        <w:rPr>
                          <w:sz w:val="36"/>
                          <w:szCs w:val="36"/>
                          <w:lang w:val="es-ES"/>
                        </w:rPr>
                      </w:pPr>
                      <w:r w:rsidRPr="007D5FEA">
                        <w:rPr>
                          <w:sz w:val="36"/>
                          <w:szCs w:val="36"/>
                          <w:lang w:val="es-ES"/>
                        </w:rPr>
                        <w:t>Ciclo 2019-2</w:t>
                      </w:r>
                    </w:p>
                    <w:p w14:paraId="07948984" w14:textId="77777777" w:rsidR="0017691D" w:rsidRDefault="0017691D"/>
                    <w:p w14:paraId="686C3B55" w14:textId="77777777" w:rsidR="0017691D" w:rsidRPr="007D5FEA" w:rsidRDefault="0017691D">
                      <w:pPr>
                        <w:rPr>
                          <w:sz w:val="36"/>
                          <w:szCs w:val="36"/>
                          <w:lang w:val="es-ES"/>
                        </w:rPr>
                      </w:pPr>
                      <w:r w:rsidRPr="007D5FEA">
                        <w:rPr>
                          <w:sz w:val="36"/>
                          <w:szCs w:val="36"/>
                          <w:lang w:val="es-ES"/>
                        </w:rPr>
                        <w:t>Ciclo 2019-2</w:t>
                      </w:r>
                    </w:p>
                    <w:p w14:paraId="1B2D166E" w14:textId="77777777" w:rsidR="0017691D" w:rsidRDefault="0017691D"/>
                    <w:p w14:paraId="2BC238AD" w14:textId="77777777" w:rsidR="0017691D" w:rsidRPr="007D5FEA" w:rsidRDefault="0017691D">
                      <w:pPr>
                        <w:rPr>
                          <w:sz w:val="36"/>
                          <w:szCs w:val="36"/>
                          <w:lang w:val="es-ES"/>
                        </w:rPr>
                      </w:pPr>
                      <w:r w:rsidRPr="007D5FEA">
                        <w:rPr>
                          <w:sz w:val="36"/>
                          <w:szCs w:val="36"/>
                          <w:lang w:val="es-ES"/>
                        </w:rPr>
                        <w:t>Ciclo 2019-2</w:t>
                      </w:r>
                    </w:p>
                    <w:p w14:paraId="55051FF6" w14:textId="77777777" w:rsidR="0017691D" w:rsidRDefault="0017691D"/>
                    <w:p w14:paraId="40A7F569" w14:textId="77777777" w:rsidR="0017691D" w:rsidRPr="007D5FEA" w:rsidRDefault="0017691D">
                      <w:pPr>
                        <w:rPr>
                          <w:sz w:val="36"/>
                          <w:szCs w:val="36"/>
                          <w:lang w:val="es-ES"/>
                        </w:rPr>
                      </w:pPr>
                      <w:r w:rsidRPr="007D5FEA">
                        <w:rPr>
                          <w:sz w:val="36"/>
                          <w:szCs w:val="36"/>
                          <w:lang w:val="es-ES"/>
                        </w:rPr>
                        <w:t>Ciclo 2019-2</w:t>
                      </w:r>
                    </w:p>
                    <w:p w14:paraId="067E9D35" w14:textId="77777777" w:rsidR="0017691D" w:rsidRDefault="0017691D"/>
                    <w:p w14:paraId="4261A87C" w14:textId="77777777" w:rsidR="0017691D" w:rsidRPr="007D5FEA" w:rsidRDefault="0017691D">
                      <w:pPr>
                        <w:rPr>
                          <w:sz w:val="36"/>
                          <w:szCs w:val="36"/>
                          <w:lang w:val="es-ES"/>
                        </w:rPr>
                      </w:pPr>
                      <w:r w:rsidRPr="007D5FEA">
                        <w:rPr>
                          <w:sz w:val="36"/>
                          <w:szCs w:val="36"/>
                          <w:lang w:val="es-ES"/>
                        </w:rPr>
                        <w:t>Ciclo 2019-2</w:t>
                      </w:r>
                    </w:p>
                    <w:p w14:paraId="378979A9" w14:textId="77777777" w:rsidR="0017691D" w:rsidRDefault="0017691D"/>
                    <w:p w14:paraId="300D0F5A" w14:textId="77777777" w:rsidR="0017691D" w:rsidRPr="007D5FEA" w:rsidRDefault="0017691D">
                      <w:pPr>
                        <w:rPr>
                          <w:sz w:val="36"/>
                          <w:szCs w:val="36"/>
                          <w:lang w:val="es-ES"/>
                        </w:rPr>
                      </w:pPr>
                      <w:r w:rsidRPr="007D5FEA">
                        <w:rPr>
                          <w:sz w:val="36"/>
                          <w:szCs w:val="36"/>
                          <w:lang w:val="es-ES"/>
                        </w:rPr>
                        <w:t>Ciclo 2019-2</w:t>
                      </w:r>
                    </w:p>
                    <w:p w14:paraId="0012CA10" w14:textId="77777777" w:rsidR="0017691D" w:rsidRDefault="0017691D"/>
                    <w:p w14:paraId="6BDE7D89" w14:textId="77777777" w:rsidR="0017691D" w:rsidRPr="007D5FEA" w:rsidRDefault="0017691D">
                      <w:pPr>
                        <w:rPr>
                          <w:sz w:val="36"/>
                          <w:szCs w:val="36"/>
                          <w:lang w:val="es-ES"/>
                        </w:rPr>
                      </w:pPr>
                      <w:r w:rsidRPr="007D5FEA">
                        <w:rPr>
                          <w:sz w:val="36"/>
                          <w:szCs w:val="36"/>
                          <w:lang w:val="es-ES"/>
                        </w:rPr>
                        <w:t>Ciclo 2019-2</w:t>
                      </w:r>
                    </w:p>
                    <w:p w14:paraId="5182D3AD" w14:textId="77777777" w:rsidR="0017691D" w:rsidRDefault="0017691D"/>
                    <w:p w14:paraId="22FF727C" w14:textId="77777777" w:rsidR="0017691D" w:rsidRPr="007D5FEA" w:rsidRDefault="0017691D">
                      <w:pPr>
                        <w:rPr>
                          <w:sz w:val="36"/>
                          <w:szCs w:val="36"/>
                          <w:lang w:val="es-ES"/>
                        </w:rPr>
                      </w:pPr>
                      <w:r w:rsidRPr="007D5FEA">
                        <w:rPr>
                          <w:sz w:val="36"/>
                          <w:szCs w:val="36"/>
                          <w:lang w:val="es-ES"/>
                        </w:rPr>
                        <w:t>Ciclo 2019-2</w:t>
                      </w:r>
                    </w:p>
                    <w:p w14:paraId="3CD7C255" w14:textId="77777777" w:rsidR="0017691D" w:rsidRDefault="0017691D"/>
                    <w:p w14:paraId="3C471510" w14:textId="77777777" w:rsidR="0017691D" w:rsidRPr="007D5FEA" w:rsidRDefault="0017691D">
                      <w:pPr>
                        <w:rPr>
                          <w:sz w:val="36"/>
                          <w:szCs w:val="36"/>
                          <w:lang w:val="es-ES"/>
                        </w:rPr>
                      </w:pPr>
                      <w:r w:rsidRPr="007D5FEA">
                        <w:rPr>
                          <w:sz w:val="36"/>
                          <w:szCs w:val="36"/>
                          <w:lang w:val="es-ES"/>
                        </w:rPr>
                        <w:t>Ciclo 2019-2</w:t>
                      </w:r>
                    </w:p>
                    <w:p w14:paraId="0DFFED05" w14:textId="77777777" w:rsidR="0017691D" w:rsidRDefault="0017691D"/>
                    <w:p w14:paraId="2E348301" w14:textId="77777777" w:rsidR="0017691D" w:rsidRPr="007D5FEA" w:rsidRDefault="0017691D">
                      <w:pPr>
                        <w:rPr>
                          <w:sz w:val="36"/>
                          <w:szCs w:val="36"/>
                          <w:lang w:val="es-ES"/>
                        </w:rPr>
                      </w:pPr>
                      <w:r w:rsidRPr="007D5FEA">
                        <w:rPr>
                          <w:sz w:val="36"/>
                          <w:szCs w:val="36"/>
                          <w:lang w:val="es-ES"/>
                        </w:rPr>
                        <w:t>Ciclo 2019-2</w:t>
                      </w:r>
                    </w:p>
                    <w:p w14:paraId="2F927AF5" w14:textId="77777777" w:rsidR="0017691D" w:rsidRDefault="0017691D"/>
                    <w:p w14:paraId="2183C852" w14:textId="77777777" w:rsidR="0017691D" w:rsidRPr="007D5FEA" w:rsidRDefault="0017691D">
                      <w:pPr>
                        <w:rPr>
                          <w:sz w:val="36"/>
                          <w:szCs w:val="36"/>
                          <w:lang w:val="es-ES"/>
                        </w:rPr>
                      </w:pPr>
                      <w:r w:rsidRPr="007D5FEA">
                        <w:rPr>
                          <w:sz w:val="36"/>
                          <w:szCs w:val="36"/>
                          <w:lang w:val="es-ES"/>
                        </w:rPr>
                        <w:t>Ciclo 2019-2</w:t>
                      </w:r>
                    </w:p>
                    <w:p w14:paraId="57A8B7EC" w14:textId="77777777" w:rsidR="0017691D" w:rsidRDefault="0017691D"/>
                    <w:p w14:paraId="7EA4B32B" w14:textId="77777777" w:rsidR="0017691D" w:rsidRPr="007D5FEA" w:rsidRDefault="0017691D">
                      <w:pPr>
                        <w:rPr>
                          <w:sz w:val="36"/>
                          <w:szCs w:val="36"/>
                          <w:lang w:val="es-ES"/>
                        </w:rPr>
                      </w:pPr>
                      <w:r w:rsidRPr="007D5FEA">
                        <w:rPr>
                          <w:sz w:val="36"/>
                          <w:szCs w:val="36"/>
                          <w:lang w:val="es-ES"/>
                        </w:rPr>
                        <w:t>Ciclo 2019-2</w:t>
                      </w:r>
                    </w:p>
                    <w:p w14:paraId="0F7A820B" w14:textId="77777777" w:rsidR="0017691D" w:rsidRDefault="0017691D"/>
                    <w:p w14:paraId="69DB9891" w14:textId="77777777" w:rsidR="0017691D" w:rsidRPr="007D5FEA" w:rsidRDefault="0017691D">
                      <w:pPr>
                        <w:rPr>
                          <w:sz w:val="36"/>
                          <w:szCs w:val="36"/>
                          <w:lang w:val="es-ES"/>
                        </w:rPr>
                      </w:pPr>
                      <w:r w:rsidRPr="007D5FEA">
                        <w:rPr>
                          <w:sz w:val="36"/>
                          <w:szCs w:val="36"/>
                          <w:lang w:val="es-ES"/>
                        </w:rPr>
                        <w:t>Ciclo 2019-2</w:t>
                      </w:r>
                    </w:p>
                    <w:p w14:paraId="2878D1D6" w14:textId="77777777" w:rsidR="0017691D" w:rsidRDefault="0017691D"/>
                    <w:p w14:paraId="3E16CC71" w14:textId="77777777" w:rsidR="0017691D" w:rsidRPr="007D5FEA" w:rsidRDefault="0017691D">
                      <w:pPr>
                        <w:rPr>
                          <w:sz w:val="36"/>
                          <w:szCs w:val="36"/>
                          <w:lang w:val="es-ES"/>
                        </w:rPr>
                      </w:pPr>
                      <w:r w:rsidRPr="007D5FEA">
                        <w:rPr>
                          <w:sz w:val="36"/>
                          <w:szCs w:val="36"/>
                          <w:lang w:val="es-ES"/>
                        </w:rPr>
                        <w:t>Ciclo 2019-2</w:t>
                      </w:r>
                    </w:p>
                    <w:p w14:paraId="0BADF2C1" w14:textId="77777777" w:rsidR="0017691D" w:rsidRDefault="0017691D"/>
                    <w:p w14:paraId="2B469894" w14:textId="77777777" w:rsidR="0017691D" w:rsidRPr="007D5FEA" w:rsidRDefault="0017691D">
                      <w:pPr>
                        <w:rPr>
                          <w:sz w:val="36"/>
                          <w:szCs w:val="36"/>
                          <w:lang w:val="es-ES"/>
                        </w:rPr>
                      </w:pPr>
                      <w:r w:rsidRPr="007D5FEA">
                        <w:rPr>
                          <w:sz w:val="36"/>
                          <w:szCs w:val="36"/>
                          <w:lang w:val="es-ES"/>
                        </w:rPr>
                        <w:t>Ciclo 2019-2</w:t>
                      </w:r>
                    </w:p>
                    <w:p w14:paraId="4E581DA9" w14:textId="77777777" w:rsidR="0017691D" w:rsidRDefault="0017691D"/>
                    <w:p w14:paraId="715D8F81" w14:textId="3F655247" w:rsidR="0017691D" w:rsidRPr="007D5FEA" w:rsidRDefault="0017691D">
                      <w:pPr>
                        <w:rPr>
                          <w:sz w:val="36"/>
                          <w:szCs w:val="36"/>
                          <w:lang w:val="es-ES"/>
                        </w:rPr>
                      </w:pPr>
                      <w:r w:rsidRPr="007D5FEA">
                        <w:rPr>
                          <w:sz w:val="36"/>
                          <w:szCs w:val="36"/>
                          <w:lang w:val="es-ES"/>
                        </w:rPr>
                        <w:t>Ciclo 2019-2</w:t>
                      </w:r>
                    </w:p>
                    <w:p w14:paraId="2D572D65" w14:textId="77777777" w:rsidR="0017691D" w:rsidRDefault="0017691D"/>
                    <w:p w14:paraId="047533F7" w14:textId="77777777" w:rsidR="0017691D" w:rsidRPr="007D5FEA" w:rsidRDefault="0017691D">
                      <w:pPr>
                        <w:rPr>
                          <w:sz w:val="36"/>
                          <w:szCs w:val="36"/>
                          <w:lang w:val="es-ES"/>
                        </w:rPr>
                      </w:pPr>
                      <w:r w:rsidRPr="007D5FEA">
                        <w:rPr>
                          <w:sz w:val="36"/>
                          <w:szCs w:val="36"/>
                          <w:lang w:val="es-ES"/>
                        </w:rPr>
                        <w:t>Ciclo 2019-2</w:t>
                      </w:r>
                    </w:p>
                    <w:p w14:paraId="1F574E05" w14:textId="77777777" w:rsidR="0017691D" w:rsidRDefault="0017691D"/>
                    <w:p w14:paraId="7358CDA3" w14:textId="77777777" w:rsidR="0017691D" w:rsidRPr="007D5FEA" w:rsidRDefault="0017691D">
                      <w:pPr>
                        <w:rPr>
                          <w:sz w:val="36"/>
                          <w:szCs w:val="36"/>
                          <w:lang w:val="es-ES"/>
                        </w:rPr>
                      </w:pPr>
                      <w:r w:rsidRPr="007D5FEA">
                        <w:rPr>
                          <w:sz w:val="36"/>
                          <w:szCs w:val="36"/>
                          <w:lang w:val="es-ES"/>
                        </w:rPr>
                        <w:t>Ciclo 2019-2</w:t>
                      </w:r>
                    </w:p>
                    <w:p w14:paraId="30D5CC6B" w14:textId="77777777" w:rsidR="0017691D" w:rsidRDefault="0017691D"/>
                    <w:p w14:paraId="150FF56C" w14:textId="77777777" w:rsidR="0017691D" w:rsidRPr="007D5FEA" w:rsidRDefault="0017691D">
                      <w:pPr>
                        <w:rPr>
                          <w:sz w:val="36"/>
                          <w:szCs w:val="36"/>
                          <w:lang w:val="es-ES"/>
                        </w:rPr>
                      </w:pPr>
                      <w:r w:rsidRPr="007D5FEA">
                        <w:rPr>
                          <w:sz w:val="36"/>
                          <w:szCs w:val="36"/>
                          <w:lang w:val="es-ES"/>
                        </w:rPr>
                        <w:t>Ciclo 2019-2</w:t>
                      </w:r>
                    </w:p>
                    <w:p w14:paraId="2046EDD4" w14:textId="77777777" w:rsidR="0017691D" w:rsidRDefault="0017691D"/>
                    <w:p w14:paraId="5C1E9D54" w14:textId="77777777" w:rsidR="0017691D" w:rsidRPr="007D5FEA" w:rsidRDefault="0017691D">
                      <w:pPr>
                        <w:rPr>
                          <w:sz w:val="36"/>
                          <w:szCs w:val="36"/>
                          <w:lang w:val="es-ES"/>
                        </w:rPr>
                      </w:pPr>
                      <w:r w:rsidRPr="007D5FEA">
                        <w:rPr>
                          <w:sz w:val="36"/>
                          <w:szCs w:val="36"/>
                          <w:lang w:val="es-ES"/>
                        </w:rPr>
                        <w:t>Ciclo 2019-2</w:t>
                      </w:r>
                    </w:p>
                    <w:p w14:paraId="1D868C04" w14:textId="77777777" w:rsidR="0017691D" w:rsidRDefault="0017691D"/>
                    <w:p w14:paraId="4DB62987" w14:textId="77777777" w:rsidR="0017691D" w:rsidRPr="007D5FEA" w:rsidRDefault="0017691D">
                      <w:pPr>
                        <w:rPr>
                          <w:sz w:val="36"/>
                          <w:szCs w:val="36"/>
                          <w:lang w:val="es-ES"/>
                        </w:rPr>
                      </w:pPr>
                      <w:r w:rsidRPr="007D5FEA">
                        <w:rPr>
                          <w:sz w:val="36"/>
                          <w:szCs w:val="36"/>
                          <w:lang w:val="es-ES"/>
                        </w:rPr>
                        <w:t>Ciclo 2019-2</w:t>
                      </w:r>
                    </w:p>
                    <w:p w14:paraId="60640319" w14:textId="77777777" w:rsidR="0017691D" w:rsidRDefault="0017691D"/>
                    <w:p w14:paraId="77D7B4DD" w14:textId="77777777" w:rsidR="0017691D" w:rsidRPr="007D5FEA" w:rsidRDefault="0017691D">
                      <w:pPr>
                        <w:rPr>
                          <w:sz w:val="36"/>
                          <w:szCs w:val="36"/>
                          <w:lang w:val="es-ES"/>
                        </w:rPr>
                      </w:pPr>
                      <w:r w:rsidRPr="007D5FEA">
                        <w:rPr>
                          <w:sz w:val="36"/>
                          <w:szCs w:val="36"/>
                          <w:lang w:val="es-ES"/>
                        </w:rPr>
                        <w:t>Ciclo 2019-2</w:t>
                      </w:r>
                    </w:p>
                    <w:p w14:paraId="294279DF" w14:textId="77777777" w:rsidR="0017691D" w:rsidRDefault="0017691D"/>
                    <w:p w14:paraId="764A35F4" w14:textId="77777777" w:rsidR="0017691D" w:rsidRPr="007D5FEA" w:rsidRDefault="0017691D">
                      <w:pPr>
                        <w:rPr>
                          <w:sz w:val="36"/>
                          <w:szCs w:val="36"/>
                          <w:lang w:val="es-ES"/>
                        </w:rPr>
                      </w:pPr>
                      <w:r w:rsidRPr="007D5FEA">
                        <w:rPr>
                          <w:sz w:val="36"/>
                          <w:szCs w:val="36"/>
                          <w:lang w:val="es-ES"/>
                        </w:rPr>
                        <w:t>Ciclo 2019-2</w:t>
                      </w:r>
                    </w:p>
                    <w:p w14:paraId="1804B898" w14:textId="77777777" w:rsidR="0017691D" w:rsidRDefault="0017691D"/>
                    <w:p w14:paraId="2092D251" w14:textId="3F655247" w:rsidR="0017691D" w:rsidRPr="007D5FEA" w:rsidRDefault="0017691D">
                      <w:pPr>
                        <w:rPr>
                          <w:sz w:val="36"/>
                          <w:szCs w:val="36"/>
                          <w:lang w:val="es-ES"/>
                        </w:rPr>
                      </w:pPr>
                      <w:r w:rsidRPr="007D5FEA">
                        <w:rPr>
                          <w:sz w:val="36"/>
                          <w:szCs w:val="36"/>
                          <w:lang w:val="es-ES"/>
                        </w:rPr>
                        <w:t>Ciclo 2019-2</w:t>
                      </w:r>
                    </w:p>
                    <w:p w14:paraId="3B9B4099" w14:textId="77777777" w:rsidR="0017691D" w:rsidRDefault="0017691D"/>
                    <w:p w14:paraId="4E09F8E2" w14:textId="77777777" w:rsidR="0017691D" w:rsidRPr="007D5FEA" w:rsidRDefault="0017691D">
                      <w:pPr>
                        <w:rPr>
                          <w:sz w:val="36"/>
                          <w:szCs w:val="36"/>
                          <w:lang w:val="es-ES"/>
                        </w:rPr>
                      </w:pPr>
                      <w:r w:rsidRPr="007D5FEA">
                        <w:rPr>
                          <w:sz w:val="36"/>
                          <w:szCs w:val="36"/>
                          <w:lang w:val="es-ES"/>
                        </w:rPr>
                        <w:t>Ciclo 2019-2</w:t>
                      </w:r>
                    </w:p>
                    <w:p w14:paraId="6F9DE4FE" w14:textId="77777777" w:rsidR="0017691D" w:rsidRDefault="0017691D"/>
                    <w:p w14:paraId="1766DDE3" w14:textId="77777777" w:rsidR="0017691D" w:rsidRPr="007D5FEA" w:rsidRDefault="0017691D">
                      <w:pPr>
                        <w:rPr>
                          <w:sz w:val="36"/>
                          <w:szCs w:val="36"/>
                          <w:lang w:val="es-ES"/>
                        </w:rPr>
                      </w:pPr>
                      <w:r w:rsidRPr="007D5FEA">
                        <w:rPr>
                          <w:sz w:val="36"/>
                          <w:szCs w:val="36"/>
                          <w:lang w:val="es-ES"/>
                        </w:rPr>
                        <w:t>Ciclo 2019-2</w:t>
                      </w:r>
                    </w:p>
                    <w:p w14:paraId="605AF972" w14:textId="77777777" w:rsidR="0017691D" w:rsidRDefault="0017691D"/>
                    <w:p w14:paraId="1D207C28" w14:textId="77777777" w:rsidR="0017691D" w:rsidRPr="007D5FEA" w:rsidRDefault="0017691D">
                      <w:pPr>
                        <w:rPr>
                          <w:sz w:val="36"/>
                          <w:szCs w:val="36"/>
                          <w:lang w:val="es-ES"/>
                        </w:rPr>
                      </w:pPr>
                      <w:r w:rsidRPr="007D5FEA">
                        <w:rPr>
                          <w:sz w:val="36"/>
                          <w:szCs w:val="36"/>
                          <w:lang w:val="es-ES"/>
                        </w:rPr>
                        <w:t>Ciclo 2019-2</w:t>
                      </w:r>
                    </w:p>
                    <w:p w14:paraId="0247DA09" w14:textId="77777777" w:rsidR="0017691D" w:rsidRDefault="0017691D"/>
                    <w:p w14:paraId="4F2E5D4C" w14:textId="3B7F6EA6" w:rsidR="0017691D" w:rsidRPr="007D5FEA" w:rsidRDefault="0017691D">
                      <w:pPr>
                        <w:rPr>
                          <w:sz w:val="36"/>
                          <w:szCs w:val="36"/>
                          <w:lang w:val="es-ES"/>
                        </w:rPr>
                      </w:pPr>
                      <w:r w:rsidRPr="007D5FEA">
                        <w:rPr>
                          <w:sz w:val="36"/>
                          <w:szCs w:val="36"/>
                          <w:lang w:val="es-ES"/>
                        </w:rPr>
                        <w:t>Ciclo 2019-2</w:t>
                      </w:r>
                    </w:p>
                    <w:p w14:paraId="40BE0B9E" w14:textId="77777777" w:rsidR="0017691D" w:rsidRDefault="0017691D"/>
                    <w:p w14:paraId="55D09286" w14:textId="77777777" w:rsidR="0017691D" w:rsidRPr="007D5FEA" w:rsidRDefault="0017691D">
                      <w:pPr>
                        <w:rPr>
                          <w:sz w:val="36"/>
                          <w:szCs w:val="36"/>
                          <w:lang w:val="es-ES"/>
                        </w:rPr>
                      </w:pPr>
                      <w:r w:rsidRPr="007D5FEA">
                        <w:rPr>
                          <w:sz w:val="36"/>
                          <w:szCs w:val="36"/>
                          <w:lang w:val="es-ES"/>
                        </w:rPr>
                        <w:t>Ciclo 2019-2</w:t>
                      </w:r>
                    </w:p>
                    <w:p w14:paraId="3D920E9F" w14:textId="77777777" w:rsidR="0017691D" w:rsidRDefault="0017691D"/>
                    <w:p w14:paraId="3DA0B1B4" w14:textId="77777777" w:rsidR="0017691D" w:rsidRPr="007D5FEA" w:rsidRDefault="0017691D">
                      <w:pPr>
                        <w:rPr>
                          <w:sz w:val="36"/>
                          <w:szCs w:val="36"/>
                          <w:lang w:val="es-ES"/>
                        </w:rPr>
                      </w:pPr>
                      <w:r w:rsidRPr="007D5FEA">
                        <w:rPr>
                          <w:sz w:val="36"/>
                          <w:szCs w:val="36"/>
                          <w:lang w:val="es-ES"/>
                        </w:rPr>
                        <w:t>Ciclo 2019-2</w:t>
                      </w:r>
                    </w:p>
                    <w:p w14:paraId="58CE0913" w14:textId="77777777" w:rsidR="0017691D" w:rsidRDefault="0017691D"/>
                    <w:p w14:paraId="37C9D7A9" w14:textId="5FCC22CF" w:rsidR="0017691D" w:rsidRPr="007D5FEA" w:rsidRDefault="0017691D">
                      <w:pPr>
                        <w:rPr>
                          <w:sz w:val="36"/>
                          <w:szCs w:val="36"/>
                          <w:lang w:val="es-ES"/>
                        </w:rPr>
                      </w:pPr>
                      <w:r w:rsidRPr="007D5FEA">
                        <w:rPr>
                          <w:sz w:val="36"/>
                          <w:szCs w:val="36"/>
                          <w:lang w:val="es-ES"/>
                        </w:rPr>
                        <w:t>Ciclo 2019-2</w:t>
                      </w:r>
                    </w:p>
                  </w:txbxContent>
                </v:textbox>
              </v:shape>
            </w:pict>
          </mc:Fallback>
        </mc:AlternateContent>
      </w:r>
      <w:r w:rsidR="00A02D48">
        <w:rPr>
          <w:noProof/>
          <w:lang w:eastAsia="es-PE"/>
        </w:rPr>
        <w:drawing>
          <wp:anchor distT="0" distB="0" distL="114300" distR="114300" simplePos="0" relativeHeight="251687936" behindDoc="0" locked="0" layoutInCell="1" allowOverlap="1" wp14:anchorId="44C68216" wp14:editId="76D5B640">
            <wp:simplePos x="0" y="0"/>
            <wp:positionH relativeFrom="column">
              <wp:posOffset>-395877</wp:posOffset>
            </wp:positionH>
            <wp:positionV relativeFrom="paragraph">
              <wp:posOffset>6686187</wp:posOffset>
            </wp:positionV>
            <wp:extent cx="791309" cy="774790"/>
            <wp:effectExtent l="0" t="0" r="889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9">
                      <a:extLst>
                        <a:ext uri="{28A0092B-C50C-407E-A947-70E740481C1C}">
                          <a14:useLocalDpi xmlns:a14="http://schemas.microsoft.com/office/drawing/2010/main" val="0"/>
                        </a:ext>
                      </a:extLst>
                    </a:blip>
                    <a:stretch>
                      <a:fillRect/>
                    </a:stretch>
                  </pic:blipFill>
                  <pic:spPr>
                    <a:xfrm rot="10800000" flipH="1" flipV="1">
                      <a:off x="0" y="0"/>
                      <a:ext cx="791309" cy="7747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659264" behindDoc="1" locked="0" layoutInCell="1" allowOverlap="1" wp14:anchorId="0A97A853" wp14:editId="0F6FB856">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45F"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" fillcolor="red" stroked="f" strokeweight="2pt">
                <w10:wrap anchory="page"/>
              </v:rect>
            </w:pict>
          </mc:Fallback>
        </mc:AlternateContent>
      </w:r>
      <w:r w:rsidR="004B7E44">
        <w:br w:type="page"/>
      </w:r>
      <w:bookmarkStart w:id="4590" w:name="_Toc25222919"/>
      <w:bookmarkStart w:id="4591" w:name="_Toc25223349"/>
      <w:bookmarkStart w:id="4592" w:name="_Toc25224065"/>
      <w:bookmarkStart w:id="4593" w:name="_Toc25224295"/>
      <w:bookmarkStart w:id="4594" w:name="_Toc25247109"/>
    </w:p>
    <w:p w14:paraId="28C07199" w14:textId="551AB4C3" w:rsidR="00395FFD" w:rsidRPr="00395FFD" w:rsidRDefault="00395FFD" w:rsidP="00395FFD">
      <w:pPr>
        <w:pStyle w:val="TDC3"/>
        <w:rPr>
          <w:rStyle w:val="Hipervnculo"/>
          <w:color w:val="auto"/>
        </w:rPr>
      </w:pPr>
      <w:bookmarkStart w:id="4595" w:name="_Toc25309778"/>
      <w:r w:rsidRPr="00395FFD">
        <w:rPr>
          <w:rStyle w:val="Hipervnculo"/>
          <w:color w:val="auto"/>
        </w:rPr>
        <w:lastRenderedPageBreak/>
        <w:t>Indice</w:t>
      </w:r>
    </w:p>
    <w:p w14:paraId="2BBF2CFD" w14:textId="64FA0E6A" w:rsidR="00395FFD" w:rsidRPr="00395FFD" w:rsidRDefault="00395FFD" w:rsidP="00395FFD">
      <w:pPr>
        <w:pStyle w:val="TDC3"/>
        <w:rPr>
          <w:rFonts w:cstheme="minorBidi"/>
          <w:lang w:val="es-ES" w:eastAsia="es-ES"/>
        </w:rPr>
      </w:pPr>
      <w:r w:rsidRPr="00395FFD">
        <w:rPr>
          <w:rStyle w:val="Hipervnculo"/>
          <w:color w:val="auto"/>
          <w:sz w:val="28"/>
          <w:szCs w:val="28"/>
        </w:rPr>
        <w:t>CHAPTER STARTUP BUSINESS MODEL</w:t>
      </w:r>
      <w:hyperlink w:anchor="_Toc26201336" w:history="1">
        <w:r w:rsidRPr="00395FFD">
          <w:rPr>
            <w:webHidden/>
          </w:rPr>
          <w:tab/>
        </w:r>
        <w:r w:rsidRPr="00395FFD">
          <w:rPr>
            <w:webHidden/>
          </w:rPr>
          <w:fldChar w:fldCharType="begin"/>
        </w:r>
        <w:r w:rsidRPr="00395FFD">
          <w:rPr>
            <w:webHidden/>
          </w:rPr>
          <w:instrText xml:space="preserve"> PAGEREF _Toc26201336 \h </w:instrText>
        </w:r>
        <w:r w:rsidRPr="00395FFD">
          <w:rPr>
            <w:webHidden/>
          </w:rPr>
        </w:r>
        <w:r w:rsidRPr="00395FFD">
          <w:rPr>
            <w:webHidden/>
          </w:rPr>
          <w:fldChar w:fldCharType="separate"/>
        </w:r>
        <w:r w:rsidR="00D956E0">
          <w:rPr>
            <w:webHidden/>
          </w:rPr>
          <w:t>4</w:t>
        </w:r>
        <w:r w:rsidRPr="00395FFD">
          <w:rPr>
            <w:webHidden/>
          </w:rPr>
          <w:fldChar w:fldCharType="end"/>
        </w:r>
      </w:hyperlink>
    </w:p>
    <w:p w14:paraId="602D9D5B" w14:textId="661C3BAB"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37"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Startup Profile</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_Toc26201337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0FA95C8" w14:textId="385C25B6" w:rsidR="00395FFD" w:rsidRPr="00395FFD" w:rsidRDefault="00395FFD" w:rsidP="00395FFD">
      <w:pPr>
        <w:pStyle w:val="TDC3"/>
        <w:rPr>
          <w:rFonts w:cstheme="minorBidi"/>
          <w:lang w:val="es-ES" w:eastAsia="es-ES"/>
        </w:rPr>
      </w:pPr>
      <w:hyperlink w:anchor="_Toc26201338" w:history="1">
        <w:r w:rsidRPr="00395FFD">
          <w:rPr>
            <w:rStyle w:val="Hipervnculo"/>
            <w:color w:val="auto"/>
            <w:sz w:val="28"/>
            <w:szCs w:val="28"/>
          </w:rPr>
          <w:t>Descripción de la StartUp</w:t>
        </w:r>
        <w:bookmarkStart w:id="4596" w:name="_GoBack"/>
        <w:bookmarkEnd w:id="4596"/>
        <w:r w:rsidRPr="00395FFD">
          <w:rPr>
            <w:webHidden/>
          </w:rPr>
          <w:tab/>
        </w:r>
        <w:r w:rsidRPr="00395FFD">
          <w:rPr>
            <w:webHidden/>
          </w:rPr>
          <w:fldChar w:fldCharType="begin"/>
        </w:r>
        <w:r w:rsidRPr="00395FFD">
          <w:rPr>
            <w:webHidden/>
          </w:rPr>
          <w:instrText xml:space="preserve"> PAGEREF _Toc26201338 \h </w:instrText>
        </w:r>
        <w:r w:rsidRPr="00395FFD">
          <w:rPr>
            <w:webHidden/>
          </w:rPr>
        </w:r>
        <w:r w:rsidRPr="00395FFD">
          <w:rPr>
            <w:webHidden/>
          </w:rPr>
          <w:fldChar w:fldCharType="separate"/>
        </w:r>
        <w:r w:rsidR="00D956E0">
          <w:rPr>
            <w:webHidden/>
          </w:rPr>
          <w:t>4</w:t>
        </w:r>
        <w:r w:rsidRPr="00395FFD">
          <w:rPr>
            <w:webHidden/>
          </w:rPr>
          <w:fldChar w:fldCharType="end"/>
        </w:r>
      </w:hyperlink>
    </w:p>
    <w:p w14:paraId="3850FECF" w14:textId="4DB2F393"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39"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Profile</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_Toc26201339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64C2D49" w14:textId="11F84E37" w:rsidR="00395FFD" w:rsidRPr="00395FFD" w:rsidRDefault="00395FFD" w:rsidP="00395FFD">
      <w:pPr>
        <w:pStyle w:val="TDC3"/>
        <w:rPr>
          <w:rFonts w:cstheme="minorBidi"/>
          <w:lang w:val="es-ES" w:eastAsia="es-ES"/>
        </w:rPr>
      </w:pPr>
      <w:hyperlink w:anchor="_Toc26201340" w:history="1">
        <w:r w:rsidRPr="00395FFD">
          <w:rPr>
            <w:rStyle w:val="Hipervnculo"/>
            <w:bCs/>
            <w:i/>
            <w:iCs/>
            <w:color w:val="auto"/>
            <w:sz w:val="28"/>
            <w:szCs w:val="28"/>
          </w:rPr>
          <w:t>Nombre del Producto</w:t>
        </w:r>
        <w:r w:rsidRPr="00395FFD">
          <w:rPr>
            <w:webHidden/>
          </w:rPr>
          <w:tab/>
        </w:r>
        <w:r w:rsidRPr="00395FFD">
          <w:rPr>
            <w:webHidden/>
          </w:rPr>
          <w:fldChar w:fldCharType="begin"/>
        </w:r>
        <w:r w:rsidRPr="00395FFD">
          <w:rPr>
            <w:webHidden/>
          </w:rPr>
          <w:instrText xml:space="preserve"> PAGEREF _Toc26201340 \h </w:instrText>
        </w:r>
        <w:r w:rsidRPr="00395FFD">
          <w:rPr>
            <w:webHidden/>
          </w:rPr>
        </w:r>
        <w:r w:rsidRPr="00395FFD">
          <w:rPr>
            <w:webHidden/>
          </w:rPr>
          <w:fldChar w:fldCharType="separate"/>
        </w:r>
        <w:r w:rsidR="00D956E0">
          <w:rPr>
            <w:webHidden/>
          </w:rPr>
          <w:t>5</w:t>
        </w:r>
        <w:r w:rsidRPr="00395FFD">
          <w:rPr>
            <w:webHidden/>
          </w:rPr>
          <w:fldChar w:fldCharType="end"/>
        </w:r>
      </w:hyperlink>
    </w:p>
    <w:p w14:paraId="0371F415" w14:textId="2B78B748" w:rsidR="00395FFD" w:rsidRPr="00395FFD" w:rsidRDefault="00395FFD" w:rsidP="00395FFD">
      <w:pPr>
        <w:pStyle w:val="TDC3"/>
        <w:rPr>
          <w:rFonts w:cstheme="minorBidi"/>
          <w:lang w:val="es-ES" w:eastAsia="es-ES"/>
        </w:rPr>
      </w:pPr>
      <w:hyperlink w:anchor="_Toc26201341" w:history="1">
        <w:r w:rsidRPr="00395FFD">
          <w:rPr>
            <w:rStyle w:val="Hipervnculo"/>
            <w:bCs/>
            <w:color w:val="auto"/>
            <w:sz w:val="28"/>
            <w:szCs w:val="28"/>
          </w:rPr>
          <w:t>Antecedente y problemática</w:t>
        </w:r>
        <w:r w:rsidRPr="00395FFD">
          <w:rPr>
            <w:webHidden/>
          </w:rPr>
          <w:tab/>
        </w:r>
        <w:r w:rsidRPr="00395FFD">
          <w:rPr>
            <w:webHidden/>
          </w:rPr>
          <w:fldChar w:fldCharType="begin"/>
        </w:r>
        <w:r w:rsidRPr="00395FFD">
          <w:rPr>
            <w:webHidden/>
          </w:rPr>
          <w:instrText xml:space="preserve"> PAGEREF _Toc26201341 \h </w:instrText>
        </w:r>
        <w:r w:rsidRPr="00395FFD">
          <w:rPr>
            <w:webHidden/>
          </w:rPr>
        </w:r>
        <w:r w:rsidRPr="00395FFD">
          <w:rPr>
            <w:webHidden/>
          </w:rPr>
          <w:fldChar w:fldCharType="separate"/>
        </w:r>
        <w:r w:rsidR="00D956E0">
          <w:rPr>
            <w:webHidden/>
          </w:rPr>
          <w:t>5</w:t>
        </w:r>
        <w:r w:rsidRPr="00395FFD">
          <w:rPr>
            <w:webHidden/>
          </w:rPr>
          <w:fldChar w:fldCharType="end"/>
        </w:r>
      </w:hyperlink>
    </w:p>
    <w:p w14:paraId="45AD83B3" w14:textId="3F0BEC3D"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2" w:history="1">
        <w:r w:rsidRPr="00395FFD">
          <w:rPr>
            <w:rStyle w:val="Hipervnculo"/>
            <w:rFonts w:ascii="Zizou Slab Black" w:hAnsi="Zizou Slab Black"/>
            <w:b w:val="0"/>
            <w:noProof/>
            <w:color w:val="auto"/>
            <w:sz w:val="28"/>
            <w:szCs w:val="2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Lean UX Problemática Statement</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_Toc26201342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CA23B1A" w14:textId="18E311D4"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3"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Lean UX Assumptions (Business outcomes, User, User outcomes, Features)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_Toc26201343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6C21C73" w14:textId="71DE1994"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4"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Lean UX Hypothesis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_Toc26201344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FCA56F9" w14:textId="364A382B"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5" w:history="1">
        <w:r w:rsidRPr="00395FFD">
          <w:rPr>
            <w:rStyle w:val="Hipervnculo"/>
            <w:rFonts w:ascii="Zizou Slab Black" w:hAnsi="Zizou Slab Black"/>
            <w:b w:val="0"/>
            <w:caps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TEAM DEVELOPMENT</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_Toc26201345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0775736" w14:textId="027BF08F"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46"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_Toc26201346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D599AC5" w14:textId="0BFC87DC"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0" w:anchor="_Toc26201347"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Nuestro Equipo</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_Toc26201347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1933D7A" w14:textId="559B867E"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54"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REQUERIMENTS</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_Toc26201354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8AA36DB" w14:textId="2D91880E"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55"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Stories (with ID,Description,Acceptance criteria)</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_Toc26201355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507389D" w14:textId="55CEE372"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59"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 Be Scenario Map</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_Toc26201359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113BCB2" w14:textId="60551ED6"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0"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PRODUCT DESIGN</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_Toc26201360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D3AD474" w14:textId="02EF002F"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1"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Principle Statements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_Toc26201361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4F52D2C" w14:textId="1D65D8B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2"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Approaches Statements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_Toc26201362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CD2D252" w14:textId="5AE182C5"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3" w:history="1">
        <w:r w:rsidRPr="00395FFD">
          <w:rPr>
            <w:rStyle w:val="Hipervnculo"/>
            <w:rFonts w:ascii="Zizou Slab Black" w:hAnsi="Zizou Slab Black"/>
            <w:b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Architectural Styles &amp; Patterns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_Toc26201363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EDB4565" w14:textId="1AFFCCCF"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4"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 Diagram</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_Toc26201364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D01F09D" w14:textId="37BD632B"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5"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Approaches-driven ViewPoints Diagram</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_Toc26201365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E785E00" w14:textId="3E51F9F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7"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Relational/Non-relational Database Diagram</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_Toc26201367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ABAEADD" w14:textId="1DC97681"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8"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PRODUCT UX DESIGN &amp;</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_Toc26201368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FD0D0FD" w14:textId="6500F22F"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69"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PROTOTYPING</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_Toc26201369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8EE564C" w14:textId="74F729AD"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0"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Style Guidelines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_Toc26201370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A717A06" w14:textId="23032D82"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1"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Responsive Web App User Flow Diagrams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_Toc26201371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E631EE7" w14:textId="2ADBB715"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2"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Responsive Web App Wireframes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_Toc26201372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BA58551" w14:textId="338614DD"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3"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PRODUCT IMPLEMENTATION</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_Toc26201373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7F868F0" w14:textId="2A340E15"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4" w:history="1">
        <w:r w:rsidRPr="00395FFD">
          <w:rPr>
            <w:rStyle w:val="Hipervnculo"/>
            <w:rFonts w:ascii="Zizou Slab Black" w:hAnsi="Zizou Slab Black"/>
            <w:b w:val="0"/>
            <w:caps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 VALIDATION</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_Toc26201374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FDEAA6A" w14:textId="52C6D0B9"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5"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Backlog with User Stories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_Toc26201375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C3C5536" w14:textId="74727317"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6"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Backlogs with Selected User Stories and Tasks</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_Toc26201376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19DD500" w14:textId="1735FDE1"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8"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Development Configuration</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_Toc26201378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F015FC7" w14:textId="387922B6"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79"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Application Core Testing Suite</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_Toc26201379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2C43C06" w14:textId="1018E33D" w:rsidR="00395FFD" w:rsidRPr="00395FFD" w:rsidRDefault="00395FFD" w:rsidP="00395FFD">
      <w:pPr>
        <w:pStyle w:val="TDC3"/>
        <w:rPr>
          <w:rFonts w:cstheme="minorBidi"/>
          <w:lang w:val="es-ES" w:eastAsia="es-ES"/>
        </w:rPr>
      </w:pPr>
      <w:hyperlink w:anchor="_Toc26201380" w:history="1">
        <w:r w:rsidRPr="00395FFD">
          <w:rPr>
            <w:rStyle w:val="Hipervnculo"/>
            <w:color w:val="auto"/>
            <w:sz w:val="28"/>
            <w:szCs w:val="28"/>
          </w:rPr>
          <w:t>Deployed Startup Product Responsive Landing Page Web App</w:t>
        </w:r>
        <w:r w:rsidRPr="00395FFD">
          <w:rPr>
            <w:webHidden/>
          </w:rPr>
          <w:tab/>
        </w:r>
        <w:r w:rsidRPr="00395FFD">
          <w:rPr>
            <w:webHidden/>
          </w:rPr>
          <w:fldChar w:fldCharType="begin"/>
        </w:r>
        <w:r w:rsidRPr="00395FFD">
          <w:rPr>
            <w:webHidden/>
          </w:rPr>
          <w:instrText xml:space="preserve"> PAGEREF _Toc26201380 \h </w:instrText>
        </w:r>
        <w:r w:rsidRPr="00395FFD">
          <w:rPr>
            <w:webHidden/>
          </w:rPr>
        </w:r>
        <w:r w:rsidRPr="00395FFD">
          <w:rPr>
            <w:webHidden/>
          </w:rPr>
          <w:fldChar w:fldCharType="separate"/>
        </w:r>
        <w:r w:rsidR="00D956E0">
          <w:rPr>
            <w:webHidden/>
          </w:rPr>
          <w:t>55</w:t>
        </w:r>
        <w:r w:rsidRPr="00395FFD">
          <w:rPr>
            <w:webHidden/>
          </w:rPr>
          <w:fldChar w:fldCharType="end"/>
        </w:r>
      </w:hyperlink>
    </w:p>
    <w:p w14:paraId="3D3F66C8" w14:textId="139D8CAB" w:rsidR="00395FFD" w:rsidRPr="00395FFD" w:rsidRDefault="00395FFD" w:rsidP="00395FFD">
      <w:pPr>
        <w:pStyle w:val="TDC2"/>
        <w:tabs>
          <w:tab w:val="right" w:leader="dot" w:pos="10178"/>
        </w:tabs>
        <w:rPr>
          <w:rFonts w:ascii="Zizou Slab Black" w:hAnsi="Zizou Slab Black" w:cstheme="minorBidi"/>
          <w:b w:val="0"/>
          <w:bC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81" w:history="1">
        <w:r w:rsidRPr="00395FFD">
          <w:rPr>
            <w:rStyle w:val="Hipervnculo"/>
            <w:rFonts w:ascii="Zizou Slab Black" w:hAnsi="Zizou Slab Black"/>
            <w:b w:val="0"/>
            <w:noProof/>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Pattern Based Web Application</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_Toc26201381 \h </w:instrTex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59</w:t>
        </w:r>
        <w:r w:rsidRPr="00395FFD">
          <w:rPr>
            <w:rFonts w:ascii="Zizou Slab Black" w:hAnsi="Zizou Slab Black"/>
            <w:b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456CDC4" w14:textId="56C68BD8" w:rsidR="00395FFD" w:rsidRPr="00395FFD" w:rsidRDefault="00395FFD" w:rsidP="00395FFD">
      <w:pPr>
        <w:pStyle w:val="TDC1"/>
        <w:tabs>
          <w:tab w:val="right" w:leader="dot" w:pos="10178"/>
        </w:tabs>
        <w:rPr>
          <w:rFonts w:ascii="Zizou Slab Black" w:hAnsi="Zizou Slab Black"/>
          <w:b w:val="0"/>
          <w:bCs w:val="0"/>
          <w:caps w:val="0"/>
          <w:noProof/>
          <w:color w:val="auto"/>
          <w:sz w:val="28"/>
          <w:szCs w:val="28"/>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6201382" w:history="1">
        <w:r w:rsidRPr="00395FFD">
          <w:rPr>
            <w:rStyle w:val="Hipervnculo"/>
            <w:rFonts w:ascii="Zizou Slab Black" w:hAnsi="Zizou Slab Black"/>
            <w:b w:val="0"/>
            <w:caps w:val="0"/>
            <w:noProof/>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Conclusiones</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_Toc26201382 \h </w:instrTex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956E0">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w:t>
        </w:r>
        <w:r w:rsidRPr="00395FFD">
          <w:rPr>
            <w:rFonts w:ascii="Zizou Slab Black" w:hAnsi="Zizou Slab Black"/>
            <w:b w:val="0"/>
            <w:caps w:val="0"/>
            <w:noProof/>
            <w:webHidde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8C12D4A" w14:textId="5120B124" w:rsidR="0017691D" w:rsidRDefault="0017691D">
      <w:pPr>
        <w:spacing w:after="200"/>
        <w:rPr>
          <w:rFonts w:ascii="Zizou Slab Medium" w:eastAsia="Times New Roman" w:hAnsi="Zizou Slab Medium" w:cs="Times New Roman"/>
          <w:color w:val="auto"/>
          <w:sz w:val="24"/>
        </w:rPr>
      </w:pPr>
    </w:p>
    <w:p w14:paraId="7E583A13" w14:textId="0300DE20" w:rsidR="00395FFD" w:rsidRDefault="00395FFD">
      <w:pPr>
        <w:spacing w:after="200"/>
        <w:rPr>
          <w:rFonts w:ascii="Zizou Slab Medium" w:eastAsia="Times New Roman" w:hAnsi="Zizou Slab Medium" w:cs="Times New Roman"/>
          <w:color w:val="auto"/>
          <w:sz w:val="24"/>
        </w:rPr>
      </w:pPr>
      <w:r>
        <w:rPr>
          <w:rFonts w:ascii="Zizou Slab Medium" w:eastAsia="Times New Roman" w:hAnsi="Zizou Slab Medium" w:cs="Times New Roman"/>
          <w:color w:val="auto"/>
          <w:sz w:val="24"/>
        </w:rPr>
        <w:br w:type="page"/>
      </w:r>
    </w:p>
    <w:p w14:paraId="53562433" w14:textId="77777777" w:rsidR="00D446E8" w:rsidRDefault="00D446E8">
      <w:pPr>
        <w:spacing w:after="200"/>
        <w:rPr>
          <w:rFonts w:ascii="Zizou Slab Medium" w:eastAsia="Times New Roman" w:hAnsi="Zizou Slab Medium" w:cs="Times New Roman"/>
          <w:color w:val="auto"/>
          <w:sz w:val="24"/>
        </w:rPr>
      </w:pPr>
    </w:p>
    <w:p w14:paraId="39FFC94E" w14:textId="5ACC2B5E" w:rsidR="00E805D9" w:rsidRPr="00445AA5" w:rsidRDefault="00E805D9" w:rsidP="00D446E8">
      <w:pPr>
        <w:pStyle w:val="Ttulo3"/>
        <w:rPr>
          <w:lang w:val="en-US"/>
        </w:rPr>
      </w:pPr>
      <w:bookmarkStart w:id="4597" w:name="_Toc26201335"/>
      <w:r>
        <w:rPr>
          <w:noProof/>
          <w:lang w:eastAsia="es-PE"/>
        </w:rPr>
        <mc:AlternateContent>
          <mc:Choice Requires="wps">
            <w:drawing>
              <wp:anchor distT="0" distB="0" distL="114300" distR="114300" simplePos="0" relativeHeight="251932672" behindDoc="0" locked="0" layoutInCell="1" allowOverlap="1" wp14:anchorId="6B52572E" wp14:editId="1319FCB1">
                <wp:simplePos x="0" y="0"/>
                <wp:positionH relativeFrom="margin">
                  <wp:align>right</wp:align>
                </wp:positionH>
                <wp:positionV relativeFrom="paragraph">
                  <wp:posOffset>62865</wp:posOffset>
                </wp:positionV>
                <wp:extent cx="1229360" cy="463550"/>
                <wp:effectExtent l="0" t="0" r="8890" b="0"/>
                <wp:wrapSquare wrapText="bothSides"/>
                <wp:docPr id="15" name="Rectangle 15"/>
                <wp:cNvGraphicFramePr/>
                <a:graphic xmlns:a="http://schemas.openxmlformats.org/drawingml/2006/main">
                  <a:graphicData uri="http://schemas.microsoft.com/office/word/2010/wordprocessingShape">
                    <wps:wsp>
                      <wps:cNvSpPr/>
                      <wps:spPr>
                        <a:xfrm>
                          <a:off x="0" y="0"/>
                          <a:ext cx="1229360" cy="4635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917815" w14:textId="58ABB950" w:rsidR="0017691D" w:rsidRPr="006C46C4" w:rsidRDefault="0017691D"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3DB8AACD" w14:textId="77777777" w:rsidR="0017691D" w:rsidRPr="00D52776" w:rsidRDefault="0017691D"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707D46E6" w14:textId="77777777" w:rsidR="0017691D" w:rsidRDefault="0017691D"/>
                          <w:p w14:paraId="1D90676F" w14:textId="77777777" w:rsidR="0017691D" w:rsidRPr="006C46C4" w:rsidRDefault="0017691D"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49A6900F" w14:textId="77777777" w:rsidR="0017691D" w:rsidRPr="00D52776" w:rsidRDefault="0017691D"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572E" id="Rectangle 15" o:spid="_x0000_s1033" style="position:absolute;margin-left:45.6pt;margin-top:4.95pt;width:96.8pt;height:36.5pt;z-index:251932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" fillcolor="red" stroked="f" strokeweight="2pt">
                <v:textbox>
                  <w:txbxContent>
                    <w:p w14:paraId="4E917815" w14:textId="58ABB950" w:rsidR="0017691D" w:rsidRPr="006C46C4" w:rsidRDefault="0017691D"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3DB8AACD" w14:textId="77777777" w:rsidR="0017691D" w:rsidRPr="00D52776" w:rsidRDefault="0017691D"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707D46E6" w14:textId="77777777" w:rsidR="0017691D" w:rsidRDefault="0017691D"/>
                    <w:p w14:paraId="1D90676F" w14:textId="77777777" w:rsidR="0017691D" w:rsidRPr="006C46C4" w:rsidRDefault="0017691D"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49A6900F" w14:textId="77777777" w:rsidR="0017691D" w:rsidRPr="00D52776" w:rsidRDefault="0017691D"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w10:wrap type="square" anchorx="margin"/>
              </v:rect>
            </w:pict>
          </mc:Fallback>
        </mc:AlternateContent>
      </w:r>
      <w:bookmarkStart w:id="4598" w:name="_Toc25222920"/>
      <w:bookmarkStart w:id="4599" w:name="_Toc25247110"/>
      <w:bookmarkStart w:id="4600" w:name="_Toc25309779"/>
      <w:bookmarkEnd w:id="4590"/>
      <w:bookmarkEnd w:id="4591"/>
      <w:bookmarkEnd w:id="4592"/>
      <w:bookmarkEnd w:id="4593"/>
      <w:bookmarkEnd w:id="4594"/>
      <w:bookmarkEnd w:id="4595"/>
      <w:r w:rsidR="00D52776" w:rsidRPr="00A23099">
        <w:rPr>
          <w:lang w:val="en-US"/>
        </w:rPr>
        <w:t>C</w:t>
      </w:r>
      <w:r w:rsidRPr="00A23099">
        <w:rPr>
          <w:lang w:val="en-US"/>
        </w:rPr>
        <w:t>HAPTER STARTUP BUSINESS MODEL</w:t>
      </w:r>
      <w:bookmarkEnd w:id="4597"/>
      <w:bookmarkEnd w:id="4598"/>
      <w:bookmarkEnd w:id="4599"/>
      <w:bookmarkEnd w:id="4600"/>
    </w:p>
    <w:p w14:paraId="11464B6F" w14:textId="65A8ADA2" w:rsidR="00D446E8" w:rsidRDefault="00D446E8" w:rsidP="00771BA0">
      <w:pPr>
        <w:pStyle w:val="Ttulo2"/>
        <w:rPr>
          <w:rFonts w:ascii="Zizou Slab Bold" w:hAnsi="Zizou Slab Bold"/>
          <w:color w:val="auto"/>
          <w:lang w:val="en-US"/>
        </w:rPr>
      </w:pPr>
      <w:bookmarkStart w:id="4601" w:name="_Toc25222921"/>
      <w:bookmarkStart w:id="4602" w:name="_Toc25223351"/>
      <w:bookmarkStart w:id="4603" w:name="_Toc25247111"/>
      <w:bookmarkStart w:id="4604" w:name="_Toc25309780"/>
      <w:bookmarkStart w:id="4605" w:name="_Toc26201336"/>
      <w:r>
        <w:rPr>
          <w:noProof/>
          <w:lang w:eastAsia="es-PE"/>
        </w:rPr>
        <mc:AlternateContent>
          <mc:Choice Requires="wps">
            <w:drawing>
              <wp:anchor distT="0" distB="0" distL="114300" distR="114300" simplePos="0" relativeHeight="251930624" behindDoc="0" locked="0" layoutInCell="1" allowOverlap="1" wp14:anchorId="4A543F2C" wp14:editId="22938246">
                <wp:simplePos x="0" y="0"/>
                <wp:positionH relativeFrom="margin">
                  <wp:align>right</wp:align>
                </wp:positionH>
                <wp:positionV relativeFrom="paragraph">
                  <wp:posOffset>100330</wp:posOffset>
                </wp:positionV>
                <wp:extent cx="1238885" cy="1134110"/>
                <wp:effectExtent l="0" t="0" r="0" b="8890"/>
                <wp:wrapNone/>
                <wp:docPr id="13" name="Rectangle 13"/>
                <wp:cNvGraphicFramePr/>
                <a:graphic xmlns:a="http://schemas.openxmlformats.org/drawingml/2006/main">
                  <a:graphicData uri="http://schemas.microsoft.com/office/word/2010/wordprocessingShape">
                    <wps:wsp>
                      <wps:cNvSpPr/>
                      <wps:spPr>
                        <a:xfrm>
                          <a:off x="0" y="0"/>
                          <a:ext cx="1238885" cy="113411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E97FE0"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6FDB8A3D" w14:textId="77777777" w:rsidR="0017691D" w:rsidRDefault="0017691D"/>
                          <w:p w14:paraId="54534C81"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1AAAE4EE" w14:textId="77777777" w:rsidR="0017691D" w:rsidRDefault="0017691D"/>
                          <w:p w14:paraId="6BF83AD9"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2CF67DEF" w14:textId="77777777" w:rsidR="0017691D" w:rsidRDefault="0017691D"/>
                          <w:p w14:paraId="7A9C7153" w14:textId="03CDA66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43F2C" id="Rectangle 13" o:spid="_x0000_s1034" style="position:absolute;margin-left:46.35pt;margin-top:7.9pt;width:97.55pt;height:89.3pt;z-index:25193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" fillcolor="red" stroked="f" strokeweight="2pt">
                <v:textbox inset="2.5mm,.5mm,2.5mm,.5mm">
                  <w:txbxContent>
                    <w:p w14:paraId="43E97FE0"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6FDB8A3D" w14:textId="77777777" w:rsidR="0017691D" w:rsidRDefault="0017691D"/>
                    <w:p w14:paraId="54534C81"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1AAAE4EE" w14:textId="77777777" w:rsidR="0017691D" w:rsidRDefault="0017691D"/>
                    <w:p w14:paraId="6BF83AD9" w14:textId="7777777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2CF67DEF" w14:textId="77777777" w:rsidR="0017691D" w:rsidRDefault="0017691D"/>
                    <w:p w14:paraId="7A9C7153" w14:textId="03CDA667" w:rsidR="0017691D" w:rsidRPr="00D52776" w:rsidRDefault="0017691D"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v:textbox>
                <w10:wrap anchorx="margin"/>
              </v:rect>
            </w:pict>
          </mc:Fallback>
        </mc:AlternateContent>
      </w:r>
      <w:bookmarkEnd w:id="4605"/>
    </w:p>
    <w:p w14:paraId="258652E8" w14:textId="45B9A08A" w:rsidR="004B7E44" w:rsidRPr="00771BA0" w:rsidRDefault="00D83311" w:rsidP="00771BA0">
      <w:pPr>
        <w:pStyle w:val="Ttulo2"/>
        <w:rPr>
          <w:rFonts w:ascii="Zizou Slab Bold" w:hAnsi="Zizou Slab Bold"/>
          <w:color w:val="auto"/>
          <w:lang w:val="en-US"/>
        </w:rPr>
      </w:pPr>
      <w:bookmarkStart w:id="4606" w:name="_Toc26201337"/>
      <w:r w:rsidRPr="00771BA0">
        <w:rPr>
          <w:rFonts w:ascii="Zizou Slab Bold" w:hAnsi="Zizou Slab Bold"/>
          <w:color w:val="auto"/>
          <w:lang w:val="en-US"/>
        </w:rPr>
        <w:t>Startup Profile</w:t>
      </w:r>
      <w:bookmarkEnd w:id="4601"/>
      <w:bookmarkEnd w:id="4602"/>
      <w:bookmarkEnd w:id="4603"/>
      <w:bookmarkEnd w:id="4604"/>
      <w:bookmarkEnd w:id="4606"/>
      <w:r w:rsidRPr="00771BA0">
        <w:rPr>
          <w:rFonts w:ascii="Zizou Slab Bold" w:hAnsi="Zizou Slab Bold"/>
          <w:color w:val="auto"/>
          <w:lang w:val="en-US"/>
        </w:rPr>
        <w:t xml:space="preserve"> </w:t>
      </w:r>
    </w:p>
    <w:p w14:paraId="2D274F78" w14:textId="1A801D06" w:rsidR="00547AE9" w:rsidRPr="00771BA0" w:rsidRDefault="007C0861" w:rsidP="00771BA0">
      <w:pPr>
        <w:pStyle w:val="Ttulo3"/>
      </w:pPr>
      <w:bookmarkStart w:id="4607" w:name="_Toc25247112"/>
      <w:bookmarkStart w:id="4608" w:name="_Toc25309781"/>
      <w:bookmarkStart w:id="4609" w:name="_Toc26201338"/>
      <w:r w:rsidRPr="00771BA0">
        <w:t>Descripción</w:t>
      </w:r>
      <w:r w:rsidR="00547AE9" w:rsidRPr="00771BA0">
        <w:t xml:space="preserve"> de la </w:t>
      </w:r>
      <w:proofErr w:type="spellStart"/>
      <w:proofErr w:type="gramStart"/>
      <w:r w:rsidR="00547AE9" w:rsidRPr="00771BA0">
        <w:t>StartUp</w:t>
      </w:r>
      <w:bookmarkEnd w:id="4607"/>
      <w:bookmarkEnd w:id="4608"/>
      <w:bookmarkEnd w:id="4609"/>
      <w:proofErr w:type="spellEnd"/>
      <w:proofErr w:type="gramEnd"/>
    </w:p>
    <w:p w14:paraId="3D42BFD1" w14:textId="77777777" w:rsidR="00AF309D" w:rsidRPr="00DA5853" w:rsidRDefault="002B7814" w:rsidP="00A52486">
      <w:pPr>
        <w:rPr>
          <w:rFonts w:cs="Times New Roman"/>
          <w:color w:val="auto"/>
          <w:szCs w:val="28"/>
        </w:rPr>
      </w:pPr>
      <w:r w:rsidRPr="00DA5853">
        <w:rPr>
          <w:rFonts w:cs="Times New Roman"/>
          <w:color w:val="auto"/>
          <w:szCs w:val="28"/>
        </w:rPr>
        <w:t>Astra es una empresa emergente conformado por 4 estudiantes de la Universidad Peruana de Ciencias Aplicadas (UPC),</w:t>
      </w:r>
      <w:r w:rsidR="00AF309D" w:rsidRPr="00DA5853">
        <w:rPr>
          <w:rFonts w:cs="Times New Roman"/>
          <w:color w:val="auto"/>
          <w:szCs w:val="28"/>
        </w:rPr>
        <w:t xml:space="preserve"> el cual tiene como propósito buscar soluciones efectivas y eficientes a las problemáticas en el sector médico.</w:t>
      </w:r>
    </w:p>
    <w:p w14:paraId="1DEE1051" w14:textId="7BE4B999" w:rsidR="0053166E" w:rsidRPr="00DA5853" w:rsidRDefault="00AF309D" w:rsidP="00A52486">
      <w:pPr>
        <w:rPr>
          <w:rFonts w:cs="Times New Roman"/>
          <w:color w:val="auto"/>
          <w:szCs w:val="28"/>
        </w:rPr>
      </w:pPr>
      <w:r w:rsidRPr="00DA5853">
        <w:rPr>
          <w:rFonts w:cs="Times New Roman"/>
          <w:color w:val="auto"/>
          <w:szCs w:val="28"/>
        </w:rPr>
        <w:t>El proyecto</w:t>
      </w:r>
      <w:r w:rsidR="008A494E" w:rsidRPr="00DA5853">
        <w:rPr>
          <w:rFonts w:cs="Times New Roman"/>
          <w:color w:val="auto"/>
          <w:szCs w:val="28"/>
        </w:rPr>
        <w:t xml:space="preserve"> inicio en una de las conversaciones habituales que uno mantenía donde se </w:t>
      </w:r>
      <w:r w:rsidR="00234F4F" w:rsidRPr="00DA5853">
        <w:rPr>
          <w:rFonts w:cs="Times New Roman"/>
          <w:color w:val="auto"/>
          <w:szCs w:val="28"/>
        </w:rPr>
        <w:t>mencionó</w:t>
      </w:r>
      <w:r w:rsidR="008A494E" w:rsidRPr="00DA5853">
        <w:rPr>
          <w:rFonts w:cs="Times New Roman"/>
          <w:color w:val="auto"/>
          <w:szCs w:val="28"/>
        </w:rPr>
        <w:t xml:space="preserve"> que en la empresa donde trabajaba </w:t>
      </w:r>
      <w:r w:rsidR="00234F4F" w:rsidRPr="00DA5853">
        <w:rPr>
          <w:rFonts w:cs="Times New Roman"/>
          <w:color w:val="auto"/>
          <w:szCs w:val="28"/>
        </w:rPr>
        <w:t>la madr</w:t>
      </w:r>
      <w:r w:rsidR="00516989" w:rsidRPr="00DA5853">
        <w:rPr>
          <w:rFonts w:cs="Times New Roman"/>
          <w:color w:val="auto"/>
          <w:szCs w:val="28"/>
        </w:rPr>
        <w:t>e</w:t>
      </w:r>
      <w:r w:rsidR="004A309C" w:rsidRPr="00DA5853">
        <w:rPr>
          <w:rFonts w:cs="Times New Roman"/>
          <w:color w:val="auto"/>
          <w:szCs w:val="28"/>
        </w:rPr>
        <w:t>, el cual es una empresa dedicada a la venta de material y equipos médicos,</w:t>
      </w:r>
      <w:r w:rsidR="008A494E" w:rsidRPr="00DA5853">
        <w:rPr>
          <w:rFonts w:cs="Times New Roman"/>
          <w:color w:val="auto"/>
          <w:szCs w:val="28"/>
        </w:rPr>
        <w:t xml:space="preserve"> de un integrante </w:t>
      </w:r>
      <w:r w:rsidR="00234F4F" w:rsidRPr="00DA5853">
        <w:rPr>
          <w:rFonts w:cs="Times New Roman"/>
          <w:color w:val="auto"/>
          <w:szCs w:val="28"/>
        </w:rPr>
        <w:t>tenía</w:t>
      </w:r>
      <w:r w:rsidR="008A494E" w:rsidRPr="00DA5853">
        <w:rPr>
          <w:rFonts w:cs="Times New Roman"/>
          <w:color w:val="auto"/>
          <w:szCs w:val="28"/>
        </w:rPr>
        <w:t xml:space="preserve"> problemas en cierta área. Luego de hablar un poco sobre dicha problemática, y analizando el potencial de dicho mercado surgió la idea</w:t>
      </w:r>
      <w:r w:rsidR="002B7814" w:rsidRPr="00DA5853">
        <w:rPr>
          <w:rFonts w:cs="Times New Roman"/>
          <w:color w:val="auto"/>
          <w:szCs w:val="28"/>
        </w:rPr>
        <w:t xml:space="preserve"> </w:t>
      </w:r>
      <w:r w:rsidR="008A494E" w:rsidRPr="00DA5853">
        <w:rPr>
          <w:rFonts w:cs="Times New Roman"/>
          <w:color w:val="auto"/>
          <w:szCs w:val="28"/>
        </w:rPr>
        <w:t>de lanzar Astra</w:t>
      </w:r>
      <w:r w:rsidR="0053166E" w:rsidRPr="00DA5853">
        <w:rPr>
          <w:rFonts w:cs="Times New Roman"/>
          <w:color w:val="auto"/>
          <w:szCs w:val="28"/>
        </w:rPr>
        <w:t>,</w:t>
      </w:r>
      <w:r w:rsidR="008A494E" w:rsidRPr="00DA5853">
        <w:rPr>
          <w:rFonts w:cs="Times New Roman"/>
          <w:color w:val="auto"/>
          <w:szCs w:val="28"/>
        </w:rPr>
        <w:t xml:space="preserve"> </w:t>
      </w:r>
      <w:r w:rsidR="0053166E" w:rsidRPr="00DA5853">
        <w:rPr>
          <w:rFonts w:cs="Times New Roman"/>
          <w:color w:val="auto"/>
          <w:szCs w:val="28"/>
        </w:rPr>
        <w:t xml:space="preserve">proyecto dedicado a agilizar la productividad y eficiencia de </w:t>
      </w:r>
      <w:r w:rsidR="00690D56" w:rsidRPr="00DA5853">
        <w:rPr>
          <w:rFonts w:cs="Times New Roman"/>
          <w:color w:val="auto"/>
          <w:szCs w:val="28"/>
        </w:rPr>
        <w:t>las diversas áreas</w:t>
      </w:r>
      <w:r w:rsidR="0053166E" w:rsidRPr="00DA5853">
        <w:rPr>
          <w:rFonts w:cs="Times New Roman"/>
          <w:color w:val="auto"/>
          <w:szCs w:val="28"/>
        </w:rPr>
        <w:t xml:space="preserve"> del sector médico.</w:t>
      </w:r>
    </w:p>
    <w:p w14:paraId="267315BF" w14:textId="7C3CF5A0" w:rsidR="006578E6" w:rsidRPr="00DA5853" w:rsidRDefault="00234F4F" w:rsidP="00A52486">
      <w:pPr>
        <w:rPr>
          <w:rFonts w:cs="Times New Roman"/>
          <w:color w:val="auto"/>
          <w:szCs w:val="28"/>
        </w:rPr>
      </w:pPr>
      <w:r w:rsidRPr="00DA5853">
        <w:rPr>
          <w:rFonts w:cs="Times New Roman"/>
          <w:color w:val="auto"/>
          <w:szCs w:val="28"/>
        </w:rPr>
        <w:t>Misión:</w:t>
      </w:r>
    </w:p>
    <w:p w14:paraId="49A80811" w14:textId="2465F144" w:rsidR="00690D56" w:rsidRPr="00DA5853" w:rsidRDefault="00690D56" w:rsidP="00A52486">
      <w:pPr>
        <w:rPr>
          <w:rFonts w:cs="Times New Roman"/>
          <w:color w:val="auto"/>
          <w:szCs w:val="28"/>
        </w:rPr>
      </w:pPr>
      <w:r w:rsidRPr="00DA5853">
        <w:rPr>
          <w:rFonts w:cs="Times New Roman"/>
          <w:color w:val="auto"/>
          <w:szCs w:val="28"/>
        </w:rPr>
        <w:t>Buscamos que a través de nuestra plataforma nuestros clientes puedan dar uso de nuestros servicios tanto en el sector médico, una de las prioridades a cumplir será la optimización y agilización de procesos tanto en la parte de mantenimiento como en la documentación esta con el fin de reducir perdidas de dinero.</w:t>
      </w:r>
    </w:p>
    <w:p w14:paraId="143DFC9A" w14:textId="77777777" w:rsidR="00690D56" w:rsidRPr="00DA5853" w:rsidRDefault="00234F4F" w:rsidP="00A52486">
      <w:pPr>
        <w:rPr>
          <w:rFonts w:cs="Times New Roman"/>
          <w:color w:val="auto"/>
          <w:szCs w:val="28"/>
        </w:rPr>
      </w:pPr>
      <w:r w:rsidRPr="00DA5853">
        <w:rPr>
          <w:rFonts w:cs="Times New Roman"/>
          <w:color w:val="auto"/>
          <w:szCs w:val="28"/>
        </w:rPr>
        <w:t>Visión:</w:t>
      </w:r>
    </w:p>
    <w:p w14:paraId="35A7B9D1" w14:textId="4F38D2AF" w:rsidR="00A23099" w:rsidRDefault="00690D56" w:rsidP="00A23099">
      <w:pPr>
        <w:rPr>
          <w:rFonts w:ascii="Zizou Slab Medium" w:hAnsi="Zizou Slab Medium"/>
          <w:color w:val="auto"/>
          <w:sz w:val="24"/>
          <w:szCs w:val="24"/>
        </w:rPr>
      </w:pPr>
      <w:r w:rsidRPr="00DA5853">
        <w:rPr>
          <w:color w:val="auto"/>
          <w:szCs w:val="28"/>
        </w:rPr>
        <w:t>Situarnos como líderes en el mercado de servicios tanto en el rubro medico como en otros rubros, a través de nuestro servicio calidad e innovación. Teniendo como meta la satisfacción de nuestros clientes. Siempre guiados por una actitud éti</w:t>
      </w:r>
      <w:r w:rsidR="00A52486" w:rsidRPr="00DA5853">
        <w:rPr>
          <w:color w:val="auto"/>
          <w:szCs w:val="28"/>
        </w:rPr>
        <w:t>ca y honesta</w:t>
      </w:r>
      <w:r w:rsidR="00A52486">
        <w:rPr>
          <w:rFonts w:ascii="Zizou Slab Medium" w:hAnsi="Zizou Slab Medium"/>
          <w:color w:val="auto"/>
          <w:sz w:val="24"/>
          <w:szCs w:val="24"/>
        </w:rPr>
        <w:t>.</w:t>
      </w:r>
      <w:bookmarkStart w:id="4610" w:name="_Toc25222923"/>
      <w:bookmarkStart w:id="4611" w:name="_Toc25223354"/>
      <w:bookmarkStart w:id="4612" w:name="_Toc25247113"/>
    </w:p>
    <w:p w14:paraId="51F7650E" w14:textId="77777777" w:rsidR="00A23099" w:rsidRDefault="00A23099">
      <w:pPr>
        <w:spacing w:after="200"/>
        <w:rPr>
          <w:rFonts w:ascii="Zizou Slab Medium" w:hAnsi="Zizou Slab Medium"/>
          <w:color w:val="auto"/>
          <w:sz w:val="24"/>
          <w:szCs w:val="24"/>
        </w:rPr>
      </w:pPr>
      <w:r>
        <w:rPr>
          <w:rFonts w:ascii="Zizou Slab Medium" w:hAnsi="Zizou Slab Medium"/>
          <w:color w:val="auto"/>
          <w:sz w:val="24"/>
          <w:szCs w:val="24"/>
        </w:rPr>
        <w:br w:type="page"/>
      </w:r>
    </w:p>
    <w:p w14:paraId="6BCB8158" w14:textId="1A4CA563" w:rsidR="004A309C" w:rsidRPr="00771BA0" w:rsidRDefault="001814C3" w:rsidP="00771BA0">
      <w:pPr>
        <w:pStyle w:val="Ttulo2"/>
        <w:rPr>
          <w:rFonts w:ascii="Zizou Slab Bold" w:hAnsi="Zizou Slab Bold"/>
          <w:color w:val="auto"/>
        </w:rPr>
      </w:pPr>
      <w:bookmarkStart w:id="4613" w:name="_Toc25309782"/>
      <w:bookmarkStart w:id="4614" w:name="_Toc26201339"/>
      <w:proofErr w:type="spellStart"/>
      <w:r w:rsidRPr="00771BA0">
        <w:rPr>
          <w:rFonts w:ascii="Zizou Slab Bold" w:hAnsi="Zizou Slab Bold"/>
          <w:color w:val="auto"/>
        </w:rPr>
        <w:lastRenderedPageBreak/>
        <w:t>Solution</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Profile</w:t>
      </w:r>
      <w:bookmarkEnd w:id="4610"/>
      <w:bookmarkEnd w:id="4611"/>
      <w:bookmarkEnd w:id="4612"/>
      <w:bookmarkEnd w:id="4613"/>
      <w:bookmarkEnd w:id="4614"/>
      <w:proofErr w:type="spellEnd"/>
    </w:p>
    <w:p w14:paraId="049B3028" w14:textId="2CACD669" w:rsidR="004A309C" w:rsidRPr="00DA5853" w:rsidRDefault="001B0B76" w:rsidP="004A309C">
      <w:pPr>
        <w:pStyle w:val="Ttulo3"/>
        <w:rPr>
          <w:b/>
          <w:bCs/>
          <w:i/>
          <w:iCs/>
          <w:sz w:val="44"/>
          <w:szCs w:val="44"/>
        </w:rPr>
      </w:pPr>
      <w:bookmarkStart w:id="4615" w:name="_Toc25222924"/>
      <w:bookmarkStart w:id="4616" w:name="_Toc25247114"/>
      <w:bookmarkStart w:id="4617" w:name="_Toc25309783"/>
      <w:bookmarkStart w:id="4618" w:name="_Toc26201340"/>
      <w:r w:rsidRPr="00DA5853">
        <w:rPr>
          <w:b/>
          <w:bCs/>
          <w:i/>
          <w:iCs/>
          <w:sz w:val="44"/>
          <w:szCs w:val="44"/>
        </w:rPr>
        <w:t>Nombre del Producto</w:t>
      </w:r>
      <w:bookmarkEnd w:id="4615"/>
      <w:bookmarkEnd w:id="4616"/>
      <w:bookmarkEnd w:id="4617"/>
      <w:bookmarkEnd w:id="4618"/>
    </w:p>
    <w:p w14:paraId="0B665B0A" w14:textId="1469F728" w:rsidR="004A309C" w:rsidRDefault="00AF309D" w:rsidP="00A52486">
      <w:pPr>
        <w:rPr>
          <w:rFonts w:ascii="Times New Roman" w:hAnsi="Times New Roman"/>
          <w:color w:val="auto"/>
          <w:szCs w:val="28"/>
        </w:rPr>
      </w:pPr>
      <w:bookmarkStart w:id="4619" w:name="_Toc25222925"/>
      <w:bookmarkStart w:id="4620" w:name="_Toc25223356"/>
      <w:r w:rsidRPr="00DA5853">
        <w:rPr>
          <w:rFonts w:ascii="Times New Roman" w:hAnsi="Times New Roman"/>
          <w:color w:val="auto"/>
          <w:szCs w:val="28"/>
        </w:rPr>
        <w:t>"</w:t>
      </w:r>
      <w:proofErr w:type="spellStart"/>
      <w:r w:rsidRPr="00DA5853">
        <w:rPr>
          <w:rFonts w:ascii="Times New Roman" w:hAnsi="Times New Roman"/>
          <w:color w:val="auto"/>
          <w:szCs w:val="28"/>
        </w:rPr>
        <w:t>My</w:t>
      </w:r>
      <w:proofErr w:type="spellEnd"/>
      <w:r w:rsidRPr="00DA5853">
        <w:rPr>
          <w:rFonts w:ascii="Times New Roman" w:hAnsi="Times New Roman"/>
          <w:color w:val="auto"/>
          <w:szCs w:val="28"/>
        </w:rPr>
        <w:t xml:space="preserve"> - E"</w:t>
      </w:r>
      <w:bookmarkEnd w:id="4619"/>
      <w:bookmarkEnd w:id="4620"/>
    </w:p>
    <w:p w14:paraId="403B72A1" w14:textId="77777777" w:rsidR="00DA5853" w:rsidRPr="00DA5853" w:rsidRDefault="00DA5853" w:rsidP="00A52486">
      <w:pPr>
        <w:rPr>
          <w:rFonts w:ascii="Times New Roman" w:hAnsi="Times New Roman"/>
          <w:color w:val="auto"/>
          <w:szCs w:val="28"/>
        </w:rPr>
      </w:pPr>
    </w:p>
    <w:p w14:paraId="2A4E6B7C" w14:textId="3812D26A" w:rsidR="00BC3D63" w:rsidRPr="00DA5853" w:rsidRDefault="001B0B76" w:rsidP="004A309C">
      <w:pPr>
        <w:pStyle w:val="Ttulo3"/>
        <w:rPr>
          <w:b/>
          <w:bCs/>
          <w:sz w:val="44"/>
          <w:szCs w:val="44"/>
        </w:rPr>
      </w:pPr>
      <w:bookmarkStart w:id="4621" w:name="_Toc25222926"/>
      <w:bookmarkStart w:id="4622" w:name="_Toc25247115"/>
      <w:bookmarkStart w:id="4623" w:name="_Toc25309784"/>
      <w:bookmarkStart w:id="4624" w:name="_Toc26201341"/>
      <w:r w:rsidRPr="00DA5853">
        <w:rPr>
          <w:b/>
          <w:bCs/>
          <w:sz w:val="44"/>
          <w:szCs w:val="44"/>
        </w:rPr>
        <w:t>Antecedente y problemática</w:t>
      </w:r>
      <w:bookmarkEnd w:id="4621"/>
      <w:bookmarkEnd w:id="4622"/>
      <w:bookmarkEnd w:id="4623"/>
      <w:bookmarkEnd w:id="4624"/>
      <w:r w:rsidRPr="00DA5853">
        <w:rPr>
          <w:b/>
          <w:bCs/>
          <w:sz w:val="44"/>
          <w:szCs w:val="44"/>
        </w:rPr>
        <w:t xml:space="preserve"> </w:t>
      </w:r>
    </w:p>
    <w:tbl>
      <w:tblPr>
        <w:tblStyle w:val="Tablaconcuadrcula"/>
        <w:tblW w:w="0" w:type="auto"/>
        <w:tblLook w:val="04A0" w:firstRow="1" w:lastRow="0" w:firstColumn="1" w:lastColumn="0" w:noHBand="0" w:noVBand="1"/>
      </w:tblPr>
      <w:tblGrid>
        <w:gridCol w:w="1696"/>
        <w:gridCol w:w="7655"/>
      </w:tblGrid>
      <w:tr w:rsidR="00947D8B" w:rsidRPr="00A52486" w14:paraId="083AF007" w14:textId="77777777" w:rsidTr="006F6F54">
        <w:tc>
          <w:tcPr>
            <w:tcW w:w="1696" w:type="dxa"/>
          </w:tcPr>
          <w:p w14:paraId="64FCD5EC" w14:textId="151D79D7" w:rsidR="00947D8B" w:rsidRPr="00DA5853" w:rsidRDefault="00AA2E48" w:rsidP="00A52486">
            <w:pPr>
              <w:rPr>
                <w:color w:val="auto"/>
                <w:szCs w:val="28"/>
              </w:rPr>
            </w:pPr>
            <w:bookmarkStart w:id="4625" w:name="_Toc25222927"/>
            <w:bookmarkStart w:id="4626" w:name="_Toc25223358"/>
            <w:r w:rsidRPr="00DA5853">
              <w:rPr>
                <w:color w:val="auto"/>
                <w:szCs w:val="28"/>
              </w:rPr>
              <w:t>¿</w:t>
            </w:r>
            <w:r w:rsidR="00947D8B" w:rsidRPr="00DA5853">
              <w:rPr>
                <w:color w:val="auto"/>
                <w:szCs w:val="28"/>
              </w:rPr>
              <w:t>Qué?</w:t>
            </w:r>
            <w:bookmarkEnd w:id="4625"/>
            <w:bookmarkEnd w:id="4626"/>
          </w:p>
        </w:tc>
        <w:tc>
          <w:tcPr>
            <w:tcW w:w="7655" w:type="dxa"/>
          </w:tcPr>
          <w:p w14:paraId="52A7BE43" w14:textId="565666BA" w:rsidR="00947D8B" w:rsidRPr="00DA5853" w:rsidRDefault="008D5448" w:rsidP="00A52486">
            <w:pPr>
              <w:rPr>
                <w:color w:val="auto"/>
                <w:szCs w:val="28"/>
              </w:rPr>
            </w:pPr>
            <w:bookmarkStart w:id="4627" w:name="_Toc25222928"/>
            <w:bookmarkStart w:id="4628" w:name="_Toc25223359"/>
            <w:r w:rsidRPr="00DA5853">
              <w:rPr>
                <w:color w:val="auto"/>
                <w:szCs w:val="28"/>
              </w:rPr>
              <w:t>Contratiempos en el área de servicios de mantenimiento lo que conlleva a que la entidad pague penalización.</w:t>
            </w:r>
            <w:bookmarkEnd w:id="4627"/>
            <w:bookmarkEnd w:id="4628"/>
          </w:p>
        </w:tc>
      </w:tr>
      <w:tr w:rsidR="00947D8B" w:rsidRPr="00A52486" w14:paraId="33722E51" w14:textId="77777777" w:rsidTr="006F6F54">
        <w:tc>
          <w:tcPr>
            <w:tcW w:w="1696" w:type="dxa"/>
          </w:tcPr>
          <w:p w14:paraId="5816EE4B" w14:textId="0B3BE641" w:rsidR="00947D8B" w:rsidRPr="00DA5853" w:rsidRDefault="00AA2E48" w:rsidP="00A52486">
            <w:pPr>
              <w:rPr>
                <w:color w:val="auto"/>
                <w:szCs w:val="28"/>
              </w:rPr>
            </w:pPr>
            <w:bookmarkStart w:id="4629" w:name="_Toc25222929"/>
            <w:bookmarkStart w:id="4630" w:name="_Toc25223360"/>
            <w:r w:rsidRPr="00DA5853">
              <w:rPr>
                <w:color w:val="auto"/>
                <w:szCs w:val="28"/>
              </w:rPr>
              <w:t>¿</w:t>
            </w:r>
            <w:r w:rsidR="00947D8B" w:rsidRPr="00DA5853">
              <w:rPr>
                <w:color w:val="auto"/>
                <w:szCs w:val="28"/>
              </w:rPr>
              <w:t>Por qué?</w:t>
            </w:r>
            <w:bookmarkEnd w:id="4629"/>
            <w:bookmarkEnd w:id="4630"/>
          </w:p>
        </w:tc>
        <w:tc>
          <w:tcPr>
            <w:tcW w:w="7655" w:type="dxa"/>
          </w:tcPr>
          <w:p w14:paraId="02C0A478" w14:textId="29B8A1FC" w:rsidR="003E686E" w:rsidRPr="00DA5853" w:rsidRDefault="003E686E" w:rsidP="00A52486">
            <w:pPr>
              <w:rPr>
                <w:color w:val="auto"/>
                <w:szCs w:val="28"/>
              </w:rPr>
            </w:pPr>
            <w:bookmarkStart w:id="4631" w:name="_Toc25222930"/>
            <w:bookmarkStart w:id="4632" w:name="_Toc25223361"/>
            <w:r w:rsidRPr="00DA5853">
              <w:rPr>
                <w:color w:val="auto"/>
                <w:szCs w:val="28"/>
              </w:rPr>
              <w:t>El problema en el caso de la demora del ingeniero en realizar su labor de mantenimiento ocurre por el incorrecto manejo de tiempo</w:t>
            </w:r>
            <w:r w:rsidR="002E105A" w:rsidRPr="00DA5853">
              <w:rPr>
                <w:color w:val="auto"/>
                <w:szCs w:val="28"/>
              </w:rPr>
              <w:t>, la demora de la salida de la documentación y la falta de comunicación constante entre el</w:t>
            </w:r>
            <w:r w:rsidR="00B56F39" w:rsidRPr="00DA5853">
              <w:rPr>
                <w:color w:val="auto"/>
                <w:szCs w:val="28"/>
              </w:rPr>
              <w:t xml:space="preserve"> área del</w:t>
            </w:r>
            <w:r w:rsidR="002E105A" w:rsidRPr="00DA5853">
              <w:rPr>
                <w:color w:val="auto"/>
                <w:szCs w:val="28"/>
              </w:rPr>
              <w:t xml:space="preserve"> hospital</w:t>
            </w:r>
            <w:r w:rsidR="00B56F39" w:rsidRPr="00DA5853">
              <w:rPr>
                <w:color w:val="auto"/>
                <w:szCs w:val="28"/>
              </w:rPr>
              <w:t xml:space="preserve"> que solicito el pedido</w:t>
            </w:r>
            <w:r w:rsidR="002E105A" w:rsidRPr="00DA5853">
              <w:rPr>
                <w:color w:val="auto"/>
                <w:szCs w:val="28"/>
              </w:rPr>
              <w:t xml:space="preserve"> y el ingeniero. Por otro lado, el problema con el administrador ocurre porque al demorarse el ingeniero en realizar dicho labor y este no regrese a la entidad con la documentación aprobada por el hospital señalando el correcto servicio, impide que el administrador genere el reporte lo cual conlleva a que se realice de manera tardía.</w:t>
            </w:r>
            <w:bookmarkEnd w:id="4631"/>
            <w:bookmarkEnd w:id="4632"/>
          </w:p>
        </w:tc>
      </w:tr>
      <w:tr w:rsidR="00947D8B" w:rsidRPr="00A52486" w14:paraId="2D844B15" w14:textId="77777777" w:rsidTr="006F6F54">
        <w:tc>
          <w:tcPr>
            <w:tcW w:w="1696" w:type="dxa"/>
          </w:tcPr>
          <w:p w14:paraId="3E679F09" w14:textId="01F25EB2" w:rsidR="00947D8B" w:rsidRPr="00DA5853" w:rsidRDefault="00AA2E48" w:rsidP="00A52486">
            <w:pPr>
              <w:rPr>
                <w:color w:val="auto"/>
                <w:szCs w:val="28"/>
              </w:rPr>
            </w:pPr>
            <w:bookmarkStart w:id="4633" w:name="_Toc25222931"/>
            <w:bookmarkStart w:id="4634" w:name="_Toc25223362"/>
            <w:r w:rsidRPr="00DA5853">
              <w:rPr>
                <w:color w:val="auto"/>
                <w:szCs w:val="28"/>
              </w:rPr>
              <w:t>¿</w:t>
            </w:r>
            <w:r w:rsidR="00947D8B" w:rsidRPr="00DA5853">
              <w:rPr>
                <w:color w:val="auto"/>
                <w:szCs w:val="28"/>
              </w:rPr>
              <w:t>Cuándo?</w:t>
            </w:r>
            <w:bookmarkEnd w:id="4633"/>
            <w:bookmarkEnd w:id="4634"/>
          </w:p>
        </w:tc>
        <w:tc>
          <w:tcPr>
            <w:tcW w:w="7655" w:type="dxa"/>
          </w:tcPr>
          <w:p w14:paraId="284D034C" w14:textId="4193376F" w:rsidR="00947D8B" w:rsidRPr="00DA5853" w:rsidRDefault="002E105A" w:rsidP="00A52486">
            <w:pPr>
              <w:rPr>
                <w:color w:val="auto"/>
                <w:szCs w:val="28"/>
              </w:rPr>
            </w:pPr>
            <w:bookmarkStart w:id="4635" w:name="_Toc25222932"/>
            <w:bookmarkStart w:id="4636" w:name="_Toc25223363"/>
            <w:r w:rsidRPr="00DA5853">
              <w:rPr>
                <w:color w:val="auto"/>
                <w:szCs w:val="28"/>
              </w:rPr>
              <w:t>Dicho problema se produce en el instante en que el ingeniero no llega en las fechas previamente acordado con el hospital y en el momento en el que el administrador no logra realizar el reporte en los 5 días hábiles.</w:t>
            </w:r>
            <w:bookmarkEnd w:id="4635"/>
            <w:bookmarkEnd w:id="4636"/>
          </w:p>
        </w:tc>
      </w:tr>
      <w:tr w:rsidR="00947D8B" w:rsidRPr="00A52486" w14:paraId="7E42907F" w14:textId="77777777" w:rsidTr="006F6F54">
        <w:tc>
          <w:tcPr>
            <w:tcW w:w="1696" w:type="dxa"/>
          </w:tcPr>
          <w:p w14:paraId="4741419D" w14:textId="5FC97354" w:rsidR="00947D8B" w:rsidRPr="00DA5853" w:rsidRDefault="00AA2E48" w:rsidP="00A52486">
            <w:pPr>
              <w:rPr>
                <w:color w:val="auto"/>
                <w:szCs w:val="28"/>
              </w:rPr>
            </w:pPr>
            <w:bookmarkStart w:id="4637" w:name="_Toc25222933"/>
            <w:bookmarkStart w:id="4638" w:name="_Toc25223364"/>
            <w:r w:rsidRPr="00DA5853">
              <w:rPr>
                <w:color w:val="auto"/>
                <w:szCs w:val="28"/>
              </w:rPr>
              <w:t>¿</w:t>
            </w:r>
            <w:r w:rsidR="00947D8B" w:rsidRPr="00DA5853">
              <w:rPr>
                <w:color w:val="auto"/>
                <w:szCs w:val="28"/>
              </w:rPr>
              <w:t>Dónde?</w:t>
            </w:r>
            <w:bookmarkEnd w:id="4637"/>
            <w:bookmarkEnd w:id="4638"/>
          </w:p>
        </w:tc>
        <w:tc>
          <w:tcPr>
            <w:tcW w:w="7655" w:type="dxa"/>
          </w:tcPr>
          <w:p w14:paraId="2D7F0DD6" w14:textId="1977B301" w:rsidR="00947D8B" w:rsidRPr="00DA5853" w:rsidRDefault="00DC5E2A" w:rsidP="00A52486">
            <w:pPr>
              <w:rPr>
                <w:color w:val="auto"/>
                <w:szCs w:val="28"/>
              </w:rPr>
            </w:pPr>
            <w:bookmarkStart w:id="4639" w:name="_Toc25222934"/>
            <w:bookmarkStart w:id="4640" w:name="_Toc25223365"/>
            <w:r w:rsidRPr="00DA5853">
              <w:rPr>
                <w:color w:val="auto"/>
                <w:szCs w:val="28"/>
              </w:rPr>
              <w:t>Se manifiesta en el área</w:t>
            </w:r>
            <w:r w:rsidR="0019219E" w:rsidRPr="00DA5853">
              <w:rPr>
                <w:color w:val="auto"/>
                <w:szCs w:val="28"/>
              </w:rPr>
              <w:t xml:space="preserve"> de servicios de mantenimiento concretamente </w:t>
            </w:r>
            <w:r w:rsidR="0062785A" w:rsidRPr="00DA5853">
              <w:rPr>
                <w:color w:val="auto"/>
                <w:szCs w:val="28"/>
              </w:rPr>
              <w:t>en la realización del reporte del administrador y en la llegada del ingeniero al hospital que va a realizar el servicio de mantenimiento.</w:t>
            </w:r>
            <w:bookmarkEnd w:id="4639"/>
            <w:bookmarkEnd w:id="4640"/>
          </w:p>
        </w:tc>
      </w:tr>
      <w:tr w:rsidR="00947D8B" w:rsidRPr="00A52486" w14:paraId="0CFFA3EA" w14:textId="77777777" w:rsidTr="006F6F54">
        <w:tc>
          <w:tcPr>
            <w:tcW w:w="1696" w:type="dxa"/>
          </w:tcPr>
          <w:p w14:paraId="5AAE5C75" w14:textId="202420C5" w:rsidR="00947D8B" w:rsidRPr="00DA5853" w:rsidRDefault="00AA2E48" w:rsidP="00A52486">
            <w:pPr>
              <w:rPr>
                <w:color w:val="auto"/>
                <w:szCs w:val="28"/>
              </w:rPr>
            </w:pPr>
            <w:bookmarkStart w:id="4641" w:name="_Toc25222935"/>
            <w:bookmarkStart w:id="4642" w:name="_Toc25223366"/>
            <w:r w:rsidRPr="00DA5853">
              <w:rPr>
                <w:color w:val="auto"/>
                <w:szCs w:val="28"/>
              </w:rPr>
              <w:t>¿</w:t>
            </w:r>
            <w:r w:rsidR="00947D8B" w:rsidRPr="00DA5853">
              <w:rPr>
                <w:color w:val="auto"/>
                <w:szCs w:val="28"/>
              </w:rPr>
              <w:t>Quién?</w:t>
            </w:r>
            <w:bookmarkEnd w:id="4641"/>
            <w:bookmarkEnd w:id="4642"/>
          </w:p>
        </w:tc>
        <w:tc>
          <w:tcPr>
            <w:tcW w:w="7655" w:type="dxa"/>
          </w:tcPr>
          <w:p w14:paraId="6E1DEC50" w14:textId="6437322F" w:rsidR="0081727F" w:rsidRPr="00DA5853" w:rsidRDefault="00C214C6" w:rsidP="00A52486">
            <w:pPr>
              <w:rPr>
                <w:color w:val="auto"/>
                <w:szCs w:val="28"/>
              </w:rPr>
            </w:pPr>
            <w:bookmarkStart w:id="4643" w:name="_Toc25222936"/>
            <w:bookmarkStart w:id="4644" w:name="_Toc25223367"/>
            <w:r w:rsidRPr="00DA5853">
              <w:rPr>
                <w:color w:val="auto"/>
                <w:szCs w:val="28"/>
              </w:rPr>
              <w:t>Al ingeniero y al administrador encargados del área de servicio de mantenimiento</w:t>
            </w:r>
            <w:r w:rsidR="0081727F" w:rsidRPr="00DA5853">
              <w:rPr>
                <w:color w:val="auto"/>
                <w:szCs w:val="28"/>
              </w:rPr>
              <w:t>.</w:t>
            </w:r>
            <w:r w:rsidR="007E539A" w:rsidRPr="00DA5853">
              <w:rPr>
                <w:color w:val="auto"/>
                <w:szCs w:val="28"/>
              </w:rPr>
              <w:t xml:space="preserve"> Afecta al área del hospital que solicito dicho servicio.</w:t>
            </w:r>
            <w:bookmarkEnd w:id="4643"/>
            <w:bookmarkEnd w:id="4644"/>
            <w:r w:rsidR="0081727F" w:rsidRPr="00DA5853">
              <w:rPr>
                <w:color w:val="auto"/>
                <w:szCs w:val="28"/>
              </w:rPr>
              <w:t xml:space="preserve"> </w:t>
            </w:r>
          </w:p>
        </w:tc>
      </w:tr>
      <w:tr w:rsidR="00947D8B" w:rsidRPr="00A52486" w14:paraId="738C83EB" w14:textId="77777777" w:rsidTr="006F6F54">
        <w:tc>
          <w:tcPr>
            <w:tcW w:w="1696" w:type="dxa"/>
          </w:tcPr>
          <w:p w14:paraId="463FFC62" w14:textId="5A1EA530" w:rsidR="00947D8B" w:rsidRPr="00DA5853" w:rsidRDefault="00AA2E48" w:rsidP="00A52486">
            <w:pPr>
              <w:rPr>
                <w:color w:val="auto"/>
                <w:szCs w:val="28"/>
              </w:rPr>
            </w:pPr>
            <w:bookmarkStart w:id="4645" w:name="_Toc25222937"/>
            <w:bookmarkStart w:id="4646" w:name="_Toc25223368"/>
            <w:r w:rsidRPr="00DA5853">
              <w:rPr>
                <w:color w:val="auto"/>
                <w:szCs w:val="28"/>
              </w:rPr>
              <w:t>¿</w:t>
            </w:r>
            <w:r w:rsidR="00947D8B" w:rsidRPr="00DA5853">
              <w:rPr>
                <w:color w:val="auto"/>
                <w:szCs w:val="28"/>
              </w:rPr>
              <w:t>Cómo?</w:t>
            </w:r>
            <w:bookmarkEnd w:id="4645"/>
            <w:bookmarkEnd w:id="4646"/>
          </w:p>
        </w:tc>
        <w:tc>
          <w:tcPr>
            <w:tcW w:w="7655" w:type="dxa"/>
          </w:tcPr>
          <w:p w14:paraId="1FC2142B" w14:textId="2179E178" w:rsidR="00947D8B" w:rsidRPr="00DA5853" w:rsidRDefault="00B56F39" w:rsidP="00A52486">
            <w:pPr>
              <w:rPr>
                <w:color w:val="auto"/>
                <w:szCs w:val="28"/>
              </w:rPr>
            </w:pPr>
            <w:bookmarkStart w:id="4647" w:name="_Toc25222938"/>
            <w:bookmarkStart w:id="4648" w:name="_Toc25223369"/>
            <w:r w:rsidRPr="00DA5853">
              <w:rPr>
                <w:color w:val="auto"/>
                <w:szCs w:val="28"/>
              </w:rPr>
              <w:t xml:space="preserve">El administrador al no culminar la documentación genera que el ingeniero no pueda partir hacia el lugar donde se realizará el servicio hasta que no se finalice dicha documentación además de no </w:t>
            </w:r>
            <w:r w:rsidR="00A52486" w:rsidRPr="00DA5853">
              <w:rPr>
                <w:color w:val="auto"/>
                <w:szCs w:val="28"/>
              </w:rPr>
              <w:t>realizarse recordatorios</w:t>
            </w:r>
            <w:r w:rsidRPr="00DA5853">
              <w:rPr>
                <w:color w:val="auto"/>
                <w:szCs w:val="28"/>
              </w:rPr>
              <w:t xml:space="preserve"> de cuando exactamente el ingeniero debe partir</w:t>
            </w:r>
            <w:r w:rsidR="006F6F54" w:rsidRPr="00DA5853">
              <w:rPr>
                <w:color w:val="auto"/>
                <w:szCs w:val="28"/>
              </w:rPr>
              <w:t xml:space="preserve">. Asimismo, el área que solicito dicho </w:t>
            </w:r>
            <w:r w:rsidR="006F6F54" w:rsidRPr="00DA5853">
              <w:rPr>
                <w:color w:val="auto"/>
                <w:szCs w:val="28"/>
              </w:rPr>
              <w:lastRenderedPageBreak/>
              <w:t>servicio al no estar enterada de la hora a la que llegará exactamente el ingeniero ocasiona una demora cuando el menciona llega y debe esperar a que preparen el equipo. Esto desencadena la tardía realización del servicio y la demora de la llegada del ingeniero a la entidad lo cual no le permite al administrador que genere el reporte hasta que el ingeniero regrese con la documentación, ocasionando que se exceda el plazo establecido.</w:t>
            </w:r>
            <w:bookmarkEnd w:id="4647"/>
            <w:bookmarkEnd w:id="4648"/>
          </w:p>
        </w:tc>
      </w:tr>
      <w:tr w:rsidR="00947D8B" w:rsidRPr="00A52486" w14:paraId="3259F9C1" w14:textId="77777777" w:rsidTr="006F6F54">
        <w:tc>
          <w:tcPr>
            <w:tcW w:w="1696" w:type="dxa"/>
          </w:tcPr>
          <w:p w14:paraId="70ADC774" w14:textId="6B2CBFDB" w:rsidR="00947D8B" w:rsidRPr="00DA5853" w:rsidRDefault="00AA2E48" w:rsidP="00A52486">
            <w:pPr>
              <w:rPr>
                <w:color w:val="auto"/>
                <w:szCs w:val="28"/>
              </w:rPr>
            </w:pPr>
            <w:bookmarkStart w:id="4649" w:name="_Toc25222939"/>
            <w:bookmarkStart w:id="4650" w:name="_Toc25223370"/>
            <w:r w:rsidRPr="00DA5853">
              <w:rPr>
                <w:color w:val="auto"/>
                <w:szCs w:val="28"/>
              </w:rPr>
              <w:t>¿</w:t>
            </w:r>
            <w:r w:rsidR="00947D8B" w:rsidRPr="00DA5853">
              <w:rPr>
                <w:color w:val="auto"/>
                <w:szCs w:val="28"/>
              </w:rPr>
              <w:t xml:space="preserve">Cuánto </w:t>
            </w:r>
            <w:r w:rsidR="00DC7BFE" w:rsidRPr="00DA5853">
              <w:rPr>
                <w:color w:val="auto"/>
                <w:szCs w:val="28"/>
              </w:rPr>
              <w:t>cuesta</w:t>
            </w:r>
            <w:r w:rsidR="00947D8B" w:rsidRPr="00DA5853">
              <w:rPr>
                <w:color w:val="auto"/>
                <w:szCs w:val="28"/>
              </w:rPr>
              <w:t>?</w:t>
            </w:r>
            <w:bookmarkEnd w:id="4649"/>
            <w:bookmarkEnd w:id="4650"/>
          </w:p>
        </w:tc>
        <w:tc>
          <w:tcPr>
            <w:tcW w:w="7655" w:type="dxa"/>
          </w:tcPr>
          <w:p w14:paraId="55C99B5C" w14:textId="199A3A35" w:rsidR="00947D8B" w:rsidRPr="00DA5853" w:rsidRDefault="00F70E15" w:rsidP="00A52486">
            <w:pPr>
              <w:rPr>
                <w:color w:val="auto"/>
                <w:szCs w:val="28"/>
              </w:rPr>
            </w:pPr>
            <w:bookmarkStart w:id="4651" w:name="_Toc25222940"/>
            <w:bookmarkStart w:id="4652" w:name="_Toc25223371"/>
            <w:r w:rsidRPr="00DA5853">
              <w:rPr>
                <w:color w:val="auto"/>
                <w:szCs w:val="28"/>
              </w:rPr>
              <w:t>Al ocurrirse dicha problemática ya sea de lado del ingeniero o el administrador genera que se pague una penalización del 10 %</w:t>
            </w:r>
            <w:r w:rsidR="009D5D5C" w:rsidRPr="00DA5853">
              <w:rPr>
                <w:color w:val="auto"/>
                <w:szCs w:val="28"/>
              </w:rPr>
              <w:t xml:space="preserve"> monto acordado</w:t>
            </w:r>
            <w:r w:rsidRPr="00DA5853">
              <w:rPr>
                <w:color w:val="auto"/>
                <w:szCs w:val="28"/>
              </w:rPr>
              <w:t xml:space="preserve"> </w:t>
            </w:r>
            <w:r w:rsidR="009D5D5C" w:rsidRPr="00DA5853">
              <w:rPr>
                <w:color w:val="auto"/>
                <w:szCs w:val="28"/>
              </w:rPr>
              <w:t>en el</w:t>
            </w:r>
            <w:r w:rsidRPr="00DA5853">
              <w:rPr>
                <w:color w:val="auto"/>
                <w:szCs w:val="28"/>
              </w:rPr>
              <w:t xml:space="preserve"> contrato realizado con el hospital o que no se realice contratos entre la entidad y el hospital en un tiempo establecido.</w:t>
            </w:r>
            <w:bookmarkEnd w:id="4651"/>
            <w:bookmarkEnd w:id="4652"/>
          </w:p>
        </w:tc>
      </w:tr>
    </w:tbl>
    <w:p w14:paraId="03016D61" w14:textId="77777777" w:rsidR="00947D8B" w:rsidRPr="00A52486" w:rsidRDefault="00947D8B" w:rsidP="00A52486">
      <w:pPr>
        <w:rPr>
          <w:rFonts w:ascii="Times New Roman" w:hAnsi="Times New Roman"/>
          <w:color w:val="auto"/>
          <w:sz w:val="24"/>
          <w:szCs w:val="24"/>
        </w:rPr>
      </w:pPr>
    </w:p>
    <w:p w14:paraId="10DCBEC1" w14:textId="602C75A2" w:rsidR="00947D8B" w:rsidRDefault="00964EE4" w:rsidP="00A52486">
      <w:pPr>
        <w:rPr>
          <w:color w:val="auto"/>
          <w:szCs w:val="28"/>
        </w:rPr>
      </w:pPr>
      <w:bookmarkStart w:id="4653" w:name="_Toc25222941"/>
      <w:bookmarkStart w:id="4654" w:name="_Toc25223372"/>
      <w:r w:rsidRPr="00DA5853">
        <w:rPr>
          <w:color w:val="auto"/>
          <w:szCs w:val="28"/>
        </w:rPr>
        <w:t>En la actualidad, se les presenta diversas problemáticas tales como la finalización de</w:t>
      </w:r>
      <w:r w:rsidR="003E686E" w:rsidRPr="00DA5853">
        <w:rPr>
          <w:color w:val="auto"/>
          <w:szCs w:val="28"/>
        </w:rPr>
        <w:t>l</w:t>
      </w:r>
      <w:r w:rsidRPr="00DA5853">
        <w:rPr>
          <w:color w:val="auto"/>
          <w:szCs w:val="28"/>
        </w:rPr>
        <w:t xml:space="preserve"> mantenimiento en el tiempo acordado lo cual conlleva a gasto externo para la penalidad o el retraso de la documentación excediendo así los 5 días hábiles permitidos para la emisión de esta.</w:t>
      </w:r>
      <w:r w:rsidR="00AF65D9" w:rsidRPr="00DA5853">
        <w:rPr>
          <w:color w:val="auto"/>
          <w:szCs w:val="28"/>
        </w:rPr>
        <w:t xml:space="preserve"> Asimismo, u</w:t>
      </w:r>
      <w:r w:rsidR="0065614C" w:rsidRPr="00DA5853">
        <w:rPr>
          <w:color w:val="auto"/>
          <w:szCs w:val="28"/>
        </w:rPr>
        <w:t>na</w:t>
      </w:r>
      <w:r w:rsidR="00AF65D9" w:rsidRPr="00DA5853">
        <w:rPr>
          <w:color w:val="auto"/>
          <w:szCs w:val="28"/>
        </w:rPr>
        <w:t xml:space="preserve"> de las principales razones para dichos problemas es la dificultad en el manejo del tiempo ya que no se estima un tiempo fijo por los imprevistos que ocurren</w:t>
      </w:r>
      <w:r w:rsidR="0065614C" w:rsidRPr="00DA5853">
        <w:rPr>
          <w:color w:val="auto"/>
          <w:szCs w:val="28"/>
        </w:rPr>
        <w:t xml:space="preserve"> ya sea por</w:t>
      </w:r>
      <w:r w:rsidR="000F112C" w:rsidRPr="00DA5853">
        <w:rPr>
          <w:color w:val="auto"/>
          <w:szCs w:val="28"/>
        </w:rPr>
        <w:t xml:space="preserve"> la demora de la documentación del encargado de reportes por lo que genera que el ingeniero no pueda partir hasta que no se genere dicha documentación,</w:t>
      </w:r>
      <w:r w:rsidR="0065614C" w:rsidRPr="00DA5853">
        <w:rPr>
          <w:color w:val="auto"/>
          <w:szCs w:val="28"/>
        </w:rPr>
        <w:t xml:space="preserve"> el contratiempo generado por la falta de comunicación entre el ingeniero y </w:t>
      </w:r>
      <w:r w:rsidR="007E539A" w:rsidRPr="00DA5853">
        <w:rPr>
          <w:color w:val="auto"/>
          <w:szCs w:val="28"/>
        </w:rPr>
        <w:t xml:space="preserve">el área del </w:t>
      </w:r>
      <w:r w:rsidR="0065614C" w:rsidRPr="00DA5853">
        <w:rPr>
          <w:color w:val="auto"/>
          <w:szCs w:val="28"/>
        </w:rPr>
        <w:t>hospital</w:t>
      </w:r>
      <w:r w:rsidR="007E539A" w:rsidRPr="00DA5853">
        <w:rPr>
          <w:color w:val="auto"/>
          <w:szCs w:val="28"/>
        </w:rPr>
        <w:t xml:space="preserve"> que realizo dicho pedido</w:t>
      </w:r>
      <w:r w:rsidR="00AF65D9" w:rsidRPr="00DA5853">
        <w:rPr>
          <w:color w:val="auto"/>
          <w:szCs w:val="28"/>
        </w:rPr>
        <w:t xml:space="preserve"> o debido a la poca eficiencia por parte de la</w:t>
      </w:r>
      <w:r w:rsidR="007E539A" w:rsidRPr="00DA5853">
        <w:rPr>
          <w:color w:val="auto"/>
          <w:szCs w:val="28"/>
        </w:rPr>
        <w:t xml:space="preserve">s diversas área de los </w:t>
      </w:r>
      <w:r w:rsidR="00AF65D9" w:rsidRPr="00DA5853">
        <w:rPr>
          <w:color w:val="auto"/>
          <w:szCs w:val="28"/>
        </w:rPr>
        <w:t>hospital</w:t>
      </w:r>
      <w:r w:rsidR="007E539A" w:rsidRPr="00DA5853">
        <w:rPr>
          <w:color w:val="auto"/>
          <w:szCs w:val="28"/>
        </w:rPr>
        <w:t>es</w:t>
      </w:r>
      <w:r w:rsidR="00AF65D9" w:rsidRPr="00DA5853">
        <w:rPr>
          <w:color w:val="auto"/>
          <w:szCs w:val="28"/>
        </w:rPr>
        <w:t xml:space="preserve"> para el manejo de dicho proceso por lo que al demorarse esto ocasiona también la demora en </w:t>
      </w:r>
      <w:r w:rsidR="002E105A" w:rsidRPr="00DA5853">
        <w:rPr>
          <w:color w:val="auto"/>
          <w:szCs w:val="28"/>
        </w:rPr>
        <w:t>el reporte</w:t>
      </w:r>
      <w:r w:rsidR="00AF65D9" w:rsidRPr="00DA5853">
        <w:rPr>
          <w:color w:val="auto"/>
          <w:szCs w:val="28"/>
        </w:rPr>
        <w:t xml:space="preserve"> por parte del administrador encargado de dicho proceso superando así el plazo establecido</w:t>
      </w:r>
      <w:r w:rsidR="005F54F5" w:rsidRPr="00DA5853">
        <w:rPr>
          <w:color w:val="auto"/>
          <w:szCs w:val="28"/>
        </w:rPr>
        <w:t>.</w:t>
      </w:r>
      <w:r w:rsidR="00AF65D9" w:rsidRPr="00DA5853">
        <w:rPr>
          <w:color w:val="auto"/>
          <w:szCs w:val="28"/>
        </w:rPr>
        <w:t xml:space="preserve"> </w:t>
      </w:r>
      <w:r w:rsidR="00FA6A5F" w:rsidRPr="00DA5853">
        <w:rPr>
          <w:color w:val="auto"/>
          <w:szCs w:val="28"/>
        </w:rPr>
        <w:t>Dicho esto, se puede afirmar que en su mayoría a los ingenieros dedicados a este rubro no logran culminar</w:t>
      </w:r>
      <w:r w:rsidR="003E686E" w:rsidRPr="00DA5853">
        <w:rPr>
          <w:color w:val="auto"/>
          <w:szCs w:val="28"/>
        </w:rPr>
        <w:t xml:space="preserve"> los servicios de mantenimiento</w:t>
      </w:r>
      <w:r w:rsidR="00FA6A5F" w:rsidRPr="00DA5853">
        <w:rPr>
          <w:color w:val="auto"/>
          <w:szCs w:val="28"/>
        </w:rPr>
        <w:t xml:space="preserve"> en el intervalo establecido.</w:t>
      </w:r>
      <w:bookmarkEnd w:id="4653"/>
      <w:bookmarkEnd w:id="4654"/>
    </w:p>
    <w:p w14:paraId="7E904856" w14:textId="77777777" w:rsidR="006E2B52" w:rsidRDefault="006E2B52" w:rsidP="00A52486">
      <w:pPr>
        <w:rPr>
          <w:color w:val="auto"/>
          <w:szCs w:val="28"/>
        </w:rPr>
      </w:pPr>
    </w:p>
    <w:p w14:paraId="58F61D54" w14:textId="77777777" w:rsidR="006E2B52" w:rsidRDefault="006E2B52" w:rsidP="00A52486">
      <w:pPr>
        <w:rPr>
          <w:color w:val="auto"/>
          <w:szCs w:val="28"/>
        </w:rPr>
      </w:pPr>
    </w:p>
    <w:p w14:paraId="74CFF6CE" w14:textId="77777777" w:rsidR="006E2B52" w:rsidRDefault="006E2B52" w:rsidP="00A52486">
      <w:pPr>
        <w:rPr>
          <w:color w:val="auto"/>
          <w:szCs w:val="28"/>
        </w:rPr>
      </w:pPr>
    </w:p>
    <w:p w14:paraId="693C2E20" w14:textId="0879CCD7" w:rsidR="00771BA0" w:rsidRDefault="00771BA0">
      <w:pPr>
        <w:spacing w:after="200"/>
        <w:rPr>
          <w:color w:val="auto"/>
          <w:szCs w:val="28"/>
        </w:rPr>
      </w:pPr>
      <w:r>
        <w:rPr>
          <w:color w:val="auto"/>
          <w:szCs w:val="28"/>
        </w:rPr>
        <w:br w:type="page"/>
      </w:r>
    </w:p>
    <w:p w14:paraId="7ECE8C04" w14:textId="0F2D958C" w:rsidR="00947D8B" w:rsidRPr="00771BA0" w:rsidRDefault="001B0B76" w:rsidP="00771BA0">
      <w:pPr>
        <w:pStyle w:val="Ttulo2"/>
        <w:rPr>
          <w:rFonts w:ascii="Zizou Slab Bold" w:hAnsi="Zizou Slab Bold"/>
          <w:color w:val="auto"/>
          <w:lang w:val="es-ES"/>
        </w:rPr>
      </w:pPr>
      <w:bookmarkStart w:id="4655" w:name="_Toc25222942"/>
      <w:bookmarkStart w:id="4656" w:name="_Toc25247116"/>
      <w:bookmarkStart w:id="4657" w:name="_Toc25309785"/>
      <w:bookmarkStart w:id="4658" w:name="_Toc26201342"/>
      <w:r w:rsidRPr="00771BA0">
        <w:rPr>
          <w:rFonts w:ascii="Zizou Slab Bold" w:hAnsi="Zizou Slab Bold"/>
          <w:color w:val="auto"/>
          <w:lang w:val="es-ES"/>
        </w:rPr>
        <w:lastRenderedPageBreak/>
        <w:t xml:space="preserve">Lean UX Problemática </w:t>
      </w:r>
      <w:proofErr w:type="spellStart"/>
      <w:r w:rsidRPr="00771BA0">
        <w:rPr>
          <w:rFonts w:ascii="Zizou Slab Bold" w:hAnsi="Zizou Slab Bold"/>
          <w:color w:val="auto"/>
          <w:lang w:val="es-ES"/>
        </w:rPr>
        <w:t>Statemen</w:t>
      </w:r>
      <w:r w:rsidR="00EF4327" w:rsidRPr="00771BA0">
        <w:rPr>
          <w:rFonts w:ascii="Zizou Slab Bold" w:hAnsi="Zizou Slab Bold"/>
          <w:color w:val="auto"/>
          <w:lang w:val="es-ES"/>
        </w:rPr>
        <w:t>t</w:t>
      </w:r>
      <w:bookmarkEnd w:id="4655"/>
      <w:bookmarkEnd w:id="4656"/>
      <w:bookmarkEnd w:id="4657"/>
      <w:bookmarkEnd w:id="4658"/>
      <w:proofErr w:type="spellEnd"/>
    </w:p>
    <w:p w14:paraId="3D183020" w14:textId="20EBF747" w:rsidR="007813F7" w:rsidRPr="00DA5853" w:rsidRDefault="007813F7" w:rsidP="00A52486">
      <w:pPr>
        <w:rPr>
          <w:b/>
          <w:bCs/>
          <w:color w:val="auto"/>
          <w:sz w:val="32"/>
          <w:szCs w:val="32"/>
          <w:lang w:val="es-ES"/>
        </w:rPr>
      </w:pPr>
      <w:bookmarkStart w:id="4659" w:name="_Toc25222943"/>
      <w:bookmarkStart w:id="4660" w:name="_Toc25223374"/>
      <w:bookmarkStart w:id="4661" w:name="_Toc25224090"/>
      <w:r w:rsidRPr="00DA5853">
        <w:rPr>
          <w:b/>
          <w:bCs/>
          <w:color w:val="auto"/>
          <w:sz w:val="32"/>
          <w:szCs w:val="32"/>
          <w:lang w:val="es-ES"/>
        </w:rPr>
        <w:t>Administrador:</w:t>
      </w:r>
      <w:bookmarkEnd w:id="4659"/>
      <w:bookmarkEnd w:id="4660"/>
      <w:bookmarkEnd w:id="4661"/>
    </w:p>
    <w:p w14:paraId="50AD1E72" w14:textId="07D2330A" w:rsidR="00FC09EC" w:rsidRPr="00DA5853" w:rsidRDefault="00EF4327" w:rsidP="00A52486">
      <w:pPr>
        <w:rPr>
          <w:color w:val="auto"/>
          <w:szCs w:val="28"/>
        </w:rPr>
      </w:pPr>
      <w:bookmarkStart w:id="4662" w:name="_Toc25222944"/>
      <w:bookmarkStart w:id="4663" w:name="_Toc25223375"/>
      <w:bookmarkStart w:id="4664" w:name="_Toc25224091"/>
      <w:r w:rsidRPr="00DA5853">
        <w:rPr>
          <w:color w:val="auto"/>
          <w:szCs w:val="28"/>
        </w:rPr>
        <w:t>Durante la jornada laboral,</w:t>
      </w:r>
      <w:r w:rsidR="000F112C" w:rsidRPr="00DA5853">
        <w:rPr>
          <w:color w:val="auto"/>
          <w:szCs w:val="28"/>
        </w:rPr>
        <w:t xml:space="preserve"> </w:t>
      </w:r>
      <w:r w:rsidR="004B22D6" w:rsidRPr="00DA5853">
        <w:rPr>
          <w:color w:val="auto"/>
          <w:szCs w:val="28"/>
        </w:rPr>
        <w:t>e</w:t>
      </w:r>
      <w:r w:rsidR="000F112C" w:rsidRPr="00DA5853">
        <w:rPr>
          <w:color w:val="auto"/>
          <w:szCs w:val="28"/>
        </w:rPr>
        <w:t>l área de</w:t>
      </w:r>
      <w:r w:rsidR="004B22D6" w:rsidRPr="00DA5853">
        <w:rPr>
          <w:color w:val="auto"/>
          <w:szCs w:val="28"/>
        </w:rPr>
        <w:t xml:space="preserve"> servicios </w:t>
      </w:r>
      <w:r w:rsidR="00AD21BC" w:rsidRPr="00DA5853">
        <w:rPr>
          <w:color w:val="auto"/>
          <w:szCs w:val="28"/>
        </w:rPr>
        <w:t>de mantenimiento</w:t>
      </w:r>
      <w:r w:rsidR="004B22D6" w:rsidRPr="00DA5853">
        <w:rPr>
          <w:color w:val="auto"/>
          <w:szCs w:val="28"/>
        </w:rPr>
        <w:t xml:space="preserve"> </w:t>
      </w:r>
      <w:r w:rsidR="000F112C" w:rsidRPr="00DA5853">
        <w:rPr>
          <w:color w:val="auto"/>
          <w:szCs w:val="28"/>
        </w:rPr>
        <w:t>de equip</w:t>
      </w:r>
      <w:r w:rsidR="009C464F" w:rsidRPr="00DA5853">
        <w:rPr>
          <w:color w:val="auto"/>
          <w:szCs w:val="28"/>
        </w:rPr>
        <w:t>os</w:t>
      </w:r>
      <w:r w:rsidR="000F112C" w:rsidRPr="00DA5853">
        <w:rPr>
          <w:color w:val="auto"/>
          <w:szCs w:val="28"/>
        </w:rPr>
        <w:t xml:space="preserve"> médico presenta diversas dificu</w:t>
      </w:r>
      <w:r w:rsidR="004B22D6" w:rsidRPr="00DA5853">
        <w:rPr>
          <w:color w:val="auto"/>
          <w:szCs w:val="28"/>
        </w:rPr>
        <w:t>ltades</w:t>
      </w:r>
      <w:r w:rsidR="000F112C" w:rsidRPr="00DA5853">
        <w:rPr>
          <w:color w:val="auto"/>
          <w:szCs w:val="28"/>
        </w:rPr>
        <w:t>,</w:t>
      </w:r>
      <w:r w:rsidR="004B22D6" w:rsidRPr="00DA5853">
        <w:rPr>
          <w:color w:val="auto"/>
          <w:szCs w:val="28"/>
        </w:rPr>
        <w:t xml:space="preserve"> </w:t>
      </w:r>
      <w:r w:rsidR="00BF315F" w:rsidRPr="00DA5853">
        <w:rPr>
          <w:color w:val="auto"/>
          <w:szCs w:val="28"/>
        </w:rPr>
        <w:t xml:space="preserve">una de estas dificultades se </w:t>
      </w:r>
      <w:r w:rsidR="006C46C4" w:rsidRPr="00DA5853">
        <w:rPr>
          <w:color w:val="auto"/>
          <w:szCs w:val="28"/>
        </w:rPr>
        <w:t>les</w:t>
      </w:r>
      <w:r w:rsidR="00BF315F" w:rsidRPr="00DA5853">
        <w:rPr>
          <w:color w:val="auto"/>
          <w:szCs w:val="28"/>
        </w:rPr>
        <w:t xml:space="preserve"> presenta a los administradores de dicha área.</w:t>
      </w:r>
      <w:r w:rsidR="000F112C" w:rsidRPr="00DA5853">
        <w:rPr>
          <w:color w:val="auto"/>
          <w:szCs w:val="28"/>
        </w:rPr>
        <w:t xml:space="preserve"> </w:t>
      </w:r>
      <w:r w:rsidR="00BF315F" w:rsidRPr="00DA5853">
        <w:rPr>
          <w:color w:val="auto"/>
          <w:szCs w:val="28"/>
        </w:rPr>
        <w:t>Dichos administradores tienen como labor fundamental el preparar la documentación necesaria que permite que el ingeniero pueda dirigirse hacia el lugar donde se realizará dicho servicio, en caso de que la documentación no esté lista, el ingeniero no podrá llevar a cabo su labor.</w:t>
      </w:r>
      <w:r w:rsidR="00BE75D0" w:rsidRPr="00DA5853">
        <w:rPr>
          <w:color w:val="auto"/>
          <w:szCs w:val="28"/>
        </w:rPr>
        <w:t xml:space="preserve"> </w:t>
      </w:r>
      <w:proofErr w:type="gramStart"/>
      <w:r w:rsidR="00BE75D0" w:rsidRPr="00DA5853">
        <w:rPr>
          <w:color w:val="auto"/>
          <w:szCs w:val="28"/>
        </w:rPr>
        <w:t>Otro punto a tomar</w:t>
      </w:r>
      <w:proofErr w:type="gramEnd"/>
      <w:r w:rsidR="00BE75D0" w:rsidRPr="00DA5853">
        <w:rPr>
          <w:color w:val="auto"/>
          <w:szCs w:val="28"/>
        </w:rPr>
        <w:t xml:space="preserve"> en cuenta es que en ciertas ocasiones el hospital decide cambiar la fecha en la cual se realizar el servicio lo cual ocasiona una ruptura del cronograma establecido.</w:t>
      </w:r>
      <w:r w:rsidR="00BF315F" w:rsidRPr="00DA5853">
        <w:rPr>
          <w:color w:val="auto"/>
          <w:szCs w:val="28"/>
        </w:rPr>
        <w:t xml:space="preserve"> Asimismo, si el ingeniero no llega al punto donde se </w:t>
      </w:r>
      <w:r w:rsidR="00AD21BC" w:rsidRPr="00DA5853">
        <w:rPr>
          <w:color w:val="auto"/>
          <w:szCs w:val="28"/>
        </w:rPr>
        <w:t>realizará</w:t>
      </w:r>
      <w:r w:rsidR="00BF315F" w:rsidRPr="00DA5853">
        <w:rPr>
          <w:color w:val="auto"/>
          <w:szCs w:val="28"/>
        </w:rPr>
        <w:t xml:space="preserve"> el servicio por la tardía finalización de la documentación se debe pagar una penalización del 10%</w:t>
      </w:r>
      <w:r w:rsidR="009D5D5C" w:rsidRPr="00DA5853">
        <w:rPr>
          <w:color w:val="auto"/>
          <w:szCs w:val="28"/>
        </w:rPr>
        <w:t xml:space="preserve"> monto acordado</w:t>
      </w:r>
      <w:r w:rsidR="00BF315F" w:rsidRPr="00DA5853">
        <w:rPr>
          <w:color w:val="auto"/>
          <w:szCs w:val="28"/>
        </w:rPr>
        <w:t xml:space="preserve"> </w:t>
      </w:r>
      <w:r w:rsidR="009D5D5C" w:rsidRPr="00DA5853">
        <w:rPr>
          <w:color w:val="auto"/>
          <w:szCs w:val="28"/>
        </w:rPr>
        <w:t>en el</w:t>
      </w:r>
      <w:r w:rsidR="00BF315F" w:rsidRPr="00DA5853">
        <w:rPr>
          <w:color w:val="auto"/>
          <w:szCs w:val="28"/>
        </w:rPr>
        <w:t xml:space="preserve"> contrato hecho con el hospital. Por otro lado, cuando el ingeniero regresa a la entidad con la documentación firmada y aprobada por el encargado del área que solicito el servicio, este tiene como tarea preparar el reporte detallado de la actividad del ingeniero en dicho servicio para ser entregado en los 5 días hábiles, en caso no se logre cumplir los tiempos la entidad paga una penalidad del 10% </w:t>
      </w:r>
      <w:r w:rsidR="009D5D5C" w:rsidRPr="00DA5853">
        <w:rPr>
          <w:color w:val="auto"/>
          <w:szCs w:val="28"/>
        </w:rPr>
        <w:t>del monto acordado en el</w:t>
      </w:r>
      <w:r w:rsidR="00BF315F" w:rsidRPr="00DA5853">
        <w:rPr>
          <w:color w:val="auto"/>
          <w:szCs w:val="28"/>
        </w:rPr>
        <w:t xml:space="preserve"> contrato con el hospital.</w:t>
      </w:r>
      <w:r w:rsidR="00FC09EC" w:rsidRPr="00DA5853">
        <w:rPr>
          <w:color w:val="auto"/>
          <w:szCs w:val="28"/>
        </w:rPr>
        <w:t xml:space="preserve"> </w:t>
      </w:r>
      <w:r w:rsidR="00BF315F" w:rsidRPr="00DA5853">
        <w:rPr>
          <w:color w:val="auto"/>
          <w:szCs w:val="28"/>
        </w:rPr>
        <w:t>Dicho problem</w:t>
      </w:r>
      <w:r w:rsidR="00F56F10" w:rsidRPr="00DA5853">
        <w:rPr>
          <w:color w:val="auto"/>
          <w:szCs w:val="28"/>
        </w:rPr>
        <w:t xml:space="preserve">a </w:t>
      </w:r>
      <w:r w:rsidR="00FC09EC" w:rsidRPr="00DA5853">
        <w:rPr>
          <w:color w:val="auto"/>
          <w:szCs w:val="28"/>
        </w:rPr>
        <w:t xml:space="preserve">a largo plazo genera que las áreas del hospital que recurrentemente solicitan dicho servicio corten todo lazo con la entidad por un </w:t>
      </w:r>
      <w:r w:rsidR="00AD21BC" w:rsidRPr="00DA5853">
        <w:rPr>
          <w:color w:val="auto"/>
          <w:szCs w:val="28"/>
        </w:rPr>
        <w:t>lapso</w:t>
      </w:r>
      <w:r w:rsidR="00FC09EC" w:rsidRPr="00DA5853">
        <w:rPr>
          <w:color w:val="auto"/>
          <w:szCs w:val="28"/>
        </w:rPr>
        <w:t xml:space="preserve"> por lo que se necesita una solución que facilite y agilice la documentación y reporte por lo cual no superaría los días hábiles y no genere el mencionado problema.</w:t>
      </w:r>
      <w:r w:rsidR="00171049" w:rsidRPr="00DA5853">
        <w:rPr>
          <w:color w:val="auto"/>
          <w:szCs w:val="28"/>
        </w:rPr>
        <w:t xml:space="preserve"> Además de notificar al administrador días sobre la próxima partida de un ingeniero para una correcta y anticipada realización de la documentación</w:t>
      </w:r>
      <w:r w:rsidR="00BE75D0" w:rsidRPr="00DA5853">
        <w:rPr>
          <w:color w:val="auto"/>
          <w:szCs w:val="28"/>
        </w:rPr>
        <w:t xml:space="preserve"> o de saber si es que el hospital cambio la fecha en la que se realizara dicho servicio.</w:t>
      </w:r>
      <w:bookmarkEnd w:id="4662"/>
      <w:bookmarkEnd w:id="4663"/>
      <w:bookmarkEnd w:id="4664"/>
    </w:p>
    <w:p w14:paraId="04CCEFC4" w14:textId="25BCE266" w:rsidR="004B22D6" w:rsidRPr="00DA5853" w:rsidRDefault="004B22D6" w:rsidP="00A52486">
      <w:pPr>
        <w:rPr>
          <w:b/>
          <w:bCs/>
          <w:color w:val="auto"/>
          <w:sz w:val="32"/>
          <w:szCs w:val="32"/>
        </w:rPr>
      </w:pPr>
      <w:bookmarkStart w:id="4665" w:name="_Toc25222945"/>
      <w:bookmarkStart w:id="4666" w:name="_Toc25223376"/>
      <w:bookmarkStart w:id="4667" w:name="_Toc25224092"/>
      <w:r w:rsidRPr="00DA5853">
        <w:rPr>
          <w:b/>
          <w:bCs/>
          <w:color w:val="auto"/>
          <w:sz w:val="32"/>
          <w:szCs w:val="32"/>
        </w:rPr>
        <w:t>Ingeniero:</w:t>
      </w:r>
      <w:bookmarkEnd w:id="4665"/>
      <w:bookmarkEnd w:id="4666"/>
      <w:bookmarkEnd w:id="4667"/>
    </w:p>
    <w:p w14:paraId="56A54406" w14:textId="5F1F9309" w:rsidR="004B22D6" w:rsidRPr="00A52486" w:rsidRDefault="004B22D6" w:rsidP="00A52486">
      <w:pPr>
        <w:rPr>
          <w:color w:val="auto"/>
          <w:sz w:val="24"/>
          <w:szCs w:val="24"/>
        </w:rPr>
      </w:pPr>
      <w:bookmarkStart w:id="4668" w:name="_Toc25222946"/>
      <w:bookmarkStart w:id="4669" w:name="_Toc25223377"/>
      <w:bookmarkStart w:id="4670" w:name="_Toc25224093"/>
      <w:r w:rsidRPr="00DA5853">
        <w:rPr>
          <w:color w:val="auto"/>
          <w:szCs w:val="28"/>
        </w:rPr>
        <w:t>Durante la jornada laboral, el área de servicios de mantenimiento de equip</w:t>
      </w:r>
      <w:r w:rsidR="009C464F" w:rsidRPr="00DA5853">
        <w:rPr>
          <w:color w:val="auto"/>
          <w:szCs w:val="28"/>
        </w:rPr>
        <w:t>os</w:t>
      </w:r>
      <w:r w:rsidR="00BF315F" w:rsidRPr="00DA5853">
        <w:rPr>
          <w:color w:val="auto"/>
          <w:szCs w:val="28"/>
        </w:rPr>
        <w:t xml:space="preserve"> medico presenta diversos problemas, </w:t>
      </w:r>
      <w:r w:rsidR="00A904EE" w:rsidRPr="00DA5853">
        <w:rPr>
          <w:color w:val="auto"/>
          <w:szCs w:val="28"/>
        </w:rPr>
        <w:t xml:space="preserve">ya sea que ocurran debido a que el ingeniero no llegue en el tiempo acordado a realizar dicho servicio o por la demora del reporte superando los días hábiles establecidos. Concretamente en el caso del ingeniero el problema se genera en el momento en que dicho no llega en la fecha acordada al área del hospital donde se </w:t>
      </w:r>
      <w:r w:rsidR="009C464F" w:rsidRPr="00DA5853">
        <w:rPr>
          <w:color w:val="auto"/>
          <w:szCs w:val="28"/>
        </w:rPr>
        <w:t>solicitó</w:t>
      </w:r>
      <w:r w:rsidR="00A904EE" w:rsidRPr="00DA5853">
        <w:rPr>
          <w:color w:val="auto"/>
          <w:szCs w:val="28"/>
        </w:rPr>
        <w:t xml:space="preserve"> el servicio. Esto suele ocurrir por diversos motivos ya sea por la demora del administrador en generar la documentación lo cual ocasiona que el ingeniero no pueda partir sin esta,</w:t>
      </w:r>
      <w:r w:rsidR="00171049" w:rsidRPr="00DA5853">
        <w:rPr>
          <w:color w:val="auto"/>
          <w:szCs w:val="28"/>
        </w:rPr>
        <w:t xml:space="preserve"> por la mala coordinación del coordinador con el calendario de fechas de salida de los ingenieros,</w:t>
      </w:r>
      <w:r w:rsidR="00A904EE" w:rsidRPr="00DA5853">
        <w:rPr>
          <w:color w:val="auto"/>
          <w:szCs w:val="28"/>
        </w:rPr>
        <w:t xml:space="preserve"> por la falta de comunicación entre el ingeniero y el hospital lo </w:t>
      </w:r>
      <w:r w:rsidR="00A904EE" w:rsidRPr="00DA5853">
        <w:rPr>
          <w:color w:val="auto"/>
          <w:szCs w:val="28"/>
        </w:rPr>
        <w:lastRenderedPageBreak/>
        <w:t xml:space="preserve">cual ocasiona que el hospital no </w:t>
      </w:r>
      <w:r w:rsidR="009C464F" w:rsidRPr="00DA5853">
        <w:rPr>
          <w:color w:val="auto"/>
          <w:szCs w:val="28"/>
        </w:rPr>
        <w:t>esté</w:t>
      </w:r>
      <w:r w:rsidR="00A904EE" w:rsidRPr="00DA5853">
        <w:rPr>
          <w:color w:val="auto"/>
          <w:szCs w:val="28"/>
        </w:rPr>
        <w:t xml:space="preserve"> al tanto sobre a </w:t>
      </w:r>
      <w:r w:rsidR="009C464F" w:rsidRPr="00DA5853">
        <w:rPr>
          <w:color w:val="auto"/>
          <w:szCs w:val="28"/>
        </w:rPr>
        <w:t>cuánto</w:t>
      </w:r>
      <w:r w:rsidR="00A904EE" w:rsidRPr="00DA5853">
        <w:rPr>
          <w:color w:val="auto"/>
          <w:szCs w:val="28"/>
        </w:rPr>
        <w:t xml:space="preserve"> tiempo se encuentra el ingeniero o si es que se encuentra encaminado hacia allá. Dicha razón genera que al momento de que el ingeniero llegue al área, esta al no estar al tanto de su posición, se demore en preparar el equi</w:t>
      </w:r>
      <w:r w:rsidR="009C464F" w:rsidRPr="00DA5853">
        <w:rPr>
          <w:color w:val="auto"/>
          <w:szCs w:val="28"/>
        </w:rPr>
        <w:t xml:space="preserve">po </w:t>
      </w:r>
      <w:r w:rsidR="00A904EE" w:rsidRPr="00DA5853">
        <w:rPr>
          <w:color w:val="auto"/>
          <w:szCs w:val="28"/>
        </w:rPr>
        <w:t xml:space="preserve">a revisar. Otro punto es que el ingeniero no puede partir del hospital hasta que el encargado de dicha área no firme y verifique </w:t>
      </w:r>
      <w:r w:rsidR="006C46C4" w:rsidRPr="00DA5853">
        <w:rPr>
          <w:color w:val="auto"/>
          <w:szCs w:val="28"/>
        </w:rPr>
        <w:t>la correcta</w:t>
      </w:r>
      <w:r w:rsidR="00A904EE" w:rsidRPr="00DA5853">
        <w:rPr>
          <w:color w:val="auto"/>
          <w:szCs w:val="28"/>
        </w:rPr>
        <w:t xml:space="preserve"> labor de este; en consecuencia, el </w:t>
      </w:r>
      <w:r w:rsidR="00171049" w:rsidRPr="00DA5853">
        <w:rPr>
          <w:color w:val="auto"/>
          <w:szCs w:val="28"/>
        </w:rPr>
        <w:t xml:space="preserve">administrador no podrá comenzar el reporte hasta que el ingeniero no llegue con la documentación firmada. Por lo </w:t>
      </w:r>
      <w:r w:rsidR="00AD21BC" w:rsidRPr="00DA5853">
        <w:rPr>
          <w:color w:val="auto"/>
          <w:szCs w:val="28"/>
        </w:rPr>
        <w:t>tanto,</w:t>
      </w:r>
      <w:r w:rsidR="00171049" w:rsidRPr="00DA5853">
        <w:rPr>
          <w:color w:val="auto"/>
          <w:szCs w:val="28"/>
        </w:rPr>
        <w:t xml:space="preserve"> se necesita una solución que notifique al ingeniero días antes sobre su próxima salida para una correcta preparación y que tanto el administrador de dicho servicio y el hospital estén al tanto de donde se ubica dicho ingeniero para lograr un servicio instantáneo. Por otro lado,</w:t>
      </w:r>
      <w:r w:rsidR="00956972" w:rsidRPr="00DA5853">
        <w:rPr>
          <w:color w:val="auto"/>
          <w:szCs w:val="28"/>
        </w:rPr>
        <w:t xml:space="preserve"> se necesita que el ingeniero pueda mandar la documentación ya validada al administrador para que se tenga con días de anticipación para finalizar el reporte de la actividad.</w:t>
      </w:r>
      <w:bookmarkEnd w:id="4668"/>
      <w:bookmarkEnd w:id="4669"/>
      <w:bookmarkEnd w:id="4670"/>
    </w:p>
    <w:p w14:paraId="2AF5E472" w14:textId="77777777" w:rsidR="006E2B52" w:rsidRDefault="006E2B52" w:rsidP="00A52486">
      <w:pPr>
        <w:rPr>
          <w:b/>
          <w:bCs/>
          <w:color w:val="auto"/>
          <w:sz w:val="32"/>
          <w:szCs w:val="32"/>
        </w:rPr>
      </w:pPr>
    </w:p>
    <w:p w14:paraId="38194495" w14:textId="77777777" w:rsidR="006C46C4" w:rsidRDefault="006C46C4" w:rsidP="00A52486">
      <w:pPr>
        <w:rPr>
          <w:b/>
          <w:bCs/>
          <w:color w:val="auto"/>
          <w:sz w:val="32"/>
          <w:szCs w:val="32"/>
        </w:rPr>
      </w:pPr>
    </w:p>
    <w:p w14:paraId="3C68E4E4" w14:textId="77777777" w:rsidR="006C46C4" w:rsidRDefault="006C46C4" w:rsidP="00A52486">
      <w:pPr>
        <w:rPr>
          <w:b/>
          <w:bCs/>
          <w:color w:val="auto"/>
          <w:sz w:val="32"/>
          <w:szCs w:val="32"/>
        </w:rPr>
      </w:pPr>
    </w:p>
    <w:p w14:paraId="1F21D3B9" w14:textId="77777777" w:rsidR="006C46C4" w:rsidRDefault="006C46C4" w:rsidP="00A52486">
      <w:pPr>
        <w:rPr>
          <w:b/>
          <w:bCs/>
          <w:color w:val="auto"/>
          <w:sz w:val="32"/>
          <w:szCs w:val="32"/>
        </w:rPr>
      </w:pPr>
    </w:p>
    <w:p w14:paraId="6FC43253" w14:textId="77777777" w:rsidR="006C46C4" w:rsidRDefault="006C46C4" w:rsidP="00A52486">
      <w:pPr>
        <w:rPr>
          <w:b/>
          <w:bCs/>
          <w:color w:val="auto"/>
          <w:sz w:val="32"/>
          <w:szCs w:val="32"/>
        </w:rPr>
      </w:pPr>
    </w:p>
    <w:p w14:paraId="54CB9D5A" w14:textId="77777777" w:rsidR="006C46C4" w:rsidRDefault="006C46C4" w:rsidP="00A52486">
      <w:pPr>
        <w:rPr>
          <w:b/>
          <w:bCs/>
          <w:color w:val="auto"/>
          <w:sz w:val="32"/>
          <w:szCs w:val="32"/>
        </w:rPr>
      </w:pPr>
    </w:p>
    <w:p w14:paraId="226061A2" w14:textId="77777777" w:rsidR="006C46C4" w:rsidRDefault="006C46C4" w:rsidP="00A52486">
      <w:pPr>
        <w:rPr>
          <w:b/>
          <w:bCs/>
          <w:color w:val="auto"/>
          <w:sz w:val="32"/>
          <w:szCs w:val="32"/>
        </w:rPr>
      </w:pPr>
    </w:p>
    <w:p w14:paraId="668E58D1" w14:textId="77777777" w:rsidR="006C46C4" w:rsidRDefault="006C46C4" w:rsidP="00A52486">
      <w:pPr>
        <w:rPr>
          <w:b/>
          <w:bCs/>
          <w:color w:val="auto"/>
          <w:sz w:val="32"/>
          <w:szCs w:val="32"/>
        </w:rPr>
      </w:pPr>
    </w:p>
    <w:p w14:paraId="7DF24960" w14:textId="77777777" w:rsidR="006C46C4" w:rsidRDefault="006C46C4" w:rsidP="00A52486">
      <w:pPr>
        <w:rPr>
          <w:b/>
          <w:bCs/>
          <w:color w:val="auto"/>
          <w:sz w:val="32"/>
          <w:szCs w:val="32"/>
        </w:rPr>
      </w:pPr>
    </w:p>
    <w:p w14:paraId="52F5E6F4" w14:textId="77777777" w:rsidR="006C46C4" w:rsidRDefault="006C46C4" w:rsidP="00A52486">
      <w:pPr>
        <w:rPr>
          <w:b/>
          <w:bCs/>
          <w:color w:val="auto"/>
          <w:sz w:val="32"/>
          <w:szCs w:val="32"/>
        </w:rPr>
      </w:pPr>
    </w:p>
    <w:p w14:paraId="3EA9FAE1" w14:textId="77777777" w:rsidR="006C46C4" w:rsidRDefault="006C46C4" w:rsidP="00A52486">
      <w:pPr>
        <w:rPr>
          <w:color w:val="auto"/>
          <w:szCs w:val="28"/>
        </w:rPr>
      </w:pPr>
    </w:p>
    <w:p w14:paraId="53A42960" w14:textId="77777777" w:rsidR="006E2B52" w:rsidRPr="00DA5853" w:rsidRDefault="006E2B52" w:rsidP="00A52486">
      <w:pPr>
        <w:rPr>
          <w:color w:val="auto"/>
          <w:szCs w:val="28"/>
        </w:rPr>
      </w:pPr>
    </w:p>
    <w:p w14:paraId="6A1EC198" w14:textId="032EA44A" w:rsidR="00947D8B" w:rsidRPr="00771BA0" w:rsidRDefault="00AF24CC" w:rsidP="00771BA0">
      <w:pPr>
        <w:pStyle w:val="Ttulo2"/>
        <w:rPr>
          <w:rFonts w:ascii="Zizou Slab Bold" w:hAnsi="Zizou Slab Bold"/>
          <w:color w:val="auto"/>
          <w:lang w:val="en-US"/>
        </w:rPr>
      </w:pPr>
      <w:bookmarkStart w:id="4671" w:name="_Toc25222949"/>
      <w:bookmarkStart w:id="4672" w:name="_Toc25247117"/>
      <w:bookmarkStart w:id="4673" w:name="_Toc25309786"/>
      <w:bookmarkStart w:id="4674" w:name="_Toc26201343"/>
      <w:r w:rsidRPr="00771BA0">
        <w:rPr>
          <w:rFonts w:ascii="Zizou Slab Bold" w:hAnsi="Zizou Slab Bold"/>
          <w:color w:val="auto"/>
          <w:lang w:val="en-US"/>
        </w:rPr>
        <w:lastRenderedPageBreak/>
        <w:t xml:space="preserve">Lean UX </w:t>
      </w:r>
      <w:r w:rsidR="00A52486" w:rsidRPr="00771BA0">
        <w:rPr>
          <w:rFonts w:ascii="Zizou Slab Bold" w:hAnsi="Zizou Slab Bold"/>
          <w:color w:val="auto"/>
          <w:lang w:val="en-US"/>
        </w:rPr>
        <w:t>Assumptions (</w:t>
      </w:r>
      <w:r w:rsidRPr="00771BA0">
        <w:rPr>
          <w:rFonts w:ascii="Zizou Slab Bold" w:hAnsi="Zizou Slab Bold"/>
          <w:color w:val="auto"/>
          <w:lang w:val="en-US"/>
        </w:rPr>
        <w:t xml:space="preserve">Business outcomes, </w:t>
      </w:r>
      <w:r w:rsidR="00AD21BC" w:rsidRPr="00771BA0">
        <w:rPr>
          <w:rFonts w:ascii="Zizou Slab Bold" w:hAnsi="Zizou Slab Bold"/>
          <w:color w:val="auto"/>
          <w:lang w:val="en-US"/>
        </w:rPr>
        <w:t>User</w:t>
      </w:r>
      <w:r w:rsidR="00AD21BC">
        <w:rPr>
          <w:rFonts w:ascii="Zizou Slab Bold" w:hAnsi="Zizou Slab Bold"/>
          <w:color w:val="auto"/>
          <w:lang w:val="en-US"/>
        </w:rPr>
        <w:t xml:space="preserve">, </w:t>
      </w:r>
      <w:r w:rsidRPr="00771BA0">
        <w:rPr>
          <w:rFonts w:ascii="Zizou Slab Bold" w:hAnsi="Zizou Slab Bold"/>
          <w:color w:val="auto"/>
          <w:lang w:val="en-US"/>
        </w:rPr>
        <w:t>User</w:t>
      </w:r>
      <w:r w:rsidR="00AD21BC">
        <w:rPr>
          <w:rFonts w:ascii="Zizou Slab Bold" w:hAnsi="Zizou Slab Bold"/>
          <w:color w:val="auto"/>
          <w:lang w:val="en-US"/>
        </w:rPr>
        <w:t xml:space="preserve"> </w:t>
      </w:r>
      <w:r w:rsidRPr="00771BA0">
        <w:rPr>
          <w:rFonts w:ascii="Zizou Slab Bold" w:hAnsi="Zizou Slab Bold"/>
          <w:color w:val="auto"/>
          <w:lang w:val="en-US"/>
        </w:rPr>
        <w:t>outcomes,</w:t>
      </w:r>
      <w:r w:rsidR="00AD21BC">
        <w:rPr>
          <w:rFonts w:ascii="Zizou Slab Bold" w:hAnsi="Zizou Slab Bold"/>
          <w:color w:val="auto"/>
          <w:lang w:val="en-US"/>
        </w:rPr>
        <w:t xml:space="preserve"> </w:t>
      </w:r>
      <w:r w:rsidRPr="00771BA0">
        <w:rPr>
          <w:rFonts w:ascii="Zizou Slab Bold" w:hAnsi="Zizou Slab Bold"/>
          <w:color w:val="auto"/>
          <w:lang w:val="en-US"/>
        </w:rPr>
        <w:t>Features)</w:t>
      </w:r>
      <w:bookmarkEnd w:id="4671"/>
      <w:bookmarkEnd w:id="4672"/>
      <w:bookmarkEnd w:id="4673"/>
      <w:bookmarkEnd w:id="4674"/>
    </w:p>
    <w:p w14:paraId="1100C7F4" w14:textId="2DBBF23A" w:rsidR="00E12CF5" w:rsidRPr="00DA5853" w:rsidRDefault="00E12CF5" w:rsidP="00A52486">
      <w:pPr>
        <w:rPr>
          <w:b/>
          <w:bCs/>
          <w:color w:val="auto"/>
          <w:sz w:val="32"/>
          <w:szCs w:val="32"/>
        </w:rPr>
      </w:pPr>
      <w:bookmarkStart w:id="4675" w:name="_Toc25222950"/>
      <w:bookmarkStart w:id="4676" w:name="_Toc25223381"/>
      <w:r w:rsidRPr="00DA5853">
        <w:rPr>
          <w:b/>
          <w:bCs/>
          <w:color w:val="auto"/>
          <w:sz w:val="32"/>
          <w:szCs w:val="32"/>
        </w:rPr>
        <w:t xml:space="preserve">Business </w:t>
      </w:r>
      <w:proofErr w:type="spellStart"/>
      <w:r w:rsidRPr="00DA5853">
        <w:rPr>
          <w:b/>
          <w:bCs/>
          <w:color w:val="auto"/>
          <w:sz w:val="32"/>
          <w:szCs w:val="32"/>
        </w:rPr>
        <w:t>outcomes</w:t>
      </w:r>
      <w:proofErr w:type="spellEnd"/>
      <w:r w:rsidRPr="00DA5853">
        <w:rPr>
          <w:b/>
          <w:bCs/>
          <w:color w:val="auto"/>
          <w:sz w:val="32"/>
          <w:szCs w:val="32"/>
        </w:rPr>
        <w:t>:</w:t>
      </w:r>
      <w:bookmarkEnd w:id="4675"/>
      <w:bookmarkEnd w:id="4676"/>
    </w:p>
    <w:p w14:paraId="66038AEB" w14:textId="4B950DE1" w:rsidR="00E12CF5" w:rsidRPr="00DA5853" w:rsidRDefault="00E12CF5" w:rsidP="00A52486">
      <w:pPr>
        <w:rPr>
          <w:color w:val="auto"/>
          <w:szCs w:val="28"/>
        </w:rPr>
      </w:pPr>
      <w:bookmarkStart w:id="4677" w:name="_Toc25222951"/>
      <w:bookmarkStart w:id="4678" w:name="_Toc25223382"/>
      <w:r w:rsidRPr="00DA5853">
        <w:rPr>
          <w:color w:val="auto"/>
          <w:szCs w:val="28"/>
        </w:rPr>
        <w:t>- Nuestro producto va a ser una nueva forma directiva de realizar los procesos en el trámite del ingeniero.</w:t>
      </w:r>
      <w:bookmarkEnd w:id="4677"/>
      <w:bookmarkEnd w:id="4678"/>
    </w:p>
    <w:p w14:paraId="30F54AD0" w14:textId="18F4F161" w:rsidR="00E12CF5" w:rsidRPr="00DA5853" w:rsidRDefault="00E12CF5" w:rsidP="00A52486">
      <w:pPr>
        <w:rPr>
          <w:color w:val="auto"/>
          <w:szCs w:val="28"/>
        </w:rPr>
      </w:pPr>
      <w:bookmarkStart w:id="4679" w:name="_Toc25222952"/>
      <w:bookmarkStart w:id="4680" w:name="_Toc25223383"/>
      <w:r w:rsidRPr="00DA5853">
        <w:rPr>
          <w:color w:val="auto"/>
          <w:szCs w:val="28"/>
        </w:rPr>
        <w:t>- Se logrará agilizar la documentación y elaboración de reportes.</w:t>
      </w:r>
      <w:bookmarkEnd w:id="4679"/>
      <w:bookmarkEnd w:id="4680"/>
    </w:p>
    <w:p w14:paraId="4D43E78D" w14:textId="33871C0E" w:rsidR="00E12CF5" w:rsidRPr="00DA5853" w:rsidRDefault="00E12CF5" w:rsidP="00A52486">
      <w:pPr>
        <w:rPr>
          <w:color w:val="auto"/>
          <w:szCs w:val="28"/>
        </w:rPr>
      </w:pPr>
      <w:bookmarkStart w:id="4681" w:name="_Toc25222953"/>
      <w:bookmarkStart w:id="4682" w:name="_Toc25223384"/>
      <w:r w:rsidRPr="00DA5853">
        <w:rPr>
          <w:color w:val="auto"/>
          <w:szCs w:val="28"/>
        </w:rPr>
        <w:t>- Nuestro producto reducirá la cantidad de retrasos y mejorará la eficiencia del proceso de mantenimientos.</w:t>
      </w:r>
      <w:bookmarkEnd w:id="4681"/>
      <w:bookmarkEnd w:id="4682"/>
    </w:p>
    <w:p w14:paraId="27621B87" w14:textId="7FAC890E" w:rsidR="00E12CF5" w:rsidRPr="00DA5853" w:rsidRDefault="00E12CF5" w:rsidP="00A52486">
      <w:pPr>
        <w:rPr>
          <w:color w:val="auto"/>
          <w:szCs w:val="28"/>
        </w:rPr>
      </w:pPr>
      <w:bookmarkStart w:id="4683" w:name="_Toc25222954"/>
      <w:bookmarkStart w:id="4684" w:name="_Toc25223385"/>
      <w:r w:rsidRPr="00DA5853">
        <w:rPr>
          <w:color w:val="auto"/>
          <w:szCs w:val="28"/>
        </w:rPr>
        <w:t>- Se mejorará la comunicación entre el hospital y el ingeniero.</w:t>
      </w:r>
      <w:bookmarkEnd w:id="4683"/>
      <w:bookmarkEnd w:id="4684"/>
    </w:p>
    <w:p w14:paraId="79C6D904" w14:textId="18ECCC58" w:rsidR="00E12CF5" w:rsidRPr="00DA5853" w:rsidRDefault="00E12CF5" w:rsidP="00A52486">
      <w:pPr>
        <w:rPr>
          <w:b/>
          <w:bCs/>
          <w:color w:val="auto"/>
          <w:sz w:val="32"/>
          <w:szCs w:val="32"/>
        </w:rPr>
      </w:pPr>
      <w:bookmarkStart w:id="4685" w:name="_Toc25222955"/>
      <w:bookmarkStart w:id="4686" w:name="_Toc25223386"/>
      <w:proofErr w:type="spellStart"/>
      <w:r w:rsidRPr="00DA5853">
        <w:rPr>
          <w:b/>
          <w:bCs/>
          <w:color w:val="auto"/>
          <w:sz w:val="32"/>
          <w:szCs w:val="32"/>
        </w:rPr>
        <w:t>User</w:t>
      </w:r>
      <w:proofErr w:type="spellEnd"/>
      <w:r w:rsidRPr="00DA5853">
        <w:rPr>
          <w:b/>
          <w:bCs/>
          <w:color w:val="auto"/>
          <w:sz w:val="32"/>
          <w:szCs w:val="32"/>
        </w:rPr>
        <w:t>:</w:t>
      </w:r>
      <w:bookmarkEnd w:id="4685"/>
      <w:bookmarkEnd w:id="4686"/>
    </w:p>
    <w:p w14:paraId="5C805986" w14:textId="5FC8DF5B" w:rsidR="00E12CF5" w:rsidRPr="00DA5853" w:rsidRDefault="00E12CF5" w:rsidP="00A52486">
      <w:pPr>
        <w:rPr>
          <w:color w:val="auto"/>
          <w:szCs w:val="28"/>
        </w:rPr>
      </w:pPr>
      <w:bookmarkStart w:id="4687" w:name="_Toc25222956"/>
      <w:bookmarkStart w:id="4688" w:name="_Toc25223387"/>
      <w:r w:rsidRPr="00DA5853">
        <w:rPr>
          <w:color w:val="auto"/>
          <w:szCs w:val="28"/>
        </w:rPr>
        <w:t>- El ingeniero usará la aplicación, ya que desea reducir los tiempos de espera y mejorar la comunicación con el hospital.</w:t>
      </w:r>
      <w:bookmarkEnd w:id="4687"/>
      <w:bookmarkEnd w:id="4688"/>
    </w:p>
    <w:p w14:paraId="42F75940" w14:textId="156A49AD" w:rsidR="00E12CF5" w:rsidRPr="00DA5853" w:rsidRDefault="00E12CF5" w:rsidP="00A52486">
      <w:pPr>
        <w:rPr>
          <w:color w:val="auto"/>
          <w:szCs w:val="28"/>
        </w:rPr>
      </w:pPr>
      <w:bookmarkStart w:id="4689" w:name="_Toc25222957"/>
      <w:bookmarkStart w:id="4690" w:name="_Toc25223388"/>
      <w:r w:rsidRPr="00DA5853">
        <w:rPr>
          <w:color w:val="auto"/>
          <w:szCs w:val="28"/>
        </w:rPr>
        <w:t>- El encargado del área del hospital que solicitó al ingeniero usará la aplicación, ya que desea saber el tiempo de llegada aproximado, su ubicación, y tener una comunicación directa con el ingeniero.</w:t>
      </w:r>
      <w:bookmarkEnd w:id="4689"/>
      <w:bookmarkEnd w:id="4690"/>
      <w:r w:rsidRPr="00DA5853">
        <w:rPr>
          <w:color w:val="auto"/>
          <w:szCs w:val="28"/>
        </w:rPr>
        <w:t xml:space="preserve"> </w:t>
      </w:r>
    </w:p>
    <w:p w14:paraId="5BD0B597" w14:textId="3DC5187B" w:rsidR="00E12CF5" w:rsidRPr="00A52486" w:rsidRDefault="00E12CF5" w:rsidP="00A52486">
      <w:pPr>
        <w:rPr>
          <w:color w:val="auto"/>
          <w:sz w:val="24"/>
          <w:szCs w:val="24"/>
        </w:rPr>
      </w:pPr>
      <w:bookmarkStart w:id="4691" w:name="_Toc25222958"/>
      <w:bookmarkStart w:id="4692" w:name="_Toc25223389"/>
      <w:r w:rsidRPr="00DA5853">
        <w:rPr>
          <w:color w:val="auto"/>
          <w:szCs w:val="28"/>
        </w:rPr>
        <w:t>- El gerente podrá ver un análisis sobre todos los ingenieros que han trabajado en el mes</w:t>
      </w:r>
      <w:r w:rsidRPr="00A52486">
        <w:rPr>
          <w:color w:val="auto"/>
          <w:sz w:val="24"/>
          <w:szCs w:val="24"/>
        </w:rPr>
        <w:t>.</w:t>
      </w:r>
      <w:bookmarkEnd w:id="4691"/>
      <w:bookmarkEnd w:id="4692"/>
    </w:p>
    <w:p w14:paraId="70D34FFF" w14:textId="2DFAF00C" w:rsidR="00E12CF5" w:rsidRPr="00DA5853" w:rsidRDefault="00E12CF5" w:rsidP="00A52486">
      <w:pPr>
        <w:rPr>
          <w:color w:val="auto"/>
          <w:sz w:val="32"/>
          <w:szCs w:val="32"/>
        </w:rPr>
      </w:pPr>
      <w:bookmarkStart w:id="4693" w:name="_Toc25222959"/>
      <w:bookmarkStart w:id="4694" w:name="_Toc25223390"/>
      <w:proofErr w:type="spellStart"/>
      <w:r w:rsidRPr="00DA5853">
        <w:rPr>
          <w:b/>
          <w:bCs/>
          <w:color w:val="auto"/>
          <w:sz w:val="32"/>
          <w:szCs w:val="32"/>
        </w:rPr>
        <w:t>User</w:t>
      </w:r>
      <w:proofErr w:type="spellEnd"/>
      <w:r w:rsidRPr="00DA5853">
        <w:rPr>
          <w:b/>
          <w:bCs/>
          <w:color w:val="auto"/>
          <w:sz w:val="32"/>
          <w:szCs w:val="32"/>
        </w:rPr>
        <w:t xml:space="preserve"> </w:t>
      </w:r>
      <w:proofErr w:type="spellStart"/>
      <w:r w:rsidRPr="00DA5853">
        <w:rPr>
          <w:b/>
          <w:bCs/>
          <w:color w:val="auto"/>
          <w:sz w:val="32"/>
          <w:szCs w:val="32"/>
        </w:rPr>
        <w:t>outcomes</w:t>
      </w:r>
      <w:proofErr w:type="spellEnd"/>
      <w:r w:rsidRPr="00DA5853">
        <w:rPr>
          <w:b/>
          <w:bCs/>
          <w:color w:val="auto"/>
          <w:sz w:val="32"/>
          <w:szCs w:val="32"/>
        </w:rPr>
        <w:t>:</w:t>
      </w:r>
      <w:bookmarkEnd w:id="4693"/>
      <w:bookmarkEnd w:id="4694"/>
    </w:p>
    <w:p w14:paraId="75B0EA49" w14:textId="5F9D9EDE" w:rsidR="00E12CF5" w:rsidRPr="00DA5853" w:rsidRDefault="00E12CF5" w:rsidP="00A52486">
      <w:pPr>
        <w:rPr>
          <w:color w:val="auto"/>
          <w:szCs w:val="28"/>
        </w:rPr>
      </w:pPr>
      <w:bookmarkStart w:id="4695" w:name="_Toc25222960"/>
      <w:bookmarkStart w:id="4696" w:name="_Toc25223391"/>
      <w:r w:rsidRPr="00DA5853">
        <w:rPr>
          <w:color w:val="auto"/>
          <w:szCs w:val="28"/>
        </w:rPr>
        <w:t>- El ingeniero tendrá incentivos para poder hacer su trabajo de una manera eficiente y efectiva.</w:t>
      </w:r>
      <w:bookmarkEnd w:id="4695"/>
      <w:bookmarkEnd w:id="4696"/>
    </w:p>
    <w:p w14:paraId="1F18EE14" w14:textId="135DA455" w:rsidR="00E12CF5" w:rsidRPr="00DA5853" w:rsidRDefault="00E12CF5" w:rsidP="00A52486">
      <w:pPr>
        <w:rPr>
          <w:color w:val="auto"/>
          <w:szCs w:val="28"/>
        </w:rPr>
      </w:pPr>
      <w:bookmarkStart w:id="4697" w:name="_Toc25222961"/>
      <w:bookmarkStart w:id="4698" w:name="_Toc25223392"/>
      <w:r w:rsidRPr="00DA5853">
        <w:rPr>
          <w:color w:val="auto"/>
          <w:szCs w:val="28"/>
        </w:rPr>
        <w:t>- El ingeniero va a estar protegido ante alguna circunstancia de peligro, la cual se puede presentar debido a que se carga con diversos instrumentos de alto valor.</w:t>
      </w:r>
      <w:bookmarkEnd w:id="4697"/>
      <w:bookmarkEnd w:id="4698"/>
    </w:p>
    <w:p w14:paraId="2B99EFC7" w14:textId="5DAD35DD" w:rsidR="00E12CF5" w:rsidRPr="00DA5853" w:rsidRDefault="00E12CF5" w:rsidP="00A52486">
      <w:pPr>
        <w:rPr>
          <w:color w:val="auto"/>
          <w:szCs w:val="28"/>
        </w:rPr>
      </w:pPr>
      <w:bookmarkStart w:id="4699" w:name="_Toc25222962"/>
      <w:bookmarkStart w:id="4700" w:name="_Toc25223393"/>
      <w:r w:rsidRPr="00DA5853">
        <w:rPr>
          <w:color w:val="auto"/>
          <w:szCs w:val="28"/>
        </w:rPr>
        <w:t>- El encargado del área del hospital que solicitó al ingeniero tendrá el equipo médico listo, ya que tiene la localización del ingeniero y el tiempo estimado de llegada.</w:t>
      </w:r>
      <w:bookmarkEnd w:id="4699"/>
      <w:bookmarkEnd w:id="4700"/>
    </w:p>
    <w:p w14:paraId="475E21EC" w14:textId="77777777" w:rsidR="00771BA0" w:rsidRDefault="00771BA0">
      <w:pPr>
        <w:spacing w:after="200"/>
        <w:rPr>
          <w:b/>
          <w:bCs/>
          <w:color w:val="auto"/>
          <w:sz w:val="32"/>
          <w:szCs w:val="32"/>
        </w:rPr>
      </w:pPr>
      <w:bookmarkStart w:id="4701" w:name="_Toc25222963"/>
      <w:bookmarkStart w:id="4702" w:name="_Toc25223394"/>
      <w:r>
        <w:rPr>
          <w:b/>
          <w:bCs/>
          <w:color w:val="auto"/>
          <w:sz w:val="32"/>
          <w:szCs w:val="32"/>
        </w:rPr>
        <w:br w:type="page"/>
      </w:r>
    </w:p>
    <w:p w14:paraId="4B907E88" w14:textId="7760605F" w:rsidR="00E12CF5" w:rsidRPr="00DA5853" w:rsidRDefault="00E12CF5" w:rsidP="00A52486">
      <w:pPr>
        <w:rPr>
          <w:b/>
          <w:bCs/>
          <w:color w:val="auto"/>
          <w:sz w:val="32"/>
          <w:szCs w:val="32"/>
        </w:rPr>
      </w:pPr>
      <w:proofErr w:type="spellStart"/>
      <w:r w:rsidRPr="00DA5853">
        <w:rPr>
          <w:b/>
          <w:bCs/>
          <w:color w:val="auto"/>
          <w:sz w:val="32"/>
          <w:szCs w:val="32"/>
        </w:rPr>
        <w:lastRenderedPageBreak/>
        <w:t>Features</w:t>
      </w:r>
      <w:proofErr w:type="spellEnd"/>
      <w:r w:rsidRPr="00DA5853">
        <w:rPr>
          <w:b/>
          <w:bCs/>
          <w:color w:val="auto"/>
          <w:sz w:val="32"/>
          <w:szCs w:val="32"/>
        </w:rPr>
        <w:t>:</w:t>
      </w:r>
      <w:bookmarkEnd w:id="4701"/>
      <w:bookmarkEnd w:id="4702"/>
    </w:p>
    <w:p w14:paraId="01530E10" w14:textId="3810FC11" w:rsidR="00E12CF5" w:rsidRPr="00DA5853" w:rsidRDefault="00E12CF5" w:rsidP="00A52486">
      <w:pPr>
        <w:rPr>
          <w:color w:val="auto"/>
          <w:szCs w:val="28"/>
        </w:rPr>
      </w:pPr>
      <w:bookmarkStart w:id="4703" w:name="_Toc25222964"/>
      <w:bookmarkStart w:id="4704" w:name="_Toc25223395"/>
      <w:r w:rsidRPr="00DA5853">
        <w:rPr>
          <w:color w:val="auto"/>
          <w:szCs w:val="28"/>
        </w:rPr>
        <w:t>- Esta plataforma virtual va a permitir al encargado de vigilancia tener total control sobre el ingeniero.</w:t>
      </w:r>
      <w:bookmarkEnd w:id="4703"/>
      <w:bookmarkEnd w:id="4704"/>
    </w:p>
    <w:p w14:paraId="6A4F2971" w14:textId="62B50A6E" w:rsidR="00E12CF5" w:rsidRPr="00DA5853" w:rsidRDefault="00E12CF5" w:rsidP="00A52486">
      <w:pPr>
        <w:rPr>
          <w:color w:val="auto"/>
          <w:szCs w:val="28"/>
        </w:rPr>
      </w:pPr>
      <w:bookmarkStart w:id="4705" w:name="_Toc25222965"/>
      <w:bookmarkStart w:id="4706" w:name="_Toc25223396"/>
      <w:r w:rsidRPr="00DA5853">
        <w:rPr>
          <w:color w:val="auto"/>
          <w:szCs w:val="28"/>
        </w:rPr>
        <w:t>- El proceso de la generación del informe se dará de una manera casi automática y computarizada.</w:t>
      </w:r>
      <w:bookmarkEnd w:id="4705"/>
      <w:bookmarkEnd w:id="4706"/>
    </w:p>
    <w:p w14:paraId="79F5C5A4" w14:textId="57A24EDD" w:rsidR="00E12CF5" w:rsidRPr="00DA5853" w:rsidRDefault="00E12CF5" w:rsidP="00A52486">
      <w:pPr>
        <w:rPr>
          <w:color w:val="auto"/>
          <w:szCs w:val="28"/>
        </w:rPr>
      </w:pPr>
      <w:bookmarkStart w:id="4707" w:name="_Toc25222966"/>
      <w:bookmarkStart w:id="4708" w:name="_Toc25223397"/>
      <w:r w:rsidRPr="00DA5853">
        <w:rPr>
          <w:color w:val="auto"/>
          <w:szCs w:val="28"/>
        </w:rPr>
        <w:t xml:space="preserve">- El encargado de generar el informe tendrá un </w:t>
      </w:r>
      <w:proofErr w:type="spellStart"/>
      <w:r w:rsidRPr="00DA5853">
        <w:rPr>
          <w:color w:val="auto"/>
          <w:szCs w:val="28"/>
        </w:rPr>
        <w:t>feedback</w:t>
      </w:r>
      <w:proofErr w:type="spellEnd"/>
      <w:r w:rsidRPr="00DA5853">
        <w:rPr>
          <w:color w:val="auto"/>
          <w:szCs w:val="28"/>
        </w:rPr>
        <w:t xml:space="preserve"> rápido acerca del trabajo realizado.</w:t>
      </w:r>
      <w:bookmarkEnd w:id="4707"/>
      <w:bookmarkEnd w:id="4708"/>
    </w:p>
    <w:p w14:paraId="64AC17F7" w14:textId="07CF7678" w:rsidR="00E12CF5" w:rsidRPr="00DA5853" w:rsidRDefault="00E12CF5" w:rsidP="00A52486">
      <w:pPr>
        <w:rPr>
          <w:color w:val="auto"/>
          <w:szCs w:val="28"/>
        </w:rPr>
      </w:pPr>
      <w:bookmarkStart w:id="4709" w:name="_Toc25222967"/>
      <w:bookmarkStart w:id="4710" w:name="_Toc25223398"/>
      <w:r w:rsidRPr="00DA5853">
        <w:rPr>
          <w:color w:val="auto"/>
          <w:szCs w:val="28"/>
        </w:rPr>
        <w:t>- El encargado del área del hospital que solicitó al ingeniero va a poder aprobar el trabajo hecho por el ingeniero y firmará la documentación. Además, podrá valorar el trabajo del ingeniero.</w:t>
      </w:r>
      <w:bookmarkEnd w:id="4709"/>
      <w:bookmarkEnd w:id="4710"/>
    </w:p>
    <w:p w14:paraId="3E667A35" w14:textId="3CA29A82" w:rsidR="0019219E" w:rsidRPr="00DA5853" w:rsidRDefault="00E12CF5" w:rsidP="00A52486">
      <w:pPr>
        <w:rPr>
          <w:color w:val="auto"/>
          <w:szCs w:val="28"/>
        </w:rPr>
      </w:pPr>
      <w:bookmarkStart w:id="4711" w:name="_Toc25222968"/>
      <w:bookmarkStart w:id="4712" w:name="_Toc25223399"/>
      <w:r w:rsidRPr="00DA5853">
        <w:rPr>
          <w:color w:val="auto"/>
          <w:szCs w:val="28"/>
        </w:rPr>
        <w:t>- Se podrá almacenar las fechas en que los ingenieros deben realizar los mantenimientos.</w:t>
      </w:r>
      <w:bookmarkEnd w:id="4711"/>
      <w:bookmarkEnd w:id="4712"/>
    </w:p>
    <w:p w14:paraId="43451A60" w14:textId="73A4C438" w:rsidR="0019219E" w:rsidRPr="00DA5853" w:rsidRDefault="00947D8B" w:rsidP="00A52486">
      <w:pPr>
        <w:rPr>
          <w:color w:val="auto"/>
          <w:szCs w:val="28"/>
        </w:rPr>
      </w:pPr>
      <w:bookmarkStart w:id="4713" w:name="_Toc25222969"/>
      <w:bookmarkStart w:id="4714" w:name="_Toc25223400"/>
      <w:r w:rsidRPr="00DA5853">
        <w:rPr>
          <w:color w:val="auto"/>
          <w:szCs w:val="28"/>
        </w:rPr>
        <w:t xml:space="preserve">La plataforma </w:t>
      </w:r>
      <w:proofErr w:type="spellStart"/>
      <w:r w:rsidRPr="00DA5853">
        <w:rPr>
          <w:color w:val="auto"/>
          <w:szCs w:val="28"/>
        </w:rPr>
        <w:t>My</w:t>
      </w:r>
      <w:proofErr w:type="spellEnd"/>
      <w:r w:rsidRPr="00DA5853">
        <w:rPr>
          <w:color w:val="auto"/>
          <w:szCs w:val="28"/>
        </w:rPr>
        <w:t>-E tiene como objetivo agilizar y optimizar el proceso de mantenimiento de equipos médicos enfocándose en los ingenieros encargados del mantenimiento, los administradores encargados del control, seguimiento y reporte de los ingenieros y las clínicas y/o hospitales que requieran de dicho servicio.</w:t>
      </w:r>
      <w:bookmarkEnd w:id="4713"/>
      <w:bookmarkEnd w:id="4714"/>
    </w:p>
    <w:p w14:paraId="7B5EACCB" w14:textId="2F027DFD" w:rsidR="0019219E" w:rsidRPr="00DA5853" w:rsidRDefault="00277D59" w:rsidP="00A52486">
      <w:pPr>
        <w:rPr>
          <w:color w:val="auto"/>
          <w:szCs w:val="28"/>
        </w:rPr>
      </w:pPr>
      <w:bookmarkStart w:id="4715" w:name="_Toc25222970"/>
      <w:bookmarkStart w:id="4716" w:name="_Toc25223401"/>
      <w:r w:rsidRPr="00DA5853">
        <w:rPr>
          <w:color w:val="auto"/>
          <w:szCs w:val="28"/>
        </w:rPr>
        <w:t xml:space="preserve">Nuestros </w:t>
      </w:r>
      <w:proofErr w:type="spellStart"/>
      <w:r w:rsidRPr="00DA5853">
        <w:rPr>
          <w:color w:val="auto"/>
          <w:szCs w:val="28"/>
        </w:rPr>
        <w:t>users</w:t>
      </w:r>
      <w:proofErr w:type="spellEnd"/>
      <w:r w:rsidRPr="00DA5853">
        <w:rPr>
          <w:color w:val="auto"/>
          <w:szCs w:val="28"/>
        </w:rPr>
        <w:t xml:space="preserve"> a </w:t>
      </w:r>
      <w:r w:rsidR="00947D8B" w:rsidRPr="00DA5853">
        <w:rPr>
          <w:color w:val="auto"/>
          <w:szCs w:val="28"/>
        </w:rPr>
        <w:t xml:space="preserve">través de </w:t>
      </w:r>
      <w:proofErr w:type="spellStart"/>
      <w:r w:rsidR="00947D8B" w:rsidRPr="00DA5853">
        <w:rPr>
          <w:color w:val="auto"/>
          <w:szCs w:val="28"/>
        </w:rPr>
        <w:t>My</w:t>
      </w:r>
      <w:proofErr w:type="spellEnd"/>
      <w:r w:rsidR="00947D8B" w:rsidRPr="00DA5853">
        <w:rPr>
          <w:color w:val="auto"/>
          <w:szCs w:val="28"/>
        </w:rPr>
        <w:t xml:space="preserve">-E como administrador podrá monitorear al ingeniero en cuestión en su recorrido hacia la clínica y/o hospital que se realizará el mantenimiento además de poder usar el servicio de reporte online lo cual garantiza una mayor eficiencia y disminución del tiempo en la cual dicho proceso se ejecuta normalmente, dicho reporte se guardará en el sistema para que al finalizar el mes se presente un análisis con todos los reportes dados en el mes a fin de analizar si es que hubo incumplimiento de contrato o no. Además, </w:t>
      </w:r>
      <w:proofErr w:type="spellStart"/>
      <w:r w:rsidR="00947D8B" w:rsidRPr="00DA5853">
        <w:rPr>
          <w:color w:val="auto"/>
          <w:szCs w:val="28"/>
        </w:rPr>
        <w:t>My</w:t>
      </w:r>
      <w:proofErr w:type="spellEnd"/>
      <w:r w:rsidR="00947D8B" w:rsidRPr="00DA5853">
        <w:rPr>
          <w:color w:val="auto"/>
          <w:szCs w:val="28"/>
        </w:rPr>
        <w:t xml:space="preserve"> – E cuenta con el cronograma de cada mes indicando que ingeniero tiene que salir en determinada fecha y hacia dónde. Como ingeniero, se podrá visualizar el tiempo de llegada estimado hacia la clínica y/o hospital a la que se realizará el mantenimiento además de poder avisar a dicha entidad sobre su próxima llegada para la próxima preparación del equipo médico a revisar reduciendo así el tiempo de espera en el que un ingeniero normalmente está en la clínica y/o hospital. Asimismo, si es que se presentan contratiempos dicho ingeniero podrá avisar mediante </w:t>
      </w:r>
      <w:proofErr w:type="spellStart"/>
      <w:r w:rsidR="00947D8B" w:rsidRPr="00DA5853">
        <w:rPr>
          <w:color w:val="auto"/>
          <w:szCs w:val="28"/>
        </w:rPr>
        <w:t>My</w:t>
      </w:r>
      <w:proofErr w:type="spellEnd"/>
      <w:r w:rsidR="00947D8B" w:rsidRPr="00DA5853">
        <w:rPr>
          <w:color w:val="auto"/>
          <w:szCs w:val="28"/>
        </w:rPr>
        <w:t>-E a la entidad por lo cual se ahorraría que ocurran malentendidos tales como el no cumplimiento de llega del ingeniero en el tiempo establecido,</w:t>
      </w:r>
      <w:r w:rsidR="00AD21BC">
        <w:rPr>
          <w:color w:val="auto"/>
          <w:szCs w:val="28"/>
        </w:rPr>
        <w:t xml:space="preserve"> </w:t>
      </w:r>
      <w:r w:rsidR="00947D8B" w:rsidRPr="00DA5853">
        <w:rPr>
          <w:color w:val="auto"/>
          <w:szCs w:val="28"/>
        </w:rPr>
        <w:t xml:space="preserve">etc. La clínica y/o hospital por otro lado podrá monitorear donde el ingeniero en cuestión se encuentra y así preparar con antelación el equipo médico a revisar, además cuando el ingeniero requiera la firma del médico en jefe para consolidar que se realizó un correcto servicio en vez de </w:t>
      </w:r>
      <w:r w:rsidR="00947D8B" w:rsidRPr="00DA5853">
        <w:rPr>
          <w:color w:val="auto"/>
          <w:szCs w:val="28"/>
        </w:rPr>
        <w:lastRenderedPageBreak/>
        <w:t xml:space="preserve">que dicho medico en jefe tenga que parar sus actividades y completar dicha documentación con solo 3 sencillos pasos con el código dado por </w:t>
      </w:r>
      <w:proofErr w:type="spellStart"/>
      <w:r w:rsidR="00947D8B" w:rsidRPr="00DA5853">
        <w:rPr>
          <w:color w:val="auto"/>
          <w:szCs w:val="28"/>
        </w:rPr>
        <w:t>My</w:t>
      </w:r>
      <w:proofErr w:type="spellEnd"/>
      <w:r w:rsidR="00947D8B" w:rsidRPr="00DA5853">
        <w:rPr>
          <w:color w:val="auto"/>
          <w:szCs w:val="28"/>
        </w:rPr>
        <w:t>-E finalizaría dicha tarea.</w:t>
      </w:r>
      <w:bookmarkEnd w:id="4715"/>
      <w:bookmarkEnd w:id="4716"/>
    </w:p>
    <w:p w14:paraId="052F45CD" w14:textId="6A5C043D" w:rsidR="00CD5D2C" w:rsidRPr="00DA5853" w:rsidRDefault="00CD5D2C" w:rsidP="00A52486">
      <w:pPr>
        <w:rPr>
          <w:color w:val="auto"/>
          <w:szCs w:val="28"/>
        </w:rPr>
      </w:pPr>
      <w:bookmarkStart w:id="4717" w:name="_Toc25222971"/>
      <w:bookmarkStart w:id="4718" w:name="_Toc25223402"/>
      <w:r w:rsidRPr="00DA5853">
        <w:rPr>
          <w:color w:val="auto"/>
          <w:szCs w:val="28"/>
        </w:rPr>
        <w:t xml:space="preserve">Los </w:t>
      </w:r>
      <w:proofErr w:type="spellStart"/>
      <w:r w:rsidRPr="00DA5853">
        <w:rPr>
          <w:color w:val="auto"/>
          <w:szCs w:val="28"/>
        </w:rPr>
        <w:t>user</w:t>
      </w:r>
      <w:proofErr w:type="spellEnd"/>
      <w:r w:rsidRPr="00DA5853">
        <w:rPr>
          <w:color w:val="auto"/>
          <w:szCs w:val="28"/>
        </w:rPr>
        <w:t xml:space="preserve"> </w:t>
      </w:r>
      <w:proofErr w:type="spellStart"/>
      <w:r w:rsidRPr="00DA5853">
        <w:rPr>
          <w:color w:val="auto"/>
          <w:szCs w:val="28"/>
        </w:rPr>
        <w:t>outcomes</w:t>
      </w:r>
      <w:proofErr w:type="spellEnd"/>
      <w:r w:rsidRPr="00DA5853">
        <w:rPr>
          <w:color w:val="auto"/>
          <w:szCs w:val="28"/>
        </w:rPr>
        <w:t xml:space="preserve"> que planteamos son generar incentivos al ingeniero de manera que logre hacer su trabajo de manera eficiente y efectiva, que el ingeniero estará protegido ante cualquier circunstancia de peligro que se le presente y que el encargado del área al estar en constante contacto con el ingeniero tendrá el equipo </w:t>
      </w:r>
      <w:r w:rsidR="00BE0093" w:rsidRPr="00DA5853">
        <w:rPr>
          <w:color w:val="auto"/>
          <w:szCs w:val="28"/>
        </w:rPr>
        <w:t>médico</w:t>
      </w:r>
      <w:r w:rsidRPr="00DA5853">
        <w:rPr>
          <w:color w:val="auto"/>
          <w:szCs w:val="28"/>
        </w:rPr>
        <w:t xml:space="preserve"> listo para su llegada sin generar contratiempos.</w:t>
      </w:r>
      <w:bookmarkEnd w:id="4717"/>
      <w:bookmarkEnd w:id="4718"/>
    </w:p>
    <w:p w14:paraId="6FF38E02" w14:textId="6CA56C6F" w:rsidR="009C464F" w:rsidRPr="00DA5853" w:rsidRDefault="009C464F" w:rsidP="00A52486">
      <w:pPr>
        <w:rPr>
          <w:color w:val="auto"/>
          <w:szCs w:val="28"/>
        </w:rPr>
      </w:pPr>
      <w:bookmarkStart w:id="4719" w:name="_Toc25222972"/>
      <w:bookmarkStart w:id="4720" w:name="_Toc25223403"/>
      <w:r w:rsidRPr="00DA5853">
        <w:rPr>
          <w:color w:val="auto"/>
          <w:szCs w:val="28"/>
        </w:rPr>
        <w:t xml:space="preserve">Otro punto que tomamos en cuenta es que se podrá almacenar las fechas indicadas en las cuales determinado ingeniero deberá partir hacia el hospital a realizar el servicio, a la vez que si se presenta un cambio de fecha por parte del hospital este se </w:t>
      </w:r>
      <w:r w:rsidR="00DA5853" w:rsidRPr="00DA5853">
        <w:rPr>
          <w:color w:val="auto"/>
          <w:szCs w:val="28"/>
        </w:rPr>
        <w:t>actualizará</w:t>
      </w:r>
      <w:r w:rsidRPr="00DA5853">
        <w:rPr>
          <w:color w:val="auto"/>
          <w:szCs w:val="28"/>
        </w:rPr>
        <w:t xml:space="preserve"> rápidamente en el cronograma.</w:t>
      </w:r>
      <w:bookmarkEnd w:id="4719"/>
      <w:bookmarkEnd w:id="4720"/>
    </w:p>
    <w:p w14:paraId="6F0B96DF" w14:textId="460609C5" w:rsidR="00CD5D2C" w:rsidRPr="00DA5853" w:rsidRDefault="00947D8B" w:rsidP="00A52486">
      <w:pPr>
        <w:rPr>
          <w:color w:val="auto"/>
          <w:szCs w:val="28"/>
        </w:rPr>
      </w:pPr>
      <w:bookmarkStart w:id="4721" w:name="_Toc25222973"/>
      <w:bookmarkStart w:id="4722" w:name="_Toc25223404"/>
      <w:r w:rsidRPr="00DA5853">
        <w:rPr>
          <w:color w:val="auto"/>
          <w:szCs w:val="28"/>
        </w:rPr>
        <w:t xml:space="preserve">Nuestros </w:t>
      </w:r>
      <w:proofErr w:type="spellStart"/>
      <w:r w:rsidRPr="00DA5853">
        <w:rPr>
          <w:color w:val="auto"/>
          <w:szCs w:val="28"/>
        </w:rPr>
        <w:t>business</w:t>
      </w:r>
      <w:proofErr w:type="spellEnd"/>
      <w:r w:rsidRPr="00DA5853">
        <w:rPr>
          <w:color w:val="auto"/>
          <w:szCs w:val="28"/>
        </w:rPr>
        <w:t xml:space="preserve"> </w:t>
      </w:r>
      <w:proofErr w:type="spellStart"/>
      <w:r w:rsidRPr="00DA5853">
        <w:rPr>
          <w:color w:val="auto"/>
          <w:szCs w:val="28"/>
        </w:rPr>
        <w:t>outcomes</w:t>
      </w:r>
      <w:proofErr w:type="spellEnd"/>
      <w:r w:rsidRPr="00DA5853">
        <w:rPr>
          <w:color w:val="auto"/>
          <w:szCs w:val="28"/>
        </w:rPr>
        <w:t xml:space="preserve"> es ofrecer una aplica</w:t>
      </w:r>
      <w:r w:rsidR="00277D59" w:rsidRPr="00DA5853">
        <w:rPr>
          <w:color w:val="auto"/>
          <w:szCs w:val="28"/>
        </w:rPr>
        <w:t>ción que mejore la comunicación entre el ingeniero y el área del hospital que solicito dicho servicio,</w:t>
      </w:r>
      <w:r w:rsidRPr="00DA5853">
        <w:rPr>
          <w:color w:val="auto"/>
          <w:szCs w:val="28"/>
        </w:rPr>
        <w:t xml:space="preserve"> en la cual el usuario pueda interactuar y a la vez este ayude al objetivo previamente mencionado.</w:t>
      </w:r>
      <w:r w:rsidR="00277D59" w:rsidRPr="00DA5853">
        <w:rPr>
          <w:color w:val="auto"/>
          <w:szCs w:val="28"/>
        </w:rPr>
        <w:t xml:space="preserve"> Asimismo, nuestro objetivo es reducir la cantidad de retrasos a la vez que agilizamos la documentación y elaboración de reportes, todo esto mientras mejoramos la e</w:t>
      </w:r>
      <w:r w:rsidR="00CD5D2C" w:rsidRPr="00DA5853">
        <w:rPr>
          <w:color w:val="auto"/>
          <w:szCs w:val="28"/>
        </w:rPr>
        <w:t>ficiencia del proceso de mantenimiento</w:t>
      </w:r>
      <w:bookmarkEnd w:id="4721"/>
      <w:bookmarkEnd w:id="4722"/>
    </w:p>
    <w:p w14:paraId="185B40BE" w14:textId="7D34AB52" w:rsidR="0019219E" w:rsidRPr="00DA5853" w:rsidRDefault="00947D8B" w:rsidP="00A52486">
      <w:pPr>
        <w:rPr>
          <w:color w:val="auto"/>
          <w:szCs w:val="28"/>
        </w:rPr>
      </w:pPr>
      <w:bookmarkStart w:id="4723" w:name="_Toc25222974"/>
      <w:bookmarkStart w:id="4724" w:name="_Toc25223405"/>
      <w:proofErr w:type="gramStart"/>
      <w:r w:rsidRPr="00DA5853">
        <w:rPr>
          <w:color w:val="auto"/>
          <w:szCs w:val="28"/>
        </w:rPr>
        <w:t>Además</w:t>
      </w:r>
      <w:proofErr w:type="gramEnd"/>
      <w:r w:rsidRPr="00DA5853">
        <w:rPr>
          <w:color w:val="auto"/>
          <w:szCs w:val="28"/>
        </w:rPr>
        <w:t xml:space="preserve"> si dich</w:t>
      </w:r>
      <w:r w:rsidR="00277D59" w:rsidRPr="00DA5853">
        <w:rPr>
          <w:color w:val="auto"/>
          <w:szCs w:val="28"/>
        </w:rPr>
        <w:t>a</w:t>
      </w:r>
      <w:r w:rsidRPr="00DA5853">
        <w:rPr>
          <w:color w:val="auto"/>
          <w:szCs w:val="28"/>
        </w:rPr>
        <w:t xml:space="preserve"> aplica</w:t>
      </w:r>
      <w:r w:rsidR="00277D59" w:rsidRPr="00DA5853">
        <w:rPr>
          <w:color w:val="auto"/>
          <w:szCs w:val="28"/>
        </w:rPr>
        <w:t>ción</w:t>
      </w:r>
      <w:r w:rsidRPr="00DA5853">
        <w:rPr>
          <w:color w:val="auto"/>
          <w:szCs w:val="28"/>
        </w:rPr>
        <w:t xml:space="preserve"> presenta un correcto funcionamiento en la primera </w:t>
      </w:r>
      <w:r w:rsidR="00277D59" w:rsidRPr="00DA5853">
        <w:rPr>
          <w:color w:val="auto"/>
          <w:szCs w:val="28"/>
        </w:rPr>
        <w:t>entidad</w:t>
      </w:r>
      <w:r w:rsidRPr="00DA5853">
        <w:rPr>
          <w:color w:val="auto"/>
          <w:szCs w:val="28"/>
        </w:rPr>
        <w:t xml:space="preserve"> a la que se le ofrecerá </w:t>
      </w:r>
      <w:proofErr w:type="spellStart"/>
      <w:r w:rsidRPr="00DA5853">
        <w:rPr>
          <w:color w:val="auto"/>
          <w:szCs w:val="28"/>
        </w:rPr>
        <w:t>My</w:t>
      </w:r>
      <w:proofErr w:type="spellEnd"/>
      <w:r w:rsidRPr="00DA5853">
        <w:rPr>
          <w:color w:val="auto"/>
          <w:szCs w:val="28"/>
        </w:rPr>
        <w:t xml:space="preserve">-E se espera que con el tiempo otras empresas se decanten por </w:t>
      </w:r>
      <w:proofErr w:type="spellStart"/>
      <w:r w:rsidRPr="00DA5853">
        <w:rPr>
          <w:color w:val="auto"/>
          <w:szCs w:val="28"/>
        </w:rPr>
        <w:t>My</w:t>
      </w:r>
      <w:proofErr w:type="spellEnd"/>
      <w:r w:rsidRPr="00DA5853">
        <w:rPr>
          <w:color w:val="auto"/>
          <w:szCs w:val="28"/>
        </w:rPr>
        <w:t xml:space="preserve">-E y requieran nuestro servicio ciertamente con la campaña de marketing a realizar gracias a los estudios realizados y al éxito que tendrá </w:t>
      </w:r>
      <w:proofErr w:type="spellStart"/>
      <w:r w:rsidRPr="00DA5853">
        <w:rPr>
          <w:color w:val="auto"/>
          <w:szCs w:val="28"/>
        </w:rPr>
        <w:t>My</w:t>
      </w:r>
      <w:proofErr w:type="spellEnd"/>
      <w:r w:rsidRPr="00DA5853">
        <w:rPr>
          <w:color w:val="auto"/>
          <w:szCs w:val="28"/>
        </w:rPr>
        <w:t>-E en el campo laboral.</w:t>
      </w:r>
      <w:bookmarkEnd w:id="4723"/>
      <w:bookmarkEnd w:id="4724"/>
    </w:p>
    <w:p w14:paraId="3526F13B" w14:textId="253645E7" w:rsidR="00BB244A" w:rsidRDefault="00947D8B" w:rsidP="00A52486">
      <w:pPr>
        <w:rPr>
          <w:color w:val="auto"/>
          <w:szCs w:val="28"/>
        </w:rPr>
      </w:pPr>
      <w:bookmarkStart w:id="4725" w:name="_Toc25222975"/>
      <w:bookmarkStart w:id="4726" w:name="_Toc25223406"/>
      <w:r w:rsidRPr="00DA5853">
        <w:rPr>
          <w:color w:val="auto"/>
          <w:szCs w:val="28"/>
        </w:rPr>
        <w:t xml:space="preserve">Uno de los principales riesgos a los que se enfrenta </w:t>
      </w:r>
      <w:proofErr w:type="spellStart"/>
      <w:r w:rsidRPr="00DA5853">
        <w:rPr>
          <w:color w:val="auto"/>
          <w:szCs w:val="28"/>
        </w:rPr>
        <w:t>My</w:t>
      </w:r>
      <w:proofErr w:type="spellEnd"/>
      <w:r w:rsidRPr="00DA5853">
        <w:rPr>
          <w:color w:val="auto"/>
          <w:szCs w:val="28"/>
        </w:rPr>
        <w:t xml:space="preserve">-E son las diversas formas de modificar la ubicación en la que se encuentra el ingeniero y si es que el dispositivo móvil en la que se dispondrá a instalar </w:t>
      </w:r>
      <w:proofErr w:type="spellStart"/>
      <w:r w:rsidRPr="00DA5853">
        <w:rPr>
          <w:color w:val="auto"/>
          <w:szCs w:val="28"/>
        </w:rPr>
        <w:t>My</w:t>
      </w:r>
      <w:proofErr w:type="spellEnd"/>
      <w:r w:rsidRPr="00DA5853">
        <w:rPr>
          <w:color w:val="auto"/>
          <w:szCs w:val="28"/>
        </w:rPr>
        <w:t xml:space="preserve">-E no cuenta con el software requerido para su instalación. Dichos problemas podrían encontrar solución en que </w:t>
      </w:r>
      <w:proofErr w:type="spellStart"/>
      <w:r w:rsidRPr="00DA5853">
        <w:rPr>
          <w:color w:val="auto"/>
          <w:szCs w:val="28"/>
        </w:rPr>
        <w:t>My</w:t>
      </w:r>
      <w:proofErr w:type="spellEnd"/>
      <w:r w:rsidRPr="00DA5853">
        <w:rPr>
          <w:color w:val="auto"/>
          <w:szCs w:val="28"/>
        </w:rPr>
        <w:t>-E no se pueda ejecutar en dispositivos los cuales tienen acceso a super usuario y que en las condiciones de contrato entre Astra y la empresa se especifique el software necesario para que la aplicación pueda ejecutarse correctamente.</w:t>
      </w:r>
      <w:bookmarkEnd w:id="4725"/>
      <w:bookmarkEnd w:id="4726"/>
    </w:p>
    <w:p w14:paraId="2E246FBB" w14:textId="1A0A5438" w:rsidR="006C46C4" w:rsidRDefault="006C46C4">
      <w:pPr>
        <w:spacing w:after="200"/>
        <w:rPr>
          <w:color w:val="auto"/>
          <w:szCs w:val="28"/>
        </w:rPr>
      </w:pPr>
      <w:r>
        <w:rPr>
          <w:color w:val="auto"/>
          <w:szCs w:val="28"/>
        </w:rPr>
        <w:br w:type="page"/>
      </w:r>
    </w:p>
    <w:p w14:paraId="37A1C29F" w14:textId="77777777" w:rsidR="00947D8B" w:rsidRPr="00771BA0" w:rsidRDefault="00947D8B" w:rsidP="00771BA0">
      <w:pPr>
        <w:pStyle w:val="Ttulo2"/>
        <w:rPr>
          <w:rFonts w:ascii="Zizou Slab Bold" w:hAnsi="Zizou Slab Bold"/>
          <w:color w:val="auto"/>
          <w:lang w:val="en-US"/>
        </w:rPr>
      </w:pPr>
      <w:bookmarkStart w:id="4727" w:name="_Toc25247118"/>
      <w:bookmarkStart w:id="4728" w:name="_Toc25309787"/>
      <w:bookmarkStart w:id="4729" w:name="_Toc26201344"/>
      <w:r w:rsidRPr="00771BA0">
        <w:rPr>
          <w:rFonts w:ascii="Zizou Slab Bold" w:hAnsi="Zizou Slab Bold"/>
          <w:color w:val="auto"/>
          <w:lang w:val="en-US"/>
        </w:rPr>
        <w:lastRenderedPageBreak/>
        <w:t>Lean UX Hypothesis</w:t>
      </w:r>
      <w:bookmarkEnd w:id="4727"/>
      <w:bookmarkEnd w:id="4728"/>
      <w:bookmarkEnd w:id="4729"/>
    </w:p>
    <w:p w14:paraId="3BFDCD0A" w14:textId="7BED2E47" w:rsidR="00E12CF5" w:rsidRPr="00DA5853" w:rsidRDefault="00E12CF5" w:rsidP="00A52486">
      <w:pPr>
        <w:rPr>
          <w:b/>
          <w:bCs/>
          <w:color w:val="auto"/>
          <w:sz w:val="32"/>
          <w:szCs w:val="32"/>
          <w:lang w:val="en-US"/>
        </w:rPr>
      </w:pPr>
      <w:bookmarkStart w:id="4730" w:name="_Toc25222976"/>
      <w:bookmarkStart w:id="4731" w:name="_Toc25223407"/>
      <w:r w:rsidRPr="00DA5853">
        <w:rPr>
          <w:b/>
          <w:bCs/>
          <w:color w:val="auto"/>
          <w:sz w:val="32"/>
          <w:szCs w:val="32"/>
          <w:lang w:val="en-US"/>
        </w:rPr>
        <w:t>Business outcomes:</w:t>
      </w:r>
      <w:bookmarkEnd w:id="4730"/>
      <w:bookmarkEnd w:id="4731"/>
    </w:p>
    <w:p w14:paraId="12AFC583" w14:textId="1D6B5FA3" w:rsidR="00E12CF5" w:rsidRPr="00DA5853" w:rsidRDefault="00E12CF5" w:rsidP="00A52486">
      <w:pPr>
        <w:rPr>
          <w:color w:val="auto"/>
          <w:szCs w:val="28"/>
        </w:rPr>
      </w:pPr>
      <w:bookmarkStart w:id="4732" w:name="_Toc25222977"/>
      <w:bookmarkStart w:id="4733" w:name="_Toc25223408"/>
      <w:r w:rsidRPr="00DA5853">
        <w:rPr>
          <w:color w:val="auto"/>
          <w:szCs w:val="28"/>
        </w:rPr>
        <w:t xml:space="preserve">- </w:t>
      </w:r>
      <w:r w:rsidR="00A91DE9" w:rsidRPr="00DA5853">
        <w:rPr>
          <w:color w:val="auto"/>
          <w:szCs w:val="28"/>
        </w:rPr>
        <w:t>Creemos que nuestro</w:t>
      </w:r>
      <w:r w:rsidRPr="00DA5853">
        <w:rPr>
          <w:color w:val="auto"/>
          <w:szCs w:val="28"/>
        </w:rPr>
        <w:t xml:space="preserve"> producto va a ser una nueva forma directiva de realizar los procesos en el trámite del ingeniero.</w:t>
      </w:r>
      <w:bookmarkEnd w:id="4732"/>
      <w:bookmarkEnd w:id="4733"/>
    </w:p>
    <w:p w14:paraId="7C38F400" w14:textId="55345192" w:rsidR="00E12CF5" w:rsidRPr="00DA5853" w:rsidRDefault="00E12CF5" w:rsidP="00A52486">
      <w:pPr>
        <w:rPr>
          <w:color w:val="auto"/>
          <w:szCs w:val="28"/>
        </w:rPr>
      </w:pPr>
      <w:bookmarkStart w:id="4734" w:name="_Toc25222978"/>
      <w:bookmarkStart w:id="4735" w:name="_Toc25223409"/>
      <w:r w:rsidRPr="00DA5853">
        <w:rPr>
          <w:color w:val="auto"/>
          <w:szCs w:val="28"/>
        </w:rPr>
        <w:t xml:space="preserve">- </w:t>
      </w:r>
      <w:r w:rsidR="00A91DE9" w:rsidRPr="00DA5853">
        <w:rPr>
          <w:color w:val="auto"/>
          <w:szCs w:val="28"/>
        </w:rPr>
        <w:t>Creemos que s</w:t>
      </w:r>
      <w:r w:rsidRPr="00DA5853">
        <w:rPr>
          <w:color w:val="auto"/>
          <w:szCs w:val="28"/>
        </w:rPr>
        <w:t>e logrará agilizar la documentación y elaboración de reportes.</w:t>
      </w:r>
      <w:bookmarkEnd w:id="4734"/>
      <w:bookmarkEnd w:id="4735"/>
    </w:p>
    <w:p w14:paraId="2FF593CB" w14:textId="34BBFB58" w:rsidR="00E12CF5" w:rsidRPr="00DA5853" w:rsidRDefault="00E12CF5" w:rsidP="00A52486">
      <w:pPr>
        <w:rPr>
          <w:color w:val="auto"/>
          <w:szCs w:val="28"/>
        </w:rPr>
      </w:pPr>
      <w:bookmarkStart w:id="4736" w:name="_Toc25222979"/>
      <w:bookmarkStart w:id="4737" w:name="_Toc25223410"/>
      <w:r w:rsidRPr="00DA5853">
        <w:rPr>
          <w:color w:val="auto"/>
          <w:szCs w:val="28"/>
        </w:rPr>
        <w:t xml:space="preserve">- </w:t>
      </w:r>
      <w:r w:rsidR="00A91DE9" w:rsidRPr="00DA5853">
        <w:rPr>
          <w:color w:val="auto"/>
          <w:szCs w:val="28"/>
        </w:rPr>
        <w:t xml:space="preserve"> Pensamos que nuestro</w:t>
      </w:r>
      <w:r w:rsidRPr="00DA5853">
        <w:rPr>
          <w:color w:val="auto"/>
          <w:szCs w:val="28"/>
        </w:rPr>
        <w:t xml:space="preserve"> producto reducirá la cantidad de retrasos y mejorará la eficiencia del proceso de mantenimientos.</w:t>
      </w:r>
      <w:bookmarkEnd w:id="4736"/>
      <w:bookmarkEnd w:id="4737"/>
    </w:p>
    <w:p w14:paraId="087C47A7" w14:textId="26212DCC" w:rsidR="00E12CF5" w:rsidRPr="00DA5853" w:rsidRDefault="00E12CF5" w:rsidP="00A52486">
      <w:pPr>
        <w:rPr>
          <w:color w:val="auto"/>
          <w:szCs w:val="28"/>
        </w:rPr>
      </w:pPr>
      <w:bookmarkStart w:id="4738" w:name="_Toc25222980"/>
      <w:bookmarkStart w:id="4739" w:name="_Toc25223411"/>
      <w:r w:rsidRPr="00DA5853">
        <w:rPr>
          <w:color w:val="auto"/>
          <w:szCs w:val="28"/>
        </w:rPr>
        <w:t xml:space="preserve">- </w:t>
      </w:r>
      <w:r w:rsidR="00A91DE9" w:rsidRPr="00DA5853">
        <w:rPr>
          <w:color w:val="auto"/>
          <w:szCs w:val="28"/>
        </w:rPr>
        <w:t xml:space="preserve">Pensamos que </w:t>
      </w:r>
      <w:r w:rsidRPr="00DA5853">
        <w:rPr>
          <w:color w:val="auto"/>
          <w:szCs w:val="28"/>
        </w:rPr>
        <w:t>mejorará la comunicación entre el hospital y el ingeniero.</w:t>
      </w:r>
      <w:bookmarkEnd w:id="4738"/>
      <w:bookmarkEnd w:id="4739"/>
    </w:p>
    <w:p w14:paraId="22D5745D" w14:textId="76B7FCD8" w:rsidR="00E12CF5" w:rsidRPr="00DA5853" w:rsidRDefault="00E12CF5" w:rsidP="00A52486">
      <w:pPr>
        <w:rPr>
          <w:b/>
          <w:bCs/>
          <w:color w:val="auto"/>
          <w:sz w:val="32"/>
          <w:szCs w:val="32"/>
        </w:rPr>
      </w:pPr>
      <w:bookmarkStart w:id="4740" w:name="_Toc25222981"/>
      <w:bookmarkStart w:id="4741" w:name="_Toc25223412"/>
      <w:proofErr w:type="spellStart"/>
      <w:r w:rsidRPr="00DA5853">
        <w:rPr>
          <w:b/>
          <w:bCs/>
          <w:color w:val="auto"/>
          <w:sz w:val="32"/>
          <w:szCs w:val="32"/>
        </w:rPr>
        <w:t>User</w:t>
      </w:r>
      <w:proofErr w:type="spellEnd"/>
      <w:r w:rsidRPr="00DA5853">
        <w:rPr>
          <w:b/>
          <w:bCs/>
          <w:color w:val="auto"/>
          <w:sz w:val="32"/>
          <w:szCs w:val="32"/>
        </w:rPr>
        <w:t>:</w:t>
      </w:r>
      <w:bookmarkEnd w:id="4740"/>
      <w:bookmarkEnd w:id="4741"/>
    </w:p>
    <w:p w14:paraId="71DDCB14" w14:textId="5F0BBB1C" w:rsidR="00E12CF5" w:rsidRPr="00DA5853" w:rsidRDefault="00E12CF5" w:rsidP="00A52486">
      <w:pPr>
        <w:rPr>
          <w:color w:val="auto"/>
          <w:szCs w:val="28"/>
        </w:rPr>
      </w:pPr>
      <w:bookmarkStart w:id="4742" w:name="_Toc25222982"/>
      <w:bookmarkStart w:id="4743" w:name="_Toc25223413"/>
      <w:r w:rsidRPr="00DA5853">
        <w:rPr>
          <w:color w:val="auto"/>
          <w:szCs w:val="28"/>
        </w:rPr>
        <w:t xml:space="preserve">- </w:t>
      </w:r>
      <w:r w:rsidR="00D634D2" w:rsidRPr="00DA5853">
        <w:rPr>
          <w:color w:val="auto"/>
          <w:szCs w:val="28"/>
        </w:rPr>
        <w:t xml:space="preserve">Pensamos que el </w:t>
      </w:r>
      <w:r w:rsidRPr="00DA5853">
        <w:rPr>
          <w:color w:val="auto"/>
          <w:szCs w:val="28"/>
        </w:rPr>
        <w:t>ingeniero usará la aplicación, ya que desea reducir los tiempos de espera y mejorar la comunicación con el hospital.</w:t>
      </w:r>
      <w:bookmarkEnd w:id="4742"/>
      <w:bookmarkEnd w:id="4743"/>
    </w:p>
    <w:p w14:paraId="64C4C06A" w14:textId="774257A0" w:rsidR="00E12CF5" w:rsidRPr="00DA5853" w:rsidRDefault="00E12CF5" w:rsidP="00A52486">
      <w:pPr>
        <w:rPr>
          <w:color w:val="auto"/>
          <w:szCs w:val="28"/>
        </w:rPr>
      </w:pPr>
      <w:bookmarkStart w:id="4744" w:name="_Toc25222983"/>
      <w:bookmarkStart w:id="4745" w:name="_Toc25223414"/>
      <w:r w:rsidRPr="00DA5853">
        <w:rPr>
          <w:color w:val="auto"/>
          <w:szCs w:val="28"/>
        </w:rPr>
        <w:t xml:space="preserve">- </w:t>
      </w:r>
      <w:r w:rsidR="00D634D2" w:rsidRPr="00DA5853">
        <w:rPr>
          <w:color w:val="auto"/>
          <w:szCs w:val="28"/>
        </w:rPr>
        <w:t>Creemos que el</w:t>
      </w:r>
      <w:r w:rsidRPr="00DA5853">
        <w:rPr>
          <w:color w:val="auto"/>
          <w:szCs w:val="28"/>
        </w:rPr>
        <w:t xml:space="preserve"> encargado del área del hospital que solicitó al ingeniero usará la aplicación, ya que desea saber el tiempo de llegada aproximado, su ubicación, y tener una comunicación directa con el ingeniero.</w:t>
      </w:r>
      <w:bookmarkEnd w:id="4744"/>
      <w:bookmarkEnd w:id="4745"/>
      <w:r w:rsidRPr="00DA5853">
        <w:rPr>
          <w:color w:val="auto"/>
          <w:szCs w:val="28"/>
        </w:rPr>
        <w:t xml:space="preserve"> </w:t>
      </w:r>
    </w:p>
    <w:p w14:paraId="5B9E521E" w14:textId="50409FD9" w:rsidR="00E12CF5" w:rsidRPr="00DA5853" w:rsidRDefault="00E12CF5" w:rsidP="00A52486">
      <w:pPr>
        <w:rPr>
          <w:color w:val="auto"/>
          <w:szCs w:val="28"/>
        </w:rPr>
      </w:pPr>
      <w:bookmarkStart w:id="4746" w:name="_Toc25222984"/>
      <w:bookmarkStart w:id="4747" w:name="_Toc25223415"/>
      <w:r w:rsidRPr="00DA5853">
        <w:rPr>
          <w:color w:val="auto"/>
          <w:szCs w:val="28"/>
        </w:rPr>
        <w:t xml:space="preserve">- </w:t>
      </w:r>
      <w:r w:rsidR="00D634D2" w:rsidRPr="00DA5853">
        <w:rPr>
          <w:color w:val="auto"/>
          <w:szCs w:val="28"/>
        </w:rPr>
        <w:t>Pensamos que el</w:t>
      </w:r>
      <w:r w:rsidRPr="00DA5853">
        <w:rPr>
          <w:color w:val="auto"/>
          <w:szCs w:val="28"/>
        </w:rPr>
        <w:t xml:space="preserve"> gerente podrá ver un análisis sobre todos los ingenieros que han trabajado en el mes.</w:t>
      </w:r>
      <w:bookmarkEnd w:id="4746"/>
      <w:bookmarkEnd w:id="4747"/>
    </w:p>
    <w:p w14:paraId="63C1431B" w14:textId="5C0B7D80" w:rsidR="00E12CF5" w:rsidRPr="00DA5853" w:rsidRDefault="00E12CF5" w:rsidP="00A52486">
      <w:pPr>
        <w:rPr>
          <w:color w:val="auto"/>
          <w:sz w:val="32"/>
          <w:szCs w:val="32"/>
        </w:rPr>
      </w:pPr>
      <w:bookmarkStart w:id="4748" w:name="_Toc25222985"/>
      <w:bookmarkStart w:id="4749" w:name="_Toc25223416"/>
      <w:proofErr w:type="spellStart"/>
      <w:r w:rsidRPr="00DA5853">
        <w:rPr>
          <w:b/>
          <w:bCs/>
          <w:color w:val="auto"/>
          <w:sz w:val="32"/>
          <w:szCs w:val="32"/>
        </w:rPr>
        <w:t>User</w:t>
      </w:r>
      <w:proofErr w:type="spellEnd"/>
      <w:r w:rsidRPr="00DA5853">
        <w:rPr>
          <w:b/>
          <w:bCs/>
          <w:color w:val="auto"/>
          <w:sz w:val="32"/>
          <w:szCs w:val="32"/>
        </w:rPr>
        <w:t xml:space="preserve"> </w:t>
      </w:r>
      <w:proofErr w:type="spellStart"/>
      <w:r w:rsidRPr="00DA5853">
        <w:rPr>
          <w:b/>
          <w:bCs/>
          <w:color w:val="auto"/>
          <w:sz w:val="32"/>
          <w:szCs w:val="32"/>
        </w:rPr>
        <w:t>outcomes</w:t>
      </w:r>
      <w:proofErr w:type="spellEnd"/>
      <w:r w:rsidRPr="00DA5853">
        <w:rPr>
          <w:b/>
          <w:bCs/>
          <w:color w:val="auto"/>
          <w:sz w:val="32"/>
          <w:szCs w:val="32"/>
        </w:rPr>
        <w:t>:</w:t>
      </w:r>
      <w:bookmarkEnd w:id="4748"/>
      <w:bookmarkEnd w:id="4749"/>
    </w:p>
    <w:p w14:paraId="08384678" w14:textId="56EFC4FB" w:rsidR="00E12CF5" w:rsidRPr="00DA5853" w:rsidRDefault="00E12CF5" w:rsidP="00A52486">
      <w:pPr>
        <w:rPr>
          <w:color w:val="auto"/>
          <w:szCs w:val="28"/>
        </w:rPr>
      </w:pPr>
      <w:bookmarkStart w:id="4750" w:name="_Toc25222986"/>
      <w:bookmarkStart w:id="4751" w:name="_Toc25223417"/>
      <w:r w:rsidRPr="00DA5853">
        <w:rPr>
          <w:color w:val="auto"/>
          <w:szCs w:val="28"/>
        </w:rPr>
        <w:t>- E</w:t>
      </w:r>
      <w:r w:rsidR="00D634D2" w:rsidRPr="00DA5853">
        <w:rPr>
          <w:color w:val="auto"/>
          <w:szCs w:val="28"/>
        </w:rPr>
        <w:t>l</w:t>
      </w:r>
      <w:r w:rsidRPr="00DA5853">
        <w:rPr>
          <w:color w:val="auto"/>
          <w:szCs w:val="28"/>
        </w:rPr>
        <w:t xml:space="preserve"> ingeniero tendrá incentivos para poder hacer su trabajo de una manera eficiente y efectiva.</w:t>
      </w:r>
      <w:bookmarkEnd w:id="4750"/>
      <w:bookmarkEnd w:id="4751"/>
    </w:p>
    <w:p w14:paraId="71F40D08" w14:textId="243E18FE" w:rsidR="00E12CF5" w:rsidRPr="00DA5853" w:rsidRDefault="00E12CF5" w:rsidP="00A52486">
      <w:pPr>
        <w:rPr>
          <w:color w:val="auto"/>
          <w:szCs w:val="28"/>
        </w:rPr>
      </w:pPr>
      <w:bookmarkStart w:id="4752" w:name="_Toc25222987"/>
      <w:bookmarkStart w:id="4753" w:name="_Toc25223418"/>
      <w:r w:rsidRPr="00DA5853">
        <w:rPr>
          <w:color w:val="auto"/>
          <w:szCs w:val="28"/>
        </w:rPr>
        <w:t>- El ingeniero va a estar protegido ante alguna circunstancia de peligro, la cual se puede presentar debido a que se carga con diversos instrumentos de alto valor.</w:t>
      </w:r>
      <w:bookmarkEnd w:id="4752"/>
      <w:bookmarkEnd w:id="4753"/>
    </w:p>
    <w:p w14:paraId="63872567" w14:textId="7667B244" w:rsidR="00E12CF5" w:rsidRPr="00DA5853" w:rsidRDefault="00E12CF5" w:rsidP="00A52486">
      <w:pPr>
        <w:rPr>
          <w:color w:val="auto"/>
          <w:szCs w:val="28"/>
        </w:rPr>
      </w:pPr>
      <w:bookmarkStart w:id="4754" w:name="_Toc25222988"/>
      <w:bookmarkStart w:id="4755" w:name="_Toc25223419"/>
      <w:r w:rsidRPr="00DA5853">
        <w:rPr>
          <w:color w:val="auto"/>
          <w:szCs w:val="28"/>
        </w:rPr>
        <w:t xml:space="preserve">- </w:t>
      </w:r>
      <w:r w:rsidR="00D634D2" w:rsidRPr="00DA5853">
        <w:rPr>
          <w:color w:val="auto"/>
          <w:szCs w:val="28"/>
        </w:rPr>
        <w:t>El</w:t>
      </w:r>
      <w:r w:rsidRPr="00DA5853">
        <w:rPr>
          <w:color w:val="auto"/>
          <w:szCs w:val="28"/>
        </w:rPr>
        <w:t xml:space="preserve"> encargado del área del hospital que solicitó al ingeniero tendrá el equipo médico listo, ya que tiene la localización del ingeniero y el tiempo estimado de llegada.</w:t>
      </w:r>
      <w:bookmarkEnd w:id="4754"/>
      <w:bookmarkEnd w:id="4755"/>
    </w:p>
    <w:p w14:paraId="52B2D18F" w14:textId="737F8398" w:rsidR="00E12CF5" w:rsidRPr="00DA5853" w:rsidRDefault="00E12CF5" w:rsidP="00A52486">
      <w:pPr>
        <w:rPr>
          <w:b/>
          <w:bCs/>
          <w:color w:val="auto"/>
          <w:sz w:val="32"/>
          <w:szCs w:val="32"/>
        </w:rPr>
      </w:pPr>
      <w:bookmarkStart w:id="4756" w:name="_Toc25222989"/>
      <w:bookmarkStart w:id="4757" w:name="_Toc25223420"/>
      <w:proofErr w:type="spellStart"/>
      <w:r w:rsidRPr="00DA5853">
        <w:rPr>
          <w:b/>
          <w:bCs/>
          <w:color w:val="auto"/>
          <w:sz w:val="32"/>
          <w:szCs w:val="32"/>
        </w:rPr>
        <w:t>Features</w:t>
      </w:r>
      <w:proofErr w:type="spellEnd"/>
      <w:r w:rsidRPr="00DA5853">
        <w:rPr>
          <w:b/>
          <w:bCs/>
          <w:color w:val="auto"/>
          <w:sz w:val="32"/>
          <w:szCs w:val="32"/>
        </w:rPr>
        <w:t>:</w:t>
      </w:r>
      <w:bookmarkEnd w:id="4756"/>
      <w:bookmarkEnd w:id="4757"/>
    </w:p>
    <w:p w14:paraId="311E3F6E" w14:textId="7E4B233B" w:rsidR="00E12CF5" w:rsidRPr="00DA5853" w:rsidRDefault="00E12CF5" w:rsidP="00A52486">
      <w:pPr>
        <w:rPr>
          <w:color w:val="auto"/>
          <w:szCs w:val="28"/>
        </w:rPr>
      </w:pPr>
      <w:bookmarkStart w:id="4758" w:name="_Toc25222990"/>
      <w:bookmarkStart w:id="4759" w:name="_Toc25223421"/>
      <w:r w:rsidRPr="00DA5853">
        <w:rPr>
          <w:color w:val="auto"/>
          <w:szCs w:val="28"/>
        </w:rPr>
        <w:t>- Esta plataforma virtual va a permitir al encargado de vigilancia tener total control sobre el ingeniero.</w:t>
      </w:r>
      <w:bookmarkEnd w:id="4758"/>
      <w:bookmarkEnd w:id="4759"/>
    </w:p>
    <w:p w14:paraId="707428B0" w14:textId="69883F6A" w:rsidR="00E12CF5" w:rsidRPr="00DA5853" w:rsidRDefault="00E12CF5" w:rsidP="00A52486">
      <w:pPr>
        <w:rPr>
          <w:color w:val="auto"/>
          <w:szCs w:val="28"/>
        </w:rPr>
      </w:pPr>
      <w:bookmarkStart w:id="4760" w:name="_Toc25222991"/>
      <w:bookmarkStart w:id="4761" w:name="_Toc25223422"/>
      <w:r w:rsidRPr="00DA5853">
        <w:rPr>
          <w:color w:val="auto"/>
          <w:szCs w:val="28"/>
        </w:rPr>
        <w:lastRenderedPageBreak/>
        <w:t>- El proceso de la generación del informe se dará de una manera casi automática y computarizada.</w:t>
      </w:r>
      <w:bookmarkEnd w:id="4760"/>
      <w:bookmarkEnd w:id="4761"/>
    </w:p>
    <w:p w14:paraId="3349DDF3" w14:textId="4DD4DFA0" w:rsidR="00E12CF5" w:rsidRPr="00DA5853" w:rsidRDefault="00E12CF5" w:rsidP="00A52486">
      <w:pPr>
        <w:rPr>
          <w:color w:val="auto"/>
          <w:szCs w:val="28"/>
        </w:rPr>
      </w:pPr>
      <w:bookmarkStart w:id="4762" w:name="_Toc25222992"/>
      <w:bookmarkStart w:id="4763" w:name="_Toc25223423"/>
      <w:r w:rsidRPr="00DA5853">
        <w:rPr>
          <w:color w:val="auto"/>
          <w:szCs w:val="28"/>
        </w:rPr>
        <w:t xml:space="preserve">- El encargado de generar el informe tendrá un </w:t>
      </w:r>
      <w:proofErr w:type="spellStart"/>
      <w:r w:rsidRPr="00DA5853">
        <w:rPr>
          <w:color w:val="auto"/>
          <w:szCs w:val="28"/>
        </w:rPr>
        <w:t>feedback</w:t>
      </w:r>
      <w:proofErr w:type="spellEnd"/>
      <w:r w:rsidRPr="00DA5853">
        <w:rPr>
          <w:color w:val="auto"/>
          <w:szCs w:val="28"/>
        </w:rPr>
        <w:t xml:space="preserve"> rápido acerca del trabajo realizado.</w:t>
      </w:r>
      <w:bookmarkEnd w:id="4762"/>
      <w:bookmarkEnd w:id="4763"/>
    </w:p>
    <w:p w14:paraId="33D4906A" w14:textId="46AC0C1D" w:rsidR="00E12CF5" w:rsidRPr="00DA5853" w:rsidRDefault="00E12CF5" w:rsidP="00A52486">
      <w:pPr>
        <w:rPr>
          <w:color w:val="auto"/>
          <w:szCs w:val="28"/>
        </w:rPr>
      </w:pPr>
      <w:bookmarkStart w:id="4764" w:name="_Toc25222993"/>
      <w:bookmarkStart w:id="4765" w:name="_Toc25223424"/>
      <w:r w:rsidRPr="00DA5853">
        <w:rPr>
          <w:color w:val="auto"/>
          <w:szCs w:val="28"/>
        </w:rPr>
        <w:t>- El encargado del área del hospital que solicitó al ingeniero va a poder aprobar el trabajo hecho por el ingeniero y firmará la documentación. Además, podrá valorar el trabajo del ingeniero.</w:t>
      </w:r>
      <w:bookmarkEnd w:id="4764"/>
      <w:bookmarkEnd w:id="4765"/>
    </w:p>
    <w:p w14:paraId="077FE59F" w14:textId="5E93AFE1" w:rsidR="006C46C4" w:rsidRDefault="00E12CF5" w:rsidP="00A52486">
      <w:pPr>
        <w:rPr>
          <w:rFonts w:ascii="Times New Roman" w:hAnsi="Times New Roman"/>
          <w:color w:val="auto"/>
          <w:sz w:val="24"/>
          <w:szCs w:val="24"/>
        </w:rPr>
      </w:pPr>
      <w:bookmarkStart w:id="4766" w:name="_Toc25222994"/>
      <w:bookmarkStart w:id="4767" w:name="_Toc25223425"/>
      <w:r w:rsidRPr="00DA5853">
        <w:rPr>
          <w:color w:val="auto"/>
          <w:szCs w:val="28"/>
        </w:rPr>
        <w:t>- Se podrá almacenar las fechas en que los ingenieros deben realizar los mantenimientos</w:t>
      </w:r>
      <w:r w:rsidRPr="00A52486">
        <w:rPr>
          <w:rFonts w:ascii="Times New Roman" w:hAnsi="Times New Roman"/>
          <w:color w:val="auto"/>
          <w:sz w:val="24"/>
          <w:szCs w:val="24"/>
        </w:rPr>
        <w:t>.</w:t>
      </w:r>
      <w:bookmarkEnd w:id="4766"/>
      <w:bookmarkEnd w:id="4767"/>
    </w:p>
    <w:p w14:paraId="73C0A2C1" w14:textId="034E410E" w:rsidR="0017691D" w:rsidRDefault="0017691D">
      <w:pPr>
        <w:spacing w:after="200"/>
        <w:rPr>
          <w:rFonts w:ascii="Times New Roman" w:hAnsi="Times New Roman"/>
          <w:b/>
          <w:bCs/>
          <w:sz w:val="44"/>
          <w:szCs w:val="44"/>
        </w:rPr>
      </w:pPr>
      <w:bookmarkStart w:id="4768" w:name="_Toc25222996"/>
      <w:bookmarkStart w:id="4769" w:name="_Toc25223427"/>
      <w:r>
        <w:rPr>
          <w:rFonts w:ascii="Times New Roman" w:hAnsi="Times New Roman"/>
          <w:b/>
          <w:bCs/>
          <w:sz w:val="44"/>
          <w:szCs w:val="44"/>
        </w:rPr>
        <w:br w:type="page"/>
      </w:r>
    </w:p>
    <w:p w14:paraId="55643061" w14:textId="7EC8ADCE" w:rsidR="00947D8B" w:rsidRPr="0017691D" w:rsidRDefault="005423E0" w:rsidP="0017691D">
      <w:pPr>
        <w:spacing w:after="200"/>
        <w:rPr>
          <w:rFonts w:ascii="Times New Roman" w:hAnsi="Times New Roman"/>
          <w:b/>
          <w:bCs/>
          <w:sz w:val="44"/>
          <w:szCs w:val="44"/>
        </w:rPr>
      </w:pPr>
      <w:r>
        <w:rPr>
          <w:noProof/>
          <w:lang w:eastAsia="es-PE"/>
        </w:rPr>
        <w:lastRenderedPageBreak/>
        <mc:AlternateContent>
          <mc:Choice Requires="wps">
            <w:drawing>
              <wp:anchor distT="0" distB="0" distL="114300" distR="114300" simplePos="0" relativeHeight="251670528" behindDoc="0" locked="0" layoutInCell="1" allowOverlap="1" wp14:anchorId="087103CD" wp14:editId="0D86EBC0">
                <wp:simplePos x="0" y="0"/>
                <wp:positionH relativeFrom="margin">
                  <wp:align>right</wp:align>
                </wp:positionH>
                <wp:positionV relativeFrom="paragraph">
                  <wp:posOffset>219659</wp:posOffset>
                </wp:positionV>
                <wp:extent cx="1273143" cy="1215342"/>
                <wp:effectExtent l="0" t="0" r="3810" b="4445"/>
                <wp:wrapNone/>
                <wp:docPr id="18"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1E81C"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2982683E" w14:textId="77777777" w:rsidR="0017691D" w:rsidRDefault="0017691D"/>
                          <w:p w14:paraId="0AE5E5D9"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30AF68B6" w14:textId="77777777" w:rsidR="0017691D" w:rsidRDefault="0017691D"/>
                          <w:p w14:paraId="75568D3B"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147502ED" w14:textId="77777777" w:rsidR="0017691D" w:rsidRDefault="0017691D"/>
                          <w:p w14:paraId="0E456E32"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103CD" id="_x0000_s1035" style="position:absolute;margin-left:49.05pt;margin-top:17.3pt;width:100.25pt;height:95.7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" fillcolor="red" stroked="f" strokeweight="2pt">
                <v:textbox inset="2.5mm,.5mm,2.5mm,.5mm">
                  <w:txbxContent>
                    <w:p w14:paraId="6591E81C"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2982683E" w14:textId="77777777" w:rsidR="0017691D" w:rsidRDefault="0017691D"/>
                    <w:p w14:paraId="0AE5E5D9"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30AF68B6" w14:textId="77777777" w:rsidR="0017691D" w:rsidRDefault="0017691D"/>
                    <w:p w14:paraId="75568D3B"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p w14:paraId="147502ED" w14:textId="77777777" w:rsidR="0017691D" w:rsidRDefault="0017691D"/>
                    <w:p w14:paraId="0E456E32" w14:textId="77777777" w:rsidR="0017691D" w:rsidRPr="00D52776" w:rsidRDefault="0017691D" w:rsidP="00947D8B">
                      <w:pPr>
                        <w:jc w:val="center"/>
                        <w:rPr>
                          <w:rFonts w:ascii="Solano Gothic MVB  Light" w:hAnsi="Solano Gothic MVB  Light"/>
                          <w:sz w:val="144"/>
                          <w:lang w:val="es-ES"/>
                        </w:rPr>
                      </w:pPr>
                      <w:r>
                        <w:rPr>
                          <w:rFonts w:ascii="Solano Gothic MVB  Light" w:hAnsi="Solano Gothic MVB  Light"/>
                          <w:sz w:val="144"/>
                          <w:lang w:val="es-ES"/>
                        </w:rPr>
                        <w:t>2</w:t>
                      </w:r>
                    </w:p>
                  </w:txbxContent>
                </v:textbox>
                <w10:wrap anchorx="margin"/>
              </v:rect>
            </w:pict>
          </mc:Fallback>
        </mc:AlternateContent>
      </w:r>
      <w:bookmarkEnd w:id="4768"/>
      <w:bookmarkEnd w:id="4769"/>
    </w:p>
    <w:p w14:paraId="6C2AE6DD" w14:textId="19E99654" w:rsidR="00594AA0" w:rsidRPr="00771BA0" w:rsidRDefault="00705638" w:rsidP="00771BA0">
      <w:pPr>
        <w:pStyle w:val="Ttulo1"/>
        <w:rPr>
          <w:color w:val="auto"/>
        </w:rPr>
      </w:pPr>
      <w:bookmarkStart w:id="4770" w:name="_Toc25222997"/>
      <w:bookmarkStart w:id="4771" w:name="_Toc25247120"/>
      <w:bookmarkStart w:id="4772" w:name="_Toc25309788"/>
      <w:bookmarkStart w:id="4773" w:name="_Toc26201345"/>
      <w:r w:rsidRPr="00771BA0">
        <w:rPr>
          <w:color w:val="auto"/>
        </w:rPr>
        <w:t xml:space="preserve">CHAPTER </w:t>
      </w:r>
      <w:bookmarkEnd w:id="4770"/>
      <w:bookmarkEnd w:id="4771"/>
      <w:bookmarkEnd w:id="4772"/>
      <w:r w:rsidR="00AD21BC">
        <w:rPr>
          <w:color w:val="auto"/>
        </w:rPr>
        <w:t>TEAM DEVELOPMENT</w:t>
      </w:r>
      <w:bookmarkEnd w:id="4773"/>
    </w:p>
    <w:p w14:paraId="5830338A" w14:textId="0E99CC63" w:rsidR="00947D8B" w:rsidRDefault="0017691D" w:rsidP="00771BA0">
      <w:pPr>
        <w:pStyle w:val="Ttulo2"/>
        <w:rPr>
          <w:rFonts w:ascii="Zizou Slab Bold" w:hAnsi="Zizou Slab Bold"/>
          <w:color w:val="auto"/>
        </w:rPr>
      </w:pPr>
      <w:bookmarkStart w:id="4774" w:name="_Toc26201346"/>
      <w:r>
        <w:rPr>
          <w:rFonts w:ascii="Zizou Slab Medium" w:eastAsiaTheme="minorEastAsia" w:hAnsi="Zizou Slab Medium"/>
          <w:b w:val="0"/>
          <w:noProof/>
          <w:color w:val="auto"/>
          <w:sz w:val="28"/>
          <w:szCs w:val="28"/>
        </w:rPr>
        <w:drawing>
          <wp:anchor distT="0" distB="0" distL="114300" distR="114300" simplePos="0" relativeHeight="251976704" behindDoc="0" locked="0" layoutInCell="1" allowOverlap="1" wp14:anchorId="1DAD0446" wp14:editId="409E026B">
            <wp:simplePos x="0" y="0"/>
            <wp:positionH relativeFrom="column">
              <wp:posOffset>-171450</wp:posOffset>
            </wp:positionH>
            <wp:positionV relativeFrom="paragraph">
              <wp:posOffset>517525</wp:posOffset>
            </wp:positionV>
            <wp:extent cx="6467475" cy="4067175"/>
            <wp:effectExtent l="0" t="0" r="952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7475"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1BC">
        <w:rPr>
          <w:rFonts w:ascii="Zizou Slab Bold" w:hAnsi="Zizou Slab Bold"/>
          <w:color w:val="auto"/>
        </w:rPr>
        <w:t>GitHub</w:t>
      </w:r>
      <w:bookmarkEnd w:id="4774"/>
    </w:p>
    <w:p w14:paraId="31057D9B" w14:textId="6C226D02" w:rsidR="0017691D" w:rsidRPr="00771BA0" w:rsidRDefault="0017691D" w:rsidP="00771BA0">
      <w:pPr>
        <w:pStyle w:val="Ttulo2"/>
        <w:rPr>
          <w:rFonts w:ascii="Zizou Slab Bold" w:hAnsi="Zizou Slab Bold"/>
          <w:color w:val="auto"/>
        </w:rPr>
      </w:pPr>
      <w:bookmarkStart w:id="4775" w:name="_Toc26201353"/>
      <w:r>
        <w:rPr>
          <w:rFonts w:ascii="Times New Roman" w:hAnsi="Times New Roman"/>
          <w:b w:val="0"/>
          <w:bCs/>
          <w:noProof/>
          <w:sz w:val="44"/>
          <w:szCs w:val="44"/>
        </w:rPr>
        <mc:AlternateContent>
          <mc:Choice Requires="wps">
            <w:drawing>
              <wp:anchor distT="0" distB="0" distL="114300" distR="114300" simplePos="0" relativeHeight="251977728" behindDoc="0" locked="0" layoutInCell="1" allowOverlap="1" wp14:anchorId="315DD182" wp14:editId="3B433871">
                <wp:simplePos x="0" y="0"/>
                <wp:positionH relativeFrom="column">
                  <wp:posOffset>-169545</wp:posOffset>
                </wp:positionH>
                <wp:positionV relativeFrom="paragraph">
                  <wp:posOffset>4104005</wp:posOffset>
                </wp:positionV>
                <wp:extent cx="5124450" cy="2514600"/>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5124450" cy="2514600"/>
                        </a:xfrm>
                        <a:prstGeom prst="rect">
                          <a:avLst/>
                        </a:prstGeom>
                        <a:noFill/>
                        <a:ln w="6350">
                          <a:noFill/>
                        </a:ln>
                      </wps:spPr>
                      <wps:txbx>
                        <w:txbxContent>
                          <w:p w14:paraId="080561E3" w14:textId="77777777" w:rsidR="0017691D" w:rsidRPr="00771BA0" w:rsidRDefault="0017691D" w:rsidP="0017691D">
                            <w:pPr>
                              <w:pStyle w:val="Ttulo2"/>
                              <w:rPr>
                                <w:rFonts w:ascii="Zizou Slab Bold" w:hAnsi="Zizou Slab Bold"/>
                                <w:color w:val="auto"/>
                              </w:rPr>
                            </w:pPr>
                            <w:bookmarkStart w:id="4776" w:name="_Toc26201347"/>
                            <w:r>
                              <w:rPr>
                                <w:rFonts w:ascii="Zizou Slab Bold" w:hAnsi="Zizou Slab Bold"/>
                                <w:color w:val="auto"/>
                              </w:rPr>
                              <w:t>Nuestro Equipo</w:t>
                            </w:r>
                            <w:bookmarkEnd w:id="4776"/>
                          </w:p>
                          <w:p w14:paraId="51890679" w14:textId="77777777" w:rsidR="0017691D" w:rsidRPr="0017691D" w:rsidRDefault="0017691D" w:rsidP="0017691D">
                            <w:pPr>
                              <w:pStyle w:val="Ttulo3"/>
                              <w:rPr>
                                <w:sz w:val="28"/>
                                <w:szCs w:val="24"/>
                              </w:rPr>
                            </w:pPr>
                            <w:bookmarkStart w:id="4777" w:name="_Toc26201348"/>
                            <w:proofErr w:type="spellStart"/>
                            <w:r w:rsidRPr="0017691D">
                              <w:rPr>
                                <w:sz w:val="28"/>
                                <w:szCs w:val="24"/>
                              </w:rPr>
                              <w:t>Jhonatan</w:t>
                            </w:r>
                            <w:proofErr w:type="spellEnd"/>
                            <w:r w:rsidRPr="0017691D">
                              <w:rPr>
                                <w:sz w:val="28"/>
                                <w:szCs w:val="24"/>
                              </w:rPr>
                              <w:t xml:space="preserve"> </w:t>
                            </w:r>
                            <w:proofErr w:type="spellStart"/>
                            <w:r w:rsidRPr="0017691D">
                              <w:rPr>
                                <w:sz w:val="28"/>
                                <w:szCs w:val="24"/>
                              </w:rPr>
                              <w:t>Beltran</w:t>
                            </w:r>
                            <w:proofErr w:type="spellEnd"/>
                            <w:r w:rsidRPr="0017691D">
                              <w:rPr>
                                <w:sz w:val="28"/>
                                <w:szCs w:val="24"/>
                              </w:rPr>
                              <w:t xml:space="preserve"> Gago, </w:t>
                            </w:r>
                            <w:proofErr w:type="spellStart"/>
                            <w:r w:rsidRPr="0017691D">
                              <w:rPr>
                                <w:sz w:val="28"/>
                                <w:szCs w:val="24"/>
                              </w:rPr>
                              <w:t>Product</w:t>
                            </w:r>
                            <w:proofErr w:type="spellEnd"/>
                            <w:r w:rsidRPr="0017691D">
                              <w:rPr>
                                <w:sz w:val="28"/>
                                <w:szCs w:val="24"/>
                              </w:rPr>
                              <w:t xml:space="preserve"> </w:t>
                            </w:r>
                            <w:proofErr w:type="spellStart"/>
                            <w:r w:rsidRPr="0017691D">
                              <w:rPr>
                                <w:sz w:val="28"/>
                                <w:szCs w:val="24"/>
                              </w:rPr>
                              <w:t>Owner</w:t>
                            </w:r>
                            <w:bookmarkEnd w:id="4777"/>
                            <w:proofErr w:type="spellEnd"/>
                          </w:p>
                          <w:p w14:paraId="10CA34F7" w14:textId="77777777" w:rsidR="0017691D" w:rsidRPr="0017691D" w:rsidRDefault="0017691D" w:rsidP="0017691D">
                            <w:pPr>
                              <w:pStyle w:val="Ttulo3"/>
                              <w:rPr>
                                <w:sz w:val="28"/>
                                <w:szCs w:val="24"/>
                              </w:rPr>
                            </w:pPr>
                            <w:bookmarkStart w:id="4778" w:name="_Toc26201349"/>
                            <w:r w:rsidRPr="0017691D">
                              <w:rPr>
                                <w:sz w:val="28"/>
                                <w:szCs w:val="24"/>
                              </w:rPr>
                              <w:t>Gonzalo Escudero Perla, Scrum Máster</w:t>
                            </w:r>
                            <w:bookmarkEnd w:id="4778"/>
                          </w:p>
                          <w:p w14:paraId="385E9583" w14:textId="77777777" w:rsidR="0017691D" w:rsidRPr="0017691D" w:rsidRDefault="0017691D" w:rsidP="0017691D">
                            <w:pPr>
                              <w:pStyle w:val="Ttulo3"/>
                              <w:rPr>
                                <w:sz w:val="28"/>
                                <w:szCs w:val="24"/>
                              </w:rPr>
                            </w:pPr>
                            <w:bookmarkStart w:id="4779" w:name="_Toc26201350"/>
                            <w:r w:rsidRPr="0017691D">
                              <w:rPr>
                                <w:sz w:val="28"/>
                                <w:szCs w:val="24"/>
                              </w:rPr>
                              <w:t xml:space="preserve">Ernesto Sanchez Matos, Lead </w:t>
                            </w:r>
                            <w:proofErr w:type="spellStart"/>
                            <w:r w:rsidRPr="0017691D">
                              <w:rPr>
                                <w:sz w:val="28"/>
                                <w:szCs w:val="24"/>
                              </w:rPr>
                              <w:t>Developer</w:t>
                            </w:r>
                            <w:bookmarkEnd w:id="4779"/>
                            <w:proofErr w:type="spellEnd"/>
                          </w:p>
                          <w:p w14:paraId="1F9A9BC2" w14:textId="77777777" w:rsidR="0017691D" w:rsidRPr="0017691D" w:rsidRDefault="0017691D" w:rsidP="0017691D">
                            <w:pPr>
                              <w:pStyle w:val="Ttulo3"/>
                              <w:rPr>
                                <w:sz w:val="28"/>
                                <w:szCs w:val="24"/>
                              </w:rPr>
                            </w:pPr>
                            <w:bookmarkStart w:id="4780" w:name="_Toc26201351"/>
                            <w:r w:rsidRPr="0017691D">
                              <w:rPr>
                                <w:sz w:val="28"/>
                                <w:szCs w:val="24"/>
                              </w:rPr>
                              <w:t xml:space="preserve">Diego </w:t>
                            </w:r>
                            <w:proofErr w:type="spellStart"/>
                            <w:r w:rsidRPr="0017691D">
                              <w:rPr>
                                <w:sz w:val="28"/>
                                <w:szCs w:val="24"/>
                              </w:rPr>
                              <w:t>Obregon</w:t>
                            </w:r>
                            <w:proofErr w:type="spellEnd"/>
                            <w:r w:rsidRPr="0017691D">
                              <w:rPr>
                                <w:sz w:val="28"/>
                                <w:szCs w:val="24"/>
                              </w:rPr>
                              <w:t xml:space="preserve">, </w:t>
                            </w:r>
                            <w:proofErr w:type="spellStart"/>
                            <w:r w:rsidRPr="0017691D">
                              <w:rPr>
                                <w:sz w:val="28"/>
                                <w:szCs w:val="24"/>
                              </w:rPr>
                              <w:t>Developer</w:t>
                            </w:r>
                            <w:bookmarkEnd w:id="4780"/>
                            <w:proofErr w:type="spellEnd"/>
                          </w:p>
                          <w:p w14:paraId="09561ACD" w14:textId="77777777" w:rsidR="0017691D" w:rsidRPr="0017691D" w:rsidRDefault="0017691D" w:rsidP="0017691D">
                            <w:pPr>
                              <w:pStyle w:val="Ttulo3"/>
                              <w:rPr>
                                <w:sz w:val="28"/>
                                <w:szCs w:val="24"/>
                              </w:rPr>
                            </w:pPr>
                            <w:bookmarkStart w:id="4781" w:name="_Toc26201352"/>
                            <w:r w:rsidRPr="0017691D">
                              <w:rPr>
                                <w:sz w:val="28"/>
                                <w:szCs w:val="24"/>
                              </w:rPr>
                              <w:t xml:space="preserve">Giordano </w:t>
                            </w:r>
                            <w:proofErr w:type="spellStart"/>
                            <w:r w:rsidRPr="0017691D">
                              <w:rPr>
                                <w:sz w:val="28"/>
                                <w:szCs w:val="24"/>
                              </w:rPr>
                              <w:t>Validivia</w:t>
                            </w:r>
                            <w:proofErr w:type="spellEnd"/>
                            <w:r w:rsidRPr="0017691D">
                              <w:rPr>
                                <w:sz w:val="28"/>
                                <w:szCs w:val="24"/>
                              </w:rPr>
                              <w:t xml:space="preserve">, </w:t>
                            </w:r>
                            <w:proofErr w:type="spellStart"/>
                            <w:r w:rsidRPr="0017691D">
                              <w:rPr>
                                <w:sz w:val="28"/>
                                <w:szCs w:val="24"/>
                              </w:rPr>
                              <w:t>Developer</w:t>
                            </w:r>
                            <w:bookmarkEnd w:id="4781"/>
                            <w:proofErr w:type="spellEnd"/>
                          </w:p>
                          <w:p w14:paraId="72574047" w14:textId="77777777" w:rsidR="0017691D" w:rsidRDefault="001769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D182" id="Cuadro de texto 68" o:spid="_x0000_s1036" type="#_x0000_t202" style="position:absolute;margin-left:-13.35pt;margin-top:323.15pt;width:403.5pt;height:19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" filled="f" stroked="f" strokeweight=".5pt">
                <v:textbox>
                  <w:txbxContent>
                    <w:p w14:paraId="080561E3" w14:textId="77777777" w:rsidR="0017691D" w:rsidRPr="00771BA0" w:rsidRDefault="0017691D" w:rsidP="0017691D">
                      <w:pPr>
                        <w:pStyle w:val="Ttulo2"/>
                        <w:rPr>
                          <w:rFonts w:ascii="Zizou Slab Bold" w:hAnsi="Zizou Slab Bold"/>
                          <w:color w:val="auto"/>
                        </w:rPr>
                      </w:pPr>
                      <w:bookmarkStart w:id="4782" w:name="_Toc26201347"/>
                      <w:r>
                        <w:rPr>
                          <w:rFonts w:ascii="Zizou Slab Bold" w:hAnsi="Zizou Slab Bold"/>
                          <w:color w:val="auto"/>
                        </w:rPr>
                        <w:t>Nuestro Equipo</w:t>
                      </w:r>
                      <w:bookmarkEnd w:id="4782"/>
                    </w:p>
                    <w:p w14:paraId="51890679" w14:textId="77777777" w:rsidR="0017691D" w:rsidRPr="0017691D" w:rsidRDefault="0017691D" w:rsidP="0017691D">
                      <w:pPr>
                        <w:pStyle w:val="Ttulo3"/>
                        <w:rPr>
                          <w:sz w:val="28"/>
                          <w:szCs w:val="24"/>
                        </w:rPr>
                      </w:pPr>
                      <w:bookmarkStart w:id="4783" w:name="_Toc26201348"/>
                      <w:proofErr w:type="spellStart"/>
                      <w:r w:rsidRPr="0017691D">
                        <w:rPr>
                          <w:sz w:val="28"/>
                          <w:szCs w:val="24"/>
                        </w:rPr>
                        <w:t>Jhonatan</w:t>
                      </w:r>
                      <w:proofErr w:type="spellEnd"/>
                      <w:r w:rsidRPr="0017691D">
                        <w:rPr>
                          <w:sz w:val="28"/>
                          <w:szCs w:val="24"/>
                        </w:rPr>
                        <w:t xml:space="preserve"> </w:t>
                      </w:r>
                      <w:proofErr w:type="spellStart"/>
                      <w:r w:rsidRPr="0017691D">
                        <w:rPr>
                          <w:sz w:val="28"/>
                          <w:szCs w:val="24"/>
                        </w:rPr>
                        <w:t>Beltran</w:t>
                      </w:r>
                      <w:proofErr w:type="spellEnd"/>
                      <w:r w:rsidRPr="0017691D">
                        <w:rPr>
                          <w:sz w:val="28"/>
                          <w:szCs w:val="24"/>
                        </w:rPr>
                        <w:t xml:space="preserve"> Gago, </w:t>
                      </w:r>
                      <w:proofErr w:type="spellStart"/>
                      <w:r w:rsidRPr="0017691D">
                        <w:rPr>
                          <w:sz w:val="28"/>
                          <w:szCs w:val="24"/>
                        </w:rPr>
                        <w:t>Product</w:t>
                      </w:r>
                      <w:proofErr w:type="spellEnd"/>
                      <w:r w:rsidRPr="0017691D">
                        <w:rPr>
                          <w:sz w:val="28"/>
                          <w:szCs w:val="24"/>
                        </w:rPr>
                        <w:t xml:space="preserve"> </w:t>
                      </w:r>
                      <w:proofErr w:type="spellStart"/>
                      <w:r w:rsidRPr="0017691D">
                        <w:rPr>
                          <w:sz w:val="28"/>
                          <w:szCs w:val="24"/>
                        </w:rPr>
                        <w:t>Owner</w:t>
                      </w:r>
                      <w:bookmarkEnd w:id="4783"/>
                      <w:proofErr w:type="spellEnd"/>
                    </w:p>
                    <w:p w14:paraId="10CA34F7" w14:textId="77777777" w:rsidR="0017691D" w:rsidRPr="0017691D" w:rsidRDefault="0017691D" w:rsidP="0017691D">
                      <w:pPr>
                        <w:pStyle w:val="Ttulo3"/>
                        <w:rPr>
                          <w:sz w:val="28"/>
                          <w:szCs w:val="24"/>
                        </w:rPr>
                      </w:pPr>
                      <w:bookmarkStart w:id="4784" w:name="_Toc26201349"/>
                      <w:r w:rsidRPr="0017691D">
                        <w:rPr>
                          <w:sz w:val="28"/>
                          <w:szCs w:val="24"/>
                        </w:rPr>
                        <w:t>Gonzalo Escudero Perla, Scrum Máster</w:t>
                      </w:r>
                      <w:bookmarkEnd w:id="4784"/>
                    </w:p>
                    <w:p w14:paraId="385E9583" w14:textId="77777777" w:rsidR="0017691D" w:rsidRPr="0017691D" w:rsidRDefault="0017691D" w:rsidP="0017691D">
                      <w:pPr>
                        <w:pStyle w:val="Ttulo3"/>
                        <w:rPr>
                          <w:sz w:val="28"/>
                          <w:szCs w:val="24"/>
                        </w:rPr>
                      </w:pPr>
                      <w:bookmarkStart w:id="4785" w:name="_Toc26201350"/>
                      <w:r w:rsidRPr="0017691D">
                        <w:rPr>
                          <w:sz w:val="28"/>
                          <w:szCs w:val="24"/>
                        </w:rPr>
                        <w:t xml:space="preserve">Ernesto Sanchez Matos, Lead </w:t>
                      </w:r>
                      <w:proofErr w:type="spellStart"/>
                      <w:r w:rsidRPr="0017691D">
                        <w:rPr>
                          <w:sz w:val="28"/>
                          <w:szCs w:val="24"/>
                        </w:rPr>
                        <w:t>Developer</w:t>
                      </w:r>
                      <w:bookmarkEnd w:id="4785"/>
                      <w:proofErr w:type="spellEnd"/>
                    </w:p>
                    <w:p w14:paraId="1F9A9BC2" w14:textId="77777777" w:rsidR="0017691D" w:rsidRPr="0017691D" w:rsidRDefault="0017691D" w:rsidP="0017691D">
                      <w:pPr>
                        <w:pStyle w:val="Ttulo3"/>
                        <w:rPr>
                          <w:sz w:val="28"/>
                          <w:szCs w:val="24"/>
                        </w:rPr>
                      </w:pPr>
                      <w:bookmarkStart w:id="4786" w:name="_Toc26201351"/>
                      <w:r w:rsidRPr="0017691D">
                        <w:rPr>
                          <w:sz w:val="28"/>
                          <w:szCs w:val="24"/>
                        </w:rPr>
                        <w:t xml:space="preserve">Diego </w:t>
                      </w:r>
                      <w:proofErr w:type="spellStart"/>
                      <w:r w:rsidRPr="0017691D">
                        <w:rPr>
                          <w:sz w:val="28"/>
                          <w:szCs w:val="24"/>
                        </w:rPr>
                        <w:t>Obregon</w:t>
                      </w:r>
                      <w:proofErr w:type="spellEnd"/>
                      <w:r w:rsidRPr="0017691D">
                        <w:rPr>
                          <w:sz w:val="28"/>
                          <w:szCs w:val="24"/>
                        </w:rPr>
                        <w:t xml:space="preserve">, </w:t>
                      </w:r>
                      <w:proofErr w:type="spellStart"/>
                      <w:r w:rsidRPr="0017691D">
                        <w:rPr>
                          <w:sz w:val="28"/>
                          <w:szCs w:val="24"/>
                        </w:rPr>
                        <w:t>Developer</w:t>
                      </w:r>
                      <w:bookmarkEnd w:id="4786"/>
                      <w:proofErr w:type="spellEnd"/>
                    </w:p>
                    <w:p w14:paraId="09561ACD" w14:textId="77777777" w:rsidR="0017691D" w:rsidRPr="0017691D" w:rsidRDefault="0017691D" w:rsidP="0017691D">
                      <w:pPr>
                        <w:pStyle w:val="Ttulo3"/>
                        <w:rPr>
                          <w:sz w:val="28"/>
                          <w:szCs w:val="24"/>
                        </w:rPr>
                      </w:pPr>
                      <w:bookmarkStart w:id="4787" w:name="_Toc26201352"/>
                      <w:r w:rsidRPr="0017691D">
                        <w:rPr>
                          <w:sz w:val="28"/>
                          <w:szCs w:val="24"/>
                        </w:rPr>
                        <w:t xml:space="preserve">Giordano </w:t>
                      </w:r>
                      <w:proofErr w:type="spellStart"/>
                      <w:r w:rsidRPr="0017691D">
                        <w:rPr>
                          <w:sz w:val="28"/>
                          <w:szCs w:val="24"/>
                        </w:rPr>
                        <w:t>Validivia</w:t>
                      </w:r>
                      <w:proofErr w:type="spellEnd"/>
                      <w:r w:rsidRPr="0017691D">
                        <w:rPr>
                          <w:sz w:val="28"/>
                          <w:szCs w:val="24"/>
                        </w:rPr>
                        <w:t xml:space="preserve">, </w:t>
                      </w:r>
                      <w:proofErr w:type="spellStart"/>
                      <w:r w:rsidRPr="0017691D">
                        <w:rPr>
                          <w:sz w:val="28"/>
                          <w:szCs w:val="24"/>
                        </w:rPr>
                        <w:t>Developer</w:t>
                      </w:r>
                      <w:bookmarkEnd w:id="4787"/>
                      <w:proofErr w:type="spellEnd"/>
                    </w:p>
                    <w:p w14:paraId="72574047" w14:textId="77777777" w:rsidR="0017691D" w:rsidRDefault="0017691D"/>
                  </w:txbxContent>
                </v:textbox>
              </v:shape>
            </w:pict>
          </mc:Fallback>
        </mc:AlternateContent>
      </w:r>
      <w:bookmarkEnd w:id="4775"/>
    </w:p>
    <w:p w14:paraId="0C9F77D0" w14:textId="332894F6" w:rsidR="009A5121" w:rsidRDefault="009A5121">
      <w:pPr>
        <w:spacing w:after="200"/>
      </w:pPr>
    </w:p>
    <w:p w14:paraId="683399CE" w14:textId="08AFC25D" w:rsidR="009A5121" w:rsidRDefault="009A5121">
      <w:pPr>
        <w:spacing w:after="200"/>
      </w:pPr>
    </w:p>
    <w:p w14:paraId="67391858" w14:textId="04D2F7E0" w:rsidR="009A5121" w:rsidRDefault="009A5121">
      <w:pPr>
        <w:spacing w:after="200"/>
      </w:pPr>
    </w:p>
    <w:p w14:paraId="2C7BEF98" w14:textId="7FBCC509" w:rsidR="0017691D" w:rsidRDefault="0017691D">
      <w:pPr>
        <w:spacing w:after="200"/>
      </w:pPr>
      <w:r>
        <w:br w:type="page"/>
      </w:r>
    </w:p>
    <w:p w14:paraId="07DFDCFD" w14:textId="3DE9469C" w:rsidR="0017691D" w:rsidRDefault="0017691D">
      <w:pPr>
        <w:spacing w:after="200"/>
      </w:pPr>
      <w:r>
        <w:rPr>
          <w:noProof/>
        </w:rPr>
        <w:lastRenderedPageBreak/>
        <w:drawing>
          <wp:inline distT="0" distB="0" distL="0" distR="0" wp14:anchorId="394699D3" wp14:editId="6488149C">
            <wp:extent cx="5852160" cy="4206240"/>
            <wp:effectExtent l="0" t="0" r="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4206240"/>
                    </a:xfrm>
                    <a:prstGeom prst="rect">
                      <a:avLst/>
                    </a:prstGeom>
                    <a:noFill/>
                    <a:ln>
                      <a:noFill/>
                    </a:ln>
                  </pic:spPr>
                </pic:pic>
              </a:graphicData>
            </a:graphic>
          </wp:inline>
        </w:drawing>
      </w:r>
      <w:r>
        <w:br w:type="page"/>
      </w:r>
    </w:p>
    <w:p w14:paraId="1886666F" w14:textId="77777777" w:rsidR="0017691D" w:rsidRDefault="0017691D">
      <w:pPr>
        <w:spacing w:after="200"/>
      </w:pPr>
    </w:p>
    <w:p w14:paraId="2B6FDDCA" w14:textId="282ACB3C" w:rsidR="00363A80" w:rsidRPr="00771BA0" w:rsidRDefault="00BB244A" w:rsidP="00771BA0">
      <w:pPr>
        <w:pStyle w:val="Ttulo1"/>
        <w:rPr>
          <w:rFonts w:ascii="Zizou Slab Bold" w:hAnsi="Zizou Slab Bold"/>
          <w:color w:val="auto"/>
          <w:lang w:val="en-US"/>
        </w:rPr>
      </w:pPr>
      <w:bookmarkStart w:id="4788" w:name="_Toc25223001"/>
      <w:bookmarkStart w:id="4789" w:name="_Toc25247133"/>
      <w:bookmarkStart w:id="4790" w:name="_Toc25309791"/>
      <w:bookmarkStart w:id="4791" w:name="_Toc26201354"/>
      <w:r w:rsidRPr="00771BA0">
        <w:rPr>
          <w:rFonts w:ascii="Zizou Slab Bold" w:hAnsi="Zizou Slab Bold"/>
          <w:noProof/>
          <w:color w:val="auto"/>
          <w:lang w:eastAsia="es-PE"/>
        </w:rPr>
        <mc:AlternateContent>
          <mc:Choice Requires="wps">
            <w:drawing>
              <wp:anchor distT="0" distB="0" distL="114300" distR="114300" simplePos="0" relativeHeight="251934720" behindDoc="0" locked="0" layoutInCell="1" allowOverlap="1" wp14:anchorId="6E78DA3E" wp14:editId="1F69CC99">
                <wp:simplePos x="0" y="0"/>
                <wp:positionH relativeFrom="margin">
                  <wp:posOffset>4869180</wp:posOffset>
                </wp:positionH>
                <wp:positionV relativeFrom="paragraph">
                  <wp:posOffset>48895</wp:posOffset>
                </wp:positionV>
                <wp:extent cx="1352550" cy="463550"/>
                <wp:effectExtent l="0" t="0" r="0" b="0"/>
                <wp:wrapSquare wrapText="bothSides"/>
                <wp:docPr id="58" name="Rectangle 15"/>
                <wp:cNvGraphicFramePr/>
                <a:graphic xmlns:a="http://schemas.openxmlformats.org/drawingml/2006/main">
                  <a:graphicData uri="http://schemas.microsoft.com/office/word/2010/wordprocessingShape">
                    <wps:wsp>
                      <wps:cNvSpPr/>
                      <wps:spPr>
                        <a:xfrm>
                          <a:off x="0" y="0"/>
                          <a:ext cx="1352550" cy="4635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058501" w14:textId="77777777" w:rsidR="0017691D" w:rsidRPr="006C46C4" w:rsidRDefault="0017691D"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12CC7924" w14:textId="77777777" w:rsidR="0017691D" w:rsidRDefault="0017691D"/>
                          <w:p w14:paraId="495024A2" w14:textId="77777777" w:rsidR="0017691D" w:rsidRPr="00D52776" w:rsidRDefault="0017691D"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229A2A6D" w14:textId="77777777" w:rsidR="0017691D" w:rsidRDefault="0017691D"/>
                          <w:p w14:paraId="36191704" w14:textId="6CD285C3" w:rsidR="0017691D" w:rsidRPr="006C46C4" w:rsidRDefault="0017691D"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7B94D183" w14:textId="77777777" w:rsidR="0017691D" w:rsidRDefault="0017691D"/>
                          <w:p w14:paraId="25947214" w14:textId="6CD285C3" w:rsidR="0017691D" w:rsidRPr="00D52776" w:rsidRDefault="0017691D"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8DA3E" id="_x0000_s1037" style="position:absolute;margin-left:383.4pt;margin-top:3.85pt;width:106.5pt;height:36.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" fillcolor="red" stroked="f" strokeweight="2pt">
                <v:textbox>
                  <w:txbxContent>
                    <w:p w14:paraId="74058501" w14:textId="77777777" w:rsidR="0017691D" w:rsidRPr="006C46C4" w:rsidRDefault="0017691D"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12CC7924" w14:textId="77777777" w:rsidR="0017691D" w:rsidRDefault="0017691D"/>
                    <w:p w14:paraId="495024A2" w14:textId="77777777" w:rsidR="0017691D" w:rsidRPr="00D52776" w:rsidRDefault="0017691D"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229A2A6D" w14:textId="77777777" w:rsidR="0017691D" w:rsidRDefault="0017691D"/>
                    <w:p w14:paraId="36191704" w14:textId="6CD285C3" w:rsidR="0017691D" w:rsidRPr="006C46C4" w:rsidRDefault="0017691D"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7B94D183" w14:textId="77777777" w:rsidR="0017691D" w:rsidRDefault="0017691D"/>
                    <w:p w14:paraId="25947214" w14:textId="6CD285C3" w:rsidR="0017691D" w:rsidRPr="00D52776" w:rsidRDefault="0017691D"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w10:wrap type="square" anchorx="margin"/>
              </v:rect>
            </w:pict>
          </mc:Fallback>
        </mc:AlternateContent>
      </w:r>
      <w:r w:rsidR="00705638" w:rsidRPr="00771BA0">
        <w:rPr>
          <w:rFonts w:ascii="Zizou Slab Bold" w:hAnsi="Zizou Slab Bold"/>
          <w:color w:val="auto"/>
          <w:lang w:val="en-US"/>
        </w:rPr>
        <w:t>CHAPTER REQUERIMENTS</w:t>
      </w:r>
      <w:bookmarkEnd w:id="4788"/>
      <w:bookmarkEnd w:id="4789"/>
      <w:bookmarkEnd w:id="4790"/>
      <w:bookmarkEnd w:id="4791"/>
    </w:p>
    <w:p w14:paraId="0A5B1DE9" w14:textId="4F8968A0" w:rsidR="00A23099" w:rsidRDefault="00A23099" w:rsidP="00A01EAB">
      <w:pPr>
        <w:rPr>
          <w:color w:val="auto"/>
          <w:sz w:val="36"/>
          <w:szCs w:val="36"/>
          <w:lang w:val="en-US"/>
        </w:rPr>
      </w:pPr>
      <w:r>
        <w:rPr>
          <w:noProof/>
          <w:lang w:eastAsia="es-PE"/>
        </w:rPr>
        <mc:AlternateContent>
          <mc:Choice Requires="wps">
            <w:drawing>
              <wp:anchor distT="0" distB="0" distL="114300" distR="114300" simplePos="0" relativeHeight="251694080" behindDoc="0" locked="0" layoutInCell="1" allowOverlap="1" wp14:anchorId="7EF11FD3" wp14:editId="4C25F262">
                <wp:simplePos x="0" y="0"/>
                <wp:positionH relativeFrom="margin">
                  <wp:posOffset>4929505</wp:posOffset>
                </wp:positionH>
                <wp:positionV relativeFrom="paragraph">
                  <wp:posOffset>5080</wp:posOffset>
                </wp:positionV>
                <wp:extent cx="1272540" cy="1214755"/>
                <wp:effectExtent l="0" t="0" r="3810" b="4445"/>
                <wp:wrapNone/>
                <wp:docPr id="31" name="Rectangle 13"/>
                <wp:cNvGraphicFramePr/>
                <a:graphic xmlns:a="http://schemas.openxmlformats.org/drawingml/2006/main">
                  <a:graphicData uri="http://schemas.microsoft.com/office/word/2010/wordprocessingShape">
                    <wps:wsp>
                      <wps:cNvSpPr/>
                      <wps:spPr>
                        <a:xfrm>
                          <a:off x="0" y="0"/>
                          <a:ext cx="1272540" cy="12147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0B06A" w14:textId="6CD285C3"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2A9CB245" w14:textId="77777777" w:rsidR="0017691D" w:rsidRDefault="0017691D"/>
                          <w:p w14:paraId="586FB9C9" w14:textId="77777777"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5137411D" w14:textId="77777777" w:rsidR="0017691D" w:rsidRDefault="0017691D"/>
                          <w:p w14:paraId="3C8451C6" w14:textId="77777777"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3B41FAB6" w14:textId="77777777" w:rsidR="0017691D" w:rsidRDefault="0017691D"/>
                          <w:p w14:paraId="39ED2916" w14:textId="3BC23CED"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11FD3" id="_x0000_s1038" style="position:absolute;margin-left:388.15pt;margin-top:.4pt;width:100.2pt;height:95.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" fillcolor="red" stroked="f" strokeweight="2pt">
                <v:textbox inset="2.5mm,.5mm,2.5mm,.5mm">
                  <w:txbxContent>
                    <w:p w14:paraId="37A0B06A" w14:textId="6CD285C3"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2A9CB245" w14:textId="77777777" w:rsidR="0017691D" w:rsidRDefault="0017691D"/>
                    <w:p w14:paraId="586FB9C9" w14:textId="77777777"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5137411D" w14:textId="77777777" w:rsidR="0017691D" w:rsidRDefault="0017691D"/>
                    <w:p w14:paraId="3C8451C6" w14:textId="77777777"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p w14:paraId="3B41FAB6" w14:textId="77777777" w:rsidR="0017691D" w:rsidRDefault="0017691D"/>
                    <w:p w14:paraId="39ED2916" w14:textId="3BC23CED" w:rsidR="0017691D" w:rsidRPr="00D52776" w:rsidRDefault="0017691D" w:rsidP="005423E0">
                      <w:pPr>
                        <w:jc w:val="center"/>
                        <w:rPr>
                          <w:rFonts w:ascii="Solano Gothic MVB  Light" w:hAnsi="Solano Gothic MVB  Light"/>
                          <w:sz w:val="144"/>
                          <w:lang w:val="es-ES"/>
                        </w:rPr>
                      </w:pPr>
                      <w:r>
                        <w:rPr>
                          <w:rFonts w:ascii="Solano Gothic MVB  Light" w:hAnsi="Solano Gothic MVB  Light"/>
                          <w:sz w:val="144"/>
                          <w:lang w:val="es-ES"/>
                        </w:rPr>
                        <w:t>3</w:t>
                      </w:r>
                    </w:p>
                  </w:txbxContent>
                </v:textbox>
                <w10:wrap anchorx="margin"/>
              </v:rect>
            </w:pict>
          </mc:Fallback>
        </mc:AlternateContent>
      </w:r>
    </w:p>
    <w:p w14:paraId="64973774" w14:textId="711EEC61" w:rsidR="00A23099" w:rsidRDefault="00A23099" w:rsidP="00A01EAB">
      <w:pPr>
        <w:rPr>
          <w:color w:val="auto"/>
          <w:sz w:val="36"/>
          <w:szCs w:val="36"/>
          <w:lang w:val="en-US"/>
        </w:rPr>
      </w:pPr>
    </w:p>
    <w:p w14:paraId="544F24A1" w14:textId="5DE68EE4" w:rsidR="00A01EAB" w:rsidRPr="005F2891" w:rsidRDefault="00A01EAB" w:rsidP="00A01EAB">
      <w:pPr>
        <w:rPr>
          <w:color w:val="auto"/>
          <w:sz w:val="36"/>
          <w:szCs w:val="36"/>
          <w:lang w:val="en-US"/>
        </w:rPr>
      </w:pPr>
    </w:p>
    <w:p w14:paraId="7D7FFBD1" w14:textId="77777777" w:rsidR="00832411" w:rsidRPr="00771BA0" w:rsidRDefault="00832411" w:rsidP="00771BA0">
      <w:pPr>
        <w:pStyle w:val="Ttulo2"/>
        <w:rPr>
          <w:rFonts w:ascii="Zizou Slab Bold" w:hAnsi="Zizou Slab Bold"/>
          <w:color w:val="auto"/>
          <w:lang w:val="en-US"/>
        </w:rPr>
      </w:pPr>
      <w:bookmarkStart w:id="4792" w:name="_Toc25247134"/>
      <w:bookmarkStart w:id="4793" w:name="_Toc25309792"/>
      <w:bookmarkStart w:id="4794" w:name="_Toc26201355"/>
      <w:r w:rsidRPr="00771BA0">
        <w:rPr>
          <w:rFonts w:ascii="Zizou Slab Bold" w:hAnsi="Zizou Slab Bold"/>
          <w:color w:val="auto"/>
          <w:lang w:val="en-US"/>
        </w:rPr>
        <w:t xml:space="preserve">User Stories (with </w:t>
      </w:r>
      <w:proofErr w:type="spellStart"/>
      <w:proofErr w:type="gramStart"/>
      <w:r w:rsidRPr="00771BA0">
        <w:rPr>
          <w:rFonts w:ascii="Zizou Slab Bold" w:hAnsi="Zizou Slab Bold"/>
          <w:color w:val="auto"/>
          <w:lang w:val="en-US"/>
        </w:rPr>
        <w:t>ID,Description</w:t>
      </w:r>
      <w:proofErr w:type="gramEnd"/>
      <w:r w:rsidRPr="00771BA0">
        <w:rPr>
          <w:rFonts w:ascii="Zizou Slab Bold" w:hAnsi="Zizou Slab Bold"/>
          <w:color w:val="auto"/>
          <w:lang w:val="en-US"/>
        </w:rPr>
        <w:t>,Acceptance</w:t>
      </w:r>
      <w:proofErr w:type="spellEnd"/>
      <w:r w:rsidRPr="00771BA0">
        <w:rPr>
          <w:rFonts w:ascii="Zizou Slab Bold" w:hAnsi="Zizou Slab Bold"/>
          <w:color w:val="auto"/>
          <w:lang w:val="en-US"/>
        </w:rPr>
        <w:t xml:space="preserve"> criteria)</w:t>
      </w:r>
      <w:bookmarkEnd w:id="4792"/>
      <w:bookmarkEnd w:id="4793"/>
      <w:bookmarkEnd w:id="4794"/>
    </w:p>
    <w:p w14:paraId="7D45C5B6" w14:textId="77777777" w:rsidR="00832411" w:rsidRPr="00DA5853" w:rsidRDefault="00832411" w:rsidP="00832411">
      <w:pPr>
        <w:rPr>
          <w:b/>
          <w:color w:val="auto"/>
          <w:sz w:val="32"/>
          <w:szCs w:val="32"/>
        </w:rPr>
      </w:pPr>
      <w:bookmarkStart w:id="4795" w:name="_Toc25223003"/>
      <w:r w:rsidRPr="00DA5853">
        <w:rPr>
          <w:b/>
          <w:color w:val="auto"/>
          <w:sz w:val="32"/>
          <w:szCs w:val="32"/>
        </w:rPr>
        <w:t>Administrador:</w:t>
      </w:r>
      <w:bookmarkEnd w:id="4795"/>
    </w:p>
    <w:p w14:paraId="3E421604" w14:textId="1534406C" w:rsidR="00454FC4" w:rsidRPr="00BB244A" w:rsidRDefault="006C46C4" w:rsidP="00BB244A">
      <w:bookmarkStart w:id="4796" w:name="_Toc25223004"/>
      <w:r>
        <w:rPr>
          <w:rFonts w:ascii="Arial" w:hAnsi="Arial" w:cs="Arial"/>
          <w:noProof/>
          <w:color w:val="161718" w:themeColor="text1"/>
          <w:lang w:eastAsia="es-PE"/>
        </w:rPr>
        <w:lastRenderedPageBreak/>
        <mc:AlternateContent>
          <mc:Choice Requires="wpg">
            <w:drawing>
              <wp:anchor distT="0" distB="0" distL="114300" distR="114300" simplePos="0" relativeHeight="251771904" behindDoc="0" locked="0" layoutInCell="1" allowOverlap="1" wp14:anchorId="094730CF" wp14:editId="3E40E708">
                <wp:simplePos x="0" y="0"/>
                <wp:positionH relativeFrom="margin">
                  <wp:posOffset>125730</wp:posOffset>
                </wp:positionH>
                <wp:positionV relativeFrom="paragraph">
                  <wp:posOffset>1270</wp:posOffset>
                </wp:positionV>
                <wp:extent cx="6225540" cy="8639173"/>
                <wp:effectExtent l="0" t="0" r="22860" b="10160"/>
                <wp:wrapSquare wrapText="bothSides"/>
                <wp:docPr id="145" name="Grupo 145"/>
                <wp:cNvGraphicFramePr/>
                <a:graphic xmlns:a="http://schemas.openxmlformats.org/drawingml/2006/main">
                  <a:graphicData uri="http://schemas.microsoft.com/office/word/2010/wordprocessingGroup">
                    <wpg:wgp>
                      <wpg:cNvGrpSpPr/>
                      <wpg:grpSpPr>
                        <a:xfrm>
                          <a:off x="0" y="0"/>
                          <a:ext cx="6225540" cy="8639173"/>
                          <a:chOff x="0" y="0"/>
                          <a:chExt cx="6118649" cy="6813468"/>
                        </a:xfrm>
                      </wpg:grpSpPr>
                      <wpg:grpSp>
                        <wpg:cNvPr id="146" name="Group 13"/>
                        <wpg:cNvGrpSpPr/>
                        <wpg:grpSpPr>
                          <a:xfrm>
                            <a:off x="0" y="0"/>
                            <a:ext cx="6118649" cy="1776412"/>
                            <a:chOff x="0" y="0"/>
                            <a:chExt cx="6118649" cy="1067959"/>
                          </a:xfrm>
                        </wpg:grpSpPr>
                        <wps:wsp>
                          <wps:cNvPr id="147"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39851D41"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42C01271" w14:textId="77777777" w:rsidR="0017691D" w:rsidRPr="002B188C" w:rsidRDefault="0017691D" w:rsidP="00760CC3">
                                <w:pPr>
                                  <w:rPr>
                                    <w:rFonts w:ascii="Arial" w:hAnsi="Arial" w:cs="Arial"/>
                                  </w:rPr>
                                </w:pPr>
                              </w:p>
                              <w:p w14:paraId="5D904BFF" w14:textId="77777777" w:rsidR="0017691D" w:rsidRDefault="0017691D" w:rsidP="00760CC3">
                                <w:pPr>
                                  <w:rPr>
                                    <w:rFonts w:ascii="Arial" w:hAnsi="Arial" w:cs="Arial"/>
                                  </w:rPr>
                                </w:pPr>
                              </w:p>
                              <w:p w14:paraId="03C05267" w14:textId="77777777" w:rsidR="0017691D" w:rsidRDefault="0017691D"/>
                              <w:p w14:paraId="0425E7F4"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3D402766" w14:textId="77777777" w:rsidR="0017691D" w:rsidRPr="002B188C" w:rsidRDefault="0017691D" w:rsidP="00760CC3">
                                <w:pPr>
                                  <w:rPr>
                                    <w:rFonts w:ascii="Arial" w:hAnsi="Arial" w:cs="Arial"/>
                                  </w:rPr>
                                </w:pPr>
                              </w:p>
                              <w:p w14:paraId="613450E4" w14:textId="77777777" w:rsidR="0017691D" w:rsidRDefault="0017691D" w:rsidP="00760CC3">
                                <w:pPr>
                                  <w:rPr>
                                    <w:rFonts w:ascii="Arial" w:hAnsi="Arial" w:cs="Arial"/>
                                  </w:rPr>
                                </w:pPr>
                              </w:p>
                              <w:p w14:paraId="2F1016B1" w14:textId="77777777" w:rsidR="0017691D" w:rsidRDefault="0017691D"/>
                              <w:p w14:paraId="1A9ECDDB"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594BF9FD" w14:textId="77777777" w:rsidR="0017691D" w:rsidRPr="002B188C" w:rsidRDefault="0017691D" w:rsidP="00760CC3">
                                <w:pPr>
                                  <w:rPr>
                                    <w:rFonts w:ascii="Arial" w:hAnsi="Arial" w:cs="Arial"/>
                                  </w:rPr>
                                </w:pPr>
                              </w:p>
                              <w:p w14:paraId="52C237ED" w14:textId="77777777" w:rsidR="0017691D" w:rsidRDefault="0017691D" w:rsidP="00760CC3">
                                <w:pPr>
                                  <w:rPr>
                                    <w:rFonts w:ascii="Arial" w:hAnsi="Arial" w:cs="Arial"/>
                                  </w:rPr>
                                </w:pPr>
                              </w:p>
                              <w:p w14:paraId="7FE850D7" w14:textId="77777777" w:rsidR="0017691D" w:rsidRDefault="0017691D"/>
                              <w:p w14:paraId="75F22546"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658CD588" w14:textId="77777777" w:rsidR="0017691D" w:rsidRPr="002B188C" w:rsidRDefault="0017691D" w:rsidP="00760CC3">
                                <w:pPr>
                                  <w:rPr>
                                    <w:rFonts w:ascii="Arial" w:hAnsi="Arial" w:cs="Arial"/>
                                  </w:rPr>
                                </w:pPr>
                              </w:p>
                              <w:p w14:paraId="66E8B0EC"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277E7203"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8E898F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4E40E4DE" w14:textId="77777777" w:rsidR="0017691D" w:rsidRPr="00F83186" w:rsidRDefault="0017691D" w:rsidP="00760CC3">
                                <w:pPr>
                                  <w:rPr>
                                    <w:rFonts w:ascii="Arial" w:hAnsi="Arial" w:cs="Arial"/>
                                  </w:rPr>
                                </w:pPr>
                              </w:p>
                              <w:p w14:paraId="2A98E7C6" w14:textId="77777777" w:rsidR="0017691D" w:rsidRPr="00F83186" w:rsidRDefault="0017691D" w:rsidP="00760CC3">
                                <w:pPr>
                                  <w:rPr>
                                    <w:rFonts w:ascii="Arial" w:hAnsi="Arial" w:cs="Arial"/>
                                  </w:rPr>
                                </w:pPr>
                              </w:p>
                              <w:p w14:paraId="47006993" w14:textId="77777777" w:rsidR="0017691D" w:rsidRPr="00F83186" w:rsidRDefault="0017691D" w:rsidP="00760CC3">
                                <w:pPr>
                                  <w:rPr>
                                    <w:rFonts w:ascii="Arial" w:hAnsi="Arial" w:cs="Arial"/>
                                    <w:i/>
                                    <w:color w:val="161718" w:themeColor="text1"/>
                                  </w:rPr>
                                </w:pPr>
                              </w:p>
                              <w:p w14:paraId="75DF13A7" w14:textId="77777777" w:rsidR="0017691D" w:rsidRDefault="0017691D"/>
                              <w:p w14:paraId="0A01D30D"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30A441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3BE1BEFA" w14:textId="77777777" w:rsidR="0017691D" w:rsidRPr="00F83186" w:rsidRDefault="0017691D" w:rsidP="00760CC3">
                                <w:pPr>
                                  <w:rPr>
                                    <w:rFonts w:ascii="Arial" w:hAnsi="Arial" w:cs="Arial"/>
                                  </w:rPr>
                                </w:pPr>
                              </w:p>
                              <w:p w14:paraId="5E685A42" w14:textId="77777777" w:rsidR="0017691D" w:rsidRPr="00F83186" w:rsidRDefault="0017691D" w:rsidP="00760CC3">
                                <w:pPr>
                                  <w:rPr>
                                    <w:rFonts w:ascii="Arial" w:hAnsi="Arial" w:cs="Arial"/>
                                  </w:rPr>
                                </w:pPr>
                              </w:p>
                              <w:p w14:paraId="645B73DC" w14:textId="77777777" w:rsidR="0017691D" w:rsidRPr="00F83186" w:rsidRDefault="0017691D" w:rsidP="00760CC3">
                                <w:pPr>
                                  <w:rPr>
                                    <w:rFonts w:ascii="Arial" w:hAnsi="Arial" w:cs="Arial"/>
                                    <w:i/>
                                    <w:color w:val="161718" w:themeColor="text1"/>
                                  </w:rPr>
                                </w:pPr>
                              </w:p>
                              <w:p w14:paraId="2378AF9E" w14:textId="77777777" w:rsidR="0017691D" w:rsidRDefault="0017691D"/>
                              <w:p w14:paraId="668C817A" w14:textId="244F159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7500DB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152A407B" w14:textId="77777777" w:rsidR="0017691D" w:rsidRPr="00F83186" w:rsidRDefault="0017691D" w:rsidP="00760CC3">
                                <w:pPr>
                                  <w:rPr>
                                    <w:rFonts w:ascii="Arial" w:hAnsi="Arial" w:cs="Arial"/>
                                  </w:rPr>
                                </w:pPr>
                              </w:p>
                              <w:p w14:paraId="10F867DB" w14:textId="77777777" w:rsidR="0017691D" w:rsidRPr="00F83186" w:rsidRDefault="0017691D" w:rsidP="00760CC3">
                                <w:pPr>
                                  <w:rPr>
                                    <w:rFonts w:ascii="Arial" w:hAnsi="Arial" w:cs="Arial"/>
                                  </w:rPr>
                                </w:pPr>
                              </w:p>
                              <w:p w14:paraId="24B506BD" w14:textId="77777777" w:rsidR="0017691D" w:rsidRPr="00F83186" w:rsidRDefault="0017691D" w:rsidP="00760CC3">
                                <w:pPr>
                                  <w:rPr>
                                    <w:rFonts w:ascii="Arial" w:hAnsi="Arial" w:cs="Arial"/>
                                    <w:i/>
                                    <w:color w:val="161718" w:themeColor="text1"/>
                                  </w:rPr>
                                </w:pPr>
                              </w:p>
                              <w:p w14:paraId="4FD053C1" w14:textId="77777777" w:rsidR="0017691D" w:rsidRDefault="0017691D"/>
                              <w:p w14:paraId="07D84ADE" w14:textId="244F159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FBCE72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5CFCF8CB" w14:textId="77777777" w:rsidR="0017691D" w:rsidRPr="00F83186" w:rsidRDefault="0017691D" w:rsidP="00760CC3">
                                <w:pPr>
                                  <w:rPr>
                                    <w:rFonts w:ascii="Arial" w:hAnsi="Arial" w:cs="Arial"/>
                                  </w:rPr>
                                </w:pPr>
                              </w:p>
                              <w:p w14:paraId="6FE168F9" w14:textId="77777777" w:rsidR="0017691D" w:rsidRPr="00F83186" w:rsidRDefault="0017691D" w:rsidP="00760CC3">
                                <w:pPr>
                                  <w:rPr>
                                    <w:rFonts w:ascii="Arial" w:hAnsi="Arial" w:cs="Arial"/>
                                  </w:rPr>
                                </w:pPr>
                              </w:p>
                              <w:p w14:paraId="35850182"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027FD30E" w14:textId="244F1590"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D05F67" w14:textId="77777777" w:rsidR="0017691D" w:rsidRPr="0078782C" w:rsidRDefault="0017691D" w:rsidP="00760CC3">
                                <w:pPr>
                                  <w:rPr>
                                    <w:rFonts w:ascii="Arial" w:hAnsi="Arial" w:cs="Arial"/>
                                  </w:rPr>
                                </w:pPr>
                              </w:p>
                              <w:p w14:paraId="60E8EFC6" w14:textId="77777777" w:rsidR="0017691D" w:rsidRPr="0078782C" w:rsidRDefault="0017691D" w:rsidP="00760CC3">
                                <w:pPr>
                                  <w:rPr>
                                    <w:rFonts w:ascii="Arial" w:hAnsi="Arial" w:cs="Arial"/>
                                  </w:rPr>
                                </w:pPr>
                              </w:p>
                              <w:p w14:paraId="63436B59" w14:textId="77777777" w:rsidR="0017691D" w:rsidRPr="0078782C" w:rsidRDefault="0017691D" w:rsidP="00760CC3">
                                <w:pPr>
                                  <w:rPr>
                                    <w:rFonts w:ascii="Arial" w:hAnsi="Arial" w:cs="Arial"/>
                                    <w:i/>
                                    <w:color w:val="161718" w:themeColor="text1"/>
                                  </w:rPr>
                                </w:pPr>
                              </w:p>
                              <w:p w14:paraId="2C7A2F2B" w14:textId="77777777" w:rsidR="0017691D" w:rsidRDefault="0017691D"/>
                              <w:p w14:paraId="6670456F"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2491BB" w14:textId="77777777" w:rsidR="0017691D" w:rsidRPr="0078782C" w:rsidRDefault="0017691D" w:rsidP="00760CC3">
                                <w:pPr>
                                  <w:rPr>
                                    <w:rFonts w:ascii="Arial" w:hAnsi="Arial" w:cs="Arial"/>
                                  </w:rPr>
                                </w:pPr>
                              </w:p>
                              <w:p w14:paraId="21F7AE0B" w14:textId="77777777" w:rsidR="0017691D" w:rsidRPr="0078782C" w:rsidRDefault="0017691D" w:rsidP="00760CC3">
                                <w:pPr>
                                  <w:rPr>
                                    <w:rFonts w:ascii="Arial" w:hAnsi="Arial" w:cs="Arial"/>
                                  </w:rPr>
                                </w:pPr>
                              </w:p>
                              <w:p w14:paraId="35DCA042" w14:textId="77777777" w:rsidR="0017691D" w:rsidRPr="0078782C" w:rsidRDefault="0017691D" w:rsidP="00760CC3">
                                <w:pPr>
                                  <w:rPr>
                                    <w:rFonts w:ascii="Arial" w:hAnsi="Arial" w:cs="Arial"/>
                                    <w:i/>
                                    <w:color w:val="161718" w:themeColor="text1"/>
                                  </w:rPr>
                                </w:pPr>
                              </w:p>
                              <w:p w14:paraId="6BFCC9A8" w14:textId="77777777" w:rsidR="0017691D" w:rsidRDefault="0017691D"/>
                              <w:p w14:paraId="49E0BFCF"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4E2B35AD" w14:textId="77777777" w:rsidR="0017691D" w:rsidRPr="0078782C" w:rsidRDefault="0017691D" w:rsidP="00760CC3">
                                <w:pPr>
                                  <w:rPr>
                                    <w:rFonts w:ascii="Arial" w:hAnsi="Arial" w:cs="Arial"/>
                                  </w:rPr>
                                </w:pPr>
                              </w:p>
                              <w:p w14:paraId="6AB700A4" w14:textId="77777777" w:rsidR="0017691D" w:rsidRPr="0078782C" w:rsidRDefault="0017691D" w:rsidP="00760CC3">
                                <w:pPr>
                                  <w:rPr>
                                    <w:rFonts w:ascii="Arial" w:hAnsi="Arial" w:cs="Arial"/>
                                  </w:rPr>
                                </w:pPr>
                              </w:p>
                              <w:p w14:paraId="09A088C5" w14:textId="77777777" w:rsidR="0017691D" w:rsidRPr="0078782C" w:rsidRDefault="0017691D" w:rsidP="00760CC3">
                                <w:pPr>
                                  <w:rPr>
                                    <w:rFonts w:ascii="Arial" w:hAnsi="Arial" w:cs="Arial"/>
                                    <w:i/>
                                    <w:color w:val="161718" w:themeColor="text1"/>
                                  </w:rPr>
                                </w:pPr>
                              </w:p>
                              <w:p w14:paraId="6EABA456" w14:textId="77777777" w:rsidR="0017691D" w:rsidRDefault="0017691D"/>
                              <w:p w14:paraId="4A97A52D"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36A89E18" w14:textId="77777777" w:rsidR="0017691D" w:rsidRPr="0078782C" w:rsidRDefault="0017691D" w:rsidP="00760CC3">
                                <w:pPr>
                                  <w:rPr>
                                    <w:rFonts w:ascii="Arial" w:hAnsi="Arial" w:cs="Arial"/>
                                  </w:rPr>
                                </w:pPr>
                              </w:p>
                              <w:p w14:paraId="7DC5C406" w14:textId="77777777" w:rsidR="0017691D" w:rsidRPr="0078782C" w:rsidRDefault="0017691D" w:rsidP="00760CC3">
                                <w:pPr>
                                  <w:rPr>
                                    <w:rFonts w:ascii="Arial" w:hAnsi="Arial" w:cs="Arial"/>
                                  </w:rPr>
                                </w:pPr>
                              </w:p>
                              <w:p w14:paraId="26FE1B0F"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513C241D"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426014"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C6C9631" w14:textId="77777777" w:rsidR="0017691D" w:rsidRPr="0078782C" w:rsidRDefault="0017691D" w:rsidP="00760CC3">
                                <w:pPr>
                                  <w:rPr>
                                    <w:rFonts w:ascii="Arial" w:hAnsi="Arial" w:cs="Arial"/>
                                  </w:rPr>
                                </w:pPr>
                              </w:p>
                              <w:p w14:paraId="3CCA8EBF" w14:textId="77777777" w:rsidR="0017691D" w:rsidRPr="0078782C" w:rsidRDefault="0017691D" w:rsidP="00760CC3">
                                <w:pPr>
                                  <w:rPr>
                                    <w:rFonts w:ascii="Arial" w:hAnsi="Arial" w:cs="Arial"/>
                                    <w:i/>
                                    <w:color w:val="161718" w:themeColor="text1"/>
                                  </w:rPr>
                                </w:pPr>
                              </w:p>
                              <w:p w14:paraId="41D31106" w14:textId="77777777" w:rsidR="0017691D" w:rsidRDefault="0017691D"/>
                              <w:p w14:paraId="5940F2A3"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BA940C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7275C9A" w14:textId="77777777" w:rsidR="0017691D" w:rsidRPr="0078782C" w:rsidRDefault="0017691D" w:rsidP="00760CC3">
                                <w:pPr>
                                  <w:rPr>
                                    <w:rFonts w:ascii="Arial" w:hAnsi="Arial" w:cs="Arial"/>
                                  </w:rPr>
                                </w:pPr>
                              </w:p>
                              <w:p w14:paraId="5C1843E7" w14:textId="77777777" w:rsidR="0017691D" w:rsidRPr="0078782C" w:rsidRDefault="0017691D" w:rsidP="00760CC3">
                                <w:pPr>
                                  <w:rPr>
                                    <w:rFonts w:ascii="Arial" w:hAnsi="Arial" w:cs="Arial"/>
                                    <w:i/>
                                    <w:color w:val="161718" w:themeColor="text1"/>
                                  </w:rPr>
                                </w:pPr>
                              </w:p>
                              <w:p w14:paraId="29F1EB75" w14:textId="77777777" w:rsidR="0017691D" w:rsidRDefault="0017691D"/>
                              <w:p w14:paraId="7F1E3E43"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64785D4"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40E5E8A9" w14:textId="77777777" w:rsidR="0017691D" w:rsidRPr="0078782C" w:rsidRDefault="0017691D" w:rsidP="00760CC3">
                                <w:pPr>
                                  <w:rPr>
                                    <w:rFonts w:ascii="Arial" w:hAnsi="Arial" w:cs="Arial"/>
                                  </w:rPr>
                                </w:pPr>
                              </w:p>
                              <w:p w14:paraId="4F1B82A5" w14:textId="77777777" w:rsidR="0017691D" w:rsidRPr="0078782C" w:rsidRDefault="0017691D" w:rsidP="00760CC3">
                                <w:pPr>
                                  <w:rPr>
                                    <w:rFonts w:ascii="Arial" w:hAnsi="Arial" w:cs="Arial"/>
                                    <w:i/>
                                    <w:color w:val="161718" w:themeColor="text1"/>
                                  </w:rPr>
                                </w:pPr>
                              </w:p>
                              <w:p w14:paraId="6D6FD951" w14:textId="77777777" w:rsidR="0017691D" w:rsidRDefault="0017691D"/>
                              <w:p w14:paraId="7D60D21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66956D7" w14:textId="1EDDC6BE"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235217E" w14:textId="77777777" w:rsidR="0017691D" w:rsidRPr="0078782C" w:rsidRDefault="0017691D" w:rsidP="00760CC3">
                                <w:pPr>
                                  <w:rPr>
                                    <w:rFonts w:ascii="Arial" w:hAnsi="Arial" w:cs="Arial"/>
                                  </w:rPr>
                                </w:pPr>
                              </w:p>
                              <w:p w14:paraId="1B5298C5"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0" name="Text Box 19"/>
                        <wps:cNvSpPr txBox="1"/>
                        <wps:spPr>
                          <a:xfrm>
                            <a:off x="0" y="1386775"/>
                            <a:ext cx="6117590" cy="5426693"/>
                          </a:xfrm>
                          <a:prstGeom prst="rect">
                            <a:avLst/>
                          </a:prstGeom>
                          <a:solidFill>
                            <a:schemeClr val="lt1"/>
                          </a:solidFill>
                          <a:ln w="6350">
                            <a:solidFill>
                              <a:schemeClr val="bg2">
                                <a:lumMod val="50000"/>
                              </a:schemeClr>
                            </a:solidFill>
                          </a:ln>
                        </wps:spPr>
                        <wps:txbx>
                          <w:txbxContent>
                            <w:p w14:paraId="7ED60C10"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499B34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477E9EC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F9D195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28E3216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2C849E92" w14:textId="77777777" w:rsidR="0017691D" w:rsidRPr="008B0442" w:rsidRDefault="0017691D" w:rsidP="00760CC3">
                              <w:pPr>
                                <w:spacing w:line="240" w:lineRule="auto"/>
                                <w:rPr>
                                  <w:rFonts w:cs="Arial"/>
                                  <w:bCs/>
                                  <w:color w:val="auto"/>
                                  <w:sz w:val="24"/>
                                  <w:szCs w:val="20"/>
                                </w:rPr>
                              </w:pPr>
                            </w:p>
                            <w:p w14:paraId="76C4051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5903B96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EEC052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F8F4CA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777BF98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A20BAF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4B14038"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1EF9577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E9C859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5BE794E" w14:textId="77777777" w:rsidR="0017691D" w:rsidRPr="008B0442" w:rsidRDefault="0017691D" w:rsidP="00760CC3">
                              <w:pPr>
                                <w:spacing w:line="240" w:lineRule="auto"/>
                                <w:rPr>
                                  <w:rFonts w:cs="Arial"/>
                                  <w:bCs/>
                                  <w:color w:val="auto"/>
                                  <w:sz w:val="24"/>
                                  <w:szCs w:val="20"/>
                                </w:rPr>
                              </w:pPr>
                            </w:p>
                            <w:p w14:paraId="674071B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E564A4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3F6D2BE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397AF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6A2FCF04" w14:textId="77777777" w:rsidR="0017691D" w:rsidRPr="00C807C2" w:rsidRDefault="0017691D" w:rsidP="00760CC3">
                              <w:pPr>
                                <w:rPr>
                                  <w:rFonts w:ascii="Arial" w:hAnsi="Arial" w:cs="Arial"/>
                                  <w:i/>
                                  <w:color w:val="161718" w:themeColor="text1"/>
                                </w:rPr>
                              </w:pPr>
                            </w:p>
                            <w:p w14:paraId="4725B281" w14:textId="77777777" w:rsidR="0017691D" w:rsidRDefault="0017691D"/>
                            <w:p w14:paraId="11360D6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1AC9E7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36479BE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7435165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3A688C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16DB1D15" w14:textId="77777777" w:rsidR="0017691D" w:rsidRPr="008B0442" w:rsidRDefault="0017691D" w:rsidP="00760CC3">
                              <w:pPr>
                                <w:spacing w:line="240" w:lineRule="auto"/>
                                <w:rPr>
                                  <w:rFonts w:cs="Arial"/>
                                  <w:bCs/>
                                  <w:color w:val="auto"/>
                                  <w:sz w:val="24"/>
                                  <w:szCs w:val="20"/>
                                </w:rPr>
                              </w:pPr>
                            </w:p>
                            <w:p w14:paraId="6EF764B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3E012F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6643FD5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95A151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4ABB87A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7509D9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ABB587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03EA60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0E75171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D049DEF" w14:textId="77777777" w:rsidR="0017691D" w:rsidRPr="008B0442" w:rsidRDefault="0017691D" w:rsidP="00760CC3">
                              <w:pPr>
                                <w:spacing w:line="240" w:lineRule="auto"/>
                                <w:rPr>
                                  <w:rFonts w:cs="Arial"/>
                                  <w:bCs/>
                                  <w:color w:val="auto"/>
                                  <w:sz w:val="24"/>
                                  <w:szCs w:val="20"/>
                                </w:rPr>
                              </w:pPr>
                            </w:p>
                            <w:p w14:paraId="752BB0F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830D71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4B83B6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CD065C"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0679ED23" w14:textId="77777777" w:rsidR="0017691D" w:rsidRPr="00C807C2"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730CF" id="Grupo 145" o:spid="_x0000_s1039" style="position:absolute;margin-left:9.9pt;margin-top:.1pt;width:490.2pt;height:680.25pt;z-index:251771904;mso-position-horizontal-relative:margin;mso-position-vertical-relative:text;mso-width-relative:margin;mso-height-relative:margin" coordsize="61186,68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">
                <v:group id="Group 13" o:spid="_x0000_s1040"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_x0000_s1041"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" fillcolor="white [3201]" strokecolor="#6e7277 [1614]" strokeweight=".5pt">
                    <v:textbox>
                      <w:txbxContent>
                        <w:p w14:paraId="39851D41"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42C01271" w14:textId="77777777" w:rsidR="0017691D" w:rsidRPr="002B188C" w:rsidRDefault="0017691D" w:rsidP="00760CC3">
                          <w:pPr>
                            <w:rPr>
                              <w:rFonts w:ascii="Arial" w:hAnsi="Arial" w:cs="Arial"/>
                            </w:rPr>
                          </w:pPr>
                        </w:p>
                        <w:p w14:paraId="5D904BFF" w14:textId="77777777" w:rsidR="0017691D" w:rsidRDefault="0017691D" w:rsidP="00760CC3">
                          <w:pPr>
                            <w:rPr>
                              <w:rFonts w:ascii="Arial" w:hAnsi="Arial" w:cs="Arial"/>
                            </w:rPr>
                          </w:pPr>
                        </w:p>
                        <w:p w14:paraId="03C05267" w14:textId="77777777" w:rsidR="0017691D" w:rsidRDefault="0017691D"/>
                        <w:p w14:paraId="0425E7F4"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3D402766" w14:textId="77777777" w:rsidR="0017691D" w:rsidRPr="002B188C" w:rsidRDefault="0017691D" w:rsidP="00760CC3">
                          <w:pPr>
                            <w:rPr>
                              <w:rFonts w:ascii="Arial" w:hAnsi="Arial" w:cs="Arial"/>
                            </w:rPr>
                          </w:pPr>
                        </w:p>
                        <w:p w14:paraId="613450E4" w14:textId="77777777" w:rsidR="0017691D" w:rsidRDefault="0017691D" w:rsidP="00760CC3">
                          <w:pPr>
                            <w:rPr>
                              <w:rFonts w:ascii="Arial" w:hAnsi="Arial" w:cs="Arial"/>
                            </w:rPr>
                          </w:pPr>
                        </w:p>
                        <w:p w14:paraId="2F1016B1" w14:textId="77777777" w:rsidR="0017691D" w:rsidRDefault="0017691D"/>
                        <w:p w14:paraId="1A9ECDDB"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594BF9FD" w14:textId="77777777" w:rsidR="0017691D" w:rsidRPr="002B188C" w:rsidRDefault="0017691D" w:rsidP="00760CC3">
                          <w:pPr>
                            <w:rPr>
                              <w:rFonts w:ascii="Arial" w:hAnsi="Arial" w:cs="Arial"/>
                            </w:rPr>
                          </w:pPr>
                        </w:p>
                        <w:p w14:paraId="52C237ED" w14:textId="77777777" w:rsidR="0017691D" w:rsidRDefault="0017691D" w:rsidP="00760CC3">
                          <w:pPr>
                            <w:rPr>
                              <w:rFonts w:ascii="Arial" w:hAnsi="Arial" w:cs="Arial"/>
                            </w:rPr>
                          </w:pPr>
                        </w:p>
                        <w:p w14:paraId="7FE850D7" w14:textId="77777777" w:rsidR="0017691D" w:rsidRDefault="0017691D"/>
                        <w:p w14:paraId="75F22546"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658CD588" w14:textId="77777777" w:rsidR="0017691D" w:rsidRPr="002B188C" w:rsidRDefault="0017691D" w:rsidP="00760CC3">
                          <w:pPr>
                            <w:rPr>
                              <w:rFonts w:ascii="Arial" w:hAnsi="Arial" w:cs="Arial"/>
                            </w:rPr>
                          </w:pPr>
                        </w:p>
                        <w:p w14:paraId="66E8B0EC" w14:textId="77777777" w:rsidR="0017691D" w:rsidRDefault="0017691D" w:rsidP="00760CC3">
                          <w:pPr>
                            <w:rPr>
                              <w:rFonts w:ascii="Arial" w:hAnsi="Arial" w:cs="Arial"/>
                            </w:rPr>
                          </w:pPr>
                        </w:p>
                      </w:txbxContent>
                    </v:textbox>
                  </v:shape>
                  <v:shape id="Text Box 9" o:spid="_x0000_s1042"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" fillcolor="white [3201]" strokecolor="#6e7277 [1614]" strokeweight=".5pt">
                    <v:textbox>
                      <w:txbxContent>
                        <w:p w14:paraId="277E7203"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8E898F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4E40E4DE" w14:textId="77777777" w:rsidR="0017691D" w:rsidRPr="00F83186" w:rsidRDefault="0017691D" w:rsidP="00760CC3">
                          <w:pPr>
                            <w:rPr>
                              <w:rFonts w:ascii="Arial" w:hAnsi="Arial" w:cs="Arial"/>
                            </w:rPr>
                          </w:pPr>
                        </w:p>
                        <w:p w14:paraId="2A98E7C6" w14:textId="77777777" w:rsidR="0017691D" w:rsidRPr="00F83186" w:rsidRDefault="0017691D" w:rsidP="00760CC3">
                          <w:pPr>
                            <w:rPr>
                              <w:rFonts w:ascii="Arial" w:hAnsi="Arial" w:cs="Arial"/>
                            </w:rPr>
                          </w:pPr>
                        </w:p>
                        <w:p w14:paraId="47006993" w14:textId="77777777" w:rsidR="0017691D" w:rsidRPr="00F83186" w:rsidRDefault="0017691D" w:rsidP="00760CC3">
                          <w:pPr>
                            <w:rPr>
                              <w:rFonts w:ascii="Arial" w:hAnsi="Arial" w:cs="Arial"/>
                              <w:i/>
                              <w:color w:val="161718" w:themeColor="text1"/>
                            </w:rPr>
                          </w:pPr>
                        </w:p>
                        <w:p w14:paraId="75DF13A7" w14:textId="77777777" w:rsidR="0017691D" w:rsidRDefault="0017691D"/>
                        <w:p w14:paraId="0A01D30D"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30A441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3BE1BEFA" w14:textId="77777777" w:rsidR="0017691D" w:rsidRPr="00F83186" w:rsidRDefault="0017691D" w:rsidP="00760CC3">
                          <w:pPr>
                            <w:rPr>
                              <w:rFonts w:ascii="Arial" w:hAnsi="Arial" w:cs="Arial"/>
                            </w:rPr>
                          </w:pPr>
                        </w:p>
                        <w:p w14:paraId="5E685A42" w14:textId="77777777" w:rsidR="0017691D" w:rsidRPr="00F83186" w:rsidRDefault="0017691D" w:rsidP="00760CC3">
                          <w:pPr>
                            <w:rPr>
                              <w:rFonts w:ascii="Arial" w:hAnsi="Arial" w:cs="Arial"/>
                            </w:rPr>
                          </w:pPr>
                        </w:p>
                        <w:p w14:paraId="645B73DC" w14:textId="77777777" w:rsidR="0017691D" w:rsidRPr="00F83186" w:rsidRDefault="0017691D" w:rsidP="00760CC3">
                          <w:pPr>
                            <w:rPr>
                              <w:rFonts w:ascii="Arial" w:hAnsi="Arial" w:cs="Arial"/>
                              <w:i/>
                              <w:color w:val="161718" w:themeColor="text1"/>
                            </w:rPr>
                          </w:pPr>
                        </w:p>
                        <w:p w14:paraId="2378AF9E" w14:textId="77777777" w:rsidR="0017691D" w:rsidRDefault="0017691D"/>
                        <w:p w14:paraId="668C817A" w14:textId="244F159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7500DB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152A407B" w14:textId="77777777" w:rsidR="0017691D" w:rsidRPr="00F83186" w:rsidRDefault="0017691D" w:rsidP="00760CC3">
                          <w:pPr>
                            <w:rPr>
                              <w:rFonts w:ascii="Arial" w:hAnsi="Arial" w:cs="Arial"/>
                            </w:rPr>
                          </w:pPr>
                        </w:p>
                        <w:p w14:paraId="10F867DB" w14:textId="77777777" w:rsidR="0017691D" w:rsidRPr="00F83186" w:rsidRDefault="0017691D" w:rsidP="00760CC3">
                          <w:pPr>
                            <w:rPr>
                              <w:rFonts w:ascii="Arial" w:hAnsi="Arial" w:cs="Arial"/>
                            </w:rPr>
                          </w:pPr>
                        </w:p>
                        <w:p w14:paraId="24B506BD" w14:textId="77777777" w:rsidR="0017691D" w:rsidRPr="00F83186" w:rsidRDefault="0017691D" w:rsidP="00760CC3">
                          <w:pPr>
                            <w:rPr>
                              <w:rFonts w:ascii="Arial" w:hAnsi="Arial" w:cs="Arial"/>
                              <w:i/>
                              <w:color w:val="161718" w:themeColor="text1"/>
                            </w:rPr>
                          </w:pPr>
                        </w:p>
                        <w:p w14:paraId="4FD053C1" w14:textId="77777777" w:rsidR="0017691D" w:rsidRDefault="0017691D"/>
                        <w:p w14:paraId="07D84ADE" w14:textId="244F159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FBCE72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5CFCF8CB" w14:textId="77777777" w:rsidR="0017691D" w:rsidRPr="00F83186" w:rsidRDefault="0017691D" w:rsidP="00760CC3">
                          <w:pPr>
                            <w:rPr>
                              <w:rFonts w:ascii="Arial" w:hAnsi="Arial" w:cs="Arial"/>
                            </w:rPr>
                          </w:pPr>
                        </w:p>
                        <w:p w14:paraId="6FE168F9" w14:textId="77777777" w:rsidR="0017691D" w:rsidRPr="00F83186" w:rsidRDefault="0017691D" w:rsidP="00760CC3">
                          <w:pPr>
                            <w:rPr>
                              <w:rFonts w:ascii="Arial" w:hAnsi="Arial" w:cs="Arial"/>
                            </w:rPr>
                          </w:pPr>
                        </w:p>
                        <w:p w14:paraId="35850182" w14:textId="77777777" w:rsidR="0017691D" w:rsidRPr="00F83186" w:rsidRDefault="0017691D" w:rsidP="00760CC3">
                          <w:pPr>
                            <w:rPr>
                              <w:rFonts w:ascii="Arial" w:hAnsi="Arial" w:cs="Arial"/>
                              <w:i/>
                              <w:color w:val="161718" w:themeColor="text1"/>
                            </w:rPr>
                          </w:pPr>
                        </w:p>
                      </w:txbxContent>
                    </v:textbox>
                  </v:shape>
                  <v:shape id="Text Box 10" o:spid="_x0000_s1043"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" fillcolor="white [3201]" strokecolor="#6e7277 [1614]" strokeweight=".5pt">
                    <v:textbox>
                      <w:txbxContent>
                        <w:p w14:paraId="027FD30E" w14:textId="244F1590"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D05F67" w14:textId="77777777" w:rsidR="0017691D" w:rsidRPr="0078782C" w:rsidRDefault="0017691D" w:rsidP="00760CC3">
                          <w:pPr>
                            <w:rPr>
                              <w:rFonts w:ascii="Arial" w:hAnsi="Arial" w:cs="Arial"/>
                            </w:rPr>
                          </w:pPr>
                        </w:p>
                        <w:p w14:paraId="60E8EFC6" w14:textId="77777777" w:rsidR="0017691D" w:rsidRPr="0078782C" w:rsidRDefault="0017691D" w:rsidP="00760CC3">
                          <w:pPr>
                            <w:rPr>
                              <w:rFonts w:ascii="Arial" w:hAnsi="Arial" w:cs="Arial"/>
                            </w:rPr>
                          </w:pPr>
                        </w:p>
                        <w:p w14:paraId="63436B59" w14:textId="77777777" w:rsidR="0017691D" w:rsidRPr="0078782C" w:rsidRDefault="0017691D" w:rsidP="00760CC3">
                          <w:pPr>
                            <w:rPr>
                              <w:rFonts w:ascii="Arial" w:hAnsi="Arial" w:cs="Arial"/>
                              <w:i/>
                              <w:color w:val="161718" w:themeColor="text1"/>
                            </w:rPr>
                          </w:pPr>
                        </w:p>
                        <w:p w14:paraId="2C7A2F2B" w14:textId="77777777" w:rsidR="0017691D" w:rsidRDefault="0017691D"/>
                        <w:p w14:paraId="6670456F"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2491BB" w14:textId="77777777" w:rsidR="0017691D" w:rsidRPr="0078782C" w:rsidRDefault="0017691D" w:rsidP="00760CC3">
                          <w:pPr>
                            <w:rPr>
                              <w:rFonts w:ascii="Arial" w:hAnsi="Arial" w:cs="Arial"/>
                            </w:rPr>
                          </w:pPr>
                        </w:p>
                        <w:p w14:paraId="21F7AE0B" w14:textId="77777777" w:rsidR="0017691D" w:rsidRPr="0078782C" w:rsidRDefault="0017691D" w:rsidP="00760CC3">
                          <w:pPr>
                            <w:rPr>
                              <w:rFonts w:ascii="Arial" w:hAnsi="Arial" w:cs="Arial"/>
                            </w:rPr>
                          </w:pPr>
                        </w:p>
                        <w:p w14:paraId="35DCA042" w14:textId="77777777" w:rsidR="0017691D" w:rsidRPr="0078782C" w:rsidRDefault="0017691D" w:rsidP="00760CC3">
                          <w:pPr>
                            <w:rPr>
                              <w:rFonts w:ascii="Arial" w:hAnsi="Arial" w:cs="Arial"/>
                              <w:i/>
                              <w:color w:val="161718" w:themeColor="text1"/>
                            </w:rPr>
                          </w:pPr>
                        </w:p>
                        <w:p w14:paraId="6BFCC9A8" w14:textId="77777777" w:rsidR="0017691D" w:rsidRDefault="0017691D"/>
                        <w:p w14:paraId="49E0BFCF"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4E2B35AD" w14:textId="77777777" w:rsidR="0017691D" w:rsidRPr="0078782C" w:rsidRDefault="0017691D" w:rsidP="00760CC3">
                          <w:pPr>
                            <w:rPr>
                              <w:rFonts w:ascii="Arial" w:hAnsi="Arial" w:cs="Arial"/>
                            </w:rPr>
                          </w:pPr>
                        </w:p>
                        <w:p w14:paraId="6AB700A4" w14:textId="77777777" w:rsidR="0017691D" w:rsidRPr="0078782C" w:rsidRDefault="0017691D" w:rsidP="00760CC3">
                          <w:pPr>
                            <w:rPr>
                              <w:rFonts w:ascii="Arial" w:hAnsi="Arial" w:cs="Arial"/>
                            </w:rPr>
                          </w:pPr>
                        </w:p>
                        <w:p w14:paraId="09A088C5" w14:textId="77777777" w:rsidR="0017691D" w:rsidRPr="0078782C" w:rsidRDefault="0017691D" w:rsidP="00760CC3">
                          <w:pPr>
                            <w:rPr>
                              <w:rFonts w:ascii="Arial" w:hAnsi="Arial" w:cs="Arial"/>
                              <w:i/>
                              <w:color w:val="161718" w:themeColor="text1"/>
                            </w:rPr>
                          </w:pPr>
                        </w:p>
                        <w:p w14:paraId="6EABA456" w14:textId="77777777" w:rsidR="0017691D" w:rsidRDefault="0017691D"/>
                        <w:p w14:paraId="4A97A52D"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36A89E18" w14:textId="77777777" w:rsidR="0017691D" w:rsidRPr="0078782C" w:rsidRDefault="0017691D" w:rsidP="00760CC3">
                          <w:pPr>
                            <w:rPr>
                              <w:rFonts w:ascii="Arial" w:hAnsi="Arial" w:cs="Arial"/>
                            </w:rPr>
                          </w:pPr>
                        </w:p>
                        <w:p w14:paraId="7DC5C406" w14:textId="77777777" w:rsidR="0017691D" w:rsidRPr="0078782C" w:rsidRDefault="0017691D" w:rsidP="00760CC3">
                          <w:pPr>
                            <w:rPr>
                              <w:rFonts w:ascii="Arial" w:hAnsi="Arial" w:cs="Arial"/>
                            </w:rPr>
                          </w:pPr>
                        </w:p>
                        <w:p w14:paraId="26FE1B0F" w14:textId="77777777" w:rsidR="0017691D" w:rsidRPr="0078782C" w:rsidRDefault="0017691D" w:rsidP="00760CC3">
                          <w:pPr>
                            <w:rPr>
                              <w:rFonts w:ascii="Arial" w:hAnsi="Arial" w:cs="Arial"/>
                              <w:i/>
                              <w:color w:val="161718" w:themeColor="text1"/>
                            </w:rPr>
                          </w:pPr>
                        </w:p>
                      </w:txbxContent>
                    </v:textbox>
                  </v:shape>
                  <v:shape id="Text Box 11" o:spid="_x0000_s1044"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" fillcolor="white [3201]" strokecolor="#6e7277 [1614]" strokeweight=".5pt">
                    <v:textbox>
                      <w:txbxContent>
                        <w:p w14:paraId="513C241D"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426014"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C6C9631" w14:textId="77777777" w:rsidR="0017691D" w:rsidRPr="0078782C" w:rsidRDefault="0017691D" w:rsidP="00760CC3">
                          <w:pPr>
                            <w:rPr>
                              <w:rFonts w:ascii="Arial" w:hAnsi="Arial" w:cs="Arial"/>
                            </w:rPr>
                          </w:pPr>
                        </w:p>
                        <w:p w14:paraId="3CCA8EBF" w14:textId="77777777" w:rsidR="0017691D" w:rsidRPr="0078782C" w:rsidRDefault="0017691D" w:rsidP="00760CC3">
                          <w:pPr>
                            <w:rPr>
                              <w:rFonts w:ascii="Arial" w:hAnsi="Arial" w:cs="Arial"/>
                              <w:i/>
                              <w:color w:val="161718" w:themeColor="text1"/>
                            </w:rPr>
                          </w:pPr>
                        </w:p>
                        <w:p w14:paraId="41D31106" w14:textId="77777777" w:rsidR="0017691D" w:rsidRDefault="0017691D"/>
                        <w:p w14:paraId="5940F2A3"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BA940C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7275C9A" w14:textId="77777777" w:rsidR="0017691D" w:rsidRPr="0078782C" w:rsidRDefault="0017691D" w:rsidP="00760CC3">
                          <w:pPr>
                            <w:rPr>
                              <w:rFonts w:ascii="Arial" w:hAnsi="Arial" w:cs="Arial"/>
                            </w:rPr>
                          </w:pPr>
                        </w:p>
                        <w:p w14:paraId="5C1843E7" w14:textId="77777777" w:rsidR="0017691D" w:rsidRPr="0078782C" w:rsidRDefault="0017691D" w:rsidP="00760CC3">
                          <w:pPr>
                            <w:rPr>
                              <w:rFonts w:ascii="Arial" w:hAnsi="Arial" w:cs="Arial"/>
                              <w:i/>
                              <w:color w:val="161718" w:themeColor="text1"/>
                            </w:rPr>
                          </w:pPr>
                        </w:p>
                        <w:p w14:paraId="29F1EB75" w14:textId="77777777" w:rsidR="0017691D" w:rsidRDefault="0017691D"/>
                        <w:p w14:paraId="7F1E3E43"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64785D4"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40E5E8A9" w14:textId="77777777" w:rsidR="0017691D" w:rsidRPr="0078782C" w:rsidRDefault="0017691D" w:rsidP="00760CC3">
                          <w:pPr>
                            <w:rPr>
                              <w:rFonts w:ascii="Arial" w:hAnsi="Arial" w:cs="Arial"/>
                            </w:rPr>
                          </w:pPr>
                        </w:p>
                        <w:p w14:paraId="4F1B82A5" w14:textId="77777777" w:rsidR="0017691D" w:rsidRPr="0078782C" w:rsidRDefault="0017691D" w:rsidP="00760CC3">
                          <w:pPr>
                            <w:rPr>
                              <w:rFonts w:ascii="Arial" w:hAnsi="Arial" w:cs="Arial"/>
                              <w:i/>
                              <w:color w:val="161718" w:themeColor="text1"/>
                            </w:rPr>
                          </w:pPr>
                        </w:p>
                        <w:p w14:paraId="6D6FD951" w14:textId="77777777" w:rsidR="0017691D" w:rsidRDefault="0017691D"/>
                        <w:p w14:paraId="7D60D21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66956D7" w14:textId="1EDDC6BE"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235217E" w14:textId="77777777" w:rsidR="0017691D" w:rsidRPr="0078782C" w:rsidRDefault="0017691D" w:rsidP="00760CC3">
                          <w:pPr>
                            <w:rPr>
                              <w:rFonts w:ascii="Arial" w:hAnsi="Arial" w:cs="Arial"/>
                            </w:rPr>
                          </w:pPr>
                        </w:p>
                        <w:p w14:paraId="1B5298C5" w14:textId="77777777" w:rsidR="0017691D" w:rsidRPr="0078782C" w:rsidRDefault="0017691D" w:rsidP="00760CC3">
                          <w:pPr>
                            <w:rPr>
                              <w:rFonts w:ascii="Arial" w:hAnsi="Arial" w:cs="Arial"/>
                              <w:i/>
                              <w:color w:val="161718" w:themeColor="text1"/>
                            </w:rPr>
                          </w:pPr>
                        </w:p>
                      </w:txbxContent>
                    </v:textbox>
                  </v:shape>
                </v:group>
                <v:shape id="Text Box 19" o:spid="_x0000_s1045" type="#_x0000_t202" style="position:absolute;top:13867;width:61175;height:5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" fillcolor="white [3201]" strokecolor="#6e7277 [1614]" strokeweight=".5pt">
                  <v:textbox>
                    <w:txbxContent>
                      <w:p w14:paraId="7ED60C10"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499B34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477E9EC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F9D195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28E3216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2C849E92" w14:textId="77777777" w:rsidR="0017691D" w:rsidRPr="008B0442" w:rsidRDefault="0017691D" w:rsidP="00760CC3">
                        <w:pPr>
                          <w:spacing w:line="240" w:lineRule="auto"/>
                          <w:rPr>
                            <w:rFonts w:cs="Arial"/>
                            <w:bCs/>
                            <w:color w:val="auto"/>
                            <w:sz w:val="24"/>
                            <w:szCs w:val="20"/>
                          </w:rPr>
                        </w:pPr>
                      </w:p>
                      <w:p w14:paraId="76C4051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5903B96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EEC052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F8F4CA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777BF98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A20BAF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4B14038"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1EF9577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E9C859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5BE794E" w14:textId="77777777" w:rsidR="0017691D" w:rsidRPr="008B0442" w:rsidRDefault="0017691D" w:rsidP="00760CC3">
                        <w:pPr>
                          <w:spacing w:line="240" w:lineRule="auto"/>
                          <w:rPr>
                            <w:rFonts w:cs="Arial"/>
                            <w:bCs/>
                            <w:color w:val="auto"/>
                            <w:sz w:val="24"/>
                            <w:szCs w:val="20"/>
                          </w:rPr>
                        </w:pPr>
                      </w:p>
                      <w:p w14:paraId="674071B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E564A4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3F6D2BE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397AF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6A2FCF04" w14:textId="77777777" w:rsidR="0017691D" w:rsidRPr="00C807C2" w:rsidRDefault="0017691D" w:rsidP="00760CC3">
                        <w:pPr>
                          <w:rPr>
                            <w:rFonts w:ascii="Arial" w:hAnsi="Arial" w:cs="Arial"/>
                            <w:i/>
                            <w:color w:val="161718" w:themeColor="text1"/>
                          </w:rPr>
                        </w:pPr>
                      </w:p>
                      <w:p w14:paraId="4725B281" w14:textId="77777777" w:rsidR="0017691D" w:rsidRDefault="0017691D"/>
                      <w:p w14:paraId="11360D6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1AC9E7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36479BE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7435165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3A688C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16DB1D15" w14:textId="77777777" w:rsidR="0017691D" w:rsidRPr="008B0442" w:rsidRDefault="0017691D" w:rsidP="00760CC3">
                        <w:pPr>
                          <w:spacing w:line="240" w:lineRule="auto"/>
                          <w:rPr>
                            <w:rFonts w:cs="Arial"/>
                            <w:bCs/>
                            <w:color w:val="auto"/>
                            <w:sz w:val="24"/>
                            <w:szCs w:val="20"/>
                          </w:rPr>
                        </w:pPr>
                      </w:p>
                      <w:p w14:paraId="6EF764B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3E012F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6643FD5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95A151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4ABB87A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7509D9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ABB587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03EA60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0E75171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D049DEF" w14:textId="77777777" w:rsidR="0017691D" w:rsidRPr="008B0442" w:rsidRDefault="0017691D" w:rsidP="00760CC3">
                        <w:pPr>
                          <w:spacing w:line="240" w:lineRule="auto"/>
                          <w:rPr>
                            <w:rFonts w:cs="Arial"/>
                            <w:bCs/>
                            <w:color w:val="auto"/>
                            <w:sz w:val="24"/>
                            <w:szCs w:val="20"/>
                          </w:rPr>
                        </w:pPr>
                      </w:p>
                      <w:p w14:paraId="752BB0F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830D71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4B83B6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CD065C"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0679ED23" w14:textId="77777777" w:rsidR="0017691D" w:rsidRPr="00C807C2" w:rsidRDefault="0017691D" w:rsidP="00760CC3">
                        <w:pPr>
                          <w:rPr>
                            <w:rFonts w:ascii="Arial" w:hAnsi="Arial" w:cs="Arial"/>
                            <w:i/>
                            <w:color w:val="161718" w:themeColor="text1"/>
                          </w:rPr>
                        </w:pPr>
                      </w:p>
                    </w:txbxContent>
                  </v:textbox>
                </v:shape>
                <w10:wrap type="square" anchorx="margin"/>
              </v:group>
            </w:pict>
          </mc:Fallback>
        </mc:AlternateContent>
      </w:r>
      <w:bookmarkEnd w:id="4796"/>
    </w:p>
    <w:p w14:paraId="57B88607" w14:textId="66D0717E" w:rsidR="00454FC4" w:rsidRDefault="006C46C4" w:rsidP="00A23099">
      <w:pPr>
        <w:pStyle w:val="Ttulo2"/>
        <w:rPr>
          <w:color w:val="auto"/>
          <w:sz w:val="24"/>
          <w:szCs w:val="24"/>
        </w:rPr>
      </w:pPr>
      <w:bookmarkStart w:id="4797" w:name="_Toc25223005"/>
      <w:bookmarkStart w:id="4798" w:name="_Toc25309793"/>
      <w:bookmarkStart w:id="4799" w:name="_Toc26201356"/>
      <w:r>
        <w:rPr>
          <w:rFonts w:ascii="Arial" w:hAnsi="Arial" w:cs="Arial"/>
          <w:noProof/>
          <w:color w:val="161718" w:themeColor="text1"/>
          <w:lang w:eastAsia="es-PE"/>
        </w:rPr>
        <w:lastRenderedPageBreak/>
        <mc:AlternateContent>
          <mc:Choice Requires="wpg">
            <w:drawing>
              <wp:anchor distT="0" distB="0" distL="114300" distR="114300" simplePos="0" relativeHeight="251773952" behindDoc="0" locked="0" layoutInCell="1" allowOverlap="1" wp14:anchorId="4C4E8951" wp14:editId="559F7251">
                <wp:simplePos x="0" y="0"/>
                <wp:positionH relativeFrom="margin">
                  <wp:align>center</wp:align>
                </wp:positionH>
                <wp:positionV relativeFrom="paragraph">
                  <wp:posOffset>0</wp:posOffset>
                </wp:positionV>
                <wp:extent cx="6229350" cy="7428865"/>
                <wp:effectExtent l="0" t="0" r="19050" b="19685"/>
                <wp:wrapSquare wrapText="bothSides"/>
                <wp:docPr id="161" name="Grupo 161"/>
                <wp:cNvGraphicFramePr/>
                <a:graphic xmlns:a="http://schemas.openxmlformats.org/drawingml/2006/main">
                  <a:graphicData uri="http://schemas.microsoft.com/office/word/2010/wordprocessingGroup">
                    <wpg:wgp>
                      <wpg:cNvGrpSpPr/>
                      <wpg:grpSpPr>
                        <a:xfrm>
                          <a:off x="0" y="0"/>
                          <a:ext cx="6229350" cy="7428865"/>
                          <a:chOff x="0" y="0"/>
                          <a:chExt cx="6122353" cy="7380110"/>
                        </a:xfrm>
                      </wpg:grpSpPr>
                      <wpg:grpSp>
                        <wpg:cNvPr id="163" name="Group 13"/>
                        <wpg:cNvGrpSpPr/>
                        <wpg:grpSpPr>
                          <a:xfrm>
                            <a:off x="0" y="0"/>
                            <a:ext cx="6118649" cy="1776412"/>
                            <a:chOff x="0" y="0"/>
                            <a:chExt cx="6118649" cy="1067959"/>
                          </a:xfrm>
                        </wpg:grpSpPr>
                        <wps:wsp>
                          <wps:cNvPr id="168"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02A8DDF8"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3583110" w14:textId="77777777" w:rsidR="0017691D" w:rsidRPr="002B188C" w:rsidRDefault="0017691D" w:rsidP="00760CC3">
                                <w:pPr>
                                  <w:rPr>
                                    <w:rFonts w:ascii="Arial" w:hAnsi="Arial" w:cs="Arial"/>
                                  </w:rPr>
                                </w:pPr>
                              </w:p>
                              <w:p w14:paraId="095EEE9C" w14:textId="77777777" w:rsidR="0017691D" w:rsidRDefault="0017691D" w:rsidP="00760CC3">
                                <w:pPr>
                                  <w:rPr>
                                    <w:rFonts w:ascii="Arial" w:hAnsi="Arial" w:cs="Arial"/>
                                  </w:rPr>
                                </w:pPr>
                              </w:p>
                              <w:p w14:paraId="19F49F35" w14:textId="77777777" w:rsidR="0017691D" w:rsidRDefault="0017691D"/>
                              <w:p w14:paraId="588C6123"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1C774DFD" w14:textId="77777777" w:rsidR="0017691D" w:rsidRPr="002B188C" w:rsidRDefault="0017691D" w:rsidP="00760CC3">
                                <w:pPr>
                                  <w:rPr>
                                    <w:rFonts w:ascii="Arial" w:hAnsi="Arial" w:cs="Arial"/>
                                  </w:rPr>
                                </w:pPr>
                              </w:p>
                              <w:p w14:paraId="27F7A752" w14:textId="77777777" w:rsidR="0017691D" w:rsidRDefault="0017691D" w:rsidP="00760CC3">
                                <w:pPr>
                                  <w:rPr>
                                    <w:rFonts w:ascii="Arial" w:hAnsi="Arial" w:cs="Arial"/>
                                  </w:rPr>
                                </w:pPr>
                              </w:p>
                              <w:p w14:paraId="62DAC868" w14:textId="77777777" w:rsidR="0017691D" w:rsidRDefault="0017691D"/>
                              <w:p w14:paraId="34D57549"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7C0131E1" w14:textId="77777777" w:rsidR="0017691D" w:rsidRPr="002B188C" w:rsidRDefault="0017691D" w:rsidP="00760CC3">
                                <w:pPr>
                                  <w:rPr>
                                    <w:rFonts w:ascii="Arial" w:hAnsi="Arial" w:cs="Arial"/>
                                  </w:rPr>
                                </w:pPr>
                              </w:p>
                              <w:p w14:paraId="54E38610" w14:textId="77777777" w:rsidR="0017691D" w:rsidRDefault="0017691D" w:rsidP="00760CC3">
                                <w:pPr>
                                  <w:rPr>
                                    <w:rFonts w:ascii="Arial" w:hAnsi="Arial" w:cs="Arial"/>
                                  </w:rPr>
                                </w:pPr>
                              </w:p>
                              <w:p w14:paraId="379B016F" w14:textId="77777777" w:rsidR="0017691D" w:rsidRDefault="0017691D"/>
                              <w:p w14:paraId="2BA9D288"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CFE8878" w14:textId="77777777" w:rsidR="0017691D" w:rsidRPr="002B188C" w:rsidRDefault="0017691D" w:rsidP="00760CC3">
                                <w:pPr>
                                  <w:rPr>
                                    <w:rFonts w:ascii="Arial" w:hAnsi="Arial" w:cs="Arial"/>
                                  </w:rPr>
                                </w:pPr>
                              </w:p>
                              <w:p w14:paraId="3BC62E00"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3C7D452C"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CD38F3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4B28F4FC" w14:textId="77777777" w:rsidR="0017691D" w:rsidRPr="00F83186" w:rsidRDefault="0017691D" w:rsidP="00760CC3">
                                <w:pPr>
                                  <w:rPr>
                                    <w:rFonts w:ascii="Arial" w:hAnsi="Arial" w:cs="Arial"/>
                                  </w:rPr>
                                </w:pPr>
                              </w:p>
                              <w:p w14:paraId="7D4B4B7F" w14:textId="77777777" w:rsidR="0017691D" w:rsidRPr="00F83186" w:rsidRDefault="0017691D" w:rsidP="00760CC3">
                                <w:pPr>
                                  <w:rPr>
                                    <w:rFonts w:ascii="Arial" w:hAnsi="Arial" w:cs="Arial"/>
                                  </w:rPr>
                                </w:pPr>
                              </w:p>
                              <w:p w14:paraId="4C9C532D" w14:textId="77777777" w:rsidR="0017691D" w:rsidRPr="00F83186" w:rsidRDefault="0017691D" w:rsidP="00760CC3">
                                <w:pPr>
                                  <w:rPr>
                                    <w:rFonts w:ascii="Arial" w:hAnsi="Arial" w:cs="Arial"/>
                                    <w:i/>
                                    <w:color w:val="161718" w:themeColor="text1"/>
                                  </w:rPr>
                                </w:pPr>
                              </w:p>
                              <w:p w14:paraId="242FD1EC" w14:textId="77777777" w:rsidR="0017691D" w:rsidRDefault="0017691D"/>
                              <w:p w14:paraId="599505C7"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50B823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658FCA3A" w14:textId="77777777" w:rsidR="0017691D" w:rsidRPr="00F83186" w:rsidRDefault="0017691D" w:rsidP="00760CC3">
                                <w:pPr>
                                  <w:rPr>
                                    <w:rFonts w:ascii="Arial" w:hAnsi="Arial" w:cs="Arial"/>
                                  </w:rPr>
                                </w:pPr>
                              </w:p>
                              <w:p w14:paraId="584E0722" w14:textId="77777777" w:rsidR="0017691D" w:rsidRPr="00F83186" w:rsidRDefault="0017691D" w:rsidP="00760CC3">
                                <w:pPr>
                                  <w:rPr>
                                    <w:rFonts w:ascii="Arial" w:hAnsi="Arial" w:cs="Arial"/>
                                  </w:rPr>
                                </w:pPr>
                              </w:p>
                              <w:p w14:paraId="44748B0D" w14:textId="77777777" w:rsidR="0017691D" w:rsidRPr="00F83186" w:rsidRDefault="0017691D" w:rsidP="00760CC3">
                                <w:pPr>
                                  <w:rPr>
                                    <w:rFonts w:ascii="Arial" w:hAnsi="Arial" w:cs="Arial"/>
                                    <w:i/>
                                    <w:color w:val="161718" w:themeColor="text1"/>
                                  </w:rPr>
                                </w:pPr>
                              </w:p>
                              <w:p w14:paraId="46075A8C" w14:textId="77777777" w:rsidR="0017691D" w:rsidRDefault="0017691D"/>
                              <w:p w14:paraId="31EF372F" w14:textId="63BC96C2"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124C10B"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3A0E9AF6" w14:textId="77777777" w:rsidR="0017691D" w:rsidRPr="00F83186" w:rsidRDefault="0017691D" w:rsidP="00760CC3">
                                <w:pPr>
                                  <w:rPr>
                                    <w:rFonts w:ascii="Arial" w:hAnsi="Arial" w:cs="Arial"/>
                                  </w:rPr>
                                </w:pPr>
                              </w:p>
                              <w:p w14:paraId="5D5BB2A5" w14:textId="77777777" w:rsidR="0017691D" w:rsidRPr="00F83186" w:rsidRDefault="0017691D" w:rsidP="00760CC3">
                                <w:pPr>
                                  <w:rPr>
                                    <w:rFonts w:ascii="Arial" w:hAnsi="Arial" w:cs="Arial"/>
                                  </w:rPr>
                                </w:pPr>
                              </w:p>
                              <w:p w14:paraId="21E157A2" w14:textId="77777777" w:rsidR="0017691D" w:rsidRPr="00F83186" w:rsidRDefault="0017691D" w:rsidP="00760CC3">
                                <w:pPr>
                                  <w:rPr>
                                    <w:rFonts w:ascii="Arial" w:hAnsi="Arial" w:cs="Arial"/>
                                    <w:i/>
                                    <w:color w:val="161718" w:themeColor="text1"/>
                                  </w:rPr>
                                </w:pPr>
                              </w:p>
                              <w:p w14:paraId="5CEBA6B6" w14:textId="77777777" w:rsidR="0017691D" w:rsidRDefault="0017691D"/>
                              <w:p w14:paraId="3CDF77A3" w14:textId="63BC96C2"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63FD868C"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101F9D00" w14:textId="77777777" w:rsidR="0017691D" w:rsidRPr="00F83186" w:rsidRDefault="0017691D" w:rsidP="00760CC3">
                                <w:pPr>
                                  <w:rPr>
                                    <w:rFonts w:ascii="Arial" w:hAnsi="Arial" w:cs="Arial"/>
                                  </w:rPr>
                                </w:pPr>
                              </w:p>
                              <w:p w14:paraId="27D6D14F" w14:textId="77777777" w:rsidR="0017691D" w:rsidRPr="00F83186" w:rsidRDefault="0017691D" w:rsidP="00760CC3">
                                <w:pPr>
                                  <w:rPr>
                                    <w:rFonts w:ascii="Arial" w:hAnsi="Arial" w:cs="Arial"/>
                                  </w:rPr>
                                </w:pPr>
                              </w:p>
                              <w:p w14:paraId="77288209"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464B1472" w14:textId="63BC96C2"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95C3E31" w14:textId="77777777" w:rsidR="0017691D" w:rsidRPr="0078782C" w:rsidRDefault="0017691D" w:rsidP="00760CC3">
                                <w:pPr>
                                  <w:rPr>
                                    <w:rFonts w:ascii="Arial" w:hAnsi="Arial" w:cs="Arial"/>
                                  </w:rPr>
                                </w:pPr>
                              </w:p>
                              <w:p w14:paraId="72CAC367" w14:textId="77777777" w:rsidR="0017691D" w:rsidRPr="0078782C" w:rsidRDefault="0017691D" w:rsidP="00760CC3">
                                <w:pPr>
                                  <w:rPr>
                                    <w:rFonts w:ascii="Arial" w:hAnsi="Arial" w:cs="Arial"/>
                                  </w:rPr>
                                </w:pPr>
                              </w:p>
                              <w:p w14:paraId="67B72BF2" w14:textId="77777777" w:rsidR="0017691D" w:rsidRPr="0078782C" w:rsidRDefault="0017691D" w:rsidP="00760CC3">
                                <w:pPr>
                                  <w:rPr>
                                    <w:rFonts w:ascii="Arial" w:hAnsi="Arial" w:cs="Arial"/>
                                    <w:i/>
                                    <w:color w:val="161718" w:themeColor="text1"/>
                                  </w:rPr>
                                </w:pPr>
                              </w:p>
                              <w:p w14:paraId="791DC18C" w14:textId="77777777" w:rsidR="0017691D" w:rsidRDefault="0017691D"/>
                              <w:p w14:paraId="05970183"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D21B691" w14:textId="77777777" w:rsidR="0017691D" w:rsidRPr="0078782C" w:rsidRDefault="0017691D" w:rsidP="00760CC3">
                                <w:pPr>
                                  <w:rPr>
                                    <w:rFonts w:ascii="Arial" w:hAnsi="Arial" w:cs="Arial"/>
                                  </w:rPr>
                                </w:pPr>
                              </w:p>
                              <w:p w14:paraId="61658016" w14:textId="77777777" w:rsidR="0017691D" w:rsidRPr="0078782C" w:rsidRDefault="0017691D" w:rsidP="00760CC3">
                                <w:pPr>
                                  <w:rPr>
                                    <w:rFonts w:ascii="Arial" w:hAnsi="Arial" w:cs="Arial"/>
                                  </w:rPr>
                                </w:pPr>
                              </w:p>
                              <w:p w14:paraId="0DEFBAAA" w14:textId="77777777" w:rsidR="0017691D" w:rsidRPr="0078782C" w:rsidRDefault="0017691D" w:rsidP="00760CC3">
                                <w:pPr>
                                  <w:rPr>
                                    <w:rFonts w:ascii="Arial" w:hAnsi="Arial" w:cs="Arial"/>
                                    <w:i/>
                                    <w:color w:val="161718" w:themeColor="text1"/>
                                  </w:rPr>
                                </w:pPr>
                              </w:p>
                              <w:p w14:paraId="40D8CA19" w14:textId="77777777" w:rsidR="0017691D" w:rsidRDefault="0017691D"/>
                              <w:p w14:paraId="22CD8729"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1C6E88A" w14:textId="77777777" w:rsidR="0017691D" w:rsidRPr="0078782C" w:rsidRDefault="0017691D" w:rsidP="00760CC3">
                                <w:pPr>
                                  <w:rPr>
                                    <w:rFonts w:ascii="Arial" w:hAnsi="Arial" w:cs="Arial"/>
                                  </w:rPr>
                                </w:pPr>
                              </w:p>
                              <w:p w14:paraId="06D3DC44" w14:textId="77777777" w:rsidR="0017691D" w:rsidRPr="0078782C" w:rsidRDefault="0017691D" w:rsidP="00760CC3">
                                <w:pPr>
                                  <w:rPr>
                                    <w:rFonts w:ascii="Arial" w:hAnsi="Arial" w:cs="Arial"/>
                                  </w:rPr>
                                </w:pPr>
                              </w:p>
                              <w:p w14:paraId="08B5BFEC" w14:textId="77777777" w:rsidR="0017691D" w:rsidRPr="0078782C" w:rsidRDefault="0017691D" w:rsidP="00760CC3">
                                <w:pPr>
                                  <w:rPr>
                                    <w:rFonts w:ascii="Arial" w:hAnsi="Arial" w:cs="Arial"/>
                                    <w:i/>
                                    <w:color w:val="161718" w:themeColor="text1"/>
                                  </w:rPr>
                                </w:pPr>
                              </w:p>
                              <w:p w14:paraId="3F908272" w14:textId="77777777" w:rsidR="0017691D" w:rsidRDefault="0017691D"/>
                              <w:p w14:paraId="6811984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60B526E" w14:textId="77777777" w:rsidR="0017691D" w:rsidRPr="0078782C" w:rsidRDefault="0017691D" w:rsidP="00760CC3">
                                <w:pPr>
                                  <w:rPr>
                                    <w:rFonts w:ascii="Arial" w:hAnsi="Arial" w:cs="Arial"/>
                                  </w:rPr>
                                </w:pPr>
                              </w:p>
                              <w:p w14:paraId="7B6604BF" w14:textId="77777777" w:rsidR="0017691D" w:rsidRPr="0078782C" w:rsidRDefault="0017691D" w:rsidP="00760CC3">
                                <w:pPr>
                                  <w:rPr>
                                    <w:rFonts w:ascii="Arial" w:hAnsi="Arial" w:cs="Arial"/>
                                  </w:rPr>
                                </w:pPr>
                              </w:p>
                              <w:p w14:paraId="13D11BD6"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19EA2C71"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7B7ACE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6C7159E2" w14:textId="77777777" w:rsidR="0017691D" w:rsidRPr="0078782C" w:rsidRDefault="0017691D" w:rsidP="00760CC3">
                                <w:pPr>
                                  <w:rPr>
                                    <w:rFonts w:ascii="Arial" w:hAnsi="Arial" w:cs="Arial"/>
                                  </w:rPr>
                                </w:pPr>
                              </w:p>
                              <w:p w14:paraId="53921AE0" w14:textId="77777777" w:rsidR="0017691D" w:rsidRPr="0078782C" w:rsidRDefault="0017691D" w:rsidP="00760CC3">
                                <w:pPr>
                                  <w:rPr>
                                    <w:rFonts w:ascii="Arial" w:hAnsi="Arial" w:cs="Arial"/>
                                    <w:i/>
                                    <w:color w:val="161718" w:themeColor="text1"/>
                                  </w:rPr>
                                </w:pPr>
                              </w:p>
                              <w:p w14:paraId="271DF33F" w14:textId="77777777" w:rsidR="0017691D" w:rsidRDefault="0017691D"/>
                              <w:p w14:paraId="430972A1"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C7F73E9"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208EA14A" w14:textId="77777777" w:rsidR="0017691D" w:rsidRPr="0078782C" w:rsidRDefault="0017691D" w:rsidP="00760CC3">
                                <w:pPr>
                                  <w:rPr>
                                    <w:rFonts w:ascii="Arial" w:hAnsi="Arial" w:cs="Arial"/>
                                  </w:rPr>
                                </w:pPr>
                              </w:p>
                              <w:p w14:paraId="1ACE6016" w14:textId="77777777" w:rsidR="0017691D" w:rsidRPr="0078782C" w:rsidRDefault="0017691D" w:rsidP="00760CC3">
                                <w:pPr>
                                  <w:rPr>
                                    <w:rFonts w:ascii="Arial" w:hAnsi="Arial" w:cs="Arial"/>
                                    <w:i/>
                                    <w:color w:val="161718" w:themeColor="text1"/>
                                  </w:rPr>
                                </w:pPr>
                              </w:p>
                              <w:p w14:paraId="7A48FB6A" w14:textId="77777777" w:rsidR="0017691D" w:rsidRDefault="0017691D"/>
                              <w:p w14:paraId="23AF33C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362CAC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5008FB55" w14:textId="77777777" w:rsidR="0017691D" w:rsidRPr="0078782C" w:rsidRDefault="0017691D" w:rsidP="00760CC3">
                                <w:pPr>
                                  <w:rPr>
                                    <w:rFonts w:ascii="Arial" w:hAnsi="Arial" w:cs="Arial"/>
                                  </w:rPr>
                                </w:pPr>
                              </w:p>
                              <w:p w14:paraId="039ECA54" w14:textId="77777777" w:rsidR="0017691D" w:rsidRPr="0078782C" w:rsidRDefault="0017691D" w:rsidP="00760CC3">
                                <w:pPr>
                                  <w:rPr>
                                    <w:rFonts w:ascii="Arial" w:hAnsi="Arial" w:cs="Arial"/>
                                    <w:i/>
                                    <w:color w:val="161718" w:themeColor="text1"/>
                                  </w:rPr>
                                </w:pPr>
                              </w:p>
                              <w:p w14:paraId="7DC4BD99" w14:textId="77777777" w:rsidR="0017691D" w:rsidRDefault="0017691D"/>
                              <w:p w14:paraId="58258B60"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360C947" w14:textId="26147822"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231675BF" w14:textId="77777777" w:rsidR="0017691D" w:rsidRPr="0078782C" w:rsidRDefault="0017691D" w:rsidP="00760CC3">
                                <w:pPr>
                                  <w:rPr>
                                    <w:rFonts w:ascii="Arial" w:hAnsi="Arial" w:cs="Arial"/>
                                  </w:rPr>
                                </w:pPr>
                              </w:p>
                              <w:p w14:paraId="2FAFE8C5"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 name="Text Box 19"/>
                        <wps:cNvSpPr txBox="1"/>
                        <wps:spPr>
                          <a:xfrm>
                            <a:off x="4763" y="1776275"/>
                            <a:ext cx="6117590" cy="5603835"/>
                          </a:xfrm>
                          <a:prstGeom prst="rect">
                            <a:avLst/>
                          </a:prstGeom>
                          <a:solidFill>
                            <a:schemeClr val="lt1"/>
                          </a:solidFill>
                          <a:ln w="6350">
                            <a:solidFill>
                              <a:schemeClr val="bg2">
                                <a:lumMod val="50000"/>
                              </a:schemeClr>
                            </a:solidFill>
                          </a:ln>
                        </wps:spPr>
                        <wps:txbx>
                          <w:txbxContent>
                            <w:p w14:paraId="0AD03D0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C1D995"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4C51121"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072EFD5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791C83E7"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w:t>
                              </w:r>
                              <w:r>
                                <w:rPr>
                                  <w:rFonts w:ascii="Arial" w:hAnsi="Arial" w:cs="Arial"/>
                                  <w:color w:val="auto"/>
                                  <w:sz w:val="24"/>
                                  <w:szCs w:val="20"/>
                                </w:rPr>
                                <w:t>entra de vacaciones.</w:t>
                              </w:r>
                            </w:p>
                            <w:p w14:paraId="55FD39EA"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EA3AFB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18997E1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5386F439" w14:textId="77777777" w:rsidR="0017691D" w:rsidRDefault="0017691D" w:rsidP="00760CC3">
                              <w:pPr>
                                <w:spacing w:line="240" w:lineRule="auto"/>
                                <w:rPr>
                                  <w:rFonts w:ascii="Arial" w:hAnsi="Arial" w:cs="Arial"/>
                                  <w:i/>
                                  <w:color w:val="161718" w:themeColor="text1"/>
                                </w:rPr>
                              </w:pPr>
                            </w:p>
                            <w:p w14:paraId="7B540D90"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62994BDD"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2E00558C"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5DDEA3C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413E649C" w14:textId="77777777" w:rsidR="0017691D" w:rsidRPr="00C807C2" w:rsidRDefault="0017691D" w:rsidP="00760CC3">
                              <w:pPr>
                                <w:spacing w:line="240" w:lineRule="auto"/>
                                <w:rPr>
                                  <w:rFonts w:ascii="Arial" w:hAnsi="Arial" w:cs="Arial"/>
                                  <w:i/>
                                  <w:color w:val="161718" w:themeColor="text1"/>
                                </w:rPr>
                              </w:pPr>
                            </w:p>
                            <w:p w14:paraId="11A6818D" w14:textId="77777777" w:rsidR="0017691D" w:rsidRDefault="0017691D"/>
                            <w:p w14:paraId="60F16158" w14:textId="77777777" w:rsidR="0017691D" w:rsidRDefault="0017691D"/>
                            <w:p w14:paraId="3BC4BFA3"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5F899A6"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2D2B2915"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6BD3D1C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3824E178"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9EA8864" w14:textId="77777777" w:rsidR="0017691D" w:rsidRPr="008B0442" w:rsidRDefault="0017691D" w:rsidP="00760CC3">
                              <w:pPr>
                                <w:spacing w:line="240" w:lineRule="auto"/>
                                <w:rPr>
                                  <w:rFonts w:cs="Arial"/>
                                  <w:bCs/>
                                  <w:color w:val="auto"/>
                                  <w:sz w:val="24"/>
                                  <w:szCs w:val="20"/>
                                </w:rPr>
                              </w:pPr>
                            </w:p>
                            <w:p w14:paraId="357F4F54"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70130BAD"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5B3D499"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7EEFC90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4FFFC40B" w14:textId="77777777" w:rsidR="0017691D" w:rsidRDefault="0017691D" w:rsidP="00760CC3">
                              <w:pPr>
                                <w:spacing w:line="240" w:lineRule="auto"/>
                                <w:rPr>
                                  <w:rFonts w:ascii="Arial" w:hAnsi="Arial" w:cs="Arial"/>
                                  <w:i/>
                                  <w:color w:val="161718" w:themeColor="text1"/>
                                </w:rPr>
                              </w:pPr>
                            </w:p>
                            <w:p w14:paraId="2210C452"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8484DF6"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8E3BDD9"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23F6DB7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504E2F75" w14:textId="77777777" w:rsidR="0017691D" w:rsidRPr="00C807C2" w:rsidRDefault="0017691D" w:rsidP="00760CC3">
                              <w:pPr>
                                <w:spacing w:line="240" w:lineRule="auto"/>
                                <w:rPr>
                                  <w:rFonts w:ascii="Arial" w:hAnsi="Arial" w:cs="Arial"/>
                                  <w:i/>
                                  <w:color w:val="161718" w:themeColor="text1"/>
                                </w:rPr>
                              </w:pPr>
                            </w:p>
                            <w:p w14:paraId="627F836D" w14:textId="77777777" w:rsidR="0017691D" w:rsidRDefault="0017691D"/>
                            <w:p w14:paraId="613A81A2"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C8C17D8"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457B73D6"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C17C5B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07CED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1963EFA" w14:textId="77777777" w:rsidR="0017691D" w:rsidRPr="008B0442" w:rsidRDefault="0017691D" w:rsidP="00760CC3">
                              <w:pPr>
                                <w:spacing w:line="240" w:lineRule="auto"/>
                                <w:rPr>
                                  <w:rFonts w:cs="Arial"/>
                                  <w:bCs/>
                                  <w:color w:val="auto"/>
                                  <w:sz w:val="24"/>
                                  <w:szCs w:val="20"/>
                                </w:rPr>
                              </w:pPr>
                            </w:p>
                            <w:p w14:paraId="2BFB0438"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57DD9483"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A9739F5"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46975A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37675E39" w14:textId="77777777" w:rsidR="0017691D" w:rsidRDefault="0017691D" w:rsidP="00760CC3">
                              <w:pPr>
                                <w:spacing w:line="240" w:lineRule="auto"/>
                                <w:rPr>
                                  <w:rFonts w:ascii="Arial" w:hAnsi="Arial" w:cs="Arial"/>
                                  <w:i/>
                                  <w:color w:val="161718" w:themeColor="text1"/>
                                </w:rPr>
                              </w:pPr>
                            </w:p>
                            <w:p w14:paraId="139689F3"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1136EF92"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39161AD"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7B5CCE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3273040B" w14:textId="77777777" w:rsidR="0017691D" w:rsidRPr="00C807C2" w:rsidRDefault="0017691D" w:rsidP="00760CC3">
                              <w:pPr>
                                <w:spacing w:line="240" w:lineRule="auto"/>
                                <w:rPr>
                                  <w:rFonts w:ascii="Arial" w:hAnsi="Arial" w:cs="Arial"/>
                                  <w:i/>
                                  <w:color w:val="161718" w:themeColor="text1"/>
                                </w:rPr>
                              </w:pPr>
                            </w:p>
                            <w:p w14:paraId="016EF171" w14:textId="77777777" w:rsidR="0017691D" w:rsidRDefault="0017691D"/>
                            <w:p w14:paraId="0A8192E1"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7EC75E4"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5736F7D" w14:textId="454A3ED5"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888E9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624F8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0190B3ED" w14:textId="77777777" w:rsidR="0017691D" w:rsidRPr="008B0442" w:rsidRDefault="0017691D" w:rsidP="00760CC3">
                              <w:pPr>
                                <w:spacing w:line="240" w:lineRule="auto"/>
                                <w:rPr>
                                  <w:rFonts w:cs="Arial"/>
                                  <w:bCs/>
                                  <w:color w:val="auto"/>
                                  <w:sz w:val="24"/>
                                  <w:szCs w:val="20"/>
                                </w:rPr>
                              </w:pPr>
                            </w:p>
                            <w:p w14:paraId="27533715" w14:textId="4F5EE4BB"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3E74EC02" w14:textId="437C52B0"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68EE3BB" w14:textId="15EFD451"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52C3346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25BD56F7" w14:textId="77777777" w:rsidR="0017691D" w:rsidRDefault="0017691D" w:rsidP="00760CC3">
                              <w:pPr>
                                <w:spacing w:line="240" w:lineRule="auto"/>
                                <w:rPr>
                                  <w:rFonts w:ascii="Arial" w:hAnsi="Arial" w:cs="Arial"/>
                                  <w:i/>
                                  <w:color w:val="161718" w:themeColor="text1"/>
                                </w:rPr>
                              </w:pPr>
                            </w:p>
                            <w:p w14:paraId="6BBE0085" w14:textId="6B0D9A33"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326D065"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3315AA0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61299C3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145A2473" w14:textId="77777777" w:rsidR="0017691D" w:rsidRPr="00C807C2" w:rsidRDefault="0017691D" w:rsidP="00760CC3">
                              <w:pPr>
                                <w:spacing w:line="240" w:lineRule="auto"/>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4E8951" id="Grupo 161" o:spid="_x0000_s1046" style="position:absolute;margin-left:0;margin-top:0;width:490.5pt;height:584.95pt;z-index:251773952;mso-position-horizontal:center;mso-position-horizontal-relative:margin;mso-position-vertical-relative:text;mso-width-relative:margin;mso-height-relative:margin" coordsize="61223,73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">
                <v:group id="Group 13" o:spid="_x0000_s1047"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_x0000_s1048"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" fillcolor="white [3201]" strokecolor="#6e7277 [1614]" strokeweight=".5pt">
                    <v:textbox>
                      <w:txbxContent>
                        <w:p w14:paraId="02A8DDF8"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3583110" w14:textId="77777777" w:rsidR="0017691D" w:rsidRPr="002B188C" w:rsidRDefault="0017691D" w:rsidP="00760CC3">
                          <w:pPr>
                            <w:rPr>
                              <w:rFonts w:ascii="Arial" w:hAnsi="Arial" w:cs="Arial"/>
                            </w:rPr>
                          </w:pPr>
                        </w:p>
                        <w:p w14:paraId="095EEE9C" w14:textId="77777777" w:rsidR="0017691D" w:rsidRDefault="0017691D" w:rsidP="00760CC3">
                          <w:pPr>
                            <w:rPr>
                              <w:rFonts w:ascii="Arial" w:hAnsi="Arial" w:cs="Arial"/>
                            </w:rPr>
                          </w:pPr>
                        </w:p>
                        <w:p w14:paraId="19F49F35" w14:textId="77777777" w:rsidR="0017691D" w:rsidRDefault="0017691D"/>
                        <w:p w14:paraId="588C6123"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1C774DFD" w14:textId="77777777" w:rsidR="0017691D" w:rsidRPr="002B188C" w:rsidRDefault="0017691D" w:rsidP="00760CC3">
                          <w:pPr>
                            <w:rPr>
                              <w:rFonts w:ascii="Arial" w:hAnsi="Arial" w:cs="Arial"/>
                            </w:rPr>
                          </w:pPr>
                        </w:p>
                        <w:p w14:paraId="27F7A752" w14:textId="77777777" w:rsidR="0017691D" w:rsidRDefault="0017691D" w:rsidP="00760CC3">
                          <w:pPr>
                            <w:rPr>
                              <w:rFonts w:ascii="Arial" w:hAnsi="Arial" w:cs="Arial"/>
                            </w:rPr>
                          </w:pPr>
                        </w:p>
                        <w:p w14:paraId="62DAC868" w14:textId="77777777" w:rsidR="0017691D" w:rsidRDefault="0017691D"/>
                        <w:p w14:paraId="34D57549"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7C0131E1" w14:textId="77777777" w:rsidR="0017691D" w:rsidRPr="002B188C" w:rsidRDefault="0017691D" w:rsidP="00760CC3">
                          <w:pPr>
                            <w:rPr>
                              <w:rFonts w:ascii="Arial" w:hAnsi="Arial" w:cs="Arial"/>
                            </w:rPr>
                          </w:pPr>
                        </w:p>
                        <w:p w14:paraId="54E38610" w14:textId="77777777" w:rsidR="0017691D" w:rsidRDefault="0017691D" w:rsidP="00760CC3">
                          <w:pPr>
                            <w:rPr>
                              <w:rFonts w:ascii="Arial" w:hAnsi="Arial" w:cs="Arial"/>
                            </w:rPr>
                          </w:pPr>
                        </w:p>
                        <w:p w14:paraId="379B016F" w14:textId="77777777" w:rsidR="0017691D" w:rsidRDefault="0017691D"/>
                        <w:p w14:paraId="2BA9D288"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CFE8878" w14:textId="77777777" w:rsidR="0017691D" w:rsidRPr="002B188C" w:rsidRDefault="0017691D" w:rsidP="00760CC3">
                          <w:pPr>
                            <w:rPr>
                              <w:rFonts w:ascii="Arial" w:hAnsi="Arial" w:cs="Arial"/>
                            </w:rPr>
                          </w:pPr>
                        </w:p>
                        <w:p w14:paraId="3BC62E00" w14:textId="77777777" w:rsidR="0017691D" w:rsidRDefault="0017691D" w:rsidP="00760CC3">
                          <w:pPr>
                            <w:rPr>
                              <w:rFonts w:ascii="Arial" w:hAnsi="Arial" w:cs="Arial"/>
                            </w:rPr>
                          </w:pPr>
                        </w:p>
                      </w:txbxContent>
                    </v:textbox>
                  </v:shape>
                  <v:shape id="Text Box 9" o:spid="_x0000_s1049"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" fillcolor="white [3201]" strokecolor="#6e7277 [1614]" strokeweight=".5pt">
                    <v:textbox>
                      <w:txbxContent>
                        <w:p w14:paraId="3C7D452C"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CD38F3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4B28F4FC" w14:textId="77777777" w:rsidR="0017691D" w:rsidRPr="00F83186" w:rsidRDefault="0017691D" w:rsidP="00760CC3">
                          <w:pPr>
                            <w:rPr>
                              <w:rFonts w:ascii="Arial" w:hAnsi="Arial" w:cs="Arial"/>
                            </w:rPr>
                          </w:pPr>
                        </w:p>
                        <w:p w14:paraId="7D4B4B7F" w14:textId="77777777" w:rsidR="0017691D" w:rsidRPr="00F83186" w:rsidRDefault="0017691D" w:rsidP="00760CC3">
                          <w:pPr>
                            <w:rPr>
                              <w:rFonts w:ascii="Arial" w:hAnsi="Arial" w:cs="Arial"/>
                            </w:rPr>
                          </w:pPr>
                        </w:p>
                        <w:p w14:paraId="4C9C532D" w14:textId="77777777" w:rsidR="0017691D" w:rsidRPr="00F83186" w:rsidRDefault="0017691D" w:rsidP="00760CC3">
                          <w:pPr>
                            <w:rPr>
                              <w:rFonts w:ascii="Arial" w:hAnsi="Arial" w:cs="Arial"/>
                              <w:i/>
                              <w:color w:val="161718" w:themeColor="text1"/>
                            </w:rPr>
                          </w:pPr>
                        </w:p>
                        <w:p w14:paraId="242FD1EC" w14:textId="77777777" w:rsidR="0017691D" w:rsidRDefault="0017691D"/>
                        <w:p w14:paraId="599505C7"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50B823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658FCA3A" w14:textId="77777777" w:rsidR="0017691D" w:rsidRPr="00F83186" w:rsidRDefault="0017691D" w:rsidP="00760CC3">
                          <w:pPr>
                            <w:rPr>
                              <w:rFonts w:ascii="Arial" w:hAnsi="Arial" w:cs="Arial"/>
                            </w:rPr>
                          </w:pPr>
                        </w:p>
                        <w:p w14:paraId="584E0722" w14:textId="77777777" w:rsidR="0017691D" w:rsidRPr="00F83186" w:rsidRDefault="0017691D" w:rsidP="00760CC3">
                          <w:pPr>
                            <w:rPr>
                              <w:rFonts w:ascii="Arial" w:hAnsi="Arial" w:cs="Arial"/>
                            </w:rPr>
                          </w:pPr>
                        </w:p>
                        <w:p w14:paraId="44748B0D" w14:textId="77777777" w:rsidR="0017691D" w:rsidRPr="00F83186" w:rsidRDefault="0017691D" w:rsidP="00760CC3">
                          <w:pPr>
                            <w:rPr>
                              <w:rFonts w:ascii="Arial" w:hAnsi="Arial" w:cs="Arial"/>
                              <w:i/>
                              <w:color w:val="161718" w:themeColor="text1"/>
                            </w:rPr>
                          </w:pPr>
                        </w:p>
                        <w:p w14:paraId="46075A8C" w14:textId="77777777" w:rsidR="0017691D" w:rsidRDefault="0017691D"/>
                        <w:p w14:paraId="31EF372F" w14:textId="63BC96C2"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124C10B"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3A0E9AF6" w14:textId="77777777" w:rsidR="0017691D" w:rsidRPr="00F83186" w:rsidRDefault="0017691D" w:rsidP="00760CC3">
                          <w:pPr>
                            <w:rPr>
                              <w:rFonts w:ascii="Arial" w:hAnsi="Arial" w:cs="Arial"/>
                            </w:rPr>
                          </w:pPr>
                        </w:p>
                        <w:p w14:paraId="5D5BB2A5" w14:textId="77777777" w:rsidR="0017691D" w:rsidRPr="00F83186" w:rsidRDefault="0017691D" w:rsidP="00760CC3">
                          <w:pPr>
                            <w:rPr>
                              <w:rFonts w:ascii="Arial" w:hAnsi="Arial" w:cs="Arial"/>
                            </w:rPr>
                          </w:pPr>
                        </w:p>
                        <w:p w14:paraId="21E157A2" w14:textId="77777777" w:rsidR="0017691D" w:rsidRPr="00F83186" w:rsidRDefault="0017691D" w:rsidP="00760CC3">
                          <w:pPr>
                            <w:rPr>
                              <w:rFonts w:ascii="Arial" w:hAnsi="Arial" w:cs="Arial"/>
                              <w:i/>
                              <w:color w:val="161718" w:themeColor="text1"/>
                            </w:rPr>
                          </w:pPr>
                        </w:p>
                        <w:p w14:paraId="5CEBA6B6" w14:textId="77777777" w:rsidR="0017691D" w:rsidRDefault="0017691D"/>
                        <w:p w14:paraId="3CDF77A3" w14:textId="63BC96C2"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63FD868C"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101F9D00" w14:textId="77777777" w:rsidR="0017691D" w:rsidRPr="00F83186" w:rsidRDefault="0017691D" w:rsidP="00760CC3">
                          <w:pPr>
                            <w:rPr>
                              <w:rFonts w:ascii="Arial" w:hAnsi="Arial" w:cs="Arial"/>
                            </w:rPr>
                          </w:pPr>
                        </w:p>
                        <w:p w14:paraId="27D6D14F" w14:textId="77777777" w:rsidR="0017691D" w:rsidRPr="00F83186" w:rsidRDefault="0017691D" w:rsidP="00760CC3">
                          <w:pPr>
                            <w:rPr>
                              <w:rFonts w:ascii="Arial" w:hAnsi="Arial" w:cs="Arial"/>
                            </w:rPr>
                          </w:pPr>
                        </w:p>
                        <w:p w14:paraId="77288209" w14:textId="77777777" w:rsidR="0017691D" w:rsidRPr="00F83186" w:rsidRDefault="0017691D" w:rsidP="00760CC3">
                          <w:pPr>
                            <w:rPr>
                              <w:rFonts w:ascii="Arial" w:hAnsi="Arial" w:cs="Arial"/>
                              <w:i/>
                              <w:color w:val="161718" w:themeColor="text1"/>
                            </w:rPr>
                          </w:pPr>
                        </w:p>
                      </w:txbxContent>
                    </v:textbox>
                  </v:shape>
                  <v:shape id="Text Box 10" o:spid="_x0000_s1050"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" fillcolor="white [3201]" strokecolor="#6e7277 [1614]" strokeweight=".5pt">
                    <v:textbox>
                      <w:txbxContent>
                        <w:p w14:paraId="464B1472" w14:textId="63BC96C2"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95C3E31" w14:textId="77777777" w:rsidR="0017691D" w:rsidRPr="0078782C" w:rsidRDefault="0017691D" w:rsidP="00760CC3">
                          <w:pPr>
                            <w:rPr>
                              <w:rFonts w:ascii="Arial" w:hAnsi="Arial" w:cs="Arial"/>
                            </w:rPr>
                          </w:pPr>
                        </w:p>
                        <w:p w14:paraId="72CAC367" w14:textId="77777777" w:rsidR="0017691D" w:rsidRPr="0078782C" w:rsidRDefault="0017691D" w:rsidP="00760CC3">
                          <w:pPr>
                            <w:rPr>
                              <w:rFonts w:ascii="Arial" w:hAnsi="Arial" w:cs="Arial"/>
                            </w:rPr>
                          </w:pPr>
                        </w:p>
                        <w:p w14:paraId="67B72BF2" w14:textId="77777777" w:rsidR="0017691D" w:rsidRPr="0078782C" w:rsidRDefault="0017691D" w:rsidP="00760CC3">
                          <w:pPr>
                            <w:rPr>
                              <w:rFonts w:ascii="Arial" w:hAnsi="Arial" w:cs="Arial"/>
                              <w:i/>
                              <w:color w:val="161718" w:themeColor="text1"/>
                            </w:rPr>
                          </w:pPr>
                        </w:p>
                        <w:p w14:paraId="791DC18C" w14:textId="77777777" w:rsidR="0017691D" w:rsidRDefault="0017691D"/>
                        <w:p w14:paraId="05970183"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D21B691" w14:textId="77777777" w:rsidR="0017691D" w:rsidRPr="0078782C" w:rsidRDefault="0017691D" w:rsidP="00760CC3">
                          <w:pPr>
                            <w:rPr>
                              <w:rFonts w:ascii="Arial" w:hAnsi="Arial" w:cs="Arial"/>
                            </w:rPr>
                          </w:pPr>
                        </w:p>
                        <w:p w14:paraId="61658016" w14:textId="77777777" w:rsidR="0017691D" w:rsidRPr="0078782C" w:rsidRDefault="0017691D" w:rsidP="00760CC3">
                          <w:pPr>
                            <w:rPr>
                              <w:rFonts w:ascii="Arial" w:hAnsi="Arial" w:cs="Arial"/>
                            </w:rPr>
                          </w:pPr>
                        </w:p>
                        <w:p w14:paraId="0DEFBAAA" w14:textId="77777777" w:rsidR="0017691D" w:rsidRPr="0078782C" w:rsidRDefault="0017691D" w:rsidP="00760CC3">
                          <w:pPr>
                            <w:rPr>
                              <w:rFonts w:ascii="Arial" w:hAnsi="Arial" w:cs="Arial"/>
                              <w:i/>
                              <w:color w:val="161718" w:themeColor="text1"/>
                            </w:rPr>
                          </w:pPr>
                        </w:p>
                        <w:p w14:paraId="40D8CA19" w14:textId="77777777" w:rsidR="0017691D" w:rsidRDefault="0017691D"/>
                        <w:p w14:paraId="22CD8729"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1C6E88A" w14:textId="77777777" w:rsidR="0017691D" w:rsidRPr="0078782C" w:rsidRDefault="0017691D" w:rsidP="00760CC3">
                          <w:pPr>
                            <w:rPr>
                              <w:rFonts w:ascii="Arial" w:hAnsi="Arial" w:cs="Arial"/>
                            </w:rPr>
                          </w:pPr>
                        </w:p>
                        <w:p w14:paraId="06D3DC44" w14:textId="77777777" w:rsidR="0017691D" w:rsidRPr="0078782C" w:rsidRDefault="0017691D" w:rsidP="00760CC3">
                          <w:pPr>
                            <w:rPr>
                              <w:rFonts w:ascii="Arial" w:hAnsi="Arial" w:cs="Arial"/>
                            </w:rPr>
                          </w:pPr>
                        </w:p>
                        <w:p w14:paraId="08B5BFEC" w14:textId="77777777" w:rsidR="0017691D" w:rsidRPr="0078782C" w:rsidRDefault="0017691D" w:rsidP="00760CC3">
                          <w:pPr>
                            <w:rPr>
                              <w:rFonts w:ascii="Arial" w:hAnsi="Arial" w:cs="Arial"/>
                              <w:i/>
                              <w:color w:val="161718" w:themeColor="text1"/>
                            </w:rPr>
                          </w:pPr>
                        </w:p>
                        <w:p w14:paraId="3F908272" w14:textId="77777777" w:rsidR="0017691D" w:rsidRDefault="0017691D"/>
                        <w:p w14:paraId="6811984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60B526E" w14:textId="77777777" w:rsidR="0017691D" w:rsidRPr="0078782C" w:rsidRDefault="0017691D" w:rsidP="00760CC3">
                          <w:pPr>
                            <w:rPr>
                              <w:rFonts w:ascii="Arial" w:hAnsi="Arial" w:cs="Arial"/>
                            </w:rPr>
                          </w:pPr>
                        </w:p>
                        <w:p w14:paraId="7B6604BF" w14:textId="77777777" w:rsidR="0017691D" w:rsidRPr="0078782C" w:rsidRDefault="0017691D" w:rsidP="00760CC3">
                          <w:pPr>
                            <w:rPr>
                              <w:rFonts w:ascii="Arial" w:hAnsi="Arial" w:cs="Arial"/>
                            </w:rPr>
                          </w:pPr>
                        </w:p>
                        <w:p w14:paraId="13D11BD6" w14:textId="77777777" w:rsidR="0017691D" w:rsidRPr="0078782C" w:rsidRDefault="0017691D" w:rsidP="00760CC3">
                          <w:pPr>
                            <w:rPr>
                              <w:rFonts w:ascii="Arial" w:hAnsi="Arial" w:cs="Arial"/>
                              <w:i/>
                              <w:color w:val="161718" w:themeColor="text1"/>
                            </w:rPr>
                          </w:pPr>
                        </w:p>
                      </w:txbxContent>
                    </v:textbox>
                  </v:shape>
                  <v:shape id="Text Box 11" o:spid="_x0000_s1051"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" fillcolor="white [3201]" strokecolor="#6e7277 [1614]" strokeweight=".5pt">
                    <v:textbox>
                      <w:txbxContent>
                        <w:p w14:paraId="19EA2C71"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7B7ACE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6C7159E2" w14:textId="77777777" w:rsidR="0017691D" w:rsidRPr="0078782C" w:rsidRDefault="0017691D" w:rsidP="00760CC3">
                          <w:pPr>
                            <w:rPr>
                              <w:rFonts w:ascii="Arial" w:hAnsi="Arial" w:cs="Arial"/>
                            </w:rPr>
                          </w:pPr>
                        </w:p>
                        <w:p w14:paraId="53921AE0" w14:textId="77777777" w:rsidR="0017691D" w:rsidRPr="0078782C" w:rsidRDefault="0017691D" w:rsidP="00760CC3">
                          <w:pPr>
                            <w:rPr>
                              <w:rFonts w:ascii="Arial" w:hAnsi="Arial" w:cs="Arial"/>
                              <w:i/>
                              <w:color w:val="161718" w:themeColor="text1"/>
                            </w:rPr>
                          </w:pPr>
                        </w:p>
                        <w:p w14:paraId="271DF33F" w14:textId="77777777" w:rsidR="0017691D" w:rsidRDefault="0017691D"/>
                        <w:p w14:paraId="430972A1"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C7F73E9"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208EA14A" w14:textId="77777777" w:rsidR="0017691D" w:rsidRPr="0078782C" w:rsidRDefault="0017691D" w:rsidP="00760CC3">
                          <w:pPr>
                            <w:rPr>
                              <w:rFonts w:ascii="Arial" w:hAnsi="Arial" w:cs="Arial"/>
                            </w:rPr>
                          </w:pPr>
                        </w:p>
                        <w:p w14:paraId="1ACE6016" w14:textId="77777777" w:rsidR="0017691D" w:rsidRPr="0078782C" w:rsidRDefault="0017691D" w:rsidP="00760CC3">
                          <w:pPr>
                            <w:rPr>
                              <w:rFonts w:ascii="Arial" w:hAnsi="Arial" w:cs="Arial"/>
                              <w:i/>
                              <w:color w:val="161718" w:themeColor="text1"/>
                            </w:rPr>
                          </w:pPr>
                        </w:p>
                        <w:p w14:paraId="7A48FB6A" w14:textId="77777777" w:rsidR="0017691D" w:rsidRDefault="0017691D"/>
                        <w:p w14:paraId="23AF33C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362CAC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5008FB55" w14:textId="77777777" w:rsidR="0017691D" w:rsidRPr="0078782C" w:rsidRDefault="0017691D" w:rsidP="00760CC3">
                          <w:pPr>
                            <w:rPr>
                              <w:rFonts w:ascii="Arial" w:hAnsi="Arial" w:cs="Arial"/>
                            </w:rPr>
                          </w:pPr>
                        </w:p>
                        <w:p w14:paraId="039ECA54" w14:textId="77777777" w:rsidR="0017691D" w:rsidRPr="0078782C" w:rsidRDefault="0017691D" w:rsidP="00760CC3">
                          <w:pPr>
                            <w:rPr>
                              <w:rFonts w:ascii="Arial" w:hAnsi="Arial" w:cs="Arial"/>
                              <w:i/>
                              <w:color w:val="161718" w:themeColor="text1"/>
                            </w:rPr>
                          </w:pPr>
                        </w:p>
                        <w:p w14:paraId="7DC4BD99" w14:textId="77777777" w:rsidR="0017691D" w:rsidRDefault="0017691D"/>
                        <w:p w14:paraId="58258B60"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360C947" w14:textId="26147822"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10-15 Min</w:t>
                          </w:r>
                        </w:p>
                        <w:p w14:paraId="231675BF" w14:textId="77777777" w:rsidR="0017691D" w:rsidRPr="0078782C" w:rsidRDefault="0017691D" w:rsidP="00760CC3">
                          <w:pPr>
                            <w:rPr>
                              <w:rFonts w:ascii="Arial" w:hAnsi="Arial" w:cs="Arial"/>
                            </w:rPr>
                          </w:pPr>
                        </w:p>
                        <w:p w14:paraId="2FAFE8C5" w14:textId="77777777" w:rsidR="0017691D" w:rsidRPr="0078782C" w:rsidRDefault="0017691D" w:rsidP="00760CC3">
                          <w:pPr>
                            <w:rPr>
                              <w:rFonts w:ascii="Arial" w:hAnsi="Arial" w:cs="Arial"/>
                              <w:i/>
                              <w:color w:val="161718" w:themeColor="text1"/>
                            </w:rPr>
                          </w:pPr>
                        </w:p>
                      </w:txbxContent>
                    </v:textbox>
                  </v:shape>
                </v:group>
                <v:shape id="Text Box 19" o:spid="_x0000_s1052" type="#_x0000_t202" style="position:absolute;left:47;top:17762;width:61176;height:5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" fillcolor="white [3201]" strokecolor="#6e7277 [1614]" strokeweight=".5pt">
                  <v:textbox>
                    <w:txbxContent>
                      <w:p w14:paraId="0AD03D0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C1D995"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4C51121"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072EFD5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791C83E7"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w:t>
                        </w:r>
                        <w:r>
                          <w:rPr>
                            <w:rFonts w:ascii="Arial" w:hAnsi="Arial" w:cs="Arial"/>
                            <w:color w:val="auto"/>
                            <w:sz w:val="24"/>
                            <w:szCs w:val="20"/>
                          </w:rPr>
                          <w:t>entra de vacaciones.</w:t>
                        </w:r>
                      </w:p>
                      <w:p w14:paraId="55FD39EA"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EA3AFB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18997E1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5386F439" w14:textId="77777777" w:rsidR="0017691D" w:rsidRDefault="0017691D" w:rsidP="00760CC3">
                        <w:pPr>
                          <w:spacing w:line="240" w:lineRule="auto"/>
                          <w:rPr>
                            <w:rFonts w:ascii="Arial" w:hAnsi="Arial" w:cs="Arial"/>
                            <w:i/>
                            <w:color w:val="161718" w:themeColor="text1"/>
                          </w:rPr>
                        </w:pPr>
                      </w:p>
                      <w:p w14:paraId="7B540D90"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62994BDD"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2E00558C"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5DDEA3C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413E649C" w14:textId="77777777" w:rsidR="0017691D" w:rsidRPr="00C807C2" w:rsidRDefault="0017691D" w:rsidP="00760CC3">
                        <w:pPr>
                          <w:spacing w:line="240" w:lineRule="auto"/>
                          <w:rPr>
                            <w:rFonts w:ascii="Arial" w:hAnsi="Arial" w:cs="Arial"/>
                            <w:i/>
                            <w:color w:val="161718" w:themeColor="text1"/>
                          </w:rPr>
                        </w:pPr>
                      </w:p>
                      <w:p w14:paraId="11A6818D" w14:textId="77777777" w:rsidR="0017691D" w:rsidRDefault="0017691D"/>
                      <w:p w14:paraId="60F16158" w14:textId="77777777" w:rsidR="0017691D" w:rsidRDefault="0017691D"/>
                      <w:p w14:paraId="3BC4BFA3"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5F899A6"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2D2B2915"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6BD3D1C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3824E178"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9EA8864" w14:textId="77777777" w:rsidR="0017691D" w:rsidRPr="008B0442" w:rsidRDefault="0017691D" w:rsidP="00760CC3">
                        <w:pPr>
                          <w:spacing w:line="240" w:lineRule="auto"/>
                          <w:rPr>
                            <w:rFonts w:cs="Arial"/>
                            <w:bCs/>
                            <w:color w:val="auto"/>
                            <w:sz w:val="24"/>
                            <w:szCs w:val="20"/>
                          </w:rPr>
                        </w:pPr>
                      </w:p>
                      <w:p w14:paraId="357F4F54"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70130BAD"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5B3D499"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7EEFC90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4FFFC40B" w14:textId="77777777" w:rsidR="0017691D" w:rsidRDefault="0017691D" w:rsidP="00760CC3">
                        <w:pPr>
                          <w:spacing w:line="240" w:lineRule="auto"/>
                          <w:rPr>
                            <w:rFonts w:ascii="Arial" w:hAnsi="Arial" w:cs="Arial"/>
                            <w:i/>
                            <w:color w:val="161718" w:themeColor="text1"/>
                          </w:rPr>
                        </w:pPr>
                      </w:p>
                      <w:p w14:paraId="2210C452"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8484DF6"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8E3BDD9"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23F6DB7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504E2F75" w14:textId="77777777" w:rsidR="0017691D" w:rsidRPr="00C807C2" w:rsidRDefault="0017691D" w:rsidP="00760CC3">
                        <w:pPr>
                          <w:spacing w:line="240" w:lineRule="auto"/>
                          <w:rPr>
                            <w:rFonts w:ascii="Arial" w:hAnsi="Arial" w:cs="Arial"/>
                            <w:i/>
                            <w:color w:val="161718" w:themeColor="text1"/>
                          </w:rPr>
                        </w:pPr>
                      </w:p>
                      <w:p w14:paraId="627F836D" w14:textId="77777777" w:rsidR="0017691D" w:rsidRDefault="0017691D"/>
                      <w:p w14:paraId="613A81A2"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C8C17D8"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457B73D6" w14:textId="77777777"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C17C5B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07CED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1963EFA" w14:textId="77777777" w:rsidR="0017691D" w:rsidRPr="008B0442" w:rsidRDefault="0017691D" w:rsidP="00760CC3">
                        <w:pPr>
                          <w:spacing w:line="240" w:lineRule="auto"/>
                          <w:rPr>
                            <w:rFonts w:cs="Arial"/>
                            <w:bCs/>
                            <w:color w:val="auto"/>
                            <w:sz w:val="24"/>
                            <w:szCs w:val="20"/>
                          </w:rPr>
                        </w:pPr>
                      </w:p>
                      <w:p w14:paraId="2BFB0438"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57DD9483"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A9739F5"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46975A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37675E39" w14:textId="77777777" w:rsidR="0017691D" w:rsidRDefault="0017691D" w:rsidP="00760CC3">
                        <w:pPr>
                          <w:spacing w:line="240" w:lineRule="auto"/>
                          <w:rPr>
                            <w:rFonts w:ascii="Arial" w:hAnsi="Arial" w:cs="Arial"/>
                            <w:i/>
                            <w:color w:val="161718" w:themeColor="text1"/>
                          </w:rPr>
                        </w:pPr>
                      </w:p>
                      <w:p w14:paraId="139689F3" w14:textId="77777777"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1136EF92"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39161AD"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7B5CCE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3273040B" w14:textId="77777777" w:rsidR="0017691D" w:rsidRPr="00C807C2" w:rsidRDefault="0017691D" w:rsidP="00760CC3">
                        <w:pPr>
                          <w:spacing w:line="240" w:lineRule="auto"/>
                          <w:rPr>
                            <w:rFonts w:ascii="Arial" w:hAnsi="Arial" w:cs="Arial"/>
                            <w:i/>
                            <w:color w:val="161718" w:themeColor="text1"/>
                          </w:rPr>
                        </w:pPr>
                      </w:p>
                      <w:p w14:paraId="016EF171" w14:textId="77777777" w:rsidR="0017691D" w:rsidRDefault="0017691D"/>
                      <w:p w14:paraId="0A8192E1"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7EC75E4" w14:textId="77777777" w:rsidR="0017691D" w:rsidRPr="00F0601B" w:rsidRDefault="0017691D"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5736F7D" w14:textId="454A3ED5" w:rsidR="0017691D" w:rsidRPr="008C4434" w:rsidRDefault="0017691D"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888E9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624F8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0190B3ED" w14:textId="77777777" w:rsidR="0017691D" w:rsidRPr="008B0442" w:rsidRDefault="0017691D" w:rsidP="00760CC3">
                        <w:pPr>
                          <w:spacing w:line="240" w:lineRule="auto"/>
                          <w:rPr>
                            <w:rFonts w:cs="Arial"/>
                            <w:bCs/>
                            <w:color w:val="auto"/>
                            <w:sz w:val="24"/>
                            <w:szCs w:val="20"/>
                          </w:rPr>
                        </w:pPr>
                      </w:p>
                      <w:p w14:paraId="27533715" w14:textId="4F5EE4BB"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3E74EC02" w14:textId="437C52B0"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68EE3BB" w14:textId="15EFD451"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52C3346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25BD56F7" w14:textId="77777777" w:rsidR="0017691D" w:rsidRDefault="0017691D" w:rsidP="00760CC3">
                        <w:pPr>
                          <w:spacing w:line="240" w:lineRule="auto"/>
                          <w:rPr>
                            <w:rFonts w:ascii="Arial" w:hAnsi="Arial" w:cs="Arial"/>
                            <w:i/>
                            <w:color w:val="161718" w:themeColor="text1"/>
                          </w:rPr>
                        </w:pPr>
                      </w:p>
                      <w:p w14:paraId="6BBE0085" w14:textId="6B0D9A33" w:rsidR="0017691D" w:rsidRPr="008B0442" w:rsidRDefault="0017691D"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326D065" w14:textId="77777777" w:rsidR="0017691D" w:rsidRPr="00D22ED3" w:rsidRDefault="0017691D"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3315AA0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61299C3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145A2473" w14:textId="77777777" w:rsidR="0017691D" w:rsidRPr="00C807C2" w:rsidRDefault="0017691D" w:rsidP="00760CC3">
                        <w:pPr>
                          <w:spacing w:line="240" w:lineRule="auto"/>
                          <w:rPr>
                            <w:rFonts w:ascii="Arial" w:hAnsi="Arial" w:cs="Arial"/>
                            <w:i/>
                            <w:color w:val="161718" w:themeColor="text1"/>
                          </w:rPr>
                        </w:pPr>
                      </w:p>
                    </w:txbxContent>
                  </v:textbox>
                </v:shape>
                <w10:wrap type="square" anchorx="margin"/>
              </v:group>
            </w:pict>
          </mc:Fallback>
        </mc:AlternateContent>
      </w:r>
      <w:bookmarkEnd w:id="4797"/>
      <w:bookmarkEnd w:id="4798"/>
      <w:bookmarkEnd w:id="4799"/>
    </w:p>
    <w:p w14:paraId="155A56EC" w14:textId="77777777" w:rsidR="00454FC4" w:rsidRDefault="00454FC4" w:rsidP="00A01EAB">
      <w:pPr>
        <w:rPr>
          <w:color w:val="auto"/>
          <w:sz w:val="24"/>
          <w:szCs w:val="24"/>
        </w:rPr>
      </w:pPr>
    </w:p>
    <w:p w14:paraId="17424E59" w14:textId="00D541BC" w:rsidR="00454FC4" w:rsidRDefault="00760CC3" w:rsidP="00A01EAB">
      <w:pPr>
        <w:rPr>
          <w:color w:val="auto"/>
          <w:sz w:val="24"/>
          <w:szCs w:val="24"/>
        </w:rPr>
      </w:pPr>
      <w:bookmarkStart w:id="4800" w:name="_Toc25223006"/>
      <w:r>
        <w:rPr>
          <w:rFonts w:ascii="Arial" w:hAnsi="Arial" w:cs="Arial"/>
          <w:noProof/>
          <w:color w:val="161718" w:themeColor="text1"/>
          <w:lang w:eastAsia="es-PE"/>
        </w:rPr>
        <w:lastRenderedPageBreak/>
        <mc:AlternateContent>
          <mc:Choice Requires="wpg">
            <w:drawing>
              <wp:anchor distT="0" distB="0" distL="114300" distR="114300" simplePos="0" relativeHeight="251776000" behindDoc="0" locked="0" layoutInCell="1" allowOverlap="1" wp14:anchorId="1BCD4202" wp14:editId="1C67A467">
                <wp:simplePos x="0" y="0"/>
                <wp:positionH relativeFrom="margin">
                  <wp:posOffset>-57150</wp:posOffset>
                </wp:positionH>
                <wp:positionV relativeFrom="paragraph">
                  <wp:posOffset>0</wp:posOffset>
                </wp:positionV>
                <wp:extent cx="6229350" cy="7581265"/>
                <wp:effectExtent l="0" t="0" r="19050" b="19685"/>
                <wp:wrapSquare wrapText="bothSides"/>
                <wp:docPr id="173" name="Grupo 173"/>
                <wp:cNvGraphicFramePr/>
                <a:graphic xmlns:a="http://schemas.openxmlformats.org/drawingml/2006/main">
                  <a:graphicData uri="http://schemas.microsoft.com/office/word/2010/wordprocessingGroup">
                    <wpg:wgp>
                      <wpg:cNvGrpSpPr/>
                      <wpg:grpSpPr>
                        <a:xfrm>
                          <a:off x="0" y="0"/>
                          <a:ext cx="6229350" cy="7581265"/>
                          <a:chOff x="0" y="0"/>
                          <a:chExt cx="6122353" cy="7530359"/>
                        </a:xfrm>
                      </wpg:grpSpPr>
                      <wpg:grpSp>
                        <wpg:cNvPr id="174" name="Group 13"/>
                        <wpg:cNvGrpSpPr/>
                        <wpg:grpSpPr>
                          <a:xfrm>
                            <a:off x="0" y="0"/>
                            <a:ext cx="6118649" cy="1776412"/>
                            <a:chOff x="0" y="0"/>
                            <a:chExt cx="6118649" cy="1067959"/>
                          </a:xfrm>
                        </wpg:grpSpPr>
                        <wps:wsp>
                          <wps:cNvPr id="175"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26F726AD"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2937A4F" w14:textId="77777777" w:rsidR="0017691D" w:rsidRDefault="0017691D"/>
                              <w:p w14:paraId="1EC82322"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EF8A1B2" w14:textId="77777777" w:rsidR="0017691D" w:rsidRDefault="0017691D"/>
                              <w:p w14:paraId="1E08D46E"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53CA2F51" w14:textId="77777777" w:rsidR="0017691D" w:rsidRDefault="0017691D"/>
                              <w:p w14:paraId="47109EC7"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4C8B88EA"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0106701"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304C5DB7" w14:textId="77777777" w:rsidR="0017691D" w:rsidRPr="00F83186" w:rsidRDefault="0017691D" w:rsidP="00760CC3">
                                <w:pPr>
                                  <w:rPr>
                                    <w:rFonts w:ascii="Arial" w:hAnsi="Arial" w:cs="Arial"/>
                                  </w:rPr>
                                </w:pPr>
                              </w:p>
                              <w:p w14:paraId="7CB412D6" w14:textId="77777777" w:rsidR="0017691D" w:rsidRPr="00F83186" w:rsidRDefault="0017691D" w:rsidP="00760CC3">
                                <w:pPr>
                                  <w:rPr>
                                    <w:rFonts w:ascii="Arial" w:hAnsi="Arial" w:cs="Arial"/>
                                  </w:rPr>
                                </w:pPr>
                              </w:p>
                              <w:p w14:paraId="2343A862" w14:textId="77777777" w:rsidR="0017691D" w:rsidRPr="00F83186" w:rsidRDefault="0017691D" w:rsidP="00760CC3">
                                <w:pPr>
                                  <w:rPr>
                                    <w:rFonts w:ascii="Arial" w:hAnsi="Arial" w:cs="Arial"/>
                                    <w:i/>
                                    <w:color w:val="161718" w:themeColor="text1"/>
                                  </w:rPr>
                                </w:pPr>
                              </w:p>
                              <w:p w14:paraId="759F8F31" w14:textId="77777777" w:rsidR="0017691D" w:rsidRDefault="0017691D"/>
                              <w:p w14:paraId="0545319B"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A8CC2E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51CF4BA" w14:textId="77777777" w:rsidR="0017691D" w:rsidRPr="00F83186" w:rsidRDefault="0017691D" w:rsidP="00760CC3">
                                <w:pPr>
                                  <w:rPr>
                                    <w:rFonts w:ascii="Arial" w:hAnsi="Arial" w:cs="Arial"/>
                                  </w:rPr>
                                </w:pPr>
                              </w:p>
                              <w:p w14:paraId="12E545E3" w14:textId="77777777" w:rsidR="0017691D" w:rsidRPr="00F83186" w:rsidRDefault="0017691D" w:rsidP="00760CC3">
                                <w:pPr>
                                  <w:rPr>
                                    <w:rFonts w:ascii="Arial" w:hAnsi="Arial" w:cs="Arial"/>
                                  </w:rPr>
                                </w:pPr>
                              </w:p>
                              <w:p w14:paraId="00B6BF6E" w14:textId="77777777" w:rsidR="0017691D" w:rsidRPr="00F83186" w:rsidRDefault="0017691D" w:rsidP="00760CC3">
                                <w:pPr>
                                  <w:rPr>
                                    <w:rFonts w:ascii="Arial" w:hAnsi="Arial" w:cs="Arial"/>
                                    <w:i/>
                                    <w:color w:val="161718" w:themeColor="text1"/>
                                  </w:rPr>
                                </w:pPr>
                              </w:p>
                              <w:p w14:paraId="7DDA87A5" w14:textId="77777777" w:rsidR="0017691D" w:rsidRDefault="0017691D"/>
                              <w:p w14:paraId="6B37EC38" w14:textId="4B7A7DAA"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5B6E1575"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2939FFC0" w14:textId="77777777" w:rsidR="0017691D" w:rsidRPr="00F83186" w:rsidRDefault="0017691D" w:rsidP="00760CC3">
                                <w:pPr>
                                  <w:rPr>
                                    <w:rFonts w:ascii="Arial" w:hAnsi="Arial" w:cs="Arial"/>
                                  </w:rPr>
                                </w:pPr>
                              </w:p>
                              <w:p w14:paraId="31151ED9" w14:textId="77777777" w:rsidR="0017691D" w:rsidRPr="00F83186" w:rsidRDefault="0017691D" w:rsidP="00760CC3">
                                <w:pPr>
                                  <w:rPr>
                                    <w:rFonts w:ascii="Arial" w:hAnsi="Arial" w:cs="Arial"/>
                                  </w:rPr>
                                </w:pPr>
                              </w:p>
                              <w:p w14:paraId="124D4A38" w14:textId="77777777" w:rsidR="0017691D" w:rsidRPr="00F83186" w:rsidRDefault="0017691D" w:rsidP="00760CC3">
                                <w:pPr>
                                  <w:rPr>
                                    <w:rFonts w:ascii="Arial" w:hAnsi="Arial" w:cs="Arial"/>
                                    <w:i/>
                                    <w:color w:val="161718" w:themeColor="text1"/>
                                  </w:rPr>
                                </w:pPr>
                              </w:p>
                              <w:p w14:paraId="3A250296" w14:textId="77777777" w:rsidR="0017691D" w:rsidRDefault="0017691D"/>
                              <w:p w14:paraId="63A82191" w14:textId="4B7A7DAA"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41C996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835190C" w14:textId="77777777" w:rsidR="0017691D" w:rsidRPr="00F83186" w:rsidRDefault="0017691D" w:rsidP="00760CC3">
                                <w:pPr>
                                  <w:rPr>
                                    <w:rFonts w:ascii="Arial" w:hAnsi="Arial" w:cs="Arial"/>
                                  </w:rPr>
                                </w:pPr>
                              </w:p>
                              <w:p w14:paraId="480EB009" w14:textId="77777777" w:rsidR="0017691D" w:rsidRPr="00F83186" w:rsidRDefault="0017691D" w:rsidP="00760CC3">
                                <w:pPr>
                                  <w:rPr>
                                    <w:rFonts w:ascii="Arial" w:hAnsi="Arial" w:cs="Arial"/>
                                  </w:rPr>
                                </w:pPr>
                              </w:p>
                              <w:p w14:paraId="76841877"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57C42B00" w14:textId="4B7A7DAA"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1BB2776B" w14:textId="77777777" w:rsidR="0017691D" w:rsidRPr="0078782C" w:rsidRDefault="0017691D" w:rsidP="00760CC3">
                                <w:pPr>
                                  <w:rPr>
                                    <w:rFonts w:ascii="Arial" w:hAnsi="Arial" w:cs="Arial"/>
                                  </w:rPr>
                                </w:pPr>
                              </w:p>
                              <w:p w14:paraId="289C043C" w14:textId="77777777" w:rsidR="0017691D" w:rsidRPr="0078782C" w:rsidRDefault="0017691D" w:rsidP="00760CC3">
                                <w:pPr>
                                  <w:rPr>
                                    <w:rFonts w:ascii="Arial" w:hAnsi="Arial" w:cs="Arial"/>
                                  </w:rPr>
                                </w:pPr>
                              </w:p>
                              <w:p w14:paraId="045B4CC4" w14:textId="77777777" w:rsidR="0017691D" w:rsidRPr="0078782C" w:rsidRDefault="0017691D" w:rsidP="00760CC3">
                                <w:pPr>
                                  <w:rPr>
                                    <w:rFonts w:ascii="Arial" w:hAnsi="Arial" w:cs="Arial"/>
                                    <w:i/>
                                    <w:color w:val="161718" w:themeColor="text1"/>
                                  </w:rPr>
                                </w:pPr>
                              </w:p>
                              <w:p w14:paraId="3D9C9BF3" w14:textId="77777777" w:rsidR="0017691D" w:rsidRDefault="0017691D"/>
                              <w:p w14:paraId="3C177B37"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6BDEC0D3" w14:textId="77777777" w:rsidR="0017691D" w:rsidRPr="0078782C" w:rsidRDefault="0017691D" w:rsidP="00760CC3">
                                <w:pPr>
                                  <w:rPr>
                                    <w:rFonts w:ascii="Arial" w:hAnsi="Arial" w:cs="Arial"/>
                                  </w:rPr>
                                </w:pPr>
                              </w:p>
                              <w:p w14:paraId="5B98424E" w14:textId="77777777" w:rsidR="0017691D" w:rsidRPr="0078782C" w:rsidRDefault="0017691D" w:rsidP="00760CC3">
                                <w:pPr>
                                  <w:rPr>
                                    <w:rFonts w:ascii="Arial" w:hAnsi="Arial" w:cs="Arial"/>
                                  </w:rPr>
                                </w:pPr>
                              </w:p>
                              <w:p w14:paraId="7B349AA6" w14:textId="77777777" w:rsidR="0017691D" w:rsidRPr="0078782C" w:rsidRDefault="0017691D" w:rsidP="00760CC3">
                                <w:pPr>
                                  <w:rPr>
                                    <w:rFonts w:ascii="Arial" w:hAnsi="Arial" w:cs="Arial"/>
                                    <w:i/>
                                    <w:color w:val="161718" w:themeColor="text1"/>
                                  </w:rPr>
                                </w:pPr>
                              </w:p>
                              <w:p w14:paraId="2C1DDD39" w14:textId="77777777" w:rsidR="0017691D" w:rsidRDefault="0017691D"/>
                              <w:p w14:paraId="62521BD0"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301F72C" w14:textId="77777777" w:rsidR="0017691D" w:rsidRPr="0078782C" w:rsidRDefault="0017691D" w:rsidP="00760CC3">
                                <w:pPr>
                                  <w:rPr>
                                    <w:rFonts w:ascii="Arial" w:hAnsi="Arial" w:cs="Arial"/>
                                  </w:rPr>
                                </w:pPr>
                              </w:p>
                              <w:p w14:paraId="7D740914" w14:textId="77777777" w:rsidR="0017691D" w:rsidRPr="0078782C" w:rsidRDefault="0017691D" w:rsidP="00760CC3">
                                <w:pPr>
                                  <w:rPr>
                                    <w:rFonts w:ascii="Arial" w:hAnsi="Arial" w:cs="Arial"/>
                                  </w:rPr>
                                </w:pPr>
                              </w:p>
                              <w:p w14:paraId="678D4A03" w14:textId="77777777" w:rsidR="0017691D" w:rsidRPr="0078782C" w:rsidRDefault="0017691D" w:rsidP="00760CC3">
                                <w:pPr>
                                  <w:rPr>
                                    <w:rFonts w:ascii="Arial" w:hAnsi="Arial" w:cs="Arial"/>
                                    <w:i/>
                                    <w:color w:val="161718" w:themeColor="text1"/>
                                  </w:rPr>
                                </w:pPr>
                              </w:p>
                              <w:p w14:paraId="325D4EB3" w14:textId="77777777" w:rsidR="0017691D" w:rsidRDefault="0017691D"/>
                              <w:p w14:paraId="44AB8D35"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4550D63" w14:textId="77777777" w:rsidR="0017691D" w:rsidRPr="0078782C" w:rsidRDefault="0017691D" w:rsidP="00760CC3">
                                <w:pPr>
                                  <w:rPr>
                                    <w:rFonts w:ascii="Arial" w:hAnsi="Arial" w:cs="Arial"/>
                                  </w:rPr>
                                </w:pPr>
                              </w:p>
                              <w:p w14:paraId="4DEF4E5B" w14:textId="77777777" w:rsidR="0017691D" w:rsidRPr="0078782C" w:rsidRDefault="0017691D" w:rsidP="00760CC3">
                                <w:pPr>
                                  <w:rPr>
                                    <w:rFonts w:ascii="Arial" w:hAnsi="Arial" w:cs="Arial"/>
                                  </w:rPr>
                                </w:pPr>
                              </w:p>
                              <w:p w14:paraId="709DC628"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57BCC81D"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055E85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7ABE0E7D" w14:textId="77777777" w:rsidR="0017691D" w:rsidRPr="0078782C" w:rsidRDefault="0017691D" w:rsidP="00760CC3">
                                <w:pPr>
                                  <w:rPr>
                                    <w:rFonts w:ascii="Arial" w:hAnsi="Arial" w:cs="Arial"/>
                                  </w:rPr>
                                </w:pPr>
                              </w:p>
                              <w:p w14:paraId="683ED1E9" w14:textId="77777777" w:rsidR="0017691D" w:rsidRPr="0078782C" w:rsidRDefault="0017691D" w:rsidP="00760CC3">
                                <w:pPr>
                                  <w:rPr>
                                    <w:rFonts w:ascii="Arial" w:hAnsi="Arial" w:cs="Arial"/>
                                    <w:i/>
                                    <w:color w:val="161718" w:themeColor="text1"/>
                                  </w:rPr>
                                </w:pPr>
                              </w:p>
                              <w:p w14:paraId="4D07D3A6" w14:textId="77777777" w:rsidR="0017691D" w:rsidRDefault="0017691D"/>
                              <w:p w14:paraId="404F78BF"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3D81160"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531F6F7C" w14:textId="77777777" w:rsidR="0017691D" w:rsidRPr="0078782C" w:rsidRDefault="0017691D" w:rsidP="00760CC3">
                                <w:pPr>
                                  <w:rPr>
                                    <w:rFonts w:ascii="Arial" w:hAnsi="Arial" w:cs="Arial"/>
                                  </w:rPr>
                                </w:pPr>
                              </w:p>
                              <w:p w14:paraId="7804B931" w14:textId="77777777" w:rsidR="0017691D" w:rsidRPr="0078782C" w:rsidRDefault="0017691D" w:rsidP="00760CC3">
                                <w:pPr>
                                  <w:rPr>
                                    <w:rFonts w:ascii="Arial" w:hAnsi="Arial" w:cs="Arial"/>
                                    <w:i/>
                                    <w:color w:val="161718" w:themeColor="text1"/>
                                  </w:rPr>
                                </w:pPr>
                              </w:p>
                              <w:p w14:paraId="68418223" w14:textId="77777777" w:rsidR="0017691D" w:rsidRDefault="0017691D"/>
                              <w:p w14:paraId="7932B03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89EFEAE"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769D24D0" w14:textId="77777777" w:rsidR="0017691D" w:rsidRPr="0078782C" w:rsidRDefault="0017691D" w:rsidP="00760CC3">
                                <w:pPr>
                                  <w:rPr>
                                    <w:rFonts w:ascii="Arial" w:hAnsi="Arial" w:cs="Arial"/>
                                  </w:rPr>
                                </w:pPr>
                              </w:p>
                              <w:p w14:paraId="059A23F8" w14:textId="77777777" w:rsidR="0017691D" w:rsidRPr="0078782C" w:rsidRDefault="0017691D" w:rsidP="00760CC3">
                                <w:pPr>
                                  <w:rPr>
                                    <w:rFonts w:ascii="Arial" w:hAnsi="Arial" w:cs="Arial"/>
                                    <w:i/>
                                    <w:color w:val="161718" w:themeColor="text1"/>
                                  </w:rPr>
                                </w:pPr>
                              </w:p>
                              <w:p w14:paraId="0562A3DC" w14:textId="77777777" w:rsidR="0017691D" w:rsidRDefault="0017691D"/>
                              <w:p w14:paraId="6FC7E93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34AA00C" w14:textId="10B45D75"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40EAC7B2" w14:textId="77777777" w:rsidR="0017691D" w:rsidRPr="0078782C" w:rsidRDefault="0017691D" w:rsidP="00760CC3">
                                <w:pPr>
                                  <w:rPr>
                                    <w:rFonts w:ascii="Arial" w:hAnsi="Arial" w:cs="Arial"/>
                                  </w:rPr>
                                </w:pPr>
                              </w:p>
                              <w:p w14:paraId="09FBE19E"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 name="Text Box 19"/>
                        <wps:cNvSpPr txBox="1"/>
                        <wps:spPr>
                          <a:xfrm>
                            <a:off x="4763" y="1776278"/>
                            <a:ext cx="6117590" cy="5754081"/>
                          </a:xfrm>
                          <a:prstGeom prst="rect">
                            <a:avLst/>
                          </a:prstGeom>
                          <a:solidFill>
                            <a:schemeClr val="lt1"/>
                          </a:solidFill>
                          <a:ln w="6350">
                            <a:solidFill>
                              <a:schemeClr val="bg2">
                                <a:lumMod val="50000"/>
                              </a:schemeClr>
                            </a:solidFill>
                          </a:ln>
                        </wps:spPr>
                        <wps:txbx>
                          <w:txbxContent>
                            <w:p w14:paraId="388280CF"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194620A"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3481CF22"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2F4195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197D7A69"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DCDCECE" w14:textId="77777777" w:rsidR="0017691D" w:rsidRDefault="0017691D" w:rsidP="00760CC3">
                              <w:pPr>
                                <w:spacing w:line="240" w:lineRule="auto"/>
                                <w:rPr>
                                  <w:rFonts w:cs="Arial"/>
                                  <w:bCs/>
                                  <w:color w:val="auto"/>
                                  <w:sz w:val="24"/>
                                  <w:szCs w:val="20"/>
                                </w:rPr>
                              </w:pPr>
                            </w:p>
                            <w:p w14:paraId="5B83ABAC"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655DC29E"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001F2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4B73F3A"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5019925" w14:textId="77777777" w:rsidR="0017691D" w:rsidRDefault="0017691D" w:rsidP="00760CC3">
                              <w:pPr>
                                <w:spacing w:line="240" w:lineRule="auto"/>
                                <w:rPr>
                                  <w:rFonts w:cs="Arial"/>
                                  <w:bCs/>
                                  <w:color w:val="auto"/>
                                  <w:sz w:val="24"/>
                                  <w:szCs w:val="20"/>
                                </w:rPr>
                              </w:pPr>
                            </w:p>
                            <w:p w14:paraId="195CEAB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1CA488BB"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6F1E2E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73DD34D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08409EBB" w14:textId="77777777" w:rsidR="0017691D" w:rsidRDefault="0017691D" w:rsidP="00760CC3">
                              <w:pPr>
                                <w:spacing w:line="240" w:lineRule="auto"/>
                                <w:rPr>
                                  <w:rFonts w:cs="Arial"/>
                                  <w:bCs/>
                                  <w:color w:val="auto"/>
                                  <w:sz w:val="24"/>
                                  <w:szCs w:val="20"/>
                                </w:rPr>
                              </w:pPr>
                            </w:p>
                            <w:p w14:paraId="32162D33" w14:textId="77777777" w:rsidR="0017691D" w:rsidRPr="008B0442" w:rsidRDefault="0017691D" w:rsidP="00760CC3">
                              <w:pPr>
                                <w:spacing w:line="240" w:lineRule="auto"/>
                                <w:rPr>
                                  <w:rFonts w:cs="Arial"/>
                                  <w:bCs/>
                                  <w:color w:val="auto"/>
                                  <w:sz w:val="24"/>
                                  <w:szCs w:val="20"/>
                                </w:rPr>
                              </w:pPr>
                            </w:p>
                            <w:p w14:paraId="17D0B906" w14:textId="77777777" w:rsidR="0017691D" w:rsidRPr="00C807C2" w:rsidRDefault="0017691D" w:rsidP="00760CC3">
                              <w:pPr>
                                <w:rPr>
                                  <w:rFonts w:ascii="Arial" w:hAnsi="Arial" w:cs="Arial"/>
                                  <w:i/>
                                  <w:color w:val="161718" w:themeColor="text1"/>
                                </w:rPr>
                              </w:pPr>
                            </w:p>
                            <w:p w14:paraId="3D56D733" w14:textId="77777777" w:rsidR="0017691D" w:rsidRDefault="0017691D"/>
                            <w:p w14:paraId="478A85F6"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41FE51"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06C63C00"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DF885E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423671D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DBB4843" w14:textId="77777777" w:rsidR="0017691D" w:rsidRDefault="0017691D" w:rsidP="00760CC3">
                              <w:pPr>
                                <w:spacing w:line="240" w:lineRule="auto"/>
                                <w:rPr>
                                  <w:rFonts w:cs="Arial"/>
                                  <w:bCs/>
                                  <w:color w:val="auto"/>
                                  <w:sz w:val="24"/>
                                  <w:szCs w:val="20"/>
                                </w:rPr>
                              </w:pPr>
                            </w:p>
                            <w:p w14:paraId="54CFFA6B"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49C6D108"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B4E0AE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2C05287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CED5FE0" w14:textId="77777777" w:rsidR="0017691D" w:rsidRDefault="0017691D" w:rsidP="00760CC3">
                              <w:pPr>
                                <w:spacing w:line="240" w:lineRule="auto"/>
                                <w:rPr>
                                  <w:rFonts w:cs="Arial"/>
                                  <w:bCs/>
                                  <w:color w:val="auto"/>
                                  <w:sz w:val="24"/>
                                  <w:szCs w:val="20"/>
                                </w:rPr>
                              </w:pPr>
                            </w:p>
                            <w:p w14:paraId="1983F2A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76001E05"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D8C989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15C756A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1B538D73" w14:textId="77777777" w:rsidR="0017691D" w:rsidRDefault="0017691D" w:rsidP="00760CC3">
                              <w:pPr>
                                <w:spacing w:line="240" w:lineRule="auto"/>
                                <w:rPr>
                                  <w:rFonts w:cs="Arial"/>
                                  <w:bCs/>
                                  <w:color w:val="auto"/>
                                  <w:sz w:val="24"/>
                                  <w:szCs w:val="20"/>
                                </w:rPr>
                              </w:pPr>
                            </w:p>
                            <w:p w14:paraId="6F662D45" w14:textId="77777777" w:rsidR="0017691D" w:rsidRPr="008B0442" w:rsidRDefault="0017691D" w:rsidP="00760CC3">
                              <w:pPr>
                                <w:spacing w:line="240" w:lineRule="auto"/>
                                <w:rPr>
                                  <w:rFonts w:cs="Arial"/>
                                  <w:bCs/>
                                  <w:color w:val="auto"/>
                                  <w:sz w:val="24"/>
                                  <w:szCs w:val="20"/>
                                </w:rPr>
                              </w:pPr>
                            </w:p>
                            <w:p w14:paraId="3DE3AE9F" w14:textId="77777777" w:rsidR="0017691D" w:rsidRPr="00C807C2" w:rsidRDefault="0017691D" w:rsidP="00760CC3">
                              <w:pPr>
                                <w:rPr>
                                  <w:rFonts w:ascii="Arial" w:hAnsi="Arial" w:cs="Arial"/>
                                  <w:i/>
                                  <w:color w:val="161718" w:themeColor="text1"/>
                                </w:rPr>
                              </w:pPr>
                            </w:p>
                            <w:p w14:paraId="62AEDBA8" w14:textId="77777777" w:rsidR="0017691D" w:rsidRDefault="0017691D"/>
                            <w:p w14:paraId="33F5EAE2"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C40AE5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586C9844"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1A5B1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632675B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5801726" w14:textId="77777777" w:rsidR="0017691D" w:rsidRDefault="0017691D" w:rsidP="00760CC3">
                              <w:pPr>
                                <w:spacing w:line="240" w:lineRule="auto"/>
                                <w:rPr>
                                  <w:rFonts w:cs="Arial"/>
                                  <w:bCs/>
                                  <w:color w:val="auto"/>
                                  <w:sz w:val="24"/>
                                  <w:szCs w:val="20"/>
                                </w:rPr>
                              </w:pPr>
                            </w:p>
                            <w:p w14:paraId="2E04E2D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0C7E8036"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C095D0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3E41AA7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83616A8" w14:textId="77777777" w:rsidR="0017691D" w:rsidRDefault="0017691D" w:rsidP="00760CC3">
                              <w:pPr>
                                <w:spacing w:line="240" w:lineRule="auto"/>
                                <w:rPr>
                                  <w:rFonts w:cs="Arial"/>
                                  <w:bCs/>
                                  <w:color w:val="auto"/>
                                  <w:sz w:val="24"/>
                                  <w:szCs w:val="20"/>
                                </w:rPr>
                              </w:pPr>
                            </w:p>
                            <w:p w14:paraId="4E103366"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5E90C05F"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230E11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583719D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54E871FA" w14:textId="77777777" w:rsidR="0017691D" w:rsidRDefault="0017691D" w:rsidP="00760CC3">
                              <w:pPr>
                                <w:spacing w:line="240" w:lineRule="auto"/>
                                <w:rPr>
                                  <w:rFonts w:cs="Arial"/>
                                  <w:bCs/>
                                  <w:color w:val="auto"/>
                                  <w:sz w:val="24"/>
                                  <w:szCs w:val="20"/>
                                </w:rPr>
                              </w:pPr>
                            </w:p>
                            <w:p w14:paraId="74696839" w14:textId="77777777" w:rsidR="0017691D" w:rsidRPr="008B0442" w:rsidRDefault="0017691D" w:rsidP="00760CC3">
                              <w:pPr>
                                <w:spacing w:line="240" w:lineRule="auto"/>
                                <w:rPr>
                                  <w:rFonts w:cs="Arial"/>
                                  <w:bCs/>
                                  <w:color w:val="auto"/>
                                  <w:sz w:val="24"/>
                                  <w:szCs w:val="20"/>
                                </w:rPr>
                              </w:pPr>
                            </w:p>
                            <w:p w14:paraId="0AD03BD6" w14:textId="77777777" w:rsidR="0017691D" w:rsidRPr="00C807C2" w:rsidRDefault="0017691D" w:rsidP="00760CC3">
                              <w:pPr>
                                <w:rPr>
                                  <w:rFonts w:ascii="Arial" w:hAnsi="Arial" w:cs="Arial"/>
                                  <w:i/>
                                  <w:color w:val="161718" w:themeColor="text1"/>
                                </w:rPr>
                              </w:pPr>
                            </w:p>
                            <w:p w14:paraId="71942E39" w14:textId="77777777" w:rsidR="0017691D" w:rsidRDefault="0017691D"/>
                            <w:p w14:paraId="1F0B17BB"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79A36A8"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422F76B7"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31EA205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DE7D650"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4215AF0D" w14:textId="77777777" w:rsidR="0017691D" w:rsidRDefault="0017691D" w:rsidP="00760CC3">
                              <w:pPr>
                                <w:spacing w:line="240" w:lineRule="auto"/>
                                <w:rPr>
                                  <w:rFonts w:cs="Arial"/>
                                  <w:bCs/>
                                  <w:color w:val="auto"/>
                                  <w:sz w:val="24"/>
                                  <w:szCs w:val="20"/>
                                </w:rPr>
                              </w:pPr>
                            </w:p>
                            <w:p w14:paraId="54E96674"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190C5D17"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0A5BF2E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04816C1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41BA934" w14:textId="77777777" w:rsidR="0017691D" w:rsidRDefault="0017691D" w:rsidP="00760CC3">
                              <w:pPr>
                                <w:spacing w:line="240" w:lineRule="auto"/>
                                <w:rPr>
                                  <w:rFonts w:cs="Arial"/>
                                  <w:bCs/>
                                  <w:color w:val="auto"/>
                                  <w:sz w:val="24"/>
                                  <w:szCs w:val="20"/>
                                </w:rPr>
                              </w:pPr>
                            </w:p>
                            <w:p w14:paraId="643738B5" w14:textId="31E696C5"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35876BAB"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273A58E3" w14:textId="168785ED"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0470C72C"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75959A21" w14:textId="77777777" w:rsidR="0017691D" w:rsidRDefault="0017691D" w:rsidP="00760CC3">
                              <w:pPr>
                                <w:spacing w:line="240" w:lineRule="auto"/>
                                <w:rPr>
                                  <w:rFonts w:cs="Arial"/>
                                  <w:bCs/>
                                  <w:color w:val="auto"/>
                                  <w:sz w:val="24"/>
                                  <w:szCs w:val="20"/>
                                </w:rPr>
                              </w:pPr>
                            </w:p>
                            <w:p w14:paraId="0746D835" w14:textId="77777777" w:rsidR="0017691D" w:rsidRPr="008B0442" w:rsidRDefault="0017691D" w:rsidP="00760CC3">
                              <w:pPr>
                                <w:spacing w:line="240" w:lineRule="auto"/>
                                <w:rPr>
                                  <w:rFonts w:cs="Arial"/>
                                  <w:bCs/>
                                  <w:color w:val="auto"/>
                                  <w:sz w:val="24"/>
                                  <w:szCs w:val="20"/>
                                </w:rPr>
                              </w:pPr>
                            </w:p>
                            <w:p w14:paraId="43E1123D" w14:textId="77777777" w:rsidR="0017691D" w:rsidRPr="00C807C2"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CD4202" id="Grupo 173" o:spid="_x0000_s1053" style="position:absolute;margin-left:-4.5pt;margin-top:0;width:490.5pt;height:596.95pt;z-index:251776000;mso-position-horizontal-relative:margin;mso-position-vertical-relative:text;mso-width-relative:margin;mso-height-relative:margin" coordsize="61223,75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">
                <v:group id="Group 13" o:spid="_x0000_s1054"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_x0000_s1055"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" fillcolor="white [3201]" strokecolor="#6e7277 [1614]" strokeweight=".5pt">
                    <v:textbox>
                      <w:txbxContent>
                        <w:p w14:paraId="26F726AD"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2937A4F" w14:textId="77777777" w:rsidR="0017691D" w:rsidRDefault="0017691D"/>
                        <w:p w14:paraId="1EC82322"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EF8A1B2" w14:textId="77777777" w:rsidR="0017691D" w:rsidRDefault="0017691D"/>
                        <w:p w14:paraId="1E08D46E"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53CA2F51" w14:textId="77777777" w:rsidR="0017691D" w:rsidRDefault="0017691D"/>
                        <w:p w14:paraId="47109EC7" w14:textId="77777777" w:rsidR="0017691D"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txbxContent>
                    </v:textbox>
                  </v:shape>
                  <v:shape id="Text Box 9" o:spid="_x0000_s1056"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" fillcolor="white [3201]" strokecolor="#6e7277 [1614]" strokeweight=".5pt">
                    <v:textbox>
                      <w:txbxContent>
                        <w:p w14:paraId="4C8B88EA"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0106701"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304C5DB7" w14:textId="77777777" w:rsidR="0017691D" w:rsidRPr="00F83186" w:rsidRDefault="0017691D" w:rsidP="00760CC3">
                          <w:pPr>
                            <w:rPr>
                              <w:rFonts w:ascii="Arial" w:hAnsi="Arial" w:cs="Arial"/>
                            </w:rPr>
                          </w:pPr>
                        </w:p>
                        <w:p w14:paraId="7CB412D6" w14:textId="77777777" w:rsidR="0017691D" w:rsidRPr="00F83186" w:rsidRDefault="0017691D" w:rsidP="00760CC3">
                          <w:pPr>
                            <w:rPr>
                              <w:rFonts w:ascii="Arial" w:hAnsi="Arial" w:cs="Arial"/>
                            </w:rPr>
                          </w:pPr>
                        </w:p>
                        <w:p w14:paraId="2343A862" w14:textId="77777777" w:rsidR="0017691D" w:rsidRPr="00F83186" w:rsidRDefault="0017691D" w:rsidP="00760CC3">
                          <w:pPr>
                            <w:rPr>
                              <w:rFonts w:ascii="Arial" w:hAnsi="Arial" w:cs="Arial"/>
                              <w:i/>
                              <w:color w:val="161718" w:themeColor="text1"/>
                            </w:rPr>
                          </w:pPr>
                        </w:p>
                        <w:p w14:paraId="759F8F31" w14:textId="77777777" w:rsidR="0017691D" w:rsidRDefault="0017691D"/>
                        <w:p w14:paraId="0545319B"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A8CC2E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51CF4BA" w14:textId="77777777" w:rsidR="0017691D" w:rsidRPr="00F83186" w:rsidRDefault="0017691D" w:rsidP="00760CC3">
                          <w:pPr>
                            <w:rPr>
                              <w:rFonts w:ascii="Arial" w:hAnsi="Arial" w:cs="Arial"/>
                            </w:rPr>
                          </w:pPr>
                        </w:p>
                        <w:p w14:paraId="12E545E3" w14:textId="77777777" w:rsidR="0017691D" w:rsidRPr="00F83186" w:rsidRDefault="0017691D" w:rsidP="00760CC3">
                          <w:pPr>
                            <w:rPr>
                              <w:rFonts w:ascii="Arial" w:hAnsi="Arial" w:cs="Arial"/>
                            </w:rPr>
                          </w:pPr>
                        </w:p>
                        <w:p w14:paraId="00B6BF6E" w14:textId="77777777" w:rsidR="0017691D" w:rsidRPr="00F83186" w:rsidRDefault="0017691D" w:rsidP="00760CC3">
                          <w:pPr>
                            <w:rPr>
                              <w:rFonts w:ascii="Arial" w:hAnsi="Arial" w:cs="Arial"/>
                              <w:i/>
                              <w:color w:val="161718" w:themeColor="text1"/>
                            </w:rPr>
                          </w:pPr>
                        </w:p>
                        <w:p w14:paraId="7DDA87A5" w14:textId="77777777" w:rsidR="0017691D" w:rsidRDefault="0017691D"/>
                        <w:p w14:paraId="6B37EC38" w14:textId="4B7A7DAA"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5B6E1575"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2939FFC0" w14:textId="77777777" w:rsidR="0017691D" w:rsidRPr="00F83186" w:rsidRDefault="0017691D" w:rsidP="00760CC3">
                          <w:pPr>
                            <w:rPr>
                              <w:rFonts w:ascii="Arial" w:hAnsi="Arial" w:cs="Arial"/>
                            </w:rPr>
                          </w:pPr>
                        </w:p>
                        <w:p w14:paraId="31151ED9" w14:textId="77777777" w:rsidR="0017691D" w:rsidRPr="00F83186" w:rsidRDefault="0017691D" w:rsidP="00760CC3">
                          <w:pPr>
                            <w:rPr>
                              <w:rFonts w:ascii="Arial" w:hAnsi="Arial" w:cs="Arial"/>
                            </w:rPr>
                          </w:pPr>
                        </w:p>
                        <w:p w14:paraId="124D4A38" w14:textId="77777777" w:rsidR="0017691D" w:rsidRPr="00F83186" w:rsidRDefault="0017691D" w:rsidP="00760CC3">
                          <w:pPr>
                            <w:rPr>
                              <w:rFonts w:ascii="Arial" w:hAnsi="Arial" w:cs="Arial"/>
                              <w:i/>
                              <w:color w:val="161718" w:themeColor="text1"/>
                            </w:rPr>
                          </w:pPr>
                        </w:p>
                        <w:p w14:paraId="3A250296" w14:textId="77777777" w:rsidR="0017691D" w:rsidRDefault="0017691D"/>
                        <w:p w14:paraId="63A82191" w14:textId="4B7A7DAA"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41C996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835190C" w14:textId="77777777" w:rsidR="0017691D" w:rsidRPr="00F83186" w:rsidRDefault="0017691D" w:rsidP="00760CC3">
                          <w:pPr>
                            <w:rPr>
                              <w:rFonts w:ascii="Arial" w:hAnsi="Arial" w:cs="Arial"/>
                            </w:rPr>
                          </w:pPr>
                        </w:p>
                        <w:p w14:paraId="480EB009" w14:textId="77777777" w:rsidR="0017691D" w:rsidRPr="00F83186" w:rsidRDefault="0017691D" w:rsidP="00760CC3">
                          <w:pPr>
                            <w:rPr>
                              <w:rFonts w:ascii="Arial" w:hAnsi="Arial" w:cs="Arial"/>
                            </w:rPr>
                          </w:pPr>
                        </w:p>
                        <w:p w14:paraId="76841877" w14:textId="77777777" w:rsidR="0017691D" w:rsidRPr="00F83186" w:rsidRDefault="0017691D" w:rsidP="00760CC3">
                          <w:pPr>
                            <w:rPr>
                              <w:rFonts w:ascii="Arial" w:hAnsi="Arial" w:cs="Arial"/>
                              <w:i/>
                              <w:color w:val="161718" w:themeColor="text1"/>
                            </w:rPr>
                          </w:pPr>
                        </w:p>
                      </w:txbxContent>
                    </v:textbox>
                  </v:shape>
                  <v:shape id="Text Box 10" o:spid="_x0000_s1057"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" fillcolor="white [3201]" strokecolor="#6e7277 [1614]" strokeweight=".5pt">
                    <v:textbox>
                      <w:txbxContent>
                        <w:p w14:paraId="57C42B00" w14:textId="4B7A7DAA"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1BB2776B" w14:textId="77777777" w:rsidR="0017691D" w:rsidRPr="0078782C" w:rsidRDefault="0017691D" w:rsidP="00760CC3">
                          <w:pPr>
                            <w:rPr>
                              <w:rFonts w:ascii="Arial" w:hAnsi="Arial" w:cs="Arial"/>
                            </w:rPr>
                          </w:pPr>
                        </w:p>
                        <w:p w14:paraId="289C043C" w14:textId="77777777" w:rsidR="0017691D" w:rsidRPr="0078782C" w:rsidRDefault="0017691D" w:rsidP="00760CC3">
                          <w:pPr>
                            <w:rPr>
                              <w:rFonts w:ascii="Arial" w:hAnsi="Arial" w:cs="Arial"/>
                            </w:rPr>
                          </w:pPr>
                        </w:p>
                        <w:p w14:paraId="045B4CC4" w14:textId="77777777" w:rsidR="0017691D" w:rsidRPr="0078782C" w:rsidRDefault="0017691D" w:rsidP="00760CC3">
                          <w:pPr>
                            <w:rPr>
                              <w:rFonts w:ascii="Arial" w:hAnsi="Arial" w:cs="Arial"/>
                              <w:i/>
                              <w:color w:val="161718" w:themeColor="text1"/>
                            </w:rPr>
                          </w:pPr>
                        </w:p>
                        <w:p w14:paraId="3D9C9BF3" w14:textId="77777777" w:rsidR="0017691D" w:rsidRDefault="0017691D"/>
                        <w:p w14:paraId="3C177B37"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6BDEC0D3" w14:textId="77777777" w:rsidR="0017691D" w:rsidRPr="0078782C" w:rsidRDefault="0017691D" w:rsidP="00760CC3">
                          <w:pPr>
                            <w:rPr>
                              <w:rFonts w:ascii="Arial" w:hAnsi="Arial" w:cs="Arial"/>
                            </w:rPr>
                          </w:pPr>
                        </w:p>
                        <w:p w14:paraId="5B98424E" w14:textId="77777777" w:rsidR="0017691D" w:rsidRPr="0078782C" w:rsidRDefault="0017691D" w:rsidP="00760CC3">
                          <w:pPr>
                            <w:rPr>
                              <w:rFonts w:ascii="Arial" w:hAnsi="Arial" w:cs="Arial"/>
                            </w:rPr>
                          </w:pPr>
                        </w:p>
                        <w:p w14:paraId="7B349AA6" w14:textId="77777777" w:rsidR="0017691D" w:rsidRPr="0078782C" w:rsidRDefault="0017691D" w:rsidP="00760CC3">
                          <w:pPr>
                            <w:rPr>
                              <w:rFonts w:ascii="Arial" w:hAnsi="Arial" w:cs="Arial"/>
                              <w:i/>
                              <w:color w:val="161718" w:themeColor="text1"/>
                            </w:rPr>
                          </w:pPr>
                        </w:p>
                        <w:p w14:paraId="2C1DDD39" w14:textId="77777777" w:rsidR="0017691D" w:rsidRDefault="0017691D"/>
                        <w:p w14:paraId="62521BD0"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301F72C" w14:textId="77777777" w:rsidR="0017691D" w:rsidRPr="0078782C" w:rsidRDefault="0017691D" w:rsidP="00760CC3">
                          <w:pPr>
                            <w:rPr>
                              <w:rFonts w:ascii="Arial" w:hAnsi="Arial" w:cs="Arial"/>
                            </w:rPr>
                          </w:pPr>
                        </w:p>
                        <w:p w14:paraId="7D740914" w14:textId="77777777" w:rsidR="0017691D" w:rsidRPr="0078782C" w:rsidRDefault="0017691D" w:rsidP="00760CC3">
                          <w:pPr>
                            <w:rPr>
                              <w:rFonts w:ascii="Arial" w:hAnsi="Arial" w:cs="Arial"/>
                            </w:rPr>
                          </w:pPr>
                        </w:p>
                        <w:p w14:paraId="678D4A03" w14:textId="77777777" w:rsidR="0017691D" w:rsidRPr="0078782C" w:rsidRDefault="0017691D" w:rsidP="00760CC3">
                          <w:pPr>
                            <w:rPr>
                              <w:rFonts w:ascii="Arial" w:hAnsi="Arial" w:cs="Arial"/>
                              <w:i/>
                              <w:color w:val="161718" w:themeColor="text1"/>
                            </w:rPr>
                          </w:pPr>
                        </w:p>
                        <w:p w14:paraId="325D4EB3" w14:textId="77777777" w:rsidR="0017691D" w:rsidRDefault="0017691D"/>
                        <w:p w14:paraId="44AB8D35"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4550D63" w14:textId="77777777" w:rsidR="0017691D" w:rsidRPr="0078782C" w:rsidRDefault="0017691D" w:rsidP="00760CC3">
                          <w:pPr>
                            <w:rPr>
                              <w:rFonts w:ascii="Arial" w:hAnsi="Arial" w:cs="Arial"/>
                            </w:rPr>
                          </w:pPr>
                        </w:p>
                        <w:p w14:paraId="4DEF4E5B" w14:textId="77777777" w:rsidR="0017691D" w:rsidRPr="0078782C" w:rsidRDefault="0017691D" w:rsidP="00760CC3">
                          <w:pPr>
                            <w:rPr>
                              <w:rFonts w:ascii="Arial" w:hAnsi="Arial" w:cs="Arial"/>
                            </w:rPr>
                          </w:pPr>
                        </w:p>
                        <w:p w14:paraId="709DC628" w14:textId="77777777" w:rsidR="0017691D" w:rsidRPr="0078782C" w:rsidRDefault="0017691D" w:rsidP="00760CC3">
                          <w:pPr>
                            <w:rPr>
                              <w:rFonts w:ascii="Arial" w:hAnsi="Arial" w:cs="Arial"/>
                              <w:i/>
                              <w:color w:val="161718" w:themeColor="text1"/>
                            </w:rPr>
                          </w:pPr>
                        </w:p>
                      </w:txbxContent>
                    </v:textbox>
                  </v:shape>
                  <v:shape id="Text Box 11" o:spid="_x0000_s1058"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" fillcolor="white [3201]" strokecolor="#6e7277 [1614]" strokeweight=".5pt">
                    <v:textbox>
                      <w:txbxContent>
                        <w:p w14:paraId="57BCC81D"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055E85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7ABE0E7D" w14:textId="77777777" w:rsidR="0017691D" w:rsidRPr="0078782C" w:rsidRDefault="0017691D" w:rsidP="00760CC3">
                          <w:pPr>
                            <w:rPr>
                              <w:rFonts w:ascii="Arial" w:hAnsi="Arial" w:cs="Arial"/>
                            </w:rPr>
                          </w:pPr>
                        </w:p>
                        <w:p w14:paraId="683ED1E9" w14:textId="77777777" w:rsidR="0017691D" w:rsidRPr="0078782C" w:rsidRDefault="0017691D" w:rsidP="00760CC3">
                          <w:pPr>
                            <w:rPr>
                              <w:rFonts w:ascii="Arial" w:hAnsi="Arial" w:cs="Arial"/>
                              <w:i/>
                              <w:color w:val="161718" w:themeColor="text1"/>
                            </w:rPr>
                          </w:pPr>
                        </w:p>
                        <w:p w14:paraId="4D07D3A6" w14:textId="77777777" w:rsidR="0017691D" w:rsidRDefault="0017691D"/>
                        <w:p w14:paraId="404F78BF"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3D81160"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531F6F7C" w14:textId="77777777" w:rsidR="0017691D" w:rsidRPr="0078782C" w:rsidRDefault="0017691D" w:rsidP="00760CC3">
                          <w:pPr>
                            <w:rPr>
                              <w:rFonts w:ascii="Arial" w:hAnsi="Arial" w:cs="Arial"/>
                            </w:rPr>
                          </w:pPr>
                        </w:p>
                        <w:p w14:paraId="7804B931" w14:textId="77777777" w:rsidR="0017691D" w:rsidRPr="0078782C" w:rsidRDefault="0017691D" w:rsidP="00760CC3">
                          <w:pPr>
                            <w:rPr>
                              <w:rFonts w:ascii="Arial" w:hAnsi="Arial" w:cs="Arial"/>
                              <w:i/>
                              <w:color w:val="161718" w:themeColor="text1"/>
                            </w:rPr>
                          </w:pPr>
                        </w:p>
                        <w:p w14:paraId="68418223" w14:textId="77777777" w:rsidR="0017691D" w:rsidRDefault="0017691D"/>
                        <w:p w14:paraId="7932B03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89EFEAE"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769D24D0" w14:textId="77777777" w:rsidR="0017691D" w:rsidRPr="0078782C" w:rsidRDefault="0017691D" w:rsidP="00760CC3">
                          <w:pPr>
                            <w:rPr>
                              <w:rFonts w:ascii="Arial" w:hAnsi="Arial" w:cs="Arial"/>
                            </w:rPr>
                          </w:pPr>
                        </w:p>
                        <w:p w14:paraId="059A23F8" w14:textId="77777777" w:rsidR="0017691D" w:rsidRPr="0078782C" w:rsidRDefault="0017691D" w:rsidP="00760CC3">
                          <w:pPr>
                            <w:rPr>
                              <w:rFonts w:ascii="Arial" w:hAnsi="Arial" w:cs="Arial"/>
                              <w:i/>
                              <w:color w:val="161718" w:themeColor="text1"/>
                            </w:rPr>
                          </w:pPr>
                        </w:p>
                        <w:p w14:paraId="0562A3DC" w14:textId="77777777" w:rsidR="0017691D" w:rsidRDefault="0017691D"/>
                        <w:p w14:paraId="6FC7E93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34AA00C" w14:textId="10B45D75"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5-7 Min</w:t>
                          </w:r>
                        </w:p>
                        <w:p w14:paraId="40EAC7B2" w14:textId="77777777" w:rsidR="0017691D" w:rsidRPr="0078782C" w:rsidRDefault="0017691D" w:rsidP="00760CC3">
                          <w:pPr>
                            <w:rPr>
                              <w:rFonts w:ascii="Arial" w:hAnsi="Arial" w:cs="Arial"/>
                            </w:rPr>
                          </w:pPr>
                        </w:p>
                        <w:p w14:paraId="09FBE19E" w14:textId="77777777" w:rsidR="0017691D" w:rsidRPr="0078782C" w:rsidRDefault="0017691D" w:rsidP="00760CC3">
                          <w:pPr>
                            <w:rPr>
                              <w:rFonts w:ascii="Arial" w:hAnsi="Arial" w:cs="Arial"/>
                              <w:i/>
                              <w:color w:val="161718" w:themeColor="text1"/>
                            </w:rPr>
                          </w:pPr>
                        </w:p>
                      </w:txbxContent>
                    </v:textbox>
                  </v:shape>
                </v:group>
                <v:shape id="Text Box 19" o:spid="_x0000_s1059" type="#_x0000_t202" style="position:absolute;left:47;top:17762;width:61176;height:57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" fillcolor="white [3201]" strokecolor="#6e7277 [1614]" strokeweight=".5pt">
                  <v:textbox>
                    <w:txbxContent>
                      <w:p w14:paraId="388280CF"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194620A"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3481CF22"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2F4195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197D7A69"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DCDCECE" w14:textId="77777777" w:rsidR="0017691D" w:rsidRDefault="0017691D" w:rsidP="00760CC3">
                        <w:pPr>
                          <w:spacing w:line="240" w:lineRule="auto"/>
                          <w:rPr>
                            <w:rFonts w:cs="Arial"/>
                            <w:bCs/>
                            <w:color w:val="auto"/>
                            <w:sz w:val="24"/>
                            <w:szCs w:val="20"/>
                          </w:rPr>
                        </w:pPr>
                      </w:p>
                      <w:p w14:paraId="5B83ABAC"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655DC29E"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001F2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4B73F3A"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5019925" w14:textId="77777777" w:rsidR="0017691D" w:rsidRDefault="0017691D" w:rsidP="00760CC3">
                        <w:pPr>
                          <w:spacing w:line="240" w:lineRule="auto"/>
                          <w:rPr>
                            <w:rFonts w:cs="Arial"/>
                            <w:bCs/>
                            <w:color w:val="auto"/>
                            <w:sz w:val="24"/>
                            <w:szCs w:val="20"/>
                          </w:rPr>
                        </w:pPr>
                      </w:p>
                      <w:p w14:paraId="195CEAB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1CA488BB"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6F1E2E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73DD34D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08409EBB" w14:textId="77777777" w:rsidR="0017691D" w:rsidRDefault="0017691D" w:rsidP="00760CC3">
                        <w:pPr>
                          <w:spacing w:line="240" w:lineRule="auto"/>
                          <w:rPr>
                            <w:rFonts w:cs="Arial"/>
                            <w:bCs/>
                            <w:color w:val="auto"/>
                            <w:sz w:val="24"/>
                            <w:szCs w:val="20"/>
                          </w:rPr>
                        </w:pPr>
                      </w:p>
                      <w:p w14:paraId="32162D33" w14:textId="77777777" w:rsidR="0017691D" w:rsidRPr="008B0442" w:rsidRDefault="0017691D" w:rsidP="00760CC3">
                        <w:pPr>
                          <w:spacing w:line="240" w:lineRule="auto"/>
                          <w:rPr>
                            <w:rFonts w:cs="Arial"/>
                            <w:bCs/>
                            <w:color w:val="auto"/>
                            <w:sz w:val="24"/>
                            <w:szCs w:val="20"/>
                          </w:rPr>
                        </w:pPr>
                      </w:p>
                      <w:p w14:paraId="17D0B906" w14:textId="77777777" w:rsidR="0017691D" w:rsidRPr="00C807C2" w:rsidRDefault="0017691D" w:rsidP="00760CC3">
                        <w:pPr>
                          <w:rPr>
                            <w:rFonts w:ascii="Arial" w:hAnsi="Arial" w:cs="Arial"/>
                            <w:i/>
                            <w:color w:val="161718" w:themeColor="text1"/>
                          </w:rPr>
                        </w:pPr>
                      </w:p>
                      <w:p w14:paraId="3D56D733" w14:textId="77777777" w:rsidR="0017691D" w:rsidRDefault="0017691D"/>
                      <w:p w14:paraId="478A85F6"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41FE51"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06C63C00"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DF885E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423671D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DBB4843" w14:textId="77777777" w:rsidR="0017691D" w:rsidRDefault="0017691D" w:rsidP="00760CC3">
                        <w:pPr>
                          <w:spacing w:line="240" w:lineRule="auto"/>
                          <w:rPr>
                            <w:rFonts w:cs="Arial"/>
                            <w:bCs/>
                            <w:color w:val="auto"/>
                            <w:sz w:val="24"/>
                            <w:szCs w:val="20"/>
                          </w:rPr>
                        </w:pPr>
                      </w:p>
                      <w:p w14:paraId="54CFFA6B"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49C6D108"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B4E0AE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2C05287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CED5FE0" w14:textId="77777777" w:rsidR="0017691D" w:rsidRDefault="0017691D" w:rsidP="00760CC3">
                        <w:pPr>
                          <w:spacing w:line="240" w:lineRule="auto"/>
                          <w:rPr>
                            <w:rFonts w:cs="Arial"/>
                            <w:bCs/>
                            <w:color w:val="auto"/>
                            <w:sz w:val="24"/>
                            <w:szCs w:val="20"/>
                          </w:rPr>
                        </w:pPr>
                      </w:p>
                      <w:p w14:paraId="1983F2A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76001E05"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D8C989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15C756A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1B538D73" w14:textId="77777777" w:rsidR="0017691D" w:rsidRDefault="0017691D" w:rsidP="00760CC3">
                        <w:pPr>
                          <w:spacing w:line="240" w:lineRule="auto"/>
                          <w:rPr>
                            <w:rFonts w:cs="Arial"/>
                            <w:bCs/>
                            <w:color w:val="auto"/>
                            <w:sz w:val="24"/>
                            <w:szCs w:val="20"/>
                          </w:rPr>
                        </w:pPr>
                      </w:p>
                      <w:p w14:paraId="6F662D45" w14:textId="77777777" w:rsidR="0017691D" w:rsidRPr="008B0442" w:rsidRDefault="0017691D" w:rsidP="00760CC3">
                        <w:pPr>
                          <w:spacing w:line="240" w:lineRule="auto"/>
                          <w:rPr>
                            <w:rFonts w:cs="Arial"/>
                            <w:bCs/>
                            <w:color w:val="auto"/>
                            <w:sz w:val="24"/>
                            <w:szCs w:val="20"/>
                          </w:rPr>
                        </w:pPr>
                      </w:p>
                      <w:p w14:paraId="3DE3AE9F" w14:textId="77777777" w:rsidR="0017691D" w:rsidRPr="00C807C2" w:rsidRDefault="0017691D" w:rsidP="00760CC3">
                        <w:pPr>
                          <w:rPr>
                            <w:rFonts w:ascii="Arial" w:hAnsi="Arial" w:cs="Arial"/>
                            <w:i/>
                            <w:color w:val="161718" w:themeColor="text1"/>
                          </w:rPr>
                        </w:pPr>
                      </w:p>
                      <w:p w14:paraId="62AEDBA8" w14:textId="77777777" w:rsidR="0017691D" w:rsidRDefault="0017691D"/>
                      <w:p w14:paraId="33F5EAE2"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C40AE5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586C9844"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1A5B1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632675B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5801726" w14:textId="77777777" w:rsidR="0017691D" w:rsidRDefault="0017691D" w:rsidP="00760CC3">
                        <w:pPr>
                          <w:spacing w:line="240" w:lineRule="auto"/>
                          <w:rPr>
                            <w:rFonts w:cs="Arial"/>
                            <w:bCs/>
                            <w:color w:val="auto"/>
                            <w:sz w:val="24"/>
                            <w:szCs w:val="20"/>
                          </w:rPr>
                        </w:pPr>
                      </w:p>
                      <w:p w14:paraId="2E04E2D3"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0C7E8036"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C095D0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3E41AA7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83616A8" w14:textId="77777777" w:rsidR="0017691D" w:rsidRDefault="0017691D" w:rsidP="00760CC3">
                        <w:pPr>
                          <w:spacing w:line="240" w:lineRule="auto"/>
                          <w:rPr>
                            <w:rFonts w:cs="Arial"/>
                            <w:bCs/>
                            <w:color w:val="auto"/>
                            <w:sz w:val="24"/>
                            <w:szCs w:val="20"/>
                          </w:rPr>
                        </w:pPr>
                      </w:p>
                      <w:p w14:paraId="4E103366"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5E90C05F"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230E11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583719DF"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54E871FA" w14:textId="77777777" w:rsidR="0017691D" w:rsidRDefault="0017691D" w:rsidP="00760CC3">
                        <w:pPr>
                          <w:spacing w:line="240" w:lineRule="auto"/>
                          <w:rPr>
                            <w:rFonts w:cs="Arial"/>
                            <w:bCs/>
                            <w:color w:val="auto"/>
                            <w:sz w:val="24"/>
                            <w:szCs w:val="20"/>
                          </w:rPr>
                        </w:pPr>
                      </w:p>
                      <w:p w14:paraId="74696839" w14:textId="77777777" w:rsidR="0017691D" w:rsidRPr="008B0442" w:rsidRDefault="0017691D" w:rsidP="00760CC3">
                        <w:pPr>
                          <w:spacing w:line="240" w:lineRule="auto"/>
                          <w:rPr>
                            <w:rFonts w:cs="Arial"/>
                            <w:bCs/>
                            <w:color w:val="auto"/>
                            <w:sz w:val="24"/>
                            <w:szCs w:val="20"/>
                          </w:rPr>
                        </w:pPr>
                      </w:p>
                      <w:p w14:paraId="0AD03BD6" w14:textId="77777777" w:rsidR="0017691D" w:rsidRPr="00C807C2" w:rsidRDefault="0017691D" w:rsidP="00760CC3">
                        <w:pPr>
                          <w:rPr>
                            <w:rFonts w:ascii="Arial" w:hAnsi="Arial" w:cs="Arial"/>
                            <w:i/>
                            <w:color w:val="161718" w:themeColor="text1"/>
                          </w:rPr>
                        </w:pPr>
                      </w:p>
                      <w:p w14:paraId="71942E39" w14:textId="77777777" w:rsidR="0017691D" w:rsidRDefault="0017691D"/>
                      <w:p w14:paraId="1F0B17BB"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79A36A8"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422F76B7"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31EA205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DE7D650"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4215AF0D" w14:textId="77777777" w:rsidR="0017691D" w:rsidRDefault="0017691D" w:rsidP="00760CC3">
                        <w:pPr>
                          <w:spacing w:line="240" w:lineRule="auto"/>
                          <w:rPr>
                            <w:rFonts w:cs="Arial"/>
                            <w:bCs/>
                            <w:color w:val="auto"/>
                            <w:sz w:val="24"/>
                            <w:szCs w:val="20"/>
                          </w:rPr>
                        </w:pPr>
                      </w:p>
                      <w:p w14:paraId="54E96674" w14:textId="77777777"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190C5D17"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0A5BF2E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04816C1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41BA934" w14:textId="77777777" w:rsidR="0017691D" w:rsidRDefault="0017691D" w:rsidP="00760CC3">
                        <w:pPr>
                          <w:spacing w:line="240" w:lineRule="auto"/>
                          <w:rPr>
                            <w:rFonts w:cs="Arial"/>
                            <w:bCs/>
                            <w:color w:val="auto"/>
                            <w:sz w:val="24"/>
                            <w:szCs w:val="20"/>
                          </w:rPr>
                        </w:pPr>
                      </w:p>
                      <w:p w14:paraId="643738B5" w14:textId="31E696C5" w:rsidR="0017691D" w:rsidRPr="00253403"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35876BAB" w14:textId="77777777" w:rsidR="0017691D" w:rsidRPr="000F51D2" w:rsidRDefault="0017691D"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273A58E3" w14:textId="168785ED"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0470C72C"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75959A21" w14:textId="77777777" w:rsidR="0017691D" w:rsidRDefault="0017691D" w:rsidP="00760CC3">
                        <w:pPr>
                          <w:spacing w:line="240" w:lineRule="auto"/>
                          <w:rPr>
                            <w:rFonts w:cs="Arial"/>
                            <w:bCs/>
                            <w:color w:val="auto"/>
                            <w:sz w:val="24"/>
                            <w:szCs w:val="20"/>
                          </w:rPr>
                        </w:pPr>
                      </w:p>
                      <w:p w14:paraId="0746D835" w14:textId="77777777" w:rsidR="0017691D" w:rsidRPr="008B0442" w:rsidRDefault="0017691D" w:rsidP="00760CC3">
                        <w:pPr>
                          <w:spacing w:line="240" w:lineRule="auto"/>
                          <w:rPr>
                            <w:rFonts w:cs="Arial"/>
                            <w:bCs/>
                            <w:color w:val="auto"/>
                            <w:sz w:val="24"/>
                            <w:szCs w:val="20"/>
                          </w:rPr>
                        </w:pPr>
                      </w:p>
                      <w:p w14:paraId="43E1123D" w14:textId="77777777" w:rsidR="0017691D" w:rsidRPr="00C807C2" w:rsidRDefault="0017691D" w:rsidP="00760CC3">
                        <w:pPr>
                          <w:rPr>
                            <w:rFonts w:ascii="Arial" w:hAnsi="Arial" w:cs="Arial"/>
                            <w:i/>
                            <w:color w:val="161718" w:themeColor="text1"/>
                          </w:rPr>
                        </w:pPr>
                      </w:p>
                    </w:txbxContent>
                  </v:textbox>
                </v:shape>
                <w10:wrap type="square" anchorx="margin"/>
              </v:group>
            </w:pict>
          </mc:Fallback>
        </mc:AlternateContent>
      </w:r>
      <w:bookmarkEnd w:id="4800"/>
    </w:p>
    <w:p w14:paraId="3D1491E9" w14:textId="77777777" w:rsidR="00454FC4" w:rsidRDefault="00454FC4" w:rsidP="00BB244A">
      <w:pPr>
        <w:rPr>
          <w:color w:val="auto"/>
          <w:sz w:val="24"/>
          <w:szCs w:val="24"/>
        </w:rPr>
      </w:pPr>
    </w:p>
    <w:p w14:paraId="562AAAC7" w14:textId="0CB7D5F8" w:rsidR="00454FC4" w:rsidRDefault="00454FC4" w:rsidP="00A01EAB">
      <w:pPr>
        <w:rPr>
          <w:color w:val="auto"/>
          <w:sz w:val="24"/>
          <w:szCs w:val="24"/>
        </w:rPr>
      </w:pPr>
    </w:p>
    <w:p w14:paraId="4AC8AF49" w14:textId="441D47A7" w:rsidR="00454FC4" w:rsidRDefault="006C46C4" w:rsidP="00244561">
      <w:pPr>
        <w:pStyle w:val="Ttulo2"/>
        <w:rPr>
          <w:rFonts w:ascii="Zizou Slab Light" w:hAnsi="Zizou Slab Light"/>
          <w:color w:val="auto"/>
          <w:sz w:val="24"/>
          <w:szCs w:val="24"/>
        </w:rPr>
      </w:pPr>
      <w:bookmarkStart w:id="4801" w:name="_Toc25223007"/>
      <w:bookmarkStart w:id="4802" w:name="_Toc25309794"/>
      <w:bookmarkStart w:id="4803" w:name="_Toc26201357"/>
      <w:r>
        <w:rPr>
          <w:rFonts w:ascii="Arial" w:hAnsi="Arial" w:cs="Arial"/>
          <w:noProof/>
          <w:color w:val="161718" w:themeColor="text1"/>
          <w:lang w:eastAsia="es-PE"/>
        </w:rPr>
        <w:lastRenderedPageBreak/>
        <mc:AlternateContent>
          <mc:Choice Requires="wpg">
            <w:drawing>
              <wp:anchor distT="0" distB="0" distL="114300" distR="114300" simplePos="0" relativeHeight="251778048" behindDoc="0" locked="0" layoutInCell="1" allowOverlap="1" wp14:anchorId="6A8803C9" wp14:editId="013FBBE1">
                <wp:simplePos x="0" y="0"/>
                <wp:positionH relativeFrom="margin">
                  <wp:align>left</wp:align>
                </wp:positionH>
                <wp:positionV relativeFrom="paragraph">
                  <wp:posOffset>0</wp:posOffset>
                </wp:positionV>
                <wp:extent cx="6249035" cy="8010525"/>
                <wp:effectExtent l="0" t="0" r="18415" b="28575"/>
                <wp:wrapSquare wrapText="bothSides"/>
                <wp:docPr id="180" name="Grupo 180"/>
                <wp:cNvGraphicFramePr/>
                <a:graphic xmlns:a="http://schemas.openxmlformats.org/drawingml/2006/main">
                  <a:graphicData uri="http://schemas.microsoft.com/office/word/2010/wordprocessingGroup">
                    <wpg:wgp>
                      <wpg:cNvGrpSpPr/>
                      <wpg:grpSpPr>
                        <a:xfrm>
                          <a:off x="0" y="0"/>
                          <a:ext cx="6249035" cy="8010525"/>
                          <a:chOff x="-70663" y="917612"/>
                          <a:chExt cx="6142503" cy="3343868"/>
                        </a:xfrm>
                      </wpg:grpSpPr>
                      <wpg:grpSp>
                        <wpg:cNvPr id="181" name="Group 13"/>
                        <wpg:cNvGrpSpPr/>
                        <wpg:grpSpPr>
                          <a:xfrm>
                            <a:off x="-70663" y="917612"/>
                            <a:ext cx="6142503" cy="834868"/>
                            <a:chOff x="-70663" y="551658"/>
                            <a:chExt cx="6142503" cy="501913"/>
                          </a:xfrm>
                        </wpg:grpSpPr>
                        <wps:wsp>
                          <wps:cNvPr id="182" name="Text Box 8"/>
                          <wps:cNvSpPr txBox="1"/>
                          <wps:spPr>
                            <a:xfrm>
                              <a:off x="-70663" y="807898"/>
                              <a:ext cx="6118128" cy="245673"/>
                            </a:xfrm>
                            <a:prstGeom prst="rect">
                              <a:avLst/>
                            </a:prstGeom>
                            <a:solidFill>
                              <a:schemeClr val="lt1"/>
                            </a:solidFill>
                            <a:ln w="6350">
                              <a:solidFill>
                                <a:schemeClr val="bg2">
                                  <a:lumMod val="50000"/>
                                </a:schemeClr>
                              </a:solidFill>
                            </a:ln>
                          </wps:spPr>
                          <wps:txbx>
                            <w:txbxContent>
                              <w:p w14:paraId="495F0BDE"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5E571116" w14:textId="77777777" w:rsidR="0017691D" w:rsidRDefault="0017691D" w:rsidP="00760CC3">
                                <w:pPr>
                                  <w:rPr>
                                    <w:rFonts w:ascii="Arial" w:hAnsi="Arial" w:cs="Arial"/>
                                  </w:rPr>
                                </w:pPr>
                              </w:p>
                              <w:p w14:paraId="4D375B73" w14:textId="77777777" w:rsidR="0017691D" w:rsidRDefault="0017691D"/>
                              <w:p w14:paraId="5FBC182D"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4DF8688A" w14:textId="77777777" w:rsidR="0017691D" w:rsidRDefault="0017691D" w:rsidP="00760CC3">
                                <w:pPr>
                                  <w:rPr>
                                    <w:rFonts w:ascii="Arial" w:hAnsi="Arial" w:cs="Arial"/>
                                  </w:rPr>
                                </w:pPr>
                              </w:p>
                              <w:p w14:paraId="4DCF4914" w14:textId="77777777" w:rsidR="0017691D" w:rsidRDefault="0017691D"/>
                              <w:p w14:paraId="72532C01"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7BCC04D1" w14:textId="77777777" w:rsidR="0017691D" w:rsidRDefault="0017691D" w:rsidP="00760CC3">
                                <w:pPr>
                                  <w:rPr>
                                    <w:rFonts w:ascii="Arial" w:hAnsi="Arial" w:cs="Arial"/>
                                  </w:rPr>
                                </w:pPr>
                              </w:p>
                              <w:p w14:paraId="5CE1B9D7" w14:textId="77777777" w:rsidR="0017691D" w:rsidRDefault="0017691D"/>
                              <w:p w14:paraId="17256FB7"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123B8072"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9"/>
                          <wps:cNvSpPr txBox="1"/>
                          <wps:spPr>
                            <a:xfrm>
                              <a:off x="-70128" y="551658"/>
                              <a:ext cx="3361202" cy="256240"/>
                            </a:xfrm>
                            <a:prstGeom prst="rect">
                              <a:avLst/>
                            </a:prstGeom>
                            <a:solidFill>
                              <a:schemeClr val="lt1"/>
                            </a:solidFill>
                            <a:ln w="6350">
                              <a:solidFill>
                                <a:schemeClr val="bg2">
                                  <a:lumMod val="50000"/>
                                </a:schemeClr>
                              </a:solidFill>
                            </a:ln>
                          </wps:spPr>
                          <wps:txbx>
                            <w:txbxContent>
                              <w:p w14:paraId="5A9A7539"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72900217"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19AD2C43" w14:textId="77777777" w:rsidR="0017691D" w:rsidRPr="00F83186" w:rsidRDefault="0017691D" w:rsidP="00760CC3">
                                <w:pPr>
                                  <w:rPr>
                                    <w:rFonts w:ascii="Arial" w:hAnsi="Arial" w:cs="Arial"/>
                                  </w:rPr>
                                </w:pPr>
                              </w:p>
                              <w:p w14:paraId="2387BC37" w14:textId="77777777" w:rsidR="0017691D" w:rsidRPr="00F83186" w:rsidRDefault="0017691D" w:rsidP="00760CC3">
                                <w:pPr>
                                  <w:rPr>
                                    <w:rFonts w:ascii="Arial" w:hAnsi="Arial" w:cs="Arial"/>
                                  </w:rPr>
                                </w:pPr>
                              </w:p>
                              <w:p w14:paraId="294C5476" w14:textId="77777777" w:rsidR="0017691D" w:rsidRPr="00F83186" w:rsidRDefault="0017691D" w:rsidP="00760CC3">
                                <w:pPr>
                                  <w:rPr>
                                    <w:rFonts w:ascii="Arial" w:hAnsi="Arial" w:cs="Arial"/>
                                    <w:i/>
                                    <w:color w:val="161718" w:themeColor="text1"/>
                                  </w:rPr>
                                </w:pPr>
                              </w:p>
                              <w:p w14:paraId="7050FB78" w14:textId="77777777" w:rsidR="0017691D" w:rsidRDefault="0017691D"/>
                              <w:p w14:paraId="6DCC2B2B"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4CA1052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84ED493" w14:textId="77777777" w:rsidR="0017691D" w:rsidRPr="00F83186" w:rsidRDefault="0017691D" w:rsidP="00760CC3">
                                <w:pPr>
                                  <w:rPr>
                                    <w:rFonts w:ascii="Arial" w:hAnsi="Arial" w:cs="Arial"/>
                                  </w:rPr>
                                </w:pPr>
                              </w:p>
                              <w:p w14:paraId="633DE278" w14:textId="77777777" w:rsidR="0017691D" w:rsidRPr="00F83186" w:rsidRDefault="0017691D" w:rsidP="00760CC3">
                                <w:pPr>
                                  <w:rPr>
                                    <w:rFonts w:ascii="Arial" w:hAnsi="Arial" w:cs="Arial"/>
                                  </w:rPr>
                                </w:pPr>
                              </w:p>
                              <w:p w14:paraId="5825F1FB" w14:textId="77777777" w:rsidR="0017691D" w:rsidRPr="00F83186" w:rsidRDefault="0017691D" w:rsidP="00760CC3">
                                <w:pPr>
                                  <w:rPr>
                                    <w:rFonts w:ascii="Arial" w:hAnsi="Arial" w:cs="Arial"/>
                                    <w:i/>
                                    <w:color w:val="161718" w:themeColor="text1"/>
                                  </w:rPr>
                                </w:pPr>
                              </w:p>
                              <w:p w14:paraId="42C10299" w14:textId="77777777" w:rsidR="0017691D" w:rsidRDefault="0017691D"/>
                              <w:p w14:paraId="6FF4D913" w14:textId="1E29E0D8"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1F38AAF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C0358FC" w14:textId="77777777" w:rsidR="0017691D" w:rsidRPr="00F83186" w:rsidRDefault="0017691D" w:rsidP="00760CC3">
                                <w:pPr>
                                  <w:rPr>
                                    <w:rFonts w:ascii="Arial" w:hAnsi="Arial" w:cs="Arial"/>
                                  </w:rPr>
                                </w:pPr>
                              </w:p>
                              <w:p w14:paraId="0779AF8A" w14:textId="77777777" w:rsidR="0017691D" w:rsidRPr="00F83186" w:rsidRDefault="0017691D" w:rsidP="00760CC3">
                                <w:pPr>
                                  <w:rPr>
                                    <w:rFonts w:ascii="Arial" w:hAnsi="Arial" w:cs="Arial"/>
                                  </w:rPr>
                                </w:pPr>
                              </w:p>
                              <w:p w14:paraId="624FFB80" w14:textId="77777777" w:rsidR="0017691D" w:rsidRPr="00F83186" w:rsidRDefault="0017691D" w:rsidP="00760CC3">
                                <w:pPr>
                                  <w:rPr>
                                    <w:rFonts w:ascii="Arial" w:hAnsi="Arial" w:cs="Arial"/>
                                    <w:i/>
                                    <w:color w:val="161718" w:themeColor="text1"/>
                                  </w:rPr>
                                </w:pPr>
                              </w:p>
                              <w:p w14:paraId="31704A72" w14:textId="77777777" w:rsidR="0017691D" w:rsidRDefault="0017691D"/>
                              <w:p w14:paraId="0FBB5B66" w14:textId="1E29E0D8"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21AE248F"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30BD46E2" w14:textId="77777777" w:rsidR="0017691D" w:rsidRPr="00F83186" w:rsidRDefault="0017691D" w:rsidP="00760CC3">
                                <w:pPr>
                                  <w:rPr>
                                    <w:rFonts w:ascii="Arial" w:hAnsi="Arial" w:cs="Arial"/>
                                  </w:rPr>
                                </w:pPr>
                              </w:p>
                              <w:p w14:paraId="68552A22" w14:textId="77777777" w:rsidR="0017691D" w:rsidRPr="00F83186" w:rsidRDefault="0017691D" w:rsidP="00760CC3">
                                <w:pPr>
                                  <w:rPr>
                                    <w:rFonts w:ascii="Arial" w:hAnsi="Arial" w:cs="Arial"/>
                                  </w:rPr>
                                </w:pPr>
                              </w:p>
                              <w:p w14:paraId="263E58FB"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0"/>
                          <wps:cNvSpPr txBox="1"/>
                          <wps:spPr>
                            <a:xfrm>
                              <a:off x="3291074" y="551658"/>
                              <a:ext cx="1403451" cy="256240"/>
                            </a:xfrm>
                            <a:prstGeom prst="rect">
                              <a:avLst/>
                            </a:prstGeom>
                            <a:solidFill>
                              <a:schemeClr val="lt1"/>
                            </a:solidFill>
                            <a:ln w="6350">
                              <a:solidFill>
                                <a:schemeClr val="bg2">
                                  <a:lumMod val="50000"/>
                                </a:schemeClr>
                              </a:solidFill>
                            </a:ln>
                          </wps:spPr>
                          <wps:txbx>
                            <w:txbxContent>
                              <w:p w14:paraId="4A811A90" w14:textId="1E29E0D8"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55E4F0C9" w14:textId="77777777" w:rsidR="0017691D" w:rsidRPr="0078782C" w:rsidRDefault="0017691D" w:rsidP="00760CC3">
                                <w:pPr>
                                  <w:rPr>
                                    <w:rFonts w:ascii="Arial" w:hAnsi="Arial" w:cs="Arial"/>
                                  </w:rPr>
                                </w:pPr>
                              </w:p>
                              <w:p w14:paraId="4AF62D21" w14:textId="77777777" w:rsidR="0017691D" w:rsidRPr="0078782C" w:rsidRDefault="0017691D" w:rsidP="00760CC3">
                                <w:pPr>
                                  <w:rPr>
                                    <w:rFonts w:ascii="Arial" w:hAnsi="Arial" w:cs="Arial"/>
                                  </w:rPr>
                                </w:pPr>
                              </w:p>
                              <w:p w14:paraId="612E2A38" w14:textId="77777777" w:rsidR="0017691D" w:rsidRPr="0078782C" w:rsidRDefault="0017691D" w:rsidP="00760CC3">
                                <w:pPr>
                                  <w:rPr>
                                    <w:rFonts w:ascii="Arial" w:hAnsi="Arial" w:cs="Arial"/>
                                    <w:i/>
                                    <w:color w:val="161718" w:themeColor="text1"/>
                                  </w:rPr>
                                </w:pPr>
                              </w:p>
                              <w:p w14:paraId="4316A160" w14:textId="77777777" w:rsidR="0017691D" w:rsidRDefault="0017691D"/>
                              <w:p w14:paraId="5639C37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010C2258" w14:textId="77777777" w:rsidR="0017691D" w:rsidRPr="0078782C" w:rsidRDefault="0017691D" w:rsidP="00760CC3">
                                <w:pPr>
                                  <w:rPr>
                                    <w:rFonts w:ascii="Arial" w:hAnsi="Arial" w:cs="Arial"/>
                                  </w:rPr>
                                </w:pPr>
                              </w:p>
                              <w:p w14:paraId="498E3E58" w14:textId="77777777" w:rsidR="0017691D" w:rsidRPr="0078782C" w:rsidRDefault="0017691D" w:rsidP="00760CC3">
                                <w:pPr>
                                  <w:rPr>
                                    <w:rFonts w:ascii="Arial" w:hAnsi="Arial" w:cs="Arial"/>
                                  </w:rPr>
                                </w:pPr>
                              </w:p>
                              <w:p w14:paraId="70FA8E88" w14:textId="77777777" w:rsidR="0017691D" w:rsidRPr="0078782C" w:rsidRDefault="0017691D" w:rsidP="00760CC3">
                                <w:pPr>
                                  <w:rPr>
                                    <w:rFonts w:ascii="Arial" w:hAnsi="Arial" w:cs="Arial"/>
                                    <w:i/>
                                    <w:color w:val="161718" w:themeColor="text1"/>
                                  </w:rPr>
                                </w:pPr>
                              </w:p>
                              <w:p w14:paraId="573AF788" w14:textId="77777777" w:rsidR="0017691D" w:rsidRDefault="0017691D"/>
                              <w:p w14:paraId="1BA4EF36"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1799E65" w14:textId="77777777" w:rsidR="0017691D" w:rsidRPr="0078782C" w:rsidRDefault="0017691D" w:rsidP="00760CC3">
                                <w:pPr>
                                  <w:rPr>
                                    <w:rFonts w:ascii="Arial" w:hAnsi="Arial" w:cs="Arial"/>
                                  </w:rPr>
                                </w:pPr>
                              </w:p>
                              <w:p w14:paraId="51BE4FDF" w14:textId="77777777" w:rsidR="0017691D" w:rsidRPr="0078782C" w:rsidRDefault="0017691D" w:rsidP="00760CC3">
                                <w:pPr>
                                  <w:rPr>
                                    <w:rFonts w:ascii="Arial" w:hAnsi="Arial" w:cs="Arial"/>
                                  </w:rPr>
                                </w:pPr>
                              </w:p>
                              <w:p w14:paraId="0D0B0D49" w14:textId="77777777" w:rsidR="0017691D" w:rsidRPr="0078782C" w:rsidRDefault="0017691D" w:rsidP="00760CC3">
                                <w:pPr>
                                  <w:rPr>
                                    <w:rFonts w:ascii="Arial" w:hAnsi="Arial" w:cs="Arial"/>
                                    <w:i/>
                                    <w:color w:val="161718" w:themeColor="text1"/>
                                  </w:rPr>
                                </w:pPr>
                              </w:p>
                              <w:p w14:paraId="7C0952E0" w14:textId="77777777" w:rsidR="0017691D" w:rsidRDefault="0017691D"/>
                              <w:p w14:paraId="40E86DF9"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FCFCCAA" w14:textId="77777777" w:rsidR="0017691D" w:rsidRPr="0078782C" w:rsidRDefault="0017691D" w:rsidP="00760CC3">
                                <w:pPr>
                                  <w:rPr>
                                    <w:rFonts w:ascii="Arial" w:hAnsi="Arial" w:cs="Arial"/>
                                  </w:rPr>
                                </w:pPr>
                              </w:p>
                              <w:p w14:paraId="51EB5C1D" w14:textId="77777777" w:rsidR="0017691D" w:rsidRPr="0078782C" w:rsidRDefault="0017691D" w:rsidP="00760CC3">
                                <w:pPr>
                                  <w:rPr>
                                    <w:rFonts w:ascii="Arial" w:hAnsi="Arial" w:cs="Arial"/>
                                  </w:rPr>
                                </w:pPr>
                              </w:p>
                              <w:p w14:paraId="4D39B3E1"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1"/>
                          <wps:cNvSpPr txBox="1"/>
                          <wps:spPr>
                            <a:xfrm>
                              <a:off x="4694525" y="551658"/>
                              <a:ext cx="1377315" cy="256240"/>
                            </a:xfrm>
                            <a:prstGeom prst="rect">
                              <a:avLst/>
                            </a:prstGeom>
                            <a:solidFill>
                              <a:schemeClr val="lt1"/>
                            </a:solidFill>
                            <a:ln w="6350">
                              <a:solidFill>
                                <a:schemeClr val="bg2">
                                  <a:lumMod val="50000"/>
                                </a:schemeClr>
                              </a:solidFill>
                            </a:ln>
                          </wps:spPr>
                          <wps:txbx>
                            <w:txbxContent>
                              <w:p w14:paraId="38BC677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ED9F4C2"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7A8F769D" w14:textId="77777777" w:rsidR="0017691D" w:rsidRPr="0078782C" w:rsidRDefault="0017691D" w:rsidP="00760CC3">
                                <w:pPr>
                                  <w:rPr>
                                    <w:rFonts w:ascii="Arial" w:hAnsi="Arial" w:cs="Arial"/>
                                  </w:rPr>
                                </w:pPr>
                              </w:p>
                              <w:p w14:paraId="6CC65174" w14:textId="77777777" w:rsidR="0017691D" w:rsidRPr="0078782C" w:rsidRDefault="0017691D" w:rsidP="00760CC3">
                                <w:pPr>
                                  <w:rPr>
                                    <w:rFonts w:ascii="Arial" w:hAnsi="Arial" w:cs="Arial"/>
                                    <w:i/>
                                    <w:color w:val="161718" w:themeColor="text1"/>
                                  </w:rPr>
                                </w:pPr>
                              </w:p>
                              <w:p w14:paraId="0F2FC90D" w14:textId="77777777" w:rsidR="0017691D" w:rsidRDefault="0017691D"/>
                              <w:p w14:paraId="3740BF94"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A027206"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5ADD212D" w14:textId="77777777" w:rsidR="0017691D" w:rsidRPr="0078782C" w:rsidRDefault="0017691D" w:rsidP="00760CC3">
                                <w:pPr>
                                  <w:rPr>
                                    <w:rFonts w:ascii="Arial" w:hAnsi="Arial" w:cs="Arial"/>
                                  </w:rPr>
                                </w:pPr>
                              </w:p>
                              <w:p w14:paraId="704EA2BF" w14:textId="77777777" w:rsidR="0017691D" w:rsidRPr="0078782C" w:rsidRDefault="0017691D" w:rsidP="00760CC3">
                                <w:pPr>
                                  <w:rPr>
                                    <w:rFonts w:ascii="Arial" w:hAnsi="Arial" w:cs="Arial"/>
                                    <w:i/>
                                    <w:color w:val="161718" w:themeColor="text1"/>
                                  </w:rPr>
                                </w:pPr>
                              </w:p>
                              <w:p w14:paraId="13C66CB4" w14:textId="77777777" w:rsidR="0017691D" w:rsidRDefault="0017691D"/>
                              <w:p w14:paraId="1946A00C"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576A50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73A4FD7D" w14:textId="77777777" w:rsidR="0017691D" w:rsidRPr="0078782C" w:rsidRDefault="0017691D" w:rsidP="00760CC3">
                                <w:pPr>
                                  <w:rPr>
                                    <w:rFonts w:ascii="Arial" w:hAnsi="Arial" w:cs="Arial"/>
                                  </w:rPr>
                                </w:pPr>
                              </w:p>
                              <w:p w14:paraId="1B9D945B" w14:textId="77777777" w:rsidR="0017691D" w:rsidRPr="0078782C" w:rsidRDefault="0017691D" w:rsidP="00760CC3">
                                <w:pPr>
                                  <w:rPr>
                                    <w:rFonts w:ascii="Arial" w:hAnsi="Arial" w:cs="Arial"/>
                                    <w:i/>
                                    <w:color w:val="161718" w:themeColor="text1"/>
                                  </w:rPr>
                                </w:pPr>
                              </w:p>
                              <w:p w14:paraId="075128ED" w14:textId="77777777" w:rsidR="0017691D" w:rsidRDefault="0017691D"/>
                              <w:p w14:paraId="39B6956E"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C8F7CDF" w14:textId="51CF088D"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17B63DAC" w14:textId="77777777" w:rsidR="0017691D" w:rsidRPr="0078782C" w:rsidRDefault="0017691D" w:rsidP="00760CC3">
                                <w:pPr>
                                  <w:rPr>
                                    <w:rFonts w:ascii="Arial" w:hAnsi="Arial" w:cs="Arial"/>
                                  </w:rPr>
                                </w:pPr>
                              </w:p>
                              <w:p w14:paraId="4568ADF9"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 name="Text Box 19"/>
                        <wps:cNvSpPr txBox="1"/>
                        <wps:spPr>
                          <a:xfrm>
                            <a:off x="-70128" y="1752480"/>
                            <a:ext cx="6117590" cy="2509000"/>
                          </a:xfrm>
                          <a:prstGeom prst="rect">
                            <a:avLst/>
                          </a:prstGeom>
                          <a:solidFill>
                            <a:schemeClr val="lt1"/>
                          </a:solidFill>
                          <a:ln w="6350">
                            <a:solidFill>
                              <a:schemeClr val="bg2">
                                <a:lumMod val="50000"/>
                              </a:schemeClr>
                            </a:solidFill>
                          </a:ln>
                        </wps:spPr>
                        <wps:txbx>
                          <w:txbxContent>
                            <w:p w14:paraId="2402D6C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BF617F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4B0119E5"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44B3984"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54EA2FD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3739BEAB" w14:textId="77777777" w:rsidR="0017691D" w:rsidRDefault="0017691D" w:rsidP="00760CC3">
                              <w:pPr>
                                <w:spacing w:line="240" w:lineRule="auto"/>
                                <w:rPr>
                                  <w:rFonts w:cs="Arial"/>
                                  <w:bCs/>
                                  <w:color w:val="auto"/>
                                  <w:sz w:val="24"/>
                                  <w:szCs w:val="20"/>
                                </w:rPr>
                              </w:pPr>
                            </w:p>
                            <w:p w14:paraId="3D547A1E"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CDD9C20"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0CBB5F8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B4D7BA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368E01A0" w14:textId="77777777" w:rsidR="0017691D" w:rsidRPr="00C807C2" w:rsidRDefault="0017691D" w:rsidP="00760CC3">
                              <w:pPr>
                                <w:spacing w:line="240" w:lineRule="auto"/>
                                <w:rPr>
                                  <w:rFonts w:ascii="Arial" w:hAnsi="Arial" w:cs="Arial"/>
                                  <w:i/>
                                  <w:color w:val="161718" w:themeColor="text1"/>
                                </w:rPr>
                              </w:pPr>
                            </w:p>
                            <w:p w14:paraId="00E11AF0" w14:textId="77777777" w:rsidR="0017691D" w:rsidRDefault="0017691D"/>
                            <w:p w14:paraId="56D32B6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E35BDF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6EC51846"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A411F28"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F550065"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0AFD0BBF" w14:textId="77777777" w:rsidR="0017691D" w:rsidRDefault="0017691D" w:rsidP="00760CC3">
                              <w:pPr>
                                <w:spacing w:line="240" w:lineRule="auto"/>
                                <w:rPr>
                                  <w:rFonts w:cs="Arial"/>
                                  <w:bCs/>
                                  <w:color w:val="auto"/>
                                  <w:sz w:val="24"/>
                                  <w:szCs w:val="20"/>
                                </w:rPr>
                              </w:pPr>
                            </w:p>
                            <w:p w14:paraId="28B844D4"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0353376"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5404036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3903F9A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688CACEB" w14:textId="77777777" w:rsidR="0017691D" w:rsidRPr="00C807C2" w:rsidRDefault="0017691D" w:rsidP="00760CC3">
                              <w:pPr>
                                <w:spacing w:line="240" w:lineRule="auto"/>
                                <w:rPr>
                                  <w:rFonts w:ascii="Arial" w:hAnsi="Arial" w:cs="Arial"/>
                                  <w:i/>
                                  <w:color w:val="161718" w:themeColor="text1"/>
                                </w:rPr>
                              </w:pPr>
                            </w:p>
                            <w:p w14:paraId="77D290E1" w14:textId="77777777" w:rsidR="0017691D" w:rsidRDefault="0017691D"/>
                            <w:p w14:paraId="28AEBA23"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227961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53B61E90"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CBF6038"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24DAF905"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7F9002E3" w14:textId="77777777" w:rsidR="0017691D" w:rsidRDefault="0017691D" w:rsidP="00760CC3">
                              <w:pPr>
                                <w:spacing w:line="240" w:lineRule="auto"/>
                                <w:rPr>
                                  <w:rFonts w:cs="Arial"/>
                                  <w:bCs/>
                                  <w:color w:val="auto"/>
                                  <w:sz w:val="24"/>
                                  <w:szCs w:val="20"/>
                                </w:rPr>
                              </w:pPr>
                            </w:p>
                            <w:p w14:paraId="52CBC90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EEB2605"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E1E74E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17832D1"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7B422E6D" w14:textId="77777777" w:rsidR="0017691D" w:rsidRPr="00C807C2" w:rsidRDefault="0017691D" w:rsidP="00760CC3">
                              <w:pPr>
                                <w:spacing w:line="240" w:lineRule="auto"/>
                                <w:rPr>
                                  <w:rFonts w:ascii="Arial" w:hAnsi="Arial" w:cs="Arial"/>
                                  <w:i/>
                                  <w:color w:val="161718" w:themeColor="text1"/>
                                </w:rPr>
                              </w:pPr>
                            </w:p>
                            <w:p w14:paraId="34FBF5C6" w14:textId="77777777" w:rsidR="0017691D" w:rsidRDefault="0017691D"/>
                            <w:p w14:paraId="5BE7160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B44EBF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2E1CA837" w14:textId="778BC988"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C6DFEC7"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2D3E5F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562B28F9" w14:textId="77777777" w:rsidR="0017691D" w:rsidRDefault="0017691D" w:rsidP="00760CC3">
                              <w:pPr>
                                <w:spacing w:line="240" w:lineRule="auto"/>
                                <w:rPr>
                                  <w:rFonts w:cs="Arial"/>
                                  <w:bCs/>
                                  <w:color w:val="auto"/>
                                  <w:sz w:val="24"/>
                                  <w:szCs w:val="20"/>
                                </w:rPr>
                              </w:pPr>
                            </w:p>
                            <w:p w14:paraId="50CFC14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D36C56A"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94060A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45C9BFA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476142DE" w14:textId="77777777" w:rsidR="0017691D" w:rsidRPr="00C807C2" w:rsidRDefault="0017691D" w:rsidP="00760CC3">
                              <w:pPr>
                                <w:spacing w:line="240" w:lineRule="auto"/>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8803C9" id="Grupo 180" o:spid="_x0000_s1060" style="position:absolute;margin-left:0;margin-top:0;width:492.05pt;height:630.75pt;z-index:251778048;mso-position-horizontal:left;mso-position-horizontal-relative:margin;mso-position-vertical-relative:text;mso-width-relative:margin;mso-height-relative:margin" coordorigin="-706,9176" coordsize="61425,33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">
                <v:group id="Group 13" o:spid="_x0000_s1061" style="position:absolute;left:-706;top:9176;width:61424;height:8348" coordorigin="-706,5516" coordsize="61425,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_x0000_s1062" type="#_x0000_t202" style="position:absolute;left:-706;top:8078;width:61180;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" fillcolor="white [3201]" strokecolor="#6e7277 [1614]" strokeweight=".5pt">
                    <v:textbox>
                      <w:txbxContent>
                        <w:p w14:paraId="495F0BDE"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5E571116" w14:textId="77777777" w:rsidR="0017691D" w:rsidRDefault="0017691D" w:rsidP="00760CC3">
                          <w:pPr>
                            <w:rPr>
                              <w:rFonts w:ascii="Arial" w:hAnsi="Arial" w:cs="Arial"/>
                            </w:rPr>
                          </w:pPr>
                        </w:p>
                        <w:p w14:paraId="4D375B73" w14:textId="77777777" w:rsidR="0017691D" w:rsidRDefault="0017691D"/>
                        <w:p w14:paraId="5FBC182D"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4DF8688A" w14:textId="77777777" w:rsidR="0017691D" w:rsidRDefault="0017691D" w:rsidP="00760CC3">
                          <w:pPr>
                            <w:rPr>
                              <w:rFonts w:ascii="Arial" w:hAnsi="Arial" w:cs="Arial"/>
                            </w:rPr>
                          </w:pPr>
                        </w:p>
                        <w:p w14:paraId="4DCF4914" w14:textId="77777777" w:rsidR="0017691D" w:rsidRDefault="0017691D"/>
                        <w:p w14:paraId="72532C01"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7BCC04D1" w14:textId="77777777" w:rsidR="0017691D" w:rsidRDefault="0017691D" w:rsidP="00760CC3">
                          <w:pPr>
                            <w:rPr>
                              <w:rFonts w:ascii="Arial" w:hAnsi="Arial" w:cs="Arial"/>
                            </w:rPr>
                          </w:pPr>
                        </w:p>
                        <w:p w14:paraId="5CE1B9D7" w14:textId="77777777" w:rsidR="0017691D" w:rsidRDefault="0017691D"/>
                        <w:p w14:paraId="17256FB7"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123B8072" w14:textId="77777777" w:rsidR="0017691D" w:rsidRDefault="0017691D" w:rsidP="00760CC3">
                          <w:pPr>
                            <w:rPr>
                              <w:rFonts w:ascii="Arial" w:hAnsi="Arial" w:cs="Arial"/>
                            </w:rPr>
                          </w:pPr>
                        </w:p>
                      </w:txbxContent>
                    </v:textbox>
                  </v:shape>
                  <v:shape id="Text Box 9" o:spid="_x0000_s1063" type="#_x0000_t202" style="position:absolute;left:-701;top:5516;width:33611;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" fillcolor="white [3201]" strokecolor="#6e7277 [1614]" strokeweight=".5pt">
                    <v:textbox>
                      <w:txbxContent>
                        <w:p w14:paraId="5A9A7539"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72900217"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19AD2C43" w14:textId="77777777" w:rsidR="0017691D" w:rsidRPr="00F83186" w:rsidRDefault="0017691D" w:rsidP="00760CC3">
                          <w:pPr>
                            <w:rPr>
                              <w:rFonts w:ascii="Arial" w:hAnsi="Arial" w:cs="Arial"/>
                            </w:rPr>
                          </w:pPr>
                        </w:p>
                        <w:p w14:paraId="2387BC37" w14:textId="77777777" w:rsidR="0017691D" w:rsidRPr="00F83186" w:rsidRDefault="0017691D" w:rsidP="00760CC3">
                          <w:pPr>
                            <w:rPr>
                              <w:rFonts w:ascii="Arial" w:hAnsi="Arial" w:cs="Arial"/>
                            </w:rPr>
                          </w:pPr>
                        </w:p>
                        <w:p w14:paraId="294C5476" w14:textId="77777777" w:rsidR="0017691D" w:rsidRPr="00F83186" w:rsidRDefault="0017691D" w:rsidP="00760CC3">
                          <w:pPr>
                            <w:rPr>
                              <w:rFonts w:ascii="Arial" w:hAnsi="Arial" w:cs="Arial"/>
                              <w:i/>
                              <w:color w:val="161718" w:themeColor="text1"/>
                            </w:rPr>
                          </w:pPr>
                        </w:p>
                        <w:p w14:paraId="7050FB78" w14:textId="77777777" w:rsidR="0017691D" w:rsidRDefault="0017691D"/>
                        <w:p w14:paraId="6DCC2B2B"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4CA10522"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84ED493" w14:textId="77777777" w:rsidR="0017691D" w:rsidRPr="00F83186" w:rsidRDefault="0017691D" w:rsidP="00760CC3">
                          <w:pPr>
                            <w:rPr>
                              <w:rFonts w:ascii="Arial" w:hAnsi="Arial" w:cs="Arial"/>
                            </w:rPr>
                          </w:pPr>
                        </w:p>
                        <w:p w14:paraId="633DE278" w14:textId="77777777" w:rsidR="0017691D" w:rsidRPr="00F83186" w:rsidRDefault="0017691D" w:rsidP="00760CC3">
                          <w:pPr>
                            <w:rPr>
                              <w:rFonts w:ascii="Arial" w:hAnsi="Arial" w:cs="Arial"/>
                            </w:rPr>
                          </w:pPr>
                        </w:p>
                        <w:p w14:paraId="5825F1FB" w14:textId="77777777" w:rsidR="0017691D" w:rsidRPr="00F83186" w:rsidRDefault="0017691D" w:rsidP="00760CC3">
                          <w:pPr>
                            <w:rPr>
                              <w:rFonts w:ascii="Arial" w:hAnsi="Arial" w:cs="Arial"/>
                              <w:i/>
                              <w:color w:val="161718" w:themeColor="text1"/>
                            </w:rPr>
                          </w:pPr>
                        </w:p>
                        <w:p w14:paraId="42C10299" w14:textId="77777777" w:rsidR="0017691D" w:rsidRDefault="0017691D"/>
                        <w:p w14:paraId="6FF4D913" w14:textId="1E29E0D8"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1F38AAF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C0358FC" w14:textId="77777777" w:rsidR="0017691D" w:rsidRPr="00F83186" w:rsidRDefault="0017691D" w:rsidP="00760CC3">
                          <w:pPr>
                            <w:rPr>
                              <w:rFonts w:ascii="Arial" w:hAnsi="Arial" w:cs="Arial"/>
                            </w:rPr>
                          </w:pPr>
                        </w:p>
                        <w:p w14:paraId="0779AF8A" w14:textId="77777777" w:rsidR="0017691D" w:rsidRPr="00F83186" w:rsidRDefault="0017691D" w:rsidP="00760CC3">
                          <w:pPr>
                            <w:rPr>
                              <w:rFonts w:ascii="Arial" w:hAnsi="Arial" w:cs="Arial"/>
                            </w:rPr>
                          </w:pPr>
                        </w:p>
                        <w:p w14:paraId="624FFB80" w14:textId="77777777" w:rsidR="0017691D" w:rsidRPr="00F83186" w:rsidRDefault="0017691D" w:rsidP="00760CC3">
                          <w:pPr>
                            <w:rPr>
                              <w:rFonts w:ascii="Arial" w:hAnsi="Arial" w:cs="Arial"/>
                              <w:i/>
                              <w:color w:val="161718" w:themeColor="text1"/>
                            </w:rPr>
                          </w:pPr>
                        </w:p>
                        <w:p w14:paraId="31704A72" w14:textId="77777777" w:rsidR="0017691D" w:rsidRDefault="0017691D"/>
                        <w:p w14:paraId="0FBB5B66" w14:textId="1E29E0D8"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21AE248F"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30BD46E2" w14:textId="77777777" w:rsidR="0017691D" w:rsidRPr="00F83186" w:rsidRDefault="0017691D" w:rsidP="00760CC3">
                          <w:pPr>
                            <w:rPr>
                              <w:rFonts w:ascii="Arial" w:hAnsi="Arial" w:cs="Arial"/>
                            </w:rPr>
                          </w:pPr>
                        </w:p>
                        <w:p w14:paraId="68552A22" w14:textId="77777777" w:rsidR="0017691D" w:rsidRPr="00F83186" w:rsidRDefault="0017691D" w:rsidP="00760CC3">
                          <w:pPr>
                            <w:rPr>
                              <w:rFonts w:ascii="Arial" w:hAnsi="Arial" w:cs="Arial"/>
                            </w:rPr>
                          </w:pPr>
                        </w:p>
                        <w:p w14:paraId="263E58FB" w14:textId="77777777" w:rsidR="0017691D" w:rsidRPr="00F83186" w:rsidRDefault="0017691D" w:rsidP="00760CC3">
                          <w:pPr>
                            <w:rPr>
                              <w:rFonts w:ascii="Arial" w:hAnsi="Arial" w:cs="Arial"/>
                              <w:i/>
                              <w:color w:val="161718" w:themeColor="text1"/>
                            </w:rPr>
                          </w:pPr>
                        </w:p>
                      </w:txbxContent>
                    </v:textbox>
                  </v:shape>
                  <v:shape id="Text Box 10" o:spid="_x0000_s1064" type="#_x0000_t202" style="position:absolute;left:32910;top:5516;width:14035;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" fillcolor="white [3201]" strokecolor="#6e7277 [1614]" strokeweight=".5pt">
                    <v:textbox>
                      <w:txbxContent>
                        <w:p w14:paraId="4A811A90" w14:textId="1E29E0D8"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55E4F0C9" w14:textId="77777777" w:rsidR="0017691D" w:rsidRPr="0078782C" w:rsidRDefault="0017691D" w:rsidP="00760CC3">
                          <w:pPr>
                            <w:rPr>
                              <w:rFonts w:ascii="Arial" w:hAnsi="Arial" w:cs="Arial"/>
                            </w:rPr>
                          </w:pPr>
                        </w:p>
                        <w:p w14:paraId="4AF62D21" w14:textId="77777777" w:rsidR="0017691D" w:rsidRPr="0078782C" w:rsidRDefault="0017691D" w:rsidP="00760CC3">
                          <w:pPr>
                            <w:rPr>
                              <w:rFonts w:ascii="Arial" w:hAnsi="Arial" w:cs="Arial"/>
                            </w:rPr>
                          </w:pPr>
                        </w:p>
                        <w:p w14:paraId="612E2A38" w14:textId="77777777" w:rsidR="0017691D" w:rsidRPr="0078782C" w:rsidRDefault="0017691D" w:rsidP="00760CC3">
                          <w:pPr>
                            <w:rPr>
                              <w:rFonts w:ascii="Arial" w:hAnsi="Arial" w:cs="Arial"/>
                              <w:i/>
                              <w:color w:val="161718" w:themeColor="text1"/>
                            </w:rPr>
                          </w:pPr>
                        </w:p>
                        <w:p w14:paraId="4316A160" w14:textId="77777777" w:rsidR="0017691D" w:rsidRDefault="0017691D"/>
                        <w:p w14:paraId="5639C37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010C2258" w14:textId="77777777" w:rsidR="0017691D" w:rsidRPr="0078782C" w:rsidRDefault="0017691D" w:rsidP="00760CC3">
                          <w:pPr>
                            <w:rPr>
                              <w:rFonts w:ascii="Arial" w:hAnsi="Arial" w:cs="Arial"/>
                            </w:rPr>
                          </w:pPr>
                        </w:p>
                        <w:p w14:paraId="498E3E58" w14:textId="77777777" w:rsidR="0017691D" w:rsidRPr="0078782C" w:rsidRDefault="0017691D" w:rsidP="00760CC3">
                          <w:pPr>
                            <w:rPr>
                              <w:rFonts w:ascii="Arial" w:hAnsi="Arial" w:cs="Arial"/>
                            </w:rPr>
                          </w:pPr>
                        </w:p>
                        <w:p w14:paraId="70FA8E88" w14:textId="77777777" w:rsidR="0017691D" w:rsidRPr="0078782C" w:rsidRDefault="0017691D" w:rsidP="00760CC3">
                          <w:pPr>
                            <w:rPr>
                              <w:rFonts w:ascii="Arial" w:hAnsi="Arial" w:cs="Arial"/>
                              <w:i/>
                              <w:color w:val="161718" w:themeColor="text1"/>
                            </w:rPr>
                          </w:pPr>
                        </w:p>
                        <w:p w14:paraId="573AF788" w14:textId="77777777" w:rsidR="0017691D" w:rsidRDefault="0017691D"/>
                        <w:p w14:paraId="1BA4EF36"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1799E65" w14:textId="77777777" w:rsidR="0017691D" w:rsidRPr="0078782C" w:rsidRDefault="0017691D" w:rsidP="00760CC3">
                          <w:pPr>
                            <w:rPr>
                              <w:rFonts w:ascii="Arial" w:hAnsi="Arial" w:cs="Arial"/>
                            </w:rPr>
                          </w:pPr>
                        </w:p>
                        <w:p w14:paraId="51BE4FDF" w14:textId="77777777" w:rsidR="0017691D" w:rsidRPr="0078782C" w:rsidRDefault="0017691D" w:rsidP="00760CC3">
                          <w:pPr>
                            <w:rPr>
                              <w:rFonts w:ascii="Arial" w:hAnsi="Arial" w:cs="Arial"/>
                            </w:rPr>
                          </w:pPr>
                        </w:p>
                        <w:p w14:paraId="0D0B0D49" w14:textId="77777777" w:rsidR="0017691D" w:rsidRPr="0078782C" w:rsidRDefault="0017691D" w:rsidP="00760CC3">
                          <w:pPr>
                            <w:rPr>
                              <w:rFonts w:ascii="Arial" w:hAnsi="Arial" w:cs="Arial"/>
                              <w:i/>
                              <w:color w:val="161718" w:themeColor="text1"/>
                            </w:rPr>
                          </w:pPr>
                        </w:p>
                        <w:p w14:paraId="7C0952E0" w14:textId="77777777" w:rsidR="0017691D" w:rsidRDefault="0017691D"/>
                        <w:p w14:paraId="40E86DF9"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FCFCCAA" w14:textId="77777777" w:rsidR="0017691D" w:rsidRPr="0078782C" w:rsidRDefault="0017691D" w:rsidP="00760CC3">
                          <w:pPr>
                            <w:rPr>
                              <w:rFonts w:ascii="Arial" w:hAnsi="Arial" w:cs="Arial"/>
                            </w:rPr>
                          </w:pPr>
                        </w:p>
                        <w:p w14:paraId="51EB5C1D" w14:textId="77777777" w:rsidR="0017691D" w:rsidRPr="0078782C" w:rsidRDefault="0017691D" w:rsidP="00760CC3">
                          <w:pPr>
                            <w:rPr>
                              <w:rFonts w:ascii="Arial" w:hAnsi="Arial" w:cs="Arial"/>
                            </w:rPr>
                          </w:pPr>
                        </w:p>
                        <w:p w14:paraId="4D39B3E1" w14:textId="77777777" w:rsidR="0017691D" w:rsidRPr="0078782C" w:rsidRDefault="0017691D" w:rsidP="00760CC3">
                          <w:pPr>
                            <w:rPr>
                              <w:rFonts w:ascii="Arial" w:hAnsi="Arial" w:cs="Arial"/>
                              <w:i/>
                              <w:color w:val="161718" w:themeColor="text1"/>
                            </w:rPr>
                          </w:pPr>
                        </w:p>
                      </w:txbxContent>
                    </v:textbox>
                  </v:shape>
                  <v:shape id="Text Box 11" o:spid="_x0000_s1065" type="#_x0000_t202" style="position:absolute;left:46945;top:5516;width:13773;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" fillcolor="white [3201]" strokecolor="#6e7277 [1614]" strokeweight=".5pt">
                    <v:textbox>
                      <w:txbxContent>
                        <w:p w14:paraId="38BC6776"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ED9F4C2"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7A8F769D" w14:textId="77777777" w:rsidR="0017691D" w:rsidRPr="0078782C" w:rsidRDefault="0017691D" w:rsidP="00760CC3">
                          <w:pPr>
                            <w:rPr>
                              <w:rFonts w:ascii="Arial" w:hAnsi="Arial" w:cs="Arial"/>
                            </w:rPr>
                          </w:pPr>
                        </w:p>
                        <w:p w14:paraId="6CC65174" w14:textId="77777777" w:rsidR="0017691D" w:rsidRPr="0078782C" w:rsidRDefault="0017691D" w:rsidP="00760CC3">
                          <w:pPr>
                            <w:rPr>
                              <w:rFonts w:ascii="Arial" w:hAnsi="Arial" w:cs="Arial"/>
                              <w:i/>
                              <w:color w:val="161718" w:themeColor="text1"/>
                            </w:rPr>
                          </w:pPr>
                        </w:p>
                        <w:p w14:paraId="0F2FC90D" w14:textId="77777777" w:rsidR="0017691D" w:rsidRDefault="0017691D"/>
                        <w:p w14:paraId="3740BF94"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A027206"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5ADD212D" w14:textId="77777777" w:rsidR="0017691D" w:rsidRPr="0078782C" w:rsidRDefault="0017691D" w:rsidP="00760CC3">
                          <w:pPr>
                            <w:rPr>
                              <w:rFonts w:ascii="Arial" w:hAnsi="Arial" w:cs="Arial"/>
                            </w:rPr>
                          </w:pPr>
                        </w:p>
                        <w:p w14:paraId="704EA2BF" w14:textId="77777777" w:rsidR="0017691D" w:rsidRPr="0078782C" w:rsidRDefault="0017691D" w:rsidP="00760CC3">
                          <w:pPr>
                            <w:rPr>
                              <w:rFonts w:ascii="Arial" w:hAnsi="Arial" w:cs="Arial"/>
                              <w:i/>
                              <w:color w:val="161718" w:themeColor="text1"/>
                            </w:rPr>
                          </w:pPr>
                        </w:p>
                        <w:p w14:paraId="13C66CB4" w14:textId="77777777" w:rsidR="0017691D" w:rsidRDefault="0017691D"/>
                        <w:p w14:paraId="1946A00C"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576A501"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73A4FD7D" w14:textId="77777777" w:rsidR="0017691D" w:rsidRPr="0078782C" w:rsidRDefault="0017691D" w:rsidP="00760CC3">
                          <w:pPr>
                            <w:rPr>
                              <w:rFonts w:ascii="Arial" w:hAnsi="Arial" w:cs="Arial"/>
                            </w:rPr>
                          </w:pPr>
                        </w:p>
                        <w:p w14:paraId="1B9D945B" w14:textId="77777777" w:rsidR="0017691D" w:rsidRPr="0078782C" w:rsidRDefault="0017691D" w:rsidP="00760CC3">
                          <w:pPr>
                            <w:rPr>
                              <w:rFonts w:ascii="Arial" w:hAnsi="Arial" w:cs="Arial"/>
                              <w:i/>
                              <w:color w:val="161718" w:themeColor="text1"/>
                            </w:rPr>
                          </w:pPr>
                        </w:p>
                        <w:p w14:paraId="075128ED" w14:textId="77777777" w:rsidR="0017691D" w:rsidRDefault="0017691D"/>
                        <w:p w14:paraId="39B6956E"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C8F7CDF" w14:textId="51CF088D"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1-2 Min</w:t>
                          </w:r>
                        </w:p>
                        <w:p w14:paraId="17B63DAC" w14:textId="77777777" w:rsidR="0017691D" w:rsidRPr="0078782C" w:rsidRDefault="0017691D" w:rsidP="00760CC3">
                          <w:pPr>
                            <w:rPr>
                              <w:rFonts w:ascii="Arial" w:hAnsi="Arial" w:cs="Arial"/>
                            </w:rPr>
                          </w:pPr>
                        </w:p>
                        <w:p w14:paraId="4568ADF9" w14:textId="77777777" w:rsidR="0017691D" w:rsidRPr="0078782C" w:rsidRDefault="0017691D" w:rsidP="00760CC3">
                          <w:pPr>
                            <w:rPr>
                              <w:rFonts w:ascii="Arial" w:hAnsi="Arial" w:cs="Arial"/>
                              <w:i/>
                              <w:color w:val="161718" w:themeColor="text1"/>
                            </w:rPr>
                          </w:pPr>
                        </w:p>
                      </w:txbxContent>
                    </v:textbox>
                  </v:shape>
                </v:group>
                <v:shape id="Text Box 19" o:spid="_x0000_s1066" type="#_x0000_t202" style="position:absolute;left:-701;top:17524;width:61175;height:25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" fillcolor="white [3201]" strokecolor="#6e7277 [1614]" strokeweight=".5pt">
                  <v:textbox>
                    <w:txbxContent>
                      <w:p w14:paraId="2402D6C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BF617F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4B0119E5"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44B3984"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54EA2FD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3739BEAB" w14:textId="77777777" w:rsidR="0017691D" w:rsidRDefault="0017691D" w:rsidP="00760CC3">
                        <w:pPr>
                          <w:spacing w:line="240" w:lineRule="auto"/>
                          <w:rPr>
                            <w:rFonts w:cs="Arial"/>
                            <w:bCs/>
                            <w:color w:val="auto"/>
                            <w:sz w:val="24"/>
                            <w:szCs w:val="20"/>
                          </w:rPr>
                        </w:pPr>
                      </w:p>
                      <w:p w14:paraId="3D547A1E"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CDD9C20"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0CBB5F8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B4D7BAB"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368E01A0" w14:textId="77777777" w:rsidR="0017691D" w:rsidRPr="00C807C2" w:rsidRDefault="0017691D" w:rsidP="00760CC3">
                        <w:pPr>
                          <w:spacing w:line="240" w:lineRule="auto"/>
                          <w:rPr>
                            <w:rFonts w:ascii="Arial" w:hAnsi="Arial" w:cs="Arial"/>
                            <w:i/>
                            <w:color w:val="161718" w:themeColor="text1"/>
                          </w:rPr>
                        </w:pPr>
                      </w:p>
                      <w:p w14:paraId="00E11AF0" w14:textId="77777777" w:rsidR="0017691D" w:rsidRDefault="0017691D"/>
                      <w:p w14:paraId="56D32B6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E35BDF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6EC51846"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A411F28"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F550065"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0AFD0BBF" w14:textId="77777777" w:rsidR="0017691D" w:rsidRDefault="0017691D" w:rsidP="00760CC3">
                        <w:pPr>
                          <w:spacing w:line="240" w:lineRule="auto"/>
                          <w:rPr>
                            <w:rFonts w:cs="Arial"/>
                            <w:bCs/>
                            <w:color w:val="auto"/>
                            <w:sz w:val="24"/>
                            <w:szCs w:val="20"/>
                          </w:rPr>
                        </w:pPr>
                      </w:p>
                      <w:p w14:paraId="28B844D4"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0353376"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5404036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3903F9A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688CACEB" w14:textId="77777777" w:rsidR="0017691D" w:rsidRPr="00C807C2" w:rsidRDefault="0017691D" w:rsidP="00760CC3">
                        <w:pPr>
                          <w:spacing w:line="240" w:lineRule="auto"/>
                          <w:rPr>
                            <w:rFonts w:ascii="Arial" w:hAnsi="Arial" w:cs="Arial"/>
                            <w:i/>
                            <w:color w:val="161718" w:themeColor="text1"/>
                          </w:rPr>
                        </w:pPr>
                      </w:p>
                      <w:p w14:paraId="77D290E1" w14:textId="77777777" w:rsidR="0017691D" w:rsidRDefault="0017691D"/>
                      <w:p w14:paraId="28AEBA23"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227961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53B61E90" w14:textId="77777777"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CBF6038"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24DAF905"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7F9002E3" w14:textId="77777777" w:rsidR="0017691D" w:rsidRDefault="0017691D" w:rsidP="00760CC3">
                        <w:pPr>
                          <w:spacing w:line="240" w:lineRule="auto"/>
                          <w:rPr>
                            <w:rFonts w:cs="Arial"/>
                            <w:bCs/>
                            <w:color w:val="auto"/>
                            <w:sz w:val="24"/>
                            <w:szCs w:val="20"/>
                          </w:rPr>
                        </w:pPr>
                      </w:p>
                      <w:p w14:paraId="52CBC90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EEB2605"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E1E74EB"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17832D1"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7B422E6D" w14:textId="77777777" w:rsidR="0017691D" w:rsidRPr="00C807C2" w:rsidRDefault="0017691D" w:rsidP="00760CC3">
                        <w:pPr>
                          <w:spacing w:line="240" w:lineRule="auto"/>
                          <w:rPr>
                            <w:rFonts w:ascii="Arial" w:hAnsi="Arial" w:cs="Arial"/>
                            <w:i/>
                            <w:color w:val="161718" w:themeColor="text1"/>
                          </w:rPr>
                        </w:pPr>
                      </w:p>
                      <w:p w14:paraId="34FBF5C6" w14:textId="77777777" w:rsidR="0017691D" w:rsidRDefault="0017691D"/>
                      <w:p w14:paraId="5BE71607"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B44EBF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2E1CA837" w14:textId="778BC988" w:rsidR="0017691D" w:rsidRDefault="0017691D"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C6DFEC7"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2D3E5F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562B28F9" w14:textId="77777777" w:rsidR="0017691D" w:rsidRDefault="0017691D" w:rsidP="00760CC3">
                        <w:pPr>
                          <w:spacing w:line="240" w:lineRule="auto"/>
                          <w:rPr>
                            <w:rFonts w:cs="Arial"/>
                            <w:bCs/>
                            <w:color w:val="auto"/>
                            <w:sz w:val="24"/>
                            <w:szCs w:val="20"/>
                          </w:rPr>
                        </w:pPr>
                      </w:p>
                      <w:p w14:paraId="50CFC14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D36C56A" w14:textId="77777777" w:rsidR="0017691D" w:rsidRPr="00F0601B" w:rsidRDefault="0017691D"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94060AE" w14:textId="77777777" w:rsidR="0017691D" w:rsidRPr="00C26CEC" w:rsidRDefault="0017691D"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45C9BFA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476142DE" w14:textId="77777777" w:rsidR="0017691D" w:rsidRPr="00C807C2" w:rsidRDefault="0017691D" w:rsidP="00760CC3">
                        <w:pPr>
                          <w:spacing w:line="240" w:lineRule="auto"/>
                          <w:rPr>
                            <w:rFonts w:ascii="Arial" w:hAnsi="Arial" w:cs="Arial"/>
                            <w:i/>
                            <w:color w:val="161718" w:themeColor="text1"/>
                          </w:rPr>
                        </w:pPr>
                      </w:p>
                    </w:txbxContent>
                  </v:textbox>
                </v:shape>
                <w10:wrap type="square" anchorx="margin"/>
              </v:group>
            </w:pict>
          </mc:Fallback>
        </mc:AlternateContent>
      </w:r>
      <w:bookmarkEnd w:id="4801"/>
      <w:bookmarkEnd w:id="4802"/>
      <w:bookmarkEnd w:id="4803"/>
    </w:p>
    <w:p w14:paraId="6496A14C" w14:textId="4900F0A8" w:rsidR="00454FC4" w:rsidRDefault="00454FC4" w:rsidP="00832411">
      <w:pPr>
        <w:rPr>
          <w:color w:val="auto"/>
          <w:sz w:val="24"/>
          <w:szCs w:val="24"/>
        </w:rPr>
      </w:pPr>
    </w:p>
    <w:p w14:paraId="7CEA651A" w14:textId="553007CF" w:rsidR="00454FC4" w:rsidRDefault="006C46C4" w:rsidP="00244561">
      <w:pPr>
        <w:pStyle w:val="Ttulo2"/>
        <w:rPr>
          <w:rFonts w:ascii="Zizou Slab Light" w:hAnsi="Zizou Slab Light"/>
          <w:color w:val="auto"/>
          <w:sz w:val="24"/>
          <w:szCs w:val="24"/>
        </w:rPr>
      </w:pPr>
      <w:bookmarkStart w:id="4804" w:name="_Toc25223008"/>
      <w:bookmarkStart w:id="4805" w:name="_Toc25309795"/>
      <w:bookmarkStart w:id="4806" w:name="_Toc26201358"/>
      <w:r>
        <w:rPr>
          <w:rFonts w:ascii="Arial" w:hAnsi="Arial" w:cs="Arial"/>
          <w:noProof/>
          <w:color w:val="161718" w:themeColor="text1"/>
          <w:lang w:eastAsia="es-PE"/>
        </w:rPr>
        <w:lastRenderedPageBreak/>
        <mc:AlternateContent>
          <mc:Choice Requires="wpg">
            <w:drawing>
              <wp:anchor distT="0" distB="0" distL="114300" distR="114300" simplePos="0" relativeHeight="251780096" behindDoc="0" locked="0" layoutInCell="1" allowOverlap="1" wp14:anchorId="71C7776F" wp14:editId="3A38E333">
                <wp:simplePos x="0" y="0"/>
                <wp:positionH relativeFrom="margin">
                  <wp:align>right</wp:align>
                </wp:positionH>
                <wp:positionV relativeFrom="paragraph">
                  <wp:posOffset>0</wp:posOffset>
                </wp:positionV>
                <wp:extent cx="6229350" cy="7991475"/>
                <wp:effectExtent l="0" t="0" r="19050" b="28575"/>
                <wp:wrapSquare wrapText="bothSides"/>
                <wp:docPr id="63" name="Grupo 63"/>
                <wp:cNvGraphicFramePr/>
                <a:graphic xmlns:a="http://schemas.openxmlformats.org/drawingml/2006/main">
                  <a:graphicData uri="http://schemas.microsoft.com/office/word/2010/wordprocessingGroup">
                    <wpg:wgp>
                      <wpg:cNvGrpSpPr/>
                      <wpg:grpSpPr>
                        <a:xfrm>
                          <a:off x="0" y="0"/>
                          <a:ext cx="6229350" cy="7991475"/>
                          <a:chOff x="0" y="0"/>
                          <a:chExt cx="6122353" cy="5571895"/>
                        </a:xfrm>
                      </wpg:grpSpPr>
                      <wpg:grpSp>
                        <wpg:cNvPr id="64" name="Group 13"/>
                        <wpg:cNvGrpSpPr/>
                        <wpg:grpSpPr>
                          <a:xfrm>
                            <a:off x="0" y="0"/>
                            <a:ext cx="6118649" cy="1776412"/>
                            <a:chOff x="0" y="0"/>
                            <a:chExt cx="6118649" cy="1067959"/>
                          </a:xfrm>
                        </wpg:grpSpPr>
                        <wps:wsp>
                          <wps:cNvPr id="67"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0842479A"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71C18BF9" w14:textId="77777777" w:rsidR="0017691D" w:rsidRDefault="0017691D" w:rsidP="00760CC3">
                                <w:pPr>
                                  <w:rPr>
                                    <w:rFonts w:ascii="Arial" w:hAnsi="Arial" w:cs="Arial"/>
                                  </w:rPr>
                                </w:pPr>
                              </w:p>
                              <w:p w14:paraId="2923D608" w14:textId="77777777" w:rsidR="0017691D" w:rsidRDefault="0017691D"/>
                              <w:p w14:paraId="5ED6AD12"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CBA8645" w14:textId="77777777" w:rsidR="0017691D" w:rsidRDefault="0017691D" w:rsidP="00760CC3">
                                <w:pPr>
                                  <w:rPr>
                                    <w:rFonts w:ascii="Arial" w:hAnsi="Arial" w:cs="Arial"/>
                                  </w:rPr>
                                </w:pPr>
                              </w:p>
                              <w:p w14:paraId="4ABDF323" w14:textId="77777777" w:rsidR="0017691D" w:rsidRDefault="0017691D"/>
                              <w:p w14:paraId="4F416945"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1B706E7C" w14:textId="77777777" w:rsidR="0017691D" w:rsidRDefault="0017691D" w:rsidP="00760CC3">
                                <w:pPr>
                                  <w:rPr>
                                    <w:rFonts w:ascii="Arial" w:hAnsi="Arial" w:cs="Arial"/>
                                  </w:rPr>
                                </w:pPr>
                              </w:p>
                              <w:p w14:paraId="434B4C89" w14:textId="77777777" w:rsidR="0017691D" w:rsidRDefault="0017691D"/>
                              <w:p w14:paraId="7CF1C4B6"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214718D"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0F965791"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5A9FDB1"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357622A1" w14:textId="77777777" w:rsidR="0017691D" w:rsidRPr="00F83186" w:rsidRDefault="0017691D" w:rsidP="00760CC3">
                                <w:pPr>
                                  <w:rPr>
                                    <w:rFonts w:ascii="Arial" w:hAnsi="Arial" w:cs="Arial"/>
                                  </w:rPr>
                                </w:pPr>
                              </w:p>
                              <w:p w14:paraId="101B3E3A" w14:textId="77777777" w:rsidR="0017691D" w:rsidRPr="00F83186" w:rsidRDefault="0017691D" w:rsidP="00760CC3">
                                <w:pPr>
                                  <w:rPr>
                                    <w:rFonts w:ascii="Arial" w:hAnsi="Arial" w:cs="Arial"/>
                                  </w:rPr>
                                </w:pPr>
                              </w:p>
                              <w:p w14:paraId="002EF258" w14:textId="77777777" w:rsidR="0017691D" w:rsidRPr="00F83186" w:rsidRDefault="0017691D" w:rsidP="00760CC3">
                                <w:pPr>
                                  <w:rPr>
                                    <w:rFonts w:ascii="Arial" w:hAnsi="Arial" w:cs="Arial"/>
                                    <w:i/>
                                    <w:color w:val="161718" w:themeColor="text1"/>
                                  </w:rPr>
                                </w:pPr>
                              </w:p>
                              <w:p w14:paraId="2413C115" w14:textId="77777777" w:rsidR="0017691D" w:rsidRDefault="0017691D"/>
                              <w:p w14:paraId="24E3156E"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6B9D3CF"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11FF848B" w14:textId="77777777" w:rsidR="0017691D" w:rsidRPr="00F83186" w:rsidRDefault="0017691D" w:rsidP="00760CC3">
                                <w:pPr>
                                  <w:rPr>
                                    <w:rFonts w:ascii="Arial" w:hAnsi="Arial" w:cs="Arial"/>
                                  </w:rPr>
                                </w:pPr>
                              </w:p>
                              <w:p w14:paraId="128C81E5" w14:textId="77777777" w:rsidR="0017691D" w:rsidRPr="00F83186" w:rsidRDefault="0017691D" w:rsidP="00760CC3">
                                <w:pPr>
                                  <w:rPr>
                                    <w:rFonts w:ascii="Arial" w:hAnsi="Arial" w:cs="Arial"/>
                                  </w:rPr>
                                </w:pPr>
                              </w:p>
                              <w:p w14:paraId="335FE6EA" w14:textId="77777777" w:rsidR="0017691D" w:rsidRPr="00F83186" w:rsidRDefault="0017691D" w:rsidP="00760CC3">
                                <w:pPr>
                                  <w:rPr>
                                    <w:rFonts w:ascii="Arial" w:hAnsi="Arial" w:cs="Arial"/>
                                    <w:i/>
                                    <w:color w:val="161718" w:themeColor="text1"/>
                                  </w:rPr>
                                </w:pPr>
                              </w:p>
                              <w:p w14:paraId="012A65BF" w14:textId="77777777" w:rsidR="0017691D" w:rsidRDefault="0017691D"/>
                              <w:p w14:paraId="58112D7D" w14:textId="105AB4C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60AF093"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0CBBFAEB" w14:textId="77777777" w:rsidR="0017691D" w:rsidRPr="00F83186" w:rsidRDefault="0017691D" w:rsidP="00760CC3">
                                <w:pPr>
                                  <w:rPr>
                                    <w:rFonts w:ascii="Arial" w:hAnsi="Arial" w:cs="Arial"/>
                                  </w:rPr>
                                </w:pPr>
                              </w:p>
                              <w:p w14:paraId="2295AFBD" w14:textId="77777777" w:rsidR="0017691D" w:rsidRPr="00F83186" w:rsidRDefault="0017691D" w:rsidP="00760CC3">
                                <w:pPr>
                                  <w:rPr>
                                    <w:rFonts w:ascii="Arial" w:hAnsi="Arial" w:cs="Arial"/>
                                  </w:rPr>
                                </w:pPr>
                              </w:p>
                              <w:p w14:paraId="63839922" w14:textId="77777777" w:rsidR="0017691D" w:rsidRPr="00F83186" w:rsidRDefault="0017691D" w:rsidP="00760CC3">
                                <w:pPr>
                                  <w:rPr>
                                    <w:rFonts w:ascii="Arial" w:hAnsi="Arial" w:cs="Arial"/>
                                    <w:i/>
                                    <w:color w:val="161718" w:themeColor="text1"/>
                                  </w:rPr>
                                </w:pPr>
                              </w:p>
                              <w:p w14:paraId="4A96A563" w14:textId="77777777" w:rsidR="0017691D" w:rsidRDefault="0017691D"/>
                              <w:p w14:paraId="45551CBE" w14:textId="105AB4C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6D3C7BC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4465DB42" w14:textId="77777777" w:rsidR="0017691D" w:rsidRPr="00F83186" w:rsidRDefault="0017691D" w:rsidP="00760CC3">
                                <w:pPr>
                                  <w:rPr>
                                    <w:rFonts w:ascii="Arial" w:hAnsi="Arial" w:cs="Arial"/>
                                  </w:rPr>
                                </w:pPr>
                              </w:p>
                              <w:p w14:paraId="12995BF4" w14:textId="77777777" w:rsidR="0017691D" w:rsidRPr="00F83186" w:rsidRDefault="0017691D" w:rsidP="00760CC3">
                                <w:pPr>
                                  <w:rPr>
                                    <w:rFonts w:ascii="Arial" w:hAnsi="Arial" w:cs="Arial"/>
                                  </w:rPr>
                                </w:pPr>
                              </w:p>
                              <w:p w14:paraId="2069657A"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63A724F8" w14:textId="105AB4C0"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E423395" w14:textId="77777777" w:rsidR="0017691D" w:rsidRPr="0078782C" w:rsidRDefault="0017691D" w:rsidP="00760CC3">
                                <w:pPr>
                                  <w:rPr>
                                    <w:rFonts w:ascii="Arial" w:hAnsi="Arial" w:cs="Arial"/>
                                  </w:rPr>
                                </w:pPr>
                              </w:p>
                              <w:p w14:paraId="6CC1ADC6" w14:textId="77777777" w:rsidR="0017691D" w:rsidRPr="0078782C" w:rsidRDefault="0017691D" w:rsidP="00760CC3">
                                <w:pPr>
                                  <w:rPr>
                                    <w:rFonts w:ascii="Arial" w:hAnsi="Arial" w:cs="Arial"/>
                                  </w:rPr>
                                </w:pPr>
                              </w:p>
                              <w:p w14:paraId="5D346C2E" w14:textId="77777777" w:rsidR="0017691D" w:rsidRPr="0078782C" w:rsidRDefault="0017691D" w:rsidP="00760CC3">
                                <w:pPr>
                                  <w:rPr>
                                    <w:rFonts w:ascii="Arial" w:hAnsi="Arial" w:cs="Arial"/>
                                    <w:i/>
                                    <w:color w:val="161718" w:themeColor="text1"/>
                                  </w:rPr>
                                </w:pPr>
                              </w:p>
                              <w:p w14:paraId="3F27063D" w14:textId="77777777" w:rsidR="0017691D" w:rsidRDefault="0017691D"/>
                              <w:p w14:paraId="572730B8"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584E587" w14:textId="77777777" w:rsidR="0017691D" w:rsidRPr="0078782C" w:rsidRDefault="0017691D" w:rsidP="00760CC3">
                                <w:pPr>
                                  <w:rPr>
                                    <w:rFonts w:ascii="Arial" w:hAnsi="Arial" w:cs="Arial"/>
                                  </w:rPr>
                                </w:pPr>
                              </w:p>
                              <w:p w14:paraId="266627FD" w14:textId="77777777" w:rsidR="0017691D" w:rsidRPr="0078782C" w:rsidRDefault="0017691D" w:rsidP="00760CC3">
                                <w:pPr>
                                  <w:rPr>
                                    <w:rFonts w:ascii="Arial" w:hAnsi="Arial" w:cs="Arial"/>
                                  </w:rPr>
                                </w:pPr>
                              </w:p>
                              <w:p w14:paraId="3818D460" w14:textId="77777777" w:rsidR="0017691D" w:rsidRPr="0078782C" w:rsidRDefault="0017691D" w:rsidP="00760CC3">
                                <w:pPr>
                                  <w:rPr>
                                    <w:rFonts w:ascii="Arial" w:hAnsi="Arial" w:cs="Arial"/>
                                    <w:i/>
                                    <w:color w:val="161718" w:themeColor="text1"/>
                                  </w:rPr>
                                </w:pPr>
                              </w:p>
                              <w:p w14:paraId="2B983AF2" w14:textId="77777777" w:rsidR="0017691D" w:rsidRDefault="0017691D"/>
                              <w:p w14:paraId="2CA5311D"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5859EED0" w14:textId="77777777" w:rsidR="0017691D" w:rsidRPr="0078782C" w:rsidRDefault="0017691D" w:rsidP="00760CC3">
                                <w:pPr>
                                  <w:rPr>
                                    <w:rFonts w:ascii="Arial" w:hAnsi="Arial" w:cs="Arial"/>
                                  </w:rPr>
                                </w:pPr>
                              </w:p>
                              <w:p w14:paraId="0D2B9422" w14:textId="77777777" w:rsidR="0017691D" w:rsidRPr="0078782C" w:rsidRDefault="0017691D" w:rsidP="00760CC3">
                                <w:pPr>
                                  <w:rPr>
                                    <w:rFonts w:ascii="Arial" w:hAnsi="Arial" w:cs="Arial"/>
                                  </w:rPr>
                                </w:pPr>
                              </w:p>
                              <w:p w14:paraId="5BDE8569" w14:textId="77777777" w:rsidR="0017691D" w:rsidRPr="0078782C" w:rsidRDefault="0017691D" w:rsidP="00760CC3">
                                <w:pPr>
                                  <w:rPr>
                                    <w:rFonts w:ascii="Arial" w:hAnsi="Arial" w:cs="Arial"/>
                                    <w:i/>
                                    <w:color w:val="161718" w:themeColor="text1"/>
                                  </w:rPr>
                                </w:pPr>
                              </w:p>
                              <w:p w14:paraId="02B0FBAB" w14:textId="77777777" w:rsidR="0017691D" w:rsidRDefault="0017691D"/>
                              <w:p w14:paraId="0666B7E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2DA94CA4" w14:textId="77777777" w:rsidR="0017691D" w:rsidRPr="0078782C" w:rsidRDefault="0017691D" w:rsidP="00760CC3">
                                <w:pPr>
                                  <w:rPr>
                                    <w:rFonts w:ascii="Arial" w:hAnsi="Arial" w:cs="Arial"/>
                                  </w:rPr>
                                </w:pPr>
                              </w:p>
                              <w:p w14:paraId="52EE0CDD" w14:textId="77777777" w:rsidR="0017691D" w:rsidRPr="0078782C" w:rsidRDefault="0017691D" w:rsidP="00760CC3">
                                <w:pPr>
                                  <w:rPr>
                                    <w:rFonts w:ascii="Arial" w:hAnsi="Arial" w:cs="Arial"/>
                                  </w:rPr>
                                </w:pPr>
                              </w:p>
                              <w:p w14:paraId="11705999"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0DB2A590"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986465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4F45B7A5" w14:textId="77777777" w:rsidR="0017691D" w:rsidRPr="0078782C" w:rsidRDefault="0017691D" w:rsidP="00760CC3">
                                <w:pPr>
                                  <w:rPr>
                                    <w:rFonts w:ascii="Arial" w:hAnsi="Arial" w:cs="Arial"/>
                                  </w:rPr>
                                </w:pPr>
                              </w:p>
                              <w:p w14:paraId="40A323B0" w14:textId="77777777" w:rsidR="0017691D" w:rsidRPr="0078782C" w:rsidRDefault="0017691D" w:rsidP="00760CC3">
                                <w:pPr>
                                  <w:rPr>
                                    <w:rFonts w:ascii="Arial" w:hAnsi="Arial" w:cs="Arial"/>
                                    <w:i/>
                                    <w:color w:val="161718" w:themeColor="text1"/>
                                  </w:rPr>
                                </w:pPr>
                              </w:p>
                              <w:p w14:paraId="4D9CDC3F" w14:textId="77777777" w:rsidR="0017691D" w:rsidRDefault="0017691D"/>
                              <w:p w14:paraId="15BA3767"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3EC2E15"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36B08FEE" w14:textId="77777777" w:rsidR="0017691D" w:rsidRPr="0078782C" w:rsidRDefault="0017691D" w:rsidP="00760CC3">
                                <w:pPr>
                                  <w:rPr>
                                    <w:rFonts w:ascii="Arial" w:hAnsi="Arial" w:cs="Arial"/>
                                  </w:rPr>
                                </w:pPr>
                              </w:p>
                              <w:p w14:paraId="2E8E6F0F" w14:textId="77777777" w:rsidR="0017691D" w:rsidRPr="0078782C" w:rsidRDefault="0017691D" w:rsidP="00760CC3">
                                <w:pPr>
                                  <w:rPr>
                                    <w:rFonts w:ascii="Arial" w:hAnsi="Arial" w:cs="Arial"/>
                                    <w:i/>
                                    <w:color w:val="161718" w:themeColor="text1"/>
                                  </w:rPr>
                                </w:pPr>
                              </w:p>
                              <w:p w14:paraId="294764DF" w14:textId="77777777" w:rsidR="0017691D" w:rsidRDefault="0017691D"/>
                              <w:p w14:paraId="280F193A"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6477E7D"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5FCC78FE" w14:textId="77777777" w:rsidR="0017691D" w:rsidRPr="0078782C" w:rsidRDefault="0017691D" w:rsidP="00760CC3">
                                <w:pPr>
                                  <w:rPr>
                                    <w:rFonts w:ascii="Arial" w:hAnsi="Arial" w:cs="Arial"/>
                                  </w:rPr>
                                </w:pPr>
                              </w:p>
                              <w:p w14:paraId="424AA494" w14:textId="77777777" w:rsidR="0017691D" w:rsidRPr="0078782C" w:rsidRDefault="0017691D" w:rsidP="00760CC3">
                                <w:pPr>
                                  <w:rPr>
                                    <w:rFonts w:ascii="Arial" w:hAnsi="Arial" w:cs="Arial"/>
                                    <w:i/>
                                    <w:color w:val="161718" w:themeColor="text1"/>
                                  </w:rPr>
                                </w:pPr>
                              </w:p>
                              <w:p w14:paraId="4498A8B8" w14:textId="77777777" w:rsidR="0017691D" w:rsidRDefault="0017691D"/>
                              <w:p w14:paraId="1E29F7DC"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B166C04" w14:textId="48470434"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363ABF07" w14:textId="77777777" w:rsidR="0017691D" w:rsidRPr="0078782C" w:rsidRDefault="0017691D" w:rsidP="00760CC3">
                                <w:pPr>
                                  <w:rPr>
                                    <w:rFonts w:ascii="Arial" w:hAnsi="Arial" w:cs="Arial"/>
                                  </w:rPr>
                                </w:pPr>
                              </w:p>
                              <w:p w14:paraId="06BF46C3"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 name="Text Box 19"/>
                        <wps:cNvSpPr txBox="1"/>
                        <wps:spPr>
                          <a:xfrm>
                            <a:off x="4763" y="1776278"/>
                            <a:ext cx="6117590" cy="3795617"/>
                          </a:xfrm>
                          <a:prstGeom prst="rect">
                            <a:avLst/>
                          </a:prstGeom>
                          <a:solidFill>
                            <a:schemeClr val="lt1"/>
                          </a:solidFill>
                          <a:ln w="6350">
                            <a:solidFill>
                              <a:schemeClr val="bg2">
                                <a:lumMod val="50000"/>
                              </a:schemeClr>
                            </a:solidFill>
                          </a:ln>
                        </wps:spPr>
                        <wps:txbx>
                          <w:txbxContent>
                            <w:p w14:paraId="26DE84D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19BC14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F52234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D1FF88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2E8EA43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313FBDC2" w14:textId="77777777" w:rsidR="0017691D" w:rsidRDefault="0017691D" w:rsidP="00760CC3">
                              <w:pPr>
                                <w:spacing w:line="240" w:lineRule="auto"/>
                                <w:rPr>
                                  <w:rFonts w:cs="Arial"/>
                                  <w:bCs/>
                                  <w:color w:val="auto"/>
                                  <w:sz w:val="24"/>
                                  <w:szCs w:val="20"/>
                                </w:rPr>
                              </w:pPr>
                            </w:p>
                            <w:p w14:paraId="755F90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E29BF0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2920C1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47E6B02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8000A20"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4915E8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47E4CA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2F2BCA8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3E04814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4DDFF5B4" w14:textId="77777777" w:rsidR="0017691D" w:rsidRDefault="0017691D" w:rsidP="00760CC3">
                              <w:pPr>
                                <w:spacing w:line="240" w:lineRule="auto"/>
                                <w:rPr>
                                  <w:rFonts w:cs="Arial"/>
                                  <w:bCs/>
                                  <w:color w:val="auto"/>
                                  <w:sz w:val="24"/>
                                  <w:szCs w:val="20"/>
                                </w:rPr>
                              </w:pPr>
                            </w:p>
                            <w:p w14:paraId="23E1D8B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2A44255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13598FA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6DE844EA"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02A8CA02" w14:textId="77777777" w:rsidR="0017691D" w:rsidRDefault="0017691D" w:rsidP="00760CC3">
                              <w:pPr>
                                <w:spacing w:line="240" w:lineRule="auto"/>
                                <w:rPr>
                                  <w:rFonts w:cs="Arial"/>
                                  <w:bCs/>
                                  <w:color w:val="auto"/>
                                  <w:sz w:val="24"/>
                                  <w:szCs w:val="20"/>
                                </w:rPr>
                              </w:pPr>
                            </w:p>
                            <w:p w14:paraId="205A7217" w14:textId="77777777" w:rsidR="0017691D" w:rsidRPr="008B0442" w:rsidRDefault="0017691D" w:rsidP="00760CC3">
                              <w:pPr>
                                <w:spacing w:line="240" w:lineRule="auto"/>
                                <w:rPr>
                                  <w:rFonts w:cs="Arial"/>
                                  <w:bCs/>
                                  <w:color w:val="auto"/>
                                  <w:sz w:val="24"/>
                                  <w:szCs w:val="20"/>
                                </w:rPr>
                              </w:pPr>
                            </w:p>
                            <w:p w14:paraId="48D79B26" w14:textId="77777777" w:rsidR="0017691D" w:rsidRPr="00C807C2" w:rsidRDefault="0017691D" w:rsidP="00760CC3">
                              <w:pPr>
                                <w:rPr>
                                  <w:rFonts w:ascii="Arial" w:hAnsi="Arial" w:cs="Arial"/>
                                  <w:i/>
                                  <w:color w:val="161718" w:themeColor="text1"/>
                                </w:rPr>
                              </w:pPr>
                            </w:p>
                            <w:p w14:paraId="1267D387" w14:textId="77777777" w:rsidR="0017691D" w:rsidRDefault="0017691D"/>
                            <w:p w14:paraId="199CBB76"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D0622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515151AC"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7B70A7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0419BFB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6ADD9232" w14:textId="77777777" w:rsidR="0017691D" w:rsidRDefault="0017691D" w:rsidP="00760CC3">
                              <w:pPr>
                                <w:spacing w:line="240" w:lineRule="auto"/>
                                <w:rPr>
                                  <w:rFonts w:cs="Arial"/>
                                  <w:bCs/>
                                  <w:color w:val="auto"/>
                                  <w:sz w:val="24"/>
                                  <w:szCs w:val="20"/>
                                </w:rPr>
                              </w:pPr>
                            </w:p>
                            <w:p w14:paraId="513E6E8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3229C9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41DE102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7F1E134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30A6AC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B00AA5" w14:textId="079679D2"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995439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E4DF39C"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4F876AA8"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191397B5" w14:textId="77777777" w:rsidR="0017691D" w:rsidRDefault="0017691D" w:rsidP="00760CC3">
                              <w:pPr>
                                <w:spacing w:line="240" w:lineRule="auto"/>
                                <w:rPr>
                                  <w:rFonts w:cs="Arial"/>
                                  <w:bCs/>
                                  <w:color w:val="auto"/>
                                  <w:sz w:val="24"/>
                                  <w:szCs w:val="20"/>
                                </w:rPr>
                              </w:pPr>
                            </w:p>
                            <w:p w14:paraId="1FAFCB1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360E8D5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6750281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091F58D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129F2EEF" w14:textId="77777777" w:rsidR="0017691D" w:rsidRDefault="0017691D" w:rsidP="00760CC3">
                              <w:pPr>
                                <w:spacing w:line="240" w:lineRule="auto"/>
                                <w:rPr>
                                  <w:rFonts w:cs="Arial"/>
                                  <w:bCs/>
                                  <w:color w:val="auto"/>
                                  <w:sz w:val="24"/>
                                  <w:szCs w:val="20"/>
                                </w:rPr>
                              </w:pPr>
                            </w:p>
                            <w:p w14:paraId="7FD8349A" w14:textId="77777777" w:rsidR="0017691D" w:rsidRPr="008B0442" w:rsidRDefault="0017691D" w:rsidP="00760CC3">
                              <w:pPr>
                                <w:spacing w:line="240" w:lineRule="auto"/>
                                <w:rPr>
                                  <w:rFonts w:cs="Arial"/>
                                  <w:bCs/>
                                  <w:color w:val="auto"/>
                                  <w:sz w:val="24"/>
                                  <w:szCs w:val="20"/>
                                </w:rPr>
                              </w:pPr>
                            </w:p>
                            <w:p w14:paraId="2466F77A" w14:textId="77777777" w:rsidR="0017691D" w:rsidRPr="00C807C2"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7776F" id="Grupo 63" o:spid="_x0000_s1067" style="position:absolute;margin-left:439.3pt;margin-top:0;width:490.5pt;height:629.25pt;z-index:251780096;mso-position-horizontal:right;mso-position-horizontal-relative:margin;mso-position-vertical-relative:text;mso-width-relative:margin;mso-height-relative:margin" coordsize="61223,5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">
                <v:group id="Group 13" o:spid="_x0000_s1068"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_x0000_s1069"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" fillcolor="white [3201]" strokecolor="#6e7277 [1614]" strokeweight=".5pt">
                    <v:textbox>
                      <w:txbxContent>
                        <w:p w14:paraId="0842479A"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71C18BF9" w14:textId="77777777" w:rsidR="0017691D" w:rsidRDefault="0017691D" w:rsidP="00760CC3">
                          <w:pPr>
                            <w:rPr>
                              <w:rFonts w:ascii="Arial" w:hAnsi="Arial" w:cs="Arial"/>
                            </w:rPr>
                          </w:pPr>
                        </w:p>
                        <w:p w14:paraId="2923D608" w14:textId="77777777" w:rsidR="0017691D" w:rsidRDefault="0017691D"/>
                        <w:p w14:paraId="5ED6AD12"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CBA8645" w14:textId="77777777" w:rsidR="0017691D" w:rsidRDefault="0017691D" w:rsidP="00760CC3">
                          <w:pPr>
                            <w:rPr>
                              <w:rFonts w:ascii="Arial" w:hAnsi="Arial" w:cs="Arial"/>
                            </w:rPr>
                          </w:pPr>
                        </w:p>
                        <w:p w14:paraId="4ABDF323" w14:textId="77777777" w:rsidR="0017691D" w:rsidRDefault="0017691D"/>
                        <w:p w14:paraId="4F416945"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1B706E7C" w14:textId="77777777" w:rsidR="0017691D" w:rsidRDefault="0017691D" w:rsidP="00760CC3">
                          <w:pPr>
                            <w:rPr>
                              <w:rFonts w:ascii="Arial" w:hAnsi="Arial" w:cs="Arial"/>
                            </w:rPr>
                          </w:pPr>
                        </w:p>
                        <w:p w14:paraId="434B4C89" w14:textId="77777777" w:rsidR="0017691D" w:rsidRDefault="0017691D"/>
                        <w:p w14:paraId="7CF1C4B6" w14:textId="77777777" w:rsidR="0017691D" w:rsidRPr="002B188C" w:rsidRDefault="0017691D"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214718D" w14:textId="77777777" w:rsidR="0017691D" w:rsidRDefault="0017691D" w:rsidP="00760CC3">
                          <w:pPr>
                            <w:rPr>
                              <w:rFonts w:ascii="Arial" w:hAnsi="Arial" w:cs="Arial"/>
                            </w:rPr>
                          </w:pPr>
                        </w:p>
                      </w:txbxContent>
                    </v:textbox>
                  </v:shape>
                  <v:shape id="Text Box 9" o:spid="_x0000_s1070"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" fillcolor="white [3201]" strokecolor="#6e7277 [1614]" strokeweight=".5pt">
                    <v:textbox>
                      <w:txbxContent>
                        <w:p w14:paraId="0F965791"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5A9FDB1"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357622A1" w14:textId="77777777" w:rsidR="0017691D" w:rsidRPr="00F83186" w:rsidRDefault="0017691D" w:rsidP="00760CC3">
                          <w:pPr>
                            <w:rPr>
                              <w:rFonts w:ascii="Arial" w:hAnsi="Arial" w:cs="Arial"/>
                            </w:rPr>
                          </w:pPr>
                        </w:p>
                        <w:p w14:paraId="101B3E3A" w14:textId="77777777" w:rsidR="0017691D" w:rsidRPr="00F83186" w:rsidRDefault="0017691D" w:rsidP="00760CC3">
                          <w:pPr>
                            <w:rPr>
                              <w:rFonts w:ascii="Arial" w:hAnsi="Arial" w:cs="Arial"/>
                            </w:rPr>
                          </w:pPr>
                        </w:p>
                        <w:p w14:paraId="002EF258" w14:textId="77777777" w:rsidR="0017691D" w:rsidRPr="00F83186" w:rsidRDefault="0017691D" w:rsidP="00760CC3">
                          <w:pPr>
                            <w:rPr>
                              <w:rFonts w:ascii="Arial" w:hAnsi="Arial" w:cs="Arial"/>
                              <w:i/>
                              <w:color w:val="161718" w:themeColor="text1"/>
                            </w:rPr>
                          </w:pPr>
                        </w:p>
                        <w:p w14:paraId="2413C115" w14:textId="77777777" w:rsidR="0017691D" w:rsidRDefault="0017691D"/>
                        <w:p w14:paraId="24E3156E"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6B9D3CF"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11FF848B" w14:textId="77777777" w:rsidR="0017691D" w:rsidRPr="00F83186" w:rsidRDefault="0017691D" w:rsidP="00760CC3">
                          <w:pPr>
                            <w:rPr>
                              <w:rFonts w:ascii="Arial" w:hAnsi="Arial" w:cs="Arial"/>
                            </w:rPr>
                          </w:pPr>
                        </w:p>
                        <w:p w14:paraId="128C81E5" w14:textId="77777777" w:rsidR="0017691D" w:rsidRPr="00F83186" w:rsidRDefault="0017691D" w:rsidP="00760CC3">
                          <w:pPr>
                            <w:rPr>
                              <w:rFonts w:ascii="Arial" w:hAnsi="Arial" w:cs="Arial"/>
                            </w:rPr>
                          </w:pPr>
                        </w:p>
                        <w:p w14:paraId="335FE6EA" w14:textId="77777777" w:rsidR="0017691D" w:rsidRPr="00F83186" w:rsidRDefault="0017691D" w:rsidP="00760CC3">
                          <w:pPr>
                            <w:rPr>
                              <w:rFonts w:ascii="Arial" w:hAnsi="Arial" w:cs="Arial"/>
                              <w:i/>
                              <w:color w:val="161718" w:themeColor="text1"/>
                            </w:rPr>
                          </w:pPr>
                        </w:p>
                        <w:p w14:paraId="012A65BF" w14:textId="77777777" w:rsidR="0017691D" w:rsidRDefault="0017691D"/>
                        <w:p w14:paraId="58112D7D" w14:textId="105AB4C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60AF093"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0CBBFAEB" w14:textId="77777777" w:rsidR="0017691D" w:rsidRPr="00F83186" w:rsidRDefault="0017691D" w:rsidP="00760CC3">
                          <w:pPr>
                            <w:rPr>
                              <w:rFonts w:ascii="Arial" w:hAnsi="Arial" w:cs="Arial"/>
                            </w:rPr>
                          </w:pPr>
                        </w:p>
                        <w:p w14:paraId="2295AFBD" w14:textId="77777777" w:rsidR="0017691D" w:rsidRPr="00F83186" w:rsidRDefault="0017691D" w:rsidP="00760CC3">
                          <w:pPr>
                            <w:rPr>
                              <w:rFonts w:ascii="Arial" w:hAnsi="Arial" w:cs="Arial"/>
                            </w:rPr>
                          </w:pPr>
                        </w:p>
                        <w:p w14:paraId="63839922" w14:textId="77777777" w:rsidR="0017691D" w:rsidRPr="00F83186" w:rsidRDefault="0017691D" w:rsidP="00760CC3">
                          <w:pPr>
                            <w:rPr>
                              <w:rFonts w:ascii="Arial" w:hAnsi="Arial" w:cs="Arial"/>
                              <w:i/>
                              <w:color w:val="161718" w:themeColor="text1"/>
                            </w:rPr>
                          </w:pPr>
                        </w:p>
                        <w:p w14:paraId="4A96A563" w14:textId="77777777" w:rsidR="0017691D" w:rsidRDefault="0017691D"/>
                        <w:p w14:paraId="45551CBE" w14:textId="105AB4C0"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6D3C7BCA"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4465DB42" w14:textId="77777777" w:rsidR="0017691D" w:rsidRPr="00F83186" w:rsidRDefault="0017691D" w:rsidP="00760CC3">
                          <w:pPr>
                            <w:rPr>
                              <w:rFonts w:ascii="Arial" w:hAnsi="Arial" w:cs="Arial"/>
                            </w:rPr>
                          </w:pPr>
                        </w:p>
                        <w:p w14:paraId="12995BF4" w14:textId="77777777" w:rsidR="0017691D" w:rsidRPr="00F83186" w:rsidRDefault="0017691D" w:rsidP="00760CC3">
                          <w:pPr>
                            <w:rPr>
                              <w:rFonts w:ascii="Arial" w:hAnsi="Arial" w:cs="Arial"/>
                            </w:rPr>
                          </w:pPr>
                        </w:p>
                        <w:p w14:paraId="2069657A" w14:textId="77777777" w:rsidR="0017691D" w:rsidRPr="00F83186" w:rsidRDefault="0017691D" w:rsidP="00760CC3">
                          <w:pPr>
                            <w:rPr>
                              <w:rFonts w:ascii="Arial" w:hAnsi="Arial" w:cs="Arial"/>
                              <w:i/>
                              <w:color w:val="161718" w:themeColor="text1"/>
                            </w:rPr>
                          </w:pPr>
                        </w:p>
                      </w:txbxContent>
                    </v:textbox>
                  </v:shape>
                  <v:shape id="Text Box 10" o:spid="_x0000_s1071"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" fillcolor="white [3201]" strokecolor="#6e7277 [1614]" strokeweight=".5pt">
                    <v:textbox>
                      <w:txbxContent>
                        <w:p w14:paraId="63A724F8" w14:textId="105AB4C0"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E423395" w14:textId="77777777" w:rsidR="0017691D" w:rsidRPr="0078782C" w:rsidRDefault="0017691D" w:rsidP="00760CC3">
                          <w:pPr>
                            <w:rPr>
                              <w:rFonts w:ascii="Arial" w:hAnsi="Arial" w:cs="Arial"/>
                            </w:rPr>
                          </w:pPr>
                        </w:p>
                        <w:p w14:paraId="6CC1ADC6" w14:textId="77777777" w:rsidR="0017691D" w:rsidRPr="0078782C" w:rsidRDefault="0017691D" w:rsidP="00760CC3">
                          <w:pPr>
                            <w:rPr>
                              <w:rFonts w:ascii="Arial" w:hAnsi="Arial" w:cs="Arial"/>
                            </w:rPr>
                          </w:pPr>
                        </w:p>
                        <w:p w14:paraId="5D346C2E" w14:textId="77777777" w:rsidR="0017691D" w:rsidRPr="0078782C" w:rsidRDefault="0017691D" w:rsidP="00760CC3">
                          <w:pPr>
                            <w:rPr>
                              <w:rFonts w:ascii="Arial" w:hAnsi="Arial" w:cs="Arial"/>
                              <w:i/>
                              <w:color w:val="161718" w:themeColor="text1"/>
                            </w:rPr>
                          </w:pPr>
                        </w:p>
                        <w:p w14:paraId="3F27063D" w14:textId="77777777" w:rsidR="0017691D" w:rsidRDefault="0017691D"/>
                        <w:p w14:paraId="572730B8"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584E587" w14:textId="77777777" w:rsidR="0017691D" w:rsidRPr="0078782C" w:rsidRDefault="0017691D" w:rsidP="00760CC3">
                          <w:pPr>
                            <w:rPr>
                              <w:rFonts w:ascii="Arial" w:hAnsi="Arial" w:cs="Arial"/>
                            </w:rPr>
                          </w:pPr>
                        </w:p>
                        <w:p w14:paraId="266627FD" w14:textId="77777777" w:rsidR="0017691D" w:rsidRPr="0078782C" w:rsidRDefault="0017691D" w:rsidP="00760CC3">
                          <w:pPr>
                            <w:rPr>
                              <w:rFonts w:ascii="Arial" w:hAnsi="Arial" w:cs="Arial"/>
                            </w:rPr>
                          </w:pPr>
                        </w:p>
                        <w:p w14:paraId="3818D460" w14:textId="77777777" w:rsidR="0017691D" w:rsidRPr="0078782C" w:rsidRDefault="0017691D" w:rsidP="00760CC3">
                          <w:pPr>
                            <w:rPr>
                              <w:rFonts w:ascii="Arial" w:hAnsi="Arial" w:cs="Arial"/>
                              <w:i/>
                              <w:color w:val="161718" w:themeColor="text1"/>
                            </w:rPr>
                          </w:pPr>
                        </w:p>
                        <w:p w14:paraId="2B983AF2" w14:textId="77777777" w:rsidR="0017691D" w:rsidRDefault="0017691D"/>
                        <w:p w14:paraId="2CA5311D"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5859EED0" w14:textId="77777777" w:rsidR="0017691D" w:rsidRPr="0078782C" w:rsidRDefault="0017691D" w:rsidP="00760CC3">
                          <w:pPr>
                            <w:rPr>
                              <w:rFonts w:ascii="Arial" w:hAnsi="Arial" w:cs="Arial"/>
                            </w:rPr>
                          </w:pPr>
                        </w:p>
                        <w:p w14:paraId="0D2B9422" w14:textId="77777777" w:rsidR="0017691D" w:rsidRPr="0078782C" w:rsidRDefault="0017691D" w:rsidP="00760CC3">
                          <w:pPr>
                            <w:rPr>
                              <w:rFonts w:ascii="Arial" w:hAnsi="Arial" w:cs="Arial"/>
                            </w:rPr>
                          </w:pPr>
                        </w:p>
                        <w:p w14:paraId="5BDE8569" w14:textId="77777777" w:rsidR="0017691D" w:rsidRPr="0078782C" w:rsidRDefault="0017691D" w:rsidP="00760CC3">
                          <w:pPr>
                            <w:rPr>
                              <w:rFonts w:ascii="Arial" w:hAnsi="Arial" w:cs="Arial"/>
                              <w:i/>
                              <w:color w:val="161718" w:themeColor="text1"/>
                            </w:rPr>
                          </w:pPr>
                        </w:p>
                        <w:p w14:paraId="02B0FBAB" w14:textId="77777777" w:rsidR="0017691D" w:rsidRDefault="0017691D"/>
                        <w:p w14:paraId="0666B7E4" w14:textId="77777777" w:rsidR="0017691D" w:rsidRPr="00835CF7" w:rsidRDefault="0017691D"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2DA94CA4" w14:textId="77777777" w:rsidR="0017691D" w:rsidRPr="0078782C" w:rsidRDefault="0017691D" w:rsidP="00760CC3">
                          <w:pPr>
                            <w:rPr>
                              <w:rFonts w:ascii="Arial" w:hAnsi="Arial" w:cs="Arial"/>
                            </w:rPr>
                          </w:pPr>
                        </w:p>
                        <w:p w14:paraId="52EE0CDD" w14:textId="77777777" w:rsidR="0017691D" w:rsidRPr="0078782C" w:rsidRDefault="0017691D" w:rsidP="00760CC3">
                          <w:pPr>
                            <w:rPr>
                              <w:rFonts w:ascii="Arial" w:hAnsi="Arial" w:cs="Arial"/>
                            </w:rPr>
                          </w:pPr>
                        </w:p>
                        <w:p w14:paraId="11705999" w14:textId="77777777" w:rsidR="0017691D" w:rsidRPr="0078782C" w:rsidRDefault="0017691D" w:rsidP="00760CC3">
                          <w:pPr>
                            <w:rPr>
                              <w:rFonts w:ascii="Arial" w:hAnsi="Arial" w:cs="Arial"/>
                              <w:i/>
                              <w:color w:val="161718" w:themeColor="text1"/>
                            </w:rPr>
                          </w:pPr>
                        </w:p>
                      </w:txbxContent>
                    </v:textbox>
                  </v:shape>
                  <v:shape id="Text Box 11" o:spid="_x0000_s1072"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" fillcolor="white [3201]" strokecolor="#6e7277 [1614]" strokeweight=".5pt">
                    <v:textbox>
                      <w:txbxContent>
                        <w:p w14:paraId="0DB2A590"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986465A"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4F45B7A5" w14:textId="77777777" w:rsidR="0017691D" w:rsidRPr="0078782C" w:rsidRDefault="0017691D" w:rsidP="00760CC3">
                          <w:pPr>
                            <w:rPr>
                              <w:rFonts w:ascii="Arial" w:hAnsi="Arial" w:cs="Arial"/>
                            </w:rPr>
                          </w:pPr>
                        </w:p>
                        <w:p w14:paraId="40A323B0" w14:textId="77777777" w:rsidR="0017691D" w:rsidRPr="0078782C" w:rsidRDefault="0017691D" w:rsidP="00760CC3">
                          <w:pPr>
                            <w:rPr>
                              <w:rFonts w:ascii="Arial" w:hAnsi="Arial" w:cs="Arial"/>
                              <w:i/>
                              <w:color w:val="161718" w:themeColor="text1"/>
                            </w:rPr>
                          </w:pPr>
                        </w:p>
                        <w:p w14:paraId="4D9CDC3F" w14:textId="77777777" w:rsidR="0017691D" w:rsidRDefault="0017691D"/>
                        <w:p w14:paraId="15BA3767"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3EC2E15"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36B08FEE" w14:textId="77777777" w:rsidR="0017691D" w:rsidRPr="0078782C" w:rsidRDefault="0017691D" w:rsidP="00760CC3">
                          <w:pPr>
                            <w:rPr>
                              <w:rFonts w:ascii="Arial" w:hAnsi="Arial" w:cs="Arial"/>
                            </w:rPr>
                          </w:pPr>
                        </w:p>
                        <w:p w14:paraId="2E8E6F0F" w14:textId="77777777" w:rsidR="0017691D" w:rsidRPr="0078782C" w:rsidRDefault="0017691D" w:rsidP="00760CC3">
                          <w:pPr>
                            <w:rPr>
                              <w:rFonts w:ascii="Arial" w:hAnsi="Arial" w:cs="Arial"/>
                              <w:i/>
                              <w:color w:val="161718" w:themeColor="text1"/>
                            </w:rPr>
                          </w:pPr>
                        </w:p>
                        <w:p w14:paraId="294764DF" w14:textId="77777777" w:rsidR="0017691D" w:rsidRDefault="0017691D"/>
                        <w:p w14:paraId="280F193A"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6477E7D"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5FCC78FE" w14:textId="77777777" w:rsidR="0017691D" w:rsidRPr="0078782C" w:rsidRDefault="0017691D" w:rsidP="00760CC3">
                          <w:pPr>
                            <w:rPr>
                              <w:rFonts w:ascii="Arial" w:hAnsi="Arial" w:cs="Arial"/>
                            </w:rPr>
                          </w:pPr>
                        </w:p>
                        <w:p w14:paraId="424AA494" w14:textId="77777777" w:rsidR="0017691D" w:rsidRPr="0078782C" w:rsidRDefault="0017691D" w:rsidP="00760CC3">
                          <w:pPr>
                            <w:rPr>
                              <w:rFonts w:ascii="Arial" w:hAnsi="Arial" w:cs="Arial"/>
                              <w:i/>
                              <w:color w:val="161718" w:themeColor="text1"/>
                            </w:rPr>
                          </w:pPr>
                        </w:p>
                        <w:p w14:paraId="4498A8B8" w14:textId="77777777" w:rsidR="0017691D" w:rsidRDefault="0017691D"/>
                        <w:p w14:paraId="1E29F7DC"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B166C04" w14:textId="48470434"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2-5 Min</w:t>
                          </w:r>
                        </w:p>
                        <w:p w14:paraId="363ABF07" w14:textId="77777777" w:rsidR="0017691D" w:rsidRPr="0078782C" w:rsidRDefault="0017691D" w:rsidP="00760CC3">
                          <w:pPr>
                            <w:rPr>
                              <w:rFonts w:ascii="Arial" w:hAnsi="Arial" w:cs="Arial"/>
                            </w:rPr>
                          </w:pPr>
                        </w:p>
                        <w:p w14:paraId="06BF46C3" w14:textId="77777777" w:rsidR="0017691D" w:rsidRPr="0078782C" w:rsidRDefault="0017691D" w:rsidP="00760CC3">
                          <w:pPr>
                            <w:rPr>
                              <w:rFonts w:ascii="Arial" w:hAnsi="Arial" w:cs="Arial"/>
                              <w:i/>
                              <w:color w:val="161718" w:themeColor="text1"/>
                            </w:rPr>
                          </w:pPr>
                        </w:p>
                      </w:txbxContent>
                    </v:textbox>
                  </v:shape>
                </v:group>
                <v:shape id="Text Box 19" o:spid="_x0000_s1073" type="#_x0000_t202" style="position:absolute;left:47;top:17762;width:61176;height:37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" fillcolor="white [3201]" strokecolor="#6e7277 [1614]" strokeweight=".5pt">
                  <v:textbox>
                    <w:txbxContent>
                      <w:p w14:paraId="26DE84D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19BC14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F52234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D1FF88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2E8EA43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313FBDC2" w14:textId="77777777" w:rsidR="0017691D" w:rsidRDefault="0017691D" w:rsidP="00760CC3">
                        <w:pPr>
                          <w:spacing w:line="240" w:lineRule="auto"/>
                          <w:rPr>
                            <w:rFonts w:cs="Arial"/>
                            <w:bCs/>
                            <w:color w:val="auto"/>
                            <w:sz w:val="24"/>
                            <w:szCs w:val="20"/>
                          </w:rPr>
                        </w:pPr>
                      </w:p>
                      <w:p w14:paraId="755F90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E29BF0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2920C17"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47E6B023"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8000A20"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4915E8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47E4CA2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2F2BCA8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3E048144"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4DDFF5B4" w14:textId="77777777" w:rsidR="0017691D" w:rsidRDefault="0017691D" w:rsidP="00760CC3">
                        <w:pPr>
                          <w:spacing w:line="240" w:lineRule="auto"/>
                          <w:rPr>
                            <w:rFonts w:cs="Arial"/>
                            <w:bCs/>
                            <w:color w:val="auto"/>
                            <w:sz w:val="24"/>
                            <w:szCs w:val="20"/>
                          </w:rPr>
                        </w:pPr>
                      </w:p>
                      <w:p w14:paraId="23E1D8B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2A442559"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13598FA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6DE844EA"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02A8CA02" w14:textId="77777777" w:rsidR="0017691D" w:rsidRDefault="0017691D" w:rsidP="00760CC3">
                        <w:pPr>
                          <w:spacing w:line="240" w:lineRule="auto"/>
                          <w:rPr>
                            <w:rFonts w:cs="Arial"/>
                            <w:bCs/>
                            <w:color w:val="auto"/>
                            <w:sz w:val="24"/>
                            <w:szCs w:val="20"/>
                          </w:rPr>
                        </w:pPr>
                      </w:p>
                      <w:p w14:paraId="205A7217" w14:textId="77777777" w:rsidR="0017691D" w:rsidRPr="008B0442" w:rsidRDefault="0017691D" w:rsidP="00760CC3">
                        <w:pPr>
                          <w:spacing w:line="240" w:lineRule="auto"/>
                          <w:rPr>
                            <w:rFonts w:cs="Arial"/>
                            <w:bCs/>
                            <w:color w:val="auto"/>
                            <w:sz w:val="24"/>
                            <w:szCs w:val="20"/>
                          </w:rPr>
                        </w:pPr>
                      </w:p>
                      <w:p w14:paraId="48D79B26" w14:textId="77777777" w:rsidR="0017691D" w:rsidRPr="00C807C2" w:rsidRDefault="0017691D" w:rsidP="00760CC3">
                        <w:pPr>
                          <w:rPr>
                            <w:rFonts w:ascii="Arial" w:hAnsi="Arial" w:cs="Arial"/>
                            <w:i/>
                            <w:color w:val="161718" w:themeColor="text1"/>
                          </w:rPr>
                        </w:pPr>
                      </w:p>
                      <w:p w14:paraId="1267D387" w14:textId="77777777" w:rsidR="0017691D" w:rsidRDefault="0017691D"/>
                      <w:p w14:paraId="199CBB76"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D0622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515151AC"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7B70A7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0419BFBE"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6ADD9232" w14:textId="77777777" w:rsidR="0017691D" w:rsidRDefault="0017691D" w:rsidP="00760CC3">
                        <w:pPr>
                          <w:spacing w:line="240" w:lineRule="auto"/>
                          <w:rPr>
                            <w:rFonts w:cs="Arial"/>
                            <w:bCs/>
                            <w:color w:val="auto"/>
                            <w:sz w:val="24"/>
                            <w:szCs w:val="20"/>
                          </w:rPr>
                        </w:pPr>
                      </w:p>
                      <w:p w14:paraId="513E6E8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3229C9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41DE102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7F1E134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30A6ACC"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B00AA5" w14:textId="079679D2"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9954392"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E4DF39C"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4F876AA8"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191397B5" w14:textId="77777777" w:rsidR="0017691D" w:rsidRDefault="0017691D" w:rsidP="00760CC3">
                        <w:pPr>
                          <w:spacing w:line="240" w:lineRule="auto"/>
                          <w:rPr>
                            <w:rFonts w:cs="Arial"/>
                            <w:bCs/>
                            <w:color w:val="auto"/>
                            <w:sz w:val="24"/>
                            <w:szCs w:val="20"/>
                          </w:rPr>
                        </w:pPr>
                      </w:p>
                      <w:p w14:paraId="1FAFCB14"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360E8D5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6750281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091F58D2" w14:textId="77777777" w:rsidR="0017691D"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129F2EEF" w14:textId="77777777" w:rsidR="0017691D" w:rsidRDefault="0017691D" w:rsidP="00760CC3">
                        <w:pPr>
                          <w:spacing w:line="240" w:lineRule="auto"/>
                          <w:rPr>
                            <w:rFonts w:cs="Arial"/>
                            <w:bCs/>
                            <w:color w:val="auto"/>
                            <w:sz w:val="24"/>
                            <w:szCs w:val="20"/>
                          </w:rPr>
                        </w:pPr>
                      </w:p>
                      <w:p w14:paraId="7FD8349A" w14:textId="77777777" w:rsidR="0017691D" w:rsidRPr="008B0442" w:rsidRDefault="0017691D" w:rsidP="00760CC3">
                        <w:pPr>
                          <w:spacing w:line="240" w:lineRule="auto"/>
                          <w:rPr>
                            <w:rFonts w:cs="Arial"/>
                            <w:bCs/>
                            <w:color w:val="auto"/>
                            <w:sz w:val="24"/>
                            <w:szCs w:val="20"/>
                          </w:rPr>
                        </w:pPr>
                      </w:p>
                      <w:p w14:paraId="2466F77A" w14:textId="77777777" w:rsidR="0017691D" w:rsidRPr="00C807C2" w:rsidRDefault="0017691D" w:rsidP="00760CC3">
                        <w:pPr>
                          <w:rPr>
                            <w:rFonts w:ascii="Arial" w:hAnsi="Arial" w:cs="Arial"/>
                            <w:i/>
                            <w:color w:val="161718" w:themeColor="text1"/>
                          </w:rPr>
                        </w:pPr>
                      </w:p>
                    </w:txbxContent>
                  </v:textbox>
                </v:shape>
                <w10:wrap type="square" anchorx="margin"/>
              </v:group>
            </w:pict>
          </mc:Fallback>
        </mc:AlternateContent>
      </w:r>
      <w:bookmarkEnd w:id="4804"/>
      <w:bookmarkEnd w:id="4805"/>
      <w:bookmarkEnd w:id="4806"/>
    </w:p>
    <w:p w14:paraId="3B7A254D" w14:textId="339423D9" w:rsidR="00454FC4" w:rsidRDefault="00454FC4" w:rsidP="00244561">
      <w:pPr>
        <w:pStyle w:val="Ttulo2"/>
        <w:rPr>
          <w:rFonts w:ascii="Zizou Slab Light" w:hAnsi="Zizou Slab Light"/>
          <w:color w:val="auto"/>
          <w:sz w:val="24"/>
          <w:szCs w:val="24"/>
        </w:rPr>
      </w:pPr>
    </w:p>
    <w:p w14:paraId="4A9B9FF2" w14:textId="1A206E94" w:rsidR="00760CC3" w:rsidRDefault="00BB244A" w:rsidP="00A01EAB">
      <w:pPr>
        <w:rPr>
          <w:color w:val="auto"/>
          <w:sz w:val="24"/>
          <w:szCs w:val="24"/>
        </w:rPr>
      </w:pPr>
      <w:bookmarkStart w:id="4807" w:name="_Toc25223009"/>
      <w:r>
        <w:rPr>
          <w:rFonts w:ascii="Arial" w:hAnsi="Arial" w:cs="Arial"/>
          <w:noProof/>
          <w:color w:val="161718" w:themeColor="text1"/>
          <w:lang w:eastAsia="es-PE"/>
        </w:rPr>
        <w:lastRenderedPageBreak/>
        <mc:AlternateContent>
          <mc:Choice Requires="wpg">
            <w:drawing>
              <wp:anchor distT="0" distB="0" distL="114300" distR="114300" simplePos="0" relativeHeight="251782144" behindDoc="0" locked="0" layoutInCell="1" allowOverlap="1" wp14:anchorId="4AD99A2C" wp14:editId="37C6E038">
                <wp:simplePos x="0" y="0"/>
                <wp:positionH relativeFrom="margin">
                  <wp:align>left</wp:align>
                </wp:positionH>
                <wp:positionV relativeFrom="paragraph">
                  <wp:posOffset>262</wp:posOffset>
                </wp:positionV>
                <wp:extent cx="6229350" cy="8582025"/>
                <wp:effectExtent l="0" t="0" r="19050" b="28575"/>
                <wp:wrapSquare wrapText="bothSides"/>
                <wp:docPr id="187" name="Grupo 187"/>
                <wp:cNvGraphicFramePr/>
                <a:graphic xmlns:a="http://schemas.openxmlformats.org/drawingml/2006/main">
                  <a:graphicData uri="http://schemas.microsoft.com/office/word/2010/wordprocessingGroup">
                    <wpg:wgp>
                      <wpg:cNvGrpSpPr/>
                      <wpg:grpSpPr>
                        <a:xfrm>
                          <a:off x="0" y="0"/>
                          <a:ext cx="6229350" cy="8582025"/>
                          <a:chOff x="0" y="0"/>
                          <a:chExt cx="6122353" cy="8631904"/>
                        </a:xfrm>
                      </wpg:grpSpPr>
                      <wpg:grpSp>
                        <wpg:cNvPr id="188" name="Group 13"/>
                        <wpg:cNvGrpSpPr/>
                        <wpg:grpSpPr>
                          <a:xfrm>
                            <a:off x="0" y="0"/>
                            <a:ext cx="6118649" cy="1776412"/>
                            <a:chOff x="0" y="0"/>
                            <a:chExt cx="6118649" cy="1067959"/>
                          </a:xfrm>
                        </wpg:grpSpPr>
                        <wps:wsp>
                          <wps:cNvPr id="189"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68E2273F"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47087B0C" w14:textId="77777777" w:rsidR="0017691D" w:rsidRPr="002B188C" w:rsidRDefault="0017691D" w:rsidP="00760CC3">
                                <w:pPr>
                                  <w:rPr>
                                    <w:rFonts w:ascii="Arial" w:hAnsi="Arial" w:cs="Arial"/>
                                  </w:rPr>
                                </w:pPr>
                              </w:p>
                              <w:p w14:paraId="2B654910" w14:textId="77777777" w:rsidR="0017691D" w:rsidRDefault="0017691D" w:rsidP="00760CC3">
                                <w:pPr>
                                  <w:rPr>
                                    <w:rFonts w:ascii="Arial" w:hAnsi="Arial" w:cs="Arial"/>
                                  </w:rPr>
                                </w:pPr>
                              </w:p>
                              <w:p w14:paraId="67B0AC26" w14:textId="77777777" w:rsidR="0017691D" w:rsidRDefault="0017691D"/>
                              <w:p w14:paraId="7FC916A0"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075FCBF" w14:textId="77777777" w:rsidR="0017691D" w:rsidRPr="002B188C" w:rsidRDefault="0017691D" w:rsidP="00760CC3">
                                <w:pPr>
                                  <w:rPr>
                                    <w:rFonts w:ascii="Arial" w:hAnsi="Arial" w:cs="Arial"/>
                                  </w:rPr>
                                </w:pPr>
                              </w:p>
                              <w:p w14:paraId="296E18B5" w14:textId="77777777" w:rsidR="0017691D" w:rsidRDefault="0017691D" w:rsidP="00760CC3">
                                <w:pPr>
                                  <w:rPr>
                                    <w:rFonts w:ascii="Arial" w:hAnsi="Arial" w:cs="Arial"/>
                                  </w:rPr>
                                </w:pPr>
                              </w:p>
                              <w:p w14:paraId="7FB6B21D" w14:textId="77777777" w:rsidR="0017691D" w:rsidRDefault="0017691D"/>
                              <w:p w14:paraId="07ADF822"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3814F07E" w14:textId="77777777" w:rsidR="0017691D" w:rsidRPr="002B188C" w:rsidRDefault="0017691D" w:rsidP="00760CC3">
                                <w:pPr>
                                  <w:rPr>
                                    <w:rFonts w:ascii="Arial" w:hAnsi="Arial" w:cs="Arial"/>
                                  </w:rPr>
                                </w:pPr>
                              </w:p>
                              <w:p w14:paraId="165AD7D6" w14:textId="77777777" w:rsidR="0017691D" w:rsidRDefault="0017691D" w:rsidP="00760CC3">
                                <w:pPr>
                                  <w:rPr>
                                    <w:rFonts w:ascii="Arial" w:hAnsi="Arial" w:cs="Arial"/>
                                  </w:rPr>
                                </w:pPr>
                              </w:p>
                              <w:p w14:paraId="3616D9DA" w14:textId="77777777" w:rsidR="0017691D" w:rsidRDefault="0017691D"/>
                              <w:p w14:paraId="3FEFC07E"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BB86A87" w14:textId="77777777" w:rsidR="0017691D" w:rsidRPr="002B188C" w:rsidRDefault="0017691D" w:rsidP="00760CC3">
                                <w:pPr>
                                  <w:rPr>
                                    <w:rFonts w:ascii="Arial" w:hAnsi="Arial" w:cs="Arial"/>
                                  </w:rPr>
                                </w:pPr>
                              </w:p>
                              <w:p w14:paraId="1CDBA532"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2B1CEE60"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0FF19DD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433FEC3C" w14:textId="77777777" w:rsidR="0017691D" w:rsidRPr="00F83186" w:rsidRDefault="0017691D" w:rsidP="00760CC3">
                                <w:pPr>
                                  <w:rPr>
                                    <w:rFonts w:ascii="Arial" w:hAnsi="Arial" w:cs="Arial"/>
                                  </w:rPr>
                                </w:pPr>
                              </w:p>
                              <w:p w14:paraId="06569211" w14:textId="77777777" w:rsidR="0017691D" w:rsidRPr="00F83186" w:rsidRDefault="0017691D" w:rsidP="00760CC3">
                                <w:pPr>
                                  <w:rPr>
                                    <w:rFonts w:ascii="Arial" w:hAnsi="Arial" w:cs="Arial"/>
                                  </w:rPr>
                                </w:pPr>
                              </w:p>
                              <w:p w14:paraId="422E489A" w14:textId="77777777" w:rsidR="0017691D" w:rsidRPr="00F83186" w:rsidRDefault="0017691D" w:rsidP="00760CC3">
                                <w:pPr>
                                  <w:rPr>
                                    <w:rFonts w:ascii="Arial" w:hAnsi="Arial" w:cs="Arial"/>
                                    <w:i/>
                                    <w:color w:val="161718" w:themeColor="text1"/>
                                  </w:rPr>
                                </w:pPr>
                              </w:p>
                              <w:p w14:paraId="04A41F28" w14:textId="77777777" w:rsidR="0017691D" w:rsidRDefault="0017691D"/>
                              <w:p w14:paraId="274BE187"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517C10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1B54D9E0" w14:textId="77777777" w:rsidR="0017691D" w:rsidRPr="00F83186" w:rsidRDefault="0017691D" w:rsidP="00760CC3">
                                <w:pPr>
                                  <w:rPr>
                                    <w:rFonts w:ascii="Arial" w:hAnsi="Arial" w:cs="Arial"/>
                                  </w:rPr>
                                </w:pPr>
                              </w:p>
                              <w:p w14:paraId="21371FEC" w14:textId="77777777" w:rsidR="0017691D" w:rsidRPr="00F83186" w:rsidRDefault="0017691D" w:rsidP="00760CC3">
                                <w:pPr>
                                  <w:rPr>
                                    <w:rFonts w:ascii="Arial" w:hAnsi="Arial" w:cs="Arial"/>
                                  </w:rPr>
                                </w:pPr>
                              </w:p>
                              <w:p w14:paraId="5AD06764" w14:textId="77777777" w:rsidR="0017691D" w:rsidRPr="00F83186" w:rsidRDefault="0017691D" w:rsidP="00760CC3">
                                <w:pPr>
                                  <w:rPr>
                                    <w:rFonts w:ascii="Arial" w:hAnsi="Arial" w:cs="Arial"/>
                                    <w:i/>
                                    <w:color w:val="161718" w:themeColor="text1"/>
                                  </w:rPr>
                                </w:pPr>
                              </w:p>
                              <w:p w14:paraId="081B4C2F" w14:textId="77777777" w:rsidR="0017691D" w:rsidRDefault="0017691D"/>
                              <w:p w14:paraId="4CEF9AD6"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F13D14C"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56510402" w14:textId="77777777" w:rsidR="0017691D" w:rsidRPr="00F83186" w:rsidRDefault="0017691D" w:rsidP="00760CC3">
                                <w:pPr>
                                  <w:rPr>
                                    <w:rFonts w:ascii="Arial" w:hAnsi="Arial" w:cs="Arial"/>
                                  </w:rPr>
                                </w:pPr>
                              </w:p>
                              <w:p w14:paraId="7D13B1CA" w14:textId="77777777" w:rsidR="0017691D" w:rsidRPr="00F83186" w:rsidRDefault="0017691D" w:rsidP="00760CC3">
                                <w:pPr>
                                  <w:rPr>
                                    <w:rFonts w:ascii="Arial" w:hAnsi="Arial" w:cs="Arial"/>
                                  </w:rPr>
                                </w:pPr>
                              </w:p>
                              <w:p w14:paraId="77989641" w14:textId="77777777" w:rsidR="0017691D" w:rsidRPr="00F83186" w:rsidRDefault="0017691D" w:rsidP="00760CC3">
                                <w:pPr>
                                  <w:rPr>
                                    <w:rFonts w:ascii="Arial" w:hAnsi="Arial" w:cs="Arial"/>
                                    <w:i/>
                                    <w:color w:val="161718" w:themeColor="text1"/>
                                  </w:rPr>
                                </w:pPr>
                              </w:p>
                              <w:p w14:paraId="33C92FD4" w14:textId="77777777" w:rsidR="0017691D" w:rsidRDefault="0017691D"/>
                              <w:p w14:paraId="5FCF9F2D"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B1A688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7F28BB16" w14:textId="77777777" w:rsidR="0017691D" w:rsidRPr="00F83186" w:rsidRDefault="0017691D" w:rsidP="00760CC3">
                                <w:pPr>
                                  <w:rPr>
                                    <w:rFonts w:ascii="Arial" w:hAnsi="Arial" w:cs="Arial"/>
                                  </w:rPr>
                                </w:pPr>
                              </w:p>
                              <w:p w14:paraId="589E3619" w14:textId="77777777" w:rsidR="0017691D" w:rsidRPr="00F83186" w:rsidRDefault="0017691D" w:rsidP="00760CC3">
                                <w:pPr>
                                  <w:rPr>
                                    <w:rFonts w:ascii="Arial" w:hAnsi="Arial" w:cs="Arial"/>
                                  </w:rPr>
                                </w:pPr>
                              </w:p>
                              <w:p w14:paraId="488E47B4"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7BF6533D"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33E44B71" w14:textId="77777777" w:rsidR="0017691D" w:rsidRPr="0078782C" w:rsidRDefault="0017691D" w:rsidP="00760CC3">
                                <w:pPr>
                                  <w:rPr>
                                    <w:rFonts w:ascii="Arial" w:hAnsi="Arial" w:cs="Arial"/>
                                  </w:rPr>
                                </w:pPr>
                              </w:p>
                              <w:p w14:paraId="582EF768" w14:textId="77777777" w:rsidR="0017691D" w:rsidRPr="0078782C" w:rsidRDefault="0017691D" w:rsidP="00760CC3">
                                <w:pPr>
                                  <w:rPr>
                                    <w:rFonts w:ascii="Arial" w:hAnsi="Arial" w:cs="Arial"/>
                                  </w:rPr>
                                </w:pPr>
                              </w:p>
                              <w:p w14:paraId="1CD623F4" w14:textId="77777777" w:rsidR="0017691D" w:rsidRPr="0078782C" w:rsidRDefault="0017691D" w:rsidP="00760CC3">
                                <w:pPr>
                                  <w:rPr>
                                    <w:rFonts w:ascii="Arial" w:hAnsi="Arial" w:cs="Arial"/>
                                    <w:i/>
                                    <w:color w:val="161718" w:themeColor="text1"/>
                                  </w:rPr>
                                </w:pPr>
                              </w:p>
                              <w:p w14:paraId="5E2E12F1" w14:textId="77777777" w:rsidR="0017691D" w:rsidRDefault="0017691D"/>
                              <w:p w14:paraId="28999672"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272D66A9" w14:textId="77777777" w:rsidR="0017691D" w:rsidRPr="0078782C" w:rsidRDefault="0017691D" w:rsidP="00760CC3">
                                <w:pPr>
                                  <w:rPr>
                                    <w:rFonts w:ascii="Arial" w:hAnsi="Arial" w:cs="Arial"/>
                                  </w:rPr>
                                </w:pPr>
                              </w:p>
                              <w:p w14:paraId="13C833AB" w14:textId="77777777" w:rsidR="0017691D" w:rsidRPr="0078782C" w:rsidRDefault="0017691D" w:rsidP="00760CC3">
                                <w:pPr>
                                  <w:rPr>
                                    <w:rFonts w:ascii="Arial" w:hAnsi="Arial" w:cs="Arial"/>
                                  </w:rPr>
                                </w:pPr>
                              </w:p>
                              <w:p w14:paraId="0272EB89" w14:textId="77777777" w:rsidR="0017691D" w:rsidRPr="0078782C" w:rsidRDefault="0017691D" w:rsidP="00760CC3">
                                <w:pPr>
                                  <w:rPr>
                                    <w:rFonts w:ascii="Arial" w:hAnsi="Arial" w:cs="Arial"/>
                                    <w:i/>
                                    <w:color w:val="161718" w:themeColor="text1"/>
                                  </w:rPr>
                                </w:pPr>
                              </w:p>
                              <w:p w14:paraId="0DC29408" w14:textId="77777777" w:rsidR="0017691D" w:rsidRDefault="0017691D"/>
                              <w:p w14:paraId="6F0E4701"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1C6E62E" w14:textId="77777777" w:rsidR="0017691D" w:rsidRPr="0078782C" w:rsidRDefault="0017691D" w:rsidP="00760CC3">
                                <w:pPr>
                                  <w:rPr>
                                    <w:rFonts w:ascii="Arial" w:hAnsi="Arial" w:cs="Arial"/>
                                  </w:rPr>
                                </w:pPr>
                              </w:p>
                              <w:p w14:paraId="16792D15" w14:textId="77777777" w:rsidR="0017691D" w:rsidRPr="0078782C" w:rsidRDefault="0017691D" w:rsidP="00760CC3">
                                <w:pPr>
                                  <w:rPr>
                                    <w:rFonts w:ascii="Arial" w:hAnsi="Arial" w:cs="Arial"/>
                                  </w:rPr>
                                </w:pPr>
                              </w:p>
                              <w:p w14:paraId="41C34536" w14:textId="77777777" w:rsidR="0017691D" w:rsidRPr="0078782C" w:rsidRDefault="0017691D" w:rsidP="00760CC3">
                                <w:pPr>
                                  <w:rPr>
                                    <w:rFonts w:ascii="Arial" w:hAnsi="Arial" w:cs="Arial"/>
                                    <w:i/>
                                    <w:color w:val="161718" w:themeColor="text1"/>
                                  </w:rPr>
                                </w:pPr>
                              </w:p>
                              <w:p w14:paraId="7B430680" w14:textId="77777777" w:rsidR="0017691D" w:rsidRDefault="0017691D"/>
                              <w:p w14:paraId="5FBA8FAD"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326DBA2" w14:textId="77777777" w:rsidR="0017691D" w:rsidRPr="0078782C" w:rsidRDefault="0017691D" w:rsidP="00760CC3">
                                <w:pPr>
                                  <w:rPr>
                                    <w:rFonts w:ascii="Arial" w:hAnsi="Arial" w:cs="Arial"/>
                                  </w:rPr>
                                </w:pPr>
                              </w:p>
                              <w:p w14:paraId="54C48C06" w14:textId="77777777" w:rsidR="0017691D" w:rsidRPr="0078782C" w:rsidRDefault="0017691D" w:rsidP="00760CC3">
                                <w:pPr>
                                  <w:rPr>
                                    <w:rFonts w:ascii="Arial" w:hAnsi="Arial" w:cs="Arial"/>
                                  </w:rPr>
                                </w:pPr>
                              </w:p>
                              <w:p w14:paraId="133CA889"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597D6DF9"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BF0C3E5"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E980B40" w14:textId="77777777" w:rsidR="0017691D" w:rsidRPr="0078782C" w:rsidRDefault="0017691D" w:rsidP="00760CC3">
                                <w:pPr>
                                  <w:rPr>
                                    <w:rFonts w:ascii="Arial" w:hAnsi="Arial" w:cs="Arial"/>
                                  </w:rPr>
                                </w:pPr>
                              </w:p>
                              <w:p w14:paraId="49F44EAC" w14:textId="77777777" w:rsidR="0017691D" w:rsidRPr="0078782C" w:rsidRDefault="0017691D" w:rsidP="00760CC3">
                                <w:pPr>
                                  <w:rPr>
                                    <w:rFonts w:ascii="Arial" w:hAnsi="Arial" w:cs="Arial"/>
                                    <w:i/>
                                    <w:color w:val="161718" w:themeColor="text1"/>
                                  </w:rPr>
                                </w:pPr>
                              </w:p>
                              <w:p w14:paraId="3C7AEDB5" w14:textId="77777777" w:rsidR="0017691D" w:rsidRDefault="0017691D"/>
                              <w:p w14:paraId="52FE0EB2"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7786A99D"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425DBE8" w14:textId="77777777" w:rsidR="0017691D" w:rsidRPr="0078782C" w:rsidRDefault="0017691D" w:rsidP="00760CC3">
                                <w:pPr>
                                  <w:rPr>
                                    <w:rFonts w:ascii="Arial" w:hAnsi="Arial" w:cs="Arial"/>
                                  </w:rPr>
                                </w:pPr>
                              </w:p>
                              <w:p w14:paraId="3B720E1A" w14:textId="77777777" w:rsidR="0017691D" w:rsidRPr="0078782C" w:rsidRDefault="0017691D" w:rsidP="00760CC3">
                                <w:pPr>
                                  <w:rPr>
                                    <w:rFonts w:ascii="Arial" w:hAnsi="Arial" w:cs="Arial"/>
                                    <w:i/>
                                    <w:color w:val="161718" w:themeColor="text1"/>
                                  </w:rPr>
                                </w:pPr>
                              </w:p>
                              <w:p w14:paraId="2193C57A" w14:textId="77777777" w:rsidR="0017691D" w:rsidRDefault="0017691D"/>
                              <w:p w14:paraId="76B37F37"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F24490E"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E138378" w14:textId="77777777" w:rsidR="0017691D" w:rsidRPr="0078782C" w:rsidRDefault="0017691D" w:rsidP="00760CC3">
                                <w:pPr>
                                  <w:rPr>
                                    <w:rFonts w:ascii="Arial" w:hAnsi="Arial" w:cs="Arial"/>
                                  </w:rPr>
                                </w:pPr>
                              </w:p>
                              <w:p w14:paraId="1DA73CDB" w14:textId="77777777" w:rsidR="0017691D" w:rsidRPr="0078782C" w:rsidRDefault="0017691D" w:rsidP="00760CC3">
                                <w:pPr>
                                  <w:rPr>
                                    <w:rFonts w:ascii="Arial" w:hAnsi="Arial" w:cs="Arial"/>
                                    <w:i/>
                                    <w:color w:val="161718" w:themeColor="text1"/>
                                  </w:rPr>
                                </w:pPr>
                              </w:p>
                              <w:p w14:paraId="33D6621E" w14:textId="77777777" w:rsidR="0017691D" w:rsidRDefault="0017691D"/>
                              <w:p w14:paraId="2044D18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278190" w14:textId="29C825DA"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5A23068" w14:textId="77777777" w:rsidR="0017691D" w:rsidRPr="0078782C" w:rsidRDefault="0017691D" w:rsidP="00760CC3">
                                <w:pPr>
                                  <w:rPr>
                                    <w:rFonts w:ascii="Arial" w:hAnsi="Arial" w:cs="Arial"/>
                                  </w:rPr>
                                </w:pPr>
                              </w:p>
                              <w:p w14:paraId="3A27B703"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3" name="Text Box 19"/>
                        <wps:cNvSpPr txBox="1"/>
                        <wps:spPr>
                          <a:xfrm>
                            <a:off x="4763" y="1776278"/>
                            <a:ext cx="6117590" cy="6855626"/>
                          </a:xfrm>
                          <a:prstGeom prst="rect">
                            <a:avLst/>
                          </a:prstGeom>
                          <a:solidFill>
                            <a:schemeClr val="lt1"/>
                          </a:solidFill>
                          <a:ln w="6350">
                            <a:solidFill>
                              <a:schemeClr val="bg2">
                                <a:lumMod val="50000"/>
                              </a:schemeClr>
                            </a:solidFill>
                          </a:ln>
                        </wps:spPr>
                        <wps:txbx>
                          <w:txbxContent>
                            <w:p w14:paraId="69DB0E8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3C8F1D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1EF3743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7CBD4B8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50737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0F1077B" w14:textId="77777777" w:rsidR="0017691D" w:rsidRPr="008B0442" w:rsidRDefault="0017691D" w:rsidP="00760CC3">
                              <w:pPr>
                                <w:spacing w:line="240" w:lineRule="auto"/>
                                <w:rPr>
                                  <w:rFonts w:cs="Arial"/>
                                  <w:bCs/>
                                  <w:color w:val="auto"/>
                                  <w:sz w:val="24"/>
                                  <w:szCs w:val="20"/>
                                </w:rPr>
                              </w:pPr>
                            </w:p>
                            <w:p w14:paraId="39B89C4D"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A510CA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25FC12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7E80F410"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34200B4A" w14:textId="77777777" w:rsidR="0017691D" w:rsidRPr="008B0442" w:rsidRDefault="0017691D" w:rsidP="00760CC3">
                              <w:pPr>
                                <w:spacing w:line="240" w:lineRule="auto"/>
                                <w:rPr>
                                  <w:rFonts w:cs="Arial"/>
                                  <w:b/>
                                  <w:color w:val="auto"/>
                                  <w:sz w:val="24"/>
                                  <w:szCs w:val="24"/>
                                </w:rPr>
                              </w:pPr>
                            </w:p>
                            <w:p w14:paraId="4C5DEAED"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4A0A662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BFDE12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5B2653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7E29C1E" w14:textId="77777777" w:rsidR="0017691D" w:rsidRPr="008B0442" w:rsidRDefault="0017691D" w:rsidP="00760CC3">
                              <w:pPr>
                                <w:spacing w:line="240" w:lineRule="auto"/>
                                <w:rPr>
                                  <w:rFonts w:cs="Arial"/>
                                  <w:bCs/>
                                  <w:color w:val="auto"/>
                                  <w:sz w:val="24"/>
                                  <w:szCs w:val="24"/>
                                </w:rPr>
                              </w:pPr>
                            </w:p>
                            <w:p w14:paraId="5B8C0543"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25B2B76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5433B38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7A2CB6"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10121B96" w14:textId="77777777" w:rsidR="0017691D" w:rsidRPr="00C807C2" w:rsidRDefault="0017691D" w:rsidP="00760CC3">
                              <w:pPr>
                                <w:rPr>
                                  <w:rFonts w:ascii="Arial" w:hAnsi="Arial" w:cs="Arial"/>
                                  <w:i/>
                                  <w:color w:val="161718" w:themeColor="text1"/>
                                </w:rPr>
                              </w:pPr>
                            </w:p>
                            <w:p w14:paraId="21B8F853" w14:textId="77777777" w:rsidR="0017691D" w:rsidRDefault="0017691D"/>
                            <w:p w14:paraId="501B4FC8"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2D09E5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58587FD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562E744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4F30126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23EB2E4" w14:textId="77777777" w:rsidR="0017691D" w:rsidRPr="008B0442" w:rsidRDefault="0017691D" w:rsidP="00760CC3">
                              <w:pPr>
                                <w:spacing w:line="240" w:lineRule="auto"/>
                                <w:rPr>
                                  <w:rFonts w:cs="Arial"/>
                                  <w:bCs/>
                                  <w:color w:val="auto"/>
                                  <w:sz w:val="24"/>
                                  <w:szCs w:val="20"/>
                                </w:rPr>
                              </w:pPr>
                            </w:p>
                            <w:p w14:paraId="3A619485"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4C8B74E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D11AB4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9E55E7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7F6615F4" w14:textId="77777777" w:rsidR="0017691D" w:rsidRPr="008B0442" w:rsidRDefault="0017691D" w:rsidP="00760CC3">
                              <w:pPr>
                                <w:spacing w:line="240" w:lineRule="auto"/>
                                <w:rPr>
                                  <w:rFonts w:cs="Arial"/>
                                  <w:b/>
                                  <w:color w:val="auto"/>
                                  <w:sz w:val="24"/>
                                  <w:szCs w:val="24"/>
                                </w:rPr>
                              </w:pPr>
                            </w:p>
                            <w:p w14:paraId="0A65353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67B7575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7F9DC48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28A0DF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6545C3B8" w14:textId="77777777" w:rsidR="0017691D" w:rsidRPr="008B0442" w:rsidRDefault="0017691D" w:rsidP="00760CC3">
                              <w:pPr>
                                <w:spacing w:line="240" w:lineRule="auto"/>
                                <w:rPr>
                                  <w:rFonts w:cs="Arial"/>
                                  <w:bCs/>
                                  <w:color w:val="auto"/>
                                  <w:sz w:val="24"/>
                                  <w:szCs w:val="24"/>
                                </w:rPr>
                              </w:pPr>
                            </w:p>
                            <w:p w14:paraId="40725CA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E58972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27ACA1D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4CA99B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76DF30" w14:textId="77777777" w:rsidR="0017691D" w:rsidRPr="00C807C2" w:rsidRDefault="0017691D" w:rsidP="00760CC3">
                              <w:pPr>
                                <w:rPr>
                                  <w:rFonts w:ascii="Arial" w:hAnsi="Arial" w:cs="Arial"/>
                                  <w:i/>
                                  <w:color w:val="161718" w:themeColor="text1"/>
                                </w:rPr>
                              </w:pPr>
                            </w:p>
                            <w:p w14:paraId="6A5CFDA4" w14:textId="77777777" w:rsidR="0017691D" w:rsidRDefault="0017691D"/>
                            <w:p w14:paraId="01257826" w14:textId="6A8DD028"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57EF06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1D91B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40F078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6453C75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7D124929" w14:textId="77777777" w:rsidR="0017691D" w:rsidRPr="008B0442" w:rsidRDefault="0017691D" w:rsidP="00760CC3">
                              <w:pPr>
                                <w:spacing w:line="240" w:lineRule="auto"/>
                                <w:rPr>
                                  <w:rFonts w:cs="Arial"/>
                                  <w:bCs/>
                                  <w:color w:val="auto"/>
                                  <w:sz w:val="24"/>
                                  <w:szCs w:val="20"/>
                                </w:rPr>
                              </w:pPr>
                            </w:p>
                            <w:p w14:paraId="418DA8D3"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292751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77A3471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DEB969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61FC4F0E" w14:textId="77777777" w:rsidR="0017691D" w:rsidRPr="008B0442" w:rsidRDefault="0017691D" w:rsidP="00760CC3">
                              <w:pPr>
                                <w:spacing w:line="240" w:lineRule="auto"/>
                                <w:rPr>
                                  <w:rFonts w:cs="Arial"/>
                                  <w:b/>
                                  <w:color w:val="auto"/>
                                  <w:sz w:val="24"/>
                                  <w:szCs w:val="24"/>
                                </w:rPr>
                              </w:pPr>
                            </w:p>
                            <w:p w14:paraId="2771BB2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5124C22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A39DC0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8BA4A9C"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DCD359D" w14:textId="77777777" w:rsidR="0017691D" w:rsidRPr="008B0442" w:rsidRDefault="0017691D" w:rsidP="00760CC3">
                              <w:pPr>
                                <w:spacing w:line="240" w:lineRule="auto"/>
                                <w:rPr>
                                  <w:rFonts w:cs="Arial"/>
                                  <w:bCs/>
                                  <w:color w:val="auto"/>
                                  <w:sz w:val="24"/>
                                  <w:szCs w:val="24"/>
                                </w:rPr>
                              </w:pPr>
                            </w:p>
                            <w:p w14:paraId="548E93F0"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CCE381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0E4B1617"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19B1F55"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670DFBCF" w14:textId="77777777" w:rsidR="0017691D" w:rsidRPr="00C807C2" w:rsidRDefault="0017691D" w:rsidP="00760CC3">
                              <w:pPr>
                                <w:rPr>
                                  <w:rFonts w:ascii="Arial" w:hAnsi="Arial" w:cs="Arial"/>
                                  <w:i/>
                                  <w:color w:val="161718" w:themeColor="text1"/>
                                </w:rPr>
                              </w:pPr>
                            </w:p>
                            <w:p w14:paraId="1E821ED3" w14:textId="77777777" w:rsidR="0017691D" w:rsidRDefault="0017691D"/>
                            <w:p w14:paraId="68C852F9" w14:textId="6A8DD028"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82403C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8B2DE8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110F17E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B153B1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48877A20" w14:textId="77777777" w:rsidR="0017691D" w:rsidRPr="008B0442" w:rsidRDefault="0017691D" w:rsidP="00760CC3">
                              <w:pPr>
                                <w:spacing w:line="240" w:lineRule="auto"/>
                                <w:rPr>
                                  <w:rFonts w:cs="Arial"/>
                                  <w:bCs/>
                                  <w:color w:val="auto"/>
                                  <w:sz w:val="24"/>
                                  <w:szCs w:val="20"/>
                                </w:rPr>
                              </w:pPr>
                            </w:p>
                            <w:p w14:paraId="10650900"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0F1703A5"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00F37EB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18515860"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03B81433" w14:textId="77777777" w:rsidR="0017691D" w:rsidRPr="008B0442" w:rsidRDefault="0017691D" w:rsidP="00760CC3">
                              <w:pPr>
                                <w:spacing w:line="240" w:lineRule="auto"/>
                                <w:rPr>
                                  <w:rFonts w:cs="Arial"/>
                                  <w:b/>
                                  <w:color w:val="auto"/>
                                  <w:sz w:val="24"/>
                                  <w:szCs w:val="24"/>
                                </w:rPr>
                              </w:pPr>
                            </w:p>
                            <w:p w14:paraId="47EBA5C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3643C32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60A2C16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E3620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5434111D" w14:textId="77777777" w:rsidR="0017691D" w:rsidRPr="008B0442" w:rsidRDefault="0017691D" w:rsidP="00760CC3">
                              <w:pPr>
                                <w:spacing w:line="240" w:lineRule="auto"/>
                                <w:rPr>
                                  <w:rFonts w:cs="Arial"/>
                                  <w:bCs/>
                                  <w:color w:val="auto"/>
                                  <w:sz w:val="24"/>
                                  <w:szCs w:val="24"/>
                                </w:rPr>
                              </w:pPr>
                            </w:p>
                            <w:p w14:paraId="6C81615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3A7F742F"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4699106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9173DB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A8ABAC" w14:textId="77777777" w:rsidR="0017691D" w:rsidRPr="00C807C2"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D99A2C" id="Grupo 187" o:spid="_x0000_s1074" style="position:absolute;margin-left:0;margin-top:0;width:490.5pt;height:675.75pt;z-index:251782144;mso-position-horizontal:left;mso-position-horizontal-relative:margin;mso-position-vertical-relative:text;mso-width-relative:margin;mso-height-relative:margin" coordsize="61223,8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">
                <v:group id="Group 13" o:spid="_x0000_s1075"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_x0000_s1076"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" fillcolor="white [3201]" strokecolor="#6e7277 [1614]" strokeweight=".5pt">
                    <v:textbox>
                      <w:txbxContent>
                        <w:p w14:paraId="68E2273F"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47087B0C" w14:textId="77777777" w:rsidR="0017691D" w:rsidRPr="002B188C" w:rsidRDefault="0017691D" w:rsidP="00760CC3">
                          <w:pPr>
                            <w:rPr>
                              <w:rFonts w:ascii="Arial" w:hAnsi="Arial" w:cs="Arial"/>
                            </w:rPr>
                          </w:pPr>
                        </w:p>
                        <w:p w14:paraId="2B654910" w14:textId="77777777" w:rsidR="0017691D" w:rsidRDefault="0017691D" w:rsidP="00760CC3">
                          <w:pPr>
                            <w:rPr>
                              <w:rFonts w:ascii="Arial" w:hAnsi="Arial" w:cs="Arial"/>
                            </w:rPr>
                          </w:pPr>
                        </w:p>
                        <w:p w14:paraId="67B0AC26" w14:textId="77777777" w:rsidR="0017691D" w:rsidRDefault="0017691D"/>
                        <w:p w14:paraId="7FC916A0"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075FCBF" w14:textId="77777777" w:rsidR="0017691D" w:rsidRPr="002B188C" w:rsidRDefault="0017691D" w:rsidP="00760CC3">
                          <w:pPr>
                            <w:rPr>
                              <w:rFonts w:ascii="Arial" w:hAnsi="Arial" w:cs="Arial"/>
                            </w:rPr>
                          </w:pPr>
                        </w:p>
                        <w:p w14:paraId="296E18B5" w14:textId="77777777" w:rsidR="0017691D" w:rsidRDefault="0017691D" w:rsidP="00760CC3">
                          <w:pPr>
                            <w:rPr>
                              <w:rFonts w:ascii="Arial" w:hAnsi="Arial" w:cs="Arial"/>
                            </w:rPr>
                          </w:pPr>
                        </w:p>
                        <w:p w14:paraId="7FB6B21D" w14:textId="77777777" w:rsidR="0017691D" w:rsidRDefault="0017691D"/>
                        <w:p w14:paraId="07ADF822"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3814F07E" w14:textId="77777777" w:rsidR="0017691D" w:rsidRPr="002B188C" w:rsidRDefault="0017691D" w:rsidP="00760CC3">
                          <w:pPr>
                            <w:rPr>
                              <w:rFonts w:ascii="Arial" w:hAnsi="Arial" w:cs="Arial"/>
                            </w:rPr>
                          </w:pPr>
                        </w:p>
                        <w:p w14:paraId="165AD7D6" w14:textId="77777777" w:rsidR="0017691D" w:rsidRDefault="0017691D" w:rsidP="00760CC3">
                          <w:pPr>
                            <w:rPr>
                              <w:rFonts w:ascii="Arial" w:hAnsi="Arial" w:cs="Arial"/>
                            </w:rPr>
                          </w:pPr>
                        </w:p>
                        <w:p w14:paraId="3616D9DA" w14:textId="77777777" w:rsidR="0017691D" w:rsidRDefault="0017691D"/>
                        <w:p w14:paraId="3FEFC07E" w14:textId="77777777" w:rsidR="0017691D" w:rsidRDefault="0017691D"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BB86A87" w14:textId="77777777" w:rsidR="0017691D" w:rsidRPr="002B188C" w:rsidRDefault="0017691D" w:rsidP="00760CC3">
                          <w:pPr>
                            <w:rPr>
                              <w:rFonts w:ascii="Arial" w:hAnsi="Arial" w:cs="Arial"/>
                            </w:rPr>
                          </w:pPr>
                        </w:p>
                        <w:p w14:paraId="1CDBA532" w14:textId="77777777" w:rsidR="0017691D" w:rsidRDefault="0017691D" w:rsidP="00760CC3">
                          <w:pPr>
                            <w:rPr>
                              <w:rFonts w:ascii="Arial" w:hAnsi="Arial" w:cs="Arial"/>
                            </w:rPr>
                          </w:pPr>
                        </w:p>
                      </w:txbxContent>
                    </v:textbox>
                  </v:shape>
                  <v:shape id="Text Box 9" o:spid="_x0000_s1077"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" fillcolor="white [3201]" strokecolor="#6e7277 [1614]" strokeweight=".5pt">
                    <v:textbox>
                      <w:txbxContent>
                        <w:p w14:paraId="2B1CEE60"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0FF19DD0"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433FEC3C" w14:textId="77777777" w:rsidR="0017691D" w:rsidRPr="00F83186" w:rsidRDefault="0017691D" w:rsidP="00760CC3">
                          <w:pPr>
                            <w:rPr>
                              <w:rFonts w:ascii="Arial" w:hAnsi="Arial" w:cs="Arial"/>
                            </w:rPr>
                          </w:pPr>
                        </w:p>
                        <w:p w14:paraId="06569211" w14:textId="77777777" w:rsidR="0017691D" w:rsidRPr="00F83186" w:rsidRDefault="0017691D" w:rsidP="00760CC3">
                          <w:pPr>
                            <w:rPr>
                              <w:rFonts w:ascii="Arial" w:hAnsi="Arial" w:cs="Arial"/>
                            </w:rPr>
                          </w:pPr>
                        </w:p>
                        <w:p w14:paraId="422E489A" w14:textId="77777777" w:rsidR="0017691D" w:rsidRPr="00F83186" w:rsidRDefault="0017691D" w:rsidP="00760CC3">
                          <w:pPr>
                            <w:rPr>
                              <w:rFonts w:ascii="Arial" w:hAnsi="Arial" w:cs="Arial"/>
                              <w:i/>
                              <w:color w:val="161718" w:themeColor="text1"/>
                            </w:rPr>
                          </w:pPr>
                        </w:p>
                        <w:p w14:paraId="04A41F28" w14:textId="77777777" w:rsidR="0017691D" w:rsidRDefault="0017691D"/>
                        <w:p w14:paraId="274BE187"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517C10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1B54D9E0" w14:textId="77777777" w:rsidR="0017691D" w:rsidRPr="00F83186" w:rsidRDefault="0017691D" w:rsidP="00760CC3">
                          <w:pPr>
                            <w:rPr>
                              <w:rFonts w:ascii="Arial" w:hAnsi="Arial" w:cs="Arial"/>
                            </w:rPr>
                          </w:pPr>
                        </w:p>
                        <w:p w14:paraId="21371FEC" w14:textId="77777777" w:rsidR="0017691D" w:rsidRPr="00F83186" w:rsidRDefault="0017691D" w:rsidP="00760CC3">
                          <w:pPr>
                            <w:rPr>
                              <w:rFonts w:ascii="Arial" w:hAnsi="Arial" w:cs="Arial"/>
                            </w:rPr>
                          </w:pPr>
                        </w:p>
                        <w:p w14:paraId="5AD06764" w14:textId="77777777" w:rsidR="0017691D" w:rsidRPr="00F83186" w:rsidRDefault="0017691D" w:rsidP="00760CC3">
                          <w:pPr>
                            <w:rPr>
                              <w:rFonts w:ascii="Arial" w:hAnsi="Arial" w:cs="Arial"/>
                              <w:i/>
                              <w:color w:val="161718" w:themeColor="text1"/>
                            </w:rPr>
                          </w:pPr>
                        </w:p>
                        <w:p w14:paraId="081B4C2F" w14:textId="77777777" w:rsidR="0017691D" w:rsidRDefault="0017691D"/>
                        <w:p w14:paraId="4CEF9AD6"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F13D14C"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56510402" w14:textId="77777777" w:rsidR="0017691D" w:rsidRPr="00F83186" w:rsidRDefault="0017691D" w:rsidP="00760CC3">
                          <w:pPr>
                            <w:rPr>
                              <w:rFonts w:ascii="Arial" w:hAnsi="Arial" w:cs="Arial"/>
                            </w:rPr>
                          </w:pPr>
                        </w:p>
                        <w:p w14:paraId="7D13B1CA" w14:textId="77777777" w:rsidR="0017691D" w:rsidRPr="00F83186" w:rsidRDefault="0017691D" w:rsidP="00760CC3">
                          <w:pPr>
                            <w:rPr>
                              <w:rFonts w:ascii="Arial" w:hAnsi="Arial" w:cs="Arial"/>
                            </w:rPr>
                          </w:pPr>
                        </w:p>
                        <w:p w14:paraId="77989641" w14:textId="77777777" w:rsidR="0017691D" w:rsidRPr="00F83186" w:rsidRDefault="0017691D" w:rsidP="00760CC3">
                          <w:pPr>
                            <w:rPr>
                              <w:rFonts w:ascii="Arial" w:hAnsi="Arial" w:cs="Arial"/>
                              <w:i/>
                              <w:color w:val="161718" w:themeColor="text1"/>
                            </w:rPr>
                          </w:pPr>
                        </w:p>
                        <w:p w14:paraId="33C92FD4" w14:textId="77777777" w:rsidR="0017691D" w:rsidRDefault="0017691D"/>
                        <w:p w14:paraId="5FCF9F2D" w14:textId="77777777" w:rsidR="0017691D" w:rsidRPr="00024BF1" w:rsidRDefault="0017691D"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B1A6886" w14:textId="77777777" w:rsidR="0017691D" w:rsidRPr="00024BF1" w:rsidRDefault="0017691D"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7F28BB16" w14:textId="77777777" w:rsidR="0017691D" w:rsidRPr="00F83186" w:rsidRDefault="0017691D" w:rsidP="00760CC3">
                          <w:pPr>
                            <w:rPr>
                              <w:rFonts w:ascii="Arial" w:hAnsi="Arial" w:cs="Arial"/>
                            </w:rPr>
                          </w:pPr>
                        </w:p>
                        <w:p w14:paraId="589E3619" w14:textId="77777777" w:rsidR="0017691D" w:rsidRPr="00F83186" w:rsidRDefault="0017691D" w:rsidP="00760CC3">
                          <w:pPr>
                            <w:rPr>
                              <w:rFonts w:ascii="Arial" w:hAnsi="Arial" w:cs="Arial"/>
                            </w:rPr>
                          </w:pPr>
                        </w:p>
                        <w:p w14:paraId="488E47B4" w14:textId="77777777" w:rsidR="0017691D" w:rsidRPr="00F83186" w:rsidRDefault="0017691D" w:rsidP="00760CC3">
                          <w:pPr>
                            <w:rPr>
                              <w:rFonts w:ascii="Arial" w:hAnsi="Arial" w:cs="Arial"/>
                              <w:i/>
                              <w:color w:val="161718" w:themeColor="text1"/>
                            </w:rPr>
                          </w:pPr>
                        </w:p>
                      </w:txbxContent>
                    </v:textbox>
                  </v:shape>
                  <v:shape id="Text Box 10" o:spid="_x0000_s1078"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" fillcolor="white [3201]" strokecolor="#6e7277 [1614]" strokeweight=".5pt">
                    <v:textbox>
                      <w:txbxContent>
                        <w:p w14:paraId="7BF6533D"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33E44B71" w14:textId="77777777" w:rsidR="0017691D" w:rsidRPr="0078782C" w:rsidRDefault="0017691D" w:rsidP="00760CC3">
                          <w:pPr>
                            <w:rPr>
                              <w:rFonts w:ascii="Arial" w:hAnsi="Arial" w:cs="Arial"/>
                            </w:rPr>
                          </w:pPr>
                        </w:p>
                        <w:p w14:paraId="582EF768" w14:textId="77777777" w:rsidR="0017691D" w:rsidRPr="0078782C" w:rsidRDefault="0017691D" w:rsidP="00760CC3">
                          <w:pPr>
                            <w:rPr>
                              <w:rFonts w:ascii="Arial" w:hAnsi="Arial" w:cs="Arial"/>
                            </w:rPr>
                          </w:pPr>
                        </w:p>
                        <w:p w14:paraId="1CD623F4" w14:textId="77777777" w:rsidR="0017691D" w:rsidRPr="0078782C" w:rsidRDefault="0017691D" w:rsidP="00760CC3">
                          <w:pPr>
                            <w:rPr>
                              <w:rFonts w:ascii="Arial" w:hAnsi="Arial" w:cs="Arial"/>
                              <w:i/>
                              <w:color w:val="161718" w:themeColor="text1"/>
                            </w:rPr>
                          </w:pPr>
                        </w:p>
                        <w:p w14:paraId="5E2E12F1" w14:textId="77777777" w:rsidR="0017691D" w:rsidRDefault="0017691D"/>
                        <w:p w14:paraId="28999672"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272D66A9" w14:textId="77777777" w:rsidR="0017691D" w:rsidRPr="0078782C" w:rsidRDefault="0017691D" w:rsidP="00760CC3">
                          <w:pPr>
                            <w:rPr>
                              <w:rFonts w:ascii="Arial" w:hAnsi="Arial" w:cs="Arial"/>
                            </w:rPr>
                          </w:pPr>
                        </w:p>
                        <w:p w14:paraId="13C833AB" w14:textId="77777777" w:rsidR="0017691D" w:rsidRPr="0078782C" w:rsidRDefault="0017691D" w:rsidP="00760CC3">
                          <w:pPr>
                            <w:rPr>
                              <w:rFonts w:ascii="Arial" w:hAnsi="Arial" w:cs="Arial"/>
                            </w:rPr>
                          </w:pPr>
                        </w:p>
                        <w:p w14:paraId="0272EB89" w14:textId="77777777" w:rsidR="0017691D" w:rsidRPr="0078782C" w:rsidRDefault="0017691D" w:rsidP="00760CC3">
                          <w:pPr>
                            <w:rPr>
                              <w:rFonts w:ascii="Arial" w:hAnsi="Arial" w:cs="Arial"/>
                              <w:i/>
                              <w:color w:val="161718" w:themeColor="text1"/>
                            </w:rPr>
                          </w:pPr>
                        </w:p>
                        <w:p w14:paraId="0DC29408" w14:textId="77777777" w:rsidR="0017691D" w:rsidRDefault="0017691D"/>
                        <w:p w14:paraId="6F0E4701"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1C6E62E" w14:textId="77777777" w:rsidR="0017691D" w:rsidRPr="0078782C" w:rsidRDefault="0017691D" w:rsidP="00760CC3">
                          <w:pPr>
                            <w:rPr>
                              <w:rFonts w:ascii="Arial" w:hAnsi="Arial" w:cs="Arial"/>
                            </w:rPr>
                          </w:pPr>
                        </w:p>
                        <w:p w14:paraId="16792D15" w14:textId="77777777" w:rsidR="0017691D" w:rsidRPr="0078782C" w:rsidRDefault="0017691D" w:rsidP="00760CC3">
                          <w:pPr>
                            <w:rPr>
                              <w:rFonts w:ascii="Arial" w:hAnsi="Arial" w:cs="Arial"/>
                            </w:rPr>
                          </w:pPr>
                        </w:p>
                        <w:p w14:paraId="41C34536" w14:textId="77777777" w:rsidR="0017691D" w:rsidRPr="0078782C" w:rsidRDefault="0017691D" w:rsidP="00760CC3">
                          <w:pPr>
                            <w:rPr>
                              <w:rFonts w:ascii="Arial" w:hAnsi="Arial" w:cs="Arial"/>
                              <w:i/>
                              <w:color w:val="161718" w:themeColor="text1"/>
                            </w:rPr>
                          </w:pPr>
                        </w:p>
                        <w:p w14:paraId="7B430680" w14:textId="77777777" w:rsidR="0017691D" w:rsidRDefault="0017691D"/>
                        <w:p w14:paraId="5FBA8FAD" w14:textId="77777777" w:rsidR="0017691D" w:rsidRPr="00835CF7" w:rsidRDefault="0017691D"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326DBA2" w14:textId="77777777" w:rsidR="0017691D" w:rsidRPr="0078782C" w:rsidRDefault="0017691D" w:rsidP="00760CC3">
                          <w:pPr>
                            <w:rPr>
                              <w:rFonts w:ascii="Arial" w:hAnsi="Arial" w:cs="Arial"/>
                            </w:rPr>
                          </w:pPr>
                        </w:p>
                        <w:p w14:paraId="54C48C06" w14:textId="77777777" w:rsidR="0017691D" w:rsidRPr="0078782C" w:rsidRDefault="0017691D" w:rsidP="00760CC3">
                          <w:pPr>
                            <w:rPr>
                              <w:rFonts w:ascii="Arial" w:hAnsi="Arial" w:cs="Arial"/>
                            </w:rPr>
                          </w:pPr>
                        </w:p>
                        <w:p w14:paraId="133CA889" w14:textId="77777777" w:rsidR="0017691D" w:rsidRPr="0078782C" w:rsidRDefault="0017691D" w:rsidP="00760CC3">
                          <w:pPr>
                            <w:rPr>
                              <w:rFonts w:ascii="Arial" w:hAnsi="Arial" w:cs="Arial"/>
                              <w:i/>
                              <w:color w:val="161718" w:themeColor="text1"/>
                            </w:rPr>
                          </w:pPr>
                        </w:p>
                      </w:txbxContent>
                    </v:textbox>
                  </v:shape>
                  <v:shape id="Text Box 11" o:spid="_x0000_s1079"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" fillcolor="white [3201]" strokecolor="#6e7277 [1614]" strokeweight=".5pt">
                    <v:textbox>
                      <w:txbxContent>
                        <w:p w14:paraId="597D6DF9"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BF0C3E5"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1E980B40" w14:textId="77777777" w:rsidR="0017691D" w:rsidRPr="0078782C" w:rsidRDefault="0017691D" w:rsidP="00760CC3">
                          <w:pPr>
                            <w:rPr>
                              <w:rFonts w:ascii="Arial" w:hAnsi="Arial" w:cs="Arial"/>
                            </w:rPr>
                          </w:pPr>
                        </w:p>
                        <w:p w14:paraId="49F44EAC" w14:textId="77777777" w:rsidR="0017691D" w:rsidRPr="0078782C" w:rsidRDefault="0017691D" w:rsidP="00760CC3">
                          <w:pPr>
                            <w:rPr>
                              <w:rFonts w:ascii="Arial" w:hAnsi="Arial" w:cs="Arial"/>
                              <w:i/>
                              <w:color w:val="161718" w:themeColor="text1"/>
                            </w:rPr>
                          </w:pPr>
                        </w:p>
                        <w:p w14:paraId="3C7AEDB5" w14:textId="77777777" w:rsidR="0017691D" w:rsidRDefault="0017691D"/>
                        <w:p w14:paraId="52FE0EB2"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7786A99D"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425DBE8" w14:textId="77777777" w:rsidR="0017691D" w:rsidRPr="0078782C" w:rsidRDefault="0017691D" w:rsidP="00760CC3">
                          <w:pPr>
                            <w:rPr>
                              <w:rFonts w:ascii="Arial" w:hAnsi="Arial" w:cs="Arial"/>
                            </w:rPr>
                          </w:pPr>
                        </w:p>
                        <w:p w14:paraId="3B720E1A" w14:textId="77777777" w:rsidR="0017691D" w:rsidRPr="0078782C" w:rsidRDefault="0017691D" w:rsidP="00760CC3">
                          <w:pPr>
                            <w:rPr>
                              <w:rFonts w:ascii="Arial" w:hAnsi="Arial" w:cs="Arial"/>
                              <w:i/>
                              <w:color w:val="161718" w:themeColor="text1"/>
                            </w:rPr>
                          </w:pPr>
                        </w:p>
                        <w:p w14:paraId="2193C57A" w14:textId="77777777" w:rsidR="0017691D" w:rsidRDefault="0017691D"/>
                        <w:p w14:paraId="76B37F37"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F24490E" w14:textId="77777777"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E138378" w14:textId="77777777" w:rsidR="0017691D" w:rsidRPr="0078782C" w:rsidRDefault="0017691D" w:rsidP="00760CC3">
                          <w:pPr>
                            <w:rPr>
                              <w:rFonts w:ascii="Arial" w:hAnsi="Arial" w:cs="Arial"/>
                            </w:rPr>
                          </w:pPr>
                        </w:p>
                        <w:p w14:paraId="1DA73CDB" w14:textId="77777777" w:rsidR="0017691D" w:rsidRPr="0078782C" w:rsidRDefault="0017691D" w:rsidP="00760CC3">
                          <w:pPr>
                            <w:rPr>
                              <w:rFonts w:ascii="Arial" w:hAnsi="Arial" w:cs="Arial"/>
                              <w:i/>
                              <w:color w:val="161718" w:themeColor="text1"/>
                            </w:rPr>
                          </w:pPr>
                        </w:p>
                        <w:p w14:paraId="33D6621E" w14:textId="77777777" w:rsidR="0017691D" w:rsidRDefault="0017691D"/>
                        <w:p w14:paraId="2044D18B" w14:textId="77777777" w:rsidR="0017691D" w:rsidRPr="00835CF7" w:rsidRDefault="0017691D"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278190" w14:textId="29C825DA" w:rsidR="0017691D" w:rsidRPr="00835CF7" w:rsidRDefault="0017691D" w:rsidP="00760CC3">
                          <w:pPr>
                            <w:spacing w:before="120"/>
                            <w:rPr>
                              <w:rFonts w:ascii="Arial" w:hAnsi="Arial" w:cs="Arial"/>
                              <w:color w:val="auto"/>
                              <w:sz w:val="24"/>
                              <w:szCs w:val="20"/>
                            </w:rPr>
                          </w:pPr>
                          <w:r>
                            <w:rPr>
                              <w:rFonts w:ascii="Arial" w:hAnsi="Arial" w:cs="Arial"/>
                              <w:b/>
                              <w:color w:val="auto"/>
                              <w:sz w:val="24"/>
                              <w:szCs w:val="20"/>
                            </w:rPr>
                            <w:t>5-10 Min</w:t>
                          </w:r>
                        </w:p>
                        <w:p w14:paraId="05A23068" w14:textId="77777777" w:rsidR="0017691D" w:rsidRPr="0078782C" w:rsidRDefault="0017691D" w:rsidP="00760CC3">
                          <w:pPr>
                            <w:rPr>
                              <w:rFonts w:ascii="Arial" w:hAnsi="Arial" w:cs="Arial"/>
                            </w:rPr>
                          </w:pPr>
                        </w:p>
                        <w:p w14:paraId="3A27B703" w14:textId="77777777" w:rsidR="0017691D" w:rsidRPr="0078782C" w:rsidRDefault="0017691D" w:rsidP="00760CC3">
                          <w:pPr>
                            <w:rPr>
                              <w:rFonts w:ascii="Arial" w:hAnsi="Arial" w:cs="Arial"/>
                              <w:i/>
                              <w:color w:val="161718" w:themeColor="text1"/>
                            </w:rPr>
                          </w:pPr>
                        </w:p>
                      </w:txbxContent>
                    </v:textbox>
                  </v:shape>
                </v:group>
                <v:shape id="Text Box 19" o:spid="_x0000_s1080" type="#_x0000_t202" style="position:absolute;left:47;top:17762;width:61176;height:68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" fillcolor="white [3201]" strokecolor="#6e7277 [1614]" strokeweight=".5pt">
                  <v:textbox>
                    <w:txbxContent>
                      <w:p w14:paraId="69DB0E85"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3C8F1DD"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1EF3743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7CBD4B8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50737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0F1077B" w14:textId="77777777" w:rsidR="0017691D" w:rsidRPr="008B0442" w:rsidRDefault="0017691D" w:rsidP="00760CC3">
                        <w:pPr>
                          <w:spacing w:line="240" w:lineRule="auto"/>
                          <w:rPr>
                            <w:rFonts w:cs="Arial"/>
                            <w:bCs/>
                            <w:color w:val="auto"/>
                            <w:sz w:val="24"/>
                            <w:szCs w:val="20"/>
                          </w:rPr>
                        </w:pPr>
                      </w:p>
                      <w:p w14:paraId="39B89C4D"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A510CA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25FC12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7E80F410"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34200B4A" w14:textId="77777777" w:rsidR="0017691D" w:rsidRPr="008B0442" w:rsidRDefault="0017691D" w:rsidP="00760CC3">
                        <w:pPr>
                          <w:spacing w:line="240" w:lineRule="auto"/>
                          <w:rPr>
                            <w:rFonts w:cs="Arial"/>
                            <w:b/>
                            <w:color w:val="auto"/>
                            <w:sz w:val="24"/>
                            <w:szCs w:val="24"/>
                          </w:rPr>
                        </w:pPr>
                      </w:p>
                      <w:p w14:paraId="4C5DEAED"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4A0A662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BFDE12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5B2653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7E29C1E" w14:textId="77777777" w:rsidR="0017691D" w:rsidRPr="008B0442" w:rsidRDefault="0017691D" w:rsidP="00760CC3">
                        <w:pPr>
                          <w:spacing w:line="240" w:lineRule="auto"/>
                          <w:rPr>
                            <w:rFonts w:cs="Arial"/>
                            <w:bCs/>
                            <w:color w:val="auto"/>
                            <w:sz w:val="24"/>
                            <w:szCs w:val="24"/>
                          </w:rPr>
                        </w:pPr>
                      </w:p>
                      <w:p w14:paraId="5B8C0543"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25B2B76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5433B38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7A2CB6"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10121B96" w14:textId="77777777" w:rsidR="0017691D" w:rsidRPr="00C807C2" w:rsidRDefault="0017691D" w:rsidP="00760CC3">
                        <w:pPr>
                          <w:rPr>
                            <w:rFonts w:ascii="Arial" w:hAnsi="Arial" w:cs="Arial"/>
                            <w:i/>
                            <w:color w:val="161718" w:themeColor="text1"/>
                          </w:rPr>
                        </w:pPr>
                      </w:p>
                      <w:p w14:paraId="21B8F853" w14:textId="77777777" w:rsidR="0017691D" w:rsidRDefault="0017691D"/>
                      <w:p w14:paraId="501B4FC8" w14:textId="77777777"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2D09E5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58587FDF"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562E744A"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4F30126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23EB2E4" w14:textId="77777777" w:rsidR="0017691D" w:rsidRPr="008B0442" w:rsidRDefault="0017691D" w:rsidP="00760CC3">
                        <w:pPr>
                          <w:spacing w:line="240" w:lineRule="auto"/>
                          <w:rPr>
                            <w:rFonts w:cs="Arial"/>
                            <w:bCs/>
                            <w:color w:val="auto"/>
                            <w:sz w:val="24"/>
                            <w:szCs w:val="20"/>
                          </w:rPr>
                        </w:pPr>
                      </w:p>
                      <w:p w14:paraId="3A619485"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4C8B74E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D11AB4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9E55E7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7F6615F4" w14:textId="77777777" w:rsidR="0017691D" w:rsidRPr="008B0442" w:rsidRDefault="0017691D" w:rsidP="00760CC3">
                        <w:pPr>
                          <w:spacing w:line="240" w:lineRule="auto"/>
                          <w:rPr>
                            <w:rFonts w:cs="Arial"/>
                            <w:b/>
                            <w:color w:val="auto"/>
                            <w:sz w:val="24"/>
                            <w:szCs w:val="24"/>
                          </w:rPr>
                        </w:pPr>
                      </w:p>
                      <w:p w14:paraId="0A65353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67B7575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7F9DC48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28A0DF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6545C3B8" w14:textId="77777777" w:rsidR="0017691D" w:rsidRPr="008B0442" w:rsidRDefault="0017691D" w:rsidP="00760CC3">
                        <w:pPr>
                          <w:spacing w:line="240" w:lineRule="auto"/>
                          <w:rPr>
                            <w:rFonts w:cs="Arial"/>
                            <w:bCs/>
                            <w:color w:val="auto"/>
                            <w:sz w:val="24"/>
                            <w:szCs w:val="24"/>
                          </w:rPr>
                        </w:pPr>
                      </w:p>
                      <w:p w14:paraId="40725CA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E58972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27ACA1D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4CA99B1"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76DF30" w14:textId="77777777" w:rsidR="0017691D" w:rsidRPr="00C807C2" w:rsidRDefault="0017691D" w:rsidP="00760CC3">
                        <w:pPr>
                          <w:rPr>
                            <w:rFonts w:ascii="Arial" w:hAnsi="Arial" w:cs="Arial"/>
                            <w:i/>
                            <w:color w:val="161718" w:themeColor="text1"/>
                          </w:rPr>
                        </w:pPr>
                      </w:p>
                      <w:p w14:paraId="6A5CFDA4" w14:textId="77777777" w:rsidR="0017691D" w:rsidRDefault="0017691D"/>
                      <w:p w14:paraId="01257826" w14:textId="6A8DD028"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57EF065"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1D91B1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40F078B6"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6453C751"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7D124929" w14:textId="77777777" w:rsidR="0017691D" w:rsidRPr="008B0442" w:rsidRDefault="0017691D" w:rsidP="00760CC3">
                        <w:pPr>
                          <w:spacing w:line="240" w:lineRule="auto"/>
                          <w:rPr>
                            <w:rFonts w:cs="Arial"/>
                            <w:bCs/>
                            <w:color w:val="auto"/>
                            <w:sz w:val="24"/>
                            <w:szCs w:val="20"/>
                          </w:rPr>
                        </w:pPr>
                      </w:p>
                      <w:p w14:paraId="418DA8D3"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292751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77A3471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DEB9692"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61FC4F0E" w14:textId="77777777" w:rsidR="0017691D" w:rsidRPr="008B0442" w:rsidRDefault="0017691D" w:rsidP="00760CC3">
                        <w:pPr>
                          <w:spacing w:line="240" w:lineRule="auto"/>
                          <w:rPr>
                            <w:rFonts w:cs="Arial"/>
                            <w:b/>
                            <w:color w:val="auto"/>
                            <w:sz w:val="24"/>
                            <w:szCs w:val="24"/>
                          </w:rPr>
                        </w:pPr>
                      </w:p>
                      <w:p w14:paraId="2771BB2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5124C22B"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A39DC0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8BA4A9C"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DCD359D" w14:textId="77777777" w:rsidR="0017691D" w:rsidRPr="008B0442" w:rsidRDefault="0017691D" w:rsidP="00760CC3">
                        <w:pPr>
                          <w:spacing w:line="240" w:lineRule="auto"/>
                          <w:rPr>
                            <w:rFonts w:cs="Arial"/>
                            <w:bCs/>
                            <w:color w:val="auto"/>
                            <w:sz w:val="24"/>
                            <w:szCs w:val="24"/>
                          </w:rPr>
                        </w:pPr>
                      </w:p>
                      <w:p w14:paraId="548E93F0"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CCE381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0E4B1617"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19B1F55"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670DFBCF" w14:textId="77777777" w:rsidR="0017691D" w:rsidRPr="00C807C2" w:rsidRDefault="0017691D" w:rsidP="00760CC3">
                        <w:pPr>
                          <w:rPr>
                            <w:rFonts w:ascii="Arial" w:hAnsi="Arial" w:cs="Arial"/>
                            <w:i/>
                            <w:color w:val="161718" w:themeColor="text1"/>
                          </w:rPr>
                        </w:pPr>
                      </w:p>
                      <w:p w14:paraId="1E821ED3" w14:textId="77777777" w:rsidR="0017691D" w:rsidRDefault="0017691D"/>
                      <w:p w14:paraId="68C852F9" w14:textId="6A8DD028" w:rsidR="0017691D" w:rsidRPr="008B0442" w:rsidRDefault="0017691D"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82403CE"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8B2DE83"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110F17EB"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B153B10" w14:textId="77777777" w:rsidR="0017691D" w:rsidRPr="008B0442" w:rsidRDefault="0017691D"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48877A20" w14:textId="77777777" w:rsidR="0017691D" w:rsidRPr="008B0442" w:rsidRDefault="0017691D" w:rsidP="00760CC3">
                        <w:pPr>
                          <w:spacing w:line="240" w:lineRule="auto"/>
                          <w:rPr>
                            <w:rFonts w:cs="Arial"/>
                            <w:bCs/>
                            <w:color w:val="auto"/>
                            <w:sz w:val="24"/>
                            <w:szCs w:val="20"/>
                          </w:rPr>
                        </w:pPr>
                      </w:p>
                      <w:p w14:paraId="10650900"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0F1703A5"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00F37EBA"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18515860"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03B81433" w14:textId="77777777" w:rsidR="0017691D" w:rsidRPr="008B0442" w:rsidRDefault="0017691D" w:rsidP="00760CC3">
                        <w:pPr>
                          <w:spacing w:line="240" w:lineRule="auto"/>
                          <w:rPr>
                            <w:rFonts w:cs="Arial"/>
                            <w:b/>
                            <w:color w:val="auto"/>
                            <w:sz w:val="24"/>
                            <w:szCs w:val="24"/>
                          </w:rPr>
                        </w:pPr>
                      </w:p>
                      <w:p w14:paraId="47EBA5C8"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3643C329"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60A2C16D"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E36204"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5434111D" w14:textId="77777777" w:rsidR="0017691D" w:rsidRPr="008B0442" w:rsidRDefault="0017691D" w:rsidP="00760CC3">
                        <w:pPr>
                          <w:spacing w:line="240" w:lineRule="auto"/>
                          <w:rPr>
                            <w:rFonts w:cs="Arial"/>
                            <w:bCs/>
                            <w:color w:val="auto"/>
                            <w:sz w:val="24"/>
                            <w:szCs w:val="24"/>
                          </w:rPr>
                        </w:pPr>
                      </w:p>
                      <w:p w14:paraId="6C816152" w14:textId="77777777" w:rsidR="0017691D" w:rsidRPr="008B0442" w:rsidRDefault="0017691D"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3A7F742F"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46991068"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9173DBE" w14:textId="77777777" w:rsidR="0017691D" w:rsidRPr="008B0442" w:rsidRDefault="0017691D"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A8ABAC" w14:textId="77777777" w:rsidR="0017691D" w:rsidRPr="00C807C2" w:rsidRDefault="0017691D" w:rsidP="00760CC3">
                        <w:pPr>
                          <w:rPr>
                            <w:rFonts w:ascii="Arial" w:hAnsi="Arial" w:cs="Arial"/>
                            <w:i/>
                            <w:color w:val="161718" w:themeColor="text1"/>
                          </w:rPr>
                        </w:pPr>
                      </w:p>
                    </w:txbxContent>
                  </v:textbox>
                </v:shape>
                <w10:wrap type="square" anchorx="margin"/>
              </v:group>
            </w:pict>
          </mc:Fallback>
        </mc:AlternateContent>
      </w:r>
      <w:bookmarkEnd w:id="4807"/>
    </w:p>
    <w:p w14:paraId="4F53EEFD" w14:textId="3052E897" w:rsidR="00760CC3" w:rsidRDefault="00BB244A" w:rsidP="00BB244A">
      <w:pPr>
        <w:rPr>
          <w:color w:val="auto"/>
          <w:sz w:val="24"/>
          <w:szCs w:val="24"/>
        </w:rPr>
      </w:pPr>
      <w:bookmarkStart w:id="4808" w:name="_Toc25223010"/>
      <w:r>
        <w:rPr>
          <w:rFonts w:ascii="Arial" w:hAnsi="Arial" w:cs="Arial"/>
          <w:noProof/>
          <w:color w:val="161718" w:themeColor="text1"/>
          <w:lang w:eastAsia="es-PE"/>
        </w:rPr>
        <w:lastRenderedPageBreak/>
        <mc:AlternateContent>
          <mc:Choice Requires="wpg">
            <w:drawing>
              <wp:anchor distT="0" distB="0" distL="114300" distR="114300" simplePos="0" relativeHeight="251784192" behindDoc="0" locked="0" layoutInCell="1" allowOverlap="1" wp14:anchorId="486BE78C" wp14:editId="77D04162">
                <wp:simplePos x="0" y="0"/>
                <wp:positionH relativeFrom="margin">
                  <wp:align>center</wp:align>
                </wp:positionH>
                <wp:positionV relativeFrom="paragraph">
                  <wp:posOffset>0</wp:posOffset>
                </wp:positionV>
                <wp:extent cx="5880100" cy="8724900"/>
                <wp:effectExtent l="0" t="0" r="25400" b="19050"/>
                <wp:wrapSquare wrapText="bothSides"/>
                <wp:docPr id="91" name="Grupo 91"/>
                <wp:cNvGraphicFramePr/>
                <a:graphic xmlns:a="http://schemas.openxmlformats.org/drawingml/2006/main">
                  <a:graphicData uri="http://schemas.microsoft.com/office/word/2010/wordprocessingGroup">
                    <wpg:wgp>
                      <wpg:cNvGrpSpPr/>
                      <wpg:grpSpPr>
                        <a:xfrm>
                          <a:off x="0" y="0"/>
                          <a:ext cx="5880100" cy="8724900"/>
                          <a:chOff x="0" y="0"/>
                          <a:chExt cx="6118649" cy="8159645"/>
                        </a:xfrm>
                      </wpg:grpSpPr>
                      <wpg:grpSp>
                        <wpg:cNvPr id="92" name="Group 13"/>
                        <wpg:cNvGrpSpPr/>
                        <wpg:grpSpPr>
                          <a:xfrm>
                            <a:off x="0" y="0"/>
                            <a:ext cx="6118649" cy="1975123"/>
                            <a:chOff x="0" y="0"/>
                            <a:chExt cx="6118649" cy="1187422"/>
                          </a:xfrm>
                        </wpg:grpSpPr>
                        <wps:wsp>
                          <wps:cNvPr id="93" name="Text Box 8"/>
                          <wps:cNvSpPr txBox="1"/>
                          <wps:spPr>
                            <a:xfrm>
                              <a:off x="521" y="532293"/>
                              <a:ext cx="6118128" cy="655129"/>
                            </a:xfrm>
                            <a:prstGeom prst="rect">
                              <a:avLst/>
                            </a:prstGeom>
                            <a:solidFill>
                              <a:schemeClr val="lt1"/>
                            </a:solidFill>
                            <a:ln w="6350">
                              <a:solidFill>
                                <a:schemeClr val="bg2">
                                  <a:lumMod val="50000"/>
                                </a:schemeClr>
                              </a:solidFill>
                            </a:ln>
                          </wps:spPr>
                          <wps:txbx>
                            <w:txbxContent>
                              <w:p w14:paraId="367B06DF" w14:textId="6A8DD028"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8C37B3F" w14:textId="77777777" w:rsidR="0017691D" w:rsidRPr="002B188C" w:rsidRDefault="0017691D" w:rsidP="00760CC3">
                                <w:pPr>
                                  <w:rPr>
                                    <w:rFonts w:ascii="Arial" w:hAnsi="Arial" w:cs="Arial"/>
                                  </w:rPr>
                                </w:pPr>
                              </w:p>
                              <w:p w14:paraId="6E5BD861" w14:textId="77777777" w:rsidR="0017691D" w:rsidRDefault="0017691D" w:rsidP="00760CC3">
                                <w:pPr>
                                  <w:rPr>
                                    <w:rFonts w:ascii="Arial" w:hAnsi="Arial" w:cs="Arial"/>
                                  </w:rPr>
                                </w:pPr>
                              </w:p>
                              <w:p w14:paraId="5488FFCB" w14:textId="77777777" w:rsidR="0017691D" w:rsidRDefault="0017691D"/>
                              <w:p w14:paraId="26C9E0A5"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9BBE1E0" w14:textId="77777777" w:rsidR="0017691D" w:rsidRPr="002B188C" w:rsidRDefault="0017691D" w:rsidP="00760CC3">
                                <w:pPr>
                                  <w:rPr>
                                    <w:rFonts w:ascii="Arial" w:hAnsi="Arial" w:cs="Arial"/>
                                  </w:rPr>
                                </w:pPr>
                              </w:p>
                              <w:p w14:paraId="27D5103D" w14:textId="77777777" w:rsidR="0017691D" w:rsidRDefault="0017691D" w:rsidP="00760CC3">
                                <w:pPr>
                                  <w:rPr>
                                    <w:rFonts w:ascii="Arial" w:hAnsi="Arial" w:cs="Arial"/>
                                  </w:rPr>
                                </w:pPr>
                              </w:p>
                              <w:p w14:paraId="33DCC10A" w14:textId="77777777" w:rsidR="0017691D" w:rsidRDefault="0017691D"/>
                              <w:p w14:paraId="17CCF9A4"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D91D0BC" w14:textId="77777777" w:rsidR="0017691D" w:rsidRPr="002B188C" w:rsidRDefault="0017691D" w:rsidP="00760CC3">
                                <w:pPr>
                                  <w:rPr>
                                    <w:rFonts w:ascii="Arial" w:hAnsi="Arial" w:cs="Arial"/>
                                  </w:rPr>
                                </w:pPr>
                              </w:p>
                              <w:p w14:paraId="4E019310" w14:textId="77777777" w:rsidR="0017691D" w:rsidRDefault="0017691D" w:rsidP="00760CC3">
                                <w:pPr>
                                  <w:rPr>
                                    <w:rFonts w:ascii="Arial" w:hAnsi="Arial" w:cs="Arial"/>
                                  </w:rPr>
                                </w:pPr>
                              </w:p>
                              <w:p w14:paraId="2D73B3B1" w14:textId="77777777" w:rsidR="0017691D" w:rsidRDefault="0017691D"/>
                              <w:p w14:paraId="331427E0"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74A85BB" w14:textId="77777777" w:rsidR="0017691D" w:rsidRPr="002B188C" w:rsidRDefault="0017691D" w:rsidP="00760CC3">
                                <w:pPr>
                                  <w:rPr>
                                    <w:rFonts w:ascii="Arial" w:hAnsi="Arial" w:cs="Arial"/>
                                  </w:rPr>
                                </w:pPr>
                              </w:p>
                              <w:p w14:paraId="70F92A1A" w14:textId="77777777" w:rsidR="0017691D" w:rsidRDefault="0017691D"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
                          <wps:cNvSpPr txBox="1"/>
                          <wps:spPr>
                            <a:xfrm>
                              <a:off x="0" y="0"/>
                              <a:ext cx="3361202" cy="528880"/>
                            </a:xfrm>
                            <a:prstGeom prst="rect">
                              <a:avLst/>
                            </a:prstGeom>
                            <a:solidFill>
                              <a:schemeClr val="lt1"/>
                            </a:solidFill>
                            <a:ln w="6350">
                              <a:solidFill>
                                <a:schemeClr val="bg2">
                                  <a:lumMod val="50000"/>
                                </a:schemeClr>
                              </a:solidFill>
                            </a:ln>
                          </wps:spPr>
                          <wps:txbx>
                            <w:txbxContent>
                              <w:p w14:paraId="537B6404"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3FB8DD79"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321533A3" w14:textId="77777777" w:rsidR="0017691D" w:rsidRPr="00F83186" w:rsidRDefault="0017691D" w:rsidP="00760CC3">
                                <w:pPr>
                                  <w:rPr>
                                    <w:rFonts w:ascii="Arial" w:hAnsi="Arial" w:cs="Arial"/>
                                  </w:rPr>
                                </w:pPr>
                              </w:p>
                              <w:p w14:paraId="726AD565" w14:textId="77777777" w:rsidR="0017691D" w:rsidRPr="00F83186" w:rsidRDefault="0017691D" w:rsidP="00760CC3">
                                <w:pPr>
                                  <w:rPr>
                                    <w:rFonts w:ascii="Arial" w:hAnsi="Arial" w:cs="Arial"/>
                                  </w:rPr>
                                </w:pPr>
                              </w:p>
                              <w:p w14:paraId="07897416" w14:textId="77777777" w:rsidR="0017691D" w:rsidRPr="00F83186" w:rsidRDefault="0017691D" w:rsidP="00760CC3">
                                <w:pPr>
                                  <w:rPr>
                                    <w:rFonts w:ascii="Arial" w:hAnsi="Arial" w:cs="Arial"/>
                                    <w:i/>
                                    <w:color w:val="161718" w:themeColor="text1"/>
                                  </w:rPr>
                                </w:pPr>
                              </w:p>
                              <w:p w14:paraId="3F373527" w14:textId="77777777" w:rsidR="0017691D" w:rsidRDefault="0017691D"/>
                              <w:p w14:paraId="43FEE5BF"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24C09C4B"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C389CCD" w14:textId="77777777" w:rsidR="0017691D" w:rsidRPr="00F83186" w:rsidRDefault="0017691D" w:rsidP="00760CC3">
                                <w:pPr>
                                  <w:rPr>
                                    <w:rFonts w:ascii="Arial" w:hAnsi="Arial" w:cs="Arial"/>
                                  </w:rPr>
                                </w:pPr>
                              </w:p>
                              <w:p w14:paraId="72E416BF" w14:textId="77777777" w:rsidR="0017691D" w:rsidRPr="00F83186" w:rsidRDefault="0017691D" w:rsidP="00760CC3">
                                <w:pPr>
                                  <w:rPr>
                                    <w:rFonts w:ascii="Arial" w:hAnsi="Arial" w:cs="Arial"/>
                                  </w:rPr>
                                </w:pPr>
                              </w:p>
                              <w:p w14:paraId="33499905" w14:textId="77777777" w:rsidR="0017691D" w:rsidRPr="00F83186" w:rsidRDefault="0017691D" w:rsidP="00760CC3">
                                <w:pPr>
                                  <w:rPr>
                                    <w:rFonts w:ascii="Arial" w:hAnsi="Arial" w:cs="Arial"/>
                                    <w:i/>
                                    <w:color w:val="161718" w:themeColor="text1"/>
                                  </w:rPr>
                                </w:pPr>
                              </w:p>
                              <w:p w14:paraId="29802391" w14:textId="77777777" w:rsidR="0017691D" w:rsidRDefault="0017691D"/>
                              <w:p w14:paraId="34DE1AEE"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47BBE3DE"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219976" w14:textId="77777777" w:rsidR="0017691D" w:rsidRPr="00F83186" w:rsidRDefault="0017691D" w:rsidP="00760CC3">
                                <w:pPr>
                                  <w:rPr>
                                    <w:rFonts w:ascii="Arial" w:hAnsi="Arial" w:cs="Arial"/>
                                  </w:rPr>
                                </w:pPr>
                              </w:p>
                              <w:p w14:paraId="3A09073A" w14:textId="77777777" w:rsidR="0017691D" w:rsidRPr="00F83186" w:rsidRDefault="0017691D" w:rsidP="00760CC3">
                                <w:pPr>
                                  <w:rPr>
                                    <w:rFonts w:ascii="Arial" w:hAnsi="Arial" w:cs="Arial"/>
                                  </w:rPr>
                                </w:pPr>
                              </w:p>
                              <w:p w14:paraId="0767213A" w14:textId="77777777" w:rsidR="0017691D" w:rsidRPr="00F83186" w:rsidRDefault="0017691D" w:rsidP="00760CC3">
                                <w:pPr>
                                  <w:rPr>
                                    <w:rFonts w:ascii="Arial" w:hAnsi="Arial" w:cs="Arial"/>
                                    <w:i/>
                                    <w:color w:val="161718" w:themeColor="text1"/>
                                  </w:rPr>
                                </w:pPr>
                              </w:p>
                              <w:p w14:paraId="1A7269CA" w14:textId="77777777" w:rsidR="0017691D" w:rsidRDefault="0017691D"/>
                              <w:p w14:paraId="21D1191D"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6DBD3623"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D2DD4C" w14:textId="77777777" w:rsidR="0017691D" w:rsidRPr="00F83186" w:rsidRDefault="0017691D" w:rsidP="00760CC3">
                                <w:pPr>
                                  <w:rPr>
                                    <w:rFonts w:ascii="Arial" w:hAnsi="Arial" w:cs="Arial"/>
                                  </w:rPr>
                                </w:pPr>
                              </w:p>
                              <w:p w14:paraId="4A805465" w14:textId="77777777" w:rsidR="0017691D" w:rsidRPr="00F83186" w:rsidRDefault="0017691D" w:rsidP="00760CC3">
                                <w:pPr>
                                  <w:rPr>
                                    <w:rFonts w:ascii="Arial" w:hAnsi="Arial" w:cs="Arial"/>
                                  </w:rPr>
                                </w:pPr>
                              </w:p>
                              <w:p w14:paraId="383291D7" w14:textId="77777777" w:rsidR="0017691D" w:rsidRPr="00F83186"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10"/>
                          <wps:cNvSpPr txBox="1"/>
                          <wps:spPr>
                            <a:xfrm>
                              <a:off x="3363856" y="0"/>
                              <a:ext cx="1377149" cy="528880"/>
                            </a:xfrm>
                            <a:prstGeom prst="rect">
                              <a:avLst/>
                            </a:prstGeom>
                            <a:solidFill>
                              <a:schemeClr val="lt1"/>
                            </a:solidFill>
                            <a:ln w="6350">
                              <a:solidFill>
                                <a:schemeClr val="bg2">
                                  <a:lumMod val="50000"/>
                                </a:schemeClr>
                              </a:solidFill>
                            </a:ln>
                          </wps:spPr>
                          <wps:txbx>
                            <w:txbxContent>
                              <w:p w14:paraId="4ACA1989"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6427855" w14:textId="77777777" w:rsidR="0017691D" w:rsidRPr="0078782C" w:rsidRDefault="0017691D" w:rsidP="00760CC3">
                                <w:pPr>
                                  <w:rPr>
                                    <w:rFonts w:ascii="Arial" w:hAnsi="Arial" w:cs="Arial"/>
                                  </w:rPr>
                                </w:pPr>
                              </w:p>
                              <w:p w14:paraId="7F0F2D5E" w14:textId="77777777" w:rsidR="0017691D" w:rsidRPr="0078782C" w:rsidRDefault="0017691D" w:rsidP="00760CC3">
                                <w:pPr>
                                  <w:rPr>
                                    <w:rFonts w:ascii="Arial" w:hAnsi="Arial" w:cs="Arial"/>
                                  </w:rPr>
                                </w:pPr>
                              </w:p>
                              <w:p w14:paraId="044C5CD9" w14:textId="77777777" w:rsidR="0017691D" w:rsidRPr="0078782C" w:rsidRDefault="0017691D" w:rsidP="00760CC3">
                                <w:pPr>
                                  <w:rPr>
                                    <w:rFonts w:ascii="Arial" w:hAnsi="Arial" w:cs="Arial"/>
                                    <w:i/>
                                    <w:color w:val="161718" w:themeColor="text1"/>
                                  </w:rPr>
                                </w:pPr>
                              </w:p>
                              <w:p w14:paraId="0092A151" w14:textId="77777777" w:rsidR="0017691D" w:rsidRDefault="0017691D"/>
                              <w:p w14:paraId="1443418C"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73365646" w14:textId="77777777" w:rsidR="0017691D" w:rsidRPr="0078782C" w:rsidRDefault="0017691D" w:rsidP="00760CC3">
                                <w:pPr>
                                  <w:rPr>
                                    <w:rFonts w:ascii="Arial" w:hAnsi="Arial" w:cs="Arial"/>
                                  </w:rPr>
                                </w:pPr>
                              </w:p>
                              <w:p w14:paraId="0698AC8A" w14:textId="77777777" w:rsidR="0017691D" w:rsidRPr="0078782C" w:rsidRDefault="0017691D" w:rsidP="00760CC3">
                                <w:pPr>
                                  <w:rPr>
                                    <w:rFonts w:ascii="Arial" w:hAnsi="Arial" w:cs="Arial"/>
                                  </w:rPr>
                                </w:pPr>
                              </w:p>
                              <w:p w14:paraId="2A1FD19F" w14:textId="77777777" w:rsidR="0017691D" w:rsidRPr="0078782C" w:rsidRDefault="0017691D" w:rsidP="00760CC3">
                                <w:pPr>
                                  <w:rPr>
                                    <w:rFonts w:ascii="Arial" w:hAnsi="Arial" w:cs="Arial"/>
                                    <w:i/>
                                    <w:color w:val="161718" w:themeColor="text1"/>
                                  </w:rPr>
                                </w:pPr>
                              </w:p>
                              <w:p w14:paraId="21B9900A" w14:textId="77777777" w:rsidR="0017691D" w:rsidRDefault="0017691D"/>
                              <w:p w14:paraId="5C596068"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6BD46187" w14:textId="77777777" w:rsidR="0017691D" w:rsidRPr="0078782C" w:rsidRDefault="0017691D" w:rsidP="00760CC3">
                                <w:pPr>
                                  <w:rPr>
                                    <w:rFonts w:ascii="Arial" w:hAnsi="Arial" w:cs="Arial"/>
                                  </w:rPr>
                                </w:pPr>
                              </w:p>
                              <w:p w14:paraId="4DAE5986" w14:textId="77777777" w:rsidR="0017691D" w:rsidRPr="0078782C" w:rsidRDefault="0017691D" w:rsidP="00760CC3">
                                <w:pPr>
                                  <w:rPr>
                                    <w:rFonts w:ascii="Arial" w:hAnsi="Arial" w:cs="Arial"/>
                                  </w:rPr>
                                </w:pPr>
                              </w:p>
                              <w:p w14:paraId="34AD4FA8" w14:textId="77777777" w:rsidR="0017691D" w:rsidRPr="0078782C" w:rsidRDefault="0017691D" w:rsidP="00760CC3">
                                <w:pPr>
                                  <w:rPr>
                                    <w:rFonts w:ascii="Arial" w:hAnsi="Arial" w:cs="Arial"/>
                                    <w:i/>
                                    <w:color w:val="161718" w:themeColor="text1"/>
                                  </w:rPr>
                                </w:pPr>
                              </w:p>
                              <w:p w14:paraId="77D5C209" w14:textId="77777777" w:rsidR="0017691D" w:rsidRDefault="0017691D"/>
                              <w:p w14:paraId="0711B535"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D616C66" w14:textId="77777777" w:rsidR="0017691D" w:rsidRPr="0078782C" w:rsidRDefault="0017691D" w:rsidP="00760CC3">
                                <w:pPr>
                                  <w:rPr>
                                    <w:rFonts w:ascii="Arial" w:hAnsi="Arial" w:cs="Arial"/>
                                  </w:rPr>
                                </w:pPr>
                              </w:p>
                              <w:p w14:paraId="2D885D19" w14:textId="77777777" w:rsidR="0017691D" w:rsidRPr="0078782C" w:rsidRDefault="0017691D" w:rsidP="00760CC3">
                                <w:pPr>
                                  <w:rPr>
                                    <w:rFonts w:ascii="Arial" w:hAnsi="Arial" w:cs="Arial"/>
                                  </w:rPr>
                                </w:pPr>
                              </w:p>
                              <w:p w14:paraId="63684BF7"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11"/>
                          <wps:cNvSpPr txBox="1"/>
                          <wps:spPr>
                            <a:xfrm>
                              <a:off x="4741334" y="0"/>
                              <a:ext cx="1377315" cy="532292"/>
                            </a:xfrm>
                            <a:prstGeom prst="rect">
                              <a:avLst/>
                            </a:prstGeom>
                            <a:solidFill>
                              <a:schemeClr val="lt1"/>
                            </a:solidFill>
                            <a:ln w="6350">
                              <a:solidFill>
                                <a:schemeClr val="bg2">
                                  <a:lumMod val="50000"/>
                                </a:schemeClr>
                              </a:solidFill>
                            </a:ln>
                          </wps:spPr>
                          <wps:txbx>
                            <w:txbxContent>
                              <w:p w14:paraId="2D0FDE20"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4C947A4" w14:textId="77777777" w:rsidR="0017691D" w:rsidRPr="0078782C" w:rsidRDefault="0017691D" w:rsidP="00760CC3">
                                <w:pPr>
                                  <w:rPr>
                                    <w:rFonts w:ascii="Arial" w:hAnsi="Arial" w:cs="Arial"/>
                                  </w:rPr>
                                </w:pPr>
                              </w:p>
                              <w:p w14:paraId="48CE4C7F" w14:textId="77777777" w:rsidR="0017691D" w:rsidRPr="0078782C" w:rsidRDefault="0017691D" w:rsidP="00760CC3">
                                <w:pPr>
                                  <w:rPr>
                                    <w:rFonts w:ascii="Arial" w:hAnsi="Arial" w:cs="Arial"/>
                                    <w:i/>
                                    <w:color w:val="161718" w:themeColor="text1"/>
                                  </w:rPr>
                                </w:pPr>
                              </w:p>
                              <w:p w14:paraId="2D598FE3" w14:textId="77777777" w:rsidR="0017691D" w:rsidRDefault="0017691D"/>
                              <w:p w14:paraId="5FF1B295"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65CE408" w14:textId="77777777" w:rsidR="0017691D" w:rsidRPr="0078782C" w:rsidRDefault="0017691D" w:rsidP="00760CC3">
                                <w:pPr>
                                  <w:rPr>
                                    <w:rFonts w:ascii="Arial" w:hAnsi="Arial" w:cs="Arial"/>
                                  </w:rPr>
                                </w:pPr>
                              </w:p>
                              <w:p w14:paraId="44A4E1F2" w14:textId="77777777" w:rsidR="0017691D" w:rsidRPr="0078782C" w:rsidRDefault="0017691D" w:rsidP="00760CC3">
                                <w:pPr>
                                  <w:rPr>
                                    <w:rFonts w:ascii="Arial" w:hAnsi="Arial" w:cs="Arial"/>
                                    <w:i/>
                                    <w:color w:val="161718" w:themeColor="text1"/>
                                  </w:rPr>
                                </w:pPr>
                              </w:p>
                              <w:p w14:paraId="047CCEFE" w14:textId="77777777" w:rsidR="0017691D" w:rsidRDefault="0017691D"/>
                              <w:p w14:paraId="79D67A7E"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342625E4" w14:textId="77777777" w:rsidR="0017691D" w:rsidRPr="0078782C" w:rsidRDefault="0017691D" w:rsidP="00760CC3">
                                <w:pPr>
                                  <w:rPr>
                                    <w:rFonts w:ascii="Arial" w:hAnsi="Arial" w:cs="Arial"/>
                                  </w:rPr>
                                </w:pPr>
                              </w:p>
                              <w:p w14:paraId="368867E2" w14:textId="77777777" w:rsidR="0017691D" w:rsidRPr="0078782C" w:rsidRDefault="0017691D" w:rsidP="00760CC3">
                                <w:pPr>
                                  <w:rPr>
                                    <w:rFonts w:ascii="Arial" w:hAnsi="Arial" w:cs="Arial"/>
                                    <w:i/>
                                    <w:color w:val="161718" w:themeColor="text1"/>
                                  </w:rPr>
                                </w:pPr>
                              </w:p>
                              <w:p w14:paraId="2A060A97" w14:textId="77777777" w:rsidR="0017691D" w:rsidRDefault="0017691D"/>
                              <w:p w14:paraId="3337324D"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67917934" w14:textId="77777777" w:rsidR="0017691D" w:rsidRPr="0078782C" w:rsidRDefault="0017691D" w:rsidP="00760CC3">
                                <w:pPr>
                                  <w:rPr>
                                    <w:rFonts w:ascii="Arial" w:hAnsi="Arial" w:cs="Arial"/>
                                  </w:rPr>
                                </w:pPr>
                              </w:p>
                              <w:p w14:paraId="52E3B9CC" w14:textId="77777777" w:rsidR="0017691D" w:rsidRPr="0078782C"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7" name="Text Box 19"/>
                        <wps:cNvSpPr txBox="1"/>
                        <wps:spPr>
                          <a:xfrm>
                            <a:off x="0" y="1571554"/>
                            <a:ext cx="6117590" cy="6588091"/>
                          </a:xfrm>
                          <a:prstGeom prst="rect">
                            <a:avLst/>
                          </a:prstGeom>
                          <a:solidFill>
                            <a:schemeClr val="lt1"/>
                          </a:solidFill>
                          <a:ln w="6350">
                            <a:solidFill>
                              <a:schemeClr val="bg2">
                                <a:lumMod val="50000"/>
                              </a:schemeClr>
                            </a:solidFill>
                          </a:ln>
                        </wps:spPr>
                        <wps:txbx>
                          <w:txbxContent>
                            <w:p w14:paraId="2B24777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1081DB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F680D1C"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75CB9DAC"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1F6CB9A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291B4AB5" w14:textId="77777777" w:rsidR="0017691D" w:rsidRPr="007D3657" w:rsidRDefault="0017691D" w:rsidP="00760CC3">
                              <w:pPr>
                                <w:rPr>
                                  <w:rFonts w:ascii="Arial" w:hAnsi="Arial" w:cs="Arial"/>
                                  <w:b/>
                                  <w:color w:val="auto"/>
                                  <w:sz w:val="24"/>
                                  <w:szCs w:val="24"/>
                                </w:rPr>
                              </w:pPr>
                            </w:p>
                            <w:p w14:paraId="170DD214"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0841185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4EA71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186D7BD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3B33E5EE" w14:textId="77777777" w:rsidR="0017691D" w:rsidRPr="007D3657" w:rsidRDefault="0017691D" w:rsidP="00760CC3">
                              <w:pPr>
                                <w:rPr>
                                  <w:rFonts w:ascii="Arial" w:hAnsi="Arial" w:cs="Arial"/>
                                  <w:i/>
                                  <w:color w:val="auto"/>
                                  <w:sz w:val="24"/>
                                  <w:szCs w:val="24"/>
                                </w:rPr>
                              </w:pPr>
                            </w:p>
                            <w:p w14:paraId="5108AF9B"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5545A679"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6C104FA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48CC1EB2"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59C25D84" w14:textId="77777777" w:rsidR="0017691D" w:rsidRDefault="0017691D" w:rsidP="00760CC3">
                              <w:pPr>
                                <w:rPr>
                                  <w:rFonts w:ascii="Arial" w:hAnsi="Arial" w:cs="Arial"/>
                                  <w:bCs/>
                                  <w:color w:val="auto"/>
                                  <w:sz w:val="24"/>
                                  <w:szCs w:val="24"/>
                                </w:rPr>
                              </w:pPr>
                            </w:p>
                            <w:p w14:paraId="108A7C67"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BD34107"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2727991"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CAE8937"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ED2DF25"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6AC751F3" w14:textId="77777777" w:rsidR="0017691D" w:rsidRPr="007D3657" w:rsidRDefault="0017691D" w:rsidP="00760CC3">
                              <w:pPr>
                                <w:rPr>
                                  <w:rFonts w:ascii="Arial" w:hAnsi="Arial" w:cs="Arial"/>
                                  <w:i/>
                                  <w:color w:val="auto"/>
                                </w:rPr>
                              </w:pPr>
                            </w:p>
                            <w:p w14:paraId="7B9FCA5D" w14:textId="77777777" w:rsidR="0017691D" w:rsidRPr="004071C1" w:rsidRDefault="0017691D" w:rsidP="00760CC3">
                              <w:pPr>
                                <w:rPr>
                                  <w:rFonts w:ascii="Arial" w:hAnsi="Arial" w:cs="Arial"/>
                                  <w:i/>
                                  <w:color w:val="161718" w:themeColor="text1"/>
                                </w:rPr>
                              </w:pPr>
                            </w:p>
                            <w:p w14:paraId="3C2351FD" w14:textId="77777777" w:rsidR="0017691D" w:rsidRDefault="0017691D"/>
                            <w:p w14:paraId="320D28A8"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DDD9564"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78B8E76E"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893597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77DB7F98"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3ABADCDC" w14:textId="77777777" w:rsidR="0017691D" w:rsidRPr="007D3657" w:rsidRDefault="0017691D" w:rsidP="00760CC3">
                              <w:pPr>
                                <w:rPr>
                                  <w:rFonts w:ascii="Arial" w:hAnsi="Arial" w:cs="Arial"/>
                                  <w:b/>
                                  <w:color w:val="auto"/>
                                  <w:sz w:val="24"/>
                                  <w:szCs w:val="24"/>
                                </w:rPr>
                              </w:pPr>
                            </w:p>
                            <w:p w14:paraId="2DB7BA77"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7C79393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51944EC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419F7F9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1EED8B89" w14:textId="77777777" w:rsidR="0017691D" w:rsidRPr="007D3657" w:rsidRDefault="0017691D" w:rsidP="00760CC3">
                              <w:pPr>
                                <w:rPr>
                                  <w:rFonts w:ascii="Arial" w:hAnsi="Arial" w:cs="Arial"/>
                                  <w:i/>
                                  <w:color w:val="auto"/>
                                  <w:sz w:val="24"/>
                                  <w:szCs w:val="24"/>
                                </w:rPr>
                              </w:pPr>
                            </w:p>
                            <w:p w14:paraId="1A0EC08B"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42FD49B2"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0A010A28"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4EF67DC"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4F706020" w14:textId="77777777" w:rsidR="0017691D" w:rsidRDefault="0017691D" w:rsidP="00760CC3">
                              <w:pPr>
                                <w:rPr>
                                  <w:rFonts w:ascii="Arial" w:hAnsi="Arial" w:cs="Arial"/>
                                  <w:bCs/>
                                  <w:color w:val="auto"/>
                                  <w:sz w:val="24"/>
                                  <w:szCs w:val="24"/>
                                </w:rPr>
                              </w:pPr>
                            </w:p>
                            <w:p w14:paraId="2524997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8207560"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043A31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1DD57511"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0F8C560"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2B8B032" w14:textId="77777777" w:rsidR="0017691D" w:rsidRPr="007D3657" w:rsidRDefault="0017691D" w:rsidP="00760CC3">
                              <w:pPr>
                                <w:rPr>
                                  <w:rFonts w:ascii="Arial" w:hAnsi="Arial" w:cs="Arial"/>
                                  <w:i/>
                                  <w:color w:val="auto"/>
                                </w:rPr>
                              </w:pPr>
                            </w:p>
                            <w:p w14:paraId="024C2A1C" w14:textId="77777777" w:rsidR="0017691D" w:rsidRPr="004071C1" w:rsidRDefault="0017691D" w:rsidP="00760CC3">
                              <w:pPr>
                                <w:rPr>
                                  <w:rFonts w:ascii="Arial" w:hAnsi="Arial" w:cs="Arial"/>
                                  <w:i/>
                                  <w:color w:val="161718" w:themeColor="text1"/>
                                </w:rPr>
                              </w:pPr>
                            </w:p>
                            <w:p w14:paraId="3EF833A4" w14:textId="77777777" w:rsidR="0017691D" w:rsidRDefault="0017691D"/>
                            <w:p w14:paraId="0AFC9916"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17898E1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31D3C4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39D8E6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2E6C40B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09FB4A4E" w14:textId="77777777" w:rsidR="0017691D" w:rsidRPr="007D3657" w:rsidRDefault="0017691D" w:rsidP="00760CC3">
                              <w:pPr>
                                <w:rPr>
                                  <w:rFonts w:ascii="Arial" w:hAnsi="Arial" w:cs="Arial"/>
                                  <w:b/>
                                  <w:color w:val="auto"/>
                                  <w:sz w:val="24"/>
                                  <w:szCs w:val="24"/>
                                </w:rPr>
                              </w:pPr>
                            </w:p>
                            <w:p w14:paraId="085E510E"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25583AD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D5F8C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5FB6171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67A02EDC" w14:textId="77777777" w:rsidR="0017691D" w:rsidRPr="007D3657" w:rsidRDefault="0017691D" w:rsidP="00760CC3">
                              <w:pPr>
                                <w:rPr>
                                  <w:rFonts w:ascii="Arial" w:hAnsi="Arial" w:cs="Arial"/>
                                  <w:i/>
                                  <w:color w:val="auto"/>
                                  <w:sz w:val="24"/>
                                  <w:szCs w:val="24"/>
                                </w:rPr>
                              </w:pPr>
                            </w:p>
                            <w:p w14:paraId="07328A8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8F970BA"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546669EF"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77FAD1E8"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C53BA8C" w14:textId="77777777" w:rsidR="0017691D" w:rsidRDefault="0017691D" w:rsidP="00760CC3">
                              <w:pPr>
                                <w:rPr>
                                  <w:rFonts w:ascii="Arial" w:hAnsi="Arial" w:cs="Arial"/>
                                  <w:bCs/>
                                  <w:color w:val="auto"/>
                                  <w:sz w:val="24"/>
                                  <w:szCs w:val="24"/>
                                </w:rPr>
                              </w:pPr>
                            </w:p>
                            <w:p w14:paraId="63288412"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45F8015"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7EC15B6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ADD4E78"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771844C1"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7912A748" w14:textId="77777777" w:rsidR="0017691D" w:rsidRPr="007D3657" w:rsidRDefault="0017691D" w:rsidP="00760CC3">
                              <w:pPr>
                                <w:rPr>
                                  <w:rFonts w:ascii="Arial" w:hAnsi="Arial" w:cs="Arial"/>
                                  <w:i/>
                                  <w:color w:val="auto"/>
                                </w:rPr>
                              </w:pPr>
                            </w:p>
                            <w:p w14:paraId="5BA86912" w14:textId="77777777" w:rsidR="0017691D" w:rsidRPr="004071C1" w:rsidRDefault="0017691D" w:rsidP="00760CC3">
                              <w:pPr>
                                <w:rPr>
                                  <w:rFonts w:ascii="Arial" w:hAnsi="Arial" w:cs="Arial"/>
                                  <w:i/>
                                  <w:color w:val="161718" w:themeColor="text1"/>
                                </w:rPr>
                              </w:pPr>
                            </w:p>
                            <w:p w14:paraId="66D3B160" w14:textId="77777777" w:rsidR="0017691D" w:rsidRDefault="0017691D"/>
                            <w:p w14:paraId="055BB542"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2A4558E7"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41706B0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10C71F4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42087715"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59CD3D9D" w14:textId="77777777" w:rsidR="0017691D" w:rsidRPr="007D3657" w:rsidRDefault="0017691D" w:rsidP="00760CC3">
                              <w:pPr>
                                <w:rPr>
                                  <w:rFonts w:ascii="Arial" w:hAnsi="Arial" w:cs="Arial"/>
                                  <w:b/>
                                  <w:color w:val="auto"/>
                                  <w:sz w:val="24"/>
                                  <w:szCs w:val="24"/>
                                </w:rPr>
                              </w:pPr>
                            </w:p>
                            <w:p w14:paraId="31C199D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6B376C8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84A487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64CAA85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4DA7EFE9" w14:textId="77777777" w:rsidR="0017691D" w:rsidRPr="007D3657" w:rsidRDefault="0017691D" w:rsidP="00760CC3">
                              <w:pPr>
                                <w:rPr>
                                  <w:rFonts w:ascii="Arial" w:hAnsi="Arial" w:cs="Arial"/>
                                  <w:i/>
                                  <w:color w:val="auto"/>
                                  <w:sz w:val="24"/>
                                  <w:szCs w:val="24"/>
                                </w:rPr>
                              </w:pPr>
                            </w:p>
                            <w:p w14:paraId="3EAB983C" w14:textId="270E325E"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140E4CA"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79A92C23" w14:textId="4069ADE4"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A0F330C"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42648C5" w14:textId="77777777" w:rsidR="0017691D" w:rsidRDefault="0017691D" w:rsidP="00760CC3">
                              <w:pPr>
                                <w:rPr>
                                  <w:rFonts w:ascii="Arial" w:hAnsi="Arial" w:cs="Arial"/>
                                  <w:bCs/>
                                  <w:color w:val="auto"/>
                                  <w:sz w:val="24"/>
                                  <w:szCs w:val="24"/>
                                </w:rPr>
                              </w:pPr>
                            </w:p>
                            <w:p w14:paraId="2BC29F9C" w14:textId="4C1976DA"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EEBE975" w14:textId="00226A1C"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00F84038" w14:textId="02804BE3"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63DBB4BC" w14:textId="095A971B"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059A2689" w14:textId="72633B02"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5C4FF82" w14:textId="77777777" w:rsidR="0017691D" w:rsidRPr="007D3657" w:rsidRDefault="0017691D" w:rsidP="00760CC3">
                              <w:pPr>
                                <w:rPr>
                                  <w:rFonts w:ascii="Arial" w:hAnsi="Arial" w:cs="Arial"/>
                                  <w:i/>
                                  <w:color w:val="auto"/>
                                </w:rPr>
                              </w:pPr>
                            </w:p>
                            <w:p w14:paraId="718AD85E" w14:textId="77777777" w:rsidR="0017691D" w:rsidRPr="004071C1" w:rsidRDefault="0017691D"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BE78C" id="Grupo 91" o:spid="_x0000_s1081" style="position:absolute;margin-left:0;margin-top:0;width:463pt;height:687pt;z-index:251784192;mso-position-horizontal:center;mso-position-horizontal-relative:margin;mso-position-vertical-relative:text;mso-width-relative:margin;mso-height-relative:margin" coordsize="61186,8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">
                <v:group id="Group 13" o:spid="_x0000_s1082" style="position:absolute;width:61186;height:19751" coordsize="61186,1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_x0000_s1083" type="#_x0000_t202" style="position:absolute;left:5;top:5322;width:61181;height:6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" fillcolor="white [3201]" strokecolor="#6e7277 [1614]" strokeweight=".5pt">
                    <v:textbox>
                      <w:txbxContent>
                        <w:p w14:paraId="367B06DF" w14:textId="6A8DD028"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8C37B3F" w14:textId="77777777" w:rsidR="0017691D" w:rsidRPr="002B188C" w:rsidRDefault="0017691D" w:rsidP="00760CC3">
                          <w:pPr>
                            <w:rPr>
                              <w:rFonts w:ascii="Arial" w:hAnsi="Arial" w:cs="Arial"/>
                            </w:rPr>
                          </w:pPr>
                        </w:p>
                        <w:p w14:paraId="6E5BD861" w14:textId="77777777" w:rsidR="0017691D" w:rsidRDefault="0017691D" w:rsidP="00760CC3">
                          <w:pPr>
                            <w:rPr>
                              <w:rFonts w:ascii="Arial" w:hAnsi="Arial" w:cs="Arial"/>
                            </w:rPr>
                          </w:pPr>
                        </w:p>
                        <w:p w14:paraId="5488FFCB" w14:textId="77777777" w:rsidR="0017691D" w:rsidRDefault="0017691D"/>
                        <w:p w14:paraId="26C9E0A5"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9BBE1E0" w14:textId="77777777" w:rsidR="0017691D" w:rsidRPr="002B188C" w:rsidRDefault="0017691D" w:rsidP="00760CC3">
                          <w:pPr>
                            <w:rPr>
                              <w:rFonts w:ascii="Arial" w:hAnsi="Arial" w:cs="Arial"/>
                            </w:rPr>
                          </w:pPr>
                        </w:p>
                        <w:p w14:paraId="27D5103D" w14:textId="77777777" w:rsidR="0017691D" w:rsidRDefault="0017691D" w:rsidP="00760CC3">
                          <w:pPr>
                            <w:rPr>
                              <w:rFonts w:ascii="Arial" w:hAnsi="Arial" w:cs="Arial"/>
                            </w:rPr>
                          </w:pPr>
                        </w:p>
                        <w:p w14:paraId="33DCC10A" w14:textId="77777777" w:rsidR="0017691D" w:rsidRDefault="0017691D"/>
                        <w:p w14:paraId="17CCF9A4"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D91D0BC" w14:textId="77777777" w:rsidR="0017691D" w:rsidRPr="002B188C" w:rsidRDefault="0017691D" w:rsidP="00760CC3">
                          <w:pPr>
                            <w:rPr>
                              <w:rFonts w:ascii="Arial" w:hAnsi="Arial" w:cs="Arial"/>
                            </w:rPr>
                          </w:pPr>
                        </w:p>
                        <w:p w14:paraId="4E019310" w14:textId="77777777" w:rsidR="0017691D" w:rsidRDefault="0017691D" w:rsidP="00760CC3">
                          <w:pPr>
                            <w:rPr>
                              <w:rFonts w:ascii="Arial" w:hAnsi="Arial" w:cs="Arial"/>
                            </w:rPr>
                          </w:pPr>
                        </w:p>
                        <w:p w14:paraId="2D73B3B1" w14:textId="77777777" w:rsidR="0017691D" w:rsidRDefault="0017691D"/>
                        <w:p w14:paraId="331427E0" w14:textId="77777777" w:rsidR="0017691D" w:rsidRPr="003B33F5" w:rsidRDefault="0017691D"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74A85BB" w14:textId="77777777" w:rsidR="0017691D" w:rsidRPr="002B188C" w:rsidRDefault="0017691D" w:rsidP="00760CC3">
                          <w:pPr>
                            <w:rPr>
                              <w:rFonts w:ascii="Arial" w:hAnsi="Arial" w:cs="Arial"/>
                            </w:rPr>
                          </w:pPr>
                        </w:p>
                        <w:p w14:paraId="70F92A1A" w14:textId="77777777" w:rsidR="0017691D" w:rsidRDefault="0017691D" w:rsidP="00760CC3">
                          <w:pPr>
                            <w:rPr>
                              <w:rFonts w:ascii="Arial" w:hAnsi="Arial" w:cs="Arial"/>
                            </w:rPr>
                          </w:pPr>
                        </w:p>
                      </w:txbxContent>
                    </v:textbox>
                  </v:shape>
                  <v:shape id="Text Box 9" o:spid="_x0000_s1084" type="#_x0000_t202" style="position:absolute;width:33612;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" fillcolor="white [3201]" strokecolor="#6e7277 [1614]" strokeweight=".5pt">
                    <v:textbox>
                      <w:txbxContent>
                        <w:p w14:paraId="537B6404"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3FB8DD79"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321533A3" w14:textId="77777777" w:rsidR="0017691D" w:rsidRPr="00F83186" w:rsidRDefault="0017691D" w:rsidP="00760CC3">
                          <w:pPr>
                            <w:rPr>
                              <w:rFonts w:ascii="Arial" w:hAnsi="Arial" w:cs="Arial"/>
                            </w:rPr>
                          </w:pPr>
                        </w:p>
                        <w:p w14:paraId="726AD565" w14:textId="77777777" w:rsidR="0017691D" w:rsidRPr="00F83186" w:rsidRDefault="0017691D" w:rsidP="00760CC3">
                          <w:pPr>
                            <w:rPr>
                              <w:rFonts w:ascii="Arial" w:hAnsi="Arial" w:cs="Arial"/>
                            </w:rPr>
                          </w:pPr>
                        </w:p>
                        <w:p w14:paraId="07897416" w14:textId="77777777" w:rsidR="0017691D" w:rsidRPr="00F83186" w:rsidRDefault="0017691D" w:rsidP="00760CC3">
                          <w:pPr>
                            <w:rPr>
                              <w:rFonts w:ascii="Arial" w:hAnsi="Arial" w:cs="Arial"/>
                              <w:i/>
                              <w:color w:val="161718" w:themeColor="text1"/>
                            </w:rPr>
                          </w:pPr>
                        </w:p>
                        <w:p w14:paraId="3F373527" w14:textId="77777777" w:rsidR="0017691D" w:rsidRDefault="0017691D"/>
                        <w:p w14:paraId="43FEE5BF"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24C09C4B"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C389CCD" w14:textId="77777777" w:rsidR="0017691D" w:rsidRPr="00F83186" w:rsidRDefault="0017691D" w:rsidP="00760CC3">
                          <w:pPr>
                            <w:rPr>
                              <w:rFonts w:ascii="Arial" w:hAnsi="Arial" w:cs="Arial"/>
                            </w:rPr>
                          </w:pPr>
                        </w:p>
                        <w:p w14:paraId="72E416BF" w14:textId="77777777" w:rsidR="0017691D" w:rsidRPr="00F83186" w:rsidRDefault="0017691D" w:rsidP="00760CC3">
                          <w:pPr>
                            <w:rPr>
                              <w:rFonts w:ascii="Arial" w:hAnsi="Arial" w:cs="Arial"/>
                            </w:rPr>
                          </w:pPr>
                        </w:p>
                        <w:p w14:paraId="33499905" w14:textId="77777777" w:rsidR="0017691D" w:rsidRPr="00F83186" w:rsidRDefault="0017691D" w:rsidP="00760CC3">
                          <w:pPr>
                            <w:rPr>
                              <w:rFonts w:ascii="Arial" w:hAnsi="Arial" w:cs="Arial"/>
                              <w:i/>
                              <w:color w:val="161718" w:themeColor="text1"/>
                            </w:rPr>
                          </w:pPr>
                        </w:p>
                        <w:p w14:paraId="29802391" w14:textId="77777777" w:rsidR="0017691D" w:rsidRDefault="0017691D"/>
                        <w:p w14:paraId="34DE1AEE"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47BBE3DE"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219976" w14:textId="77777777" w:rsidR="0017691D" w:rsidRPr="00F83186" w:rsidRDefault="0017691D" w:rsidP="00760CC3">
                          <w:pPr>
                            <w:rPr>
                              <w:rFonts w:ascii="Arial" w:hAnsi="Arial" w:cs="Arial"/>
                            </w:rPr>
                          </w:pPr>
                        </w:p>
                        <w:p w14:paraId="3A09073A" w14:textId="77777777" w:rsidR="0017691D" w:rsidRPr="00F83186" w:rsidRDefault="0017691D" w:rsidP="00760CC3">
                          <w:pPr>
                            <w:rPr>
                              <w:rFonts w:ascii="Arial" w:hAnsi="Arial" w:cs="Arial"/>
                            </w:rPr>
                          </w:pPr>
                        </w:p>
                        <w:p w14:paraId="0767213A" w14:textId="77777777" w:rsidR="0017691D" w:rsidRPr="00F83186" w:rsidRDefault="0017691D" w:rsidP="00760CC3">
                          <w:pPr>
                            <w:rPr>
                              <w:rFonts w:ascii="Arial" w:hAnsi="Arial" w:cs="Arial"/>
                              <w:i/>
                              <w:color w:val="161718" w:themeColor="text1"/>
                            </w:rPr>
                          </w:pPr>
                        </w:p>
                        <w:p w14:paraId="1A7269CA" w14:textId="77777777" w:rsidR="0017691D" w:rsidRDefault="0017691D"/>
                        <w:p w14:paraId="21D1191D" w14:textId="77777777" w:rsidR="0017691D" w:rsidRPr="00DE0009" w:rsidRDefault="0017691D"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6DBD3623" w14:textId="77777777" w:rsidR="0017691D" w:rsidRPr="00DE0009" w:rsidRDefault="0017691D"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D2DD4C" w14:textId="77777777" w:rsidR="0017691D" w:rsidRPr="00F83186" w:rsidRDefault="0017691D" w:rsidP="00760CC3">
                          <w:pPr>
                            <w:rPr>
                              <w:rFonts w:ascii="Arial" w:hAnsi="Arial" w:cs="Arial"/>
                            </w:rPr>
                          </w:pPr>
                        </w:p>
                        <w:p w14:paraId="4A805465" w14:textId="77777777" w:rsidR="0017691D" w:rsidRPr="00F83186" w:rsidRDefault="0017691D" w:rsidP="00760CC3">
                          <w:pPr>
                            <w:rPr>
                              <w:rFonts w:ascii="Arial" w:hAnsi="Arial" w:cs="Arial"/>
                            </w:rPr>
                          </w:pPr>
                        </w:p>
                        <w:p w14:paraId="383291D7" w14:textId="77777777" w:rsidR="0017691D" w:rsidRPr="00F83186" w:rsidRDefault="0017691D" w:rsidP="00760CC3">
                          <w:pPr>
                            <w:rPr>
                              <w:rFonts w:ascii="Arial" w:hAnsi="Arial" w:cs="Arial"/>
                              <w:i/>
                              <w:color w:val="161718" w:themeColor="text1"/>
                            </w:rPr>
                          </w:pPr>
                        </w:p>
                      </w:txbxContent>
                    </v:textbox>
                  </v:shape>
                  <v:shape id="Text Box 10" o:spid="_x0000_s1085" type="#_x0000_t202" style="position:absolute;left:33638;width:13772;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" fillcolor="white [3201]" strokecolor="#6e7277 [1614]" strokeweight=".5pt">
                    <v:textbox>
                      <w:txbxContent>
                        <w:p w14:paraId="4ACA1989"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6427855" w14:textId="77777777" w:rsidR="0017691D" w:rsidRPr="0078782C" w:rsidRDefault="0017691D" w:rsidP="00760CC3">
                          <w:pPr>
                            <w:rPr>
                              <w:rFonts w:ascii="Arial" w:hAnsi="Arial" w:cs="Arial"/>
                            </w:rPr>
                          </w:pPr>
                        </w:p>
                        <w:p w14:paraId="7F0F2D5E" w14:textId="77777777" w:rsidR="0017691D" w:rsidRPr="0078782C" w:rsidRDefault="0017691D" w:rsidP="00760CC3">
                          <w:pPr>
                            <w:rPr>
                              <w:rFonts w:ascii="Arial" w:hAnsi="Arial" w:cs="Arial"/>
                            </w:rPr>
                          </w:pPr>
                        </w:p>
                        <w:p w14:paraId="044C5CD9" w14:textId="77777777" w:rsidR="0017691D" w:rsidRPr="0078782C" w:rsidRDefault="0017691D" w:rsidP="00760CC3">
                          <w:pPr>
                            <w:rPr>
                              <w:rFonts w:ascii="Arial" w:hAnsi="Arial" w:cs="Arial"/>
                              <w:i/>
                              <w:color w:val="161718" w:themeColor="text1"/>
                            </w:rPr>
                          </w:pPr>
                        </w:p>
                        <w:p w14:paraId="0092A151" w14:textId="77777777" w:rsidR="0017691D" w:rsidRDefault="0017691D"/>
                        <w:p w14:paraId="1443418C"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73365646" w14:textId="77777777" w:rsidR="0017691D" w:rsidRPr="0078782C" w:rsidRDefault="0017691D" w:rsidP="00760CC3">
                          <w:pPr>
                            <w:rPr>
                              <w:rFonts w:ascii="Arial" w:hAnsi="Arial" w:cs="Arial"/>
                            </w:rPr>
                          </w:pPr>
                        </w:p>
                        <w:p w14:paraId="0698AC8A" w14:textId="77777777" w:rsidR="0017691D" w:rsidRPr="0078782C" w:rsidRDefault="0017691D" w:rsidP="00760CC3">
                          <w:pPr>
                            <w:rPr>
                              <w:rFonts w:ascii="Arial" w:hAnsi="Arial" w:cs="Arial"/>
                            </w:rPr>
                          </w:pPr>
                        </w:p>
                        <w:p w14:paraId="2A1FD19F" w14:textId="77777777" w:rsidR="0017691D" w:rsidRPr="0078782C" w:rsidRDefault="0017691D" w:rsidP="00760CC3">
                          <w:pPr>
                            <w:rPr>
                              <w:rFonts w:ascii="Arial" w:hAnsi="Arial" w:cs="Arial"/>
                              <w:i/>
                              <w:color w:val="161718" w:themeColor="text1"/>
                            </w:rPr>
                          </w:pPr>
                        </w:p>
                        <w:p w14:paraId="21B9900A" w14:textId="77777777" w:rsidR="0017691D" w:rsidRDefault="0017691D"/>
                        <w:p w14:paraId="5C596068"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6BD46187" w14:textId="77777777" w:rsidR="0017691D" w:rsidRPr="0078782C" w:rsidRDefault="0017691D" w:rsidP="00760CC3">
                          <w:pPr>
                            <w:rPr>
                              <w:rFonts w:ascii="Arial" w:hAnsi="Arial" w:cs="Arial"/>
                            </w:rPr>
                          </w:pPr>
                        </w:p>
                        <w:p w14:paraId="4DAE5986" w14:textId="77777777" w:rsidR="0017691D" w:rsidRPr="0078782C" w:rsidRDefault="0017691D" w:rsidP="00760CC3">
                          <w:pPr>
                            <w:rPr>
                              <w:rFonts w:ascii="Arial" w:hAnsi="Arial" w:cs="Arial"/>
                            </w:rPr>
                          </w:pPr>
                        </w:p>
                        <w:p w14:paraId="34AD4FA8" w14:textId="77777777" w:rsidR="0017691D" w:rsidRPr="0078782C" w:rsidRDefault="0017691D" w:rsidP="00760CC3">
                          <w:pPr>
                            <w:rPr>
                              <w:rFonts w:ascii="Arial" w:hAnsi="Arial" w:cs="Arial"/>
                              <w:i/>
                              <w:color w:val="161718" w:themeColor="text1"/>
                            </w:rPr>
                          </w:pPr>
                        </w:p>
                        <w:p w14:paraId="77D5C209" w14:textId="77777777" w:rsidR="0017691D" w:rsidRDefault="0017691D"/>
                        <w:p w14:paraId="0711B535" w14:textId="77777777" w:rsidR="0017691D" w:rsidRPr="007D3657" w:rsidRDefault="0017691D"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D616C66" w14:textId="77777777" w:rsidR="0017691D" w:rsidRPr="0078782C" w:rsidRDefault="0017691D" w:rsidP="00760CC3">
                          <w:pPr>
                            <w:rPr>
                              <w:rFonts w:ascii="Arial" w:hAnsi="Arial" w:cs="Arial"/>
                            </w:rPr>
                          </w:pPr>
                        </w:p>
                        <w:p w14:paraId="2D885D19" w14:textId="77777777" w:rsidR="0017691D" w:rsidRPr="0078782C" w:rsidRDefault="0017691D" w:rsidP="00760CC3">
                          <w:pPr>
                            <w:rPr>
                              <w:rFonts w:ascii="Arial" w:hAnsi="Arial" w:cs="Arial"/>
                            </w:rPr>
                          </w:pPr>
                        </w:p>
                        <w:p w14:paraId="63684BF7" w14:textId="77777777" w:rsidR="0017691D" w:rsidRPr="0078782C" w:rsidRDefault="0017691D" w:rsidP="00760CC3">
                          <w:pPr>
                            <w:rPr>
                              <w:rFonts w:ascii="Arial" w:hAnsi="Arial" w:cs="Arial"/>
                              <w:i/>
                              <w:color w:val="161718" w:themeColor="text1"/>
                            </w:rPr>
                          </w:pPr>
                        </w:p>
                      </w:txbxContent>
                    </v:textbox>
                  </v:shape>
                  <v:shape id="Text Box 11" o:spid="_x0000_s1086" type="#_x0000_t202" style="position:absolute;left:47413;width:13773;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" fillcolor="white [3201]" strokecolor="#6e7277 [1614]" strokeweight=".5pt">
                    <v:textbox>
                      <w:txbxContent>
                        <w:p w14:paraId="2D0FDE20"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4C947A4" w14:textId="77777777" w:rsidR="0017691D" w:rsidRPr="0078782C" w:rsidRDefault="0017691D" w:rsidP="00760CC3">
                          <w:pPr>
                            <w:rPr>
                              <w:rFonts w:ascii="Arial" w:hAnsi="Arial" w:cs="Arial"/>
                            </w:rPr>
                          </w:pPr>
                        </w:p>
                        <w:p w14:paraId="48CE4C7F" w14:textId="77777777" w:rsidR="0017691D" w:rsidRPr="0078782C" w:rsidRDefault="0017691D" w:rsidP="00760CC3">
                          <w:pPr>
                            <w:rPr>
                              <w:rFonts w:ascii="Arial" w:hAnsi="Arial" w:cs="Arial"/>
                              <w:i/>
                              <w:color w:val="161718" w:themeColor="text1"/>
                            </w:rPr>
                          </w:pPr>
                        </w:p>
                        <w:p w14:paraId="2D598FE3" w14:textId="77777777" w:rsidR="0017691D" w:rsidRDefault="0017691D"/>
                        <w:p w14:paraId="5FF1B295"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65CE408" w14:textId="77777777" w:rsidR="0017691D" w:rsidRPr="0078782C" w:rsidRDefault="0017691D" w:rsidP="00760CC3">
                          <w:pPr>
                            <w:rPr>
                              <w:rFonts w:ascii="Arial" w:hAnsi="Arial" w:cs="Arial"/>
                            </w:rPr>
                          </w:pPr>
                        </w:p>
                        <w:p w14:paraId="44A4E1F2" w14:textId="77777777" w:rsidR="0017691D" w:rsidRPr="0078782C" w:rsidRDefault="0017691D" w:rsidP="00760CC3">
                          <w:pPr>
                            <w:rPr>
                              <w:rFonts w:ascii="Arial" w:hAnsi="Arial" w:cs="Arial"/>
                              <w:i/>
                              <w:color w:val="161718" w:themeColor="text1"/>
                            </w:rPr>
                          </w:pPr>
                        </w:p>
                        <w:p w14:paraId="047CCEFE" w14:textId="77777777" w:rsidR="0017691D" w:rsidRDefault="0017691D"/>
                        <w:p w14:paraId="79D67A7E"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342625E4" w14:textId="77777777" w:rsidR="0017691D" w:rsidRPr="0078782C" w:rsidRDefault="0017691D" w:rsidP="00760CC3">
                          <w:pPr>
                            <w:rPr>
                              <w:rFonts w:ascii="Arial" w:hAnsi="Arial" w:cs="Arial"/>
                            </w:rPr>
                          </w:pPr>
                        </w:p>
                        <w:p w14:paraId="368867E2" w14:textId="77777777" w:rsidR="0017691D" w:rsidRPr="0078782C" w:rsidRDefault="0017691D" w:rsidP="00760CC3">
                          <w:pPr>
                            <w:rPr>
                              <w:rFonts w:ascii="Arial" w:hAnsi="Arial" w:cs="Arial"/>
                              <w:i/>
                              <w:color w:val="161718" w:themeColor="text1"/>
                            </w:rPr>
                          </w:pPr>
                        </w:p>
                        <w:p w14:paraId="2A060A97" w14:textId="77777777" w:rsidR="0017691D" w:rsidRDefault="0017691D"/>
                        <w:p w14:paraId="3337324D" w14:textId="77777777" w:rsidR="0017691D" w:rsidRPr="007D3657" w:rsidRDefault="0017691D"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67917934" w14:textId="77777777" w:rsidR="0017691D" w:rsidRPr="0078782C" w:rsidRDefault="0017691D" w:rsidP="00760CC3">
                          <w:pPr>
                            <w:rPr>
                              <w:rFonts w:ascii="Arial" w:hAnsi="Arial" w:cs="Arial"/>
                            </w:rPr>
                          </w:pPr>
                        </w:p>
                        <w:p w14:paraId="52E3B9CC" w14:textId="77777777" w:rsidR="0017691D" w:rsidRPr="0078782C" w:rsidRDefault="0017691D" w:rsidP="00760CC3">
                          <w:pPr>
                            <w:rPr>
                              <w:rFonts w:ascii="Arial" w:hAnsi="Arial" w:cs="Arial"/>
                              <w:i/>
                              <w:color w:val="161718" w:themeColor="text1"/>
                            </w:rPr>
                          </w:pPr>
                        </w:p>
                      </w:txbxContent>
                    </v:textbox>
                  </v:shape>
                </v:group>
                <v:shape id="Text Box 19" o:spid="_x0000_s1087" type="#_x0000_t202" style="position:absolute;top:15715;width:61175;height:65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" fillcolor="white [3201]" strokecolor="#6e7277 [1614]" strokeweight=".5pt">
                  <v:textbox>
                    <w:txbxContent>
                      <w:p w14:paraId="2B24777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1081DB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F680D1C"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75CB9DAC"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1F6CB9A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291B4AB5" w14:textId="77777777" w:rsidR="0017691D" w:rsidRPr="007D3657" w:rsidRDefault="0017691D" w:rsidP="00760CC3">
                        <w:pPr>
                          <w:rPr>
                            <w:rFonts w:ascii="Arial" w:hAnsi="Arial" w:cs="Arial"/>
                            <w:b/>
                            <w:color w:val="auto"/>
                            <w:sz w:val="24"/>
                            <w:szCs w:val="24"/>
                          </w:rPr>
                        </w:pPr>
                      </w:p>
                      <w:p w14:paraId="170DD214"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0841185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4EA71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186D7BD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3B33E5EE" w14:textId="77777777" w:rsidR="0017691D" w:rsidRPr="007D3657" w:rsidRDefault="0017691D" w:rsidP="00760CC3">
                        <w:pPr>
                          <w:rPr>
                            <w:rFonts w:ascii="Arial" w:hAnsi="Arial" w:cs="Arial"/>
                            <w:i/>
                            <w:color w:val="auto"/>
                            <w:sz w:val="24"/>
                            <w:szCs w:val="24"/>
                          </w:rPr>
                        </w:pPr>
                      </w:p>
                      <w:p w14:paraId="5108AF9B"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5545A679"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6C104FA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48CC1EB2"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59C25D84" w14:textId="77777777" w:rsidR="0017691D" w:rsidRDefault="0017691D" w:rsidP="00760CC3">
                        <w:pPr>
                          <w:rPr>
                            <w:rFonts w:ascii="Arial" w:hAnsi="Arial" w:cs="Arial"/>
                            <w:bCs/>
                            <w:color w:val="auto"/>
                            <w:sz w:val="24"/>
                            <w:szCs w:val="24"/>
                          </w:rPr>
                        </w:pPr>
                      </w:p>
                      <w:p w14:paraId="108A7C67"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BD34107"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2727991"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CAE8937"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ED2DF25"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6AC751F3" w14:textId="77777777" w:rsidR="0017691D" w:rsidRPr="007D3657" w:rsidRDefault="0017691D" w:rsidP="00760CC3">
                        <w:pPr>
                          <w:rPr>
                            <w:rFonts w:ascii="Arial" w:hAnsi="Arial" w:cs="Arial"/>
                            <w:i/>
                            <w:color w:val="auto"/>
                          </w:rPr>
                        </w:pPr>
                      </w:p>
                      <w:p w14:paraId="7B9FCA5D" w14:textId="77777777" w:rsidR="0017691D" w:rsidRPr="004071C1" w:rsidRDefault="0017691D" w:rsidP="00760CC3">
                        <w:pPr>
                          <w:rPr>
                            <w:rFonts w:ascii="Arial" w:hAnsi="Arial" w:cs="Arial"/>
                            <w:i/>
                            <w:color w:val="161718" w:themeColor="text1"/>
                          </w:rPr>
                        </w:pPr>
                      </w:p>
                      <w:p w14:paraId="3C2351FD" w14:textId="77777777" w:rsidR="0017691D" w:rsidRDefault="0017691D"/>
                      <w:p w14:paraId="320D28A8"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DDD9564"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78B8E76E"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893597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77DB7F98"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3ABADCDC" w14:textId="77777777" w:rsidR="0017691D" w:rsidRPr="007D3657" w:rsidRDefault="0017691D" w:rsidP="00760CC3">
                        <w:pPr>
                          <w:rPr>
                            <w:rFonts w:ascii="Arial" w:hAnsi="Arial" w:cs="Arial"/>
                            <w:b/>
                            <w:color w:val="auto"/>
                            <w:sz w:val="24"/>
                            <w:szCs w:val="24"/>
                          </w:rPr>
                        </w:pPr>
                      </w:p>
                      <w:p w14:paraId="2DB7BA77"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7C79393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51944EC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419F7F9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1EED8B89" w14:textId="77777777" w:rsidR="0017691D" w:rsidRPr="007D3657" w:rsidRDefault="0017691D" w:rsidP="00760CC3">
                        <w:pPr>
                          <w:rPr>
                            <w:rFonts w:ascii="Arial" w:hAnsi="Arial" w:cs="Arial"/>
                            <w:i/>
                            <w:color w:val="auto"/>
                            <w:sz w:val="24"/>
                            <w:szCs w:val="24"/>
                          </w:rPr>
                        </w:pPr>
                      </w:p>
                      <w:p w14:paraId="1A0EC08B"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42FD49B2"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0A010A28"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4EF67DC"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4F706020" w14:textId="77777777" w:rsidR="0017691D" w:rsidRDefault="0017691D" w:rsidP="00760CC3">
                        <w:pPr>
                          <w:rPr>
                            <w:rFonts w:ascii="Arial" w:hAnsi="Arial" w:cs="Arial"/>
                            <w:bCs/>
                            <w:color w:val="auto"/>
                            <w:sz w:val="24"/>
                            <w:szCs w:val="24"/>
                          </w:rPr>
                        </w:pPr>
                      </w:p>
                      <w:p w14:paraId="2524997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8207560"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043A31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1DD57511"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0F8C560"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2B8B032" w14:textId="77777777" w:rsidR="0017691D" w:rsidRPr="007D3657" w:rsidRDefault="0017691D" w:rsidP="00760CC3">
                        <w:pPr>
                          <w:rPr>
                            <w:rFonts w:ascii="Arial" w:hAnsi="Arial" w:cs="Arial"/>
                            <w:i/>
                            <w:color w:val="auto"/>
                          </w:rPr>
                        </w:pPr>
                      </w:p>
                      <w:p w14:paraId="024C2A1C" w14:textId="77777777" w:rsidR="0017691D" w:rsidRPr="004071C1" w:rsidRDefault="0017691D" w:rsidP="00760CC3">
                        <w:pPr>
                          <w:rPr>
                            <w:rFonts w:ascii="Arial" w:hAnsi="Arial" w:cs="Arial"/>
                            <w:i/>
                            <w:color w:val="161718" w:themeColor="text1"/>
                          </w:rPr>
                        </w:pPr>
                      </w:p>
                      <w:p w14:paraId="3EF833A4" w14:textId="77777777" w:rsidR="0017691D" w:rsidRDefault="0017691D"/>
                      <w:p w14:paraId="0AFC9916"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17898E1A"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31D3C4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39D8E62"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2E6C40B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09FB4A4E" w14:textId="77777777" w:rsidR="0017691D" w:rsidRPr="007D3657" w:rsidRDefault="0017691D" w:rsidP="00760CC3">
                        <w:pPr>
                          <w:rPr>
                            <w:rFonts w:ascii="Arial" w:hAnsi="Arial" w:cs="Arial"/>
                            <w:b/>
                            <w:color w:val="auto"/>
                            <w:sz w:val="24"/>
                            <w:szCs w:val="24"/>
                          </w:rPr>
                        </w:pPr>
                      </w:p>
                      <w:p w14:paraId="085E510E"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25583AD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D5F8C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5FB61713"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67A02EDC" w14:textId="77777777" w:rsidR="0017691D" w:rsidRPr="007D3657" w:rsidRDefault="0017691D" w:rsidP="00760CC3">
                        <w:pPr>
                          <w:rPr>
                            <w:rFonts w:ascii="Arial" w:hAnsi="Arial" w:cs="Arial"/>
                            <w:i/>
                            <w:color w:val="auto"/>
                            <w:sz w:val="24"/>
                            <w:szCs w:val="24"/>
                          </w:rPr>
                        </w:pPr>
                      </w:p>
                      <w:p w14:paraId="07328A89"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8F970BA"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546669EF"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77FAD1E8"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C53BA8C" w14:textId="77777777" w:rsidR="0017691D" w:rsidRDefault="0017691D" w:rsidP="00760CC3">
                        <w:pPr>
                          <w:rPr>
                            <w:rFonts w:ascii="Arial" w:hAnsi="Arial" w:cs="Arial"/>
                            <w:bCs/>
                            <w:color w:val="auto"/>
                            <w:sz w:val="24"/>
                            <w:szCs w:val="24"/>
                          </w:rPr>
                        </w:pPr>
                      </w:p>
                      <w:p w14:paraId="63288412"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45F8015"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7EC15B6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ADD4E78"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771844C1" w14:textId="77777777"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7912A748" w14:textId="77777777" w:rsidR="0017691D" w:rsidRPr="007D3657" w:rsidRDefault="0017691D" w:rsidP="00760CC3">
                        <w:pPr>
                          <w:rPr>
                            <w:rFonts w:ascii="Arial" w:hAnsi="Arial" w:cs="Arial"/>
                            <w:i/>
                            <w:color w:val="auto"/>
                          </w:rPr>
                        </w:pPr>
                      </w:p>
                      <w:p w14:paraId="5BA86912" w14:textId="77777777" w:rsidR="0017691D" w:rsidRPr="004071C1" w:rsidRDefault="0017691D" w:rsidP="00760CC3">
                        <w:pPr>
                          <w:rPr>
                            <w:rFonts w:ascii="Arial" w:hAnsi="Arial" w:cs="Arial"/>
                            <w:i/>
                            <w:color w:val="161718" w:themeColor="text1"/>
                          </w:rPr>
                        </w:pPr>
                      </w:p>
                      <w:p w14:paraId="66D3B160" w14:textId="77777777" w:rsidR="0017691D" w:rsidRDefault="0017691D"/>
                      <w:p w14:paraId="055BB542" w14:textId="77777777"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2A4558E7"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41706B09"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10C71F4D"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42087715"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59CD3D9D" w14:textId="77777777" w:rsidR="0017691D" w:rsidRPr="007D3657" w:rsidRDefault="0017691D" w:rsidP="00760CC3">
                        <w:pPr>
                          <w:rPr>
                            <w:rFonts w:ascii="Arial" w:hAnsi="Arial" w:cs="Arial"/>
                            <w:b/>
                            <w:color w:val="auto"/>
                            <w:sz w:val="24"/>
                            <w:szCs w:val="24"/>
                          </w:rPr>
                        </w:pPr>
                      </w:p>
                      <w:p w14:paraId="31C199D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6B376C8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84A4876"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64CAA850" w14:textId="77777777"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4DA7EFE9" w14:textId="77777777" w:rsidR="0017691D" w:rsidRPr="007D3657" w:rsidRDefault="0017691D" w:rsidP="00760CC3">
                        <w:pPr>
                          <w:rPr>
                            <w:rFonts w:ascii="Arial" w:hAnsi="Arial" w:cs="Arial"/>
                            <w:i/>
                            <w:color w:val="auto"/>
                            <w:sz w:val="24"/>
                            <w:szCs w:val="24"/>
                          </w:rPr>
                        </w:pPr>
                      </w:p>
                      <w:p w14:paraId="3EAB983C" w14:textId="270E325E"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140E4CA"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79A92C23" w14:textId="4069ADE4"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A0F330C" w14:textId="77777777"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42648C5" w14:textId="77777777" w:rsidR="0017691D" w:rsidRDefault="0017691D" w:rsidP="00760CC3">
                        <w:pPr>
                          <w:rPr>
                            <w:rFonts w:ascii="Arial" w:hAnsi="Arial" w:cs="Arial"/>
                            <w:bCs/>
                            <w:color w:val="auto"/>
                            <w:sz w:val="24"/>
                            <w:szCs w:val="24"/>
                          </w:rPr>
                        </w:pPr>
                      </w:p>
                      <w:p w14:paraId="2BC29F9C" w14:textId="4C1976DA" w:rsidR="0017691D" w:rsidRPr="007D3657" w:rsidRDefault="0017691D"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EEBE975" w14:textId="00226A1C"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00F84038" w14:textId="02804BE3" w:rsidR="0017691D" w:rsidRPr="007D3657"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63DBB4BC" w14:textId="095A971B" w:rsidR="0017691D" w:rsidRDefault="0017691D"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059A2689" w14:textId="72633B02" w:rsidR="0017691D" w:rsidRPr="007D3657" w:rsidRDefault="0017691D"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5C4FF82" w14:textId="77777777" w:rsidR="0017691D" w:rsidRPr="007D3657" w:rsidRDefault="0017691D" w:rsidP="00760CC3">
                        <w:pPr>
                          <w:rPr>
                            <w:rFonts w:ascii="Arial" w:hAnsi="Arial" w:cs="Arial"/>
                            <w:i/>
                            <w:color w:val="auto"/>
                          </w:rPr>
                        </w:pPr>
                      </w:p>
                      <w:p w14:paraId="718AD85E" w14:textId="77777777" w:rsidR="0017691D" w:rsidRPr="004071C1" w:rsidRDefault="0017691D" w:rsidP="00760CC3">
                        <w:pPr>
                          <w:rPr>
                            <w:rFonts w:ascii="Arial" w:hAnsi="Arial" w:cs="Arial"/>
                            <w:i/>
                            <w:color w:val="161718" w:themeColor="text1"/>
                          </w:rPr>
                        </w:pPr>
                      </w:p>
                    </w:txbxContent>
                  </v:textbox>
                </v:shape>
                <w10:wrap type="square" anchorx="margin"/>
              </v:group>
            </w:pict>
          </mc:Fallback>
        </mc:AlternateContent>
      </w:r>
      <w:bookmarkEnd w:id="4808"/>
    </w:p>
    <w:p w14:paraId="62044536" w14:textId="56BD079F" w:rsidR="00760CC3" w:rsidRDefault="006C46C4" w:rsidP="00BB244A">
      <w:pPr>
        <w:rPr>
          <w:color w:val="auto"/>
          <w:sz w:val="24"/>
          <w:szCs w:val="24"/>
        </w:rPr>
      </w:pPr>
      <w:bookmarkStart w:id="4809" w:name="_Toc25223012"/>
      <w:bookmarkStart w:id="4810" w:name="_Toc25223011"/>
      <w:r>
        <w:rPr>
          <w:noProof/>
          <w:lang w:eastAsia="es-PE"/>
        </w:rPr>
        <w:lastRenderedPageBreak/>
        <mc:AlternateContent>
          <mc:Choice Requires="wpg">
            <w:drawing>
              <wp:anchor distT="0" distB="0" distL="114300" distR="114300" simplePos="0" relativeHeight="251786240" behindDoc="0" locked="0" layoutInCell="1" allowOverlap="1" wp14:anchorId="51F023E7" wp14:editId="5AD7454F">
                <wp:simplePos x="0" y="0"/>
                <wp:positionH relativeFrom="margin">
                  <wp:posOffset>-19050</wp:posOffset>
                </wp:positionH>
                <wp:positionV relativeFrom="paragraph">
                  <wp:posOffset>0</wp:posOffset>
                </wp:positionV>
                <wp:extent cx="6118860" cy="7862570"/>
                <wp:effectExtent l="0" t="0" r="15240" b="24130"/>
                <wp:wrapSquare wrapText="bothSides"/>
                <wp:docPr id="78" name="Grupo 78"/>
                <wp:cNvGraphicFramePr/>
                <a:graphic xmlns:a="http://schemas.openxmlformats.org/drawingml/2006/main">
                  <a:graphicData uri="http://schemas.microsoft.com/office/word/2010/wordprocessingGroup">
                    <wpg:wgp>
                      <wpg:cNvGrpSpPr/>
                      <wpg:grpSpPr>
                        <a:xfrm>
                          <a:off x="0" y="0"/>
                          <a:ext cx="6118860" cy="7862570"/>
                          <a:chOff x="-1796" y="-1"/>
                          <a:chExt cx="6119386" cy="5724526"/>
                        </a:xfrm>
                      </wpg:grpSpPr>
                      <wps:wsp>
                        <wps:cNvPr id="79" name="Text Box 8"/>
                        <wps:cNvSpPr txBox="1"/>
                        <wps:spPr>
                          <a:xfrm>
                            <a:off x="-1796" y="921521"/>
                            <a:ext cx="6117704" cy="928688"/>
                          </a:xfrm>
                          <a:prstGeom prst="rect">
                            <a:avLst/>
                          </a:prstGeom>
                          <a:solidFill>
                            <a:schemeClr val="lt1"/>
                          </a:solidFill>
                          <a:ln w="6350">
                            <a:solidFill>
                              <a:schemeClr val="bg2">
                                <a:lumMod val="50000"/>
                              </a:schemeClr>
                            </a:solidFill>
                          </a:ln>
                        </wps:spPr>
                        <wps:txbx>
                          <w:txbxContent>
                            <w:p w14:paraId="4F379954"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3020BE0" w14:textId="77777777" w:rsidR="0017691D" w:rsidRPr="002B188C" w:rsidRDefault="0017691D" w:rsidP="003B33F5">
                              <w:pPr>
                                <w:rPr>
                                  <w:rFonts w:ascii="Arial" w:hAnsi="Arial" w:cs="Arial"/>
                                </w:rPr>
                              </w:pPr>
                            </w:p>
                            <w:p w14:paraId="208E5A7B" w14:textId="77777777" w:rsidR="0017691D" w:rsidRDefault="0017691D" w:rsidP="003B33F5">
                              <w:pPr>
                                <w:rPr>
                                  <w:rFonts w:ascii="Arial" w:hAnsi="Arial" w:cs="Arial"/>
                                </w:rPr>
                              </w:pPr>
                            </w:p>
                            <w:p w14:paraId="1031ECD0" w14:textId="77777777" w:rsidR="0017691D" w:rsidRDefault="0017691D"/>
                            <w:p w14:paraId="6656B004"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6AB7C18" w14:textId="77777777" w:rsidR="0017691D" w:rsidRPr="002B188C" w:rsidRDefault="0017691D" w:rsidP="003B33F5">
                              <w:pPr>
                                <w:rPr>
                                  <w:rFonts w:ascii="Arial" w:hAnsi="Arial" w:cs="Arial"/>
                                </w:rPr>
                              </w:pPr>
                            </w:p>
                            <w:p w14:paraId="1BC47B1D" w14:textId="77777777" w:rsidR="0017691D" w:rsidRDefault="0017691D" w:rsidP="003B33F5">
                              <w:pPr>
                                <w:rPr>
                                  <w:rFonts w:ascii="Arial" w:hAnsi="Arial" w:cs="Arial"/>
                                </w:rPr>
                              </w:pPr>
                            </w:p>
                            <w:p w14:paraId="5BB3CB92" w14:textId="77777777" w:rsidR="0017691D" w:rsidRDefault="0017691D"/>
                            <w:p w14:paraId="31E549E1"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450068B" w14:textId="77777777" w:rsidR="0017691D" w:rsidRPr="002B188C" w:rsidRDefault="0017691D" w:rsidP="003B33F5">
                              <w:pPr>
                                <w:rPr>
                                  <w:rFonts w:ascii="Arial" w:hAnsi="Arial" w:cs="Arial"/>
                                </w:rPr>
                              </w:pPr>
                            </w:p>
                            <w:p w14:paraId="4D17E49D" w14:textId="77777777" w:rsidR="0017691D" w:rsidRDefault="0017691D" w:rsidP="003B33F5">
                              <w:pPr>
                                <w:rPr>
                                  <w:rFonts w:ascii="Arial" w:hAnsi="Arial" w:cs="Arial"/>
                                </w:rPr>
                              </w:pPr>
                            </w:p>
                            <w:p w14:paraId="28AA4296" w14:textId="77777777" w:rsidR="0017691D" w:rsidRDefault="0017691D"/>
                            <w:p w14:paraId="7DC35F05"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B213FA6" w14:textId="77777777" w:rsidR="0017691D" w:rsidRPr="002B188C" w:rsidRDefault="0017691D" w:rsidP="003B33F5">
                              <w:pPr>
                                <w:rPr>
                                  <w:rFonts w:ascii="Arial" w:hAnsi="Arial" w:cs="Arial"/>
                                </w:rPr>
                              </w:pPr>
                            </w:p>
                            <w:p w14:paraId="55938E75" w14:textId="77777777" w:rsidR="0017691D" w:rsidRDefault="0017691D" w:rsidP="003B33F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9"/>
                        <wps:cNvSpPr txBox="1"/>
                        <wps:spPr>
                          <a:xfrm>
                            <a:off x="0" y="4762"/>
                            <a:ext cx="3360420" cy="924711"/>
                          </a:xfrm>
                          <a:prstGeom prst="rect">
                            <a:avLst/>
                          </a:prstGeom>
                          <a:solidFill>
                            <a:schemeClr val="lt1"/>
                          </a:solidFill>
                          <a:ln w="6350">
                            <a:solidFill>
                              <a:schemeClr val="bg2">
                                <a:lumMod val="50000"/>
                              </a:schemeClr>
                            </a:solidFill>
                          </a:ln>
                        </wps:spPr>
                        <wps:txbx>
                          <w:txbxContent>
                            <w:p w14:paraId="7D52FBA7"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738D2622"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08FCD8EC" w14:textId="77777777" w:rsidR="0017691D" w:rsidRPr="00F83186" w:rsidRDefault="0017691D" w:rsidP="003B33F5">
                              <w:pPr>
                                <w:rPr>
                                  <w:rFonts w:ascii="Arial" w:hAnsi="Arial" w:cs="Arial"/>
                                </w:rPr>
                              </w:pPr>
                            </w:p>
                            <w:p w14:paraId="671A7EDE" w14:textId="77777777" w:rsidR="0017691D" w:rsidRPr="00F83186" w:rsidRDefault="0017691D" w:rsidP="003B33F5">
                              <w:pPr>
                                <w:rPr>
                                  <w:rFonts w:ascii="Arial" w:hAnsi="Arial" w:cs="Arial"/>
                                  <w:i/>
                                  <w:color w:val="161718" w:themeColor="text1"/>
                                </w:rPr>
                              </w:pPr>
                            </w:p>
                            <w:p w14:paraId="7E820022" w14:textId="77777777" w:rsidR="0017691D" w:rsidRDefault="0017691D"/>
                            <w:p w14:paraId="5C4C115C"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6D42DDBF"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3941D4BC" w14:textId="77777777" w:rsidR="0017691D" w:rsidRPr="00F83186" w:rsidRDefault="0017691D" w:rsidP="003B33F5">
                              <w:pPr>
                                <w:rPr>
                                  <w:rFonts w:ascii="Arial" w:hAnsi="Arial" w:cs="Arial"/>
                                </w:rPr>
                              </w:pPr>
                            </w:p>
                            <w:p w14:paraId="2D8AFCF3" w14:textId="77777777" w:rsidR="0017691D" w:rsidRPr="00F83186" w:rsidRDefault="0017691D" w:rsidP="003B33F5">
                              <w:pPr>
                                <w:rPr>
                                  <w:rFonts w:ascii="Arial" w:hAnsi="Arial" w:cs="Arial"/>
                                  <w:i/>
                                  <w:color w:val="161718" w:themeColor="text1"/>
                                </w:rPr>
                              </w:pPr>
                            </w:p>
                            <w:p w14:paraId="4816C926" w14:textId="77777777" w:rsidR="0017691D" w:rsidRDefault="0017691D"/>
                            <w:p w14:paraId="7A9E97DA"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313485CD"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46FDC9D6" w14:textId="77777777" w:rsidR="0017691D" w:rsidRPr="00F83186" w:rsidRDefault="0017691D" w:rsidP="003B33F5">
                              <w:pPr>
                                <w:rPr>
                                  <w:rFonts w:ascii="Arial" w:hAnsi="Arial" w:cs="Arial"/>
                                </w:rPr>
                              </w:pPr>
                            </w:p>
                            <w:p w14:paraId="1134F1B5" w14:textId="77777777" w:rsidR="0017691D" w:rsidRPr="00F83186" w:rsidRDefault="0017691D" w:rsidP="003B33F5">
                              <w:pPr>
                                <w:rPr>
                                  <w:rFonts w:ascii="Arial" w:hAnsi="Arial" w:cs="Arial"/>
                                  <w:i/>
                                  <w:color w:val="161718" w:themeColor="text1"/>
                                </w:rPr>
                              </w:pPr>
                            </w:p>
                            <w:p w14:paraId="372973DD" w14:textId="77777777" w:rsidR="0017691D" w:rsidRDefault="0017691D"/>
                            <w:p w14:paraId="0B712D5C"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0FE5CD95"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7E0C9894" w14:textId="77777777" w:rsidR="0017691D" w:rsidRPr="00F83186" w:rsidRDefault="0017691D" w:rsidP="003B33F5">
                              <w:pPr>
                                <w:rPr>
                                  <w:rFonts w:ascii="Arial" w:hAnsi="Arial" w:cs="Arial"/>
                                </w:rPr>
                              </w:pPr>
                            </w:p>
                            <w:p w14:paraId="44466299" w14:textId="77777777" w:rsidR="0017691D" w:rsidRPr="00F83186"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10"/>
                        <wps:cNvSpPr txBox="1"/>
                        <wps:spPr>
                          <a:xfrm>
                            <a:off x="3362099" y="-1"/>
                            <a:ext cx="1377054" cy="929442"/>
                          </a:xfrm>
                          <a:prstGeom prst="rect">
                            <a:avLst/>
                          </a:prstGeom>
                          <a:solidFill>
                            <a:schemeClr val="lt1"/>
                          </a:solidFill>
                          <a:ln w="6350">
                            <a:solidFill>
                              <a:schemeClr val="bg2">
                                <a:lumMod val="50000"/>
                              </a:schemeClr>
                            </a:solidFill>
                          </a:ln>
                        </wps:spPr>
                        <wps:txbx>
                          <w:txbxContent>
                            <w:p w14:paraId="45E2C05F"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26FAE976" w14:textId="77777777" w:rsidR="0017691D" w:rsidRPr="006C1E56" w:rsidRDefault="0017691D" w:rsidP="003B33F5">
                              <w:pPr>
                                <w:rPr>
                                  <w:rFonts w:ascii="Arial" w:hAnsi="Arial" w:cs="Arial"/>
                                  <w:color w:val="auto"/>
                                </w:rPr>
                              </w:pPr>
                            </w:p>
                            <w:p w14:paraId="02DB0B65" w14:textId="77777777" w:rsidR="0017691D" w:rsidRPr="0078782C" w:rsidRDefault="0017691D" w:rsidP="003B33F5">
                              <w:pPr>
                                <w:rPr>
                                  <w:rFonts w:ascii="Arial" w:hAnsi="Arial" w:cs="Arial"/>
                                </w:rPr>
                              </w:pPr>
                            </w:p>
                            <w:p w14:paraId="2850C5A9" w14:textId="77777777" w:rsidR="0017691D" w:rsidRPr="0078782C" w:rsidRDefault="0017691D" w:rsidP="003B33F5">
                              <w:pPr>
                                <w:rPr>
                                  <w:rFonts w:ascii="Arial" w:hAnsi="Arial" w:cs="Arial"/>
                                  <w:i/>
                                  <w:color w:val="161718" w:themeColor="text1"/>
                                </w:rPr>
                              </w:pPr>
                            </w:p>
                            <w:p w14:paraId="3DBB9F11" w14:textId="77777777" w:rsidR="0017691D" w:rsidRDefault="0017691D"/>
                            <w:p w14:paraId="61D22245"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5799BC3" w14:textId="77777777" w:rsidR="0017691D" w:rsidRPr="006C1E56" w:rsidRDefault="0017691D" w:rsidP="003B33F5">
                              <w:pPr>
                                <w:rPr>
                                  <w:rFonts w:ascii="Arial" w:hAnsi="Arial" w:cs="Arial"/>
                                  <w:color w:val="auto"/>
                                </w:rPr>
                              </w:pPr>
                            </w:p>
                            <w:p w14:paraId="35597ADB" w14:textId="77777777" w:rsidR="0017691D" w:rsidRPr="0078782C" w:rsidRDefault="0017691D" w:rsidP="003B33F5">
                              <w:pPr>
                                <w:rPr>
                                  <w:rFonts w:ascii="Arial" w:hAnsi="Arial" w:cs="Arial"/>
                                </w:rPr>
                              </w:pPr>
                            </w:p>
                            <w:p w14:paraId="44CAF66E" w14:textId="77777777" w:rsidR="0017691D" w:rsidRPr="0078782C" w:rsidRDefault="0017691D" w:rsidP="003B33F5">
                              <w:pPr>
                                <w:rPr>
                                  <w:rFonts w:ascii="Arial" w:hAnsi="Arial" w:cs="Arial"/>
                                  <w:i/>
                                  <w:color w:val="161718" w:themeColor="text1"/>
                                </w:rPr>
                              </w:pPr>
                            </w:p>
                            <w:p w14:paraId="395CAFC1" w14:textId="77777777" w:rsidR="0017691D" w:rsidRDefault="0017691D"/>
                            <w:p w14:paraId="6690B22C"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8102F3B" w14:textId="77777777" w:rsidR="0017691D" w:rsidRPr="006C1E56" w:rsidRDefault="0017691D" w:rsidP="003B33F5">
                              <w:pPr>
                                <w:rPr>
                                  <w:rFonts w:ascii="Arial" w:hAnsi="Arial" w:cs="Arial"/>
                                  <w:color w:val="auto"/>
                                </w:rPr>
                              </w:pPr>
                            </w:p>
                            <w:p w14:paraId="7FF0BDD3" w14:textId="77777777" w:rsidR="0017691D" w:rsidRPr="0078782C" w:rsidRDefault="0017691D" w:rsidP="003B33F5">
                              <w:pPr>
                                <w:rPr>
                                  <w:rFonts w:ascii="Arial" w:hAnsi="Arial" w:cs="Arial"/>
                                </w:rPr>
                              </w:pPr>
                            </w:p>
                            <w:p w14:paraId="51AF4E39" w14:textId="77777777" w:rsidR="0017691D" w:rsidRPr="0078782C" w:rsidRDefault="0017691D" w:rsidP="003B33F5">
                              <w:pPr>
                                <w:rPr>
                                  <w:rFonts w:ascii="Arial" w:hAnsi="Arial" w:cs="Arial"/>
                                  <w:i/>
                                  <w:color w:val="161718" w:themeColor="text1"/>
                                </w:rPr>
                              </w:pPr>
                            </w:p>
                            <w:p w14:paraId="4D58C33D" w14:textId="77777777" w:rsidR="0017691D" w:rsidRDefault="0017691D"/>
                            <w:p w14:paraId="740FD740"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1EC1B41A" w14:textId="77777777" w:rsidR="0017691D" w:rsidRPr="006C1E56" w:rsidRDefault="0017691D" w:rsidP="003B33F5">
                              <w:pPr>
                                <w:rPr>
                                  <w:rFonts w:ascii="Arial" w:hAnsi="Arial" w:cs="Arial"/>
                                  <w:color w:val="auto"/>
                                </w:rPr>
                              </w:pPr>
                            </w:p>
                            <w:p w14:paraId="08271B0C" w14:textId="77777777" w:rsidR="0017691D" w:rsidRPr="0078782C" w:rsidRDefault="0017691D" w:rsidP="003B33F5">
                              <w:pPr>
                                <w:rPr>
                                  <w:rFonts w:ascii="Arial" w:hAnsi="Arial" w:cs="Arial"/>
                                </w:rPr>
                              </w:pPr>
                            </w:p>
                            <w:p w14:paraId="5F45476A" w14:textId="77777777" w:rsidR="0017691D" w:rsidRPr="0078782C"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11"/>
                        <wps:cNvSpPr txBox="1"/>
                        <wps:spPr>
                          <a:xfrm>
                            <a:off x="4738688" y="4762"/>
                            <a:ext cx="1377220" cy="924679"/>
                          </a:xfrm>
                          <a:prstGeom prst="rect">
                            <a:avLst/>
                          </a:prstGeom>
                          <a:solidFill>
                            <a:schemeClr val="lt1"/>
                          </a:solidFill>
                          <a:ln w="6350">
                            <a:solidFill>
                              <a:schemeClr val="bg2">
                                <a:lumMod val="50000"/>
                              </a:schemeClr>
                            </a:solidFill>
                          </a:ln>
                        </wps:spPr>
                        <wps:txbx>
                          <w:txbxContent>
                            <w:p w14:paraId="103E5890"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42D838A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7C02E656" w14:textId="77777777" w:rsidR="0017691D" w:rsidRPr="0078782C" w:rsidRDefault="0017691D" w:rsidP="003B33F5">
                              <w:pPr>
                                <w:rPr>
                                  <w:rFonts w:ascii="Arial" w:hAnsi="Arial" w:cs="Arial"/>
                                </w:rPr>
                              </w:pPr>
                            </w:p>
                            <w:p w14:paraId="164B78DE" w14:textId="77777777" w:rsidR="0017691D" w:rsidRPr="0078782C" w:rsidRDefault="0017691D" w:rsidP="003B33F5">
                              <w:pPr>
                                <w:rPr>
                                  <w:rFonts w:ascii="Arial" w:hAnsi="Arial" w:cs="Arial"/>
                                  <w:i/>
                                  <w:color w:val="161718" w:themeColor="text1"/>
                                </w:rPr>
                              </w:pPr>
                            </w:p>
                            <w:p w14:paraId="6868876E" w14:textId="77777777" w:rsidR="0017691D" w:rsidRDefault="0017691D"/>
                            <w:p w14:paraId="0D207C4D"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324D5AAF"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5C9CB4B4" w14:textId="77777777" w:rsidR="0017691D" w:rsidRPr="0078782C" w:rsidRDefault="0017691D" w:rsidP="003B33F5">
                              <w:pPr>
                                <w:rPr>
                                  <w:rFonts w:ascii="Arial" w:hAnsi="Arial" w:cs="Arial"/>
                                </w:rPr>
                              </w:pPr>
                            </w:p>
                            <w:p w14:paraId="02CD4206" w14:textId="77777777" w:rsidR="0017691D" w:rsidRPr="0078782C" w:rsidRDefault="0017691D" w:rsidP="003B33F5">
                              <w:pPr>
                                <w:rPr>
                                  <w:rFonts w:ascii="Arial" w:hAnsi="Arial" w:cs="Arial"/>
                                  <w:i/>
                                  <w:color w:val="161718" w:themeColor="text1"/>
                                </w:rPr>
                              </w:pPr>
                            </w:p>
                            <w:p w14:paraId="176A917C" w14:textId="77777777" w:rsidR="0017691D" w:rsidRDefault="0017691D"/>
                            <w:p w14:paraId="1E45A410"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70B3B05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38819C41" w14:textId="77777777" w:rsidR="0017691D" w:rsidRPr="0078782C" w:rsidRDefault="0017691D" w:rsidP="003B33F5">
                              <w:pPr>
                                <w:rPr>
                                  <w:rFonts w:ascii="Arial" w:hAnsi="Arial" w:cs="Arial"/>
                                </w:rPr>
                              </w:pPr>
                            </w:p>
                            <w:p w14:paraId="5F543391" w14:textId="77777777" w:rsidR="0017691D" w:rsidRPr="0078782C" w:rsidRDefault="0017691D" w:rsidP="003B33F5">
                              <w:pPr>
                                <w:rPr>
                                  <w:rFonts w:ascii="Arial" w:hAnsi="Arial" w:cs="Arial"/>
                                  <w:i/>
                                  <w:color w:val="161718" w:themeColor="text1"/>
                                </w:rPr>
                              </w:pPr>
                            </w:p>
                            <w:p w14:paraId="3C4B263B" w14:textId="77777777" w:rsidR="0017691D" w:rsidRDefault="0017691D"/>
                            <w:p w14:paraId="28E27DB9"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13FDF1D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10343B9F" w14:textId="77777777" w:rsidR="0017691D" w:rsidRPr="0078782C" w:rsidRDefault="0017691D" w:rsidP="003B33F5">
                              <w:pPr>
                                <w:rPr>
                                  <w:rFonts w:ascii="Arial" w:hAnsi="Arial" w:cs="Arial"/>
                                </w:rPr>
                              </w:pPr>
                            </w:p>
                            <w:p w14:paraId="3EE00D2A" w14:textId="77777777" w:rsidR="0017691D" w:rsidRPr="0078782C"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19"/>
                        <wps:cNvSpPr txBox="1"/>
                        <wps:spPr>
                          <a:xfrm>
                            <a:off x="0" y="1695452"/>
                            <a:ext cx="6117590" cy="4029073"/>
                          </a:xfrm>
                          <a:prstGeom prst="rect">
                            <a:avLst/>
                          </a:prstGeom>
                          <a:solidFill>
                            <a:schemeClr val="lt1"/>
                          </a:solidFill>
                          <a:ln w="6350">
                            <a:solidFill>
                              <a:schemeClr val="bg2">
                                <a:lumMod val="50000"/>
                              </a:schemeClr>
                            </a:solidFill>
                          </a:ln>
                        </wps:spPr>
                        <wps:txbx>
                          <w:txbxContent>
                            <w:p w14:paraId="5AB1260B"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590D5627"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FAEEE0E"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24EF91C3"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5B7B74A"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43FF565E"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35A12EB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38AD34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FD8946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2C2EB92"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7AD40F16" w14:textId="77777777" w:rsidR="0017691D" w:rsidRDefault="0017691D" w:rsidP="003B33F5">
                              <w:pPr>
                                <w:rPr>
                                  <w:rFonts w:ascii="Arial" w:hAnsi="Arial" w:cs="Arial"/>
                                  <w:bCs/>
                                  <w:color w:val="auto"/>
                                  <w:sz w:val="24"/>
                                  <w:szCs w:val="20"/>
                                </w:rPr>
                              </w:pPr>
                            </w:p>
                            <w:p w14:paraId="3453B10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9BB6B6F"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7615278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249AA50A"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5BBA2442" w14:textId="77777777" w:rsidR="0017691D" w:rsidRDefault="0017691D" w:rsidP="003B33F5">
                              <w:pPr>
                                <w:rPr>
                                  <w:rFonts w:ascii="Arial" w:hAnsi="Arial" w:cs="Arial"/>
                                  <w:bCs/>
                                  <w:color w:val="auto"/>
                                  <w:sz w:val="24"/>
                                  <w:szCs w:val="20"/>
                                </w:rPr>
                              </w:pPr>
                            </w:p>
                            <w:p w14:paraId="0F0DD797" w14:textId="77777777" w:rsidR="0017691D" w:rsidRPr="006C1E56" w:rsidRDefault="0017691D" w:rsidP="003B33F5">
                              <w:pPr>
                                <w:rPr>
                                  <w:rFonts w:ascii="Arial" w:hAnsi="Arial" w:cs="Arial"/>
                                  <w:bCs/>
                                  <w:color w:val="auto"/>
                                  <w:sz w:val="24"/>
                                  <w:szCs w:val="24"/>
                                </w:rPr>
                              </w:pPr>
                            </w:p>
                            <w:p w14:paraId="211466A4" w14:textId="77777777" w:rsidR="0017691D" w:rsidRPr="006C1E56" w:rsidRDefault="0017691D" w:rsidP="003B33F5">
                              <w:pPr>
                                <w:rPr>
                                  <w:rFonts w:ascii="Arial" w:hAnsi="Arial" w:cs="Arial"/>
                                  <w:i/>
                                  <w:color w:val="auto"/>
                                  <w:sz w:val="24"/>
                                  <w:szCs w:val="24"/>
                                </w:rPr>
                              </w:pPr>
                            </w:p>
                            <w:p w14:paraId="26B2708E" w14:textId="77777777" w:rsidR="0017691D" w:rsidRDefault="0017691D"/>
                            <w:p w14:paraId="2694BC4C"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330878BE"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70CCF49"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179218C"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4F08E5A1"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235E2F60"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6F4C4034"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5B47EBE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1329F43"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E14C813"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3E4C48C2" w14:textId="77777777" w:rsidR="0017691D" w:rsidRDefault="0017691D" w:rsidP="003B33F5">
                              <w:pPr>
                                <w:rPr>
                                  <w:rFonts w:ascii="Arial" w:hAnsi="Arial" w:cs="Arial"/>
                                  <w:bCs/>
                                  <w:color w:val="auto"/>
                                  <w:sz w:val="24"/>
                                  <w:szCs w:val="20"/>
                                </w:rPr>
                              </w:pPr>
                            </w:p>
                            <w:p w14:paraId="0F901BB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2684CC4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4F9E40A6"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0522ED43"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27F4C55C" w14:textId="77777777" w:rsidR="0017691D" w:rsidRDefault="0017691D" w:rsidP="003B33F5">
                              <w:pPr>
                                <w:rPr>
                                  <w:rFonts w:ascii="Arial" w:hAnsi="Arial" w:cs="Arial"/>
                                  <w:bCs/>
                                  <w:color w:val="auto"/>
                                  <w:sz w:val="24"/>
                                  <w:szCs w:val="20"/>
                                </w:rPr>
                              </w:pPr>
                            </w:p>
                            <w:p w14:paraId="74441FBA" w14:textId="77777777" w:rsidR="0017691D" w:rsidRPr="006C1E56" w:rsidRDefault="0017691D" w:rsidP="003B33F5">
                              <w:pPr>
                                <w:rPr>
                                  <w:rFonts w:ascii="Arial" w:hAnsi="Arial" w:cs="Arial"/>
                                  <w:bCs/>
                                  <w:color w:val="auto"/>
                                  <w:sz w:val="24"/>
                                  <w:szCs w:val="24"/>
                                </w:rPr>
                              </w:pPr>
                            </w:p>
                            <w:p w14:paraId="74822372" w14:textId="77777777" w:rsidR="0017691D" w:rsidRPr="006C1E56" w:rsidRDefault="0017691D" w:rsidP="003B33F5">
                              <w:pPr>
                                <w:rPr>
                                  <w:rFonts w:ascii="Arial" w:hAnsi="Arial" w:cs="Arial"/>
                                  <w:i/>
                                  <w:color w:val="auto"/>
                                  <w:sz w:val="24"/>
                                  <w:szCs w:val="24"/>
                                </w:rPr>
                              </w:pPr>
                            </w:p>
                            <w:p w14:paraId="3F96B670" w14:textId="77777777" w:rsidR="0017691D" w:rsidRDefault="0017691D"/>
                            <w:p w14:paraId="46E3D7DF"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2DDD6F83"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230BC4D7"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158B3430"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85DE53D"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653019CB"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15A6946"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48564D2"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0C797D3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2BC5A3C5"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58288FA4" w14:textId="77777777" w:rsidR="0017691D" w:rsidRDefault="0017691D" w:rsidP="003B33F5">
                              <w:pPr>
                                <w:rPr>
                                  <w:rFonts w:ascii="Arial" w:hAnsi="Arial" w:cs="Arial"/>
                                  <w:bCs/>
                                  <w:color w:val="auto"/>
                                  <w:sz w:val="24"/>
                                  <w:szCs w:val="20"/>
                                </w:rPr>
                              </w:pPr>
                            </w:p>
                            <w:p w14:paraId="271B7925"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64034FD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E1BBFC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399A189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67AEB2F8" w14:textId="77777777" w:rsidR="0017691D" w:rsidRDefault="0017691D" w:rsidP="003B33F5">
                              <w:pPr>
                                <w:rPr>
                                  <w:rFonts w:ascii="Arial" w:hAnsi="Arial" w:cs="Arial"/>
                                  <w:bCs/>
                                  <w:color w:val="auto"/>
                                  <w:sz w:val="24"/>
                                  <w:szCs w:val="20"/>
                                </w:rPr>
                              </w:pPr>
                            </w:p>
                            <w:p w14:paraId="3414CAEE" w14:textId="77777777" w:rsidR="0017691D" w:rsidRPr="006C1E56" w:rsidRDefault="0017691D" w:rsidP="003B33F5">
                              <w:pPr>
                                <w:rPr>
                                  <w:rFonts w:ascii="Arial" w:hAnsi="Arial" w:cs="Arial"/>
                                  <w:bCs/>
                                  <w:color w:val="auto"/>
                                  <w:sz w:val="24"/>
                                  <w:szCs w:val="24"/>
                                </w:rPr>
                              </w:pPr>
                            </w:p>
                            <w:p w14:paraId="1CB9E973" w14:textId="77777777" w:rsidR="0017691D" w:rsidRPr="006C1E56" w:rsidRDefault="0017691D" w:rsidP="003B33F5">
                              <w:pPr>
                                <w:rPr>
                                  <w:rFonts w:ascii="Arial" w:hAnsi="Arial" w:cs="Arial"/>
                                  <w:i/>
                                  <w:color w:val="auto"/>
                                  <w:sz w:val="24"/>
                                  <w:szCs w:val="24"/>
                                </w:rPr>
                              </w:pPr>
                            </w:p>
                            <w:p w14:paraId="233DA437" w14:textId="77777777" w:rsidR="0017691D" w:rsidRDefault="0017691D"/>
                            <w:p w14:paraId="45257E50"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4A6B90D6"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1BA0506A"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039B0D8"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70425377"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3B88E5F4"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DEAA6DF"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7E107BB2"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59664ED4"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44EAFBE6"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05CE7B14" w14:textId="77777777" w:rsidR="0017691D" w:rsidRDefault="0017691D" w:rsidP="003B33F5">
                              <w:pPr>
                                <w:rPr>
                                  <w:rFonts w:ascii="Arial" w:hAnsi="Arial" w:cs="Arial"/>
                                  <w:bCs/>
                                  <w:color w:val="auto"/>
                                  <w:sz w:val="24"/>
                                  <w:szCs w:val="20"/>
                                </w:rPr>
                              </w:pPr>
                            </w:p>
                            <w:p w14:paraId="5D545D8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8958EF1"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C99672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541808F5"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391C7027" w14:textId="77777777" w:rsidR="0017691D" w:rsidRDefault="0017691D" w:rsidP="003B33F5">
                              <w:pPr>
                                <w:rPr>
                                  <w:rFonts w:ascii="Arial" w:hAnsi="Arial" w:cs="Arial"/>
                                  <w:bCs/>
                                  <w:color w:val="auto"/>
                                  <w:sz w:val="24"/>
                                  <w:szCs w:val="20"/>
                                </w:rPr>
                              </w:pPr>
                            </w:p>
                            <w:p w14:paraId="13075725" w14:textId="77777777" w:rsidR="0017691D" w:rsidRPr="006C1E56" w:rsidRDefault="0017691D" w:rsidP="003B33F5">
                              <w:pPr>
                                <w:rPr>
                                  <w:rFonts w:ascii="Arial" w:hAnsi="Arial" w:cs="Arial"/>
                                  <w:bCs/>
                                  <w:color w:val="auto"/>
                                  <w:sz w:val="24"/>
                                  <w:szCs w:val="24"/>
                                </w:rPr>
                              </w:pPr>
                            </w:p>
                            <w:p w14:paraId="1BA6EB27" w14:textId="77777777" w:rsidR="0017691D" w:rsidRPr="006C1E56" w:rsidRDefault="0017691D" w:rsidP="003B33F5">
                              <w:pPr>
                                <w:rPr>
                                  <w:rFonts w:ascii="Arial" w:hAnsi="Arial" w:cs="Arial"/>
                                  <w:i/>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023E7" id="Grupo 78" o:spid="_x0000_s1088" style="position:absolute;margin-left:-1.5pt;margin-top:0;width:481.8pt;height:619.1pt;z-index:251786240;mso-position-horizontal-relative:margin;mso-position-vertical-relative:text;mso-width-relative:margin;mso-height-relative:margin" coordorigin="-17" coordsize="61193,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">
                <v:shape id="_x0000_s1089" type="#_x0000_t202" style="position:absolute;left:-17;top:9215;width:61176;height:9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" fillcolor="white [3201]" strokecolor="#6e7277 [1614]" strokeweight=".5pt">
                  <v:textbox>
                    <w:txbxContent>
                      <w:p w14:paraId="4F379954"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3020BE0" w14:textId="77777777" w:rsidR="0017691D" w:rsidRPr="002B188C" w:rsidRDefault="0017691D" w:rsidP="003B33F5">
                        <w:pPr>
                          <w:rPr>
                            <w:rFonts w:ascii="Arial" w:hAnsi="Arial" w:cs="Arial"/>
                          </w:rPr>
                        </w:pPr>
                      </w:p>
                      <w:p w14:paraId="208E5A7B" w14:textId="77777777" w:rsidR="0017691D" w:rsidRDefault="0017691D" w:rsidP="003B33F5">
                        <w:pPr>
                          <w:rPr>
                            <w:rFonts w:ascii="Arial" w:hAnsi="Arial" w:cs="Arial"/>
                          </w:rPr>
                        </w:pPr>
                      </w:p>
                      <w:p w14:paraId="1031ECD0" w14:textId="77777777" w:rsidR="0017691D" w:rsidRDefault="0017691D"/>
                      <w:p w14:paraId="6656B004"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6AB7C18" w14:textId="77777777" w:rsidR="0017691D" w:rsidRPr="002B188C" w:rsidRDefault="0017691D" w:rsidP="003B33F5">
                        <w:pPr>
                          <w:rPr>
                            <w:rFonts w:ascii="Arial" w:hAnsi="Arial" w:cs="Arial"/>
                          </w:rPr>
                        </w:pPr>
                      </w:p>
                      <w:p w14:paraId="1BC47B1D" w14:textId="77777777" w:rsidR="0017691D" w:rsidRDefault="0017691D" w:rsidP="003B33F5">
                        <w:pPr>
                          <w:rPr>
                            <w:rFonts w:ascii="Arial" w:hAnsi="Arial" w:cs="Arial"/>
                          </w:rPr>
                        </w:pPr>
                      </w:p>
                      <w:p w14:paraId="5BB3CB92" w14:textId="77777777" w:rsidR="0017691D" w:rsidRDefault="0017691D"/>
                      <w:p w14:paraId="31E549E1"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450068B" w14:textId="77777777" w:rsidR="0017691D" w:rsidRPr="002B188C" w:rsidRDefault="0017691D" w:rsidP="003B33F5">
                        <w:pPr>
                          <w:rPr>
                            <w:rFonts w:ascii="Arial" w:hAnsi="Arial" w:cs="Arial"/>
                          </w:rPr>
                        </w:pPr>
                      </w:p>
                      <w:p w14:paraId="4D17E49D" w14:textId="77777777" w:rsidR="0017691D" w:rsidRDefault="0017691D" w:rsidP="003B33F5">
                        <w:pPr>
                          <w:rPr>
                            <w:rFonts w:ascii="Arial" w:hAnsi="Arial" w:cs="Arial"/>
                          </w:rPr>
                        </w:pPr>
                      </w:p>
                      <w:p w14:paraId="28AA4296" w14:textId="77777777" w:rsidR="0017691D" w:rsidRDefault="0017691D"/>
                      <w:p w14:paraId="7DC35F05" w14:textId="77777777" w:rsidR="0017691D" w:rsidRDefault="0017691D"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B213FA6" w14:textId="77777777" w:rsidR="0017691D" w:rsidRPr="002B188C" w:rsidRDefault="0017691D" w:rsidP="003B33F5">
                        <w:pPr>
                          <w:rPr>
                            <w:rFonts w:ascii="Arial" w:hAnsi="Arial" w:cs="Arial"/>
                          </w:rPr>
                        </w:pPr>
                      </w:p>
                      <w:p w14:paraId="55938E75" w14:textId="77777777" w:rsidR="0017691D" w:rsidRDefault="0017691D" w:rsidP="003B33F5">
                        <w:pPr>
                          <w:rPr>
                            <w:rFonts w:ascii="Arial" w:hAnsi="Arial" w:cs="Arial"/>
                          </w:rPr>
                        </w:pPr>
                      </w:p>
                    </w:txbxContent>
                  </v:textbox>
                </v:shape>
                <v:shape id="Text Box 9" o:spid="_x0000_s1090" type="#_x0000_t202" style="position:absolute;top:47;width:33604;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" fillcolor="white [3201]" strokecolor="#6e7277 [1614]" strokeweight=".5pt">
                  <v:textbox>
                    <w:txbxContent>
                      <w:p w14:paraId="7D52FBA7"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738D2622"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08FCD8EC" w14:textId="77777777" w:rsidR="0017691D" w:rsidRPr="00F83186" w:rsidRDefault="0017691D" w:rsidP="003B33F5">
                        <w:pPr>
                          <w:rPr>
                            <w:rFonts w:ascii="Arial" w:hAnsi="Arial" w:cs="Arial"/>
                          </w:rPr>
                        </w:pPr>
                      </w:p>
                      <w:p w14:paraId="671A7EDE" w14:textId="77777777" w:rsidR="0017691D" w:rsidRPr="00F83186" w:rsidRDefault="0017691D" w:rsidP="003B33F5">
                        <w:pPr>
                          <w:rPr>
                            <w:rFonts w:ascii="Arial" w:hAnsi="Arial" w:cs="Arial"/>
                            <w:i/>
                            <w:color w:val="161718" w:themeColor="text1"/>
                          </w:rPr>
                        </w:pPr>
                      </w:p>
                      <w:p w14:paraId="7E820022" w14:textId="77777777" w:rsidR="0017691D" w:rsidRDefault="0017691D"/>
                      <w:p w14:paraId="5C4C115C"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6D42DDBF"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3941D4BC" w14:textId="77777777" w:rsidR="0017691D" w:rsidRPr="00F83186" w:rsidRDefault="0017691D" w:rsidP="003B33F5">
                        <w:pPr>
                          <w:rPr>
                            <w:rFonts w:ascii="Arial" w:hAnsi="Arial" w:cs="Arial"/>
                          </w:rPr>
                        </w:pPr>
                      </w:p>
                      <w:p w14:paraId="2D8AFCF3" w14:textId="77777777" w:rsidR="0017691D" w:rsidRPr="00F83186" w:rsidRDefault="0017691D" w:rsidP="003B33F5">
                        <w:pPr>
                          <w:rPr>
                            <w:rFonts w:ascii="Arial" w:hAnsi="Arial" w:cs="Arial"/>
                            <w:i/>
                            <w:color w:val="161718" w:themeColor="text1"/>
                          </w:rPr>
                        </w:pPr>
                      </w:p>
                      <w:p w14:paraId="4816C926" w14:textId="77777777" w:rsidR="0017691D" w:rsidRDefault="0017691D"/>
                      <w:p w14:paraId="7A9E97DA"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313485CD"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46FDC9D6" w14:textId="77777777" w:rsidR="0017691D" w:rsidRPr="00F83186" w:rsidRDefault="0017691D" w:rsidP="003B33F5">
                        <w:pPr>
                          <w:rPr>
                            <w:rFonts w:ascii="Arial" w:hAnsi="Arial" w:cs="Arial"/>
                          </w:rPr>
                        </w:pPr>
                      </w:p>
                      <w:p w14:paraId="1134F1B5" w14:textId="77777777" w:rsidR="0017691D" w:rsidRPr="00F83186" w:rsidRDefault="0017691D" w:rsidP="003B33F5">
                        <w:pPr>
                          <w:rPr>
                            <w:rFonts w:ascii="Arial" w:hAnsi="Arial" w:cs="Arial"/>
                            <w:i/>
                            <w:color w:val="161718" w:themeColor="text1"/>
                          </w:rPr>
                        </w:pPr>
                      </w:p>
                      <w:p w14:paraId="372973DD" w14:textId="77777777" w:rsidR="0017691D" w:rsidRDefault="0017691D"/>
                      <w:p w14:paraId="0B712D5C" w14:textId="77777777" w:rsidR="0017691D" w:rsidRPr="006C1E56" w:rsidRDefault="0017691D"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0FE5CD95" w14:textId="77777777" w:rsidR="0017691D" w:rsidRPr="00F83186" w:rsidRDefault="0017691D"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7E0C9894" w14:textId="77777777" w:rsidR="0017691D" w:rsidRPr="00F83186" w:rsidRDefault="0017691D" w:rsidP="003B33F5">
                        <w:pPr>
                          <w:rPr>
                            <w:rFonts w:ascii="Arial" w:hAnsi="Arial" w:cs="Arial"/>
                          </w:rPr>
                        </w:pPr>
                      </w:p>
                      <w:p w14:paraId="44466299" w14:textId="77777777" w:rsidR="0017691D" w:rsidRPr="00F83186" w:rsidRDefault="0017691D" w:rsidP="003B33F5">
                        <w:pPr>
                          <w:rPr>
                            <w:rFonts w:ascii="Arial" w:hAnsi="Arial" w:cs="Arial"/>
                            <w:i/>
                            <w:color w:val="161718" w:themeColor="text1"/>
                          </w:rPr>
                        </w:pPr>
                      </w:p>
                    </w:txbxContent>
                  </v:textbox>
                </v:shape>
                <v:shape id="Text Box 10" o:spid="_x0000_s1091" type="#_x0000_t202" style="position:absolute;left:33620;width:13771;height:9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" fillcolor="white [3201]" strokecolor="#6e7277 [1614]" strokeweight=".5pt">
                  <v:textbox>
                    <w:txbxContent>
                      <w:p w14:paraId="45E2C05F"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26FAE976" w14:textId="77777777" w:rsidR="0017691D" w:rsidRPr="006C1E56" w:rsidRDefault="0017691D" w:rsidP="003B33F5">
                        <w:pPr>
                          <w:rPr>
                            <w:rFonts w:ascii="Arial" w:hAnsi="Arial" w:cs="Arial"/>
                            <w:color w:val="auto"/>
                          </w:rPr>
                        </w:pPr>
                      </w:p>
                      <w:p w14:paraId="02DB0B65" w14:textId="77777777" w:rsidR="0017691D" w:rsidRPr="0078782C" w:rsidRDefault="0017691D" w:rsidP="003B33F5">
                        <w:pPr>
                          <w:rPr>
                            <w:rFonts w:ascii="Arial" w:hAnsi="Arial" w:cs="Arial"/>
                          </w:rPr>
                        </w:pPr>
                      </w:p>
                      <w:p w14:paraId="2850C5A9" w14:textId="77777777" w:rsidR="0017691D" w:rsidRPr="0078782C" w:rsidRDefault="0017691D" w:rsidP="003B33F5">
                        <w:pPr>
                          <w:rPr>
                            <w:rFonts w:ascii="Arial" w:hAnsi="Arial" w:cs="Arial"/>
                            <w:i/>
                            <w:color w:val="161718" w:themeColor="text1"/>
                          </w:rPr>
                        </w:pPr>
                      </w:p>
                      <w:p w14:paraId="3DBB9F11" w14:textId="77777777" w:rsidR="0017691D" w:rsidRDefault="0017691D"/>
                      <w:p w14:paraId="61D22245"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5799BC3" w14:textId="77777777" w:rsidR="0017691D" w:rsidRPr="006C1E56" w:rsidRDefault="0017691D" w:rsidP="003B33F5">
                        <w:pPr>
                          <w:rPr>
                            <w:rFonts w:ascii="Arial" w:hAnsi="Arial" w:cs="Arial"/>
                            <w:color w:val="auto"/>
                          </w:rPr>
                        </w:pPr>
                      </w:p>
                      <w:p w14:paraId="35597ADB" w14:textId="77777777" w:rsidR="0017691D" w:rsidRPr="0078782C" w:rsidRDefault="0017691D" w:rsidP="003B33F5">
                        <w:pPr>
                          <w:rPr>
                            <w:rFonts w:ascii="Arial" w:hAnsi="Arial" w:cs="Arial"/>
                          </w:rPr>
                        </w:pPr>
                      </w:p>
                      <w:p w14:paraId="44CAF66E" w14:textId="77777777" w:rsidR="0017691D" w:rsidRPr="0078782C" w:rsidRDefault="0017691D" w:rsidP="003B33F5">
                        <w:pPr>
                          <w:rPr>
                            <w:rFonts w:ascii="Arial" w:hAnsi="Arial" w:cs="Arial"/>
                            <w:i/>
                            <w:color w:val="161718" w:themeColor="text1"/>
                          </w:rPr>
                        </w:pPr>
                      </w:p>
                      <w:p w14:paraId="395CAFC1" w14:textId="77777777" w:rsidR="0017691D" w:rsidRDefault="0017691D"/>
                      <w:p w14:paraId="6690B22C"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8102F3B" w14:textId="77777777" w:rsidR="0017691D" w:rsidRPr="006C1E56" w:rsidRDefault="0017691D" w:rsidP="003B33F5">
                        <w:pPr>
                          <w:rPr>
                            <w:rFonts w:ascii="Arial" w:hAnsi="Arial" w:cs="Arial"/>
                            <w:color w:val="auto"/>
                          </w:rPr>
                        </w:pPr>
                      </w:p>
                      <w:p w14:paraId="7FF0BDD3" w14:textId="77777777" w:rsidR="0017691D" w:rsidRPr="0078782C" w:rsidRDefault="0017691D" w:rsidP="003B33F5">
                        <w:pPr>
                          <w:rPr>
                            <w:rFonts w:ascii="Arial" w:hAnsi="Arial" w:cs="Arial"/>
                          </w:rPr>
                        </w:pPr>
                      </w:p>
                      <w:p w14:paraId="51AF4E39" w14:textId="77777777" w:rsidR="0017691D" w:rsidRPr="0078782C" w:rsidRDefault="0017691D" w:rsidP="003B33F5">
                        <w:pPr>
                          <w:rPr>
                            <w:rFonts w:ascii="Arial" w:hAnsi="Arial" w:cs="Arial"/>
                            <w:i/>
                            <w:color w:val="161718" w:themeColor="text1"/>
                          </w:rPr>
                        </w:pPr>
                      </w:p>
                      <w:p w14:paraId="4D58C33D" w14:textId="77777777" w:rsidR="0017691D" w:rsidRDefault="0017691D"/>
                      <w:p w14:paraId="740FD740" w14:textId="77777777" w:rsidR="0017691D" w:rsidRPr="006C1E56" w:rsidRDefault="0017691D"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1EC1B41A" w14:textId="77777777" w:rsidR="0017691D" w:rsidRPr="006C1E56" w:rsidRDefault="0017691D" w:rsidP="003B33F5">
                        <w:pPr>
                          <w:rPr>
                            <w:rFonts w:ascii="Arial" w:hAnsi="Arial" w:cs="Arial"/>
                            <w:color w:val="auto"/>
                          </w:rPr>
                        </w:pPr>
                      </w:p>
                      <w:p w14:paraId="08271B0C" w14:textId="77777777" w:rsidR="0017691D" w:rsidRPr="0078782C" w:rsidRDefault="0017691D" w:rsidP="003B33F5">
                        <w:pPr>
                          <w:rPr>
                            <w:rFonts w:ascii="Arial" w:hAnsi="Arial" w:cs="Arial"/>
                          </w:rPr>
                        </w:pPr>
                      </w:p>
                      <w:p w14:paraId="5F45476A" w14:textId="77777777" w:rsidR="0017691D" w:rsidRPr="0078782C" w:rsidRDefault="0017691D" w:rsidP="003B33F5">
                        <w:pPr>
                          <w:rPr>
                            <w:rFonts w:ascii="Arial" w:hAnsi="Arial" w:cs="Arial"/>
                            <w:i/>
                            <w:color w:val="161718" w:themeColor="text1"/>
                          </w:rPr>
                        </w:pPr>
                      </w:p>
                    </w:txbxContent>
                  </v:textbox>
                </v:shape>
                <v:shape id="Text Box 11" o:spid="_x0000_s1092" type="#_x0000_t202" style="position:absolute;left:47386;top:47;width:1377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" fillcolor="white [3201]" strokecolor="#6e7277 [1614]" strokeweight=".5pt">
                  <v:textbox>
                    <w:txbxContent>
                      <w:p w14:paraId="103E5890"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42D838A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7C02E656" w14:textId="77777777" w:rsidR="0017691D" w:rsidRPr="0078782C" w:rsidRDefault="0017691D" w:rsidP="003B33F5">
                        <w:pPr>
                          <w:rPr>
                            <w:rFonts w:ascii="Arial" w:hAnsi="Arial" w:cs="Arial"/>
                          </w:rPr>
                        </w:pPr>
                      </w:p>
                      <w:p w14:paraId="164B78DE" w14:textId="77777777" w:rsidR="0017691D" w:rsidRPr="0078782C" w:rsidRDefault="0017691D" w:rsidP="003B33F5">
                        <w:pPr>
                          <w:rPr>
                            <w:rFonts w:ascii="Arial" w:hAnsi="Arial" w:cs="Arial"/>
                            <w:i/>
                            <w:color w:val="161718" w:themeColor="text1"/>
                          </w:rPr>
                        </w:pPr>
                      </w:p>
                      <w:p w14:paraId="6868876E" w14:textId="77777777" w:rsidR="0017691D" w:rsidRDefault="0017691D"/>
                      <w:p w14:paraId="0D207C4D"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324D5AAF"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5C9CB4B4" w14:textId="77777777" w:rsidR="0017691D" w:rsidRPr="0078782C" w:rsidRDefault="0017691D" w:rsidP="003B33F5">
                        <w:pPr>
                          <w:rPr>
                            <w:rFonts w:ascii="Arial" w:hAnsi="Arial" w:cs="Arial"/>
                          </w:rPr>
                        </w:pPr>
                      </w:p>
                      <w:p w14:paraId="02CD4206" w14:textId="77777777" w:rsidR="0017691D" w:rsidRPr="0078782C" w:rsidRDefault="0017691D" w:rsidP="003B33F5">
                        <w:pPr>
                          <w:rPr>
                            <w:rFonts w:ascii="Arial" w:hAnsi="Arial" w:cs="Arial"/>
                            <w:i/>
                            <w:color w:val="161718" w:themeColor="text1"/>
                          </w:rPr>
                        </w:pPr>
                      </w:p>
                      <w:p w14:paraId="176A917C" w14:textId="77777777" w:rsidR="0017691D" w:rsidRDefault="0017691D"/>
                      <w:p w14:paraId="1E45A410"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70B3B05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38819C41" w14:textId="77777777" w:rsidR="0017691D" w:rsidRPr="0078782C" w:rsidRDefault="0017691D" w:rsidP="003B33F5">
                        <w:pPr>
                          <w:rPr>
                            <w:rFonts w:ascii="Arial" w:hAnsi="Arial" w:cs="Arial"/>
                          </w:rPr>
                        </w:pPr>
                      </w:p>
                      <w:p w14:paraId="5F543391" w14:textId="77777777" w:rsidR="0017691D" w:rsidRPr="0078782C" w:rsidRDefault="0017691D" w:rsidP="003B33F5">
                        <w:pPr>
                          <w:rPr>
                            <w:rFonts w:ascii="Arial" w:hAnsi="Arial" w:cs="Arial"/>
                            <w:i/>
                            <w:color w:val="161718" w:themeColor="text1"/>
                          </w:rPr>
                        </w:pPr>
                      </w:p>
                      <w:p w14:paraId="3C4B263B" w14:textId="77777777" w:rsidR="0017691D" w:rsidRDefault="0017691D"/>
                      <w:p w14:paraId="28E27DB9" w14:textId="77777777" w:rsidR="0017691D" w:rsidRPr="006C1E56" w:rsidRDefault="0017691D"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13FDF1DC" w14:textId="77777777" w:rsidR="0017691D" w:rsidRPr="006C1E56" w:rsidRDefault="0017691D"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10343B9F" w14:textId="77777777" w:rsidR="0017691D" w:rsidRPr="0078782C" w:rsidRDefault="0017691D" w:rsidP="003B33F5">
                        <w:pPr>
                          <w:rPr>
                            <w:rFonts w:ascii="Arial" w:hAnsi="Arial" w:cs="Arial"/>
                          </w:rPr>
                        </w:pPr>
                      </w:p>
                      <w:p w14:paraId="3EE00D2A" w14:textId="77777777" w:rsidR="0017691D" w:rsidRPr="0078782C" w:rsidRDefault="0017691D" w:rsidP="003B33F5">
                        <w:pPr>
                          <w:rPr>
                            <w:rFonts w:ascii="Arial" w:hAnsi="Arial" w:cs="Arial"/>
                            <w:i/>
                            <w:color w:val="161718" w:themeColor="text1"/>
                          </w:rPr>
                        </w:pPr>
                      </w:p>
                    </w:txbxContent>
                  </v:textbox>
                </v:shape>
                <v:shape id="Text Box 19" o:spid="_x0000_s1093" type="#_x0000_t202" style="position:absolute;top:16954;width:61175;height:40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" fillcolor="white [3201]" strokecolor="#6e7277 [1614]" strokeweight=".5pt">
                  <v:textbox>
                    <w:txbxContent>
                      <w:p w14:paraId="5AB1260B"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590D5627"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FAEEE0E"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24EF91C3"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5B7B74A"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43FF565E"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35A12EB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38AD34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FD8946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2C2EB92"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7AD40F16" w14:textId="77777777" w:rsidR="0017691D" w:rsidRDefault="0017691D" w:rsidP="003B33F5">
                        <w:pPr>
                          <w:rPr>
                            <w:rFonts w:ascii="Arial" w:hAnsi="Arial" w:cs="Arial"/>
                            <w:bCs/>
                            <w:color w:val="auto"/>
                            <w:sz w:val="24"/>
                            <w:szCs w:val="20"/>
                          </w:rPr>
                        </w:pPr>
                      </w:p>
                      <w:p w14:paraId="3453B10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9BB6B6F"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7615278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249AA50A"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5BBA2442" w14:textId="77777777" w:rsidR="0017691D" w:rsidRDefault="0017691D" w:rsidP="003B33F5">
                        <w:pPr>
                          <w:rPr>
                            <w:rFonts w:ascii="Arial" w:hAnsi="Arial" w:cs="Arial"/>
                            <w:bCs/>
                            <w:color w:val="auto"/>
                            <w:sz w:val="24"/>
                            <w:szCs w:val="20"/>
                          </w:rPr>
                        </w:pPr>
                      </w:p>
                      <w:p w14:paraId="0F0DD797" w14:textId="77777777" w:rsidR="0017691D" w:rsidRPr="006C1E56" w:rsidRDefault="0017691D" w:rsidP="003B33F5">
                        <w:pPr>
                          <w:rPr>
                            <w:rFonts w:ascii="Arial" w:hAnsi="Arial" w:cs="Arial"/>
                            <w:bCs/>
                            <w:color w:val="auto"/>
                            <w:sz w:val="24"/>
                            <w:szCs w:val="24"/>
                          </w:rPr>
                        </w:pPr>
                      </w:p>
                      <w:p w14:paraId="211466A4" w14:textId="77777777" w:rsidR="0017691D" w:rsidRPr="006C1E56" w:rsidRDefault="0017691D" w:rsidP="003B33F5">
                        <w:pPr>
                          <w:rPr>
                            <w:rFonts w:ascii="Arial" w:hAnsi="Arial" w:cs="Arial"/>
                            <w:i/>
                            <w:color w:val="auto"/>
                            <w:sz w:val="24"/>
                            <w:szCs w:val="24"/>
                          </w:rPr>
                        </w:pPr>
                      </w:p>
                      <w:p w14:paraId="26B2708E" w14:textId="77777777" w:rsidR="0017691D" w:rsidRDefault="0017691D"/>
                      <w:p w14:paraId="2694BC4C"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330878BE"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70CCF49"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179218C"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4F08E5A1"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235E2F60"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6F4C4034"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5B47EBE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1329F43"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E14C813"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3E4C48C2" w14:textId="77777777" w:rsidR="0017691D" w:rsidRDefault="0017691D" w:rsidP="003B33F5">
                        <w:pPr>
                          <w:rPr>
                            <w:rFonts w:ascii="Arial" w:hAnsi="Arial" w:cs="Arial"/>
                            <w:bCs/>
                            <w:color w:val="auto"/>
                            <w:sz w:val="24"/>
                            <w:szCs w:val="20"/>
                          </w:rPr>
                        </w:pPr>
                      </w:p>
                      <w:p w14:paraId="0F901BB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2684CC4C"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4F9E40A6"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0522ED43"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27F4C55C" w14:textId="77777777" w:rsidR="0017691D" w:rsidRDefault="0017691D" w:rsidP="003B33F5">
                        <w:pPr>
                          <w:rPr>
                            <w:rFonts w:ascii="Arial" w:hAnsi="Arial" w:cs="Arial"/>
                            <w:bCs/>
                            <w:color w:val="auto"/>
                            <w:sz w:val="24"/>
                            <w:szCs w:val="20"/>
                          </w:rPr>
                        </w:pPr>
                      </w:p>
                      <w:p w14:paraId="74441FBA" w14:textId="77777777" w:rsidR="0017691D" w:rsidRPr="006C1E56" w:rsidRDefault="0017691D" w:rsidP="003B33F5">
                        <w:pPr>
                          <w:rPr>
                            <w:rFonts w:ascii="Arial" w:hAnsi="Arial" w:cs="Arial"/>
                            <w:bCs/>
                            <w:color w:val="auto"/>
                            <w:sz w:val="24"/>
                            <w:szCs w:val="24"/>
                          </w:rPr>
                        </w:pPr>
                      </w:p>
                      <w:p w14:paraId="74822372" w14:textId="77777777" w:rsidR="0017691D" w:rsidRPr="006C1E56" w:rsidRDefault="0017691D" w:rsidP="003B33F5">
                        <w:pPr>
                          <w:rPr>
                            <w:rFonts w:ascii="Arial" w:hAnsi="Arial" w:cs="Arial"/>
                            <w:i/>
                            <w:color w:val="auto"/>
                            <w:sz w:val="24"/>
                            <w:szCs w:val="24"/>
                          </w:rPr>
                        </w:pPr>
                      </w:p>
                      <w:p w14:paraId="3F96B670" w14:textId="77777777" w:rsidR="0017691D" w:rsidRDefault="0017691D"/>
                      <w:p w14:paraId="46E3D7DF"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2DDD6F83"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230BC4D7"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158B3430"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85DE53D"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653019CB"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15A6946"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48564D2"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0C797D39"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2BC5A3C5"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58288FA4" w14:textId="77777777" w:rsidR="0017691D" w:rsidRDefault="0017691D" w:rsidP="003B33F5">
                        <w:pPr>
                          <w:rPr>
                            <w:rFonts w:ascii="Arial" w:hAnsi="Arial" w:cs="Arial"/>
                            <w:bCs/>
                            <w:color w:val="auto"/>
                            <w:sz w:val="24"/>
                            <w:szCs w:val="20"/>
                          </w:rPr>
                        </w:pPr>
                      </w:p>
                      <w:p w14:paraId="271B7925"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64034FD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E1BBFC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399A189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67AEB2F8" w14:textId="77777777" w:rsidR="0017691D" w:rsidRDefault="0017691D" w:rsidP="003B33F5">
                        <w:pPr>
                          <w:rPr>
                            <w:rFonts w:ascii="Arial" w:hAnsi="Arial" w:cs="Arial"/>
                            <w:bCs/>
                            <w:color w:val="auto"/>
                            <w:sz w:val="24"/>
                            <w:szCs w:val="20"/>
                          </w:rPr>
                        </w:pPr>
                      </w:p>
                      <w:p w14:paraId="3414CAEE" w14:textId="77777777" w:rsidR="0017691D" w:rsidRPr="006C1E56" w:rsidRDefault="0017691D" w:rsidP="003B33F5">
                        <w:pPr>
                          <w:rPr>
                            <w:rFonts w:ascii="Arial" w:hAnsi="Arial" w:cs="Arial"/>
                            <w:bCs/>
                            <w:color w:val="auto"/>
                            <w:sz w:val="24"/>
                            <w:szCs w:val="24"/>
                          </w:rPr>
                        </w:pPr>
                      </w:p>
                      <w:p w14:paraId="1CB9E973" w14:textId="77777777" w:rsidR="0017691D" w:rsidRPr="006C1E56" w:rsidRDefault="0017691D" w:rsidP="003B33F5">
                        <w:pPr>
                          <w:rPr>
                            <w:rFonts w:ascii="Arial" w:hAnsi="Arial" w:cs="Arial"/>
                            <w:i/>
                            <w:color w:val="auto"/>
                            <w:sz w:val="24"/>
                            <w:szCs w:val="24"/>
                          </w:rPr>
                        </w:pPr>
                      </w:p>
                      <w:p w14:paraId="233DA437" w14:textId="77777777" w:rsidR="0017691D" w:rsidRDefault="0017691D"/>
                      <w:p w14:paraId="45257E50" w14:textId="77777777" w:rsidR="0017691D" w:rsidRPr="006C1E56" w:rsidRDefault="0017691D"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4A6B90D6"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1BA0506A"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039B0D8" w14:textId="77777777" w:rsidR="0017691D" w:rsidRPr="006C1E56"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70425377"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3B88E5F4" w14:textId="77777777" w:rsidR="0017691D" w:rsidRDefault="0017691D"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DEAA6DF"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7E107BB2"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59664ED4"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44EAFBE6" w14:textId="77777777" w:rsidR="0017691D" w:rsidRDefault="0017691D"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05CE7B14" w14:textId="77777777" w:rsidR="0017691D" w:rsidRDefault="0017691D" w:rsidP="003B33F5">
                        <w:pPr>
                          <w:rPr>
                            <w:rFonts w:ascii="Arial" w:hAnsi="Arial" w:cs="Arial"/>
                            <w:bCs/>
                            <w:color w:val="auto"/>
                            <w:sz w:val="24"/>
                            <w:szCs w:val="20"/>
                          </w:rPr>
                        </w:pPr>
                      </w:p>
                      <w:p w14:paraId="5D545D8B"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8958EF1"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C99672D"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541808F5" w14:textId="77777777" w:rsidR="0017691D" w:rsidRPr="006C1E56" w:rsidRDefault="0017691D"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391C7027" w14:textId="77777777" w:rsidR="0017691D" w:rsidRDefault="0017691D" w:rsidP="003B33F5">
                        <w:pPr>
                          <w:rPr>
                            <w:rFonts w:ascii="Arial" w:hAnsi="Arial" w:cs="Arial"/>
                            <w:bCs/>
                            <w:color w:val="auto"/>
                            <w:sz w:val="24"/>
                            <w:szCs w:val="20"/>
                          </w:rPr>
                        </w:pPr>
                      </w:p>
                      <w:p w14:paraId="13075725" w14:textId="77777777" w:rsidR="0017691D" w:rsidRPr="006C1E56" w:rsidRDefault="0017691D" w:rsidP="003B33F5">
                        <w:pPr>
                          <w:rPr>
                            <w:rFonts w:ascii="Arial" w:hAnsi="Arial" w:cs="Arial"/>
                            <w:bCs/>
                            <w:color w:val="auto"/>
                            <w:sz w:val="24"/>
                            <w:szCs w:val="24"/>
                          </w:rPr>
                        </w:pPr>
                      </w:p>
                      <w:p w14:paraId="1BA6EB27" w14:textId="77777777" w:rsidR="0017691D" w:rsidRPr="006C1E56" w:rsidRDefault="0017691D" w:rsidP="003B33F5">
                        <w:pPr>
                          <w:rPr>
                            <w:rFonts w:ascii="Arial" w:hAnsi="Arial" w:cs="Arial"/>
                            <w:i/>
                            <w:color w:val="auto"/>
                            <w:sz w:val="24"/>
                            <w:szCs w:val="24"/>
                          </w:rPr>
                        </w:pPr>
                      </w:p>
                    </w:txbxContent>
                  </v:textbox>
                </v:shape>
                <w10:wrap type="square" anchorx="margin"/>
              </v:group>
            </w:pict>
          </mc:Fallback>
        </mc:AlternateContent>
      </w:r>
      <w:bookmarkEnd w:id="4809"/>
      <w:bookmarkEnd w:id="4810"/>
    </w:p>
    <w:p w14:paraId="05C58C17" w14:textId="2028C291" w:rsidR="00760CC3" w:rsidRDefault="00760CC3" w:rsidP="00A01EAB">
      <w:pPr>
        <w:rPr>
          <w:color w:val="auto"/>
          <w:sz w:val="24"/>
          <w:szCs w:val="24"/>
        </w:rPr>
      </w:pPr>
    </w:p>
    <w:p w14:paraId="73BB21B6" w14:textId="1043F22B" w:rsidR="003B33F5" w:rsidRDefault="003B33F5" w:rsidP="00F01638">
      <w:pPr>
        <w:rPr>
          <w:color w:val="auto"/>
          <w:sz w:val="24"/>
          <w:szCs w:val="24"/>
        </w:rPr>
      </w:pPr>
      <w:bookmarkStart w:id="4811" w:name="_Toc25223013"/>
      <w:r>
        <w:rPr>
          <w:rFonts w:ascii="Arial" w:hAnsi="Arial" w:cs="Arial"/>
          <w:noProof/>
          <w:color w:val="161718" w:themeColor="text1"/>
          <w:lang w:eastAsia="es-PE"/>
        </w:rPr>
        <w:lastRenderedPageBreak/>
        <mc:AlternateContent>
          <mc:Choice Requires="wpg">
            <w:drawing>
              <wp:anchor distT="0" distB="0" distL="114300" distR="114300" simplePos="0" relativeHeight="251790336" behindDoc="0" locked="0" layoutInCell="1" allowOverlap="1" wp14:anchorId="4BC7EADA" wp14:editId="7547EC5E">
                <wp:simplePos x="0" y="0"/>
                <wp:positionH relativeFrom="margin">
                  <wp:align>left</wp:align>
                </wp:positionH>
                <wp:positionV relativeFrom="paragraph">
                  <wp:posOffset>0</wp:posOffset>
                </wp:positionV>
                <wp:extent cx="6122035" cy="8353425"/>
                <wp:effectExtent l="0" t="0" r="12065" b="28575"/>
                <wp:wrapTopAndBottom/>
                <wp:docPr id="112" name="Grupo 112"/>
                <wp:cNvGraphicFramePr/>
                <a:graphic xmlns:a="http://schemas.openxmlformats.org/drawingml/2006/main">
                  <a:graphicData uri="http://schemas.microsoft.com/office/word/2010/wordprocessingGroup">
                    <wpg:wgp>
                      <wpg:cNvGrpSpPr/>
                      <wpg:grpSpPr>
                        <a:xfrm>
                          <a:off x="0" y="0"/>
                          <a:ext cx="6122035" cy="8353425"/>
                          <a:chOff x="0" y="0"/>
                          <a:chExt cx="6122353" cy="7543925"/>
                        </a:xfrm>
                      </wpg:grpSpPr>
                      <wpg:grpSp>
                        <wpg:cNvPr id="113" name="Group 13"/>
                        <wpg:cNvGrpSpPr/>
                        <wpg:grpSpPr>
                          <a:xfrm>
                            <a:off x="0" y="0"/>
                            <a:ext cx="6118649" cy="1847878"/>
                            <a:chOff x="0" y="0"/>
                            <a:chExt cx="6118649" cy="1110924"/>
                          </a:xfrm>
                        </wpg:grpSpPr>
                        <wps:wsp>
                          <wps:cNvPr id="114" name="Text Box 8"/>
                          <wps:cNvSpPr txBox="1"/>
                          <wps:spPr>
                            <a:xfrm>
                              <a:off x="521" y="461644"/>
                              <a:ext cx="6118128" cy="649280"/>
                            </a:xfrm>
                            <a:prstGeom prst="rect">
                              <a:avLst/>
                            </a:prstGeom>
                            <a:solidFill>
                              <a:schemeClr val="lt1"/>
                            </a:solidFill>
                            <a:ln w="6350">
                              <a:solidFill>
                                <a:schemeClr val="bg2">
                                  <a:lumMod val="50000"/>
                                </a:schemeClr>
                              </a:solidFill>
                            </a:ln>
                          </wps:spPr>
                          <wps:txbx>
                            <w:txbxContent>
                              <w:p w14:paraId="12FE2108"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A45D9CB" w14:textId="77777777" w:rsidR="0017691D" w:rsidRPr="0089384D" w:rsidRDefault="0017691D" w:rsidP="003B33F5">
                                <w:pPr>
                                  <w:rPr>
                                    <w:rFonts w:ascii="Arial" w:hAnsi="Arial" w:cs="Arial"/>
                                    <w:color w:val="auto"/>
                                    <w:sz w:val="24"/>
                                    <w:szCs w:val="20"/>
                                  </w:rPr>
                                </w:pPr>
                              </w:p>
                              <w:p w14:paraId="24C108D4" w14:textId="77777777" w:rsidR="0017691D" w:rsidRDefault="0017691D" w:rsidP="003B33F5">
                                <w:pPr>
                                  <w:rPr>
                                    <w:rFonts w:ascii="Arial" w:hAnsi="Arial" w:cs="Arial"/>
                                  </w:rPr>
                                </w:pPr>
                              </w:p>
                              <w:p w14:paraId="1C7C7CD1" w14:textId="77777777" w:rsidR="0017691D" w:rsidRDefault="0017691D"/>
                              <w:p w14:paraId="6ECD228F"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4EB3B079" w14:textId="77777777" w:rsidR="0017691D" w:rsidRPr="0089384D" w:rsidRDefault="0017691D" w:rsidP="003B33F5">
                                <w:pPr>
                                  <w:rPr>
                                    <w:rFonts w:ascii="Arial" w:hAnsi="Arial" w:cs="Arial"/>
                                    <w:color w:val="auto"/>
                                    <w:sz w:val="24"/>
                                    <w:szCs w:val="20"/>
                                  </w:rPr>
                                </w:pPr>
                              </w:p>
                              <w:p w14:paraId="5E85FAC8" w14:textId="77777777" w:rsidR="0017691D" w:rsidRDefault="0017691D" w:rsidP="003B33F5">
                                <w:pPr>
                                  <w:rPr>
                                    <w:rFonts w:ascii="Arial" w:hAnsi="Arial" w:cs="Arial"/>
                                  </w:rPr>
                                </w:pPr>
                              </w:p>
                              <w:p w14:paraId="54F2A8EA" w14:textId="77777777" w:rsidR="0017691D" w:rsidRDefault="0017691D"/>
                              <w:p w14:paraId="57283083"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BDA025C" w14:textId="77777777" w:rsidR="0017691D" w:rsidRPr="0089384D" w:rsidRDefault="0017691D" w:rsidP="003B33F5">
                                <w:pPr>
                                  <w:rPr>
                                    <w:rFonts w:ascii="Arial" w:hAnsi="Arial" w:cs="Arial"/>
                                    <w:color w:val="auto"/>
                                    <w:sz w:val="24"/>
                                    <w:szCs w:val="20"/>
                                  </w:rPr>
                                </w:pPr>
                              </w:p>
                              <w:p w14:paraId="3599450F" w14:textId="77777777" w:rsidR="0017691D" w:rsidRDefault="0017691D" w:rsidP="003B33F5">
                                <w:pPr>
                                  <w:rPr>
                                    <w:rFonts w:ascii="Arial" w:hAnsi="Arial" w:cs="Arial"/>
                                  </w:rPr>
                                </w:pPr>
                              </w:p>
                              <w:p w14:paraId="53FB2EC8" w14:textId="77777777" w:rsidR="0017691D" w:rsidRDefault="0017691D"/>
                              <w:p w14:paraId="47F6FBE6"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692A8543" w14:textId="77777777" w:rsidR="0017691D" w:rsidRPr="0089384D" w:rsidRDefault="0017691D" w:rsidP="003B33F5">
                                <w:pPr>
                                  <w:rPr>
                                    <w:rFonts w:ascii="Arial" w:hAnsi="Arial" w:cs="Arial"/>
                                    <w:color w:val="auto"/>
                                    <w:sz w:val="24"/>
                                    <w:szCs w:val="20"/>
                                  </w:rPr>
                                </w:pPr>
                              </w:p>
                              <w:p w14:paraId="1F474BF6" w14:textId="77777777" w:rsidR="0017691D" w:rsidRDefault="0017691D" w:rsidP="003B33F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00431CA5" w14:textId="77777777"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29AE9A8B"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2A6B8D9B" w14:textId="77777777" w:rsidR="0017691D" w:rsidRPr="00F83186" w:rsidRDefault="0017691D" w:rsidP="003B33F5">
                                <w:pPr>
                                  <w:rPr>
                                    <w:rFonts w:ascii="Arial" w:hAnsi="Arial" w:cs="Arial"/>
                                  </w:rPr>
                                </w:pPr>
                              </w:p>
                              <w:p w14:paraId="7B2443A1" w14:textId="77777777" w:rsidR="0017691D" w:rsidRPr="00F83186" w:rsidRDefault="0017691D" w:rsidP="003B33F5">
                                <w:pPr>
                                  <w:rPr>
                                    <w:rFonts w:ascii="Arial" w:hAnsi="Arial" w:cs="Arial"/>
                                  </w:rPr>
                                </w:pPr>
                              </w:p>
                              <w:p w14:paraId="39436CE7" w14:textId="77777777" w:rsidR="0017691D" w:rsidRPr="00F83186" w:rsidRDefault="0017691D" w:rsidP="003B33F5">
                                <w:pPr>
                                  <w:rPr>
                                    <w:rFonts w:ascii="Arial" w:hAnsi="Arial" w:cs="Arial"/>
                                    <w:i/>
                                    <w:color w:val="161718" w:themeColor="text1"/>
                                  </w:rPr>
                                </w:pPr>
                              </w:p>
                              <w:p w14:paraId="6AB5A5AB" w14:textId="77777777" w:rsidR="0017691D" w:rsidRDefault="0017691D"/>
                              <w:p w14:paraId="55A18376" w14:textId="77777777"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303D26C0"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5046845" w14:textId="77777777" w:rsidR="0017691D" w:rsidRPr="00F83186" w:rsidRDefault="0017691D" w:rsidP="003B33F5">
                                <w:pPr>
                                  <w:rPr>
                                    <w:rFonts w:ascii="Arial" w:hAnsi="Arial" w:cs="Arial"/>
                                  </w:rPr>
                                </w:pPr>
                              </w:p>
                              <w:p w14:paraId="0520F4B7" w14:textId="77777777" w:rsidR="0017691D" w:rsidRPr="00F83186" w:rsidRDefault="0017691D" w:rsidP="003B33F5">
                                <w:pPr>
                                  <w:rPr>
                                    <w:rFonts w:ascii="Arial" w:hAnsi="Arial" w:cs="Arial"/>
                                  </w:rPr>
                                </w:pPr>
                              </w:p>
                              <w:p w14:paraId="5C58B532" w14:textId="77777777" w:rsidR="0017691D" w:rsidRPr="00F83186" w:rsidRDefault="0017691D" w:rsidP="003B33F5">
                                <w:pPr>
                                  <w:rPr>
                                    <w:rFonts w:ascii="Arial" w:hAnsi="Arial" w:cs="Arial"/>
                                    <w:i/>
                                    <w:color w:val="161718" w:themeColor="text1"/>
                                  </w:rPr>
                                </w:pPr>
                              </w:p>
                              <w:p w14:paraId="522C1927" w14:textId="77777777" w:rsidR="0017691D" w:rsidRDefault="0017691D"/>
                              <w:p w14:paraId="4586737E" w14:textId="6D2E92EB"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52097E7E"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514679D2" w14:textId="77777777" w:rsidR="0017691D" w:rsidRPr="00F83186" w:rsidRDefault="0017691D" w:rsidP="003B33F5">
                                <w:pPr>
                                  <w:rPr>
                                    <w:rFonts w:ascii="Arial" w:hAnsi="Arial" w:cs="Arial"/>
                                  </w:rPr>
                                </w:pPr>
                              </w:p>
                              <w:p w14:paraId="17BC4329" w14:textId="77777777" w:rsidR="0017691D" w:rsidRPr="00F83186" w:rsidRDefault="0017691D" w:rsidP="003B33F5">
                                <w:pPr>
                                  <w:rPr>
                                    <w:rFonts w:ascii="Arial" w:hAnsi="Arial" w:cs="Arial"/>
                                  </w:rPr>
                                </w:pPr>
                              </w:p>
                              <w:p w14:paraId="2C693584" w14:textId="77777777" w:rsidR="0017691D" w:rsidRPr="00F83186" w:rsidRDefault="0017691D" w:rsidP="003B33F5">
                                <w:pPr>
                                  <w:rPr>
                                    <w:rFonts w:ascii="Arial" w:hAnsi="Arial" w:cs="Arial"/>
                                    <w:i/>
                                    <w:color w:val="161718" w:themeColor="text1"/>
                                  </w:rPr>
                                </w:pPr>
                              </w:p>
                              <w:p w14:paraId="5B36D694" w14:textId="77777777" w:rsidR="0017691D" w:rsidRDefault="0017691D"/>
                              <w:p w14:paraId="7DF002C0" w14:textId="6D2E92EB"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7BA67323"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B9BFB6E" w14:textId="77777777" w:rsidR="0017691D" w:rsidRPr="00F83186" w:rsidRDefault="0017691D" w:rsidP="003B33F5">
                                <w:pPr>
                                  <w:rPr>
                                    <w:rFonts w:ascii="Arial" w:hAnsi="Arial" w:cs="Arial"/>
                                  </w:rPr>
                                </w:pPr>
                              </w:p>
                              <w:p w14:paraId="6A096C39" w14:textId="77777777" w:rsidR="0017691D" w:rsidRPr="00F83186" w:rsidRDefault="0017691D" w:rsidP="003B33F5">
                                <w:pPr>
                                  <w:rPr>
                                    <w:rFonts w:ascii="Arial" w:hAnsi="Arial" w:cs="Arial"/>
                                  </w:rPr>
                                </w:pPr>
                              </w:p>
                              <w:p w14:paraId="0689A891" w14:textId="77777777" w:rsidR="0017691D" w:rsidRPr="00F83186"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08D9994F" w14:textId="6D2E92EB"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1EDB1609" w14:textId="77777777" w:rsidR="0017691D" w:rsidRPr="0089384D" w:rsidRDefault="0017691D" w:rsidP="003B33F5">
                                <w:pPr>
                                  <w:rPr>
                                    <w:rFonts w:ascii="Arial" w:hAnsi="Arial" w:cs="Arial"/>
                                    <w:color w:val="auto"/>
                                    <w:sz w:val="24"/>
                                    <w:szCs w:val="20"/>
                                  </w:rPr>
                                </w:pPr>
                              </w:p>
                              <w:p w14:paraId="55E922CC" w14:textId="77777777" w:rsidR="0017691D" w:rsidRPr="0078782C" w:rsidRDefault="0017691D" w:rsidP="003B33F5">
                                <w:pPr>
                                  <w:rPr>
                                    <w:rFonts w:ascii="Arial" w:hAnsi="Arial" w:cs="Arial"/>
                                  </w:rPr>
                                </w:pPr>
                              </w:p>
                              <w:p w14:paraId="6BE8C98B" w14:textId="77777777" w:rsidR="0017691D" w:rsidRPr="0078782C" w:rsidRDefault="0017691D" w:rsidP="003B33F5">
                                <w:pPr>
                                  <w:rPr>
                                    <w:rFonts w:ascii="Arial" w:hAnsi="Arial" w:cs="Arial"/>
                                    <w:i/>
                                    <w:color w:val="161718" w:themeColor="text1"/>
                                  </w:rPr>
                                </w:pPr>
                              </w:p>
                              <w:p w14:paraId="5C88C6BD" w14:textId="77777777" w:rsidR="0017691D" w:rsidRDefault="0017691D"/>
                              <w:p w14:paraId="063D3A93"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5FCBAD1" w14:textId="77777777" w:rsidR="0017691D" w:rsidRPr="0089384D" w:rsidRDefault="0017691D" w:rsidP="003B33F5">
                                <w:pPr>
                                  <w:rPr>
                                    <w:rFonts w:ascii="Arial" w:hAnsi="Arial" w:cs="Arial"/>
                                    <w:color w:val="auto"/>
                                    <w:sz w:val="24"/>
                                    <w:szCs w:val="20"/>
                                  </w:rPr>
                                </w:pPr>
                              </w:p>
                              <w:p w14:paraId="7B97E493" w14:textId="77777777" w:rsidR="0017691D" w:rsidRPr="0078782C" w:rsidRDefault="0017691D" w:rsidP="003B33F5">
                                <w:pPr>
                                  <w:rPr>
                                    <w:rFonts w:ascii="Arial" w:hAnsi="Arial" w:cs="Arial"/>
                                  </w:rPr>
                                </w:pPr>
                              </w:p>
                              <w:p w14:paraId="0D28D6F6" w14:textId="77777777" w:rsidR="0017691D" w:rsidRPr="0078782C" w:rsidRDefault="0017691D" w:rsidP="003B33F5">
                                <w:pPr>
                                  <w:rPr>
                                    <w:rFonts w:ascii="Arial" w:hAnsi="Arial" w:cs="Arial"/>
                                    <w:i/>
                                    <w:color w:val="161718" w:themeColor="text1"/>
                                  </w:rPr>
                                </w:pPr>
                              </w:p>
                              <w:p w14:paraId="72CB6312" w14:textId="77777777" w:rsidR="0017691D" w:rsidRDefault="0017691D"/>
                              <w:p w14:paraId="2DDC770C"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DCFD488" w14:textId="77777777" w:rsidR="0017691D" w:rsidRPr="0089384D" w:rsidRDefault="0017691D" w:rsidP="003B33F5">
                                <w:pPr>
                                  <w:rPr>
                                    <w:rFonts w:ascii="Arial" w:hAnsi="Arial" w:cs="Arial"/>
                                    <w:color w:val="auto"/>
                                    <w:sz w:val="24"/>
                                    <w:szCs w:val="20"/>
                                  </w:rPr>
                                </w:pPr>
                              </w:p>
                              <w:p w14:paraId="2919690F" w14:textId="77777777" w:rsidR="0017691D" w:rsidRPr="0078782C" w:rsidRDefault="0017691D" w:rsidP="003B33F5">
                                <w:pPr>
                                  <w:rPr>
                                    <w:rFonts w:ascii="Arial" w:hAnsi="Arial" w:cs="Arial"/>
                                  </w:rPr>
                                </w:pPr>
                              </w:p>
                              <w:p w14:paraId="4EE01D78" w14:textId="77777777" w:rsidR="0017691D" w:rsidRPr="0078782C" w:rsidRDefault="0017691D" w:rsidP="003B33F5">
                                <w:pPr>
                                  <w:rPr>
                                    <w:rFonts w:ascii="Arial" w:hAnsi="Arial" w:cs="Arial"/>
                                    <w:i/>
                                    <w:color w:val="161718" w:themeColor="text1"/>
                                  </w:rPr>
                                </w:pPr>
                              </w:p>
                              <w:p w14:paraId="06D76734" w14:textId="77777777" w:rsidR="0017691D" w:rsidRDefault="0017691D"/>
                              <w:p w14:paraId="2F4D3919"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40944408" w14:textId="77777777" w:rsidR="0017691D" w:rsidRPr="0089384D" w:rsidRDefault="0017691D" w:rsidP="003B33F5">
                                <w:pPr>
                                  <w:rPr>
                                    <w:rFonts w:ascii="Arial" w:hAnsi="Arial" w:cs="Arial"/>
                                    <w:color w:val="auto"/>
                                    <w:sz w:val="24"/>
                                    <w:szCs w:val="20"/>
                                  </w:rPr>
                                </w:pPr>
                              </w:p>
                              <w:p w14:paraId="1302B97B" w14:textId="77777777" w:rsidR="0017691D" w:rsidRPr="0078782C" w:rsidRDefault="0017691D" w:rsidP="003B33F5">
                                <w:pPr>
                                  <w:rPr>
                                    <w:rFonts w:ascii="Arial" w:hAnsi="Arial" w:cs="Arial"/>
                                  </w:rPr>
                                </w:pPr>
                              </w:p>
                              <w:p w14:paraId="6A925D9A" w14:textId="77777777" w:rsidR="0017691D" w:rsidRPr="0078782C"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6145EE49"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52D345C1"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27D1C9" w14:textId="77777777" w:rsidR="0017691D" w:rsidRPr="0078782C" w:rsidRDefault="0017691D" w:rsidP="003B33F5">
                                <w:pPr>
                                  <w:rPr>
                                    <w:rFonts w:ascii="Arial" w:hAnsi="Arial" w:cs="Arial"/>
                                  </w:rPr>
                                </w:pPr>
                              </w:p>
                              <w:p w14:paraId="28A7C93D" w14:textId="77777777" w:rsidR="0017691D" w:rsidRPr="0078782C" w:rsidRDefault="0017691D" w:rsidP="003B33F5">
                                <w:pPr>
                                  <w:rPr>
                                    <w:rFonts w:ascii="Arial" w:hAnsi="Arial" w:cs="Arial"/>
                                    <w:i/>
                                    <w:color w:val="161718" w:themeColor="text1"/>
                                  </w:rPr>
                                </w:pPr>
                              </w:p>
                              <w:p w14:paraId="47DFEBFF" w14:textId="77777777" w:rsidR="0017691D" w:rsidRDefault="0017691D"/>
                              <w:p w14:paraId="746D705F"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257CEB71"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44611C80" w14:textId="77777777" w:rsidR="0017691D" w:rsidRPr="0078782C" w:rsidRDefault="0017691D" w:rsidP="003B33F5">
                                <w:pPr>
                                  <w:rPr>
                                    <w:rFonts w:ascii="Arial" w:hAnsi="Arial" w:cs="Arial"/>
                                  </w:rPr>
                                </w:pPr>
                              </w:p>
                              <w:p w14:paraId="5C8F3B28" w14:textId="77777777" w:rsidR="0017691D" w:rsidRPr="0078782C" w:rsidRDefault="0017691D" w:rsidP="003B33F5">
                                <w:pPr>
                                  <w:rPr>
                                    <w:rFonts w:ascii="Arial" w:hAnsi="Arial" w:cs="Arial"/>
                                    <w:i/>
                                    <w:color w:val="161718" w:themeColor="text1"/>
                                  </w:rPr>
                                </w:pPr>
                              </w:p>
                              <w:p w14:paraId="7DDD5381" w14:textId="77777777" w:rsidR="0017691D" w:rsidRDefault="0017691D"/>
                              <w:p w14:paraId="6604CABC"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60E27180"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6A292838" w14:textId="77777777" w:rsidR="0017691D" w:rsidRPr="0078782C" w:rsidRDefault="0017691D" w:rsidP="003B33F5">
                                <w:pPr>
                                  <w:rPr>
                                    <w:rFonts w:ascii="Arial" w:hAnsi="Arial" w:cs="Arial"/>
                                  </w:rPr>
                                </w:pPr>
                              </w:p>
                              <w:p w14:paraId="47F8DBB0" w14:textId="77777777" w:rsidR="0017691D" w:rsidRPr="0078782C" w:rsidRDefault="0017691D" w:rsidP="003B33F5">
                                <w:pPr>
                                  <w:rPr>
                                    <w:rFonts w:ascii="Arial" w:hAnsi="Arial" w:cs="Arial"/>
                                    <w:i/>
                                    <w:color w:val="161718" w:themeColor="text1"/>
                                  </w:rPr>
                                </w:pPr>
                              </w:p>
                              <w:p w14:paraId="3110C5A1" w14:textId="77777777" w:rsidR="0017691D" w:rsidRDefault="0017691D"/>
                              <w:p w14:paraId="6D52D3A9"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1D8EE8D7" w14:textId="64832A9B"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87500F" w14:textId="77777777" w:rsidR="0017691D" w:rsidRPr="0078782C" w:rsidRDefault="0017691D" w:rsidP="003B33F5">
                                <w:pPr>
                                  <w:rPr>
                                    <w:rFonts w:ascii="Arial" w:hAnsi="Arial" w:cs="Arial"/>
                                  </w:rPr>
                                </w:pPr>
                              </w:p>
                              <w:p w14:paraId="7816FBA7" w14:textId="77777777" w:rsidR="0017691D" w:rsidRPr="0078782C" w:rsidRDefault="0017691D"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 name="Text Box 19"/>
                        <wps:cNvSpPr txBox="1"/>
                        <wps:spPr>
                          <a:xfrm>
                            <a:off x="4763" y="1847880"/>
                            <a:ext cx="6117590" cy="5696045"/>
                          </a:xfrm>
                          <a:prstGeom prst="rect">
                            <a:avLst/>
                          </a:prstGeom>
                          <a:solidFill>
                            <a:schemeClr val="lt1"/>
                          </a:solidFill>
                          <a:ln w="6350">
                            <a:solidFill>
                              <a:schemeClr val="bg2">
                                <a:lumMod val="50000"/>
                              </a:schemeClr>
                            </a:solidFill>
                          </a:ln>
                        </wps:spPr>
                        <wps:txbx>
                          <w:txbxContent>
                            <w:p w14:paraId="74392C4C"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0656030"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5C27DF96"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00B968A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3F02BAD"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0FC86C5C" w14:textId="77777777" w:rsidR="0017691D" w:rsidRPr="008B0442" w:rsidRDefault="0017691D" w:rsidP="003B33F5">
                              <w:pPr>
                                <w:rPr>
                                  <w:rFonts w:cs="Arial"/>
                                  <w:bCs/>
                                  <w:color w:val="auto"/>
                                  <w:sz w:val="24"/>
                                  <w:szCs w:val="20"/>
                                </w:rPr>
                              </w:pPr>
                            </w:p>
                            <w:p w14:paraId="16F1C291"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53C1F08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5235E35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785FF23F"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3DD5313" w14:textId="77777777" w:rsidR="0017691D" w:rsidRDefault="0017691D" w:rsidP="003B33F5">
                              <w:pPr>
                                <w:rPr>
                                  <w:rFonts w:ascii="Arial" w:hAnsi="Arial" w:cs="Arial"/>
                                  <w:i/>
                                  <w:color w:val="auto"/>
                                  <w:sz w:val="24"/>
                                  <w:szCs w:val="24"/>
                                </w:rPr>
                              </w:pPr>
                            </w:p>
                            <w:p w14:paraId="2CC8C0DE"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C9BCAA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FB9755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38D7E8FE" w14:textId="77777777" w:rsidR="0017691D" w:rsidRDefault="0017691D">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E12364F" w14:textId="77777777" w:rsidR="0017691D" w:rsidRDefault="0017691D">
                              <w:pPr>
                                <w:rPr>
                                  <w:rFonts w:cs="Arial"/>
                                  <w:bCs/>
                                  <w:color w:val="auto"/>
                                  <w:sz w:val="24"/>
                                  <w:szCs w:val="20"/>
                                </w:rPr>
                              </w:pPr>
                            </w:p>
                            <w:p w14:paraId="2BBA4CF7" w14:textId="77777777" w:rsidR="0017691D" w:rsidRDefault="0017691D">
                              <w:pPr>
                                <w:rPr>
                                  <w:rFonts w:cs="Arial"/>
                                  <w:bCs/>
                                  <w:color w:val="auto"/>
                                  <w:sz w:val="24"/>
                                  <w:szCs w:val="20"/>
                                </w:rPr>
                              </w:pPr>
                            </w:p>
                            <w:p w14:paraId="25277886" w14:textId="77777777" w:rsidR="0017691D" w:rsidRDefault="0017691D"/>
                            <w:p w14:paraId="76476985"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A8000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441648B0"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5EF659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C197A5E"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2878558C" w14:textId="77777777" w:rsidR="0017691D" w:rsidRPr="008B0442" w:rsidRDefault="0017691D" w:rsidP="003B33F5">
                              <w:pPr>
                                <w:rPr>
                                  <w:rFonts w:cs="Arial"/>
                                  <w:bCs/>
                                  <w:color w:val="auto"/>
                                  <w:sz w:val="24"/>
                                  <w:szCs w:val="20"/>
                                </w:rPr>
                              </w:pPr>
                            </w:p>
                            <w:p w14:paraId="2B7696D4"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851AF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3068F27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52A8CA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0C61EEAF" w14:textId="77777777" w:rsidR="0017691D" w:rsidRDefault="0017691D" w:rsidP="003B33F5">
                              <w:pPr>
                                <w:rPr>
                                  <w:rFonts w:ascii="Arial" w:hAnsi="Arial" w:cs="Arial"/>
                                  <w:i/>
                                  <w:color w:val="auto"/>
                                  <w:sz w:val="24"/>
                                  <w:szCs w:val="24"/>
                                </w:rPr>
                              </w:pPr>
                            </w:p>
                            <w:p w14:paraId="240E5C29"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55F2474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4AA5DD24"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58218033" w14:textId="77777777" w:rsidR="0017691D" w:rsidRPr="008B0442" w:rsidRDefault="0017691D"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1840015E" w14:textId="77777777" w:rsidR="0017691D" w:rsidRPr="008B0442" w:rsidRDefault="0017691D" w:rsidP="003B33F5">
                              <w:pPr>
                                <w:rPr>
                                  <w:rFonts w:cs="Arial"/>
                                  <w:bCs/>
                                  <w:color w:val="auto"/>
                                  <w:sz w:val="24"/>
                                  <w:szCs w:val="24"/>
                                </w:rPr>
                              </w:pPr>
                              <w:r>
                                <w:rPr>
                                  <w:rFonts w:cs="Arial"/>
                                  <w:bCs/>
                                  <w:color w:val="auto"/>
                                  <w:sz w:val="24"/>
                                  <w:szCs w:val="24"/>
                                </w:rPr>
                                <w:t>.</w:t>
                              </w:r>
                            </w:p>
                            <w:p w14:paraId="6A8128A5" w14:textId="77777777" w:rsidR="0017691D" w:rsidRPr="0089384D" w:rsidRDefault="0017691D" w:rsidP="003B33F5">
                              <w:pPr>
                                <w:rPr>
                                  <w:rFonts w:ascii="Arial" w:hAnsi="Arial" w:cs="Arial"/>
                                  <w:i/>
                                  <w:color w:val="auto"/>
                                  <w:sz w:val="24"/>
                                  <w:szCs w:val="24"/>
                                </w:rPr>
                              </w:pPr>
                            </w:p>
                            <w:p w14:paraId="7801364D" w14:textId="77777777" w:rsidR="0017691D" w:rsidRDefault="0017691D"/>
                            <w:p w14:paraId="1170D4E4"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0A3E766"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1AF11337"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D7AF2AF"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0BCE4E9"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49A6A778" w14:textId="77777777" w:rsidR="0017691D" w:rsidRPr="008B0442" w:rsidRDefault="0017691D" w:rsidP="003B33F5">
                              <w:pPr>
                                <w:rPr>
                                  <w:rFonts w:cs="Arial"/>
                                  <w:bCs/>
                                  <w:color w:val="auto"/>
                                  <w:sz w:val="24"/>
                                  <w:szCs w:val="20"/>
                                </w:rPr>
                              </w:pPr>
                            </w:p>
                            <w:p w14:paraId="197384D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BC8C5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7F61BE9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63D8F1B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4BE752B" w14:textId="77777777" w:rsidR="0017691D" w:rsidRDefault="0017691D" w:rsidP="003B33F5">
                              <w:pPr>
                                <w:rPr>
                                  <w:rFonts w:ascii="Arial" w:hAnsi="Arial" w:cs="Arial"/>
                                  <w:i/>
                                  <w:color w:val="auto"/>
                                  <w:sz w:val="24"/>
                                  <w:szCs w:val="24"/>
                                </w:rPr>
                              </w:pPr>
                            </w:p>
                            <w:p w14:paraId="69A1AB1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7A2E7616"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375222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0FBDB09" w14:textId="41766BBF" w:rsidR="0017691D" w:rsidRDefault="0017691D">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771066AF" w14:textId="77777777" w:rsidR="0017691D" w:rsidRDefault="0017691D">
                              <w:pPr>
                                <w:rPr>
                                  <w:rFonts w:cs="Arial"/>
                                  <w:bCs/>
                                  <w:color w:val="auto"/>
                                  <w:sz w:val="24"/>
                                  <w:szCs w:val="20"/>
                                </w:rPr>
                              </w:pPr>
                            </w:p>
                            <w:p w14:paraId="4B4041C8" w14:textId="77777777" w:rsidR="0017691D" w:rsidRDefault="0017691D">
                              <w:pPr>
                                <w:rPr>
                                  <w:rFonts w:cs="Arial"/>
                                  <w:bCs/>
                                  <w:color w:val="auto"/>
                                  <w:sz w:val="24"/>
                                  <w:szCs w:val="20"/>
                                </w:rPr>
                              </w:pPr>
                            </w:p>
                            <w:p w14:paraId="7B287962" w14:textId="77777777" w:rsidR="0017691D" w:rsidRDefault="0017691D"/>
                            <w:p w14:paraId="6E58EE6E"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4BFDC48"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2F72ACC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5D5AC9A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7EF6B51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598E9171" w14:textId="77777777" w:rsidR="0017691D" w:rsidRPr="008B0442" w:rsidRDefault="0017691D" w:rsidP="003B33F5">
                              <w:pPr>
                                <w:rPr>
                                  <w:rFonts w:cs="Arial"/>
                                  <w:bCs/>
                                  <w:color w:val="auto"/>
                                  <w:sz w:val="24"/>
                                  <w:szCs w:val="20"/>
                                </w:rPr>
                              </w:pPr>
                            </w:p>
                            <w:p w14:paraId="4D6E8493"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23E0E42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059D837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06C910C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6A962E29" w14:textId="77777777" w:rsidR="0017691D" w:rsidRDefault="0017691D" w:rsidP="003B33F5">
                              <w:pPr>
                                <w:rPr>
                                  <w:rFonts w:ascii="Arial" w:hAnsi="Arial" w:cs="Arial"/>
                                  <w:i/>
                                  <w:color w:val="auto"/>
                                  <w:sz w:val="24"/>
                                  <w:szCs w:val="24"/>
                                </w:rPr>
                              </w:pPr>
                            </w:p>
                            <w:p w14:paraId="1E75C2BF"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6BCE9C9"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38619A0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135F3931" w14:textId="2E27204F" w:rsidR="0017691D" w:rsidRPr="008B0442" w:rsidRDefault="0017691D"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721D22F" w14:textId="77777777" w:rsidR="0017691D" w:rsidRPr="008B0442" w:rsidRDefault="0017691D" w:rsidP="003B33F5">
                              <w:pPr>
                                <w:rPr>
                                  <w:rFonts w:cs="Arial"/>
                                  <w:bCs/>
                                  <w:color w:val="auto"/>
                                  <w:sz w:val="24"/>
                                  <w:szCs w:val="24"/>
                                </w:rPr>
                              </w:pPr>
                              <w:r>
                                <w:rPr>
                                  <w:rFonts w:cs="Arial"/>
                                  <w:bCs/>
                                  <w:color w:val="auto"/>
                                  <w:sz w:val="24"/>
                                  <w:szCs w:val="24"/>
                                </w:rPr>
                                <w:t>.</w:t>
                              </w:r>
                            </w:p>
                            <w:p w14:paraId="7789368E" w14:textId="77777777" w:rsidR="0017691D" w:rsidRPr="0089384D" w:rsidRDefault="0017691D" w:rsidP="003B33F5">
                              <w:pPr>
                                <w:rPr>
                                  <w:rFonts w:ascii="Arial" w:hAnsi="Arial" w:cs="Arial"/>
                                  <w:i/>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C7EADA" id="Grupo 112" o:spid="_x0000_s1094" style="position:absolute;margin-left:0;margin-top:0;width:482.05pt;height:657.75pt;z-index:251790336;mso-position-horizontal:left;mso-position-horizontal-relative:margin;mso-position-vertical-relative:text;mso-height-relative:margin" coordsize="61223,7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">
                <v:group id="Group 13" o:spid="_x0000_s1095" style="position:absolute;width:61186;height:18478" coordsize="61186,1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_x0000_s1096" type="#_x0000_t202" style="position:absolute;left:5;top:4616;width:61181;height:6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" fillcolor="white [3201]" strokecolor="#6e7277 [1614]" strokeweight=".5pt">
                    <v:textbox>
                      <w:txbxContent>
                        <w:p w14:paraId="12FE2108"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A45D9CB" w14:textId="77777777" w:rsidR="0017691D" w:rsidRPr="0089384D" w:rsidRDefault="0017691D" w:rsidP="003B33F5">
                          <w:pPr>
                            <w:rPr>
                              <w:rFonts w:ascii="Arial" w:hAnsi="Arial" w:cs="Arial"/>
                              <w:color w:val="auto"/>
                              <w:sz w:val="24"/>
                              <w:szCs w:val="20"/>
                            </w:rPr>
                          </w:pPr>
                        </w:p>
                        <w:p w14:paraId="24C108D4" w14:textId="77777777" w:rsidR="0017691D" w:rsidRDefault="0017691D" w:rsidP="003B33F5">
                          <w:pPr>
                            <w:rPr>
                              <w:rFonts w:ascii="Arial" w:hAnsi="Arial" w:cs="Arial"/>
                            </w:rPr>
                          </w:pPr>
                        </w:p>
                        <w:p w14:paraId="1C7C7CD1" w14:textId="77777777" w:rsidR="0017691D" w:rsidRDefault="0017691D"/>
                        <w:p w14:paraId="6ECD228F"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4EB3B079" w14:textId="77777777" w:rsidR="0017691D" w:rsidRPr="0089384D" w:rsidRDefault="0017691D" w:rsidP="003B33F5">
                          <w:pPr>
                            <w:rPr>
                              <w:rFonts w:ascii="Arial" w:hAnsi="Arial" w:cs="Arial"/>
                              <w:color w:val="auto"/>
                              <w:sz w:val="24"/>
                              <w:szCs w:val="20"/>
                            </w:rPr>
                          </w:pPr>
                        </w:p>
                        <w:p w14:paraId="5E85FAC8" w14:textId="77777777" w:rsidR="0017691D" w:rsidRDefault="0017691D" w:rsidP="003B33F5">
                          <w:pPr>
                            <w:rPr>
                              <w:rFonts w:ascii="Arial" w:hAnsi="Arial" w:cs="Arial"/>
                            </w:rPr>
                          </w:pPr>
                        </w:p>
                        <w:p w14:paraId="54F2A8EA" w14:textId="77777777" w:rsidR="0017691D" w:rsidRDefault="0017691D"/>
                        <w:p w14:paraId="57283083"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BDA025C" w14:textId="77777777" w:rsidR="0017691D" w:rsidRPr="0089384D" w:rsidRDefault="0017691D" w:rsidP="003B33F5">
                          <w:pPr>
                            <w:rPr>
                              <w:rFonts w:ascii="Arial" w:hAnsi="Arial" w:cs="Arial"/>
                              <w:color w:val="auto"/>
                              <w:sz w:val="24"/>
                              <w:szCs w:val="20"/>
                            </w:rPr>
                          </w:pPr>
                        </w:p>
                        <w:p w14:paraId="3599450F" w14:textId="77777777" w:rsidR="0017691D" w:rsidRDefault="0017691D" w:rsidP="003B33F5">
                          <w:pPr>
                            <w:rPr>
                              <w:rFonts w:ascii="Arial" w:hAnsi="Arial" w:cs="Arial"/>
                            </w:rPr>
                          </w:pPr>
                        </w:p>
                        <w:p w14:paraId="53FB2EC8" w14:textId="77777777" w:rsidR="0017691D" w:rsidRDefault="0017691D"/>
                        <w:p w14:paraId="47F6FBE6" w14:textId="77777777" w:rsidR="0017691D" w:rsidRPr="0089384D" w:rsidRDefault="0017691D"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692A8543" w14:textId="77777777" w:rsidR="0017691D" w:rsidRPr="0089384D" w:rsidRDefault="0017691D" w:rsidP="003B33F5">
                          <w:pPr>
                            <w:rPr>
                              <w:rFonts w:ascii="Arial" w:hAnsi="Arial" w:cs="Arial"/>
                              <w:color w:val="auto"/>
                              <w:sz w:val="24"/>
                              <w:szCs w:val="20"/>
                            </w:rPr>
                          </w:pPr>
                        </w:p>
                        <w:p w14:paraId="1F474BF6" w14:textId="77777777" w:rsidR="0017691D" w:rsidRDefault="0017691D" w:rsidP="003B33F5">
                          <w:pPr>
                            <w:rPr>
                              <w:rFonts w:ascii="Arial" w:hAnsi="Arial" w:cs="Arial"/>
                            </w:rPr>
                          </w:pPr>
                        </w:p>
                      </w:txbxContent>
                    </v:textbox>
                  </v:shape>
                  <v:shape id="Text Box 9" o:spid="_x0000_s1097"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" fillcolor="white [3201]" strokecolor="#6e7277 [1614]" strokeweight=".5pt">
                    <v:textbox>
                      <w:txbxContent>
                        <w:p w14:paraId="00431CA5" w14:textId="77777777"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29AE9A8B"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2A6B8D9B" w14:textId="77777777" w:rsidR="0017691D" w:rsidRPr="00F83186" w:rsidRDefault="0017691D" w:rsidP="003B33F5">
                          <w:pPr>
                            <w:rPr>
                              <w:rFonts w:ascii="Arial" w:hAnsi="Arial" w:cs="Arial"/>
                            </w:rPr>
                          </w:pPr>
                        </w:p>
                        <w:p w14:paraId="7B2443A1" w14:textId="77777777" w:rsidR="0017691D" w:rsidRPr="00F83186" w:rsidRDefault="0017691D" w:rsidP="003B33F5">
                          <w:pPr>
                            <w:rPr>
                              <w:rFonts w:ascii="Arial" w:hAnsi="Arial" w:cs="Arial"/>
                            </w:rPr>
                          </w:pPr>
                        </w:p>
                        <w:p w14:paraId="39436CE7" w14:textId="77777777" w:rsidR="0017691D" w:rsidRPr="00F83186" w:rsidRDefault="0017691D" w:rsidP="003B33F5">
                          <w:pPr>
                            <w:rPr>
                              <w:rFonts w:ascii="Arial" w:hAnsi="Arial" w:cs="Arial"/>
                              <w:i/>
                              <w:color w:val="161718" w:themeColor="text1"/>
                            </w:rPr>
                          </w:pPr>
                        </w:p>
                        <w:p w14:paraId="6AB5A5AB" w14:textId="77777777" w:rsidR="0017691D" w:rsidRDefault="0017691D"/>
                        <w:p w14:paraId="55A18376" w14:textId="77777777"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303D26C0"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5046845" w14:textId="77777777" w:rsidR="0017691D" w:rsidRPr="00F83186" w:rsidRDefault="0017691D" w:rsidP="003B33F5">
                          <w:pPr>
                            <w:rPr>
                              <w:rFonts w:ascii="Arial" w:hAnsi="Arial" w:cs="Arial"/>
                            </w:rPr>
                          </w:pPr>
                        </w:p>
                        <w:p w14:paraId="0520F4B7" w14:textId="77777777" w:rsidR="0017691D" w:rsidRPr="00F83186" w:rsidRDefault="0017691D" w:rsidP="003B33F5">
                          <w:pPr>
                            <w:rPr>
                              <w:rFonts w:ascii="Arial" w:hAnsi="Arial" w:cs="Arial"/>
                            </w:rPr>
                          </w:pPr>
                        </w:p>
                        <w:p w14:paraId="5C58B532" w14:textId="77777777" w:rsidR="0017691D" w:rsidRPr="00F83186" w:rsidRDefault="0017691D" w:rsidP="003B33F5">
                          <w:pPr>
                            <w:rPr>
                              <w:rFonts w:ascii="Arial" w:hAnsi="Arial" w:cs="Arial"/>
                              <w:i/>
                              <w:color w:val="161718" w:themeColor="text1"/>
                            </w:rPr>
                          </w:pPr>
                        </w:p>
                        <w:p w14:paraId="522C1927" w14:textId="77777777" w:rsidR="0017691D" w:rsidRDefault="0017691D"/>
                        <w:p w14:paraId="4586737E" w14:textId="6D2E92EB"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52097E7E"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514679D2" w14:textId="77777777" w:rsidR="0017691D" w:rsidRPr="00F83186" w:rsidRDefault="0017691D" w:rsidP="003B33F5">
                          <w:pPr>
                            <w:rPr>
                              <w:rFonts w:ascii="Arial" w:hAnsi="Arial" w:cs="Arial"/>
                            </w:rPr>
                          </w:pPr>
                        </w:p>
                        <w:p w14:paraId="17BC4329" w14:textId="77777777" w:rsidR="0017691D" w:rsidRPr="00F83186" w:rsidRDefault="0017691D" w:rsidP="003B33F5">
                          <w:pPr>
                            <w:rPr>
                              <w:rFonts w:ascii="Arial" w:hAnsi="Arial" w:cs="Arial"/>
                            </w:rPr>
                          </w:pPr>
                        </w:p>
                        <w:p w14:paraId="2C693584" w14:textId="77777777" w:rsidR="0017691D" w:rsidRPr="00F83186" w:rsidRDefault="0017691D" w:rsidP="003B33F5">
                          <w:pPr>
                            <w:rPr>
                              <w:rFonts w:ascii="Arial" w:hAnsi="Arial" w:cs="Arial"/>
                              <w:i/>
                              <w:color w:val="161718" w:themeColor="text1"/>
                            </w:rPr>
                          </w:pPr>
                        </w:p>
                        <w:p w14:paraId="5B36D694" w14:textId="77777777" w:rsidR="0017691D" w:rsidRDefault="0017691D"/>
                        <w:p w14:paraId="7DF002C0" w14:textId="6D2E92EB" w:rsidR="0017691D" w:rsidRPr="0089384D" w:rsidRDefault="0017691D"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7BA67323" w14:textId="77777777" w:rsidR="0017691D" w:rsidRPr="0089384D" w:rsidRDefault="0017691D"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B9BFB6E" w14:textId="77777777" w:rsidR="0017691D" w:rsidRPr="00F83186" w:rsidRDefault="0017691D" w:rsidP="003B33F5">
                          <w:pPr>
                            <w:rPr>
                              <w:rFonts w:ascii="Arial" w:hAnsi="Arial" w:cs="Arial"/>
                            </w:rPr>
                          </w:pPr>
                        </w:p>
                        <w:p w14:paraId="6A096C39" w14:textId="77777777" w:rsidR="0017691D" w:rsidRPr="00F83186" w:rsidRDefault="0017691D" w:rsidP="003B33F5">
                          <w:pPr>
                            <w:rPr>
                              <w:rFonts w:ascii="Arial" w:hAnsi="Arial" w:cs="Arial"/>
                            </w:rPr>
                          </w:pPr>
                        </w:p>
                        <w:p w14:paraId="0689A891" w14:textId="77777777" w:rsidR="0017691D" w:rsidRPr="00F83186" w:rsidRDefault="0017691D" w:rsidP="003B33F5">
                          <w:pPr>
                            <w:rPr>
                              <w:rFonts w:ascii="Arial" w:hAnsi="Arial" w:cs="Arial"/>
                              <w:i/>
                              <w:color w:val="161718" w:themeColor="text1"/>
                            </w:rPr>
                          </w:pPr>
                        </w:p>
                      </w:txbxContent>
                    </v:textbox>
                  </v:shape>
                  <v:shape id="Text Box 10" o:spid="_x0000_s1098"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" fillcolor="white [3201]" strokecolor="#6e7277 [1614]" strokeweight=".5pt">
                    <v:textbox>
                      <w:txbxContent>
                        <w:p w14:paraId="08D9994F" w14:textId="6D2E92EB"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1EDB1609" w14:textId="77777777" w:rsidR="0017691D" w:rsidRPr="0089384D" w:rsidRDefault="0017691D" w:rsidP="003B33F5">
                          <w:pPr>
                            <w:rPr>
                              <w:rFonts w:ascii="Arial" w:hAnsi="Arial" w:cs="Arial"/>
                              <w:color w:val="auto"/>
                              <w:sz w:val="24"/>
                              <w:szCs w:val="20"/>
                            </w:rPr>
                          </w:pPr>
                        </w:p>
                        <w:p w14:paraId="55E922CC" w14:textId="77777777" w:rsidR="0017691D" w:rsidRPr="0078782C" w:rsidRDefault="0017691D" w:rsidP="003B33F5">
                          <w:pPr>
                            <w:rPr>
                              <w:rFonts w:ascii="Arial" w:hAnsi="Arial" w:cs="Arial"/>
                            </w:rPr>
                          </w:pPr>
                        </w:p>
                        <w:p w14:paraId="6BE8C98B" w14:textId="77777777" w:rsidR="0017691D" w:rsidRPr="0078782C" w:rsidRDefault="0017691D" w:rsidP="003B33F5">
                          <w:pPr>
                            <w:rPr>
                              <w:rFonts w:ascii="Arial" w:hAnsi="Arial" w:cs="Arial"/>
                              <w:i/>
                              <w:color w:val="161718" w:themeColor="text1"/>
                            </w:rPr>
                          </w:pPr>
                        </w:p>
                        <w:p w14:paraId="5C88C6BD" w14:textId="77777777" w:rsidR="0017691D" w:rsidRDefault="0017691D"/>
                        <w:p w14:paraId="063D3A93"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5FCBAD1" w14:textId="77777777" w:rsidR="0017691D" w:rsidRPr="0089384D" w:rsidRDefault="0017691D" w:rsidP="003B33F5">
                          <w:pPr>
                            <w:rPr>
                              <w:rFonts w:ascii="Arial" w:hAnsi="Arial" w:cs="Arial"/>
                              <w:color w:val="auto"/>
                              <w:sz w:val="24"/>
                              <w:szCs w:val="20"/>
                            </w:rPr>
                          </w:pPr>
                        </w:p>
                        <w:p w14:paraId="7B97E493" w14:textId="77777777" w:rsidR="0017691D" w:rsidRPr="0078782C" w:rsidRDefault="0017691D" w:rsidP="003B33F5">
                          <w:pPr>
                            <w:rPr>
                              <w:rFonts w:ascii="Arial" w:hAnsi="Arial" w:cs="Arial"/>
                            </w:rPr>
                          </w:pPr>
                        </w:p>
                        <w:p w14:paraId="0D28D6F6" w14:textId="77777777" w:rsidR="0017691D" w:rsidRPr="0078782C" w:rsidRDefault="0017691D" w:rsidP="003B33F5">
                          <w:pPr>
                            <w:rPr>
                              <w:rFonts w:ascii="Arial" w:hAnsi="Arial" w:cs="Arial"/>
                              <w:i/>
                              <w:color w:val="161718" w:themeColor="text1"/>
                            </w:rPr>
                          </w:pPr>
                        </w:p>
                        <w:p w14:paraId="72CB6312" w14:textId="77777777" w:rsidR="0017691D" w:rsidRDefault="0017691D"/>
                        <w:p w14:paraId="2DDC770C"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DCFD488" w14:textId="77777777" w:rsidR="0017691D" w:rsidRPr="0089384D" w:rsidRDefault="0017691D" w:rsidP="003B33F5">
                          <w:pPr>
                            <w:rPr>
                              <w:rFonts w:ascii="Arial" w:hAnsi="Arial" w:cs="Arial"/>
                              <w:color w:val="auto"/>
                              <w:sz w:val="24"/>
                              <w:szCs w:val="20"/>
                            </w:rPr>
                          </w:pPr>
                        </w:p>
                        <w:p w14:paraId="2919690F" w14:textId="77777777" w:rsidR="0017691D" w:rsidRPr="0078782C" w:rsidRDefault="0017691D" w:rsidP="003B33F5">
                          <w:pPr>
                            <w:rPr>
                              <w:rFonts w:ascii="Arial" w:hAnsi="Arial" w:cs="Arial"/>
                            </w:rPr>
                          </w:pPr>
                        </w:p>
                        <w:p w14:paraId="4EE01D78" w14:textId="77777777" w:rsidR="0017691D" w:rsidRPr="0078782C" w:rsidRDefault="0017691D" w:rsidP="003B33F5">
                          <w:pPr>
                            <w:rPr>
                              <w:rFonts w:ascii="Arial" w:hAnsi="Arial" w:cs="Arial"/>
                              <w:i/>
                              <w:color w:val="161718" w:themeColor="text1"/>
                            </w:rPr>
                          </w:pPr>
                        </w:p>
                        <w:p w14:paraId="06D76734" w14:textId="77777777" w:rsidR="0017691D" w:rsidRDefault="0017691D"/>
                        <w:p w14:paraId="2F4D3919" w14:textId="77777777" w:rsidR="0017691D" w:rsidRPr="0089384D" w:rsidRDefault="0017691D"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40944408" w14:textId="77777777" w:rsidR="0017691D" w:rsidRPr="0089384D" w:rsidRDefault="0017691D" w:rsidP="003B33F5">
                          <w:pPr>
                            <w:rPr>
                              <w:rFonts w:ascii="Arial" w:hAnsi="Arial" w:cs="Arial"/>
                              <w:color w:val="auto"/>
                              <w:sz w:val="24"/>
                              <w:szCs w:val="20"/>
                            </w:rPr>
                          </w:pPr>
                        </w:p>
                        <w:p w14:paraId="1302B97B" w14:textId="77777777" w:rsidR="0017691D" w:rsidRPr="0078782C" w:rsidRDefault="0017691D" w:rsidP="003B33F5">
                          <w:pPr>
                            <w:rPr>
                              <w:rFonts w:ascii="Arial" w:hAnsi="Arial" w:cs="Arial"/>
                            </w:rPr>
                          </w:pPr>
                        </w:p>
                        <w:p w14:paraId="6A925D9A" w14:textId="77777777" w:rsidR="0017691D" w:rsidRPr="0078782C" w:rsidRDefault="0017691D" w:rsidP="003B33F5">
                          <w:pPr>
                            <w:rPr>
                              <w:rFonts w:ascii="Arial" w:hAnsi="Arial" w:cs="Arial"/>
                              <w:i/>
                              <w:color w:val="161718" w:themeColor="text1"/>
                            </w:rPr>
                          </w:pPr>
                        </w:p>
                      </w:txbxContent>
                    </v:textbox>
                  </v:shape>
                  <v:shape id="Text Box 11" o:spid="_x0000_s1099"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" fillcolor="white [3201]" strokecolor="#6e7277 [1614]" strokeweight=".5pt">
                    <v:textbox>
                      <w:txbxContent>
                        <w:p w14:paraId="6145EE49"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52D345C1"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27D1C9" w14:textId="77777777" w:rsidR="0017691D" w:rsidRPr="0078782C" w:rsidRDefault="0017691D" w:rsidP="003B33F5">
                          <w:pPr>
                            <w:rPr>
                              <w:rFonts w:ascii="Arial" w:hAnsi="Arial" w:cs="Arial"/>
                            </w:rPr>
                          </w:pPr>
                        </w:p>
                        <w:p w14:paraId="28A7C93D" w14:textId="77777777" w:rsidR="0017691D" w:rsidRPr="0078782C" w:rsidRDefault="0017691D" w:rsidP="003B33F5">
                          <w:pPr>
                            <w:rPr>
                              <w:rFonts w:ascii="Arial" w:hAnsi="Arial" w:cs="Arial"/>
                              <w:i/>
                              <w:color w:val="161718" w:themeColor="text1"/>
                            </w:rPr>
                          </w:pPr>
                        </w:p>
                        <w:p w14:paraId="47DFEBFF" w14:textId="77777777" w:rsidR="0017691D" w:rsidRDefault="0017691D"/>
                        <w:p w14:paraId="746D705F"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257CEB71"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44611C80" w14:textId="77777777" w:rsidR="0017691D" w:rsidRPr="0078782C" w:rsidRDefault="0017691D" w:rsidP="003B33F5">
                          <w:pPr>
                            <w:rPr>
                              <w:rFonts w:ascii="Arial" w:hAnsi="Arial" w:cs="Arial"/>
                            </w:rPr>
                          </w:pPr>
                        </w:p>
                        <w:p w14:paraId="5C8F3B28" w14:textId="77777777" w:rsidR="0017691D" w:rsidRPr="0078782C" w:rsidRDefault="0017691D" w:rsidP="003B33F5">
                          <w:pPr>
                            <w:rPr>
                              <w:rFonts w:ascii="Arial" w:hAnsi="Arial" w:cs="Arial"/>
                              <w:i/>
                              <w:color w:val="161718" w:themeColor="text1"/>
                            </w:rPr>
                          </w:pPr>
                        </w:p>
                        <w:p w14:paraId="7DDD5381" w14:textId="77777777" w:rsidR="0017691D" w:rsidRDefault="0017691D"/>
                        <w:p w14:paraId="6604CABC"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60E27180" w14:textId="77777777"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6A292838" w14:textId="77777777" w:rsidR="0017691D" w:rsidRPr="0078782C" w:rsidRDefault="0017691D" w:rsidP="003B33F5">
                          <w:pPr>
                            <w:rPr>
                              <w:rFonts w:ascii="Arial" w:hAnsi="Arial" w:cs="Arial"/>
                            </w:rPr>
                          </w:pPr>
                        </w:p>
                        <w:p w14:paraId="47F8DBB0" w14:textId="77777777" w:rsidR="0017691D" w:rsidRPr="0078782C" w:rsidRDefault="0017691D" w:rsidP="003B33F5">
                          <w:pPr>
                            <w:rPr>
                              <w:rFonts w:ascii="Arial" w:hAnsi="Arial" w:cs="Arial"/>
                              <w:i/>
                              <w:color w:val="161718" w:themeColor="text1"/>
                            </w:rPr>
                          </w:pPr>
                        </w:p>
                        <w:p w14:paraId="3110C5A1" w14:textId="77777777" w:rsidR="0017691D" w:rsidRDefault="0017691D"/>
                        <w:p w14:paraId="6D52D3A9" w14:textId="77777777" w:rsidR="0017691D" w:rsidRPr="0089384D" w:rsidRDefault="0017691D"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1D8EE8D7" w14:textId="64832A9B" w:rsidR="0017691D" w:rsidRPr="0089384D" w:rsidRDefault="0017691D"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87500F" w14:textId="77777777" w:rsidR="0017691D" w:rsidRPr="0078782C" w:rsidRDefault="0017691D" w:rsidP="003B33F5">
                          <w:pPr>
                            <w:rPr>
                              <w:rFonts w:ascii="Arial" w:hAnsi="Arial" w:cs="Arial"/>
                            </w:rPr>
                          </w:pPr>
                        </w:p>
                        <w:p w14:paraId="7816FBA7" w14:textId="77777777" w:rsidR="0017691D" w:rsidRPr="0078782C" w:rsidRDefault="0017691D" w:rsidP="003B33F5">
                          <w:pPr>
                            <w:rPr>
                              <w:rFonts w:ascii="Arial" w:hAnsi="Arial" w:cs="Arial"/>
                              <w:i/>
                              <w:color w:val="161718" w:themeColor="text1"/>
                            </w:rPr>
                          </w:pPr>
                        </w:p>
                      </w:txbxContent>
                    </v:textbox>
                  </v:shape>
                </v:group>
                <v:shape id="Text Box 19" o:spid="_x0000_s1100" type="#_x0000_t202" style="position:absolute;left:47;top:18478;width:61176;height:56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" fillcolor="white [3201]" strokecolor="#6e7277 [1614]" strokeweight=".5pt">
                  <v:textbox>
                    <w:txbxContent>
                      <w:p w14:paraId="74392C4C"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0656030"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5C27DF96"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00B968A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3F02BAD"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0FC86C5C" w14:textId="77777777" w:rsidR="0017691D" w:rsidRPr="008B0442" w:rsidRDefault="0017691D" w:rsidP="003B33F5">
                        <w:pPr>
                          <w:rPr>
                            <w:rFonts w:cs="Arial"/>
                            <w:bCs/>
                            <w:color w:val="auto"/>
                            <w:sz w:val="24"/>
                            <w:szCs w:val="20"/>
                          </w:rPr>
                        </w:pPr>
                      </w:p>
                      <w:p w14:paraId="16F1C291"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53C1F08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5235E35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785FF23F"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3DD5313" w14:textId="77777777" w:rsidR="0017691D" w:rsidRDefault="0017691D" w:rsidP="003B33F5">
                        <w:pPr>
                          <w:rPr>
                            <w:rFonts w:ascii="Arial" w:hAnsi="Arial" w:cs="Arial"/>
                            <w:i/>
                            <w:color w:val="auto"/>
                            <w:sz w:val="24"/>
                            <w:szCs w:val="24"/>
                          </w:rPr>
                        </w:pPr>
                      </w:p>
                      <w:p w14:paraId="2CC8C0DE"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C9BCAA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FB9755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38D7E8FE" w14:textId="77777777" w:rsidR="0017691D" w:rsidRDefault="0017691D">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E12364F" w14:textId="77777777" w:rsidR="0017691D" w:rsidRDefault="0017691D">
                        <w:pPr>
                          <w:rPr>
                            <w:rFonts w:cs="Arial"/>
                            <w:bCs/>
                            <w:color w:val="auto"/>
                            <w:sz w:val="24"/>
                            <w:szCs w:val="20"/>
                          </w:rPr>
                        </w:pPr>
                      </w:p>
                      <w:p w14:paraId="2BBA4CF7" w14:textId="77777777" w:rsidR="0017691D" w:rsidRDefault="0017691D">
                        <w:pPr>
                          <w:rPr>
                            <w:rFonts w:cs="Arial"/>
                            <w:bCs/>
                            <w:color w:val="auto"/>
                            <w:sz w:val="24"/>
                            <w:szCs w:val="20"/>
                          </w:rPr>
                        </w:pPr>
                      </w:p>
                      <w:p w14:paraId="25277886" w14:textId="77777777" w:rsidR="0017691D" w:rsidRDefault="0017691D"/>
                      <w:p w14:paraId="76476985"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A8000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441648B0"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5EF659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C197A5E"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2878558C" w14:textId="77777777" w:rsidR="0017691D" w:rsidRPr="008B0442" w:rsidRDefault="0017691D" w:rsidP="003B33F5">
                        <w:pPr>
                          <w:rPr>
                            <w:rFonts w:cs="Arial"/>
                            <w:bCs/>
                            <w:color w:val="auto"/>
                            <w:sz w:val="24"/>
                            <w:szCs w:val="20"/>
                          </w:rPr>
                        </w:pPr>
                      </w:p>
                      <w:p w14:paraId="2B7696D4"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851AF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3068F27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52A8CA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0C61EEAF" w14:textId="77777777" w:rsidR="0017691D" w:rsidRDefault="0017691D" w:rsidP="003B33F5">
                        <w:pPr>
                          <w:rPr>
                            <w:rFonts w:ascii="Arial" w:hAnsi="Arial" w:cs="Arial"/>
                            <w:i/>
                            <w:color w:val="auto"/>
                            <w:sz w:val="24"/>
                            <w:szCs w:val="24"/>
                          </w:rPr>
                        </w:pPr>
                      </w:p>
                      <w:p w14:paraId="240E5C29"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55F2474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4AA5DD24"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58218033" w14:textId="77777777" w:rsidR="0017691D" w:rsidRPr="008B0442" w:rsidRDefault="0017691D"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1840015E" w14:textId="77777777" w:rsidR="0017691D" w:rsidRPr="008B0442" w:rsidRDefault="0017691D" w:rsidP="003B33F5">
                        <w:pPr>
                          <w:rPr>
                            <w:rFonts w:cs="Arial"/>
                            <w:bCs/>
                            <w:color w:val="auto"/>
                            <w:sz w:val="24"/>
                            <w:szCs w:val="24"/>
                          </w:rPr>
                        </w:pPr>
                        <w:r>
                          <w:rPr>
                            <w:rFonts w:cs="Arial"/>
                            <w:bCs/>
                            <w:color w:val="auto"/>
                            <w:sz w:val="24"/>
                            <w:szCs w:val="24"/>
                          </w:rPr>
                          <w:t>.</w:t>
                        </w:r>
                      </w:p>
                      <w:p w14:paraId="6A8128A5" w14:textId="77777777" w:rsidR="0017691D" w:rsidRPr="0089384D" w:rsidRDefault="0017691D" w:rsidP="003B33F5">
                        <w:pPr>
                          <w:rPr>
                            <w:rFonts w:ascii="Arial" w:hAnsi="Arial" w:cs="Arial"/>
                            <w:i/>
                            <w:color w:val="auto"/>
                            <w:sz w:val="24"/>
                            <w:szCs w:val="24"/>
                          </w:rPr>
                        </w:pPr>
                      </w:p>
                      <w:p w14:paraId="7801364D" w14:textId="77777777" w:rsidR="0017691D" w:rsidRDefault="0017691D"/>
                      <w:p w14:paraId="1170D4E4"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0A3E766"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1AF11337"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D7AF2AF"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0BCE4E9"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49A6A778" w14:textId="77777777" w:rsidR="0017691D" w:rsidRPr="008B0442" w:rsidRDefault="0017691D" w:rsidP="003B33F5">
                        <w:pPr>
                          <w:rPr>
                            <w:rFonts w:cs="Arial"/>
                            <w:bCs/>
                            <w:color w:val="auto"/>
                            <w:sz w:val="24"/>
                            <w:szCs w:val="20"/>
                          </w:rPr>
                        </w:pPr>
                      </w:p>
                      <w:p w14:paraId="197384D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BC8C5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7F61BE92"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63D8F1BB"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4BE752B" w14:textId="77777777" w:rsidR="0017691D" w:rsidRDefault="0017691D" w:rsidP="003B33F5">
                        <w:pPr>
                          <w:rPr>
                            <w:rFonts w:ascii="Arial" w:hAnsi="Arial" w:cs="Arial"/>
                            <w:i/>
                            <w:color w:val="auto"/>
                            <w:sz w:val="24"/>
                            <w:szCs w:val="24"/>
                          </w:rPr>
                        </w:pPr>
                      </w:p>
                      <w:p w14:paraId="69A1AB1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7A2E7616"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375222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0FBDB09" w14:textId="41766BBF" w:rsidR="0017691D" w:rsidRDefault="0017691D">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771066AF" w14:textId="77777777" w:rsidR="0017691D" w:rsidRDefault="0017691D">
                        <w:pPr>
                          <w:rPr>
                            <w:rFonts w:cs="Arial"/>
                            <w:bCs/>
                            <w:color w:val="auto"/>
                            <w:sz w:val="24"/>
                            <w:szCs w:val="20"/>
                          </w:rPr>
                        </w:pPr>
                      </w:p>
                      <w:p w14:paraId="4B4041C8" w14:textId="77777777" w:rsidR="0017691D" w:rsidRDefault="0017691D">
                        <w:pPr>
                          <w:rPr>
                            <w:rFonts w:cs="Arial"/>
                            <w:bCs/>
                            <w:color w:val="auto"/>
                            <w:sz w:val="24"/>
                            <w:szCs w:val="20"/>
                          </w:rPr>
                        </w:pPr>
                      </w:p>
                      <w:p w14:paraId="7B287962" w14:textId="77777777" w:rsidR="0017691D" w:rsidRDefault="0017691D"/>
                      <w:p w14:paraId="6E58EE6E" w14:textId="77777777" w:rsidR="0017691D" w:rsidRPr="008B0442" w:rsidRDefault="0017691D"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4BFDC48"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2F72ACC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5D5AC9A5"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7EF6B51A" w14:textId="77777777" w:rsidR="0017691D" w:rsidRPr="008B0442" w:rsidRDefault="0017691D"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598E9171" w14:textId="77777777" w:rsidR="0017691D" w:rsidRPr="008B0442" w:rsidRDefault="0017691D" w:rsidP="003B33F5">
                        <w:pPr>
                          <w:rPr>
                            <w:rFonts w:cs="Arial"/>
                            <w:bCs/>
                            <w:color w:val="auto"/>
                            <w:sz w:val="24"/>
                            <w:szCs w:val="20"/>
                          </w:rPr>
                        </w:pPr>
                      </w:p>
                      <w:p w14:paraId="4D6E8493"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23E0E42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059D8377"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06C910CD"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6A962E29" w14:textId="77777777" w:rsidR="0017691D" w:rsidRDefault="0017691D" w:rsidP="003B33F5">
                        <w:pPr>
                          <w:rPr>
                            <w:rFonts w:ascii="Arial" w:hAnsi="Arial" w:cs="Arial"/>
                            <w:i/>
                            <w:color w:val="auto"/>
                            <w:sz w:val="24"/>
                            <w:szCs w:val="24"/>
                          </w:rPr>
                        </w:pPr>
                      </w:p>
                      <w:p w14:paraId="1E75C2BF"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6BCE9C9"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38619A0A" w14:textId="77777777" w:rsidR="0017691D" w:rsidRPr="008B0442" w:rsidRDefault="0017691D"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135F3931" w14:textId="2E27204F" w:rsidR="0017691D" w:rsidRPr="008B0442" w:rsidRDefault="0017691D"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721D22F" w14:textId="77777777" w:rsidR="0017691D" w:rsidRPr="008B0442" w:rsidRDefault="0017691D" w:rsidP="003B33F5">
                        <w:pPr>
                          <w:rPr>
                            <w:rFonts w:cs="Arial"/>
                            <w:bCs/>
                            <w:color w:val="auto"/>
                            <w:sz w:val="24"/>
                            <w:szCs w:val="24"/>
                          </w:rPr>
                        </w:pPr>
                        <w:r>
                          <w:rPr>
                            <w:rFonts w:cs="Arial"/>
                            <w:bCs/>
                            <w:color w:val="auto"/>
                            <w:sz w:val="24"/>
                            <w:szCs w:val="24"/>
                          </w:rPr>
                          <w:t>.</w:t>
                        </w:r>
                      </w:p>
                      <w:p w14:paraId="7789368E" w14:textId="77777777" w:rsidR="0017691D" w:rsidRPr="0089384D" w:rsidRDefault="0017691D" w:rsidP="003B33F5">
                        <w:pPr>
                          <w:rPr>
                            <w:rFonts w:ascii="Arial" w:hAnsi="Arial" w:cs="Arial"/>
                            <w:i/>
                            <w:color w:val="auto"/>
                            <w:sz w:val="24"/>
                            <w:szCs w:val="24"/>
                          </w:rPr>
                        </w:pPr>
                      </w:p>
                    </w:txbxContent>
                  </v:textbox>
                </v:shape>
                <w10:wrap type="topAndBottom" anchorx="margin"/>
              </v:group>
            </w:pict>
          </mc:Fallback>
        </mc:AlternateContent>
      </w:r>
      <w:bookmarkEnd w:id="4811"/>
    </w:p>
    <w:p w14:paraId="65BBF256" w14:textId="02BA92D5" w:rsidR="00FC1EA4" w:rsidRPr="00DA5853" w:rsidRDefault="00244561" w:rsidP="00A01EAB">
      <w:pPr>
        <w:rPr>
          <w:b/>
          <w:color w:val="auto"/>
          <w:sz w:val="32"/>
          <w:szCs w:val="32"/>
        </w:rPr>
      </w:pPr>
      <w:bookmarkStart w:id="4812" w:name="_Toc25223014"/>
      <w:r w:rsidRPr="00DA5853">
        <w:rPr>
          <w:b/>
          <w:color w:val="auto"/>
          <w:sz w:val="32"/>
          <w:szCs w:val="32"/>
        </w:rPr>
        <w:lastRenderedPageBreak/>
        <w:t>Ingeniero:</w:t>
      </w:r>
      <w:bookmarkEnd w:id="4812"/>
    </w:p>
    <w:p w14:paraId="6403CFEF" w14:textId="3978FC4F" w:rsidR="00FC1EA4" w:rsidRDefault="00FC1EA4" w:rsidP="00FC1EA4">
      <w:pPr>
        <w:rPr>
          <w:rFonts w:ascii="Arial" w:eastAsia="Times New Roman" w:hAnsi="Arial" w:cs="Arial"/>
          <w:color w:val="161718" w:themeColor="text1"/>
        </w:rPr>
      </w:pPr>
      <w:r>
        <w:rPr>
          <w:rFonts w:ascii="Arial" w:eastAsia="Times New Roman" w:hAnsi="Arial" w:cs="Arial"/>
          <w:noProof/>
          <w:color w:val="161718" w:themeColor="text1"/>
          <w:lang w:eastAsia="es-PE"/>
        </w:rPr>
        <mc:AlternateContent>
          <mc:Choice Requires="wpg">
            <w:drawing>
              <wp:anchor distT="0" distB="0" distL="114300" distR="114300" simplePos="0" relativeHeight="251726848" behindDoc="0" locked="0" layoutInCell="1" allowOverlap="1" wp14:anchorId="14B47C34" wp14:editId="0B33AA5C">
                <wp:simplePos x="0" y="0"/>
                <wp:positionH relativeFrom="column">
                  <wp:posOffset>38501</wp:posOffset>
                </wp:positionH>
                <wp:positionV relativeFrom="paragraph">
                  <wp:posOffset>12533</wp:posOffset>
                </wp:positionV>
                <wp:extent cx="6134100" cy="6067425"/>
                <wp:effectExtent l="0" t="0" r="19050" b="28575"/>
                <wp:wrapSquare wrapText="bothSides"/>
                <wp:docPr id="25" name="Grupo 25"/>
                <wp:cNvGraphicFramePr/>
                <a:graphic xmlns:a="http://schemas.openxmlformats.org/drawingml/2006/main">
                  <a:graphicData uri="http://schemas.microsoft.com/office/word/2010/wordprocessingGroup">
                    <wpg:wgp>
                      <wpg:cNvGrpSpPr/>
                      <wpg:grpSpPr>
                        <a:xfrm>
                          <a:off x="0" y="0"/>
                          <a:ext cx="6134100" cy="6067425"/>
                          <a:chOff x="0" y="0"/>
                          <a:chExt cx="6134100" cy="6130300"/>
                        </a:xfrm>
                      </wpg:grpSpPr>
                      <wpg:grpSp>
                        <wpg:cNvPr id="29" name="Group 13"/>
                        <wpg:cNvGrpSpPr/>
                        <wpg:grpSpPr>
                          <a:xfrm>
                            <a:off x="4762" y="0"/>
                            <a:ext cx="6118649" cy="1992107"/>
                            <a:chOff x="0" y="0"/>
                            <a:chExt cx="6118649" cy="1197633"/>
                          </a:xfrm>
                        </wpg:grpSpPr>
                        <wps:wsp>
                          <wps:cNvPr id="30" name="Text Box 8"/>
                          <wps:cNvSpPr txBox="1"/>
                          <wps:spPr>
                            <a:xfrm>
                              <a:off x="521" y="461645"/>
                              <a:ext cx="6118128" cy="735988"/>
                            </a:xfrm>
                            <a:prstGeom prst="rect">
                              <a:avLst/>
                            </a:prstGeom>
                            <a:solidFill>
                              <a:schemeClr val="lt1"/>
                            </a:solidFill>
                            <a:ln w="6350">
                              <a:solidFill>
                                <a:schemeClr val="bg2">
                                  <a:lumMod val="50000"/>
                                </a:schemeClr>
                              </a:solidFill>
                            </a:ln>
                          </wps:spPr>
                          <wps:txbx>
                            <w:txbxContent>
                              <w:p w14:paraId="393BB609" w14:textId="77777777" w:rsidR="0017691D" w:rsidRPr="00FC1EA4" w:rsidRDefault="0017691D" w:rsidP="00FC1EA4">
                                <w:pPr>
                                  <w:rPr>
                                    <w:rFonts w:ascii="Arial" w:hAnsi="Arial" w:cs="Arial"/>
                                    <w:b/>
                                    <w:color w:val="auto"/>
                                    <w:sz w:val="24"/>
                                    <w:szCs w:val="20"/>
                                  </w:rPr>
                                </w:pPr>
                              </w:p>
                              <w:p w14:paraId="42C33FA7"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76DAEFA" w14:textId="77777777" w:rsidR="0017691D" w:rsidRPr="007B24B4" w:rsidRDefault="0017691D" w:rsidP="00FC1EA4">
                                <w:pPr>
                                  <w:rPr>
                                    <w:rFonts w:ascii="Arial" w:hAnsi="Arial" w:cs="Arial"/>
                                    <w:lang w:val="es-ES"/>
                                  </w:rPr>
                                </w:pPr>
                              </w:p>
                              <w:p w14:paraId="25DE8756" w14:textId="77777777" w:rsidR="0017691D" w:rsidRPr="007B24B4" w:rsidRDefault="0017691D" w:rsidP="00FC1EA4">
                                <w:pPr>
                                  <w:rPr>
                                    <w:rFonts w:ascii="Arial" w:hAnsi="Arial" w:cs="Arial"/>
                                    <w:lang w:val="es-ES"/>
                                  </w:rPr>
                                </w:pPr>
                              </w:p>
                              <w:p w14:paraId="64FAB1E7" w14:textId="77777777" w:rsidR="0017691D" w:rsidRDefault="0017691D"/>
                              <w:p w14:paraId="0087C596" w14:textId="77777777" w:rsidR="0017691D" w:rsidRPr="00FC1EA4" w:rsidRDefault="0017691D" w:rsidP="00FC1EA4">
                                <w:pPr>
                                  <w:rPr>
                                    <w:rFonts w:ascii="Arial" w:hAnsi="Arial" w:cs="Arial"/>
                                    <w:b/>
                                    <w:color w:val="auto"/>
                                    <w:sz w:val="24"/>
                                    <w:szCs w:val="20"/>
                                  </w:rPr>
                                </w:pPr>
                              </w:p>
                              <w:p w14:paraId="73B3B6B9"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075CFFE" w14:textId="77777777" w:rsidR="0017691D" w:rsidRPr="007B24B4" w:rsidRDefault="0017691D" w:rsidP="00FC1EA4">
                                <w:pPr>
                                  <w:rPr>
                                    <w:rFonts w:ascii="Arial" w:hAnsi="Arial" w:cs="Arial"/>
                                    <w:lang w:val="es-ES"/>
                                  </w:rPr>
                                </w:pPr>
                              </w:p>
                              <w:p w14:paraId="52B92128" w14:textId="77777777" w:rsidR="0017691D" w:rsidRPr="007B24B4" w:rsidRDefault="0017691D" w:rsidP="00FC1EA4">
                                <w:pPr>
                                  <w:rPr>
                                    <w:rFonts w:ascii="Arial" w:hAnsi="Arial" w:cs="Arial"/>
                                    <w:lang w:val="es-ES"/>
                                  </w:rPr>
                                </w:pPr>
                              </w:p>
                              <w:p w14:paraId="2339EC3A" w14:textId="77777777" w:rsidR="0017691D" w:rsidRDefault="0017691D"/>
                              <w:p w14:paraId="3C015D4E" w14:textId="62A28FF1" w:rsidR="0017691D" w:rsidRPr="00FC1EA4" w:rsidRDefault="0017691D" w:rsidP="00FC1EA4">
                                <w:pPr>
                                  <w:rPr>
                                    <w:rFonts w:ascii="Arial" w:hAnsi="Arial" w:cs="Arial"/>
                                    <w:b/>
                                    <w:color w:val="auto"/>
                                    <w:sz w:val="24"/>
                                    <w:szCs w:val="20"/>
                                  </w:rPr>
                                </w:pPr>
                              </w:p>
                              <w:p w14:paraId="1B654252"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16ADF41F" w14:textId="77777777" w:rsidR="0017691D" w:rsidRPr="007B24B4" w:rsidRDefault="0017691D" w:rsidP="00FC1EA4">
                                <w:pPr>
                                  <w:rPr>
                                    <w:rFonts w:ascii="Arial" w:hAnsi="Arial" w:cs="Arial"/>
                                    <w:lang w:val="es-ES"/>
                                  </w:rPr>
                                </w:pPr>
                              </w:p>
                              <w:p w14:paraId="2A7B02CF" w14:textId="77777777" w:rsidR="0017691D" w:rsidRPr="007B24B4" w:rsidRDefault="0017691D" w:rsidP="00FC1EA4">
                                <w:pPr>
                                  <w:rPr>
                                    <w:rFonts w:ascii="Arial" w:hAnsi="Arial" w:cs="Arial"/>
                                    <w:lang w:val="es-ES"/>
                                  </w:rPr>
                                </w:pPr>
                              </w:p>
                              <w:p w14:paraId="4C2785DB" w14:textId="77777777" w:rsidR="0017691D" w:rsidRDefault="0017691D"/>
                              <w:p w14:paraId="61425869" w14:textId="62A28FF1" w:rsidR="0017691D" w:rsidRPr="00FC1EA4" w:rsidRDefault="0017691D" w:rsidP="00FC1EA4">
                                <w:pPr>
                                  <w:rPr>
                                    <w:rFonts w:ascii="Arial" w:hAnsi="Arial" w:cs="Arial"/>
                                    <w:b/>
                                    <w:color w:val="auto"/>
                                    <w:sz w:val="24"/>
                                    <w:szCs w:val="20"/>
                                  </w:rPr>
                                </w:pPr>
                              </w:p>
                              <w:p w14:paraId="4946AF8D" w14:textId="023CEE4B"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37C99448" w14:textId="77777777" w:rsidR="0017691D" w:rsidRPr="007B24B4" w:rsidRDefault="0017691D" w:rsidP="00FC1EA4">
                                <w:pPr>
                                  <w:rPr>
                                    <w:rFonts w:ascii="Arial" w:hAnsi="Arial" w:cs="Arial"/>
                                    <w:lang w:val="es-ES"/>
                                  </w:rPr>
                                </w:pPr>
                              </w:p>
                              <w:p w14:paraId="4B4A62C0" w14:textId="77777777" w:rsidR="0017691D" w:rsidRPr="007B24B4" w:rsidRDefault="0017691D" w:rsidP="00FC1EA4">
                                <w:pPr>
                                  <w:rPr>
                                    <w:rFonts w:ascii="Arial" w:hAnsi="Arial" w:cs="Arial"/>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04FED0FA" w14:textId="62A28FF1"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3EA3B893"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29ECAA42" w14:textId="77777777" w:rsidR="0017691D" w:rsidRPr="00FC1EA4" w:rsidRDefault="0017691D" w:rsidP="00FC1EA4">
                                <w:pPr>
                                  <w:rPr>
                                    <w:rFonts w:ascii="Arial" w:hAnsi="Arial" w:cs="Arial"/>
                                    <w:color w:val="auto"/>
                                    <w:sz w:val="24"/>
                                    <w:szCs w:val="20"/>
                                    <w:lang w:val="es-ES"/>
                                  </w:rPr>
                                </w:pPr>
                              </w:p>
                              <w:p w14:paraId="774C6B0F" w14:textId="77777777" w:rsidR="0017691D" w:rsidRPr="007B24B4" w:rsidRDefault="0017691D" w:rsidP="00FC1EA4">
                                <w:pPr>
                                  <w:rPr>
                                    <w:rFonts w:ascii="Arial" w:hAnsi="Arial" w:cs="Arial"/>
                                    <w:lang w:val="es-ES"/>
                                  </w:rPr>
                                </w:pPr>
                              </w:p>
                              <w:p w14:paraId="49B40A6C" w14:textId="77777777" w:rsidR="0017691D" w:rsidRPr="007B24B4" w:rsidRDefault="0017691D" w:rsidP="00FC1EA4">
                                <w:pPr>
                                  <w:rPr>
                                    <w:rFonts w:ascii="Arial" w:hAnsi="Arial" w:cs="Arial"/>
                                    <w:i/>
                                    <w:color w:val="161718" w:themeColor="text1"/>
                                    <w:lang w:val="es-ES"/>
                                  </w:rPr>
                                </w:pPr>
                              </w:p>
                              <w:p w14:paraId="1B00A156" w14:textId="77777777" w:rsidR="0017691D" w:rsidRDefault="0017691D"/>
                              <w:p w14:paraId="023A1A64"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0A132002"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1ABFB09E" w14:textId="77777777" w:rsidR="0017691D" w:rsidRPr="00FC1EA4" w:rsidRDefault="0017691D" w:rsidP="00FC1EA4">
                                <w:pPr>
                                  <w:rPr>
                                    <w:rFonts w:ascii="Arial" w:hAnsi="Arial" w:cs="Arial"/>
                                    <w:color w:val="auto"/>
                                    <w:sz w:val="24"/>
                                    <w:szCs w:val="20"/>
                                    <w:lang w:val="es-ES"/>
                                  </w:rPr>
                                </w:pPr>
                              </w:p>
                              <w:p w14:paraId="46E7573C" w14:textId="77777777" w:rsidR="0017691D" w:rsidRPr="007B24B4" w:rsidRDefault="0017691D" w:rsidP="00FC1EA4">
                                <w:pPr>
                                  <w:rPr>
                                    <w:rFonts w:ascii="Arial" w:hAnsi="Arial" w:cs="Arial"/>
                                    <w:lang w:val="es-ES"/>
                                  </w:rPr>
                                </w:pPr>
                              </w:p>
                              <w:p w14:paraId="340A6C15" w14:textId="77777777" w:rsidR="0017691D" w:rsidRPr="007B24B4" w:rsidRDefault="0017691D" w:rsidP="00FC1EA4">
                                <w:pPr>
                                  <w:rPr>
                                    <w:rFonts w:ascii="Arial" w:hAnsi="Arial" w:cs="Arial"/>
                                    <w:i/>
                                    <w:color w:val="161718" w:themeColor="text1"/>
                                    <w:lang w:val="es-ES"/>
                                  </w:rPr>
                                </w:pPr>
                              </w:p>
                              <w:p w14:paraId="0EE1242B" w14:textId="77777777" w:rsidR="0017691D" w:rsidRDefault="0017691D"/>
                              <w:p w14:paraId="0D35625E"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540B718F"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56106ABE" w14:textId="77777777" w:rsidR="0017691D" w:rsidRPr="00FC1EA4" w:rsidRDefault="0017691D" w:rsidP="00FC1EA4">
                                <w:pPr>
                                  <w:rPr>
                                    <w:rFonts w:ascii="Arial" w:hAnsi="Arial" w:cs="Arial"/>
                                    <w:color w:val="auto"/>
                                    <w:sz w:val="24"/>
                                    <w:szCs w:val="20"/>
                                    <w:lang w:val="es-ES"/>
                                  </w:rPr>
                                </w:pPr>
                              </w:p>
                              <w:p w14:paraId="4EDBD529" w14:textId="77777777" w:rsidR="0017691D" w:rsidRPr="007B24B4" w:rsidRDefault="0017691D" w:rsidP="00FC1EA4">
                                <w:pPr>
                                  <w:rPr>
                                    <w:rFonts w:ascii="Arial" w:hAnsi="Arial" w:cs="Arial"/>
                                    <w:lang w:val="es-ES"/>
                                  </w:rPr>
                                </w:pPr>
                              </w:p>
                              <w:p w14:paraId="628D7370" w14:textId="77777777" w:rsidR="0017691D" w:rsidRPr="007B24B4" w:rsidRDefault="0017691D" w:rsidP="00FC1EA4">
                                <w:pPr>
                                  <w:rPr>
                                    <w:rFonts w:ascii="Arial" w:hAnsi="Arial" w:cs="Arial"/>
                                    <w:i/>
                                    <w:color w:val="161718" w:themeColor="text1"/>
                                    <w:lang w:val="es-ES"/>
                                  </w:rPr>
                                </w:pPr>
                              </w:p>
                              <w:p w14:paraId="67927EF4" w14:textId="77777777" w:rsidR="0017691D" w:rsidRDefault="0017691D"/>
                              <w:p w14:paraId="245302C1"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4D0782BE" w14:textId="0E6370AB"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342F8D77" w14:textId="77777777" w:rsidR="0017691D" w:rsidRPr="00FC1EA4" w:rsidRDefault="0017691D" w:rsidP="00FC1EA4">
                                <w:pPr>
                                  <w:rPr>
                                    <w:rFonts w:ascii="Arial" w:hAnsi="Arial" w:cs="Arial"/>
                                    <w:color w:val="auto"/>
                                    <w:sz w:val="24"/>
                                    <w:szCs w:val="20"/>
                                    <w:lang w:val="es-ES"/>
                                  </w:rPr>
                                </w:pPr>
                              </w:p>
                              <w:p w14:paraId="1F52CAED" w14:textId="77777777" w:rsidR="0017691D" w:rsidRPr="007B24B4" w:rsidRDefault="0017691D" w:rsidP="00FC1EA4">
                                <w:pPr>
                                  <w:rPr>
                                    <w:rFonts w:ascii="Arial" w:hAnsi="Arial" w:cs="Arial"/>
                                    <w:lang w:val="es-ES"/>
                                  </w:rPr>
                                </w:pPr>
                              </w:p>
                              <w:p w14:paraId="463F9E85" w14:textId="77777777" w:rsidR="0017691D" w:rsidRPr="007B24B4" w:rsidRDefault="0017691D" w:rsidP="00FC1EA4">
                                <w:pPr>
                                  <w:rPr>
                                    <w:rFonts w:ascii="Arial" w:hAnsi="Arial" w:cs="Arial"/>
                                    <w:i/>
                                    <w:color w:val="161718" w:themeColor="text1"/>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4B2DB88A"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40D7182" w14:textId="77777777" w:rsidR="0017691D" w:rsidRPr="008B0442" w:rsidRDefault="0017691D" w:rsidP="00FC1EA4">
                                <w:pPr>
                                  <w:rPr>
                                    <w:rFonts w:cs="Arial"/>
                                    <w:color w:val="auto"/>
                                    <w:sz w:val="24"/>
                                    <w:szCs w:val="20"/>
                                  </w:rPr>
                                </w:pPr>
                                <w:r>
                                  <w:rPr>
                                    <w:rFonts w:cs="Arial"/>
                                    <w:color w:val="auto"/>
                                    <w:sz w:val="24"/>
                                    <w:szCs w:val="20"/>
                                  </w:rPr>
                                  <w:t>3</w:t>
                                </w:r>
                              </w:p>
                              <w:p w14:paraId="02C846DF" w14:textId="77777777" w:rsidR="0017691D" w:rsidRPr="0078782C" w:rsidRDefault="0017691D" w:rsidP="00FC1EA4">
                                <w:pPr>
                                  <w:rPr>
                                    <w:rFonts w:ascii="Arial" w:hAnsi="Arial" w:cs="Arial"/>
                                  </w:rPr>
                                </w:pPr>
                              </w:p>
                              <w:p w14:paraId="585386CB" w14:textId="77777777" w:rsidR="0017691D" w:rsidRPr="0078782C" w:rsidRDefault="0017691D" w:rsidP="00FC1EA4">
                                <w:pPr>
                                  <w:rPr>
                                    <w:rFonts w:ascii="Arial" w:hAnsi="Arial" w:cs="Arial"/>
                                    <w:i/>
                                    <w:color w:val="161718" w:themeColor="text1"/>
                                  </w:rPr>
                                </w:pPr>
                              </w:p>
                              <w:p w14:paraId="1766F2EA" w14:textId="77777777" w:rsidR="0017691D" w:rsidRDefault="0017691D"/>
                              <w:p w14:paraId="6381CB54"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05624AEF" w14:textId="77777777" w:rsidR="0017691D" w:rsidRPr="008B0442" w:rsidRDefault="0017691D" w:rsidP="00FC1EA4">
                                <w:pPr>
                                  <w:rPr>
                                    <w:rFonts w:cs="Arial"/>
                                    <w:color w:val="auto"/>
                                    <w:sz w:val="24"/>
                                    <w:szCs w:val="20"/>
                                  </w:rPr>
                                </w:pPr>
                                <w:r>
                                  <w:rPr>
                                    <w:rFonts w:cs="Arial"/>
                                    <w:color w:val="auto"/>
                                    <w:sz w:val="24"/>
                                    <w:szCs w:val="20"/>
                                  </w:rPr>
                                  <w:t>3</w:t>
                                </w:r>
                              </w:p>
                              <w:p w14:paraId="26E15824" w14:textId="77777777" w:rsidR="0017691D" w:rsidRPr="0078782C" w:rsidRDefault="0017691D" w:rsidP="00FC1EA4">
                                <w:pPr>
                                  <w:rPr>
                                    <w:rFonts w:ascii="Arial" w:hAnsi="Arial" w:cs="Arial"/>
                                  </w:rPr>
                                </w:pPr>
                              </w:p>
                              <w:p w14:paraId="2DFF2217" w14:textId="77777777" w:rsidR="0017691D" w:rsidRPr="0078782C" w:rsidRDefault="0017691D" w:rsidP="00FC1EA4">
                                <w:pPr>
                                  <w:rPr>
                                    <w:rFonts w:ascii="Arial" w:hAnsi="Arial" w:cs="Arial"/>
                                    <w:i/>
                                    <w:color w:val="161718" w:themeColor="text1"/>
                                  </w:rPr>
                                </w:pPr>
                              </w:p>
                              <w:p w14:paraId="2FCB8AFF" w14:textId="77777777" w:rsidR="0017691D" w:rsidRDefault="0017691D"/>
                              <w:p w14:paraId="63D339F1"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962CF29" w14:textId="77777777" w:rsidR="0017691D" w:rsidRPr="008B0442" w:rsidRDefault="0017691D" w:rsidP="00FC1EA4">
                                <w:pPr>
                                  <w:rPr>
                                    <w:rFonts w:cs="Arial"/>
                                    <w:color w:val="auto"/>
                                    <w:sz w:val="24"/>
                                    <w:szCs w:val="20"/>
                                  </w:rPr>
                                </w:pPr>
                                <w:r>
                                  <w:rPr>
                                    <w:rFonts w:cs="Arial"/>
                                    <w:color w:val="auto"/>
                                    <w:sz w:val="24"/>
                                    <w:szCs w:val="20"/>
                                  </w:rPr>
                                  <w:t>3</w:t>
                                </w:r>
                              </w:p>
                              <w:p w14:paraId="1EB21976" w14:textId="77777777" w:rsidR="0017691D" w:rsidRPr="0078782C" w:rsidRDefault="0017691D" w:rsidP="00FC1EA4">
                                <w:pPr>
                                  <w:rPr>
                                    <w:rFonts w:ascii="Arial" w:hAnsi="Arial" w:cs="Arial"/>
                                  </w:rPr>
                                </w:pPr>
                              </w:p>
                              <w:p w14:paraId="318774DF" w14:textId="77777777" w:rsidR="0017691D" w:rsidRPr="0078782C" w:rsidRDefault="0017691D" w:rsidP="00FC1EA4">
                                <w:pPr>
                                  <w:rPr>
                                    <w:rFonts w:ascii="Arial" w:hAnsi="Arial" w:cs="Arial"/>
                                    <w:i/>
                                    <w:color w:val="161718" w:themeColor="text1"/>
                                  </w:rPr>
                                </w:pPr>
                              </w:p>
                              <w:p w14:paraId="349B60E9" w14:textId="77777777" w:rsidR="0017691D" w:rsidRDefault="0017691D"/>
                              <w:p w14:paraId="53F9F513"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73BC0DB" w14:textId="20C4F8DC" w:rsidR="0017691D" w:rsidRPr="008B0442" w:rsidRDefault="0017691D" w:rsidP="00FC1EA4">
                                <w:pPr>
                                  <w:rPr>
                                    <w:rFonts w:cs="Arial"/>
                                    <w:color w:val="auto"/>
                                    <w:sz w:val="24"/>
                                    <w:szCs w:val="20"/>
                                  </w:rPr>
                                </w:pPr>
                                <w:r>
                                  <w:rPr>
                                    <w:rFonts w:cs="Arial"/>
                                    <w:color w:val="auto"/>
                                    <w:sz w:val="24"/>
                                    <w:szCs w:val="20"/>
                                  </w:rPr>
                                  <w:t>3</w:t>
                                </w:r>
                              </w:p>
                              <w:p w14:paraId="0A625B11" w14:textId="77777777" w:rsidR="0017691D" w:rsidRPr="0078782C" w:rsidRDefault="0017691D" w:rsidP="00FC1EA4">
                                <w:pPr>
                                  <w:rPr>
                                    <w:rFonts w:ascii="Arial" w:hAnsi="Arial" w:cs="Arial"/>
                                  </w:rPr>
                                </w:pPr>
                              </w:p>
                              <w:p w14:paraId="7A4C55EB" w14:textId="77777777" w:rsidR="0017691D" w:rsidRPr="0078782C" w:rsidRDefault="0017691D" w:rsidP="00FC1EA4">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77006B5E"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6623F772" w14:textId="77777777" w:rsidR="0017691D" w:rsidRPr="008B0442" w:rsidRDefault="0017691D" w:rsidP="00FC1EA4">
                                <w:pPr>
                                  <w:rPr>
                                    <w:rFonts w:cs="Arial"/>
                                    <w:color w:val="auto"/>
                                    <w:sz w:val="24"/>
                                    <w:szCs w:val="20"/>
                                  </w:rPr>
                                </w:pPr>
                                <w:r w:rsidRPr="008B0442">
                                  <w:rPr>
                                    <w:rFonts w:cs="Arial"/>
                                    <w:color w:val="auto"/>
                                    <w:sz w:val="24"/>
                                    <w:szCs w:val="20"/>
                                  </w:rPr>
                                  <w:t>5 – 15 min</w:t>
                                </w:r>
                              </w:p>
                              <w:p w14:paraId="0CD8CBD3" w14:textId="77777777" w:rsidR="0017691D" w:rsidRPr="0078782C" w:rsidRDefault="0017691D" w:rsidP="00FC1EA4">
                                <w:pPr>
                                  <w:rPr>
                                    <w:rFonts w:ascii="Arial" w:hAnsi="Arial" w:cs="Arial"/>
                                    <w:i/>
                                    <w:color w:val="161718" w:themeColor="text1"/>
                                  </w:rPr>
                                </w:pPr>
                              </w:p>
                              <w:p w14:paraId="74101758" w14:textId="77777777" w:rsidR="0017691D" w:rsidRDefault="0017691D"/>
                              <w:p w14:paraId="6C16B876"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3EAF8067" w14:textId="40C53AA6" w:rsidR="0017691D" w:rsidRPr="008B0442" w:rsidRDefault="0017691D" w:rsidP="00FC1EA4">
                                <w:pPr>
                                  <w:rPr>
                                    <w:rFonts w:cs="Arial"/>
                                    <w:color w:val="auto"/>
                                    <w:sz w:val="24"/>
                                    <w:szCs w:val="20"/>
                                  </w:rPr>
                                </w:pPr>
                                <w:r w:rsidRPr="008B0442">
                                  <w:rPr>
                                    <w:rFonts w:cs="Arial"/>
                                    <w:color w:val="auto"/>
                                    <w:sz w:val="24"/>
                                    <w:szCs w:val="20"/>
                                  </w:rPr>
                                  <w:t>5 – 15 min</w:t>
                                </w:r>
                              </w:p>
                              <w:p w14:paraId="6DDDBADE" w14:textId="77777777" w:rsidR="0017691D" w:rsidRPr="0078782C" w:rsidRDefault="0017691D" w:rsidP="00FC1EA4">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Text Box 19"/>
                        <wps:cNvSpPr txBox="1"/>
                        <wps:spPr>
                          <a:xfrm>
                            <a:off x="0" y="1987295"/>
                            <a:ext cx="6134100" cy="4143005"/>
                          </a:xfrm>
                          <a:prstGeom prst="rect">
                            <a:avLst/>
                          </a:prstGeom>
                          <a:solidFill>
                            <a:schemeClr val="lt1"/>
                          </a:solidFill>
                          <a:ln w="6350">
                            <a:solidFill>
                              <a:schemeClr val="bg2">
                                <a:lumMod val="50000"/>
                              </a:schemeClr>
                            </a:solidFill>
                          </a:ln>
                        </wps:spPr>
                        <wps:txbx>
                          <w:txbxContent>
                            <w:p w14:paraId="35388E7D" w14:textId="77777777" w:rsidR="0017691D" w:rsidRPr="008B0442" w:rsidRDefault="0017691D" w:rsidP="00FC1EA4">
                              <w:pPr>
                                <w:rPr>
                                  <w:rFonts w:cs="Arial"/>
                                  <w:b/>
                                  <w:color w:val="auto"/>
                                  <w:sz w:val="24"/>
                                  <w:szCs w:val="20"/>
                                </w:rPr>
                              </w:pPr>
                            </w:p>
                            <w:p w14:paraId="55BF0F4D" w14:textId="77777777" w:rsidR="0017691D" w:rsidRPr="008B0442" w:rsidRDefault="0017691D"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DBAD82A"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240378E9"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34423838"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6B73914F" w14:textId="77777777" w:rsidR="0017691D" w:rsidRPr="008B0442" w:rsidRDefault="0017691D"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4B9A8327"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1A647F6"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63236535" w14:textId="77777777" w:rsidR="0017691D" w:rsidRPr="00A4358D" w:rsidRDefault="0017691D"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5FEE8EF9" w14:textId="77777777" w:rsidR="0017691D" w:rsidRPr="008B0442" w:rsidRDefault="0017691D"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5DEFE143" w14:textId="77777777" w:rsidR="0017691D" w:rsidRPr="008B0442" w:rsidRDefault="0017691D" w:rsidP="00FC1EA4">
                              <w:pPr>
                                <w:rPr>
                                  <w:rFonts w:cs="Arial"/>
                                  <w:color w:val="auto"/>
                                  <w:sz w:val="24"/>
                                  <w:szCs w:val="20"/>
                                  <w:lang w:val="es-ES"/>
                                </w:rPr>
                              </w:pPr>
                            </w:p>
                            <w:p w14:paraId="56A1BC60" w14:textId="77777777" w:rsidR="0017691D" w:rsidRPr="00FC1EA4" w:rsidRDefault="0017691D" w:rsidP="00FC1EA4">
                              <w:pPr>
                                <w:rPr>
                                  <w:rFonts w:ascii="Arial" w:hAnsi="Arial" w:cs="Arial"/>
                                  <w:color w:val="auto"/>
                                  <w:sz w:val="24"/>
                                  <w:szCs w:val="20"/>
                                  <w:lang w:val="es-ES"/>
                                </w:rPr>
                              </w:pPr>
                            </w:p>
                            <w:p w14:paraId="15C4A471" w14:textId="77777777" w:rsidR="0017691D" w:rsidRDefault="0017691D" w:rsidP="00FC1EA4">
                              <w:pPr>
                                <w:rPr>
                                  <w:rFonts w:ascii="Arial" w:hAnsi="Arial" w:cs="Arial"/>
                                  <w:lang w:val="es-ES"/>
                                </w:rPr>
                              </w:pPr>
                            </w:p>
                            <w:p w14:paraId="33E5364E" w14:textId="77777777" w:rsidR="0017691D" w:rsidRDefault="0017691D" w:rsidP="00FC1EA4">
                              <w:pPr>
                                <w:rPr>
                                  <w:rFonts w:ascii="Arial" w:hAnsi="Arial" w:cs="Arial"/>
                                  <w:lang w:val="es-ES"/>
                                </w:rPr>
                              </w:pPr>
                            </w:p>
                            <w:p w14:paraId="7B610B19" w14:textId="77777777" w:rsidR="0017691D" w:rsidRDefault="0017691D" w:rsidP="00FC1EA4">
                              <w:pPr>
                                <w:rPr>
                                  <w:rFonts w:ascii="Arial" w:hAnsi="Arial" w:cs="Arial"/>
                                  <w:lang w:val="es-ES"/>
                                </w:rPr>
                              </w:pPr>
                            </w:p>
                            <w:p w14:paraId="54F3CA32" w14:textId="77777777" w:rsidR="0017691D" w:rsidRPr="008403B5" w:rsidRDefault="0017691D" w:rsidP="00FC1EA4">
                              <w:pPr>
                                <w:rPr>
                                  <w:rFonts w:ascii="Arial" w:hAnsi="Arial" w:cs="Arial"/>
                                  <w:lang w:val="es-ES"/>
                                </w:rPr>
                              </w:pPr>
                            </w:p>
                            <w:p w14:paraId="27A0D3C8" w14:textId="77777777" w:rsidR="0017691D" w:rsidRDefault="0017691D"/>
                            <w:p w14:paraId="13FBE0D7" w14:textId="77777777" w:rsidR="0017691D" w:rsidRPr="008B0442" w:rsidRDefault="0017691D" w:rsidP="00FC1EA4">
                              <w:pPr>
                                <w:rPr>
                                  <w:rFonts w:cs="Arial"/>
                                  <w:b/>
                                  <w:color w:val="auto"/>
                                  <w:sz w:val="24"/>
                                  <w:szCs w:val="20"/>
                                </w:rPr>
                              </w:pPr>
                            </w:p>
                            <w:p w14:paraId="40ED52C6" w14:textId="77777777" w:rsidR="0017691D" w:rsidRPr="008B0442" w:rsidRDefault="0017691D"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849B5E" w14:textId="66D68A98"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4CEB99A3" w14:textId="175204FF"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7BE5EFD4" w14:textId="4934BFFD"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45095079" w14:textId="0AE6A4C3" w:rsidR="0017691D" w:rsidRPr="008B0442" w:rsidRDefault="0017691D"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57A767CD"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8D62527" w14:textId="02CAA0AA" w:rsidR="0017691D" w:rsidRDefault="0017691D"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42E879FE" w14:textId="4829DB7D" w:rsidR="0017691D" w:rsidRPr="00A4358D" w:rsidRDefault="0017691D"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01410311" w14:textId="408C3411" w:rsidR="0017691D" w:rsidRPr="008B0442" w:rsidRDefault="0017691D"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361F51EF" w14:textId="77777777" w:rsidR="0017691D" w:rsidRPr="008B0442" w:rsidRDefault="0017691D" w:rsidP="00FC1EA4">
                              <w:pPr>
                                <w:rPr>
                                  <w:rFonts w:cs="Arial"/>
                                  <w:color w:val="auto"/>
                                  <w:sz w:val="24"/>
                                  <w:szCs w:val="20"/>
                                  <w:lang w:val="es-ES"/>
                                </w:rPr>
                              </w:pPr>
                            </w:p>
                            <w:p w14:paraId="6A96FE7C" w14:textId="77777777" w:rsidR="0017691D" w:rsidRPr="00FC1EA4" w:rsidRDefault="0017691D" w:rsidP="00FC1EA4">
                              <w:pPr>
                                <w:rPr>
                                  <w:rFonts w:ascii="Arial" w:hAnsi="Arial" w:cs="Arial"/>
                                  <w:color w:val="auto"/>
                                  <w:sz w:val="24"/>
                                  <w:szCs w:val="20"/>
                                  <w:lang w:val="es-ES"/>
                                </w:rPr>
                              </w:pPr>
                            </w:p>
                            <w:p w14:paraId="3DADDD59" w14:textId="77777777" w:rsidR="0017691D" w:rsidRDefault="0017691D" w:rsidP="00FC1EA4">
                              <w:pPr>
                                <w:rPr>
                                  <w:rFonts w:ascii="Arial" w:hAnsi="Arial" w:cs="Arial"/>
                                  <w:lang w:val="es-ES"/>
                                </w:rPr>
                              </w:pPr>
                            </w:p>
                            <w:p w14:paraId="5211744D" w14:textId="77777777" w:rsidR="0017691D" w:rsidRDefault="0017691D" w:rsidP="00FC1EA4">
                              <w:pPr>
                                <w:rPr>
                                  <w:rFonts w:ascii="Arial" w:hAnsi="Arial" w:cs="Arial"/>
                                  <w:lang w:val="es-ES"/>
                                </w:rPr>
                              </w:pPr>
                            </w:p>
                            <w:p w14:paraId="02A78711" w14:textId="77777777" w:rsidR="0017691D" w:rsidRDefault="0017691D" w:rsidP="00FC1EA4">
                              <w:pPr>
                                <w:rPr>
                                  <w:rFonts w:ascii="Arial" w:hAnsi="Arial" w:cs="Arial"/>
                                  <w:lang w:val="es-ES"/>
                                </w:rPr>
                              </w:pPr>
                            </w:p>
                            <w:p w14:paraId="6FF54986" w14:textId="77777777" w:rsidR="0017691D" w:rsidRPr="008403B5" w:rsidRDefault="0017691D" w:rsidP="00FC1EA4">
                              <w:pPr>
                                <w:rPr>
                                  <w:rFonts w:ascii="Arial" w:hAnsi="Arial" w:cs="Arial"/>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47C34" id="Grupo 25" o:spid="_x0000_s1101" style="position:absolute;margin-left:3.05pt;margin-top:1pt;width:483pt;height:477.75pt;z-index:251726848;mso-position-horizontal-relative:text;mso-position-vertical-relative:text;mso-height-relative:margin" coordsize="61341,6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">
                <v:group id="Group 13" o:spid="_x0000_s1102" style="position:absolute;left:47;width:61187;height:19921" coordsize="61186,1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_x0000_s1103" type="#_x0000_t202" style="position:absolute;left:5;top:4616;width:61181;height:7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" fillcolor="white [3201]" strokecolor="#6e7277 [1614]" strokeweight=".5pt">
                    <v:textbox>
                      <w:txbxContent>
                        <w:p w14:paraId="393BB609" w14:textId="77777777" w:rsidR="0017691D" w:rsidRPr="00FC1EA4" w:rsidRDefault="0017691D" w:rsidP="00FC1EA4">
                          <w:pPr>
                            <w:rPr>
                              <w:rFonts w:ascii="Arial" w:hAnsi="Arial" w:cs="Arial"/>
                              <w:b/>
                              <w:color w:val="auto"/>
                              <w:sz w:val="24"/>
                              <w:szCs w:val="20"/>
                            </w:rPr>
                          </w:pPr>
                        </w:p>
                        <w:p w14:paraId="42C33FA7"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76DAEFA" w14:textId="77777777" w:rsidR="0017691D" w:rsidRPr="007B24B4" w:rsidRDefault="0017691D" w:rsidP="00FC1EA4">
                          <w:pPr>
                            <w:rPr>
                              <w:rFonts w:ascii="Arial" w:hAnsi="Arial" w:cs="Arial"/>
                              <w:lang w:val="es-ES"/>
                            </w:rPr>
                          </w:pPr>
                        </w:p>
                        <w:p w14:paraId="25DE8756" w14:textId="77777777" w:rsidR="0017691D" w:rsidRPr="007B24B4" w:rsidRDefault="0017691D" w:rsidP="00FC1EA4">
                          <w:pPr>
                            <w:rPr>
                              <w:rFonts w:ascii="Arial" w:hAnsi="Arial" w:cs="Arial"/>
                              <w:lang w:val="es-ES"/>
                            </w:rPr>
                          </w:pPr>
                        </w:p>
                        <w:p w14:paraId="64FAB1E7" w14:textId="77777777" w:rsidR="0017691D" w:rsidRDefault="0017691D"/>
                        <w:p w14:paraId="0087C596" w14:textId="77777777" w:rsidR="0017691D" w:rsidRPr="00FC1EA4" w:rsidRDefault="0017691D" w:rsidP="00FC1EA4">
                          <w:pPr>
                            <w:rPr>
                              <w:rFonts w:ascii="Arial" w:hAnsi="Arial" w:cs="Arial"/>
                              <w:b/>
                              <w:color w:val="auto"/>
                              <w:sz w:val="24"/>
                              <w:szCs w:val="20"/>
                            </w:rPr>
                          </w:pPr>
                        </w:p>
                        <w:p w14:paraId="73B3B6B9"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075CFFE" w14:textId="77777777" w:rsidR="0017691D" w:rsidRPr="007B24B4" w:rsidRDefault="0017691D" w:rsidP="00FC1EA4">
                          <w:pPr>
                            <w:rPr>
                              <w:rFonts w:ascii="Arial" w:hAnsi="Arial" w:cs="Arial"/>
                              <w:lang w:val="es-ES"/>
                            </w:rPr>
                          </w:pPr>
                        </w:p>
                        <w:p w14:paraId="52B92128" w14:textId="77777777" w:rsidR="0017691D" w:rsidRPr="007B24B4" w:rsidRDefault="0017691D" w:rsidP="00FC1EA4">
                          <w:pPr>
                            <w:rPr>
                              <w:rFonts w:ascii="Arial" w:hAnsi="Arial" w:cs="Arial"/>
                              <w:lang w:val="es-ES"/>
                            </w:rPr>
                          </w:pPr>
                        </w:p>
                        <w:p w14:paraId="2339EC3A" w14:textId="77777777" w:rsidR="0017691D" w:rsidRDefault="0017691D"/>
                        <w:p w14:paraId="3C015D4E" w14:textId="62A28FF1" w:rsidR="0017691D" w:rsidRPr="00FC1EA4" w:rsidRDefault="0017691D" w:rsidP="00FC1EA4">
                          <w:pPr>
                            <w:rPr>
                              <w:rFonts w:ascii="Arial" w:hAnsi="Arial" w:cs="Arial"/>
                              <w:b/>
                              <w:color w:val="auto"/>
                              <w:sz w:val="24"/>
                              <w:szCs w:val="20"/>
                            </w:rPr>
                          </w:pPr>
                        </w:p>
                        <w:p w14:paraId="1B654252" w14:textId="77777777"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16ADF41F" w14:textId="77777777" w:rsidR="0017691D" w:rsidRPr="007B24B4" w:rsidRDefault="0017691D" w:rsidP="00FC1EA4">
                          <w:pPr>
                            <w:rPr>
                              <w:rFonts w:ascii="Arial" w:hAnsi="Arial" w:cs="Arial"/>
                              <w:lang w:val="es-ES"/>
                            </w:rPr>
                          </w:pPr>
                        </w:p>
                        <w:p w14:paraId="2A7B02CF" w14:textId="77777777" w:rsidR="0017691D" w:rsidRPr="007B24B4" w:rsidRDefault="0017691D" w:rsidP="00FC1EA4">
                          <w:pPr>
                            <w:rPr>
                              <w:rFonts w:ascii="Arial" w:hAnsi="Arial" w:cs="Arial"/>
                              <w:lang w:val="es-ES"/>
                            </w:rPr>
                          </w:pPr>
                        </w:p>
                        <w:p w14:paraId="4C2785DB" w14:textId="77777777" w:rsidR="0017691D" w:rsidRDefault="0017691D"/>
                        <w:p w14:paraId="61425869" w14:textId="62A28FF1" w:rsidR="0017691D" w:rsidRPr="00FC1EA4" w:rsidRDefault="0017691D" w:rsidP="00FC1EA4">
                          <w:pPr>
                            <w:rPr>
                              <w:rFonts w:ascii="Arial" w:hAnsi="Arial" w:cs="Arial"/>
                              <w:b/>
                              <w:color w:val="auto"/>
                              <w:sz w:val="24"/>
                              <w:szCs w:val="20"/>
                            </w:rPr>
                          </w:pPr>
                        </w:p>
                        <w:p w14:paraId="4946AF8D" w14:textId="023CEE4B" w:rsidR="0017691D" w:rsidRPr="008B0442" w:rsidRDefault="0017691D"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37C99448" w14:textId="77777777" w:rsidR="0017691D" w:rsidRPr="007B24B4" w:rsidRDefault="0017691D" w:rsidP="00FC1EA4">
                          <w:pPr>
                            <w:rPr>
                              <w:rFonts w:ascii="Arial" w:hAnsi="Arial" w:cs="Arial"/>
                              <w:lang w:val="es-ES"/>
                            </w:rPr>
                          </w:pPr>
                        </w:p>
                        <w:p w14:paraId="4B4A62C0" w14:textId="77777777" w:rsidR="0017691D" w:rsidRPr="007B24B4" w:rsidRDefault="0017691D" w:rsidP="00FC1EA4">
                          <w:pPr>
                            <w:rPr>
                              <w:rFonts w:ascii="Arial" w:hAnsi="Arial" w:cs="Arial"/>
                              <w:lang w:val="es-ES"/>
                            </w:rPr>
                          </w:pPr>
                        </w:p>
                      </w:txbxContent>
                    </v:textbox>
                  </v:shape>
                  <v:shape id="Text Box 9" o:spid="_x0000_s1104"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" fillcolor="white [3201]" strokecolor="#6e7277 [1614]" strokeweight=".5pt">
                    <v:textbox>
                      <w:txbxContent>
                        <w:p w14:paraId="04FED0FA" w14:textId="62A28FF1"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3EA3B893"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29ECAA42" w14:textId="77777777" w:rsidR="0017691D" w:rsidRPr="00FC1EA4" w:rsidRDefault="0017691D" w:rsidP="00FC1EA4">
                          <w:pPr>
                            <w:rPr>
                              <w:rFonts w:ascii="Arial" w:hAnsi="Arial" w:cs="Arial"/>
                              <w:color w:val="auto"/>
                              <w:sz w:val="24"/>
                              <w:szCs w:val="20"/>
                              <w:lang w:val="es-ES"/>
                            </w:rPr>
                          </w:pPr>
                        </w:p>
                        <w:p w14:paraId="774C6B0F" w14:textId="77777777" w:rsidR="0017691D" w:rsidRPr="007B24B4" w:rsidRDefault="0017691D" w:rsidP="00FC1EA4">
                          <w:pPr>
                            <w:rPr>
                              <w:rFonts w:ascii="Arial" w:hAnsi="Arial" w:cs="Arial"/>
                              <w:lang w:val="es-ES"/>
                            </w:rPr>
                          </w:pPr>
                        </w:p>
                        <w:p w14:paraId="49B40A6C" w14:textId="77777777" w:rsidR="0017691D" w:rsidRPr="007B24B4" w:rsidRDefault="0017691D" w:rsidP="00FC1EA4">
                          <w:pPr>
                            <w:rPr>
                              <w:rFonts w:ascii="Arial" w:hAnsi="Arial" w:cs="Arial"/>
                              <w:i/>
                              <w:color w:val="161718" w:themeColor="text1"/>
                              <w:lang w:val="es-ES"/>
                            </w:rPr>
                          </w:pPr>
                        </w:p>
                        <w:p w14:paraId="1B00A156" w14:textId="77777777" w:rsidR="0017691D" w:rsidRDefault="0017691D"/>
                        <w:p w14:paraId="023A1A64"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0A132002"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1ABFB09E" w14:textId="77777777" w:rsidR="0017691D" w:rsidRPr="00FC1EA4" w:rsidRDefault="0017691D" w:rsidP="00FC1EA4">
                          <w:pPr>
                            <w:rPr>
                              <w:rFonts w:ascii="Arial" w:hAnsi="Arial" w:cs="Arial"/>
                              <w:color w:val="auto"/>
                              <w:sz w:val="24"/>
                              <w:szCs w:val="20"/>
                              <w:lang w:val="es-ES"/>
                            </w:rPr>
                          </w:pPr>
                        </w:p>
                        <w:p w14:paraId="46E7573C" w14:textId="77777777" w:rsidR="0017691D" w:rsidRPr="007B24B4" w:rsidRDefault="0017691D" w:rsidP="00FC1EA4">
                          <w:pPr>
                            <w:rPr>
                              <w:rFonts w:ascii="Arial" w:hAnsi="Arial" w:cs="Arial"/>
                              <w:lang w:val="es-ES"/>
                            </w:rPr>
                          </w:pPr>
                        </w:p>
                        <w:p w14:paraId="340A6C15" w14:textId="77777777" w:rsidR="0017691D" w:rsidRPr="007B24B4" w:rsidRDefault="0017691D" w:rsidP="00FC1EA4">
                          <w:pPr>
                            <w:rPr>
                              <w:rFonts w:ascii="Arial" w:hAnsi="Arial" w:cs="Arial"/>
                              <w:i/>
                              <w:color w:val="161718" w:themeColor="text1"/>
                              <w:lang w:val="es-ES"/>
                            </w:rPr>
                          </w:pPr>
                        </w:p>
                        <w:p w14:paraId="0EE1242B" w14:textId="77777777" w:rsidR="0017691D" w:rsidRDefault="0017691D"/>
                        <w:p w14:paraId="0D35625E"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540B718F" w14:textId="77777777"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56106ABE" w14:textId="77777777" w:rsidR="0017691D" w:rsidRPr="00FC1EA4" w:rsidRDefault="0017691D" w:rsidP="00FC1EA4">
                          <w:pPr>
                            <w:rPr>
                              <w:rFonts w:ascii="Arial" w:hAnsi="Arial" w:cs="Arial"/>
                              <w:color w:val="auto"/>
                              <w:sz w:val="24"/>
                              <w:szCs w:val="20"/>
                              <w:lang w:val="es-ES"/>
                            </w:rPr>
                          </w:pPr>
                        </w:p>
                        <w:p w14:paraId="4EDBD529" w14:textId="77777777" w:rsidR="0017691D" w:rsidRPr="007B24B4" w:rsidRDefault="0017691D" w:rsidP="00FC1EA4">
                          <w:pPr>
                            <w:rPr>
                              <w:rFonts w:ascii="Arial" w:hAnsi="Arial" w:cs="Arial"/>
                              <w:lang w:val="es-ES"/>
                            </w:rPr>
                          </w:pPr>
                        </w:p>
                        <w:p w14:paraId="628D7370" w14:textId="77777777" w:rsidR="0017691D" w:rsidRPr="007B24B4" w:rsidRDefault="0017691D" w:rsidP="00FC1EA4">
                          <w:pPr>
                            <w:rPr>
                              <w:rFonts w:ascii="Arial" w:hAnsi="Arial" w:cs="Arial"/>
                              <w:i/>
                              <w:color w:val="161718" w:themeColor="text1"/>
                              <w:lang w:val="es-ES"/>
                            </w:rPr>
                          </w:pPr>
                        </w:p>
                        <w:p w14:paraId="67927EF4" w14:textId="77777777" w:rsidR="0017691D" w:rsidRDefault="0017691D"/>
                        <w:p w14:paraId="245302C1" w14:textId="77777777" w:rsidR="0017691D" w:rsidRPr="008B0442" w:rsidRDefault="0017691D"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4D0782BE" w14:textId="0E6370AB" w:rsidR="0017691D" w:rsidRPr="008B0442" w:rsidRDefault="0017691D"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342F8D77" w14:textId="77777777" w:rsidR="0017691D" w:rsidRPr="00FC1EA4" w:rsidRDefault="0017691D" w:rsidP="00FC1EA4">
                          <w:pPr>
                            <w:rPr>
                              <w:rFonts w:ascii="Arial" w:hAnsi="Arial" w:cs="Arial"/>
                              <w:color w:val="auto"/>
                              <w:sz w:val="24"/>
                              <w:szCs w:val="20"/>
                              <w:lang w:val="es-ES"/>
                            </w:rPr>
                          </w:pPr>
                        </w:p>
                        <w:p w14:paraId="1F52CAED" w14:textId="77777777" w:rsidR="0017691D" w:rsidRPr="007B24B4" w:rsidRDefault="0017691D" w:rsidP="00FC1EA4">
                          <w:pPr>
                            <w:rPr>
                              <w:rFonts w:ascii="Arial" w:hAnsi="Arial" w:cs="Arial"/>
                              <w:lang w:val="es-ES"/>
                            </w:rPr>
                          </w:pPr>
                        </w:p>
                        <w:p w14:paraId="463F9E85" w14:textId="77777777" w:rsidR="0017691D" w:rsidRPr="007B24B4" w:rsidRDefault="0017691D" w:rsidP="00FC1EA4">
                          <w:pPr>
                            <w:rPr>
                              <w:rFonts w:ascii="Arial" w:hAnsi="Arial" w:cs="Arial"/>
                              <w:i/>
                              <w:color w:val="161718" w:themeColor="text1"/>
                              <w:lang w:val="es-ES"/>
                            </w:rPr>
                          </w:pPr>
                        </w:p>
                      </w:txbxContent>
                    </v:textbox>
                  </v:shape>
                  <v:shape id="Text Box 10" o:spid="_x0000_s1105"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" fillcolor="white [3201]" strokecolor="#6e7277 [1614]" strokeweight=".5pt">
                    <v:textbox>
                      <w:txbxContent>
                        <w:p w14:paraId="4B2DB88A"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40D7182" w14:textId="77777777" w:rsidR="0017691D" w:rsidRPr="008B0442" w:rsidRDefault="0017691D" w:rsidP="00FC1EA4">
                          <w:pPr>
                            <w:rPr>
                              <w:rFonts w:cs="Arial"/>
                              <w:color w:val="auto"/>
                              <w:sz w:val="24"/>
                              <w:szCs w:val="20"/>
                            </w:rPr>
                          </w:pPr>
                          <w:r>
                            <w:rPr>
                              <w:rFonts w:cs="Arial"/>
                              <w:color w:val="auto"/>
                              <w:sz w:val="24"/>
                              <w:szCs w:val="20"/>
                            </w:rPr>
                            <w:t>3</w:t>
                          </w:r>
                        </w:p>
                        <w:p w14:paraId="02C846DF" w14:textId="77777777" w:rsidR="0017691D" w:rsidRPr="0078782C" w:rsidRDefault="0017691D" w:rsidP="00FC1EA4">
                          <w:pPr>
                            <w:rPr>
                              <w:rFonts w:ascii="Arial" w:hAnsi="Arial" w:cs="Arial"/>
                            </w:rPr>
                          </w:pPr>
                        </w:p>
                        <w:p w14:paraId="585386CB" w14:textId="77777777" w:rsidR="0017691D" w:rsidRPr="0078782C" w:rsidRDefault="0017691D" w:rsidP="00FC1EA4">
                          <w:pPr>
                            <w:rPr>
                              <w:rFonts w:ascii="Arial" w:hAnsi="Arial" w:cs="Arial"/>
                              <w:i/>
                              <w:color w:val="161718" w:themeColor="text1"/>
                            </w:rPr>
                          </w:pPr>
                        </w:p>
                        <w:p w14:paraId="1766F2EA" w14:textId="77777777" w:rsidR="0017691D" w:rsidRDefault="0017691D"/>
                        <w:p w14:paraId="6381CB54"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05624AEF" w14:textId="77777777" w:rsidR="0017691D" w:rsidRPr="008B0442" w:rsidRDefault="0017691D" w:rsidP="00FC1EA4">
                          <w:pPr>
                            <w:rPr>
                              <w:rFonts w:cs="Arial"/>
                              <w:color w:val="auto"/>
                              <w:sz w:val="24"/>
                              <w:szCs w:val="20"/>
                            </w:rPr>
                          </w:pPr>
                          <w:r>
                            <w:rPr>
                              <w:rFonts w:cs="Arial"/>
                              <w:color w:val="auto"/>
                              <w:sz w:val="24"/>
                              <w:szCs w:val="20"/>
                            </w:rPr>
                            <w:t>3</w:t>
                          </w:r>
                        </w:p>
                        <w:p w14:paraId="26E15824" w14:textId="77777777" w:rsidR="0017691D" w:rsidRPr="0078782C" w:rsidRDefault="0017691D" w:rsidP="00FC1EA4">
                          <w:pPr>
                            <w:rPr>
                              <w:rFonts w:ascii="Arial" w:hAnsi="Arial" w:cs="Arial"/>
                            </w:rPr>
                          </w:pPr>
                        </w:p>
                        <w:p w14:paraId="2DFF2217" w14:textId="77777777" w:rsidR="0017691D" w:rsidRPr="0078782C" w:rsidRDefault="0017691D" w:rsidP="00FC1EA4">
                          <w:pPr>
                            <w:rPr>
                              <w:rFonts w:ascii="Arial" w:hAnsi="Arial" w:cs="Arial"/>
                              <w:i/>
                              <w:color w:val="161718" w:themeColor="text1"/>
                            </w:rPr>
                          </w:pPr>
                        </w:p>
                        <w:p w14:paraId="2FCB8AFF" w14:textId="77777777" w:rsidR="0017691D" w:rsidRDefault="0017691D"/>
                        <w:p w14:paraId="63D339F1"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962CF29" w14:textId="77777777" w:rsidR="0017691D" w:rsidRPr="008B0442" w:rsidRDefault="0017691D" w:rsidP="00FC1EA4">
                          <w:pPr>
                            <w:rPr>
                              <w:rFonts w:cs="Arial"/>
                              <w:color w:val="auto"/>
                              <w:sz w:val="24"/>
                              <w:szCs w:val="20"/>
                            </w:rPr>
                          </w:pPr>
                          <w:r>
                            <w:rPr>
                              <w:rFonts w:cs="Arial"/>
                              <w:color w:val="auto"/>
                              <w:sz w:val="24"/>
                              <w:szCs w:val="20"/>
                            </w:rPr>
                            <w:t>3</w:t>
                          </w:r>
                        </w:p>
                        <w:p w14:paraId="1EB21976" w14:textId="77777777" w:rsidR="0017691D" w:rsidRPr="0078782C" w:rsidRDefault="0017691D" w:rsidP="00FC1EA4">
                          <w:pPr>
                            <w:rPr>
                              <w:rFonts w:ascii="Arial" w:hAnsi="Arial" w:cs="Arial"/>
                            </w:rPr>
                          </w:pPr>
                        </w:p>
                        <w:p w14:paraId="318774DF" w14:textId="77777777" w:rsidR="0017691D" w:rsidRPr="0078782C" w:rsidRDefault="0017691D" w:rsidP="00FC1EA4">
                          <w:pPr>
                            <w:rPr>
                              <w:rFonts w:ascii="Arial" w:hAnsi="Arial" w:cs="Arial"/>
                              <w:i/>
                              <w:color w:val="161718" w:themeColor="text1"/>
                            </w:rPr>
                          </w:pPr>
                        </w:p>
                        <w:p w14:paraId="349B60E9" w14:textId="77777777" w:rsidR="0017691D" w:rsidRDefault="0017691D"/>
                        <w:p w14:paraId="53F9F513"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73BC0DB" w14:textId="20C4F8DC" w:rsidR="0017691D" w:rsidRPr="008B0442" w:rsidRDefault="0017691D" w:rsidP="00FC1EA4">
                          <w:pPr>
                            <w:rPr>
                              <w:rFonts w:cs="Arial"/>
                              <w:color w:val="auto"/>
                              <w:sz w:val="24"/>
                              <w:szCs w:val="20"/>
                            </w:rPr>
                          </w:pPr>
                          <w:r>
                            <w:rPr>
                              <w:rFonts w:cs="Arial"/>
                              <w:color w:val="auto"/>
                              <w:sz w:val="24"/>
                              <w:szCs w:val="20"/>
                            </w:rPr>
                            <w:t>3</w:t>
                          </w:r>
                        </w:p>
                        <w:p w14:paraId="0A625B11" w14:textId="77777777" w:rsidR="0017691D" w:rsidRPr="0078782C" w:rsidRDefault="0017691D" w:rsidP="00FC1EA4">
                          <w:pPr>
                            <w:rPr>
                              <w:rFonts w:ascii="Arial" w:hAnsi="Arial" w:cs="Arial"/>
                            </w:rPr>
                          </w:pPr>
                        </w:p>
                        <w:p w14:paraId="7A4C55EB" w14:textId="77777777" w:rsidR="0017691D" w:rsidRPr="0078782C" w:rsidRDefault="0017691D" w:rsidP="00FC1EA4">
                          <w:pPr>
                            <w:rPr>
                              <w:rFonts w:ascii="Arial" w:hAnsi="Arial" w:cs="Arial"/>
                              <w:i/>
                              <w:color w:val="161718" w:themeColor="text1"/>
                            </w:rPr>
                          </w:pPr>
                        </w:p>
                      </w:txbxContent>
                    </v:textbox>
                  </v:shape>
                  <v:shape id="Text Box 11" o:spid="_x0000_s1106"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" fillcolor="white [3201]" strokecolor="#6e7277 [1614]" strokeweight=".5pt">
                    <v:textbox>
                      <w:txbxContent>
                        <w:p w14:paraId="77006B5E"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6623F772" w14:textId="77777777" w:rsidR="0017691D" w:rsidRPr="008B0442" w:rsidRDefault="0017691D" w:rsidP="00FC1EA4">
                          <w:pPr>
                            <w:rPr>
                              <w:rFonts w:cs="Arial"/>
                              <w:color w:val="auto"/>
                              <w:sz w:val="24"/>
                              <w:szCs w:val="20"/>
                            </w:rPr>
                          </w:pPr>
                          <w:r w:rsidRPr="008B0442">
                            <w:rPr>
                              <w:rFonts w:cs="Arial"/>
                              <w:color w:val="auto"/>
                              <w:sz w:val="24"/>
                              <w:szCs w:val="20"/>
                            </w:rPr>
                            <w:t>5 – 15 min</w:t>
                          </w:r>
                        </w:p>
                        <w:p w14:paraId="0CD8CBD3" w14:textId="77777777" w:rsidR="0017691D" w:rsidRPr="0078782C" w:rsidRDefault="0017691D" w:rsidP="00FC1EA4">
                          <w:pPr>
                            <w:rPr>
                              <w:rFonts w:ascii="Arial" w:hAnsi="Arial" w:cs="Arial"/>
                              <w:i/>
                              <w:color w:val="161718" w:themeColor="text1"/>
                            </w:rPr>
                          </w:pPr>
                        </w:p>
                        <w:p w14:paraId="74101758" w14:textId="77777777" w:rsidR="0017691D" w:rsidRDefault="0017691D"/>
                        <w:p w14:paraId="6C16B876" w14:textId="77777777" w:rsidR="0017691D" w:rsidRPr="008B0442" w:rsidRDefault="0017691D"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3EAF8067" w14:textId="40C53AA6" w:rsidR="0017691D" w:rsidRPr="008B0442" w:rsidRDefault="0017691D" w:rsidP="00FC1EA4">
                          <w:pPr>
                            <w:rPr>
                              <w:rFonts w:cs="Arial"/>
                              <w:color w:val="auto"/>
                              <w:sz w:val="24"/>
                              <w:szCs w:val="20"/>
                            </w:rPr>
                          </w:pPr>
                          <w:r w:rsidRPr="008B0442">
                            <w:rPr>
                              <w:rFonts w:cs="Arial"/>
                              <w:color w:val="auto"/>
                              <w:sz w:val="24"/>
                              <w:szCs w:val="20"/>
                            </w:rPr>
                            <w:t>5 – 15 min</w:t>
                          </w:r>
                        </w:p>
                        <w:p w14:paraId="6DDDBADE" w14:textId="77777777" w:rsidR="0017691D" w:rsidRPr="0078782C" w:rsidRDefault="0017691D" w:rsidP="00FC1EA4">
                          <w:pPr>
                            <w:rPr>
                              <w:rFonts w:ascii="Arial" w:hAnsi="Arial" w:cs="Arial"/>
                              <w:i/>
                              <w:color w:val="161718" w:themeColor="text1"/>
                            </w:rPr>
                          </w:pPr>
                        </w:p>
                      </w:txbxContent>
                    </v:textbox>
                  </v:shape>
                </v:group>
                <v:shape id="Text Box 19" o:spid="_x0000_s1107" type="#_x0000_t202" style="position:absolute;top:19872;width:61341;height:4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" fillcolor="white [3201]" strokecolor="#6e7277 [1614]" strokeweight=".5pt">
                  <v:textbox>
                    <w:txbxContent>
                      <w:p w14:paraId="35388E7D" w14:textId="77777777" w:rsidR="0017691D" w:rsidRPr="008B0442" w:rsidRDefault="0017691D" w:rsidP="00FC1EA4">
                        <w:pPr>
                          <w:rPr>
                            <w:rFonts w:cs="Arial"/>
                            <w:b/>
                            <w:color w:val="auto"/>
                            <w:sz w:val="24"/>
                            <w:szCs w:val="20"/>
                          </w:rPr>
                        </w:pPr>
                      </w:p>
                      <w:p w14:paraId="55BF0F4D" w14:textId="77777777" w:rsidR="0017691D" w:rsidRPr="008B0442" w:rsidRDefault="0017691D"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DBAD82A"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240378E9"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34423838" w14:textId="77777777"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6B73914F" w14:textId="77777777" w:rsidR="0017691D" w:rsidRPr="008B0442" w:rsidRDefault="0017691D"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4B9A8327"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1A647F6"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63236535" w14:textId="77777777" w:rsidR="0017691D" w:rsidRPr="00A4358D" w:rsidRDefault="0017691D"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5FEE8EF9" w14:textId="77777777" w:rsidR="0017691D" w:rsidRPr="008B0442" w:rsidRDefault="0017691D"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5DEFE143" w14:textId="77777777" w:rsidR="0017691D" w:rsidRPr="008B0442" w:rsidRDefault="0017691D" w:rsidP="00FC1EA4">
                        <w:pPr>
                          <w:rPr>
                            <w:rFonts w:cs="Arial"/>
                            <w:color w:val="auto"/>
                            <w:sz w:val="24"/>
                            <w:szCs w:val="20"/>
                            <w:lang w:val="es-ES"/>
                          </w:rPr>
                        </w:pPr>
                      </w:p>
                      <w:p w14:paraId="56A1BC60" w14:textId="77777777" w:rsidR="0017691D" w:rsidRPr="00FC1EA4" w:rsidRDefault="0017691D" w:rsidP="00FC1EA4">
                        <w:pPr>
                          <w:rPr>
                            <w:rFonts w:ascii="Arial" w:hAnsi="Arial" w:cs="Arial"/>
                            <w:color w:val="auto"/>
                            <w:sz w:val="24"/>
                            <w:szCs w:val="20"/>
                            <w:lang w:val="es-ES"/>
                          </w:rPr>
                        </w:pPr>
                      </w:p>
                      <w:p w14:paraId="15C4A471" w14:textId="77777777" w:rsidR="0017691D" w:rsidRDefault="0017691D" w:rsidP="00FC1EA4">
                        <w:pPr>
                          <w:rPr>
                            <w:rFonts w:ascii="Arial" w:hAnsi="Arial" w:cs="Arial"/>
                            <w:lang w:val="es-ES"/>
                          </w:rPr>
                        </w:pPr>
                      </w:p>
                      <w:p w14:paraId="33E5364E" w14:textId="77777777" w:rsidR="0017691D" w:rsidRDefault="0017691D" w:rsidP="00FC1EA4">
                        <w:pPr>
                          <w:rPr>
                            <w:rFonts w:ascii="Arial" w:hAnsi="Arial" w:cs="Arial"/>
                            <w:lang w:val="es-ES"/>
                          </w:rPr>
                        </w:pPr>
                      </w:p>
                      <w:p w14:paraId="7B610B19" w14:textId="77777777" w:rsidR="0017691D" w:rsidRDefault="0017691D" w:rsidP="00FC1EA4">
                        <w:pPr>
                          <w:rPr>
                            <w:rFonts w:ascii="Arial" w:hAnsi="Arial" w:cs="Arial"/>
                            <w:lang w:val="es-ES"/>
                          </w:rPr>
                        </w:pPr>
                      </w:p>
                      <w:p w14:paraId="54F3CA32" w14:textId="77777777" w:rsidR="0017691D" w:rsidRPr="008403B5" w:rsidRDefault="0017691D" w:rsidP="00FC1EA4">
                        <w:pPr>
                          <w:rPr>
                            <w:rFonts w:ascii="Arial" w:hAnsi="Arial" w:cs="Arial"/>
                            <w:lang w:val="es-ES"/>
                          </w:rPr>
                        </w:pPr>
                      </w:p>
                      <w:p w14:paraId="27A0D3C8" w14:textId="77777777" w:rsidR="0017691D" w:rsidRDefault="0017691D"/>
                      <w:p w14:paraId="13FBE0D7" w14:textId="77777777" w:rsidR="0017691D" w:rsidRPr="008B0442" w:rsidRDefault="0017691D" w:rsidP="00FC1EA4">
                        <w:pPr>
                          <w:rPr>
                            <w:rFonts w:cs="Arial"/>
                            <w:b/>
                            <w:color w:val="auto"/>
                            <w:sz w:val="24"/>
                            <w:szCs w:val="20"/>
                          </w:rPr>
                        </w:pPr>
                      </w:p>
                      <w:p w14:paraId="40ED52C6" w14:textId="77777777" w:rsidR="0017691D" w:rsidRPr="008B0442" w:rsidRDefault="0017691D"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849B5E" w14:textId="66D68A98"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4CEB99A3" w14:textId="175204FF"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7BE5EFD4" w14:textId="4934BFFD" w:rsidR="0017691D" w:rsidRPr="008B0442" w:rsidRDefault="0017691D"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45095079" w14:textId="0AE6A4C3" w:rsidR="0017691D" w:rsidRPr="008B0442" w:rsidRDefault="0017691D"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57A767CD" w14:textId="77777777" w:rsidR="0017691D" w:rsidRDefault="0017691D"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8D62527" w14:textId="02CAA0AA" w:rsidR="0017691D" w:rsidRDefault="0017691D"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42E879FE" w14:textId="4829DB7D" w:rsidR="0017691D" w:rsidRPr="00A4358D" w:rsidRDefault="0017691D"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01410311" w14:textId="408C3411" w:rsidR="0017691D" w:rsidRPr="008B0442" w:rsidRDefault="0017691D"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361F51EF" w14:textId="77777777" w:rsidR="0017691D" w:rsidRPr="008B0442" w:rsidRDefault="0017691D" w:rsidP="00FC1EA4">
                        <w:pPr>
                          <w:rPr>
                            <w:rFonts w:cs="Arial"/>
                            <w:color w:val="auto"/>
                            <w:sz w:val="24"/>
                            <w:szCs w:val="20"/>
                            <w:lang w:val="es-ES"/>
                          </w:rPr>
                        </w:pPr>
                      </w:p>
                      <w:p w14:paraId="6A96FE7C" w14:textId="77777777" w:rsidR="0017691D" w:rsidRPr="00FC1EA4" w:rsidRDefault="0017691D" w:rsidP="00FC1EA4">
                        <w:pPr>
                          <w:rPr>
                            <w:rFonts w:ascii="Arial" w:hAnsi="Arial" w:cs="Arial"/>
                            <w:color w:val="auto"/>
                            <w:sz w:val="24"/>
                            <w:szCs w:val="20"/>
                            <w:lang w:val="es-ES"/>
                          </w:rPr>
                        </w:pPr>
                      </w:p>
                      <w:p w14:paraId="3DADDD59" w14:textId="77777777" w:rsidR="0017691D" w:rsidRDefault="0017691D" w:rsidP="00FC1EA4">
                        <w:pPr>
                          <w:rPr>
                            <w:rFonts w:ascii="Arial" w:hAnsi="Arial" w:cs="Arial"/>
                            <w:lang w:val="es-ES"/>
                          </w:rPr>
                        </w:pPr>
                      </w:p>
                      <w:p w14:paraId="5211744D" w14:textId="77777777" w:rsidR="0017691D" w:rsidRDefault="0017691D" w:rsidP="00FC1EA4">
                        <w:pPr>
                          <w:rPr>
                            <w:rFonts w:ascii="Arial" w:hAnsi="Arial" w:cs="Arial"/>
                            <w:lang w:val="es-ES"/>
                          </w:rPr>
                        </w:pPr>
                      </w:p>
                      <w:p w14:paraId="02A78711" w14:textId="77777777" w:rsidR="0017691D" w:rsidRDefault="0017691D" w:rsidP="00FC1EA4">
                        <w:pPr>
                          <w:rPr>
                            <w:rFonts w:ascii="Arial" w:hAnsi="Arial" w:cs="Arial"/>
                            <w:lang w:val="es-ES"/>
                          </w:rPr>
                        </w:pPr>
                      </w:p>
                      <w:p w14:paraId="6FF54986" w14:textId="77777777" w:rsidR="0017691D" w:rsidRPr="008403B5" w:rsidRDefault="0017691D" w:rsidP="00FC1EA4">
                        <w:pPr>
                          <w:rPr>
                            <w:rFonts w:ascii="Arial" w:hAnsi="Arial" w:cs="Arial"/>
                            <w:lang w:val="es-ES"/>
                          </w:rPr>
                        </w:pPr>
                      </w:p>
                    </w:txbxContent>
                  </v:textbox>
                </v:shape>
                <w10:wrap type="square"/>
              </v:group>
            </w:pict>
          </mc:Fallback>
        </mc:AlternateContent>
      </w:r>
    </w:p>
    <w:p w14:paraId="014CF844" w14:textId="5AC59BBC" w:rsidR="006C46C4" w:rsidRDefault="006C46C4">
      <w:pPr>
        <w:spacing w:after="200"/>
        <w:rPr>
          <w:rFonts w:ascii="Arial" w:eastAsia="Times New Roman" w:hAnsi="Arial" w:cs="Arial"/>
          <w:color w:val="161718" w:themeColor="text1"/>
        </w:rPr>
      </w:pPr>
      <w:r>
        <w:rPr>
          <w:rFonts w:ascii="Arial" w:eastAsia="Times New Roman" w:hAnsi="Arial" w:cs="Arial"/>
          <w:color w:val="161718" w:themeColor="text1"/>
        </w:rPr>
        <w:br w:type="page"/>
      </w:r>
    </w:p>
    <w:p w14:paraId="7D9A2A91" w14:textId="009934BD" w:rsidR="00CF4C8A" w:rsidRPr="00771BA0" w:rsidRDefault="00CF4C8A" w:rsidP="00771BA0">
      <w:pPr>
        <w:pStyle w:val="Ttulo2"/>
        <w:rPr>
          <w:rFonts w:ascii="Zizou Slab Bold" w:hAnsi="Zizou Slab Bold"/>
          <w:color w:val="auto"/>
        </w:rPr>
      </w:pPr>
      <w:bookmarkStart w:id="4813" w:name="_Toc25223040"/>
      <w:bookmarkStart w:id="4814" w:name="_Toc25247136"/>
      <w:bookmarkStart w:id="4815" w:name="_Toc25309796"/>
      <w:bookmarkStart w:id="4816" w:name="_Toc26201359"/>
      <w:proofErr w:type="spellStart"/>
      <w:r w:rsidRPr="00771BA0">
        <w:rPr>
          <w:rFonts w:ascii="Zizou Slab Bold" w:hAnsi="Zizou Slab Bold"/>
          <w:color w:val="auto"/>
        </w:rPr>
        <w:lastRenderedPageBreak/>
        <w:t>To</w:t>
      </w:r>
      <w:proofErr w:type="spellEnd"/>
      <w:r w:rsidRPr="00771BA0">
        <w:rPr>
          <w:rFonts w:ascii="Zizou Slab Bold" w:hAnsi="Zizou Slab Bold"/>
          <w:color w:val="auto"/>
        </w:rPr>
        <w:t xml:space="preserve"> - Be </w:t>
      </w:r>
      <w:proofErr w:type="spellStart"/>
      <w:r w:rsidRPr="00771BA0">
        <w:rPr>
          <w:rFonts w:ascii="Zizou Slab Bold" w:hAnsi="Zizou Slab Bold"/>
          <w:color w:val="auto"/>
        </w:rPr>
        <w:t>Scenario</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Map</w:t>
      </w:r>
      <w:bookmarkEnd w:id="4813"/>
      <w:bookmarkEnd w:id="4814"/>
      <w:bookmarkEnd w:id="4815"/>
      <w:bookmarkEnd w:id="4816"/>
      <w:proofErr w:type="spellEnd"/>
    </w:p>
    <w:p w14:paraId="09F0A812" w14:textId="78676E5C" w:rsidR="00CF4C8A" w:rsidRPr="00DA5853" w:rsidRDefault="00CF4C8A" w:rsidP="00F01638">
      <w:pPr>
        <w:rPr>
          <w:b/>
          <w:color w:val="auto"/>
          <w:sz w:val="32"/>
          <w:szCs w:val="32"/>
          <w:lang w:val="en-US"/>
        </w:rPr>
      </w:pPr>
      <w:bookmarkStart w:id="4817" w:name="_Toc25223041"/>
      <w:r w:rsidRPr="00DA5853">
        <w:rPr>
          <w:b/>
          <w:noProof/>
          <w:sz w:val="32"/>
          <w:szCs w:val="32"/>
          <w:lang w:eastAsia="es-PE"/>
        </w:rPr>
        <w:drawing>
          <wp:anchor distT="0" distB="0" distL="114300" distR="114300" simplePos="0" relativeHeight="251763712" behindDoc="0" locked="0" layoutInCell="1" allowOverlap="1" wp14:anchorId="2FB383A2" wp14:editId="5E27B8C5">
            <wp:simplePos x="0" y="0"/>
            <wp:positionH relativeFrom="page">
              <wp:posOffset>170815</wp:posOffset>
            </wp:positionH>
            <wp:positionV relativeFrom="paragraph">
              <wp:posOffset>349885</wp:posOffset>
            </wp:positionV>
            <wp:extent cx="7408545" cy="4724400"/>
            <wp:effectExtent l="0" t="0" r="1905" b="0"/>
            <wp:wrapSquare wrapText="bothSides"/>
            <wp:docPr id="165" name="Imagen 165" descr="C:\Users\Administrator\Desktop\administrador to 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dministrador to b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5016"/>
                    <a:stretch/>
                  </pic:blipFill>
                  <pic:spPr bwMode="auto">
                    <a:xfrm>
                      <a:off x="0" y="0"/>
                      <a:ext cx="7408545" cy="472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DA5853">
        <w:rPr>
          <w:b/>
          <w:color w:val="auto"/>
          <w:sz w:val="32"/>
          <w:szCs w:val="32"/>
          <w:lang w:val="en-US"/>
        </w:rPr>
        <w:t>Administrador</w:t>
      </w:r>
      <w:proofErr w:type="spellEnd"/>
      <w:r w:rsidRPr="00DA5853">
        <w:rPr>
          <w:b/>
          <w:color w:val="auto"/>
          <w:sz w:val="32"/>
          <w:szCs w:val="32"/>
          <w:lang w:val="en-US"/>
        </w:rPr>
        <w:t>:</w:t>
      </w:r>
      <w:bookmarkEnd w:id="4817"/>
    </w:p>
    <w:p w14:paraId="10CAAB65" w14:textId="4A0B3390" w:rsidR="00CF4C8A" w:rsidRPr="00771BA0" w:rsidRDefault="00CF4C8A" w:rsidP="00F01638">
      <w:pPr>
        <w:rPr>
          <w:b/>
          <w:color w:val="auto"/>
          <w:sz w:val="32"/>
          <w:szCs w:val="32"/>
          <w:lang w:val="en-US"/>
        </w:rPr>
      </w:pPr>
      <w:bookmarkStart w:id="4818" w:name="_Toc25223042"/>
      <w:r w:rsidRPr="00DA5853">
        <w:rPr>
          <w:b/>
          <w:noProof/>
          <w:sz w:val="32"/>
          <w:szCs w:val="32"/>
          <w:lang w:eastAsia="es-PE"/>
        </w:rPr>
        <w:drawing>
          <wp:anchor distT="0" distB="0" distL="114300" distR="114300" simplePos="0" relativeHeight="251765760" behindDoc="0" locked="0" layoutInCell="1" allowOverlap="1" wp14:anchorId="0415BB82" wp14:editId="395B3483">
            <wp:simplePos x="0" y="0"/>
            <wp:positionH relativeFrom="margin">
              <wp:align>center</wp:align>
            </wp:positionH>
            <wp:positionV relativeFrom="paragraph">
              <wp:posOffset>326663</wp:posOffset>
            </wp:positionV>
            <wp:extent cx="7404100" cy="4733925"/>
            <wp:effectExtent l="0" t="0" r="6350" b="9525"/>
            <wp:wrapTopAndBottom/>
            <wp:docPr id="166" name="Imagen 166" descr="C:\Users\Administrator\Desktop\ingeniero to 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ingeniero to b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4821"/>
                    <a:stretch/>
                  </pic:blipFill>
                  <pic:spPr bwMode="auto">
                    <a:xfrm>
                      <a:off x="0" y="0"/>
                      <a:ext cx="7404100" cy="473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818"/>
    </w:p>
    <w:p w14:paraId="005CC730" w14:textId="77777777" w:rsidR="00F01638" w:rsidRPr="00771BA0" w:rsidRDefault="00F01638" w:rsidP="00F01638">
      <w:pPr>
        <w:rPr>
          <w:color w:val="auto"/>
          <w:sz w:val="24"/>
          <w:szCs w:val="24"/>
          <w:lang w:val="en-US"/>
        </w:rPr>
      </w:pPr>
    </w:p>
    <w:p w14:paraId="68F3CE29" w14:textId="2AC5E8CA" w:rsidR="006C46C4" w:rsidRPr="00771BA0" w:rsidRDefault="006C46C4">
      <w:pPr>
        <w:spacing w:after="200"/>
        <w:rPr>
          <w:lang w:val="en-US"/>
        </w:rPr>
      </w:pPr>
      <w:r w:rsidRPr="00771BA0">
        <w:rPr>
          <w:lang w:val="en-US"/>
        </w:rPr>
        <w:br w:type="page"/>
      </w:r>
    </w:p>
    <w:p w14:paraId="0580602F" w14:textId="77777777" w:rsidR="0089384D" w:rsidRPr="00771BA0" w:rsidRDefault="0089384D" w:rsidP="004B7E44">
      <w:pPr>
        <w:rPr>
          <w:lang w:val="en-US"/>
        </w:rPr>
      </w:pPr>
    </w:p>
    <w:p w14:paraId="5C76B442" w14:textId="7F1E43D3" w:rsidR="0089384D" w:rsidRPr="00771BA0" w:rsidRDefault="00CB31C8" w:rsidP="00771BA0">
      <w:pPr>
        <w:pStyle w:val="Ttulo1"/>
        <w:rPr>
          <w:rFonts w:ascii="Zizou Slab Bold" w:hAnsi="Zizou Slab Bold"/>
          <w:color w:val="auto"/>
          <w:lang w:val="en-US"/>
        </w:rPr>
      </w:pPr>
      <w:bookmarkStart w:id="4819" w:name="_Toc25223044"/>
      <w:bookmarkStart w:id="4820" w:name="_Toc25247137"/>
      <w:bookmarkStart w:id="4821" w:name="_Toc25309797"/>
      <w:bookmarkStart w:id="4822" w:name="_Toc26201360"/>
      <w:r w:rsidRPr="00771BA0">
        <w:rPr>
          <w:rFonts w:ascii="Zizou Slab Bold" w:hAnsi="Zizou Slab Bold"/>
          <w:noProof/>
          <w:color w:val="auto"/>
          <w:lang w:eastAsia="es-PE"/>
        </w:rPr>
        <mc:AlternateContent>
          <mc:Choice Requires="wps">
            <w:drawing>
              <wp:anchor distT="0" distB="0" distL="114300" distR="114300" simplePos="0" relativeHeight="251755520" behindDoc="0" locked="0" layoutInCell="1" allowOverlap="1" wp14:anchorId="79FDEEB8" wp14:editId="29756870">
                <wp:simplePos x="0" y="0"/>
                <wp:positionH relativeFrom="margin">
                  <wp:posOffset>5080635</wp:posOffset>
                </wp:positionH>
                <wp:positionV relativeFrom="paragraph">
                  <wp:posOffset>-543560</wp:posOffset>
                </wp:positionV>
                <wp:extent cx="1273143" cy="480237"/>
                <wp:effectExtent l="0" t="0" r="3810" b="0"/>
                <wp:wrapNone/>
                <wp:docPr id="155"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21769" w14:textId="28F6938A" w:rsidR="0017691D" w:rsidRPr="006C46C4" w:rsidRDefault="0017691D" w:rsidP="003C6E4D">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w:t>
                            </w:r>
                            <w:r>
                              <w:rPr>
                                <w:rFonts w:ascii="Solano Gothic MVB  Light" w:hAnsi="Solano Gothic MVB  Light"/>
                                <w:sz w:val="44"/>
                                <w:szCs w:val="48"/>
                                <w:lang w:val="es-ES"/>
                              </w:rPr>
                              <w:t>R</w:t>
                            </w:r>
                          </w:p>
                          <w:p w14:paraId="1C58E659" w14:textId="77777777" w:rsidR="0017691D" w:rsidRDefault="0017691D"/>
                          <w:p w14:paraId="68948F8C" w14:textId="3CA26986" w:rsidR="0017691D" w:rsidRPr="00D52776" w:rsidRDefault="0017691D" w:rsidP="003C6E4D">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DEEB8" id="_x0000_s1108" style="position:absolute;margin-left:400.05pt;margin-top:-42.8pt;width:100.25pt;height:37.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" fillcolor="red" stroked="f" strokeweight="2pt">
                <v:textbox>
                  <w:txbxContent>
                    <w:p w14:paraId="44521769" w14:textId="28F6938A" w:rsidR="0017691D" w:rsidRPr="006C46C4" w:rsidRDefault="0017691D" w:rsidP="003C6E4D">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w:t>
                      </w:r>
                      <w:r>
                        <w:rPr>
                          <w:rFonts w:ascii="Solano Gothic MVB  Light" w:hAnsi="Solano Gothic MVB  Light"/>
                          <w:sz w:val="44"/>
                          <w:szCs w:val="48"/>
                          <w:lang w:val="es-ES"/>
                        </w:rPr>
                        <w:t>R</w:t>
                      </w:r>
                    </w:p>
                    <w:p w14:paraId="1C58E659" w14:textId="77777777" w:rsidR="0017691D" w:rsidRDefault="0017691D"/>
                    <w:p w14:paraId="68948F8C" w14:textId="3CA26986" w:rsidR="0017691D" w:rsidRPr="00D52776" w:rsidRDefault="0017691D" w:rsidP="003C6E4D">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v:textbox>
                <w10:wrap anchorx="margin"/>
              </v:rect>
            </w:pict>
          </mc:Fallback>
        </mc:AlternateContent>
      </w:r>
      <w:r w:rsidRPr="00771BA0">
        <w:rPr>
          <w:rFonts w:ascii="Zizou Slab Bold" w:hAnsi="Zizou Slab Bold"/>
          <w:noProof/>
          <w:color w:val="auto"/>
          <w:lang w:eastAsia="es-PE"/>
        </w:rPr>
        <mc:AlternateContent>
          <mc:Choice Requires="wps">
            <w:drawing>
              <wp:anchor distT="0" distB="0" distL="114300" distR="114300" simplePos="0" relativeHeight="251757568" behindDoc="0" locked="0" layoutInCell="1" allowOverlap="1" wp14:anchorId="37A2E1FC" wp14:editId="383F6312">
                <wp:simplePos x="0" y="0"/>
                <wp:positionH relativeFrom="margin">
                  <wp:posOffset>5088890</wp:posOffset>
                </wp:positionH>
                <wp:positionV relativeFrom="paragraph">
                  <wp:posOffset>12065</wp:posOffset>
                </wp:positionV>
                <wp:extent cx="1273143" cy="1215342"/>
                <wp:effectExtent l="0" t="0" r="3810" b="4445"/>
                <wp:wrapNone/>
                <wp:docPr id="157"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05AD3B" w14:textId="3CA26986" w:rsidR="0017691D" w:rsidRPr="00D52776" w:rsidRDefault="0017691D" w:rsidP="003C6E4D">
                            <w:pPr>
                              <w:jc w:val="center"/>
                              <w:rPr>
                                <w:rFonts w:ascii="Solano Gothic MVB  Light" w:hAnsi="Solano Gothic MVB  Light"/>
                                <w:sz w:val="144"/>
                                <w:lang w:val="es-ES"/>
                              </w:rPr>
                            </w:pPr>
                            <w:r>
                              <w:rPr>
                                <w:rFonts w:ascii="Solano Gothic MVB  Light" w:hAnsi="Solano Gothic MVB  Light"/>
                                <w:sz w:val="144"/>
                                <w:lang w:val="es-ES"/>
                              </w:rPr>
                              <w:t>4</w:t>
                            </w:r>
                          </w:p>
                          <w:p w14:paraId="79D38792" w14:textId="77777777" w:rsidR="0017691D" w:rsidRDefault="0017691D"/>
                          <w:p w14:paraId="7D7F0B94" w14:textId="77777777" w:rsidR="0017691D" w:rsidRPr="00D52776" w:rsidRDefault="0017691D" w:rsidP="003C6E4D">
                            <w:pPr>
                              <w:jc w:val="center"/>
                              <w:rPr>
                                <w:rFonts w:ascii="Solano Gothic MVB  Light" w:hAnsi="Solano Gothic MVB  Light"/>
                                <w:sz w:val="144"/>
                                <w:lang w:val="es-ES"/>
                              </w:rPr>
                            </w:pPr>
                            <w:r>
                              <w:rPr>
                                <w:rFonts w:ascii="Solano Gothic MVB  Light" w:hAnsi="Solano Gothic MVB  Ligh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2E1FC" id="_x0000_s1109" style="position:absolute;margin-left:400.7pt;margin-top:.95pt;width:100.25pt;height:95.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" fillcolor="red" stroked="f" strokeweight="2pt">
                <v:textbox inset="2.5mm,.5mm,2.5mm,.5mm">
                  <w:txbxContent>
                    <w:p w14:paraId="4905AD3B" w14:textId="3CA26986" w:rsidR="0017691D" w:rsidRPr="00D52776" w:rsidRDefault="0017691D" w:rsidP="003C6E4D">
                      <w:pPr>
                        <w:jc w:val="center"/>
                        <w:rPr>
                          <w:rFonts w:ascii="Solano Gothic MVB  Light" w:hAnsi="Solano Gothic MVB  Light"/>
                          <w:sz w:val="144"/>
                          <w:lang w:val="es-ES"/>
                        </w:rPr>
                      </w:pPr>
                      <w:r>
                        <w:rPr>
                          <w:rFonts w:ascii="Solano Gothic MVB  Light" w:hAnsi="Solano Gothic MVB  Light"/>
                          <w:sz w:val="144"/>
                          <w:lang w:val="es-ES"/>
                        </w:rPr>
                        <w:t>4</w:t>
                      </w:r>
                    </w:p>
                    <w:p w14:paraId="79D38792" w14:textId="77777777" w:rsidR="0017691D" w:rsidRDefault="0017691D"/>
                    <w:p w14:paraId="7D7F0B94" w14:textId="77777777" w:rsidR="0017691D" w:rsidRPr="00D52776" w:rsidRDefault="0017691D" w:rsidP="003C6E4D">
                      <w:pPr>
                        <w:jc w:val="center"/>
                        <w:rPr>
                          <w:rFonts w:ascii="Solano Gothic MVB  Light" w:hAnsi="Solano Gothic MVB  Light"/>
                          <w:sz w:val="144"/>
                          <w:lang w:val="es-ES"/>
                        </w:rPr>
                      </w:pPr>
                      <w:r>
                        <w:rPr>
                          <w:rFonts w:ascii="Solano Gothic MVB  Light" w:hAnsi="Solano Gothic MVB  Light"/>
                          <w:sz w:val="144"/>
                          <w:lang w:val="es-ES"/>
                        </w:rPr>
                        <w:t>4</w:t>
                      </w:r>
                    </w:p>
                  </w:txbxContent>
                </v:textbox>
                <w10:wrap anchorx="margin"/>
              </v:rect>
            </w:pict>
          </mc:Fallback>
        </mc:AlternateContent>
      </w:r>
      <w:r w:rsidR="005E7534" w:rsidRPr="00771BA0">
        <w:rPr>
          <w:rFonts w:ascii="Zizou Slab Bold" w:hAnsi="Zizou Slab Bold"/>
          <w:color w:val="auto"/>
          <w:lang w:val="en-US"/>
        </w:rPr>
        <w:t>CHAPTER PRODUCT DESIGN</w:t>
      </w:r>
      <w:bookmarkEnd w:id="4819"/>
      <w:bookmarkEnd w:id="4820"/>
      <w:bookmarkEnd w:id="4821"/>
      <w:bookmarkEnd w:id="4822"/>
    </w:p>
    <w:p w14:paraId="3A6C9F69" w14:textId="77777777" w:rsidR="00CB31C8" w:rsidRPr="00771BA0" w:rsidRDefault="00CB31C8" w:rsidP="00CB31C8">
      <w:pPr>
        <w:pStyle w:val="Ttulo2"/>
        <w:rPr>
          <w:lang w:val="en-US"/>
        </w:rPr>
      </w:pPr>
    </w:p>
    <w:p w14:paraId="57151FE8" w14:textId="77777777" w:rsidR="00DA5853" w:rsidRPr="00771BA0" w:rsidRDefault="00CB31C8" w:rsidP="00771BA0">
      <w:pPr>
        <w:pStyle w:val="Ttulo2"/>
        <w:rPr>
          <w:rFonts w:ascii="Zizou Slab Bold" w:hAnsi="Zizou Slab Bold"/>
          <w:color w:val="auto"/>
          <w:lang w:val="en-US"/>
        </w:rPr>
      </w:pPr>
      <w:bookmarkStart w:id="4823" w:name="_Toc25247138"/>
      <w:bookmarkStart w:id="4824" w:name="_Toc25309798"/>
      <w:bookmarkStart w:id="4825" w:name="_Toc26201361"/>
      <w:r w:rsidRPr="00771BA0">
        <w:rPr>
          <w:rFonts w:ascii="Zizou Slab Bold" w:hAnsi="Zizou Slab Bold"/>
          <w:color w:val="auto"/>
          <w:lang w:val="en-US"/>
        </w:rPr>
        <w:t>Principle Statements</w:t>
      </w:r>
      <w:bookmarkEnd w:id="4823"/>
      <w:bookmarkEnd w:id="4824"/>
      <w:bookmarkEnd w:id="4825"/>
    </w:p>
    <w:p w14:paraId="1728B96C" w14:textId="565C55F5" w:rsidR="00DA5853" w:rsidRDefault="00AB5A25" w:rsidP="005F2891">
      <w:pPr>
        <w:rPr>
          <w:bCs/>
          <w:szCs w:val="28"/>
        </w:rPr>
      </w:pPr>
      <w:r w:rsidRPr="00DA5853">
        <w:rPr>
          <w:rFonts w:ascii="Zizou Slab Medium" w:hAnsi="Zizou Slab Medium"/>
          <w:bCs/>
          <w:color w:val="auto"/>
          <w:szCs w:val="28"/>
        </w:rPr>
        <w:t xml:space="preserve">Los principales principios de diseño que se están proyectando usar son los 2 de los 5 principios básicos de la programación </w:t>
      </w:r>
      <w:r w:rsidR="00771BA0">
        <w:rPr>
          <w:rFonts w:ascii="Zizou Slab Medium" w:hAnsi="Zizou Slab Medium"/>
          <w:bCs/>
          <w:color w:val="auto"/>
          <w:szCs w:val="28"/>
        </w:rPr>
        <w:t>orientada</w:t>
      </w:r>
      <w:r w:rsidRPr="00DA5853">
        <w:rPr>
          <w:rFonts w:ascii="Zizou Slab Medium" w:hAnsi="Zizou Slab Medium"/>
          <w:bCs/>
          <w:color w:val="auto"/>
          <w:szCs w:val="28"/>
        </w:rPr>
        <w:t xml:space="preserve"> a objetos el cual pensamos que son esenciales para cualquier software funcional</w:t>
      </w:r>
    </w:p>
    <w:p w14:paraId="584A4C41" w14:textId="77777777" w:rsidR="00DA5853" w:rsidRDefault="00AB5A25" w:rsidP="005F2891">
      <w:pPr>
        <w:rPr>
          <w:bCs/>
          <w:szCs w:val="28"/>
          <w:lang w:val="en-US"/>
        </w:rPr>
      </w:pPr>
      <w:r w:rsidRPr="00DA5853">
        <w:rPr>
          <w:rFonts w:ascii="Zizou Slab Medium" w:hAnsi="Zizou Slab Medium"/>
          <w:bCs/>
          <w:color w:val="auto"/>
          <w:szCs w:val="28"/>
          <w:lang w:val="en-US"/>
        </w:rPr>
        <w:t xml:space="preserve">Open/Closed Principle </w:t>
      </w:r>
    </w:p>
    <w:p w14:paraId="297E38C8" w14:textId="77777777" w:rsidR="00DA5853" w:rsidRPr="005F2891" w:rsidRDefault="00AB5A25" w:rsidP="005F2891">
      <w:pPr>
        <w:rPr>
          <w:bCs/>
          <w:szCs w:val="28"/>
          <w:lang w:val="en-US"/>
        </w:rPr>
      </w:pPr>
      <w:proofErr w:type="spellStart"/>
      <w:r w:rsidRPr="005F2891">
        <w:rPr>
          <w:bCs/>
          <w:color w:val="auto"/>
          <w:szCs w:val="28"/>
          <w:lang w:val="en-US"/>
        </w:rPr>
        <w:t>Dependecy</w:t>
      </w:r>
      <w:proofErr w:type="spellEnd"/>
      <w:r w:rsidRPr="005F2891">
        <w:rPr>
          <w:bCs/>
          <w:color w:val="auto"/>
          <w:szCs w:val="28"/>
          <w:lang w:val="en-US"/>
        </w:rPr>
        <w:t xml:space="preserve"> Inversion Principle </w:t>
      </w:r>
    </w:p>
    <w:p w14:paraId="29393475" w14:textId="77777777" w:rsidR="00DA5853" w:rsidRDefault="00DA5853" w:rsidP="005F2891">
      <w:pPr>
        <w:rPr>
          <w:bCs/>
          <w:szCs w:val="28"/>
        </w:rPr>
      </w:pPr>
      <w:r w:rsidRPr="00DA5853">
        <w:rPr>
          <w:bCs/>
          <w:color w:val="auto"/>
          <w:szCs w:val="28"/>
        </w:rPr>
        <w:t>Además,</w:t>
      </w:r>
      <w:r w:rsidR="00AB5A25" w:rsidRPr="00DA5853">
        <w:rPr>
          <w:bCs/>
          <w:color w:val="auto"/>
          <w:szCs w:val="28"/>
        </w:rPr>
        <w:t xml:space="preserve"> se implementará los principios de:</w:t>
      </w:r>
    </w:p>
    <w:p w14:paraId="074C6E8E" w14:textId="77777777" w:rsidR="00DA5853" w:rsidRPr="00D474BB" w:rsidRDefault="00AB5A25" w:rsidP="005F2891">
      <w:pPr>
        <w:rPr>
          <w:bCs/>
          <w:szCs w:val="28"/>
        </w:rPr>
      </w:pPr>
      <w:proofErr w:type="spellStart"/>
      <w:r w:rsidRPr="00D474BB">
        <w:rPr>
          <w:bCs/>
          <w:color w:val="auto"/>
          <w:szCs w:val="28"/>
        </w:rPr>
        <w:t>Don't</w:t>
      </w:r>
      <w:proofErr w:type="spellEnd"/>
      <w:r w:rsidRPr="00D474BB">
        <w:rPr>
          <w:bCs/>
          <w:color w:val="auto"/>
          <w:szCs w:val="28"/>
        </w:rPr>
        <w:t xml:space="preserve"> </w:t>
      </w:r>
      <w:proofErr w:type="spellStart"/>
      <w:r w:rsidRPr="00D474BB">
        <w:rPr>
          <w:bCs/>
          <w:color w:val="auto"/>
          <w:szCs w:val="28"/>
        </w:rPr>
        <w:t>repeat</w:t>
      </w:r>
      <w:proofErr w:type="spellEnd"/>
      <w:r w:rsidRPr="00D474BB">
        <w:rPr>
          <w:bCs/>
          <w:color w:val="auto"/>
          <w:szCs w:val="28"/>
        </w:rPr>
        <w:t xml:space="preserve"> </w:t>
      </w:r>
      <w:proofErr w:type="spellStart"/>
      <w:r w:rsidRPr="00D474BB">
        <w:rPr>
          <w:bCs/>
          <w:color w:val="auto"/>
          <w:szCs w:val="28"/>
        </w:rPr>
        <w:t>yourself</w:t>
      </w:r>
      <w:proofErr w:type="spellEnd"/>
      <w:r w:rsidRPr="00D474BB">
        <w:rPr>
          <w:bCs/>
          <w:color w:val="auto"/>
          <w:szCs w:val="28"/>
        </w:rPr>
        <w:t xml:space="preserve"> </w:t>
      </w:r>
    </w:p>
    <w:p w14:paraId="0E29C589" w14:textId="77777777" w:rsidR="00DA5853" w:rsidRPr="00D474BB" w:rsidRDefault="00AB5A25" w:rsidP="005F2891">
      <w:pPr>
        <w:rPr>
          <w:bCs/>
          <w:szCs w:val="28"/>
        </w:rPr>
      </w:pPr>
      <w:proofErr w:type="spellStart"/>
      <w:r w:rsidRPr="00D474BB">
        <w:rPr>
          <w:bCs/>
          <w:color w:val="auto"/>
          <w:szCs w:val="28"/>
        </w:rPr>
        <w:t>Keep</w:t>
      </w:r>
      <w:proofErr w:type="spellEnd"/>
      <w:r w:rsidRPr="00D474BB">
        <w:rPr>
          <w:bCs/>
          <w:color w:val="auto"/>
          <w:szCs w:val="28"/>
        </w:rPr>
        <w:t xml:space="preserve"> </w:t>
      </w:r>
      <w:proofErr w:type="spellStart"/>
      <w:r w:rsidRPr="00D474BB">
        <w:rPr>
          <w:bCs/>
          <w:color w:val="auto"/>
          <w:szCs w:val="28"/>
        </w:rPr>
        <w:t>It</w:t>
      </w:r>
      <w:proofErr w:type="spellEnd"/>
      <w:r w:rsidRPr="00D474BB">
        <w:rPr>
          <w:bCs/>
          <w:color w:val="auto"/>
          <w:szCs w:val="28"/>
        </w:rPr>
        <w:t xml:space="preserve"> simple </w:t>
      </w:r>
      <w:proofErr w:type="spellStart"/>
      <w:r w:rsidRPr="00D474BB">
        <w:rPr>
          <w:bCs/>
          <w:color w:val="auto"/>
          <w:szCs w:val="28"/>
        </w:rPr>
        <w:t>stupid</w:t>
      </w:r>
      <w:proofErr w:type="spellEnd"/>
    </w:p>
    <w:p w14:paraId="1119AF58" w14:textId="77777777" w:rsidR="00DA5853" w:rsidRDefault="00AB5A25" w:rsidP="005F2891">
      <w:pPr>
        <w:rPr>
          <w:bCs/>
          <w:szCs w:val="28"/>
        </w:rPr>
      </w:pPr>
      <w:r w:rsidRPr="00DA5853">
        <w:rPr>
          <w:bCs/>
          <w:color w:val="auto"/>
          <w:szCs w:val="28"/>
        </w:rPr>
        <w:t xml:space="preserve">A </w:t>
      </w:r>
      <w:r w:rsidR="00DA5853" w:rsidRPr="00DA5853">
        <w:rPr>
          <w:b/>
          <w:bCs/>
          <w:color w:val="auto"/>
          <w:szCs w:val="28"/>
        </w:rPr>
        <w:t>continuación,</w:t>
      </w:r>
      <w:r w:rsidRPr="00DA5853">
        <w:rPr>
          <w:bCs/>
          <w:color w:val="auto"/>
          <w:szCs w:val="28"/>
        </w:rPr>
        <w:t xml:space="preserve"> se indicará porque se eligió dichos principios:</w:t>
      </w:r>
    </w:p>
    <w:p w14:paraId="10A17EB4" w14:textId="77777777" w:rsidR="00DA5853" w:rsidRDefault="00AB5A25" w:rsidP="005F2891">
      <w:pPr>
        <w:rPr>
          <w:bCs/>
          <w:szCs w:val="28"/>
        </w:rPr>
      </w:pPr>
      <w:r w:rsidRPr="00DA5853">
        <w:rPr>
          <w:bCs/>
          <w:color w:val="auto"/>
          <w:szCs w:val="28"/>
        </w:rPr>
        <w:t>Open/</w:t>
      </w:r>
      <w:proofErr w:type="spellStart"/>
      <w:r w:rsidRPr="00DA5853">
        <w:rPr>
          <w:bCs/>
          <w:color w:val="auto"/>
          <w:szCs w:val="28"/>
        </w:rPr>
        <w:t>Closed</w:t>
      </w:r>
      <w:proofErr w:type="spellEnd"/>
      <w:r w:rsidRPr="00DA5853">
        <w:rPr>
          <w:bCs/>
          <w:color w:val="auto"/>
          <w:szCs w:val="28"/>
        </w:rPr>
        <w:t xml:space="preserve"> </w:t>
      </w:r>
      <w:proofErr w:type="spellStart"/>
      <w:r w:rsidRPr="00DA5853">
        <w:rPr>
          <w:bCs/>
          <w:color w:val="auto"/>
          <w:szCs w:val="28"/>
        </w:rPr>
        <w:t>Principle</w:t>
      </w:r>
      <w:proofErr w:type="spellEnd"/>
      <w:r w:rsidRPr="00DA5853">
        <w:rPr>
          <w:bCs/>
          <w:color w:val="auto"/>
          <w:szCs w:val="28"/>
        </w:rPr>
        <w:t>: Este principio se basa en que se puede modificar su comportamiento sin cambiar su código fuente; es decir, debería bastar con añadir código más no de modificarlo. Este principio se implementará en los reporte y en la solicitud para modificar su comportamiento si es que las entidades necesitan que cambian su modelo de negocio.</w:t>
      </w:r>
    </w:p>
    <w:p w14:paraId="67B7DD6F" w14:textId="77777777" w:rsidR="00DA5853" w:rsidRDefault="00AB5A25" w:rsidP="005F2891">
      <w:pPr>
        <w:rPr>
          <w:bCs/>
          <w:szCs w:val="28"/>
        </w:rPr>
      </w:pPr>
      <w:proofErr w:type="spellStart"/>
      <w:r w:rsidRPr="00DA5853">
        <w:rPr>
          <w:bCs/>
          <w:color w:val="auto"/>
          <w:szCs w:val="28"/>
        </w:rPr>
        <w:t>Dependecy</w:t>
      </w:r>
      <w:proofErr w:type="spellEnd"/>
      <w:r w:rsidRPr="00DA5853">
        <w:rPr>
          <w:bCs/>
          <w:color w:val="auto"/>
          <w:szCs w:val="28"/>
        </w:rPr>
        <w:t xml:space="preserve"> </w:t>
      </w:r>
      <w:proofErr w:type="spellStart"/>
      <w:r w:rsidRPr="00DA5853">
        <w:rPr>
          <w:bCs/>
          <w:color w:val="auto"/>
          <w:szCs w:val="28"/>
        </w:rPr>
        <w:t>Inversion</w:t>
      </w:r>
      <w:proofErr w:type="spellEnd"/>
      <w:r w:rsidRPr="00DA5853">
        <w:rPr>
          <w:bCs/>
          <w:color w:val="auto"/>
          <w:szCs w:val="28"/>
        </w:rPr>
        <w:t xml:space="preserve"> </w:t>
      </w:r>
      <w:proofErr w:type="spellStart"/>
      <w:r w:rsidRPr="00DA5853">
        <w:rPr>
          <w:bCs/>
          <w:color w:val="auto"/>
          <w:szCs w:val="28"/>
        </w:rPr>
        <w:t>Principle</w:t>
      </w:r>
      <w:proofErr w:type="spellEnd"/>
      <w:r w:rsidRPr="00DA5853">
        <w:rPr>
          <w:bCs/>
          <w:color w:val="auto"/>
          <w:szCs w:val="28"/>
        </w:rPr>
        <w:t xml:space="preserve">: Los módulos de alto nivel no debería depender de módulos de nivel bajo, sino de abstracciones. Es decir, reducir las dependencias entre los módulos del código. Este principio se implementará en las clases que en sus métodos necesitan instanciar objetos de módulos de nivel bajo para realizar sus métodos por ejemplo en la clase de </w:t>
      </w:r>
      <w:proofErr w:type="spellStart"/>
      <w:r w:rsidRPr="00DA5853">
        <w:rPr>
          <w:bCs/>
          <w:color w:val="auto"/>
          <w:szCs w:val="28"/>
        </w:rPr>
        <w:t>Reporte_Ingeniero</w:t>
      </w:r>
      <w:proofErr w:type="spellEnd"/>
      <w:r w:rsidRPr="00DA5853">
        <w:rPr>
          <w:bCs/>
          <w:color w:val="auto"/>
          <w:szCs w:val="28"/>
        </w:rPr>
        <w:t xml:space="preserve"> para que se realice el método aprobar se necesita instanciar un objeto de la clase Encargado para confirmar la aprobación; sin embargo, se podría pasar un objeto Encargado como </w:t>
      </w:r>
      <w:proofErr w:type="spellStart"/>
      <w:r w:rsidRPr="00DA5853">
        <w:rPr>
          <w:bCs/>
          <w:color w:val="auto"/>
          <w:szCs w:val="28"/>
        </w:rPr>
        <w:t>parametro</w:t>
      </w:r>
      <w:proofErr w:type="spellEnd"/>
      <w:r w:rsidRPr="00DA5853">
        <w:rPr>
          <w:bCs/>
          <w:color w:val="auto"/>
          <w:szCs w:val="28"/>
        </w:rPr>
        <w:t xml:space="preserve"> a la hora de instanciar la clase </w:t>
      </w:r>
      <w:proofErr w:type="spellStart"/>
      <w:r w:rsidRPr="00DA5853">
        <w:rPr>
          <w:bCs/>
          <w:color w:val="auto"/>
          <w:szCs w:val="28"/>
        </w:rPr>
        <w:t>Reporte_Ingeniero</w:t>
      </w:r>
      <w:proofErr w:type="spellEnd"/>
      <w:r w:rsidRPr="00DA5853">
        <w:rPr>
          <w:bCs/>
          <w:color w:val="auto"/>
          <w:szCs w:val="28"/>
        </w:rPr>
        <w:t xml:space="preserve"> y cuando se llame el método aprobar se utilizará dicho objeto.</w:t>
      </w:r>
    </w:p>
    <w:p w14:paraId="2830D794" w14:textId="4D97A51B" w:rsidR="00AB5A25" w:rsidRPr="006C46C4" w:rsidRDefault="00AB5A25" w:rsidP="005F2891">
      <w:pPr>
        <w:rPr>
          <w:b/>
          <w:color w:val="auto"/>
          <w:sz w:val="44"/>
          <w:szCs w:val="44"/>
        </w:rPr>
      </w:pPr>
      <w:proofErr w:type="spellStart"/>
      <w:r w:rsidRPr="00DA5853">
        <w:rPr>
          <w:bCs/>
          <w:color w:val="auto"/>
          <w:szCs w:val="28"/>
        </w:rPr>
        <w:lastRenderedPageBreak/>
        <w:t>Don't</w:t>
      </w:r>
      <w:proofErr w:type="spellEnd"/>
      <w:r w:rsidRPr="00DA5853">
        <w:rPr>
          <w:bCs/>
          <w:color w:val="auto"/>
          <w:szCs w:val="28"/>
        </w:rPr>
        <w:t xml:space="preserve"> </w:t>
      </w:r>
      <w:proofErr w:type="spellStart"/>
      <w:r w:rsidRPr="00DA5853">
        <w:rPr>
          <w:bCs/>
          <w:color w:val="auto"/>
          <w:szCs w:val="28"/>
        </w:rPr>
        <w:t>repeat</w:t>
      </w:r>
      <w:proofErr w:type="spellEnd"/>
      <w:r w:rsidRPr="00DA5853">
        <w:rPr>
          <w:bCs/>
          <w:color w:val="auto"/>
          <w:szCs w:val="28"/>
        </w:rPr>
        <w:t xml:space="preserve"> </w:t>
      </w:r>
      <w:proofErr w:type="spellStart"/>
      <w:r w:rsidRPr="00DA5853">
        <w:rPr>
          <w:bCs/>
          <w:color w:val="auto"/>
          <w:szCs w:val="28"/>
        </w:rPr>
        <w:t>yourself</w:t>
      </w:r>
      <w:proofErr w:type="spellEnd"/>
      <w:r w:rsidRPr="00DA5853">
        <w:rPr>
          <w:bCs/>
          <w:color w:val="auto"/>
          <w:szCs w:val="28"/>
        </w:rPr>
        <w:t>: Principio que se basa en no escribir código duplicado ya que el código duplicado es propenso a cometer errores y difícil de mantener por lo que es necesario que se duplicará código este se encapsule. Este principio se usará en los códigos que se repitan dentro de diferentes clases por lo que si se necesita modificar solo se tendrá que revisar en l</w:t>
      </w:r>
      <w:r w:rsidR="006C46C4">
        <w:rPr>
          <w:bCs/>
          <w:color w:val="auto"/>
          <w:szCs w:val="28"/>
        </w:rPr>
        <w:t xml:space="preserve">a función donde se </w:t>
      </w:r>
      <w:r w:rsidR="006C46C4" w:rsidRPr="006C46C4">
        <w:rPr>
          <w:bCs/>
          <w:color w:val="auto"/>
          <w:szCs w:val="28"/>
        </w:rPr>
        <w:t>encuentra</w:t>
      </w:r>
      <w:r w:rsidR="00DA5853" w:rsidRPr="006C46C4">
        <w:rPr>
          <w:bCs/>
          <w:color w:val="auto"/>
          <w:szCs w:val="28"/>
        </w:rPr>
        <w:t xml:space="preserve"> en todas las partes del códig</w:t>
      </w:r>
      <w:r w:rsidR="006C46C4">
        <w:rPr>
          <w:bCs/>
          <w:color w:val="auto"/>
          <w:szCs w:val="28"/>
        </w:rPr>
        <w:t>o.</w:t>
      </w:r>
    </w:p>
    <w:p w14:paraId="23069EB9" w14:textId="63201F7A" w:rsidR="00CB31C8" w:rsidRPr="00DA5853" w:rsidRDefault="00CB31C8" w:rsidP="005F2891">
      <w:pPr>
        <w:rPr>
          <w:b/>
          <w:bCs/>
          <w:color w:val="auto"/>
          <w:szCs w:val="28"/>
        </w:rPr>
      </w:pPr>
      <w:r w:rsidRPr="00DA5853">
        <w:rPr>
          <w:bCs/>
          <w:color w:val="auto"/>
          <w:szCs w:val="28"/>
        </w:rPr>
        <w:t xml:space="preserve">- </w:t>
      </w:r>
      <w:proofErr w:type="spellStart"/>
      <w:r w:rsidRPr="00DA5853">
        <w:rPr>
          <w:bCs/>
          <w:color w:val="auto"/>
          <w:szCs w:val="28"/>
        </w:rPr>
        <w:t>Keep</w:t>
      </w:r>
      <w:proofErr w:type="spellEnd"/>
      <w:r w:rsidRPr="00DA5853">
        <w:rPr>
          <w:bCs/>
          <w:color w:val="auto"/>
          <w:szCs w:val="28"/>
        </w:rPr>
        <w:t xml:space="preserve"> </w:t>
      </w:r>
      <w:proofErr w:type="spellStart"/>
      <w:r w:rsidRPr="00DA5853">
        <w:rPr>
          <w:bCs/>
          <w:color w:val="auto"/>
          <w:szCs w:val="28"/>
        </w:rPr>
        <w:t>it</w:t>
      </w:r>
      <w:proofErr w:type="spellEnd"/>
      <w:r w:rsidRPr="00DA5853">
        <w:rPr>
          <w:bCs/>
          <w:color w:val="auto"/>
          <w:szCs w:val="28"/>
        </w:rPr>
        <w:t xml:space="preserve"> Simple </w:t>
      </w:r>
      <w:proofErr w:type="spellStart"/>
      <w:r w:rsidRPr="00DA5853">
        <w:rPr>
          <w:bCs/>
          <w:color w:val="auto"/>
          <w:szCs w:val="28"/>
        </w:rPr>
        <w:t>stupid</w:t>
      </w:r>
      <w:proofErr w:type="spellEnd"/>
      <w:r w:rsidRPr="00DA5853">
        <w:rPr>
          <w:bCs/>
          <w:color w:val="auto"/>
          <w:szCs w:val="28"/>
        </w:rPr>
        <w:t xml:space="preserve">: Principio que se basa en que el programa debe ser simple de entender evitando la complejidad como norma general, pero más aún la complejidad innecesaria. Este principio se utilizará para que </w:t>
      </w:r>
      <w:r w:rsidR="005D4041" w:rsidRPr="00DA5853">
        <w:rPr>
          <w:bCs/>
          <w:color w:val="auto"/>
          <w:szCs w:val="28"/>
        </w:rPr>
        <w:t xml:space="preserve">el </w:t>
      </w:r>
      <w:r w:rsidRPr="00DA5853">
        <w:rPr>
          <w:bCs/>
          <w:color w:val="auto"/>
          <w:szCs w:val="28"/>
        </w:rPr>
        <w:t>código sea lo más sencillo de entender posible por lo que si es necesario realizar modificaciones en un futuro se pueda modificar sin mayor complicación y sin romper el código fuente.</w:t>
      </w:r>
    </w:p>
    <w:p w14:paraId="00C71475" w14:textId="77777777" w:rsidR="00AB5A25" w:rsidRDefault="00AB5A25" w:rsidP="00AB5A25">
      <w:pPr>
        <w:pStyle w:val="Ttulo3"/>
        <w:rPr>
          <w:b/>
          <w:sz w:val="28"/>
          <w:szCs w:val="28"/>
        </w:rPr>
      </w:pPr>
    </w:p>
    <w:p w14:paraId="29477F07" w14:textId="1555B94C" w:rsidR="001A78C3" w:rsidRPr="00771BA0" w:rsidRDefault="00CB31C8" w:rsidP="00771BA0">
      <w:pPr>
        <w:pStyle w:val="Ttulo2"/>
        <w:rPr>
          <w:rFonts w:ascii="Zizou Slab Bold" w:hAnsi="Zizou Slab Bold"/>
          <w:color w:val="auto"/>
        </w:rPr>
      </w:pPr>
      <w:bookmarkStart w:id="4826" w:name="_Toc25247139"/>
      <w:bookmarkStart w:id="4827" w:name="_Toc25309799"/>
      <w:bookmarkStart w:id="4828" w:name="_Toc26201362"/>
      <w:proofErr w:type="spellStart"/>
      <w:r w:rsidRPr="00771BA0">
        <w:rPr>
          <w:rFonts w:ascii="Zizou Slab Bold" w:hAnsi="Zizou Slab Bold"/>
          <w:color w:val="auto"/>
        </w:rPr>
        <w:t>Approaches</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Statements</w:t>
      </w:r>
      <w:bookmarkEnd w:id="4826"/>
      <w:bookmarkEnd w:id="4827"/>
      <w:bookmarkEnd w:id="4828"/>
      <w:proofErr w:type="spellEnd"/>
    </w:p>
    <w:p w14:paraId="28EC9DB3" w14:textId="77777777" w:rsidR="00AB5A25" w:rsidRPr="00DA5853" w:rsidRDefault="00AB5A25" w:rsidP="00AB5A25">
      <w:pPr>
        <w:pStyle w:val="Ttulo4"/>
        <w:rPr>
          <w:color w:val="auto"/>
          <w:sz w:val="32"/>
          <w:szCs w:val="32"/>
        </w:rPr>
      </w:pPr>
      <w:proofErr w:type="spellStart"/>
      <w:r w:rsidRPr="00DA5853">
        <w:rPr>
          <w:color w:val="auto"/>
          <w:sz w:val="32"/>
          <w:szCs w:val="32"/>
        </w:rPr>
        <w:t>Planned</w:t>
      </w:r>
      <w:proofErr w:type="spellEnd"/>
      <w:r w:rsidRPr="00DA5853">
        <w:rPr>
          <w:color w:val="auto"/>
          <w:sz w:val="32"/>
          <w:szCs w:val="32"/>
        </w:rPr>
        <w:t xml:space="preserve"> </w:t>
      </w:r>
      <w:proofErr w:type="spellStart"/>
      <w:r w:rsidRPr="00DA5853">
        <w:rPr>
          <w:color w:val="auto"/>
          <w:sz w:val="32"/>
          <w:szCs w:val="32"/>
        </w:rPr>
        <w:t>design</w:t>
      </w:r>
      <w:proofErr w:type="spellEnd"/>
    </w:p>
    <w:p w14:paraId="186AA682" w14:textId="77777777" w:rsidR="00AB5A25" w:rsidRPr="00DA5853" w:rsidRDefault="00AB5A25" w:rsidP="00AB5A25">
      <w:pPr>
        <w:pStyle w:val="Ttulo4"/>
        <w:rPr>
          <w:b w:val="0"/>
          <w:bCs/>
          <w:color w:val="auto"/>
          <w:sz w:val="28"/>
          <w:szCs w:val="28"/>
        </w:rPr>
      </w:pPr>
      <w:r w:rsidRPr="00DA5853">
        <w:rPr>
          <w:b w:val="0"/>
          <w:bCs/>
          <w:color w:val="auto"/>
          <w:sz w:val="28"/>
          <w:szCs w:val="28"/>
        </w:rPr>
        <w:t xml:space="preserve">Los proveedores buscan establecer un control que regule de antemano la ubicación de sus usuarios para luego mandarlos a los lugares correspondientes </w:t>
      </w:r>
    </w:p>
    <w:p w14:paraId="4E8291D5" w14:textId="77777777" w:rsidR="00AB5A25" w:rsidRPr="00DA5853" w:rsidRDefault="00AB5A25" w:rsidP="00AB5A25">
      <w:pPr>
        <w:pStyle w:val="Ttulo4"/>
        <w:rPr>
          <w:color w:val="auto"/>
          <w:sz w:val="32"/>
          <w:szCs w:val="32"/>
        </w:rPr>
      </w:pPr>
      <w:proofErr w:type="spellStart"/>
      <w:r w:rsidRPr="00DA5853">
        <w:rPr>
          <w:color w:val="auto"/>
          <w:sz w:val="32"/>
          <w:szCs w:val="32"/>
        </w:rPr>
        <w:t>Evolutionary</w:t>
      </w:r>
      <w:proofErr w:type="spellEnd"/>
      <w:r w:rsidRPr="00DA5853">
        <w:rPr>
          <w:color w:val="auto"/>
          <w:sz w:val="32"/>
          <w:szCs w:val="32"/>
        </w:rPr>
        <w:t xml:space="preserve"> </w:t>
      </w:r>
      <w:proofErr w:type="spellStart"/>
      <w:r w:rsidRPr="00DA5853">
        <w:rPr>
          <w:color w:val="auto"/>
          <w:sz w:val="32"/>
          <w:szCs w:val="32"/>
        </w:rPr>
        <w:t>design</w:t>
      </w:r>
      <w:proofErr w:type="spellEnd"/>
    </w:p>
    <w:p w14:paraId="02217299" w14:textId="711F4DD5" w:rsidR="00AB5A25" w:rsidRPr="00DA5853" w:rsidRDefault="00AB5A25" w:rsidP="00AB5A25">
      <w:pPr>
        <w:pStyle w:val="Ttulo4"/>
        <w:rPr>
          <w:b w:val="0"/>
          <w:bCs/>
          <w:color w:val="auto"/>
          <w:sz w:val="28"/>
          <w:szCs w:val="28"/>
        </w:rPr>
      </w:pPr>
      <w:r w:rsidRPr="00DA5853">
        <w:rPr>
          <w:b w:val="0"/>
          <w:bCs/>
          <w:color w:val="auto"/>
          <w:sz w:val="28"/>
          <w:szCs w:val="28"/>
        </w:rPr>
        <w:t xml:space="preserve">Un concepto derivado de Astra es la </w:t>
      </w:r>
      <w:r w:rsidR="006C46C4" w:rsidRPr="00DA5853">
        <w:rPr>
          <w:b w:val="0"/>
          <w:bCs/>
          <w:color w:val="auto"/>
          <w:sz w:val="28"/>
          <w:szCs w:val="28"/>
        </w:rPr>
        <w:t>práctica</w:t>
      </w:r>
      <w:r w:rsidRPr="00DA5853">
        <w:rPr>
          <w:b w:val="0"/>
          <w:bCs/>
          <w:color w:val="auto"/>
          <w:sz w:val="28"/>
          <w:szCs w:val="28"/>
        </w:rPr>
        <w:t xml:space="preserve"> constante de control, eficacia y optimización afín de lograr integrar un método a través de ubicaciones, notificaciones y cronogramas. Una arquitectura evolucionada en cada iteración y moldeable.</w:t>
      </w:r>
    </w:p>
    <w:p w14:paraId="14B2427F" w14:textId="5CFEBF1F" w:rsidR="00AB5A25" w:rsidRDefault="00AB5A25" w:rsidP="00AB5A25">
      <w:pPr>
        <w:pStyle w:val="Ttulo3"/>
        <w:rPr>
          <w:b/>
          <w:sz w:val="28"/>
          <w:szCs w:val="28"/>
        </w:rPr>
      </w:pPr>
    </w:p>
    <w:p w14:paraId="780F352C" w14:textId="77777777" w:rsidR="00DA5853" w:rsidRPr="00771BA0" w:rsidRDefault="00AB5A25" w:rsidP="00771BA0">
      <w:pPr>
        <w:pStyle w:val="Ttulo2"/>
        <w:rPr>
          <w:rFonts w:ascii="Zizou Slab Bold" w:hAnsi="Zizou Slab Bold"/>
          <w:color w:val="auto"/>
        </w:rPr>
      </w:pPr>
      <w:bookmarkStart w:id="4829" w:name="_Toc25247140"/>
      <w:bookmarkStart w:id="4830" w:name="_Toc25309800"/>
      <w:bookmarkStart w:id="4831" w:name="_Toc26201363"/>
      <w:proofErr w:type="spellStart"/>
      <w:r w:rsidRPr="00771BA0">
        <w:rPr>
          <w:rFonts w:ascii="Zizou Slab Bold" w:hAnsi="Zizou Slab Bold"/>
          <w:color w:val="auto"/>
        </w:rPr>
        <w:t>Architectural</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Styles</w:t>
      </w:r>
      <w:proofErr w:type="spellEnd"/>
      <w:r w:rsidRPr="00771BA0">
        <w:rPr>
          <w:rFonts w:ascii="Zizou Slab Bold" w:hAnsi="Zizou Slab Bold"/>
          <w:color w:val="auto"/>
        </w:rPr>
        <w:t xml:space="preserve"> &amp; </w:t>
      </w:r>
      <w:proofErr w:type="spellStart"/>
      <w:r w:rsidRPr="00771BA0">
        <w:rPr>
          <w:rFonts w:ascii="Zizou Slab Bold" w:hAnsi="Zizou Slab Bold"/>
          <w:color w:val="auto"/>
        </w:rPr>
        <w:t>Patterns</w:t>
      </w:r>
      <w:bookmarkEnd w:id="4829"/>
      <w:bookmarkEnd w:id="4830"/>
      <w:bookmarkEnd w:id="4831"/>
      <w:proofErr w:type="spellEnd"/>
      <w:r w:rsidRPr="00771BA0">
        <w:rPr>
          <w:rFonts w:ascii="Zizou Slab Bold" w:hAnsi="Zizou Slab Bold"/>
          <w:color w:val="auto"/>
        </w:rPr>
        <w:t xml:space="preserve"> </w:t>
      </w:r>
    </w:p>
    <w:p w14:paraId="478B38EE" w14:textId="7AD5D311" w:rsidR="00AB5A25" w:rsidRPr="00DA5853" w:rsidRDefault="00AB5A25" w:rsidP="005F2891">
      <w:pPr>
        <w:rPr>
          <w:b/>
          <w:color w:val="auto"/>
          <w:szCs w:val="28"/>
        </w:rPr>
      </w:pPr>
      <w:r w:rsidRPr="00DA5853">
        <w:rPr>
          <w:color w:val="auto"/>
          <w:szCs w:val="28"/>
        </w:rPr>
        <w:t xml:space="preserve">El estilo de arquitectura en la que se basará </w:t>
      </w:r>
      <w:proofErr w:type="spellStart"/>
      <w:r w:rsidRPr="00DA5853">
        <w:rPr>
          <w:color w:val="auto"/>
          <w:szCs w:val="28"/>
        </w:rPr>
        <w:t>My</w:t>
      </w:r>
      <w:proofErr w:type="spellEnd"/>
      <w:r w:rsidRPr="00DA5853">
        <w:rPr>
          <w:color w:val="auto"/>
          <w:szCs w:val="28"/>
        </w:rPr>
        <w:t xml:space="preserve">-E será principalmente en la arquitectura orientada a servicios (SOA). Antes de explicar por qué </w:t>
      </w:r>
      <w:proofErr w:type="spellStart"/>
      <w:r w:rsidRPr="00DA5853">
        <w:rPr>
          <w:color w:val="auto"/>
          <w:szCs w:val="28"/>
        </w:rPr>
        <w:t>My</w:t>
      </w:r>
      <w:proofErr w:type="spellEnd"/>
      <w:r w:rsidRPr="00DA5853">
        <w:rPr>
          <w:color w:val="auto"/>
          <w:szCs w:val="28"/>
        </w:rPr>
        <w:t>-E se basará en la arquitectura orientada a servicios, se ahondará en que es exactamente la arquitectura orientada a servicios.</w:t>
      </w:r>
    </w:p>
    <w:p w14:paraId="4313CC44" w14:textId="77777777" w:rsidR="00AB5A25" w:rsidRPr="00DA5853" w:rsidRDefault="00AB5A25" w:rsidP="00AB5A25">
      <w:pPr>
        <w:pStyle w:val="Ttulo4"/>
        <w:rPr>
          <w:b w:val="0"/>
          <w:color w:val="auto"/>
          <w:sz w:val="28"/>
          <w:szCs w:val="28"/>
        </w:rPr>
      </w:pPr>
      <w:r w:rsidRPr="00DA5853">
        <w:rPr>
          <w:b w:val="0"/>
          <w:color w:val="auto"/>
          <w:sz w:val="28"/>
          <w:szCs w:val="28"/>
        </w:rPr>
        <w:lastRenderedPageBreak/>
        <w:t>La arquitectura orientada a servicios es un estilo de arquitectura de TI que se apoya en la orientación a servicios. Además, es una forma de pensar en servicios, su construcción y sus resultados. Asimismo, sus principales características son: representar los servicios utilizando descripciones de negocio para asignarles en un contexto de negocio, requerir un conjunto de pruebas que determinen que sea un buen servicio, estar basado en el diseño de servicios que reflejan las actividades de negocio en el mundo real.</w:t>
      </w:r>
    </w:p>
    <w:p w14:paraId="69902351" w14:textId="77777777" w:rsidR="00AB5A25" w:rsidRPr="00DA5853" w:rsidRDefault="00AB5A25" w:rsidP="00AB5A25">
      <w:pPr>
        <w:pStyle w:val="Ttulo4"/>
        <w:rPr>
          <w:b w:val="0"/>
          <w:color w:val="auto"/>
          <w:sz w:val="28"/>
          <w:szCs w:val="28"/>
        </w:rPr>
      </w:pPr>
      <w:r w:rsidRPr="00DA5853">
        <w:rPr>
          <w:b w:val="0"/>
          <w:color w:val="auto"/>
          <w:sz w:val="28"/>
          <w:szCs w:val="28"/>
        </w:rPr>
        <w:t xml:space="preserve">Por lo que </w:t>
      </w:r>
      <w:proofErr w:type="spellStart"/>
      <w:r w:rsidRPr="00DA5853">
        <w:rPr>
          <w:b w:val="0"/>
          <w:color w:val="auto"/>
          <w:sz w:val="28"/>
          <w:szCs w:val="28"/>
        </w:rPr>
        <w:t>My</w:t>
      </w:r>
      <w:proofErr w:type="spellEnd"/>
      <w:r w:rsidRPr="00DA5853">
        <w:rPr>
          <w:b w:val="0"/>
          <w:color w:val="auto"/>
          <w:sz w:val="28"/>
          <w:szCs w:val="28"/>
        </w:rPr>
        <w:t>-E usará este servicio ya que ofrece un servicio de control sobre los ingenieros que realizan el servicio de mantenimiento y la optimización del proceso de reporte. Además, permite el desarrollo de aplicaciones manejables y seguras ya que proporciona una infraestructura y documentación común para desarrollar servicios con la posibilidad de añadir nuevas funcionalidades.</w:t>
      </w:r>
    </w:p>
    <w:p w14:paraId="59A7D9BA" w14:textId="3815D14D" w:rsidR="00AB5A25" w:rsidRPr="00DA5853" w:rsidRDefault="00AB5A25" w:rsidP="00AB5A25">
      <w:pPr>
        <w:pStyle w:val="Ttulo4"/>
        <w:rPr>
          <w:b w:val="0"/>
          <w:color w:val="auto"/>
          <w:sz w:val="28"/>
          <w:szCs w:val="28"/>
        </w:rPr>
      </w:pPr>
      <w:r w:rsidRPr="00DA5853">
        <w:rPr>
          <w:b w:val="0"/>
          <w:color w:val="auto"/>
          <w:sz w:val="28"/>
          <w:szCs w:val="28"/>
        </w:rPr>
        <w:t xml:space="preserve">El patrón de arquitectura a utilizar es el patrón en capas ya que ofrece dividir sistemas de software complicados además trabajar en un sistema de capas minimiza la dependencia entre capas, las capas posibilitan la estandarización de servicios, se puede sustituir con implementaciones alternativas de los mismos servicios </w:t>
      </w:r>
      <w:r w:rsidR="00DA5853" w:rsidRPr="00DA5853">
        <w:rPr>
          <w:b w:val="0"/>
          <w:color w:val="auto"/>
          <w:sz w:val="28"/>
          <w:szCs w:val="28"/>
        </w:rPr>
        <w:t>básicos</w:t>
      </w:r>
      <w:r w:rsidRPr="00DA5853">
        <w:rPr>
          <w:b w:val="0"/>
          <w:color w:val="auto"/>
          <w:sz w:val="28"/>
          <w:szCs w:val="28"/>
        </w:rPr>
        <w:t>.</w:t>
      </w:r>
    </w:p>
    <w:p w14:paraId="33F6FB94" w14:textId="77777777" w:rsidR="00AB5A25" w:rsidRPr="00AB5A25" w:rsidRDefault="00AB5A25" w:rsidP="00AB5A25">
      <w:pPr>
        <w:pStyle w:val="Ttulo3"/>
        <w:rPr>
          <w:b/>
          <w:sz w:val="28"/>
          <w:szCs w:val="28"/>
        </w:rPr>
      </w:pPr>
    </w:p>
    <w:p w14:paraId="0E2ADA36" w14:textId="3C7FE48A" w:rsidR="00CB31C8" w:rsidRPr="00771BA0" w:rsidRDefault="00CB31C8" w:rsidP="00771BA0">
      <w:pPr>
        <w:pStyle w:val="Ttulo2"/>
        <w:rPr>
          <w:rFonts w:ascii="Zizou Slab Bold" w:hAnsi="Zizou Slab Bold"/>
          <w:color w:val="auto"/>
          <w:lang w:val="en-US"/>
        </w:rPr>
      </w:pPr>
      <w:bookmarkStart w:id="4832" w:name="_Toc25247141"/>
      <w:bookmarkStart w:id="4833" w:name="_Toc25309801"/>
      <w:bookmarkStart w:id="4834" w:name="_Toc26201364"/>
      <w:r w:rsidRPr="00771BA0">
        <w:rPr>
          <w:rFonts w:ascii="Zizou Slab Bold" w:hAnsi="Zizou Slab Bold"/>
          <w:color w:val="auto"/>
          <w:lang w:val="en-US"/>
        </w:rPr>
        <w:lastRenderedPageBreak/>
        <w:t>Context Diagram</w:t>
      </w:r>
      <w:bookmarkEnd w:id="4832"/>
      <w:bookmarkEnd w:id="4833"/>
      <w:bookmarkEnd w:id="4834"/>
      <w:r w:rsidRPr="00771BA0">
        <w:rPr>
          <w:rFonts w:ascii="Zizou Slab Bold" w:hAnsi="Zizou Slab Bold"/>
          <w:color w:val="auto"/>
          <w:lang w:val="en-US"/>
        </w:rPr>
        <w:t xml:space="preserve"> </w:t>
      </w:r>
    </w:p>
    <w:p w14:paraId="1D020CFB" w14:textId="116F65B7" w:rsidR="00CB31C8" w:rsidRPr="00B13589" w:rsidRDefault="00771BA0" w:rsidP="00CB31C8">
      <w:pPr>
        <w:rPr>
          <w:lang w:val="en-US"/>
        </w:rPr>
      </w:pPr>
      <w:r w:rsidRPr="00771BA0">
        <w:rPr>
          <w:rFonts w:ascii="Zizou Slab Bold" w:hAnsi="Zizou Slab Bold"/>
          <w:b/>
          <w:noProof/>
          <w:color w:val="auto"/>
          <w:lang w:eastAsia="es-PE"/>
        </w:rPr>
        <w:drawing>
          <wp:anchor distT="0" distB="0" distL="114300" distR="114300" simplePos="0" relativeHeight="251819008" behindDoc="0" locked="0" layoutInCell="1" allowOverlap="1" wp14:anchorId="48F3191B" wp14:editId="159B89F9">
            <wp:simplePos x="0" y="0"/>
            <wp:positionH relativeFrom="margin">
              <wp:posOffset>93345</wp:posOffset>
            </wp:positionH>
            <wp:positionV relativeFrom="paragraph">
              <wp:posOffset>374015</wp:posOffset>
            </wp:positionV>
            <wp:extent cx="6309360" cy="444627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ext_diagram.jpg"/>
                    <pic:cNvPicPr/>
                  </pic:nvPicPr>
                  <pic:blipFill>
                    <a:blip r:embed="rId15">
                      <a:extLst>
                        <a:ext uri="{28A0092B-C50C-407E-A947-70E740481C1C}">
                          <a14:useLocalDpi xmlns:a14="http://schemas.microsoft.com/office/drawing/2010/main" val="0"/>
                        </a:ext>
                      </a:extLst>
                    </a:blip>
                    <a:stretch>
                      <a:fillRect/>
                    </a:stretch>
                  </pic:blipFill>
                  <pic:spPr>
                    <a:xfrm>
                      <a:off x="0" y="0"/>
                      <a:ext cx="6309360" cy="4446270"/>
                    </a:xfrm>
                    <a:prstGeom prst="rect">
                      <a:avLst/>
                    </a:prstGeom>
                  </pic:spPr>
                </pic:pic>
              </a:graphicData>
            </a:graphic>
          </wp:anchor>
        </w:drawing>
      </w:r>
    </w:p>
    <w:p w14:paraId="6C6260D4" w14:textId="77777777" w:rsidR="00DA5853" w:rsidRDefault="00DA5853" w:rsidP="00AB5A25">
      <w:pPr>
        <w:pStyle w:val="Ttulo3"/>
        <w:rPr>
          <w:b/>
          <w:sz w:val="44"/>
          <w:szCs w:val="44"/>
          <w:lang w:val="en-US"/>
        </w:rPr>
      </w:pPr>
    </w:p>
    <w:p w14:paraId="0AE33D07" w14:textId="77777777" w:rsidR="00DA5853" w:rsidRDefault="00DA5853" w:rsidP="00AB5A25">
      <w:pPr>
        <w:pStyle w:val="Ttulo3"/>
        <w:rPr>
          <w:b/>
          <w:sz w:val="44"/>
          <w:szCs w:val="44"/>
          <w:lang w:val="en-US"/>
        </w:rPr>
      </w:pPr>
    </w:p>
    <w:p w14:paraId="3748D891" w14:textId="77777777" w:rsidR="00DA5853" w:rsidRDefault="00DA5853" w:rsidP="00AB5A25">
      <w:pPr>
        <w:pStyle w:val="Ttulo3"/>
        <w:rPr>
          <w:b/>
          <w:sz w:val="44"/>
          <w:szCs w:val="44"/>
          <w:lang w:val="en-US"/>
        </w:rPr>
      </w:pPr>
    </w:p>
    <w:p w14:paraId="04C0E875" w14:textId="77777777" w:rsidR="00DA5853" w:rsidRDefault="00DA5853" w:rsidP="00AB5A25">
      <w:pPr>
        <w:pStyle w:val="Ttulo3"/>
        <w:rPr>
          <w:b/>
          <w:sz w:val="44"/>
          <w:szCs w:val="44"/>
          <w:lang w:val="en-US"/>
        </w:rPr>
      </w:pPr>
    </w:p>
    <w:p w14:paraId="2DC76F76" w14:textId="77777777" w:rsidR="00DA5853" w:rsidRDefault="00DA5853" w:rsidP="00AB5A25">
      <w:pPr>
        <w:pStyle w:val="Ttulo3"/>
        <w:rPr>
          <w:b/>
          <w:sz w:val="44"/>
          <w:szCs w:val="44"/>
          <w:lang w:val="en-US"/>
        </w:rPr>
      </w:pPr>
    </w:p>
    <w:p w14:paraId="42099618" w14:textId="77777777" w:rsidR="00DA5853" w:rsidRDefault="00DA5853" w:rsidP="00AB5A25">
      <w:pPr>
        <w:pStyle w:val="Ttulo3"/>
        <w:rPr>
          <w:b/>
          <w:sz w:val="44"/>
          <w:szCs w:val="44"/>
          <w:lang w:val="en-US"/>
        </w:rPr>
      </w:pPr>
    </w:p>
    <w:p w14:paraId="27922BDF" w14:textId="77777777" w:rsidR="00DA5853" w:rsidRDefault="00DA5853" w:rsidP="00AB5A25">
      <w:pPr>
        <w:pStyle w:val="Ttulo3"/>
        <w:rPr>
          <w:b/>
          <w:sz w:val="44"/>
          <w:szCs w:val="44"/>
          <w:lang w:val="en-US"/>
        </w:rPr>
      </w:pPr>
    </w:p>
    <w:p w14:paraId="72B8B7F9" w14:textId="35415CCE" w:rsidR="00CB31C8" w:rsidRPr="00771BA0" w:rsidRDefault="00CB31C8" w:rsidP="00771BA0">
      <w:pPr>
        <w:pStyle w:val="Ttulo2"/>
        <w:rPr>
          <w:rFonts w:ascii="Zizou Slab Bold" w:hAnsi="Zizou Slab Bold"/>
          <w:color w:val="auto"/>
          <w:lang w:val="en-US"/>
        </w:rPr>
      </w:pPr>
      <w:bookmarkStart w:id="4835" w:name="_Toc25247142"/>
      <w:bookmarkStart w:id="4836" w:name="_Toc25309802"/>
      <w:bookmarkStart w:id="4837" w:name="_Toc26201365"/>
      <w:r w:rsidRPr="00771BA0">
        <w:rPr>
          <w:rFonts w:ascii="Zizou Slab Bold" w:hAnsi="Zizou Slab Bold"/>
          <w:color w:val="auto"/>
          <w:lang w:val="en-US"/>
        </w:rPr>
        <w:lastRenderedPageBreak/>
        <w:t xml:space="preserve">Approaches-driven </w:t>
      </w:r>
      <w:proofErr w:type="spellStart"/>
      <w:r w:rsidRPr="00771BA0">
        <w:rPr>
          <w:rFonts w:ascii="Zizou Slab Bold" w:hAnsi="Zizou Slab Bold"/>
          <w:color w:val="auto"/>
          <w:lang w:val="en-US"/>
        </w:rPr>
        <w:t>ViewPoints</w:t>
      </w:r>
      <w:proofErr w:type="spellEnd"/>
      <w:r w:rsidRPr="00771BA0">
        <w:rPr>
          <w:rFonts w:ascii="Zizou Slab Bold" w:hAnsi="Zizou Slab Bold"/>
          <w:color w:val="auto"/>
          <w:lang w:val="en-US"/>
        </w:rPr>
        <w:t xml:space="preserve"> Diagram</w:t>
      </w:r>
      <w:bookmarkEnd w:id="4835"/>
      <w:bookmarkEnd w:id="4836"/>
      <w:bookmarkEnd w:id="4837"/>
    </w:p>
    <w:p w14:paraId="5C4B7F34" w14:textId="77777777" w:rsidR="00AB5A25" w:rsidRDefault="00AB5A25" w:rsidP="00AB5A25">
      <w:pPr>
        <w:pStyle w:val="Ttulo3"/>
        <w:rPr>
          <w:b/>
          <w:sz w:val="28"/>
          <w:szCs w:val="28"/>
          <w:lang w:val="en-US"/>
        </w:rPr>
      </w:pPr>
    </w:p>
    <w:p w14:paraId="2FB901EB" w14:textId="641E47CD" w:rsidR="00AB5A25" w:rsidRDefault="00AB5A25" w:rsidP="00AB5A25">
      <w:pPr>
        <w:pStyle w:val="Ttulo3"/>
        <w:rPr>
          <w:b/>
          <w:sz w:val="28"/>
          <w:szCs w:val="28"/>
          <w:lang w:val="en-US"/>
        </w:rPr>
      </w:pPr>
    </w:p>
    <w:p w14:paraId="3EC7816B" w14:textId="41091A53" w:rsidR="00AB5A25" w:rsidRDefault="00AB5A25" w:rsidP="00AB5A25">
      <w:pPr>
        <w:pStyle w:val="Ttulo3"/>
        <w:rPr>
          <w:b/>
          <w:sz w:val="28"/>
          <w:szCs w:val="28"/>
          <w:lang w:val="en-US"/>
        </w:rPr>
      </w:pPr>
    </w:p>
    <w:p w14:paraId="54B1809A" w14:textId="638A9432" w:rsidR="00AB5A25" w:rsidRDefault="00DA5853" w:rsidP="00AB5A25">
      <w:pPr>
        <w:pStyle w:val="Ttulo3"/>
        <w:rPr>
          <w:b/>
          <w:sz w:val="28"/>
          <w:szCs w:val="28"/>
          <w:lang w:val="en-US"/>
        </w:rPr>
      </w:pPr>
      <w:bookmarkStart w:id="4838" w:name="_Toc25247143"/>
      <w:bookmarkStart w:id="4839" w:name="_Toc25309803"/>
      <w:bookmarkStart w:id="4840" w:name="_Toc26201366"/>
      <w:r w:rsidRPr="00DA5853">
        <w:rPr>
          <w:b/>
          <w:noProof/>
          <w:sz w:val="44"/>
          <w:szCs w:val="44"/>
          <w:lang w:eastAsia="es-PE"/>
        </w:rPr>
        <w:drawing>
          <wp:anchor distT="0" distB="0" distL="114300" distR="114300" simplePos="0" relativeHeight="251923456" behindDoc="0" locked="0" layoutInCell="1" allowOverlap="1" wp14:anchorId="318CACE0" wp14:editId="2BF73187">
            <wp:simplePos x="0" y="0"/>
            <wp:positionH relativeFrom="margin">
              <wp:align>center</wp:align>
            </wp:positionH>
            <wp:positionV relativeFrom="paragraph">
              <wp:posOffset>450215</wp:posOffset>
            </wp:positionV>
            <wp:extent cx="7457440" cy="424180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agrama de clases.pn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7457440" cy="4241800"/>
                    </a:xfrm>
                    <a:prstGeom prst="rect">
                      <a:avLst/>
                    </a:prstGeom>
                  </pic:spPr>
                </pic:pic>
              </a:graphicData>
            </a:graphic>
            <wp14:sizeRelH relativeFrom="margin">
              <wp14:pctWidth>0</wp14:pctWidth>
            </wp14:sizeRelH>
            <wp14:sizeRelV relativeFrom="margin">
              <wp14:pctHeight>0</wp14:pctHeight>
            </wp14:sizeRelV>
          </wp:anchor>
        </w:drawing>
      </w:r>
      <w:bookmarkEnd w:id="4838"/>
      <w:bookmarkEnd w:id="4839"/>
      <w:bookmarkEnd w:id="4840"/>
    </w:p>
    <w:p w14:paraId="704C8D83" w14:textId="5E54A50E" w:rsidR="00AB5A25" w:rsidRDefault="00AB5A25" w:rsidP="00AB5A25">
      <w:pPr>
        <w:pStyle w:val="Ttulo3"/>
        <w:rPr>
          <w:b/>
          <w:sz w:val="28"/>
          <w:szCs w:val="28"/>
          <w:lang w:val="en-US"/>
        </w:rPr>
      </w:pPr>
    </w:p>
    <w:p w14:paraId="0305B533" w14:textId="5944F6B2" w:rsidR="00AB5A25" w:rsidRDefault="00AB5A25" w:rsidP="00AB5A25">
      <w:pPr>
        <w:pStyle w:val="Ttulo3"/>
        <w:rPr>
          <w:b/>
          <w:sz w:val="28"/>
          <w:szCs w:val="28"/>
          <w:lang w:val="en-US"/>
        </w:rPr>
      </w:pPr>
    </w:p>
    <w:p w14:paraId="0E6AD68C" w14:textId="07E47C8B" w:rsidR="00AB5A25" w:rsidRDefault="00AB5A25" w:rsidP="00AB5A25">
      <w:pPr>
        <w:pStyle w:val="Ttulo3"/>
        <w:rPr>
          <w:b/>
          <w:sz w:val="28"/>
          <w:szCs w:val="28"/>
          <w:lang w:val="en-US"/>
        </w:rPr>
      </w:pPr>
    </w:p>
    <w:p w14:paraId="5F8AC4CB" w14:textId="77777777" w:rsidR="00AB5A25" w:rsidRDefault="00AB5A25" w:rsidP="00AB5A25">
      <w:pPr>
        <w:pStyle w:val="Ttulo3"/>
        <w:rPr>
          <w:b/>
          <w:sz w:val="28"/>
          <w:szCs w:val="28"/>
          <w:lang w:val="en-US"/>
        </w:rPr>
      </w:pPr>
    </w:p>
    <w:p w14:paraId="0FF67013" w14:textId="1C359B51" w:rsidR="00AB5A25" w:rsidRDefault="00AB5A25" w:rsidP="00AB5A25">
      <w:pPr>
        <w:pStyle w:val="Ttulo3"/>
        <w:rPr>
          <w:b/>
          <w:sz w:val="28"/>
          <w:szCs w:val="28"/>
          <w:lang w:val="en-US"/>
        </w:rPr>
      </w:pPr>
    </w:p>
    <w:p w14:paraId="561CAEB6" w14:textId="1E0CA510" w:rsidR="00AB5A25" w:rsidRDefault="00AB5A25" w:rsidP="00AB5A25">
      <w:pPr>
        <w:pStyle w:val="Ttulo3"/>
        <w:rPr>
          <w:b/>
          <w:sz w:val="28"/>
          <w:szCs w:val="28"/>
          <w:lang w:val="en-US"/>
        </w:rPr>
      </w:pPr>
    </w:p>
    <w:p w14:paraId="273A2A9B" w14:textId="677CC0B2" w:rsidR="00AB5A25" w:rsidRDefault="00AB5A25" w:rsidP="00AB5A25">
      <w:pPr>
        <w:pStyle w:val="Ttulo3"/>
        <w:rPr>
          <w:b/>
          <w:sz w:val="28"/>
          <w:szCs w:val="28"/>
          <w:lang w:val="en-US"/>
        </w:rPr>
      </w:pPr>
    </w:p>
    <w:p w14:paraId="3ACA39FA" w14:textId="77777777" w:rsidR="00AB5A25" w:rsidRDefault="00AB5A25" w:rsidP="00AB5A25">
      <w:pPr>
        <w:pStyle w:val="Ttulo3"/>
        <w:rPr>
          <w:b/>
          <w:sz w:val="28"/>
          <w:szCs w:val="28"/>
          <w:lang w:val="en-US"/>
        </w:rPr>
      </w:pPr>
    </w:p>
    <w:p w14:paraId="120A51CC" w14:textId="0C0CCB19" w:rsidR="00AB5A25" w:rsidRDefault="00AB5A25" w:rsidP="00AB5A25">
      <w:pPr>
        <w:pStyle w:val="Ttulo3"/>
        <w:rPr>
          <w:b/>
          <w:sz w:val="28"/>
          <w:szCs w:val="28"/>
          <w:lang w:val="en-US"/>
        </w:rPr>
      </w:pPr>
    </w:p>
    <w:p w14:paraId="1740E4BE" w14:textId="237D1774" w:rsidR="00AB5A25" w:rsidRPr="00771BA0" w:rsidRDefault="00AB5A25" w:rsidP="00771BA0">
      <w:pPr>
        <w:pStyle w:val="Ttulo2"/>
        <w:rPr>
          <w:rFonts w:ascii="Zizou Slab Bold" w:hAnsi="Zizou Slab Bold"/>
          <w:color w:val="auto"/>
          <w:lang w:val="en-US"/>
        </w:rPr>
      </w:pPr>
      <w:bookmarkStart w:id="4841" w:name="_Toc25223045"/>
      <w:bookmarkStart w:id="4842" w:name="_Toc25247144"/>
      <w:bookmarkStart w:id="4843" w:name="_Toc25309804"/>
      <w:bookmarkStart w:id="4844" w:name="_Toc26201367"/>
      <w:r w:rsidRPr="00771BA0">
        <w:rPr>
          <w:rFonts w:ascii="Zizou Slab Bold" w:eastAsiaTheme="minorEastAsia" w:hAnsi="Zizou Slab Bold" w:cstheme="minorBidi"/>
          <w:noProof/>
          <w:color w:val="auto"/>
          <w:lang w:eastAsia="es-PE"/>
        </w:rPr>
        <w:lastRenderedPageBreak/>
        <w:drawing>
          <wp:anchor distT="0" distB="0" distL="114300" distR="114300" simplePos="0" relativeHeight="251942912" behindDoc="0" locked="0" layoutInCell="1" allowOverlap="1" wp14:anchorId="2EB1D32D" wp14:editId="4DF2AAF2">
            <wp:simplePos x="0" y="0"/>
            <wp:positionH relativeFrom="margin">
              <wp:align>left</wp:align>
            </wp:positionH>
            <wp:positionV relativeFrom="paragraph">
              <wp:posOffset>815975</wp:posOffset>
            </wp:positionV>
            <wp:extent cx="6025515" cy="6345555"/>
            <wp:effectExtent l="0" t="7620" r="5715" b="5715"/>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atrones-2019-11-21_09_45.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6025515" cy="6345555"/>
                    </a:xfrm>
                    <a:prstGeom prst="rect">
                      <a:avLst/>
                    </a:prstGeom>
                  </pic:spPr>
                </pic:pic>
              </a:graphicData>
            </a:graphic>
            <wp14:sizeRelH relativeFrom="margin">
              <wp14:pctWidth>0</wp14:pctWidth>
            </wp14:sizeRelH>
            <wp14:sizeRelV relativeFrom="margin">
              <wp14:pctHeight>0</wp14:pctHeight>
            </wp14:sizeRelV>
          </wp:anchor>
        </w:drawing>
      </w:r>
      <w:bookmarkEnd w:id="4841"/>
      <w:r w:rsidRPr="00771BA0">
        <w:rPr>
          <w:rFonts w:ascii="Zizou Slab Bold" w:hAnsi="Zizou Slab Bold"/>
          <w:color w:val="auto"/>
          <w:lang w:val="en-US"/>
        </w:rPr>
        <w:t>Relational/Non-relational Database Diagram</w:t>
      </w:r>
      <w:bookmarkEnd w:id="4842"/>
      <w:bookmarkEnd w:id="4843"/>
      <w:bookmarkEnd w:id="4844"/>
    </w:p>
    <w:p w14:paraId="3376AD8A" w14:textId="5BACC0B5" w:rsidR="00CB31C8" w:rsidRDefault="00CB31C8" w:rsidP="00CB31C8">
      <w:pPr>
        <w:pStyle w:val="Ttulo4"/>
        <w:rPr>
          <w:color w:val="auto"/>
          <w:lang w:val="en-US"/>
        </w:rPr>
      </w:pPr>
    </w:p>
    <w:p w14:paraId="2AAE4456" w14:textId="0A1A090A" w:rsidR="009726CF" w:rsidRDefault="009726CF" w:rsidP="00E30E59">
      <w:pPr>
        <w:pStyle w:val="Ttulo2"/>
        <w:rPr>
          <w:rFonts w:ascii="Zizou Slab Light" w:hAnsi="Zizou Slab Light"/>
          <w:color w:val="auto"/>
          <w:spacing w:val="20"/>
          <w:kern w:val="28"/>
          <w:sz w:val="36"/>
          <w:lang w:val="en-US"/>
        </w:rPr>
      </w:pPr>
    </w:p>
    <w:p w14:paraId="23D98AC5" w14:textId="62ED3A23" w:rsidR="00AB5A25" w:rsidRDefault="00AB5A25" w:rsidP="00E30E59">
      <w:pPr>
        <w:pStyle w:val="Ttulo2"/>
        <w:rPr>
          <w:rFonts w:ascii="Zizou Slab Light" w:hAnsi="Zizou Slab Light"/>
          <w:color w:val="auto"/>
          <w:spacing w:val="20"/>
          <w:kern w:val="28"/>
          <w:sz w:val="36"/>
          <w:lang w:val="en-US"/>
        </w:rPr>
      </w:pPr>
    </w:p>
    <w:p w14:paraId="41DC31D2" w14:textId="77777777" w:rsidR="00AB5A25" w:rsidRDefault="00AB5A25" w:rsidP="00E30E59">
      <w:pPr>
        <w:pStyle w:val="Ttulo2"/>
        <w:rPr>
          <w:rFonts w:ascii="Zizou Slab Light" w:eastAsiaTheme="minorEastAsia" w:hAnsi="Zizou Slab Light" w:cstheme="minorBidi"/>
          <w:b w:val="0"/>
          <w:color w:val="FFFFFF" w:themeColor="background1"/>
          <w:sz w:val="28"/>
          <w:lang w:val="en-US"/>
        </w:rPr>
      </w:pPr>
    </w:p>
    <w:p w14:paraId="3439A0BA" w14:textId="5EE64FBD" w:rsidR="009726CF" w:rsidRDefault="009726CF" w:rsidP="00E30E59">
      <w:pPr>
        <w:pStyle w:val="Ttulo2"/>
        <w:rPr>
          <w:rFonts w:ascii="Zizou Slab Light" w:eastAsiaTheme="minorEastAsia" w:hAnsi="Zizou Slab Light" w:cstheme="minorBidi"/>
          <w:b w:val="0"/>
          <w:color w:val="FFFFFF" w:themeColor="background1"/>
          <w:sz w:val="28"/>
          <w:lang w:val="en-US"/>
        </w:rPr>
      </w:pPr>
    </w:p>
    <w:p w14:paraId="4F3A60B9" w14:textId="77777777" w:rsidR="00AB5A25" w:rsidRDefault="00AB5A25" w:rsidP="00AB5A25">
      <w:pPr>
        <w:rPr>
          <w:lang w:val="en-US"/>
        </w:rPr>
      </w:pPr>
      <w:bookmarkStart w:id="4845" w:name="_Toc25223046"/>
    </w:p>
    <w:p w14:paraId="420DC710" w14:textId="60D10F07" w:rsidR="00E30E59" w:rsidRDefault="00E30E59" w:rsidP="00AB5A25">
      <w:pPr>
        <w:rPr>
          <w:lang w:val="en-US"/>
        </w:rPr>
      </w:pPr>
      <w:r>
        <w:rPr>
          <w:noProof/>
          <w:lang w:eastAsia="es-PE"/>
        </w:rPr>
        <mc:AlternateContent>
          <mc:Choice Requires="wps">
            <w:drawing>
              <wp:anchor distT="0" distB="0" distL="114300" distR="114300" simplePos="0" relativeHeight="251822080" behindDoc="0" locked="0" layoutInCell="1" allowOverlap="1" wp14:anchorId="361EEAD2" wp14:editId="5B2357E0">
                <wp:simplePos x="0" y="0"/>
                <wp:positionH relativeFrom="margin">
                  <wp:align>right</wp:align>
                </wp:positionH>
                <wp:positionV relativeFrom="paragraph">
                  <wp:posOffset>132715</wp:posOffset>
                </wp:positionV>
                <wp:extent cx="1273143" cy="1215342"/>
                <wp:effectExtent l="0" t="0" r="3810" b="4445"/>
                <wp:wrapNone/>
                <wp:docPr id="50"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F9729" w14:textId="77777777" w:rsidR="0017691D" w:rsidRPr="00D52776" w:rsidRDefault="0017691D" w:rsidP="00E30E59">
                            <w:pPr>
                              <w:jc w:val="center"/>
                              <w:rPr>
                                <w:rFonts w:ascii="Solano Gothic MVB  Light" w:hAnsi="Solano Gothic MVB  Light"/>
                                <w:sz w:val="144"/>
                                <w:lang w:val="es-ES"/>
                              </w:rPr>
                            </w:pPr>
                            <w:r>
                              <w:rPr>
                                <w:rFonts w:ascii="Solano Gothic MVB  Light" w:hAnsi="Solano Gothic MVB  Light"/>
                                <w:sz w:val="144"/>
                                <w:lang w:val="es-ES"/>
                              </w:rPr>
                              <w:t>5</w:t>
                            </w:r>
                          </w:p>
                          <w:p w14:paraId="2996C85A" w14:textId="77777777" w:rsidR="0017691D" w:rsidRDefault="0017691D"/>
                          <w:p w14:paraId="231D74FF" w14:textId="2A2D7732" w:rsidR="0017691D" w:rsidRPr="00D52776" w:rsidRDefault="0017691D" w:rsidP="00E30E59">
                            <w:pPr>
                              <w:jc w:val="center"/>
                              <w:rPr>
                                <w:rFonts w:ascii="Solano Gothic MVB  Light" w:hAnsi="Solano Gothic MVB  Light"/>
                                <w:sz w:val="144"/>
                                <w:lang w:val="es-ES"/>
                              </w:rPr>
                            </w:pPr>
                            <w:r>
                              <w:rPr>
                                <w:rFonts w:ascii="Solano Gothic MVB  Light" w:hAnsi="Solano Gothic MVB  Light"/>
                                <w:sz w:val="144"/>
                                <w:lang w:val="es-ES"/>
                              </w:rPr>
                              <w:t>5</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EEAD2" id="_x0000_s1110" style="position:absolute;margin-left:49.05pt;margin-top:10.45pt;width:100.25pt;height:95.7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" fillcolor="red" stroked="f" strokeweight="2pt">
                <v:textbox inset="2.5mm,.5mm,2.5mm,.5mm">
                  <w:txbxContent>
                    <w:p w14:paraId="333F9729" w14:textId="77777777" w:rsidR="0017691D" w:rsidRPr="00D52776" w:rsidRDefault="0017691D" w:rsidP="00E30E59">
                      <w:pPr>
                        <w:jc w:val="center"/>
                        <w:rPr>
                          <w:rFonts w:ascii="Solano Gothic MVB  Light" w:hAnsi="Solano Gothic MVB  Light"/>
                          <w:sz w:val="144"/>
                          <w:lang w:val="es-ES"/>
                        </w:rPr>
                      </w:pPr>
                      <w:r>
                        <w:rPr>
                          <w:rFonts w:ascii="Solano Gothic MVB  Light" w:hAnsi="Solano Gothic MVB  Light"/>
                          <w:sz w:val="144"/>
                          <w:lang w:val="es-ES"/>
                        </w:rPr>
                        <w:t>5</w:t>
                      </w:r>
                    </w:p>
                    <w:p w14:paraId="2996C85A" w14:textId="77777777" w:rsidR="0017691D" w:rsidRDefault="0017691D"/>
                    <w:p w14:paraId="231D74FF" w14:textId="2A2D7732" w:rsidR="0017691D" w:rsidRPr="00D52776" w:rsidRDefault="0017691D" w:rsidP="00E30E59">
                      <w:pPr>
                        <w:jc w:val="center"/>
                        <w:rPr>
                          <w:rFonts w:ascii="Solano Gothic MVB  Light" w:hAnsi="Solano Gothic MVB  Light"/>
                          <w:sz w:val="144"/>
                          <w:lang w:val="es-ES"/>
                        </w:rPr>
                      </w:pPr>
                      <w:r>
                        <w:rPr>
                          <w:rFonts w:ascii="Solano Gothic MVB  Light" w:hAnsi="Solano Gothic MVB  Light"/>
                          <w:sz w:val="144"/>
                          <w:lang w:val="es-ES"/>
                        </w:rPr>
                        <w:t>5</w:t>
                      </w:r>
                    </w:p>
                  </w:txbxContent>
                </v:textbox>
                <w10:wrap anchorx="margin"/>
              </v:rect>
            </w:pict>
          </mc:Fallback>
        </mc:AlternateContent>
      </w:r>
      <w:r>
        <w:rPr>
          <w:noProof/>
          <w:lang w:eastAsia="es-PE"/>
        </w:rPr>
        <mc:AlternateContent>
          <mc:Choice Requires="wps">
            <w:drawing>
              <wp:anchor distT="0" distB="0" distL="114300" distR="114300" simplePos="0" relativeHeight="251821056" behindDoc="0" locked="0" layoutInCell="1" allowOverlap="1" wp14:anchorId="75EF0131" wp14:editId="6D0DA651">
                <wp:simplePos x="0" y="0"/>
                <wp:positionH relativeFrom="margin">
                  <wp:align>right</wp:align>
                </wp:positionH>
                <wp:positionV relativeFrom="paragraph">
                  <wp:posOffset>-380577</wp:posOffset>
                </wp:positionV>
                <wp:extent cx="1273143" cy="480237"/>
                <wp:effectExtent l="0" t="0" r="3810" b="0"/>
                <wp:wrapNone/>
                <wp:docPr id="49"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EBF53" w14:textId="3C5C5770" w:rsidR="0017691D" w:rsidRPr="006C46C4" w:rsidRDefault="0017691D" w:rsidP="00E30E59">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w:t>
                            </w:r>
                            <w:r>
                              <w:rPr>
                                <w:rFonts w:ascii="Solano Gothic MVB  Light" w:hAnsi="Solano Gothic MVB  Light"/>
                                <w:sz w:val="48"/>
                                <w:szCs w:val="48"/>
                                <w:lang w:val="es-ES"/>
                              </w:rPr>
                              <w:t>R</w:t>
                            </w:r>
                          </w:p>
                          <w:p w14:paraId="00AE9AF0" w14:textId="77777777" w:rsidR="0017691D" w:rsidRDefault="0017691D"/>
                          <w:p w14:paraId="3C1E293D" w14:textId="069830BF" w:rsidR="0017691D" w:rsidRPr="00D52776" w:rsidRDefault="0017691D" w:rsidP="00E30E59">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F0131" id="_x0000_s1111" style="position:absolute;margin-left:49.05pt;margin-top:-29.95pt;width:100.25pt;height:37.8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" fillcolor="red" stroked="f" strokeweight="2pt">
                <v:textbox>
                  <w:txbxContent>
                    <w:p w14:paraId="316EBF53" w14:textId="3C5C5770" w:rsidR="0017691D" w:rsidRPr="006C46C4" w:rsidRDefault="0017691D" w:rsidP="00E30E59">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w:t>
                      </w:r>
                      <w:r>
                        <w:rPr>
                          <w:rFonts w:ascii="Solano Gothic MVB  Light" w:hAnsi="Solano Gothic MVB  Light"/>
                          <w:sz w:val="48"/>
                          <w:szCs w:val="48"/>
                          <w:lang w:val="es-ES"/>
                        </w:rPr>
                        <w:t>R</w:t>
                      </w:r>
                    </w:p>
                    <w:p w14:paraId="00AE9AF0" w14:textId="77777777" w:rsidR="0017691D" w:rsidRDefault="0017691D"/>
                    <w:p w14:paraId="3C1E293D" w14:textId="069830BF" w:rsidR="0017691D" w:rsidRPr="00D52776" w:rsidRDefault="0017691D" w:rsidP="00E30E59">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v:textbox>
                <w10:wrap anchorx="margin"/>
              </v:rect>
            </w:pict>
          </mc:Fallback>
        </mc:AlternateContent>
      </w:r>
      <w:bookmarkEnd w:id="4845"/>
    </w:p>
    <w:p w14:paraId="259A93A5" w14:textId="4DEFBB2B" w:rsidR="00E30E59" w:rsidRPr="00771BA0" w:rsidRDefault="005E7534" w:rsidP="00771BA0">
      <w:pPr>
        <w:pStyle w:val="Ttulo1"/>
        <w:rPr>
          <w:rFonts w:ascii="Zizou Slab Bold" w:hAnsi="Zizou Slab Bold"/>
          <w:color w:val="auto"/>
          <w:lang w:val="en-US"/>
        </w:rPr>
      </w:pPr>
      <w:bookmarkStart w:id="4846" w:name="_Toc25223047"/>
      <w:bookmarkStart w:id="4847" w:name="_Toc25247145"/>
      <w:bookmarkStart w:id="4848" w:name="_Toc25309805"/>
      <w:bookmarkStart w:id="4849" w:name="_Toc26201368"/>
      <w:r w:rsidRPr="00771BA0">
        <w:rPr>
          <w:rFonts w:ascii="Zizou Slab Bold" w:hAnsi="Zizou Slab Bold"/>
          <w:color w:val="auto"/>
          <w:lang w:val="en-US"/>
        </w:rPr>
        <w:t>CHAPTER PRODUCT UX DESIGN &amp;</w:t>
      </w:r>
      <w:bookmarkEnd w:id="4846"/>
      <w:bookmarkEnd w:id="4847"/>
      <w:bookmarkEnd w:id="4848"/>
      <w:bookmarkEnd w:id="4849"/>
      <w:r w:rsidRPr="00771BA0">
        <w:rPr>
          <w:rFonts w:ascii="Zizou Slab Bold" w:hAnsi="Zizou Slab Bold"/>
          <w:color w:val="auto"/>
          <w:lang w:val="en-US"/>
        </w:rPr>
        <w:t xml:space="preserve"> </w:t>
      </w:r>
    </w:p>
    <w:p w14:paraId="220FDB28" w14:textId="18D9EBC5" w:rsidR="005E7534" w:rsidRPr="00771BA0" w:rsidRDefault="005E7534" w:rsidP="00771BA0">
      <w:pPr>
        <w:pStyle w:val="Ttulo1"/>
        <w:rPr>
          <w:rFonts w:ascii="Zizou Slab Bold" w:hAnsi="Zizou Slab Bold"/>
          <w:color w:val="auto"/>
          <w:lang w:val="en-US"/>
        </w:rPr>
      </w:pPr>
      <w:bookmarkStart w:id="4850" w:name="_Toc25223048"/>
      <w:bookmarkStart w:id="4851" w:name="_Toc25247146"/>
      <w:bookmarkStart w:id="4852" w:name="_Toc25309806"/>
      <w:bookmarkStart w:id="4853" w:name="_Toc26201369"/>
      <w:r w:rsidRPr="00771BA0">
        <w:rPr>
          <w:rFonts w:ascii="Zizou Slab Bold" w:hAnsi="Zizou Slab Bold"/>
          <w:color w:val="auto"/>
          <w:lang w:val="en-US"/>
        </w:rPr>
        <w:t>PROTOTYPING</w:t>
      </w:r>
      <w:bookmarkEnd w:id="4850"/>
      <w:bookmarkEnd w:id="4851"/>
      <w:bookmarkEnd w:id="4852"/>
      <w:bookmarkEnd w:id="4853"/>
    </w:p>
    <w:p w14:paraId="76EAC39F" w14:textId="1519B991" w:rsidR="00E30E59" w:rsidRDefault="00E30E59" w:rsidP="00E30E59">
      <w:pPr>
        <w:pStyle w:val="Ttulo2"/>
        <w:rPr>
          <w:rFonts w:ascii="Zizou Slab Light" w:hAnsi="Zizou Slab Light"/>
          <w:color w:val="auto"/>
          <w:sz w:val="36"/>
          <w:szCs w:val="36"/>
          <w:lang w:val="en-US"/>
        </w:rPr>
      </w:pPr>
    </w:p>
    <w:p w14:paraId="6715E7DA" w14:textId="1DBEE80A" w:rsidR="00E30E59" w:rsidRPr="00771BA0" w:rsidRDefault="00E30E59" w:rsidP="00771BA0">
      <w:pPr>
        <w:pStyle w:val="Ttulo2"/>
        <w:rPr>
          <w:rFonts w:ascii="Zizou Slab Bold" w:hAnsi="Zizou Slab Bold"/>
          <w:color w:val="auto"/>
          <w:lang w:val="en-US"/>
        </w:rPr>
      </w:pPr>
      <w:bookmarkStart w:id="4854" w:name="_Toc25223049"/>
      <w:bookmarkStart w:id="4855" w:name="_Toc25247147"/>
      <w:bookmarkStart w:id="4856" w:name="_Toc25309807"/>
      <w:bookmarkStart w:id="4857" w:name="_Toc26201370"/>
      <w:r w:rsidRPr="00771BA0">
        <w:rPr>
          <w:rFonts w:ascii="Zizou Slab Bold" w:hAnsi="Zizou Slab Bold"/>
          <w:color w:val="auto"/>
          <w:lang w:val="en-US"/>
        </w:rPr>
        <w:t>Web Style Guidelines</w:t>
      </w:r>
      <w:bookmarkEnd w:id="4854"/>
      <w:bookmarkEnd w:id="4855"/>
      <w:bookmarkEnd w:id="4856"/>
      <w:bookmarkEnd w:id="4857"/>
    </w:p>
    <w:p w14:paraId="5F0BE931" w14:textId="421540D8" w:rsidR="00057529" w:rsidRDefault="00057529" w:rsidP="00832411">
      <w:pPr>
        <w:rPr>
          <w:color w:val="auto"/>
          <w:sz w:val="36"/>
          <w:szCs w:val="36"/>
          <w:lang w:val="en-US"/>
        </w:rPr>
      </w:pPr>
      <w:bookmarkStart w:id="4858" w:name="_Toc25223050"/>
      <w:r>
        <w:rPr>
          <w:noProof/>
          <w:color w:val="auto"/>
          <w:sz w:val="36"/>
          <w:szCs w:val="36"/>
          <w:lang w:eastAsia="es-PE"/>
        </w:rPr>
        <w:drawing>
          <wp:inline distT="0" distB="0" distL="0" distR="0" wp14:anchorId="421D63AC" wp14:editId="557938C0">
            <wp:extent cx="6309360" cy="4431030"/>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hatsApp Image 2019-10-29 at 11.40.00 AM.jpeg"/>
                    <pic:cNvPicPr/>
                  </pic:nvPicPr>
                  <pic:blipFill>
                    <a:blip r:embed="rId18">
                      <a:extLst>
                        <a:ext uri="{28A0092B-C50C-407E-A947-70E740481C1C}">
                          <a14:useLocalDpi xmlns:a14="http://schemas.microsoft.com/office/drawing/2010/main" val="0"/>
                        </a:ext>
                      </a:extLst>
                    </a:blip>
                    <a:stretch>
                      <a:fillRect/>
                    </a:stretch>
                  </pic:blipFill>
                  <pic:spPr>
                    <a:xfrm>
                      <a:off x="0" y="0"/>
                      <a:ext cx="6309360" cy="4431030"/>
                    </a:xfrm>
                    <a:prstGeom prst="rect">
                      <a:avLst/>
                    </a:prstGeom>
                  </pic:spPr>
                </pic:pic>
              </a:graphicData>
            </a:graphic>
          </wp:inline>
        </w:drawing>
      </w:r>
      <w:bookmarkEnd w:id="4858"/>
    </w:p>
    <w:p w14:paraId="28814303" w14:textId="0578378C" w:rsidR="00B27089" w:rsidRDefault="00B27089" w:rsidP="00E30E59">
      <w:pPr>
        <w:pStyle w:val="Ttulo2"/>
        <w:rPr>
          <w:rFonts w:ascii="Zizou Slab Light" w:hAnsi="Zizou Slab Light"/>
          <w:color w:val="auto"/>
          <w:sz w:val="36"/>
          <w:szCs w:val="36"/>
          <w:lang w:val="en-US"/>
        </w:rPr>
      </w:pPr>
    </w:p>
    <w:p w14:paraId="6FF7B0AB" w14:textId="7F1E532B" w:rsidR="00B27089" w:rsidRDefault="00B27089" w:rsidP="00E30E59">
      <w:pPr>
        <w:pStyle w:val="Ttulo2"/>
        <w:rPr>
          <w:rFonts w:ascii="Zizou Slab Light" w:hAnsi="Zizou Slab Light"/>
          <w:color w:val="auto"/>
          <w:sz w:val="36"/>
          <w:szCs w:val="36"/>
          <w:lang w:val="en-US"/>
        </w:rPr>
      </w:pPr>
    </w:p>
    <w:p w14:paraId="04697BE9" w14:textId="09331B38" w:rsidR="00057529" w:rsidRDefault="00057529" w:rsidP="00E30E59">
      <w:pPr>
        <w:pStyle w:val="Ttulo2"/>
        <w:rPr>
          <w:rFonts w:ascii="Zizou Slab Light" w:hAnsi="Zizou Slab Light"/>
          <w:color w:val="auto"/>
          <w:sz w:val="36"/>
          <w:szCs w:val="36"/>
          <w:lang w:val="en-US"/>
        </w:rPr>
      </w:pPr>
    </w:p>
    <w:p w14:paraId="1246DD9F" w14:textId="2290677A" w:rsidR="00057529" w:rsidRDefault="00203993" w:rsidP="00E53EE0">
      <w:pPr>
        <w:rPr>
          <w:color w:val="auto"/>
          <w:sz w:val="36"/>
          <w:szCs w:val="36"/>
          <w:lang w:val="en-US"/>
        </w:rPr>
      </w:pPr>
      <w:bookmarkStart w:id="4859" w:name="_Toc25223051"/>
      <w:r>
        <w:rPr>
          <w:noProof/>
          <w:color w:val="auto"/>
          <w:sz w:val="36"/>
          <w:szCs w:val="36"/>
          <w:lang w:eastAsia="es-PE"/>
        </w:rPr>
        <w:drawing>
          <wp:anchor distT="0" distB="0" distL="114300" distR="114300" simplePos="0" relativeHeight="251879424" behindDoc="0" locked="0" layoutInCell="1" allowOverlap="1" wp14:anchorId="4770F13F" wp14:editId="0ADBC37B">
            <wp:simplePos x="0" y="0"/>
            <wp:positionH relativeFrom="margin">
              <wp:align>right</wp:align>
            </wp:positionH>
            <wp:positionV relativeFrom="paragraph">
              <wp:posOffset>309486</wp:posOffset>
            </wp:positionV>
            <wp:extent cx="6309360" cy="4431030"/>
            <wp:effectExtent l="0" t="0" r="0" b="762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WhatsApp Image 2019-11-10 at 11.09.08 PM.jpeg"/>
                    <pic:cNvPicPr/>
                  </pic:nvPicPr>
                  <pic:blipFill>
                    <a:blip r:embed="rId19">
                      <a:extLst>
                        <a:ext uri="{28A0092B-C50C-407E-A947-70E740481C1C}">
                          <a14:useLocalDpi xmlns:a14="http://schemas.microsoft.com/office/drawing/2010/main" val="0"/>
                        </a:ext>
                      </a:extLst>
                    </a:blip>
                    <a:stretch>
                      <a:fillRect/>
                    </a:stretch>
                  </pic:blipFill>
                  <pic:spPr>
                    <a:xfrm>
                      <a:off x="0" y="0"/>
                      <a:ext cx="6309360" cy="4431030"/>
                    </a:xfrm>
                    <a:prstGeom prst="rect">
                      <a:avLst/>
                    </a:prstGeom>
                  </pic:spPr>
                </pic:pic>
              </a:graphicData>
            </a:graphic>
          </wp:anchor>
        </w:drawing>
      </w:r>
      <w:bookmarkEnd w:id="4859"/>
    </w:p>
    <w:p w14:paraId="525C105B" w14:textId="77777777" w:rsidR="006C46C4" w:rsidRDefault="006C46C4">
      <w:pPr>
        <w:spacing w:after="200"/>
        <w:rPr>
          <w:rFonts w:eastAsia="Times New Roman" w:cs="Times New Roman"/>
          <w:b/>
          <w:color w:val="auto"/>
          <w:sz w:val="44"/>
          <w:szCs w:val="44"/>
          <w:lang w:val="en-US"/>
        </w:rPr>
      </w:pPr>
      <w:bookmarkStart w:id="4860" w:name="_Toc25223052"/>
      <w:bookmarkStart w:id="4861" w:name="_Toc25247148"/>
      <w:r>
        <w:rPr>
          <w:b/>
          <w:sz w:val="44"/>
          <w:szCs w:val="44"/>
          <w:lang w:val="en-US"/>
        </w:rPr>
        <w:br w:type="page"/>
      </w:r>
    </w:p>
    <w:p w14:paraId="129E7DD8" w14:textId="6227C410" w:rsidR="00AB5A25" w:rsidRPr="00771BA0" w:rsidRDefault="00AB5A25" w:rsidP="00771BA0">
      <w:pPr>
        <w:pStyle w:val="Ttulo2"/>
        <w:rPr>
          <w:rFonts w:ascii="Zizou Slab Bold" w:hAnsi="Zizou Slab Bold"/>
          <w:color w:val="auto"/>
          <w:lang w:val="en-US"/>
        </w:rPr>
      </w:pPr>
      <w:bookmarkStart w:id="4862" w:name="_Toc25223054"/>
      <w:bookmarkStart w:id="4863" w:name="_Toc25247149"/>
      <w:bookmarkStart w:id="4864" w:name="_Toc25309808"/>
      <w:bookmarkStart w:id="4865" w:name="_Toc25223055"/>
      <w:bookmarkStart w:id="4866" w:name="_Toc26201371"/>
      <w:bookmarkEnd w:id="4860"/>
      <w:bookmarkEnd w:id="4861"/>
      <w:r w:rsidRPr="00771BA0">
        <w:rPr>
          <w:rFonts w:ascii="Zizou Slab Bold" w:hAnsi="Zizou Slab Bold"/>
          <w:color w:val="auto"/>
          <w:lang w:val="en-US"/>
        </w:rPr>
        <w:lastRenderedPageBreak/>
        <w:t>Responsive Web App User Flow Diagrams</w:t>
      </w:r>
      <w:bookmarkEnd w:id="4862"/>
      <w:bookmarkEnd w:id="4863"/>
      <w:bookmarkEnd w:id="4864"/>
      <w:bookmarkEnd w:id="4866"/>
    </w:p>
    <w:p w14:paraId="7FCA1159" w14:textId="38B8AB94" w:rsidR="00057529" w:rsidRPr="00EC5B3B" w:rsidRDefault="00057529" w:rsidP="00E53EE0">
      <w:pPr>
        <w:rPr>
          <w:b/>
          <w:color w:val="auto"/>
          <w:sz w:val="32"/>
          <w:szCs w:val="32"/>
          <w:u w:val="single"/>
        </w:rPr>
      </w:pPr>
      <w:r w:rsidRPr="00DA5853">
        <w:rPr>
          <w:b/>
          <w:color w:val="auto"/>
          <w:sz w:val="32"/>
          <w:szCs w:val="32"/>
          <w:u w:val="single"/>
        </w:rPr>
        <w:t>Administrador</w:t>
      </w:r>
      <w:bookmarkEnd w:id="4865"/>
    </w:p>
    <w:p w14:paraId="7F4F5A2D" w14:textId="77777777" w:rsidR="00723D96" w:rsidRPr="00DA5853" w:rsidRDefault="00723D96" w:rsidP="00E30E59">
      <w:pPr>
        <w:pStyle w:val="Ttulo2"/>
        <w:rPr>
          <w:rFonts w:ascii="Zizou Slab Light" w:hAnsi="Zizou Slab Light"/>
          <w:color w:val="auto"/>
          <w:sz w:val="28"/>
          <w:szCs w:val="28"/>
        </w:rPr>
      </w:pPr>
    </w:p>
    <w:p w14:paraId="08F22F9F" w14:textId="45E54A0C" w:rsidR="00057529" w:rsidRPr="00DA5853" w:rsidRDefault="00057529" w:rsidP="00AB5A25">
      <w:pPr>
        <w:rPr>
          <w:color w:val="auto"/>
          <w:szCs w:val="28"/>
        </w:rPr>
      </w:pPr>
      <w:bookmarkStart w:id="4867" w:name="_Toc25223058"/>
      <w:r w:rsidRPr="00DA5853">
        <w:rPr>
          <w:color w:val="auto"/>
          <w:szCs w:val="28"/>
        </w:rPr>
        <w:t>Crear, eliminar, Inhabilitar cuenta de Ingeniero</w:t>
      </w:r>
      <w:bookmarkEnd w:id="4867"/>
    </w:p>
    <w:p w14:paraId="0178F59D" w14:textId="41390A74" w:rsidR="00057529" w:rsidRPr="00DA5853" w:rsidRDefault="00337953" w:rsidP="00E53EE0">
      <w:pPr>
        <w:rPr>
          <w:noProof/>
          <w:color w:val="auto"/>
          <w:szCs w:val="28"/>
        </w:rPr>
      </w:pPr>
      <w:bookmarkStart w:id="4868" w:name="_Toc25223059"/>
      <w:r w:rsidRPr="00DA5853">
        <w:rPr>
          <w:noProof/>
          <w:color w:val="auto"/>
          <w:szCs w:val="28"/>
          <w:lang w:eastAsia="es-PE"/>
        </w:rPr>
        <w:drawing>
          <wp:anchor distT="0" distB="0" distL="114300" distR="114300" simplePos="0" relativeHeight="251936768" behindDoc="0" locked="0" layoutInCell="1" allowOverlap="1" wp14:anchorId="4364A533" wp14:editId="76ACE4BA">
            <wp:simplePos x="0" y="0"/>
            <wp:positionH relativeFrom="margin">
              <wp:align>right</wp:align>
            </wp:positionH>
            <wp:positionV relativeFrom="paragraph">
              <wp:posOffset>275002</wp:posOffset>
            </wp:positionV>
            <wp:extent cx="6309360" cy="313499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r, eliminar, inhabilitar cuenta de ingenier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9360" cy="3134995"/>
                    </a:xfrm>
                    <a:prstGeom prst="rect">
                      <a:avLst/>
                    </a:prstGeom>
                  </pic:spPr>
                </pic:pic>
              </a:graphicData>
            </a:graphic>
          </wp:anchor>
        </w:drawing>
      </w:r>
      <w:bookmarkEnd w:id="4868"/>
    </w:p>
    <w:p w14:paraId="2E192627" w14:textId="46E15FDD" w:rsidR="00337953" w:rsidRPr="00DA5853" w:rsidRDefault="00337953" w:rsidP="00E30E59">
      <w:pPr>
        <w:pStyle w:val="Ttulo2"/>
        <w:rPr>
          <w:rFonts w:ascii="Zizou Slab Light" w:hAnsi="Zizou Slab Light"/>
          <w:color w:val="auto"/>
          <w:sz w:val="28"/>
          <w:szCs w:val="28"/>
        </w:rPr>
      </w:pPr>
    </w:p>
    <w:p w14:paraId="7D862F58" w14:textId="0A30CCC9" w:rsidR="00057529" w:rsidRPr="00DA5853" w:rsidRDefault="00057529" w:rsidP="00057529">
      <w:pPr>
        <w:rPr>
          <w:szCs w:val="28"/>
        </w:rPr>
      </w:pPr>
    </w:p>
    <w:p w14:paraId="0A85E416" w14:textId="5D85256B" w:rsidR="00057529" w:rsidRPr="00DA5853" w:rsidRDefault="00057529" w:rsidP="007543FF">
      <w:pPr>
        <w:rPr>
          <w:szCs w:val="28"/>
        </w:rPr>
      </w:pPr>
    </w:p>
    <w:p w14:paraId="57F9555B" w14:textId="77777777" w:rsidR="00E53EE0" w:rsidRDefault="00E53EE0" w:rsidP="007543FF">
      <w:pPr>
        <w:rPr>
          <w:szCs w:val="28"/>
        </w:rPr>
      </w:pPr>
    </w:p>
    <w:p w14:paraId="1F9B10BA" w14:textId="77777777" w:rsidR="00EC5B3B" w:rsidRDefault="00EC5B3B" w:rsidP="007543FF">
      <w:pPr>
        <w:rPr>
          <w:szCs w:val="28"/>
        </w:rPr>
      </w:pPr>
    </w:p>
    <w:p w14:paraId="1ADD7FBF" w14:textId="77777777" w:rsidR="00EC5B3B" w:rsidRDefault="00EC5B3B" w:rsidP="007543FF">
      <w:pPr>
        <w:rPr>
          <w:szCs w:val="28"/>
        </w:rPr>
      </w:pPr>
    </w:p>
    <w:p w14:paraId="3E7A8380" w14:textId="77777777" w:rsidR="00EC5B3B" w:rsidRDefault="00EC5B3B" w:rsidP="007543FF">
      <w:pPr>
        <w:rPr>
          <w:szCs w:val="28"/>
        </w:rPr>
      </w:pPr>
    </w:p>
    <w:p w14:paraId="30EC5165" w14:textId="77777777" w:rsidR="006C46C4" w:rsidRDefault="006C46C4" w:rsidP="007543FF">
      <w:pPr>
        <w:rPr>
          <w:szCs w:val="28"/>
        </w:rPr>
      </w:pPr>
    </w:p>
    <w:p w14:paraId="56533855" w14:textId="77777777" w:rsidR="006C46C4" w:rsidRDefault="006C46C4" w:rsidP="007543FF">
      <w:pPr>
        <w:rPr>
          <w:szCs w:val="28"/>
        </w:rPr>
      </w:pPr>
    </w:p>
    <w:p w14:paraId="7D13996B" w14:textId="77777777" w:rsidR="00EC5B3B" w:rsidRPr="00DA5853" w:rsidRDefault="00EC5B3B" w:rsidP="007543FF">
      <w:pPr>
        <w:rPr>
          <w:szCs w:val="28"/>
        </w:rPr>
      </w:pPr>
    </w:p>
    <w:p w14:paraId="69FE1A55" w14:textId="20A01743" w:rsidR="00057529" w:rsidRPr="00DA5853" w:rsidRDefault="00057529" w:rsidP="00AB5A25">
      <w:pPr>
        <w:rPr>
          <w:color w:val="auto"/>
          <w:szCs w:val="28"/>
        </w:rPr>
      </w:pPr>
      <w:bookmarkStart w:id="4869" w:name="_Toc25223060"/>
      <w:r w:rsidRPr="00DA5853">
        <w:rPr>
          <w:color w:val="auto"/>
          <w:szCs w:val="28"/>
        </w:rPr>
        <w:lastRenderedPageBreak/>
        <w:t>Listar ingenieros</w:t>
      </w:r>
      <w:bookmarkEnd w:id="4869"/>
    </w:p>
    <w:p w14:paraId="3D7C527A" w14:textId="6A841A69" w:rsidR="00723D96" w:rsidRPr="00DA5853" w:rsidRDefault="00723D96" w:rsidP="00723D96">
      <w:pPr>
        <w:rPr>
          <w:color w:val="auto"/>
          <w:szCs w:val="28"/>
        </w:rPr>
      </w:pPr>
      <w:r w:rsidRPr="00DA5853">
        <w:rPr>
          <w:noProof/>
          <w:szCs w:val="28"/>
          <w:lang w:eastAsia="es-PE"/>
        </w:rPr>
        <w:drawing>
          <wp:anchor distT="0" distB="0" distL="114300" distR="114300" simplePos="0" relativeHeight="251882496" behindDoc="0" locked="0" layoutInCell="1" allowOverlap="1" wp14:anchorId="45416B1A" wp14:editId="64F20747">
            <wp:simplePos x="0" y="0"/>
            <wp:positionH relativeFrom="margin">
              <wp:align>right</wp:align>
            </wp:positionH>
            <wp:positionV relativeFrom="paragraph">
              <wp:posOffset>540006</wp:posOffset>
            </wp:positionV>
            <wp:extent cx="6309360" cy="1838325"/>
            <wp:effectExtent l="0" t="0" r="0" b="0"/>
            <wp:wrapSquare wrapText="bothSides"/>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Listar ingeniero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9360" cy="1838325"/>
                    </a:xfrm>
                    <a:prstGeom prst="rect">
                      <a:avLst/>
                    </a:prstGeom>
                  </pic:spPr>
                </pic:pic>
              </a:graphicData>
            </a:graphic>
          </wp:anchor>
        </w:drawing>
      </w:r>
    </w:p>
    <w:p w14:paraId="42C2A063" w14:textId="46BB9333" w:rsidR="00723D96" w:rsidRPr="00DA5853" w:rsidRDefault="00723D96" w:rsidP="00723D96">
      <w:pPr>
        <w:rPr>
          <w:color w:val="auto"/>
          <w:szCs w:val="28"/>
        </w:rPr>
      </w:pPr>
    </w:p>
    <w:p w14:paraId="706A84A4" w14:textId="355E1D73" w:rsidR="00723D96" w:rsidRPr="00DA5853" w:rsidRDefault="00723D96" w:rsidP="00723D96">
      <w:pPr>
        <w:rPr>
          <w:color w:val="auto"/>
          <w:szCs w:val="28"/>
        </w:rPr>
      </w:pPr>
    </w:p>
    <w:p w14:paraId="63C12B95" w14:textId="77777777" w:rsidR="00723D96" w:rsidRPr="00DA5853" w:rsidRDefault="00723D96" w:rsidP="00723D96">
      <w:pPr>
        <w:rPr>
          <w:color w:val="auto"/>
          <w:szCs w:val="28"/>
        </w:rPr>
      </w:pPr>
    </w:p>
    <w:p w14:paraId="11339AC4" w14:textId="1F30683D" w:rsidR="00057529" w:rsidRPr="00DA5853" w:rsidRDefault="00057529" w:rsidP="00AB5A25">
      <w:pPr>
        <w:rPr>
          <w:b/>
          <w:color w:val="auto"/>
          <w:szCs w:val="28"/>
        </w:rPr>
      </w:pPr>
      <w:r w:rsidRPr="00DA5853">
        <w:rPr>
          <w:b/>
          <w:color w:val="auto"/>
          <w:szCs w:val="28"/>
        </w:rPr>
        <w:t>Visualizar detalles de Ingeniero</w:t>
      </w:r>
    </w:p>
    <w:p w14:paraId="6A646603" w14:textId="6F1B1278" w:rsidR="00337953" w:rsidRPr="00DA5853" w:rsidRDefault="00337953" w:rsidP="00723D96">
      <w:pPr>
        <w:rPr>
          <w:b/>
          <w:color w:val="auto"/>
          <w:szCs w:val="28"/>
        </w:rPr>
      </w:pPr>
      <w:r w:rsidRPr="00DA5853">
        <w:rPr>
          <w:b/>
          <w:noProof/>
          <w:color w:val="auto"/>
          <w:szCs w:val="28"/>
          <w:lang w:eastAsia="es-PE"/>
        </w:rPr>
        <w:drawing>
          <wp:anchor distT="0" distB="0" distL="114300" distR="114300" simplePos="0" relativeHeight="251937792" behindDoc="0" locked="0" layoutInCell="1" allowOverlap="1" wp14:anchorId="79451A10" wp14:editId="34621E7B">
            <wp:simplePos x="0" y="0"/>
            <wp:positionH relativeFrom="margin">
              <wp:align>right</wp:align>
            </wp:positionH>
            <wp:positionV relativeFrom="paragraph">
              <wp:posOffset>317500</wp:posOffset>
            </wp:positionV>
            <wp:extent cx="6309360" cy="17462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sualizar detalles de ingenier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9360" cy="1746250"/>
                    </a:xfrm>
                    <a:prstGeom prst="rect">
                      <a:avLst/>
                    </a:prstGeom>
                  </pic:spPr>
                </pic:pic>
              </a:graphicData>
            </a:graphic>
          </wp:anchor>
        </w:drawing>
      </w:r>
    </w:p>
    <w:p w14:paraId="30046E2E" w14:textId="60E9281B" w:rsidR="00723D96" w:rsidRPr="00DA5853" w:rsidRDefault="00723D96" w:rsidP="00E30E59">
      <w:pPr>
        <w:pStyle w:val="Ttulo2"/>
        <w:rPr>
          <w:rFonts w:ascii="Zizou Slab Light" w:hAnsi="Zizou Slab Light"/>
          <w:color w:val="auto"/>
          <w:sz w:val="28"/>
          <w:szCs w:val="28"/>
        </w:rPr>
      </w:pPr>
    </w:p>
    <w:p w14:paraId="5316D211" w14:textId="77777777" w:rsidR="00EC5B3B" w:rsidRDefault="00EC5B3B">
      <w:pPr>
        <w:spacing w:after="200"/>
        <w:rPr>
          <w:color w:val="auto"/>
          <w:szCs w:val="28"/>
        </w:rPr>
      </w:pPr>
      <w:bookmarkStart w:id="4870" w:name="_Toc25223061"/>
      <w:r>
        <w:rPr>
          <w:color w:val="auto"/>
          <w:szCs w:val="28"/>
        </w:rPr>
        <w:br w:type="page"/>
      </w:r>
    </w:p>
    <w:p w14:paraId="2A1AACA8" w14:textId="3C0CA70C" w:rsidR="00EC5B3B" w:rsidRPr="00DA5853" w:rsidRDefault="00EC5B3B" w:rsidP="00EC5B3B">
      <w:pPr>
        <w:rPr>
          <w:color w:val="auto"/>
          <w:szCs w:val="28"/>
        </w:rPr>
      </w:pPr>
      <w:r w:rsidRPr="00DA5853">
        <w:rPr>
          <w:noProof/>
          <w:color w:val="auto"/>
          <w:szCs w:val="28"/>
          <w:lang w:eastAsia="es-PE"/>
        </w:rPr>
        <w:lastRenderedPageBreak/>
        <w:drawing>
          <wp:anchor distT="0" distB="0" distL="114300" distR="114300" simplePos="0" relativeHeight="251938816" behindDoc="0" locked="0" layoutInCell="1" allowOverlap="1" wp14:anchorId="2E4DFC11" wp14:editId="4E103CE6">
            <wp:simplePos x="0" y="0"/>
            <wp:positionH relativeFrom="column">
              <wp:posOffset>-256540</wp:posOffset>
            </wp:positionH>
            <wp:positionV relativeFrom="paragraph">
              <wp:posOffset>290830</wp:posOffset>
            </wp:positionV>
            <wp:extent cx="5984875" cy="2902585"/>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sertar y actualizar trabajos en el cronogram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4875" cy="2902585"/>
                    </a:xfrm>
                    <a:prstGeom prst="rect">
                      <a:avLst/>
                    </a:prstGeom>
                  </pic:spPr>
                </pic:pic>
              </a:graphicData>
            </a:graphic>
            <wp14:sizeRelH relativeFrom="margin">
              <wp14:pctWidth>0</wp14:pctWidth>
            </wp14:sizeRelH>
            <wp14:sizeRelV relativeFrom="margin">
              <wp14:pctHeight>0</wp14:pctHeight>
            </wp14:sizeRelV>
          </wp:anchor>
        </w:drawing>
      </w:r>
      <w:r w:rsidRPr="00DA5853">
        <w:rPr>
          <w:color w:val="auto"/>
          <w:szCs w:val="28"/>
        </w:rPr>
        <w:t>Insertar y actualizar trabajos en el cronograma</w:t>
      </w:r>
      <w:bookmarkEnd w:id="4870"/>
    </w:p>
    <w:p w14:paraId="7C332730" w14:textId="19FA884C" w:rsidR="00723D96" w:rsidRDefault="00723D96" w:rsidP="00E30E59">
      <w:pPr>
        <w:pStyle w:val="Ttulo2"/>
        <w:rPr>
          <w:rFonts w:ascii="Zizou Slab Light" w:hAnsi="Zizou Slab Light"/>
          <w:color w:val="auto"/>
          <w:sz w:val="28"/>
          <w:szCs w:val="28"/>
        </w:rPr>
      </w:pPr>
    </w:p>
    <w:p w14:paraId="29DD9075" w14:textId="69820527" w:rsidR="00EC5B3B" w:rsidRDefault="00EC5B3B" w:rsidP="00E30E59">
      <w:pPr>
        <w:pStyle w:val="Ttulo2"/>
        <w:rPr>
          <w:rFonts w:ascii="Zizou Slab Light" w:hAnsi="Zizou Slab Light"/>
          <w:color w:val="auto"/>
          <w:sz w:val="28"/>
          <w:szCs w:val="28"/>
        </w:rPr>
      </w:pPr>
    </w:p>
    <w:p w14:paraId="6EBEBDB6" w14:textId="2DCC8341" w:rsidR="00EC5B3B" w:rsidRDefault="00EC5B3B" w:rsidP="00E30E59">
      <w:pPr>
        <w:pStyle w:val="Ttulo2"/>
        <w:rPr>
          <w:rFonts w:ascii="Zizou Slab Light" w:hAnsi="Zizou Slab Light"/>
          <w:color w:val="auto"/>
          <w:sz w:val="28"/>
          <w:szCs w:val="28"/>
        </w:rPr>
      </w:pPr>
    </w:p>
    <w:p w14:paraId="2680ED99" w14:textId="0A4C6FEE" w:rsidR="00EC5B3B" w:rsidRDefault="00EC5B3B" w:rsidP="00E30E59">
      <w:pPr>
        <w:pStyle w:val="Ttulo2"/>
        <w:rPr>
          <w:rFonts w:ascii="Zizou Slab Light" w:hAnsi="Zizou Slab Light"/>
          <w:color w:val="auto"/>
          <w:sz w:val="28"/>
          <w:szCs w:val="28"/>
        </w:rPr>
      </w:pPr>
    </w:p>
    <w:p w14:paraId="3B27D170" w14:textId="678BDFCC" w:rsidR="00EC5B3B" w:rsidRDefault="00EC5B3B" w:rsidP="00E30E59">
      <w:pPr>
        <w:pStyle w:val="Ttulo2"/>
        <w:rPr>
          <w:rFonts w:ascii="Zizou Slab Light" w:hAnsi="Zizou Slab Light"/>
          <w:color w:val="auto"/>
          <w:sz w:val="28"/>
          <w:szCs w:val="28"/>
        </w:rPr>
      </w:pPr>
    </w:p>
    <w:p w14:paraId="019A7AC7" w14:textId="0588123B" w:rsidR="00EC5B3B" w:rsidRDefault="00EC5B3B" w:rsidP="00E30E59">
      <w:pPr>
        <w:pStyle w:val="Ttulo2"/>
        <w:rPr>
          <w:rFonts w:ascii="Zizou Slab Light" w:hAnsi="Zizou Slab Light"/>
          <w:color w:val="auto"/>
          <w:sz w:val="28"/>
          <w:szCs w:val="28"/>
        </w:rPr>
      </w:pPr>
    </w:p>
    <w:p w14:paraId="1E64C38A" w14:textId="77777777" w:rsidR="00EC5B3B" w:rsidRDefault="00EC5B3B" w:rsidP="00E30E59">
      <w:pPr>
        <w:pStyle w:val="Ttulo2"/>
        <w:rPr>
          <w:rFonts w:ascii="Zizou Slab Light" w:hAnsi="Zizou Slab Light"/>
          <w:color w:val="auto"/>
          <w:sz w:val="28"/>
          <w:szCs w:val="28"/>
        </w:rPr>
      </w:pPr>
    </w:p>
    <w:p w14:paraId="1AAE5529" w14:textId="77777777" w:rsidR="00EC5B3B" w:rsidRDefault="00EC5B3B" w:rsidP="00E30E59">
      <w:pPr>
        <w:pStyle w:val="Ttulo2"/>
        <w:rPr>
          <w:rFonts w:ascii="Zizou Slab Light" w:hAnsi="Zizou Slab Light"/>
          <w:color w:val="auto"/>
          <w:sz w:val="28"/>
          <w:szCs w:val="28"/>
        </w:rPr>
      </w:pPr>
    </w:p>
    <w:p w14:paraId="2D05C493" w14:textId="4DA704A6" w:rsidR="00EC5B3B" w:rsidRDefault="00EC5B3B" w:rsidP="00E30E59">
      <w:pPr>
        <w:pStyle w:val="Ttulo2"/>
        <w:rPr>
          <w:rFonts w:ascii="Zizou Slab Light" w:hAnsi="Zizou Slab Light"/>
          <w:color w:val="auto"/>
          <w:sz w:val="28"/>
          <w:szCs w:val="28"/>
        </w:rPr>
      </w:pPr>
    </w:p>
    <w:p w14:paraId="1A79E8CF" w14:textId="765CD75A" w:rsidR="00EC5B3B" w:rsidRDefault="00EC5B3B" w:rsidP="00E30E59">
      <w:pPr>
        <w:pStyle w:val="Ttulo2"/>
        <w:rPr>
          <w:rFonts w:ascii="Zizou Slab Light" w:hAnsi="Zizou Slab Light"/>
          <w:color w:val="auto"/>
          <w:sz w:val="28"/>
          <w:szCs w:val="28"/>
        </w:rPr>
      </w:pPr>
    </w:p>
    <w:p w14:paraId="51E513DB" w14:textId="0A7CAC3D" w:rsidR="00EC5B3B" w:rsidRPr="00DA5853" w:rsidRDefault="00EC5B3B" w:rsidP="00E30E59">
      <w:pPr>
        <w:pStyle w:val="Ttulo2"/>
        <w:rPr>
          <w:rFonts w:ascii="Zizou Slab Light" w:hAnsi="Zizou Slab Light"/>
          <w:color w:val="auto"/>
          <w:sz w:val="28"/>
          <w:szCs w:val="28"/>
        </w:rPr>
      </w:pPr>
    </w:p>
    <w:p w14:paraId="4BEB95BC" w14:textId="0250678E" w:rsidR="00723D96" w:rsidRPr="00DA5853" w:rsidRDefault="00723D96" w:rsidP="00E30E59">
      <w:pPr>
        <w:pStyle w:val="Ttulo2"/>
        <w:rPr>
          <w:rFonts w:ascii="Zizou Slab Light" w:hAnsi="Zizou Slab Light"/>
          <w:color w:val="auto"/>
          <w:sz w:val="28"/>
          <w:szCs w:val="28"/>
        </w:rPr>
      </w:pPr>
    </w:p>
    <w:p w14:paraId="0D9291C4" w14:textId="4E9F26BA" w:rsidR="00057529" w:rsidRPr="00DA5853" w:rsidRDefault="00723D96" w:rsidP="00AB5A25">
      <w:pPr>
        <w:rPr>
          <w:color w:val="auto"/>
          <w:szCs w:val="28"/>
        </w:rPr>
      </w:pPr>
      <w:bookmarkStart w:id="4871" w:name="_Toc25223062"/>
      <w:r w:rsidRPr="00DA5853">
        <w:rPr>
          <w:noProof/>
          <w:color w:val="auto"/>
          <w:szCs w:val="28"/>
          <w:lang w:eastAsia="es-PE"/>
        </w:rPr>
        <w:drawing>
          <wp:anchor distT="0" distB="0" distL="114300" distR="114300" simplePos="0" relativeHeight="251885568" behindDoc="0" locked="0" layoutInCell="1" allowOverlap="1" wp14:anchorId="6FD338C4" wp14:editId="657F7CD5">
            <wp:simplePos x="0" y="0"/>
            <wp:positionH relativeFrom="margin">
              <wp:align>right</wp:align>
            </wp:positionH>
            <wp:positionV relativeFrom="paragraph">
              <wp:posOffset>670453</wp:posOffset>
            </wp:positionV>
            <wp:extent cx="6309360" cy="2216785"/>
            <wp:effectExtent l="0" t="0" r="0" b="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Visualizar cronograma de trabajo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9360" cy="2216785"/>
                    </a:xfrm>
                    <a:prstGeom prst="rect">
                      <a:avLst/>
                    </a:prstGeom>
                  </pic:spPr>
                </pic:pic>
              </a:graphicData>
            </a:graphic>
          </wp:anchor>
        </w:drawing>
      </w:r>
      <w:r w:rsidR="00057529" w:rsidRPr="00DA5853">
        <w:rPr>
          <w:color w:val="auto"/>
          <w:szCs w:val="28"/>
        </w:rPr>
        <w:t>Visualizar cronograma de trabajos</w:t>
      </w:r>
      <w:bookmarkEnd w:id="4871"/>
    </w:p>
    <w:p w14:paraId="74C4B702" w14:textId="7943B4A4" w:rsidR="00057529" w:rsidRPr="00DA5853" w:rsidRDefault="00057529" w:rsidP="00E30E59">
      <w:pPr>
        <w:pStyle w:val="Ttulo2"/>
        <w:rPr>
          <w:rFonts w:ascii="Zizou Slab Light" w:hAnsi="Zizou Slab Light"/>
          <w:color w:val="auto"/>
          <w:sz w:val="28"/>
          <w:szCs w:val="28"/>
        </w:rPr>
      </w:pPr>
    </w:p>
    <w:p w14:paraId="3CAA1507" w14:textId="190712F9" w:rsidR="00057529" w:rsidRPr="00DA5853" w:rsidRDefault="00057529" w:rsidP="00723D96">
      <w:pPr>
        <w:tabs>
          <w:tab w:val="left" w:pos="4507"/>
        </w:tabs>
        <w:rPr>
          <w:szCs w:val="28"/>
        </w:rPr>
      </w:pPr>
    </w:p>
    <w:p w14:paraId="182497AF" w14:textId="557D1D68" w:rsidR="00AB5A25" w:rsidRDefault="00AB5A25" w:rsidP="00AB5A25">
      <w:pPr>
        <w:rPr>
          <w:color w:val="auto"/>
          <w:szCs w:val="28"/>
        </w:rPr>
      </w:pPr>
      <w:bookmarkStart w:id="4872" w:name="_Toc25223063"/>
    </w:p>
    <w:p w14:paraId="47CA48A1" w14:textId="07B4C570" w:rsidR="00AB5A25" w:rsidRPr="00DA5853" w:rsidRDefault="00AB5A25" w:rsidP="00AB5A25">
      <w:pPr>
        <w:rPr>
          <w:color w:val="auto"/>
          <w:szCs w:val="28"/>
        </w:rPr>
      </w:pPr>
    </w:p>
    <w:p w14:paraId="7A7634D0" w14:textId="35518BD8" w:rsidR="00723D96" w:rsidRPr="00DA5853" w:rsidRDefault="00AB5A25" w:rsidP="00AB5A25">
      <w:pPr>
        <w:rPr>
          <w:color w:val="auto"/>
          <w:szCs w:val="28"/>
        </w:rPr>
      </w:pPr>
      <w:r w:rsidRPr="00DA5853">
        <w:rPr>
          <w:color w:val="auto"/>
          <w:szCs w:val="28"/>
        </w:rPr>
        <w:lastRenderedPageBreak/>
        <w:t>Realizar reporte</w:t>
      </w:r>
      <w:r w:rsidRPr="00DA5853">
        <w:rPr>
          <w:noProof/>
          <w:color w:val="auto"/>
          <w:szCs w:val="28"/>
        </w:rPr>
        <w:t xml:space="preserve"> </w:t>
      </w:r>
      <w:bookmarkStart w:id="4873" w:name="_Toc25223064"/>
      <w:bookmarkEnd w:id="4872"/>
      <w:r w:rsidR="00723D96" w:rsidRPr="00DA5853">
        <w:rPr>
          <w:noProof/>
          <w:color w:val="auto"/>
          <w:szCs w:val="28"/>
          <w:lang w:eastAsia="es-PE"/>
        </w:rPr>
        <w:drawing>
          <wp:anchor distT="0" distB="0" distL="114300" distR="114300" simplePos="0" relativeHeight="251887616" behindDoc="0" locked="0" layoutInCell="1" allowOverlap="1" wp14:anchorId="5CF80FC5" wp14:editId="5223C837">
            <wp:simplePos x="0" y="0"/>
            <wp:positionH relativeFrom="margin">
              <wp:align>right</wp:align>
            </wp:positionH>
            <wp:positionV relativeFrom="paragraph">
              <wp:posOffset>490220</wp:posOffset>
            </wp:positionV>
            <wp:extent cx="6309360" cy="1757045"/>
            <wp:effectExtent l="0" t="0" r="0" b="0"/>
            <wp:wrapSquare wrapText="bothSides"/>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Realizar report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9360" cy="1757045"/>
                    </a:xfrm>
                    <a:prstGeom prst="rect">
                      <a:avLst/>
                    </a:prstGeom>
                  </pic:spPr>
                </pic:pic>
              </a:graphicData>
            </a:graphic>
          </wp:anchor>
        </w:drawing>
      </w:r>
      <w:bookmarkEnd w:id="4873"/>
    </w:p>
    <w:p w14:paraId="3844EF9F" w14:textId="346D40E7" w:rsidR="00AB5A25" w:rsidRPr="00DA5853" w:rsidRDefault="00AB5A25" w:rsidP="00E30E59">
      <w:pPr>
        <w:pStyle w:val="Ttulo2"/>
        <w:rPr>
          <w:rFonts w:ascii="Zizou Slab Light" w:hAnsi="Zizou Slab Light"/>
          <w:color w:val="auto"/>
          <w:sz w:val="28"/>
          <w:szCs w:val="28"/>
        </w:rPr>
      </w:pPr>
    </w:p>
    <w:p w14:paraId="5E5FBF53" w14:textId="77777777" w:rsidR="00AB5A25" w:rsidRPr="00DA5853" w:rsidRDefault="00AB5A25" w:rsidP="00E30E59">
      <w:pPr>
        <w:pStyle w:val="Ttulo2"/>
        <w:rPr>
          <w:rFonts w:ascii="Zizou Slab Light" w:hAnsi="Zizou Slab Light"/>
          <w:color w:val="auto"/>
          <w:sz w:val="28"/>
          <w:szCs w:val="28"/>
        </w:rPr>
      </w:pPr>
    </w:p>
    <w:p w14:paraId="0BC31158" w14:textId="77777777" w:rsidR="00EC5B3B" w:rsidRDefault="00EC5B3B" w:rsidP="00AB5A25">
      <w:pPr>
        <w:rPr>
          <w:color w:val="auto"/>
          <w:szCs w:val="28"/>
        </w:rPr>
      </w:pPr>
      <w:bookmarkStart w:id="4874" w:name="_Toc25223068"/>
    </w:p>
    <w:p w14:paraId="57C559A6" w14:textId="3964C25A" w:rsidR="00AB5A25" w:rsidRPr="00DA5853" w:rsidRDefault="00057529" w:rsidP="00AB5A25">
      <w:pPr>
        <w:rPr>
          <w:color w:val="auto"/>
          <w:szCs w:val="28"/>
        </w:rPr>
      </w:pPr>
      <w:r w:rsidRPr="00DA5853">
        <w:rPr>
          <w:color w:val="auto"/>
          <w:szCs w:val="28"/>
        </w:rPr>
        <w:t>Notificar estad</w:t>
      </w:r>
      <w:bookmarkEnd w:id="4874"/>
      <w:r w:rsidR="00AB5A25" w:rsidRPr="00DA5853">
        <w:rPr>
          <w:color w:val="auto"/>
          <w:szCs w:val="28"/>
        </w:rPr>
        <w:t>o</w:t>
      </w:r>
    </w:p>
    <w:p w14:paraId="1C33CD9A" w14:textId="746153BF" w:rsidR="00AB5A25" w:rsidRPr="00DA5853" w:rsidRDefault="00AB5A25" w:rsidP="00AB5A25">
      <w:pPr>
        <w:pStyle w:val="Ttulo2"/>
        <w:rPr>
          <w:rFonts w:ascii="Zizou Slab Light" w:eastAsiaTheme="minorEastAsia" w:hAnsi="Zizou Slab Light" w:cstheme="minorBidi"/>
          <w:b w:val="0"/>
          <w:color w:val="FFFFFF" w:themeColor="background1"/>
          <w:sz w:val="28"/>
          <w:szCs w:val="28"/>
        </w:rPr>
      </w:pPr>
    </w:p>
    <w:p w14:paraId="0E8660CF" w14:textId="1C4A6BA5" w:rsidR="00AB5A25" w:rsidRPr="00DA5853" w:rsidRDefault="00EC5B3B" w:rsidP="00AB5A25">
      <w:pPr>
        <w:tabs>
          <w:tab w:val="left" w:pos="2665"/>
        </w:tabs>
        <w:rPr>
          <w:szCs w:val="28"/>
        </w:rPr>
      </w:pPr>
      <w:r w:rsidRPr="00DA5853">
        <w:rPr>
          <w:noProof/>
          <w:color w:val="auto"/>
          <w:szCs w:val="28"/>
          <w:lang w:eastAsia="es-PE"/>
        </w:rPr>
        <w:drawing>
          <wp:anchor distT="0" distB="0" distL="114300" distR="114300" simplePos="0" relativeHeight="251890688" behindDoc="0" locked="0" layoutInCell="1" allowOverlap="1" wp14:anchorId="64159523" wp14:editId="7D16954A">
            <wp:simplePos x="0" y="0"/>
            <wp:positionH relativeFrom="margin">
              <wp:align>right</wp:align>
            </wp:positionH>
            <wp:positionV relativeFrom="paragraph">
              <wp:posOffset>177165</wp:posOffset>
            </wp:positionV>
            <wp:extent cx="6309360" cy="1849120"/>
            <wp:effectExtent l="0" t="0" r="0" b="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Notificar estad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9360" cy="1849120"/>
                    </a:xfrm>
                    <a:prstGeom prst="rect">
                      <a:avLst/>
                    </a:prstGeom>
                  </pic:spPr>
                </pic:pic>
              </a:graphicData>
            </a:graphic>
          </wp:anchor>
        </w:drawing>
      </w:r>
    </w:p>
    <w:p w14:paraId="2A7DCD85" w14:textId="77777777" w:rsidR="00AB5A25" w:rsidRPr="00DA5853" w:rsidRDefault="00AB5A25" w:rsidP="00AB5A25">
      <w:pPr>
        <w:rPr>
          <w:szCs w:val="28"/>
        </w:rPr>
      </w:pPr>
    </w:p>
    <w:p w14:paraId="02911B4E" w14:textId="77777777" w:rsidR="00AB5A25" w:rsidRPr="00DA5853" w:rsidRDefault="00AB5A25" w:rsidP="00AB5A25">
      <w:pPr>
        <w:rPr>
          <w:szCs w:val="28"/>
        </w:rPr>
      </w:pPr>
    </w:p>
    <w:p w14:paraId="15DF56D3" w14:textId="7DE6DA1C" w:rsidR="00723D96" w:rsidRDefault="00723D96" w:rsidP="00E30E59">
      <w:pPr>
        <w:pStyle w:val="Ttulo2"/>
        <w:rPr>
          <w:rFonts w:ascii="Zizou Slab Light" w:hAnsi="Zizou Slab Light"/>
          <w:color w:val="auto"/>
          <w:sz w:val="36"/>
          <w:szCs w:val="36"/>
        </w:rPr>
      </w:pPr>
    </w:p>
    <w:p w14:paraId="41972BB9" w14:textId="765E5DDE" w:rsidR="00DA5853" w:rsidRDefault="00DA5853" w:rsidP="00E30E59">
      <w:pPr>
        <w:pStyle w:val="Ttulo2"/>
        <w:rPr>
          <w:rFonts w:ascii="Zizou Slab Light" w:hAnsi="Zizou Slab Light"/>
          <w:color w:val="auto"/>
          <w:sz w:val="36"/>
          <w:szCs w:val="36"/>
        </w:rPr>
      </w:pPr>
    </w:p>
    <w:p w14:paraId="42D73D6C" w14:textId="492FA1CB" w:rsidR="00AB5A25" w:rsidRPr="00B13589" w:rsidRDefault="00AB5A25" w:rsidP="00E30E59">
      <w:pPr>
        <w:pStyle w:val="Ttulo2"/>
        <w:rPr>
          <w:rFonts w:ascii="Zizou Slab Light" w:hAnsi="Zizou Slab Light"/>
          <w:color w:val="auto"/>
          <w:sz w:val="36"/>
          <w:szCs w:val="36"/>
        </w:rPr>
      </w:pPr>
    </w:p>
    <w:p w14:paraId="2C576112" w14:textId="5105E0B4" w:rsidR="0039674F" w:rsidRPr="00DA5853" w:rsidRDefault="0019177C" w:rsidP="00AB5A25">
      <w:pPr>
        <w:rPr>
          <w:color w:val="auto"/>
          <w:szCs w:val="28"/>
        </w:rPr>
      </w:pPr>
      <w:bookmarkStart w:id="4875" w:name="_Toc25223072"/>
      <w:r w:rsidRPr="00DA5853">
        <w:rPr>
          <w:noProof/>
          <w:color w:val="auto"/>
          <w:szCs w:val="28"/>
          <w:u w:val="single"/>
          <w:lang w:eastAsia="es-PE"/>
        </w:rPr>
        <w:drawing>
          <wp:anchor distT="0" distB="0" distL="114300" distR="114300" simplePos="0" relativeHeight="251892736" behindDoc="0" locked="0" layoutInCell="1" allowOverlap="1" wp14:anchorId="0498FF30" wp14:editId="5A1B4A2F">
            <wp:simplePos x="0" y="0"/>
            <wp:positionH relativeFrom="margin">
              <wp:align>right</wp:align>
            </wp:positionH>
            <wp:positionV relativeFrom="paragraph">
              <wp:posOffset>439741</wp:posOffset>
            </wp:positionV>
            <wp:extent cx="6309360" cy="3264535"/>
            <wp:effectExtent l="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Registrar y eliminar equipo medic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9360" cy="3264535"/>
                    </a:xfrm>
                    <a:prstGeom prst="rect">
                      <a:avLst/>
                    </a:prstGeom>
                  </pic:spPr>
                </pic:pic>
              </a:graphicData>
            </a:graphic>
          </wp:anchor>
        </w:drawing>
      </w:r>
      <w:r w:rsidR="0039674F" w:rsidRPr="00DA5853">
        <w:rPr>
          <w:color w:val="auto"/>
          <w:szCs w:val="28"/>
        </w:rPr>
        <w:t>Registrar y eliminar equipo médico</w:t>
      </w:r>
      <w:bookmarkEnd w:id="4875"/>
    </w:p>
    <w:p w14:paraId="79BA80CC" w14:textId="3C7F4C96" w:rsidR="0039674F" w:rsidRPr="00DA5853" w:rsidRDefault="0039674F" w:rsidP="00E30E59">
      <w:pPr>
        <w:pStyle w:val="Ttulo2"/>
        <w:rPr>
          <w:rFonts w:ascii="Zizou Slab Light" w:hAnsi="Zizou Slab Light"/>
          <w:color w:val="auto"/>
          <w:sz w:val="28"/>
          <w:szCs w:val="28"/>
          <w:u w:val="single"/>
        </w:rPr>
      </w:pPr>
    </w:p>
    <w:p w14:paraId="380C1BC3" w14:textId="1D444CF2" w:rsidR="0039674F" w:rsidRPr="00DA5853" w:rsidRDefault="0019177C" w:rsidP="00AB5A25">
      <w:pPr>
        <w:rPr>
          <w:color w:val="auto"/>
          <w:szCs w:val="28"/>
        </w:rPr>
      </w:pPr>
      <w:bookmarkStart w:id="4876" w:name="_Toc25223073"/>
      <w:r w:rsidRPr="00DA5853">
        <w:rPr>
          <w:noProof/>
          <w:color w:val="auto"/>
          <w:szCs w:val="28"/>
          <w:u w:val="single"/>
          <w:lang w:eastAsia="es-PE"/>
        </w:rPr>
        <w:drawing>
          <wp:anchor distT="0" distB="0" distL="114300" distR="114300" simplePos="0" relativeHeight="251893760" behindDoc="0" locked="0" layoutInCell="1" allowOverlap="1" wp14:anchorId="75DE4F6A" wp14:editId="5C059A1B">
            <wp:simplePos x="0" y="0"/>
            <wp:positionH relativeFrom="margin">
              <wp:align>right</wp:align>
            </wp:positionH>
            <wp:positionV relativeFrom="paragraph">
              <wp:posOffset>714780</wp:posOffset>
            </wp:positionV>
            <wp:extent cx="6309360" cy="1853565"/>
            <wp:effectExtent l="0" t="0" r="0"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istar equipos médic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9360" cy="1853565"/>
                    </a:xfrm>
                    <a:prstGeom prst="rect">
                      <a:avLst/>
                    </a:prstGeom>
                  </pic:spPr>
                </pic:pic>
              </a:graphicData>
            </a:graphic>
          </wp:anchor>
        </w:drawing>
      </w:r>
      <w:r w:rsidR="0039674F" w:rsidRPr="00DA5853">
        <w:rPr>
          <w:color w:val="auto"/>
          <w:szCs w:val="28"/>
        </w:rPr>
        <w:t>Listar equipos médicos</w:t>
      </w:r>
      <w:bookmarkEnd w:id="4876"/>
    </w:p>
    <w:p w14:paraId="17EF890F" w14:textId="770B1C4B" w:rsidR="0019177C" w:rsidRPr="00DA5853" w:rsidRDefault="0019177C" w:rsidP="00E30E59">
      <w:pPr>
        <w:pStyle w:val="Ttulo2"/>
        <w:rPr>
          <w:rFonts w:ascii="Zizou Slab Light" w:hAnsi="Zizou Slab Light"/>
          <w:color w:val="auto"/>
          <w:sz w:val="28"/>
          <w:szCs w:val="28"/>
          <w:u w:val="single"/>
        </w:rPr>
      </w:pPr>
    </w:p>
    <w:p w14:paraId="3CC035D1" w14:textId="77777777" w:rsidR="00DA5853" w:rsidRDefault="00DA5853" w:rsidP="00AB5A25">
      <w:pPr>
        <w:rPr>
          <w:color w:val="auto"/>
          <w:szCs w:val="28"/>
        </w:rPr>
      </w:pPr>
      <w:bookmarkStart w:id="4877" w:name="_Toc25223074"/>
    </w:p>
    <w:p w14:paraId="66152BDB" w14:textId="6DADB9DD" w:rsidR="0019177C" w:rsidRPr="00DA5853" w:rsidRDefault="0019177C" w:rsidP="00AB5A25">
      <w:pPr>
        <w:rPr>
          <w:color w:val="auto"/>
          <w:szCs w:val="28"/>
        </w:rPr>
      </w:pPr>
      <w:r w:rsidRPr="00DA5853">
        <w:rPr>
          <w:noProof/>
          <w:color w:val="auto"/>
          <w:szCs w:val="28"/>
          <w:u w:val="single"/>
          <w:lang w:eastAsia="es-PE"/>
        </w:rPr>
        <w:lastRenderedPageBreak/>
        <w:drawing>
          <wp:anchor distT="0" distB="0" distL="114300" distR="114300" simplePos="0" relativeHeight="251894784" behindDoc="0" locked="0" layoutInCell="1" allowOverlap="1" wp14:anchorId="4F8E74D4" wp14:editId="6EBFB526">
            <wp:simplePos x="0" y="0"/>
            <wp:positionH relativeFrom="margin">
              <wp:align>right</wp:align>
            </wp:positionH>
            <wp:positionV relativeFrom="paragraph">
              <wp:posOffset>552334</wp:posOffset>
            </wp:positionV>
            <wp:extent cx="6309360" cy="1787525"/>
            <wp:effectExtent l="0" t="0" r="0" b="0"/>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Revisar cronogram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09360" cy="1787525"/>
                    </a:xfrm>
                    <a:prstGeom prst="rect">
                      <a:avLst/>
                    </a:prstGeom>
                  </pic:spPr>
                </pic:pic>
              </a:graphicData>
            </a:graphic>
          </wp:anchor>
        </w:drawing>
      </w:r>
      <w:r w:rsidR="0039674F" w:rsidRPr="00DA5853">
        <w:rPr>
          <w:color w:val="auto"/>
          <w:szCs w:val="28"/>
        </w:rPr>
        <w:t>Revisar cronogram</w:t>
      </w:r>
      <w:bookmarkEnd w:id="4877"/>
      <w:r w:rsidR="00AB5A25" w:rsidRPr="00DA5853">
        <w:rPr>
          <w:color w:val="auto"/>
          <w:szCs w:val="28"/>
        </w:rPr>
        <w:t>a</w:t>
      </w:r>
    </w:p>
    <w:p w14:paraId="7B1855E2" w14:textId="4140DAEA" w:rsidR="00E53EE0" w:rsidRDefault="00E53EE0" w:rsidP="00AB5A25">
      <w:pPr>
        <w:rPr>
          <w:color w:val="auto"/>
          <w:szCs w:val="28"/>
        </w:rPr>
      </w:pPr>
      <w:bookmarkStart w:id="4878" w:name="_Toc25223075"/>
    </w:p>
    <w:p w14:paraId="701B0CCF" w14:textId="019C94C7" w:rsidR="00DA5853" w:rsidRDefault="00DA5853" w:rsidP="00AB5A25">
      <w:pPr>
        <w:rPr>
          <w:color w:val="auto"/>
          <w:szCs w:val="28"/>
        </w:rPr>
      </w:pPr>
    </w:p>
    <w:p w14:paraId="6F044858" w14:textId="0BBAADDE" w:rsidR="00DA5853" w:rsidRDefault="00DA5853" w:rsidP="00AB5A25">
      <w:pPr>
        <w:rPr>
          <w:color w:val="auto"/>
          <w:szCs w:val="28"/>
        </w:rPr>
      </w:pPr>
    </w:p>
    <w:p w14:paraId="13ACE223" w14:textId="77777777" w:rsidR="00DA5853" w:rsidRPr="00DA5853" w:rsidRDefault="00DA5853" w:rsidP="00AB5A25">
      <w:pPr>
        <w:rPr>
          <w:color w:val="auto"/>
          <w:szCs w:val="28"/>
        </w:rPr>
      </w:pPr>
    </w:p>
    <w:p w14:paraId="0324B4F0" w14:textId="22283224" w:rsidR="0019177C" w:rsidRPr="00DA5853" w:rsidRDefault="00A2064A" w:rsidP="00AB5A25">
      <w:pPr>
        <w:rPr>
          <w:color w:val="auto"/>
          <w:szCs w:val="28"/>
        </w:rPr>
      </w:pPr>
      <w:r w:rsidRPr="00DA5853">
        <w:rPr>
          <w:noProof/>
          <w:color w:val="auto"/>
          <w:szCs w:val="28"/>
          <w:u w:val="single"/>
          <w:lang w:eastAsia="es-PE"/>
        </w:rPr>
        <w:drawing>
          <wp:anchor distT="0" distB="0" distL="114300" distR="114300" simplePos="0" relativeHeight="251912192" behindDoc="0" locked="0" layoutInCell="1" allowOverlap="1" wp14:anchorId="2D59C4BF" wp14:editId="42DC44BD">
            <wp:simplePos x="0" y="0"/>
            <wp:positionH relativeFrom="margin">
              <wp:align>right</wp:align>
            </wp:positionH>
            <wp:positionV relativeFrom="paragraph">
              <wp:posOffset>639357</wp:posOffset>
            </wp:positionV>
            <wp:extent cx="6309360" cy="1769110"/>
            <wp:effectExtent l="0" t="0" r="0" b="0"/>
            <wp:wrapSquare wrapText="bothSides"/>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ealizar pedido (revisión correctiv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9360" cy="1769110"/>
                    </a:xfrm>
                    <a:prstGeom prst="rect">
                      <a:avLst/>
                    </a:prstGeom>
                  </pic:spPr>
                </pic:pic>
              </a:graphicData>
            </a:graphic>
          </wp:anchor>
        </w:drawing>
      </w:r>
      <w:r w:rsidR="0039674F" w:rsidRPr="00DA5853">
        <w:rPr>
          <w:color w:val="auto"/>
          <w:szCs w:val="28"/>
        </w:rPr>
        <w:t>Realizar pedido</w:t>
      </w:r>
      <w:bookmarkEnd w:id="4878"/>
    </w:p>
    <w:p w14:paraId="70B0B4B8" w14:textId="5D4A2CF6" w:rsidR="0039674F" w:rsidRPr="00DA5853" w:rsidRDefault="0039674F" w:rsidP="00E30E59">
      <w:pPr>
        <w:pStyle w:val="Ttulo2"/>
        <w:rPr>
          <w:rFonts w:ascii="Zizou Slab Light" w:hAnsi="Zizou Slab Light"/>
          <w:color w:val="auto"/>
          <w:sz w:val="28"/>
          <w:szCs w:val="28"/>
          <w:u w:val="single"/>
        </w:rPr>
      </w:pPr>
    </w:p>
    <w:p w14:paraId="55772599" w14:textId="77777777" w:rsidR="0039674F" w:rsidRPr="00DA5853" w:rsidRDefault="0039674F" w:rsidP="00E30E59">
      <w:pPr>
        <w:pStyle w:val="Ttulo2"/>
        <w:rPr>
          <w:rFonts w:ascii="Zizou Slab Light" w:hAnsi="Zizou Slab Light"/>
          <w:color w:val="auto"/>
          <w:sz w:val="28"/>
          <w:szCs w:val="28"/>
        </w:rPr>
      </w:pPr>
    </w:p>
    <w:p w14:paraId="4CC0483A" w14:textId="77777777" w:rsidR="0039674F" w:rsidRPr="00DA5853" w:rsidRDefault="0039674F" w:rsidP="00E30E59">
      <w:pPr>
        <w:pStyle w:val="Ttulo2"/>
        <w:rPr>
          <w:rFonts w:ascii="Zizou Slab Light" w:hAnsi="Zizou Slab Light"/>
          <w:color w:val="auto"/>
          <w:sz w:val="28"/>
          <w:szCs w:val="28"/>
        </w:rPr>
      </w:pPr>
    </w:p>
    <w:p w14:paraId="41D91B61" w14:textId="77777777" w:rsidR="0039674F" w:rsidRPr="00DA5853" w:rsidRDefault="0039674F" w:rsidP="00E30E59">
      <w:pPr>
        <w:pStyle w:val="Ttulo2"/>
        <w:rPr>
          <w:rFonts w:ascii="Zizou Slab Light" w:hAnsi="Zizou Slab Light"/>
          <w:color w:val="auto"/>
          <w:sz w:val="28"/>
          <w:szCs w:val="28"/>
        </w:rPr>
      </w:pPr>
    </w:p>
    <w:p w14:paraId="36A22E3F" w14:textId="77777777" w:rsidR="0039674F" w:rsidRPr="00DA5853" w:rsidRDefault="0039674F" w:rsidP="00E30E59">
      <w:pPr>
        <w:pStyle w:val="Ttulo2"/>
        <w:rPr>
          <w:rFonts w:ascii="Zizou Slab Light" w:hAnsi="Zizou Slab Light"/>
          <w:color w:val="auto"/>
          <w:sz w:val="28"/>
          <w:szCs w:val="28"/>
        </w:rPr>
      </w:pPr>
    </w:p>
    <w:p w14:paraId="6D8C8DE9" w14:textId="032E5849" w:rsidR="00E53EE0" w:rsidRPr="00DA5853" w:rsidRDefault="00E53EE0" w:rsidP="00E30E59">
      <w:pPr>
        <w:pStyle w:val="Ttulo2"/>
        <w:rPr>
          <w:rFonts w:ascii="Zizou Slab Light" w:hAnsi="Zizou Slab Light"/>
          <w:color w:val="auto"/>
          <w:sz w:val="28"/>
          <w:szCs w:val="28"/>
        </w:rPr>
      </w:pPr>
    </w:p>
    <w:p w14:paraId="15285184" w14:textId="5B14B5CF" w:rsidR="00E53EE0" w:rsidRDefault="00E53EE0" w:rsidP="00E53EE0">
      <w:pPr>
        <w:rPr>
          <w:rFonts w:eastAsia="Times New Roman" w:cs="Times New Roman"/>
          <w:b/>
          <w:color w:val="auto"/>
          <w:szCs w:val="28"/>
        </w:rPr>
      </w:pPr>
      <w:bookmarkStart w:id="4879" w:name="_Toc25223076"/>
    </w:p>
    <w:p w14:paraId="1643B955" w14:textId="5DFBC4E6" w:rsidR="00DA5853" w:rsidRPr="00DA5853" w:rsidRDefault="00DA5853" w:rsidP="00E53EE0">
      <w:pPr>
        <w:rPr>
          <w:rFonts w:eastAsia="Times New Roman" w:cs="Times New Roman"/>
          <w:b/>
          <w:color w:val="auto"/>
          <w:szCs w:val="28"/>
        </w:rPr>
      </w:pPr>
    </w:p>
    <w:p w14:paraId="2CF044AD" w14:textId="797D34D5" w:rsidR="0039674F" w:rsidRPr="00DA5853" w:rsidRDefault="0039674F" w:rsidP="00E53EE0">
      <w:pPr>
        <w:rPr>
          <w:color w:val="auto"/>
          <w:szCs w:val="28"/>
        </w:rPr>
      </w:pPr>
      <w:r w:rsidRPr="00DA5853">
        <w:rPr>
          <w:color w:val="auto"/>
          <w:szCs w:val="28"/>
        </w:rPr>
        <w:lastRenderedPageBreak/>
        <w:t>Modificar fecha de revisión</w:t>
      </w:r>
      <w:bookmarkEnd w:id="4879"/>
    </w:p>
    <w:p w14:paraId="44CCA9AB" w14:textId="600127EB" w:rsidR="0019177C" w:rsidRPr="00DA5853" w:rsidRDefault="00337953" w:rsidP="00E53EE0">
      <w:pPr>
        <w:rPr>
          <w:noProof/>
          <w:color w:val="auto"/>
          <w:szCs w:val="28"/>
        </w:rPr>
      </w:pPr>
      <w:bookmarkStart w:id="4880" w:name="_Toc25223077"/>
      <w:r w:rsidRPr="00DA5853">
        <w:rPr>
          <w:noProof/>
          <w:color w:val="auto"/>
          <w:szCs w:val="28"/>
          <w:lang w:eastAsia="es-PE"/>
        </w:rPr>
        <w:drawing>
          <wp:anchor distT="0" distB="0" distL="114300" distR="114300" simplePos="0" relativeHeight="251940864" behindDoc="0" locked="0" layoutInCell="1" allowOverlap="1" wp14:anchorId="7D9532CC" wp14:editId="58717418">
            <wp:simplePos x="0" y="0"/>
            <wp:positionH relativeFrom="margin">
              <wp:align>right</wp:align>
            </wp:positionH>
            <wp:positionV relativeFrom="paragraph">
              <wp:posOffset>359410</wp:posOffset>
            </wp:positionV>
            <wp:extent cx="6309360" cy="2017395"/>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dificar fecha de revisió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9360" cy="2017395"/>
                    </a:xfrm>
                    <a:prstGeom prst="rect">
                      <a:avLst/>
                    </a:prstGeom>
                  </pic:spPr>
                </pic:pic>
              </a:graphicData>
            </a:graphic>
          </wp:anchor>
        </w:drawing>
      </w:r>
      <w:bookmarkEnd w:id="4880"/>
    </w:p>
    <w:p w14:paraId="5C587AEE" w14:textId="77777777" w:rsidR="00337953" w:rsidRPr="00DA5853" w:rsidRDefault="00337953" w:rsidP="00E30E59">
      <w:pPr>
        <w:pStyle w:val="Ttulo2"/>
        <w:rPr>
          <w:rFonts w:ascii="Zizou Slab Light" w:hAnsi="Zizou Slab Light"/>
          <w:color w:val="auto"/>
          <w:sz w:val="28"/>
          <w:szCs w:val="28"/>
        </w:rPr>
      </w:pPr>
    </w:p>
    <w:p w14:paraId="478EC6DA" w14:textId="02AA09FA" w:rsidR="0019177C" w:rsidRPr="00DA5853" w:rsidRDefault="0019177C" w:rsidP="00E30E59">
      <w:pPr>
        <w:pStyle w:val="Ttulo2"/>
        <w:rPr>
          <w:rFonts w:ascii="Zizou Slab Light" w:hAnsi="Zizou Slab Light"/>
          <w:color w:val="auto"/>
          <w:sz w:val="28"/>
          <w:szCs w:val="28"/>
        </w:rPr>
      </w:pPr>
    </w:p>
    <w:p w14:paraId="504D6435" w14:textId="6E322C97" w:rsidR="0019177C" w:rsidRPr="00DA5853" w:rsidRDefault="0019177C" w:rsidP="00E30E59">
      <w:pPr>
        <w:pStyle w:val="Ttulo2"/>
        <w:rPr>
          <w:rFonts w:ascii="Zizou Slab Light" w:hAnsi="Zizou Slab Light"/>
          <w:color w:val="auto"/>
          <w:sz w:val="28"/>
          <w:szCs w:val="28"/>
        </w:rPr>
      </w:pPr>
    </w:p>
    <w:p w14:paraId="2AA706C0" w14:textId="48371EB9" w:rsidR="0039674F" w:rsidRPr="00DA5853" w:rsidRDefault="00337953" w:rsidP="00E53EE0">
      <w:pPr>
        <w:rPr>
          <w:color w:val="auto"/>
          <w:szCs w:val="28"/>
        </w:rPr>
      </w:pPr>
      <w:bookmarkStart w:id="4881" w:name="_Toc25223078"/>
      <w:r w:rsidRPr="00DA5853">
        <w:rPr>
          <w:noProof/>
          <w:color w:val="auto"/>
          <w:szCs w:val="28"/>
          <w:lang w:eastAsia="es-PE"/>
        </w:rPr>
        <w:drawing>
          <wp:anchor distT="0" distB="0" distL="114300" distR="114300" simplePos="0" relativeHeight="251941888" behindDoc="0" locked="0" layoutInCell="1" allowOverlap="1" wp14:anchorId="204DAE40" wp14:editId="42D05E1A">
            <wp:simplePos x="0" y="0"/>
            <wp:positionH relativeFrom="margin">
              <wp:align>left</wp:align>
            </wp:positionH>
            <wp:positionV relativeFrom="paragraph">
              <wp:posOffset>509905</wp:posOffset>
            </wp:positionV>
            <wp:extent cx="6468745" cy="260667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sualizar ubicación del ingeniero.png"/>
                    <pic:cNvPicPr/>
                  </pic:nvPicPr>
                  <pic:blipFill rotWithShape="1">
                    <a:blip r:embed="rId32" cstate="print">
                      <a:extLst>
                        <a:ext uri="{28A0092B-C50C-407E-A947-70E740481C1C}">
                          <a14:useLocalDpi xmlns:a14="http://schemas.microsoft.com/office/drawing/2010/main" val="0"/>
                        </a:ext>
                      </a:extLst>
                    </a:blip>
                    <a:srcRect l="211" t="-281" r="-211" b="46702"/>
                    <a:stretch/>
                  </pic:blipFill>
                  <pic:spPr bwMode="auto">
                    <a:xfrm>
                      <a:off x="0" y="0"/>
                      <a:ext cx="6468745" cy="2606675"/>
                    </a:xfrm>
                    <a:prstGeom prst="rect">
                      <a:avLst/>
                    </a:prstGeom>
                    <a:ln>
                      <a:noFill/>
                    </a:ln>
                    <a:extLst>
                      <a:ext uri="{53640926-AAD7-44D8-BBD7-CCE9431645EC}">
                        <a14:shadowObscured xmlns:a14="http://schemas.microsoft.com/office/drawing/2010/main"/>
                      </a:ext>
                    </a:extLst>
                  </pic:spPr>
                </pic:pic>
              </a:graphicData>
            </a:graphic>
          </wp:anchor>
        </w:drawing>
      </w:r>
      <w:r w:rsidR="0039674F" w:rsidRPr="00DA5853">
        <w:rPr>
          <w:color w:val="auto"/>
          <w:szCs w:val="28"/>
        </w:rPr>
        <w:t>Visualizar ubicación del ingeniero</w:t>
      </w:r>
      <w:bookmarkEnd w:id="4881"/>
    </w:p>
    <w:p w14:paraId="07C14F77" w14:textId="77777777" w:rsidR="00E53EE0" w:rsidRPr="00DA5853" w:rsidRDefault="00E53EE0" w:rsidP="00E53EE0">
      <w:pPr>
        <w:rPr>
          <w:color w:val="auto"/>
          <w:szCs w:val="28"/>
        </w:rPr>
      </w:pPr>
      <w:bookmarkStart w:id="4882" w:name="_Toc25223079"/>
    </w:p>
    <w:p w14:paraId="095A644E" w14:textId="77777777" w:rsidR="00E53EE0" w:rsidRPr="00DA5853" w:rsidRDefault="00E53EE0" w:rsidP="00E53EE0">
      <w:pPr>
        <w:rPr>
          <w:color w:val="auto"/>
          <w:szCs w:val="28"/>
        </w:rPr>
      </w:pPr>
    </w:p>
    <w:p w14:paraId="53D309E4" w14:textId="77777777" w:rsidR="00E53EE0" w:rsidRPr="00DA5853" w:rsidRDefault="00E53EE0" w:rsidP="00E53EE0">
      <w:pPr>
        <w:rPr>
          <w:color w:val="auto"/>
          <w:szCs w:val="28"/>
        </w:rPr>
      </w:pPr>
    </w:p>
    <w:p w14:paraId="05475290" w14:textId="4926F3F4" w:rsidR="0039674F" w:rsidRPr="00771BA0" w:rsidRDefault="00E53EE0" w:rsidP="00E53EE0">
      <w:pPr>
        <w:rPr>
          <w:color w:val="auto"/>
          <w:szCs w:val="28"/>
          <w:lang w:val="en-US"/>
        </w:rPr>
      </w:pPr>
      <w:bookmarkStart w:id="4883" w:name="_Toc25223080"/>
      <w:r w:rsidRPr="00DA5853">
        <w:rPr>
          <w:noProof/>
          <w:color w:val="auto"/>
          <w:szCs w:val="28"/>
          <w:lang w:eastAsia="es-PE"/>
        </w:rPr>
        <w:lastRenderedPageBreak/>
        <w:drawing>
          <wp:anchor distT="0" distB="0" distL="114300" distR="114300" simplePos="0" relativeHeight="251897856" behindDoc="0" locked="0" layoutInCell="1" allowOverlap="1" wp14:anchorId="27B0C609" wp14:editId="2D7001DE">
            <wp:simplePos x="0" y="0"/>
            <wp:positionH relativeFrom="column">
              <wp:posOffset>-239632</wp:posOffset>
            </wp:positionH>
            <wp:positionV relativeFrom="paragraph">
              <wp:posOffset>573206</wp:posOffset>
            </wp:positionV>
            <wp:extent cx="6309360" cy="2445385"/>
            <wp:effectExtent l="0" t="0" r="0" b="0"/>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probar revisió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09360" cy="2445385"/>
                    </a:xfrm>
                    <a:prstGeom prst="rect">
                      <a:avLst/>
                    </a:prstGeom>
                  </pic:spPr>
                </pic:pic>
              </a:graphicData>
            </a:graphic>
          </wp:anchor>
        </w:drawing>
      </w:r>
      <w:bookmarkEnd w:id="4883"/>
      <w:proofErr w:type="spellStart"/>
      <w:r w:rsidR="0039674F" w:rsidRPr="00771BA0">
        <w:rPr>
          <w:color w:val="auto"/>
          <w:szCs w:val="28"/>
          <w:lang w:val="en-US"/>
        </w:rPr>
        <w:t>Aprobar</w:t>
      </w:r>
      <w:proofErr w:type="spellEnd"/>
      <w:r w:rsidR="0039674F" w:rsidRPr="00771BA0">
        <w:rPr>
          <w:color w:val="auto"/>
          <w:szCs w:val="28"/>
          <w:lang w:val="en-US"/>
        </w:rPr>
        <w:t xml:space="preserve"> </w:t>
      </w:r>
      <w:proofErr w:type="spellStart"/>
      <w:r w:rsidR="0039674F" w:rsidRPr="00771BA0">
        <w:rPr>
          <w:color w:val="auto"/>
          <w:szCs w:val="28"/>
          <w:lang w:val="en-US"/>
        </w:rPr>
        <w:t>revisión</w:t>
      </w:r>
      <w:bookmarkEnd w:id="4882"/>
      <w:proofErr w:type="spellEnd"/>
    </w:p>
    <w:p w14:paraId="28B375F4" w14:textId="77777777" w:rsidR="00E53EE0" w:rsidRPr="00771BA0" w:rsidRDefault="00E53EE0" w:rsidP="00E53EE0">
      <w:pPr>
        <w:pStyle w:val="Ttulo3"/>
        <w:rPr>
          <w:rFonts w:ascii="Zizou Slab Light" w:hAnsi="Zizou Slab Light"/>
          <w:b/>
          <w:sz w:val="28"/>
          <w:szCs w:val="28"/>
          <w:lang w:val="en-US"/>
        </w:rPr>
      </w:pPr>
      <w:bookmarkStart w:id="4884" w:name="_Toc25223084"/>
    </w:p>
    <w:bookmarkEnd w:id="4884"/>
    <w:p w14:paraId="30F8B205" w14:textId="357BB8FE" w:rsidR="006C46C4" w:rsidRPr="00771BA0" w:rsidRDefault="006C46C4">
      <w:pPr>
        <w:spacing w:after="200"/>
        <w:rPr>
          <w:b/>
          <w:bCs/>
          <w:color w:val="auto"/>
          <w:szCs w:val="28"/>
          <w:lang w:val="en-US"/>
        </w:rPr>
      </w:pPr>
      <w:r w:rsidRPr="00771BA0">
        <w:rPr>
          <w:b/>
          <w:bCs/>
          <w:color w:val="auto"/>
          <w:szCs w:val="28"/>
          <w:lang w:val="en-US"/>
        </w:rPr>
        <w:br w:type="page"/>
      </w:r>
    </w:p>
    <w:p w14:paraId="2403555A" w14:textId="4F2ACFB8" w:rsidR="006C46C4" w:rsidRPr="00771BA0" w:rsidRDefault="006C46C4" w:rsidP="00771BA0">
      <w:pPr>
        <w:pStyle w:val="Ttulo2"/>
        <w:rPr>
          <w:rFonts w:ascii="Zizou Slab Bold" w:hAnsi="Zizou Slab Bold"/>
          <w:color w:val="auto"/>
          <w:lang w:val="en-US"/>
        </w:rPr>
      </w:pPr>
      <w:bookmarkStart w:id="4885" w:name="_Toc25223081"/>
      <w:bookmarkStart w:id="4886" w:name="_Toc25247150"/>
      <w:bookmarkStart w:id="4887" w:name="_Toc25309809"/>
      <w:bookmarkStart w:id="4888" w:name="_Toc26201372"/>
      <w:r w:rsidRPr="00771BA0">
        <w:rPr>
          <w:rFonts w:ascii="Zizou Slab Bold" w:hAnsi="Zizou Slab Bold"/>
          <w:color w:val="auto"/>
          <w:lang w:val="en-US"/>
        </w:rPr>
        <w:lastRenderedPageBreak/>
        <w:t>Responsive Web App Wireframes</w:t>
      </w:r>
      <w:bookmarkEnd w:id="4888"/>
      <w:r w:rsidRPr="00771BA0">
        <w:rPr>
          <w:rFonts w:ascii="Zizou Slab Bold" w:hAnsi="Zizou Slab Bold"/>
          <w:color w:val="auto"/>
          <w:lang w:val="en-US"/>
        </w:rPr>
        <w:t xml:space="preserve"> </w:t>
      </w:r>
      <w:bookmarkEnd w:id="4885"/>
      <w:bookmarkEnd w:id="4886"/>
      <w:bookmarkEnd w:id="4887"/>
    </w:p>
    <w:p w14:paraId="25C2949E" w14:textId="77777777" w:rsidR="00AD21BC" w:rsidRDefault="00AD21BC">
      <w:pPr>
        <w:spacing w:after="200"/>
        <w:rPr>
          <w:rStyle w:val="Hipervnculo"/>
          <w:sz w:val="24"/>
          <w:szCs w:val="24"/>
          <w:lang w:val="en-US"/>
        </w:rPr>
      </w:pPr>
      <w:r>
        <w:rPr>
          <w:rStyle w:val="Hipervnculo"/>
          <w:noProof/>
          <w:sz w:val="24"/>
          <w:szCs w:val="24"/>
          <w:lang w:val="en-US"/>
        </w:rPr>
        <w:drawing>
          <wp:inline distT="0" distB="0" distL="0" distR="0" wp14:anchorId="4CCAC74C" wp14:editId="28869C66">
            <wp:extent cx="5864447" cy="3705225"/>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8537" cy="3707809"/>
                    </a:xfrm>
                    <a:prstGeom prst="rect">
                      <a:avLst/>
                    </a:prstGeom>
                    <a:noFill/>
                    <a:ln>
                      <a:noFill/>
                    </a:ln>
                  </pic:spPr>
                </pic:pic>
              </a:graphicData>
            </a:graphic>
          </wp:inline>
        </w:drawing>
      </w:r>
    </w:p>
    <w:p w14:paraId="4235BCA3" w14:textId="77777777" w:rsidR="00AD21BC" w:rsidRDefault="00AD21BC">
      <w:pPr>
        <w:spacing w:after="200"/>
        <w:rPr>
          <w:rStyle w:val="Hipervnculo"/>
          <w:sz w:val="24"/>
          <w:szCs w:val="24"/>
          <w:lang w:val="en-US"/>
        </w:rPr>
      </w:pPr>
      <w:r>
        <w:rPr>
          <w:rStyle w:val="Hipervnculo"/>
          <w:noProof/>
          <w:sz w:val="24"/>
          <w:szCs w:val="24"/>
          <w:lang w:val="en-US"/>
        </w:rPr>
        <w:drawing>
          <wp:inline distT="0" distB="0" distL="0" distR="0" wp14:anchorId="56AEAEFA" wp14:editId="2B8EB511">
            <wp:extent cx="6467475" cy="40957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67475" cy="4095750"/>
                    </a:xfrm>
                    <a:prstGeom prst="rect">
                      <a:avLst/>
                    </a:prstGeom>
                    <a:noFill/>
                    <a:ln>
                      <a:noFill/>
                    </a:ln>
                  </pic:spPr>
                </pic:pic>
              </a:graphicData>
            </a:graphic>
          </wp:inline>
        </w:drawing>
      </w:r>
    </w:p>
    <w:p w14:paraId="197A3964" w14:textId="77777777" w:rsidR="00AD21BC" w:rsidRDefault="00AD21BC">
      <w:pPr>
        <w:spacing w:after="200"/>
        <w:rPr>
          <w:rStyle w:val="Hipervnculo"/>
          <w:sz w:val="24"/>
          <w:szCs w:val="24"/>
          <w:lang w:val="en-US"/>
        </w:rPr>
      </w:pPr>
      <w:r>
        <w:rPr>
          <w:rStyle w:val="Hipervnculo"/>
          <w:noProof/>
          <w:sz w:val="24"/>
          <w:szCs w:val="24"/>
          <w:lang w:val="en-US"/>
        </w:rPr>
        <w:lastRenderedPageBreak/>
        <w:drawing>
          <wp:inline distT="0" distB="0" distL="0" distR="0" wp14:anchorId="4DA3BD67" wp14:editId="4C9F0AB7">
            <wp:extent cx="6467475" cy="41814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7475" cy="4181475"/>
                    </a:xfrm>
                    <a:prstGeom prst="rect">
                      <a:avLst/>
                    </a:prstGeom>
                    <a:noFill/>
                    <a:ln>
                      <a:noFill/>
                    </a:ln>
                  </pic:spPr>
                </pic:pic>
              </a:graphicData>
            </a:graphic>
          </wp:inline>
        </w:drawing>
      </w:r>
      <w:r>
        <w:rPr>
          <w:rStyle w:val="Hipervnculo"/>
          <w:sz w:val="24"/>
          <w:szCs w:val="24"/>
          <w:lang w:val="en-US"/>
        </w:rPr>
        <w:t xml:space="preserve"> </w:t>
      </w:r>
    </w:p>
    <w:p w14:paraId="1C4DAB46" w14:textId="77777777" w:rsidR="00AD21BC" w:rsidRDefault="00AD21BC">
      <w:pPr>
        <w:spacing w:after="200"/>
        <w:rPr>
          <w:rStyle w:val="Hipervnculo"/>
          <w:sz w:val="24"/>
          <w:szCs w:val="24"/>
          <w:lang w:val="en-US"/>
        </w:rPr>
      </w:pPr>
      <w:r>
        <w:rPr>
          <w:rStyle w:val="Hipervnculo"/>
          <w:noProof/>
          <w:sz w:val="24"/>
          <w:szCs w:val="24"/>
          <w:lang w:val="en-US"/>
        </w:rPr>
        <w:drawing>
          <wp:inline distT="0" distB="0" distL="0" distR="0" wp14:anchorId="668E3E77" wp14:editId="26133D9F">
            <wp:extent cx="6467475" cy="40767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67475" cy="4076700"/>
                    </a:xfrm>
                    <a:prstGeom prst="rect">
                      <a:avLst/>
                    </a:prstGeom>
                    <a:noFill/>
                    <a:ln>
                      <a:noFill/>
                    </a:ln>
                  </pic:spPr>
                </pic:pic>
              </a:graphicData>
            </a:graphic>
          </wp:inline>
        </w:drawing>
      </w:r>
    </w:p>
    <w:p w14:paraId="2C119C79" w14:textId="77777777" w:rsidR="00AD21BC" w:rsidRDefault="00AD21BC">
      <w:pPr>
        <w:spacing w:after="200"/>
        <w:rPr>
          <w:rStyle w:val="Hipervnculo"/>
          <w:sz w:val="24"/>
          <w:szCs w:val="24"/>
          <w:lang w:val="en-US"/>
        </w:rPr>
      </w:pPr>
      <w:r>
        <w:rPr>
          <w:rStyle w:val="Hipervnculo"/>
          <w:noProof/>
          <w:sz w:val="24"/>
          <w:szCs w:val="24"/>
          <w:lang w:val="en-US"/>
        </w:rPr>
        <w:lastRenderedPageBreak/>
        <w:drawing>
          <wp:inline distT="0" distB="0" distL="0" distR="0" wp14:anchorId="551F37DD" wp14:editId="7CFFF242">
            <wp:extent cx="6467475" cy="40671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67475" cy="4067175"/>
                    </a:xfrm>
                    <a:prstGeom prst="rect">
                      <a:avLst/>
                    </a:prstGeom>
                    <a:noFill/>
                    <a:ln>
                      <a:noFill/>
                    </a:ln>
                  </pic:spPr>
                </pic:pic>
              </a:graphicData>
            </a:graphic>
          </wp:inline>
        </w:drawing>
      </w:r>
      <w:r>
        <w:rPr>
          <w:rStyle w:val="Hipervnculo"/>
          <w:sz w:val="24"/>
          <w:szCs w:val="24"/>
          <w:lang w:val="en-US"/>
        </w:rPr>
        <w:t xml:space="preserve"> </w:t>
      </w:r>
    </w:p>
    <w:p w14:paraId="42EC80C7" w14:textId="62F05541" w:rsidR="006C46C4" w:rsidRDefault="00AD21BC">
      <w:pPr>
        <w:spacing w:after="200"/>
        <w:rPr>
          <w:rStyle w:val="Hipervnculo"/>
          <w:sz w:val="24"/>
          <w:szCs w:val="24"/>
          <w:lang w:val="en-US"/>
        </w:rPr>
      </w:pPr>
      <w:r>
        <w:rPr>
          <w:rStyle w:val="Hipervnculo"/>
          <w:noProof/>
          <w:sz w:val="24"/>
          <w:szCs w:val="24"/>
          <w:lang w:val="en-US"/>
        </w:rPr>
        <w:drawing>
          <wp:inline distT="0" distB="0" distL="0" distR="0" wp14:anchorId="07E119CE" wp14:editId="6D5B4EF1">
            <wp:extent cx="6467475" cy="41433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7475" cy="4143375"/>
                    </a:xfrm>
                    <a:prstGeom prst="rect">
                      <a:avLst/>
                    </a:prstGeom>
                    <a:noFill/>
                    <a:ln>
                      <a:noFill/>
                    </a:ln>
                  </pic:spPr>
                </pic:pic>
              </a:graphicData>
            </a:graphic>
          </wp:inline>
        </w:drawing>
      </w:r>
      <w:r>
        <w:rPr>
          <w:rStyle w:val="Hipervnculo"/>
          <w:sz w:val="24"/>
          <w:szCs w:val="24"/>
          <w:lang w:val="en-US"/>
        </w:rPr>
        <w:t xml:space="preserve"> </w:t>
      </w:r>
      <w:r w:rsidR="006C46C4">
        <w:rPr>
          <w:rStyle w:val="Hipervnculo"/>
          <w:sz w:val="24"/>
          <w:szCs w:val="24"/>
          <w:lang w:val="en-US"/>
        </w:rPr>
        <w:br w:type="page"/>
      </w:r>
    </w:p>
    <w:p w14:paraId="2680D536" w14:textId="2428283B" w:rsidR="006C46C4" w:rsidRPr="00771BA0" w:rsidRDefault="009A5121" w:rsidP="00771BA0">
      <w:pPr>
        <w:pStyle w:val="Ttulo1"/>
        <w:rPr>
          <w:rFonts w:ascii="Zizou Slab Bold" w:hAnsi="Zizou Slab Bold"/>
          <w:color w:val="auto"/>
          <w:lang w:val="en-US"/>
        </w:rPr>
      </w:pPr>
      <w:bookmarkStart w:id="4889" w:name="_Toc25223112"/>
      <w:bookmarkStart w:id="4890" w:name="_Toc25223113"/>
      <w:bookmarkStart w:id="4891" w:name="_Toc25247153"/>
      <w:bookmarkStart w:id="4892" w:name="_Toc25309810"/>
      <w:bookmarkStart w:id="4893" w:name="_Toc26201373"/>
      <w:r w:rsidRPr="00771BA0">
        <w:rPr>
          <w:rFonts w:ascii="Zizou Slab Bold" w:hAnsi="Zizou Slab Bold"/>
          <w:noProof/>
          <w:color w:val="auto"/>
          <w:lang w:eastAsia="es-PE"/>
        </w:rPr>
        <w:lastRenderedPageBreak/>
        <mc:AlternateContent>
          <mc:Choice Requires="wps">
            <w:drawing>
              <wp:anchor distT="0" distB="0" distL="114300" distR="114300" simplePos="0" relativeHeight="251945984" behindDoc="0" locked="0" layoutInCell="1" allowOverlap="1" wp14:anchorId="0A3A2257" wp14:editId="083787AB">
                <wp:simplePos x="0" y="0"/>
                <wp:positionH relativeFrom="margin">
                  <wp:posOffset>5561330</wp:posOffset>
                </wp:positionH>
                <wp:positionV relativeFrom="paragraph">
                  <wp:posOffset>-168910</wp:posOffset>
                </wp:positionV>
                <wp:extent cx="1273143" cy="1215342"/>
                <wp:effectExtent l="0" t="0" r="3810" b="4445"/>
                <wp:wrapNone/>
                <wp:docPr id="51"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47DDBE" w14:textId="77777777" w:rsidR="0017691D" w:rsidRPr="00D52776" w:rsidRDefault="0017691D" w:rsidP="006C46C4">
                            <w:pPr>
                              <w:jc w:val="center"/>
                              <w:rPr>
                                <w:rFonts w:ascii="Solano Gothic MVB  Light" w:hAnsi="Solano Gothic MVB  Light"/>
                                <w:sz w:val="144"/>
                                <w:lang w:val="es-ES"/>
                              </w:rPr>
                            </w:pPr>
                            <w:r>
                              <w:rPr>
                                <w:rFonts w:ascii="Solano Gothic MVB  Light" w:hAnsi="Solano Gothic MVB  Light"/>
                                <w:sz w:val="144"/>
                                <w:lang w:val="es-ES"/>
                              </w:rPr>
                              <w:t>6</w:t>
                            </w:r>
                          </w:p>
                          <w:p w14:paraId="6312A228" w14:textId="77777777" w:rsidR="0017691D" w:rsidRDefault="0017691D" w:rsidP="006C46C4"/>
                          <w:p w14:paraId="5CE3B418" w14:textId="77777777" w:rsidR="0017691D" w:rsidRPr="00D52776" w:rsidRDefault="0017691D" w:rsidP="006C46C4">
                            <w:pPr>
                              <w:jc w:val="center"/>
                              <w:rPr>
                                <w:rFonts w:ascii="Solano Gothic MVB  Light" w:hAnsi="Solano Gothic MVB  Light"/>
                                <w:sz w:val="144"/>
                                <w:lang w:val="es-ES"/>
                              </w:rPr>
                            </w:pPr>
                            <w:r>
                              <w:rPr>
                                <w:rFonts w:ascii="Solano Gothic MVB  Light" w:hAnsi="Solano Gothic MVB  Light"/>
                                <w:sz w:val="144"/>
                                <w:lang w:val="es-ES"/>
                              </w:rPr>
                              <w:t>6</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A2257" id="_x0000_s1112" style="position:absolute;margin-left:437.9pt;margin-top:-13.3pt;width:100.25pt;height:95.7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" fillcolor="red" stroked="f" strokeweight="2pt">
                <v:textbox inset="2.5mm,.5mm,2.5mm,.5mm">
                  <w:txbxContent>
                    <w:p w14:paraId="5F47DDBE" w14:textId="77777777" w:rsidR="0017691D" w:rsidRPr="00D52776" w:rsidRDefault="0017691D" w:rsidP="006C46C4">
                      <w:pPr>
                        <w:jc w:val="center"/>
                        <w:rPr>
                          <w:rFonts w:ascii="Solano Gothic MVB  Light" w:hAnsi="Solano Gothic MVB  Light"/>
                          <w:sz w:val="144"/>
                          <w:lang w:val="es-ES"/>
                        </w:rPr>
                      </w:pPr>
                      <w:r>
                        <w:rPr>
                          <w:rFonts w:ascii="Solano Gothic MVB  Light" w:hAnsi="Solano Gothic MVB  Light"/>
                          <w:sz w:val="144"/>
                          <w:lang w:val="es-ES"/>
                        </w:rPr>
                        <w:t>6</w:t>
                      </w:r>
                    </w:p>
                    <w:p w14:paraId="6312A228" w14:textId="77777777" w:rsidR="0017691D" w:rsidRDefault="0017691D" w:rsidP="006C46C4"/>
                    <w:p w14:paraId="5CE3B418" w14:textId="77777777" w:rsidR="0017691D" w:rsidRPr="00D52776" w:rsidRDefault="0017691D" w:rsidP="006C46C4">
                      <w:pPr>
                        <w:jc w:val="center"/>
                        <w:rPr>
                          <w:rFonts w:ascii="Solano Gothic MVB  Light" w:hAnsi="Solano Gothic MVB  Light"/>
                          <w:sz w:val="144"/>
                          <w:lang w:val="es-ES"/>
                        </w:rPr>
                      </w:pPr>
                      <w:r>
                        <w:rPr>
                          <w:rFonts w:ascii="Solano Gothic MVB  Light" w:hAnsi="Solano Gothic MVB  Light"/>
                          <w:sz w:val="144"/>
                          <w:lang w:val="es-ES"/>
                        </w:rPr>
                        <w:t>6</w:t>
                      </w:r>
                    </w:p>
                  </w:txbxContent>
                </v:textbox>
                <w10:wrap anchorx="margin"/>
              </v:rect>
            </w:pict>
          </mc:Fallback>
        </mc:AlternateContent>
      </w:r>
      <w:r w:rsidRPr="00771BA0">
        <w:rPr>
          <w:rFonts w:ascii="Zizou Slab Bold" w:hAnsi="Zizou Slab Bold"/>
          <w:noProof/>
          <w:color w:val="auto"/>
          <w:lang w:eastAsia="es-PE"/>
        </w:rPr>
        <mc:AlternateContent>
          <mc:Choice Requires="wps">
            <w:drawing>
              <wp:anchor distT="0" distB="0" distL="114300" distR="114300" simplePos="0" relativeHeight="251944960" behindDoc="0" locked="0" layoutInCell="1" allowOverlap="1" wp14:anchorId="7DAB85E5" wp14:editId="5E7AB2FE">
                <wp:simplePos x="0" y="0"/>
                <wp:positionH relativeFrom="margin">
                  <wp:posOffset>5564505</wp:posOffset>
                </wp:positionH>
                <wp:positionV relativeFrom="paragraph">
                  <wp:posOffset>-644525</wp:posOffset>
                </wp:positionV>
                <wp:extent cx="1273143" cy="480237"/>
                <wp:effectExtent l="0" t="0" r="3810" b="0"/>
                <wp:wrapNone/>
                <wp:docPr id="52"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46671" w14:textId="5484CCBE" w:rsidR="0017691D" w:rsidRPr="006C46C4" w:rsidRDefault="0017691D" w:rsidP="006C46C4">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CHAPTER</w:t>
                            </w:r>
                          </w:p>
                          <w:p w14:paraId="538AF250" w14:textId="77777777" w:rsidR="0017691D" w:rsidRDefault="0017691D" w:rsidP="006C46C4"/>
                          <w:p w14:paraId="147ECB3F" w14:textId="77777777" w:rsidR="0017691D" w:rsidRPr="00D52776" w:rsidRDefault="0017691D" w:rsidP="006C46C4">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B85E5" id="_x0000_s1113" style="position:absolute;margin-left:438.15pt;margin-top:-50.75pt;width:100.25pt;height:37.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" fillcolor="red" stroked="f" strokeweight="2pt">
                <v:textbox>
                  <w:txbxContent>
                    <w:p w14:paraId="73746671" w14:textId="5484CCBE" w:rsidR="0017691D" w:rsidRPr="006C46C4" w:rsidRDefault="0017691D" w:rsidP="006C46C4">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CHAPTER</w:t>
                      </w:r>
                    </w:p>
                    <w:p w14:paraId="538AF250" w14:textId="77777777" w:rsidR="0017691D" w:rsidRDefault="0017691D" w:rsidP="006C46C4"/>
                    <w:p w14:paraId="147ECB3F" w14:textId="77777777" w:rsidR="0017691D" w:rsidRPr="00D52776" w:rsidRDefault="0017691D" w:rsidP="006C46C4">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v:textbox>
                <w10:wrap anchorx="margin"/>
              </v:rect>
            </w:pict>
          </mc:Fallback>
        </mc:AlternateContent>
      </w:r>
      <w:bookmarkEnd w:id="4889"/>
      <w:r w:rsidR="006C46C4" w:rsidRPr="00771BA0">
        <w:rPr>
          <w:rFonts w:ascii="Zizou Slab Bold" w:hAnsi="Zizou Slab Bold"/>
          <w:color w:val="auto"/>
          <w:lang w:val="en-US"/>
        </w:rPr>
        <w:t>CHAPTER PRODUCT IMPLEMENTATION</w:t>
      </w:r>
      <w:bookmarkEnd w:id="4890"/>
      <w:bookmarkEnd w:id="4891"/>
      <w:bookmarkEnd w:id="4892"/>
      <w:bookmarkEnd w:id="4893"/>
    </w:p>
    <w:p w14:paraId="4E22241E" w14:textId="71480513" w:rsidR="006C46C4" w:rsidRPr="009A5121" w:rsidRDefault="006C46C4" w:rsidP="009A5121">
      <w:pPr>
        <w:pStyle w:val="Ttulo1"/>
        <w:rPr>
          <w:rFonts w:ascii="Zizou Slab Bold" w:hAnsi="Zizou Slab Bold"/>
          <w:color w:val="auto"/>
          <w:lang w:val="en-US"/>
        </w:rPr>
      </w:pPr>
      <w:bookmarkStart w:id="4894" w:name="_Toc25223114"/>
      <w:bookmarkStart w:id="4895" w:name="_Toc25247154"/>
      <w:bookmarkStart w:id="4896" w:name="_Toc25309811"/>
      <w:bookmarkStart w:id="4897" w:name="_Toc26201374"/>
      <w:r w:rsidRPr="00771BA0">
        <w:rPr>
          <w:rFonts w:ascii="Zizou Slab Bold" w:hAnsi="Zizou Slab Bold"/>
          <w:color w:val="auto"/>
          <w:lang w:val="en-US"/>
        </w:rPr>
        <w:t>&amp; VALIDATION</w:t>
      </w:r>
      <w:bookmarkEnd w:id="4894"/>
      <w:bookmarkEnd w:id="4895"/>
      <w:bookmarkEnd w:id="4896"/>
      <w:bookmarkEnd w:id="4897"/>
    </w:p>
    <w:p w14:paraId="0ED080BF" w14:textId="3F6BFD0A" w:rsidR="006C46C4" w:rsidRPr="00771BA0" w:rsidRDefault="006C46C4" w:rsidP="00771BA0">
      <w:pPr>
        <w:pStyle w:val="Ttulo2"/>
        <w:rPr>
          <w:rFonts w:ascii="Zizou Slab Bold" w:hAnsi="Zizou Slab Bold"/>
          <w:color w:val="auto"/>
          <w:lang w:val="en-US"/>
        </w:rPr>
      </w:pPr>
      <w:bookmarkStart w:id="4898" w:name="_Toc25247155"/>
      <w:bookmarkStart w:id="4899" w:name="_Toc25309812"/>
      <w:bookmarkStart w:id="4900" w:name="_Toc26201375"/>
      <w:r w:rsidRPr="00771BA0">
        <w:rPr>
          <w:rFonts w:ascii="Zizou Slab Bold" w:hAnsi="Zizou Slab Bold"/>
          <w:color w:val="auto"/>
          <w:lang w:val="en-US"/>
        </w:rPr>
        <w:t>Product Backlog with User Stories</w:t>
      </w:r>
      <w:bookmarkEnd w:id="4898"/>
      <w:bookmarkEnd w:id="4899"/>
      <w:bookmarkEnd w:id="4900"/>
    </w:p>
    <w:p w14:paraId="6FE7DDCD" w14:textId="2185D301" w:rsidR="006C46C4" w:rsidRPr="00DA5853" w:rsidRDefault="006C46C4" w:rsidP="006C46C4">
      <w:pPr>
        <w:pStyle w:val="Ttulo4"/>
        <w:rPr>
          <w:b w:val="0"/>
          <w:sz w:val="28"/>
          <w:szCs w:val="28"/>
        </w:rPr>
      </w:pPr>
      <w:r w:rsidRPr="00DA5853">
        <w:rPr>
          <w:b w:val="0"/>
          <w:sz w:val="28"/>
          <w:szCs w:val="28"/>
        </w:rPr>
        <w:t xml:space="preserve">El </w:t>
      </w:r>
      <w:proofErr w:type="spellStart"/>
      <w:r w:rsidRPr="00DA5853">
        <w:rPr>
          <w:b w:val="0"/>
          <w:sz w:val="28"/>
          <w:szCs w:val="28"/>
        </w:rPr>
        <w:t>Product</w:t>
      </w:r>
      <w:proofErr w:type="spellEnd"/>
      <w:r w:rsidRPr="00DA5853">
        <w:rPr>
          <w:b w:val="0"/>
          <w:sz w:val="28"/>
          <w:szCs w:val="28"/>
        </w:rPr>
        <w:t xml:space="preserve"> Backlog presentado hecho a través de la plataforma </w:t>
      </w:r>
      <w:proofErr w:type="spellStart"/>
      <w:r w:rsidRPr="00DA5853">
        <w:rPr>
          <w:b w:val="0"/>
          <w:sz w:val="28"/>
          <w:szCs w:val="28"/>
        </w:rPr>
        <w:t>Pivotal</w:t>
      </w:r>
      <w:proofErr w:type="spellEnd"/>
      <w:r w:rsidRPr="00DA5853">
        <w:rPr>
          <w:b w:val="0"/>
          <w:sz w:val="28"/>
          <w:szCs w:val="28"/>
        </w:rPr>
        <w:t xml:space="preserve"> </w:t>
      </w:r>
      <w:proofErr w:type="spellStart"/>
      <w:r w:rsidRPr="00DA5853">
        <w:rPr>
          <w:b w:val="0"/>
          <w:sz w:val="28"/>
          <w:szCs w:val="28"/>
        </w:rPr>
        <w:t>tracker</w:t>
      </w:r>
      <w:proofErr w:type="spellEnd"/>
      <w:r w:rsidRPr="00DA5853">
        <w:rPr>
          <w:b w:val="0"/>
          <w:sz w:val="28"/>
          <w:szCs w:val="28"/>
        </w:rPr>
        <w:t xml:space="preserve"> muestra todas las tareas que se presenten realizar en el transcurso del proyecto </w:t>
      </w:r>
      <w:proofErr w:type="spellStart"/>
      <w:r w:rsidRPr="00DA5853">
        <w:rPr>
          <w:b w:val="0"/>
          <w:sz w:val="28"/>
          <w:szCs w:val="28"/>
        </w:rPr>
        <w:t>My</w:t>
      </w:r>
      <w:proofErr w:type="spellEnd"/>
      <w:r w:rsidRPr="00DA5853">
        <w:rPr>
          <w:b w:val="0"/>
          <w:sz w:val="28"/>
          <w:szCs w:val="28"/>
        </w:rPr>
        <w:t>-E</w:t>
      </w:r>
    </w:p>
    <w:p w14:paraId="2D34E714" w14:textId="3D64906F" w:rsidR="006C46C4" w:rsidRPr="00F522FD" w:rsidRDefault="009A5121" w:rsidP="006C46C4">
      <w:pPr>
        <w:pStyle w:val="Ttulo4"/>
        <w:rPr>
          <w:b w:val="0"/>
          <w:sz w:val="28"/>
          <w:szCs w:val="28"/>
        </w:rPr>
      </w:pPr>
      <w:r>
        <w:rPr>
          <w:b w:val="0"/>
          <w:noProof/>
          <w:sz w:val="28"/>
          <w:szCs w:val="28"/>
        </w:rPr>
        <w:drawing>
          <wp:anchor distT="0" distB="0" distL="114300" distR="114300" simplePos="0" relativeHeight="251974656" behindDoc="0" locked="0" layoutInCell="1" allowOverlap="1" wp14:anchorId="71351530" wp14:editId="7FCD2CC9">
            <wp:simplePos x="0" y="0"/>
            <wp:positionH relativeFrom="column">
              <wp:posOffset>629920</wp:posOffset>
            </wp:positionH>
            <wp:positionV relativeFrom="paragraph">
              <wp:posOffset>44450</wp:posOffset>
            </wp:positionV>
            <wp:extent cx="4391025" cy="2937510"/>
            <wp:effectExtent l="0" t="0" r="952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293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DBF86" w14:textId="0F54BFE5" w:rsidR="006C46C4" w:rsidRDefault="00AD21BC" w:rsidP="00AD21BC">
      <w:pPr>
        <w:rPr>
          <w:b/>
          <w:color w:val="161718" w:themeColor="text1"/>
          <w:lang w:val="en-US"/>
        </w:rPr>
      </w:pPr>
      <w:r>
        <w:rPr>
          <w:b/>
          <w:color w:val="161718" w:themeColor="text1"/>
          <w:lang w:val="en-US"/>
        </w:rPr>
        <w:t xml:space="preserve"> </w:t>
      </w:r>
    </w:p>
    <w:p w14:paraId="0C493400" w14:textId="77777777" w:rsidR="006C46C4" w:rsidRDefault="006C46C4" w:rsidP="006C46C4">
      <w:pPr>
        <w:rPr>
          <w:b/>
          <w:color w:val="161718" w:themeColor="text1"/>
          <w:lang w:val="en-US"/>
        </w:rPr>
      </w:pPr>
    </w:p>
    <w:p w14:paraId="6F5C9FF1" w14:textId="77777777" w:rsidR="006C46C4" w:rsidRDefault="006C46C4" w:rsidP="006C46C4">
      <w:pPr>
        <w:rPr>
          <w:b/>
          <w:color w:val="161718" w:themeColor="text1"/>
          <w:lang w:val="en-US"/>
        </w:rPr>
      </w:pPr>
    </w:p>
    <w:p w14:paraId="2D938F1A" w14:textId="77777777" w:rsidR="009A5121" w:rsidRDefault="009A5121" w:rsidP="006C46C4">
      <w:pPr>
        <w:rPr>
          <w:b/>
          <w:color w:val="161718" w:themeColor="text1"/>
          <w:lang w:val="en-US"/>
        </w:rPr>
      </w:pPr>
    </w:p>
    <w:p w14:paraId="561AF605" w14:textId="77777777" w:rsidR="009A5121" w:rsidRDefault="009A5121" w:rsidP="006C46C4">
      <w:pPr>
        <w:rPr>
          <w:b/>
          <w:color w:val="161718" w:themeColor="text1"/>
          <w:lang w:val="en-US"/>
        </w:rPr>
      </w:pPr>
    </w:p>
    <w:p w14:paraId="0175EF9F" w14:textId="77777777" w:rsidR="009A5121" w:rsidRDefault="009A5121" w:rsidP="006C46C4">
      <w:pPr>
        <w:rPr>
          <w:b/>
          <w:color w:val="161718" w:themeColor="text1"/>
          <w:lang w:val="en-US"/>
        </w:rPr>
      </w:pPr>
    </w:p>
    <w:p w14:paraId="6931C1B2" w14:textId="77777777" w:rsidR="009A5121" w:rsidRDefault="009A5121" w:rsidP="006C46C4">
      <w:pPr>
        <w:rPr>
          <w:b/>
          <w:color w:val="161718" w:themeColor="text1"/>
          <w:lang w:val="en-US"/>
        </w:rPr>
      </w:pPr>
    </w:p>
    <w:p w14:paraId="2D5E3A6D" w14:textId="13ADA292" w:rsidR="009A5121" w:rsidRDefault="009A5121" w:rsidP="006C46C4">
      <w:pPr>
        <w:rPr>
          <w:b/>
          <w:color w:val="161718" w:themeColor="text1"/>
          <w:lang w:val="en-US"/>
        </w:rPr>
      </w:pPr>
      <w:r>
        <w:rPr>
          <w:b/>
          <w:noProof/>
          <w:color w:val="161718" w:themeColor="text1"/>
          <w:lang w:val="en-US"/>
        </w:rPr>
        <w:drawing>
          <wp:anchor distT="0" distB="0" distL="114300" distR="114300" simplePos="0" relativeHeight="251973632" behindDoc="0" locked="0" layoutInCell="1" allowOverlap="1" wp14:anchorId="1EDC2E6B" wp14:editId="686C468A">
            <wp:simplePos x="0" y="0"/>
            <wp:positionH relativeFrom="column">
              <wp:posOffset>629920</wp:posOffset>
            </wp:positionH>
            <wp:positionV relativeFrom="paragraph">
              <wp:posOffset>81280</wp:posOffset>
            </wp:positionV>
            <wp:extent cx="4286250" cy="2484755"/>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0" cy="248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95242" w14:textId="37D8DFCD" w:rsidR="009A5121" w:rsidRDefault="009A5121" w:rsidP="006C46C4">
      <w:pPr>
        <w:rPr>
          <w:b/>
          <w:color w:val="161718" w:themeColor="text1"/>
          <w:lang w:val="en-US"/>
        </w:rPr>
      </w:pPr>
    </w:p>
    <w:p w14:paraId="0960D89E" w14:textId="0742647A" w:rsidR="009A5121" w:rsidRDefault="009A5121" w:rsidP="006C46C4">
      <w:pPr>
        <w:rPr>
          <w:b/>
          <w:color w:val="161718" w:themeColor="text1"/>
          <w:lang w:val="en-US"/>
        </w:rPr>
      </w:pPr>
    </w:p>
    <w:p w14:paraId="191560F5" w14:textId="1B362FD2" w:rsidR="009A5121" w:rsidRDefault="009A5121" w:rsidP="006C46C4">
      <w:pPr>
        <w:rPr>
          <w:b/>
          <w:color w:val="161718" w:themeColor="text1"/>
          <w:lang w:val="en-US"/>
        </w:rPr>
      </w:pPr>
    </w:p>
    <w:p w14:paraId="08D55E50" w14:textId="7C8FE06D" w:rsidR="009A5121" w:rsidRDefault="009A5121" w:rsidP="006C46C4">
      <w:pPr>
        <w:rPr>
          <w:b/>
          <w:color w:val="161718" w:themeColor="text1"/>
          <w:lang w:val="en-US"/>
        </w:rPr>
      </w:pPr>
    </w:p>
    <w:p w14:paraId="36A1ACBC" w14:textId="736C7AF1" w:rsidR="009A5121" w:rsidRDefault="009A5121" w:rsidP="006C46C4">
      <w:pPr>
        <w:rPr>
          <w:b/>
          <w:color w:val="161718" w:themeColor="text1"/>
          <w:lang w:val="en-US"/>
        </w:rPr>
      </w:pPr>
    </w:p>
    <w:p w14:paraId="23B556CE" w14:textId="7ECFDBFF" w:rsidR="009A5121" w:rsidRDefault="009A5121" w:rsidP="006C46C4">
      <w:pPr>
        <w:rPr>
          <w:b/>
          <w:color w:val="161718" w:themeColor="text1"/>
          <w:lang w:val="en-US"/>
        </w:rPr>
      </w:pPr>
    </w:p>
    <w:p w14:paraId="0737CA90" w14:textId="668CCD6F" w:rsidR="009A5121" w:rsidRDefault="009A5121" w:rsidP="006C46C4">
      <w:pPr>
        <w:rPr>
          <w:b/>
          <w:color w:val="161718" w:themeColor="text1"/>
          <w:lang w:val="en-US"/>
        </w:rPr>
      </w:pPr>
      <w:r>
        <w:rPr>
          <w:b/>
          <w:color w:val="161718" w:themeColor="text1"/>
          <w:lang w:val="en-US"/>
        </w:rPr>
        <w:t>Link:</w:t>
      </w:r>
      <w:r w:rsidRPr="009A5121">
        <w:t xml:space="preserve"> </w:t>
      </w:r>
      <w:r w:rsidRPr="009A5121">
        <w:rPr>
          <w:b/>
          <w:color w:val="161718" w:themeColor="text1"/>
          <w:lang w:val="en-US"/>
        </w:rPr>
        <w:t>https://www.pivotaltracker.com/n/projects/2393536</w:t>
      </w:r>
    </w:p>
    <w:p w14:paraId="60946D27" w14:textId="022B9625" w:rsidR="009A5121" w:rsidRDefault="009A5121" w:rsidP="006C46C4">
      <w:pPr>
        <w:rPr>
          <w:b/>
          <w:color w:val="161718" w:themeColor="text1"/>
          <w:lang w:val="en-US"/>
        </w:rPr>
      </w:pPr>
    </w:p>
    <w:p w14:paraId="736E9B96" w14:textId="4302488E" w:rsidR="009A5121" w:rsidRDefault="009A5121" w:rsidP="006C46C4">
      <w:pPr>
        <w:rPr>
          <w:b/>
          <w:color w:val="161718" w:themeColor="text1"/>
          <w:lang w:val="en-US"/>
        </w:rPr>
      </w:pPr>
    </w:p>
    <w:p w14:paraId="34774B62" w14:textId="7D634F9D" w:rsidR="006C46C4" w:rsidRPr="00771BA0" w:rsidRDefault="006C46C4" w:rsidP="00771BA0">
      <w:pPr>
        <w:pStyle w:val="Ttulo2"/>
        <w:rPr>
          <w:rFonts w:ascii="Zizou Slab Bold" w:hAnsi="Zizou Slab Bold"/>
          <w:color w:val="auto"/>
          <w:lang w:val="en-US"/>
        </w:rPr>
      </w:pPr>
      <w:bookmarkStart w:id="4901" w:name="_Toc25247156"/>
      <w:bookmarkStart w:id="4902" w:name="_Toc25309813"/>
      <w:bookmarkStart w:id="4903" w:name="_Toc26201376"/>
      <w:r w:rsidRPr="00771BA0">
        <w:rPr>
          <w:rFonts w:ascii="Zizou Slab Bold" w:hAnsi="Zizou Slab Bold"/>
          <w:color w:val="auto"/>
          <w:lang w:val="en-US"/>
        </w:rPr>
        <w:t>Sprint Backlogs with Selected User Stories and Tasks</w:t>
      </w:r>
      <w:bookmarkEnd w:id="4901"/>
      <w:bookmarkEnd w:id="4902"/>
      <w:bookmarkEnd w:id="4903"/>
    </w:p>
    <w:p w14:paraId="5F93C7C4" w14:textId="77777777" w:rsidR="006C46C4" w:rsidRPr="00DA5853" w:rsidRDefault="006C46C4" w:rsidP="006C46C4">
      <w:pPr>
        <w:pStyle w:val="Ttulo4"/>
        <w:rPr>
          <w:b w:val="0"/>
          <w:sz w:val="28"/>
          <w:szCs w:val="28"/>
        </w:rPr>
      </w:pPr>
      <w:r w:rsidRPr="00DA5853">
        <w:rPr>
          <w:b w:val="0"/>
          <w:sz w:val="28"/>
          <w:szCs w:val="28"/>
        </w:rPr>
        <w:t>El sprint Backlog presentado es la planificación del proyecto a realizar en la iteración actual</w:t>
      </w:r>
    </w:p>
    <w:p w14:paraId="436389E3" w14:textId="77777777" w:rsidR="006C46C4" w:rsidRPr="00DA5853" w:rsidRDefault="006C46C4" w:rsidP="006C46C4">
      <w:pPr>
        <w:pStyle w:val="Ttulo4"/>
        <w:rPr>
          <w:b w:val="0"/>
          <w:sz w:val="28"/>
          <w:szCs w:val="28"/>
        </w:rPr>
      </w:pPr>
      <w:r w:rsidRPr="00DA5853">
        <w:rPr>
          <w:b w:val="0"/>
          <w:sz w:val="28"/>
          <w:szCs w:val="28"/>
        </w:rPr>
        <w:t>Dicho sprint Backlog permite visualizar donde se tiene problemas en el proyecto y no se logra avanzar lo que permite tomar futuras decisiones al respecto.</w:t>
      </w:r>
    </w:p>
    <w:p w14:paraId="5CADA194" w14:textId="77777777" w:rsidR="006C46C4" w:rsidRPr="00DA5853" w:rsidRDefault="006C46C4" w:rsidP="006C46C4">
      <w:pPr>
        <w:pStyle w:val="Ttulo4"/>
        <w:rPr>
          <w:b w:val="0"/>
          <w:sz w:val="28"/>
          <w:szCs w:val="28"/>
        </w:rPr>
      </w:pPr>
      <w:proofErr w:type="spellStart"/>
      <w:r w:rsidRPr="00DA5853">
        <w:rPr>
          <w:b w:val="0"/>
          <w:sz w:val="28"/>
          <w:szCs w:val="28"/>
        </w:rPr>
        <w:t>To</w:t>
      </w:r>
      <w:proofErr w:type="spellEnd"/>
      <w:r w:rsidRPr="00DA5853">
        <w:rPr>
          <w:b w:val="0"/>
          <w:sz w:val="28"/>
          <w:szCs w:val="28"/>
        </w:rPr>
        <w:t xml:space="preserve"> Do</w:t>
      </w:r>
    </w:p>
    <w:p w14:paraId="0C1C9BFC" w14:textId="77777777" w:rsidR="006C46C4" w:rsidRPr="00DA5853" w:rsidRDefault="006C46C4" w:rsidP="006C46C4">
      <w:pPr>
        <w:pStyle w:val="Ttulo4"/>
        <w:rPr>
          <w:b w:val="0"/>
          <w:sz w:val="28"/>
          <w:szCs w:val="28"/>
        </w:rPr>
      </w:pPr>
      <w:r w:rsidRPr="00DA5853">
        <w:rPr>
          <w:b w:val="0"/>
          <w:sz w:val="28"/>
          <w:szCs w:val="28"/>
        </w:rPr>
        <w:t>#1 Congelar cuentas de ingenieros</w:t>
      </w:r>
    </w:p>
    <w:p w14:paraId="4098D7A2" w14:textId="77777777" w:rsidR="006C46C4" w:rsidRPr="00DA5853" w:rsidRDefault="006C46C4" w:rsidP="006C46C4">
      <w:pPr>
        <w:pStyle w:val="Ttulo4"/>
        <w:rPr>
          <w:b w:val="0"/>
          <w:sz w:val="28"/>
          <w:szCs w:val="28"/>
        </w:rPr>
      </w:pPr>
      <w:r w:rsidRPr="00DA5853">
        <w:rPr>
          <w:b w:val="0"/>
          <w:sz w:val="28"/>
          <w:szCs w:val="28"/>
        </w:rPr>
        <w:t>#1 Quitarle los permisos al administrador y que solo pueda dirigirse a la opción de pagos</w:t>
      </w:r>
    </w:p>
    <w:p w14:paraId="42952776" w14:textId="77777777" w:rsidR="006C46C4" w:rsidRPr="00DA5853" w:rsidRDefault="006C46C4" w:rsidP="006C46C4">
      <w:pPr>
        <w:pStyle w:val="Ttulo4"/>
        <w:rPr>
          <w:b w:val="0"/>
          <w:sz w:val="28"/>
          <w:szCs w:val="28"/>
        </w:rPr>
      </w:pPr>
      <w:r w:rsidRPr="00DA5853">
        <w:rPr>
          <w:b w:val="0"/>
          <w:sz w:val="28"/>
          <w:szCs w:val="28"/>
        </w:rPr>
        <w:t>#2 Mostrar información relevante de cada trabajo seleccionado</w:t>
      </w:r>
    </w:p>
    <w:p w14:paraId="6F17A9E3" w14:textId="77777777" w:rsidR="006C46C4" w:rsidRPr="00DA5853" w:rsidRDefault="006C46C4" w:rsidP="006C46C4">
      <w:pPr>
        <w:pStyle w:val="Ttulo4"/>
        <w:rPr>
          <w:b w:val="0"/>
          <w:sz w:val="28"/>
          <w:szCs w:val="28"/>
        </w:rPr>
      </w:pPr>
      <w:r w:rsidRPr="00DA5853">
        <w:rPr>
          <w:b w:val="0"/>
          <w:sz w:val="28"/>
          <w:szCs w:val="28"/>
        </w:rPr>
        <w:t>#3 Mostrar la ubicación de manera constante</w:t>
      </w:r>
    </w:p>
    <w:p w14:paraId="79DD695D" w14:textId="77777777" w:rsidR="006C46C4" w:rsidRPr="00DA5853" w:rsidRDefault="006C46C4" w:rsidP="006C46C4">
      <w:pPr>
        <w:pStyle w:val="Ttulo4"/>
        <w:rPr>
          <w:b w:val="0"/>
          <w:sz w:val="28"/>
          <w:szCs w:val="28"/>
        </w:rPr>
      </w:pPr>
      <w:r w:rsidRPr="00DA5853">
        <w:rPr>
          <w:b w:val="0"/>
          <w:sz w:val="28"/>
          <w:szCs w:val="28"/>
        </w:rPr>
        <w:t>#3 Añadir tiempo de espera máximo</w:t>
      </w:r>
    </w:p>
    <w:p w14:paraId="3E201763" w14:textId="4598082F" w:rsidR="006C46C4" w:rsidRPr="00DA5853" w:rsidRDefault="006C46C4" w:rsidP="006C46C4">
      <w:pPr>
        <w:pStyle w:val="Ttulo4"/>
        <w:rPr>
          <w:b w:val="0"/>
          <w:sz w:val="28"/>
          <w:szCs w:val="28"/>
        </w:rPr>
      </w:pPr>
      <w:r w:rsidRPr="00DA5853">
        <w:rPr>
          <w:b w:val="0"/>
          <w:sz w:val="28"/>
          <w:szCs w:val="28"/>
        </w:rPr>
        <w:t>#3 Notificación automática cuando se encuentre cerca</w:t>
      </w:r>
    </w:p>
    <w:p w14:paraId="702DFB84" w14:textId="77777777" w:rsidR="006C46C4" w:rsidRPr="00DA5853" w:rsidRDefault="006C46C4" w:rsidP="006C46C4">
      <w:pPr>
        <w:pStyle w:val="Ttulo4"/>
        <w:rPr>
          <w:b w:val="0"/>
          <w:sz w:val="28"/>
          <w:szCs w:val="28"/>
        </w:rPr>
      </w:pPr>
      <w:r w:rsidRPr="00DA5853">
        <w:rPr>
          <w:b w:val="0"/>
          <w:sz w:val="28"/>
          <w:szCs w:val="28"/>
        </w:rPr>
        <w:t>#4 Crear una vista dinámica para los trabajos en el intervalo</w:t>
      </w:r>
    </w:p>
    <w:p w14:paraId="2F16ECE4" w14:textId="77777777" w:rsidR="006C46C4" w:rsidRPr="00DA5853" w:rsidRDefault="006C46C4" w:rsidP="006C46C4">
      <w:pPr>
        <w:pStyle w:val="Ttulo4"/>
        <w:rPr>
          <w:b w:val="0"/>
          <w:sz w:val="28"/>
          <w:szCs w:val="28"/>
        </w:rPr>
      </w:pPr>
      <w:r w:rsidRPr="00DA5853">
        <w:rPr>
          <w:b w:val="0"/>
          <w:sz w:val="28"/>
          <w:szCs w:val="28"/>
        </w:rPr>
        <w:t>#4 Tener por defecto la vista semanal del cronograma de trabajos</w:t>
      </w:r>
    </w:p>
    <w:p w14:paraId="1D8ABD13" w14:textId="44D24F29" w:rsidR="006C46C4" w:rsidRPr="00DA5853" w:rsidRDefault="006C46C4" w:rsidP="006C46C4">
      <w:pPr>
        <w:pStyle w:val="Ttulo4"/>
        <w:rPr>
          <w:b w:val="0"/>
          <w:sz w:val="28"/>
          <w:szCs w:val="28"/>
        </w:rPr>
      </w:pPr>
      <w:r w:rsidRPr="00DA5853">
        <w:rPr>
          <w:b w:val="0"/>
          <w:sz w:val="28"/>
          <w:szCs w:val="28"/>
        </w:rPr>
        <w:t xml:space="preserve">In </w:t>
      </w:r>
      <w:proofErr w:type="spellStart"/>
      <w:r w:rsidRPr="00DA5853">
        <w:rPr>
          <w:b w:val="0"/>
          <w:sz w:val="28"/>
          <w:szCs w:val="28"/>
        </w:rPr>
        <w:t>Process</w:t>
      </w:r>
      <w:proofErr w:type="spellEnd"/>
    </w:p>
    <w:p w14:paraId="6E843800" w14:textId="77777777" w:rsidR="006C46C4" w:rsidRPr="00DA5853" w:rsidRDefault="006C46C4" w:rsidP="006C46C4">
      <w:pPr>
        <w:pStyle w:val="Ttulo4"/>
        <w:rPr>
          <w:b w:val="0"/>
          <w:sz w:val="28"/>
          <w:szCs w:val="28"/>
        </w:rPr>
      </w:pPr>
      <w:r w:rsidRPr="00DA5853">
        <w:rPr>
          <w:b w:val="0"/>
          <w:sz w:val="28"/>
          <w:szCs w:val="28"/>
        </w:rPr>
        <w:t>#2 Crear una vista dinámica para los trabajos de la semana</w:t>
      </w:r>
    </w:p>
    <w:p w14:paraId="61653762" w14:textId="77777777" w:rsidR="006C46C4" w:rsidRPr="00DA5853" w:rsidRDefault="006C46C4" w:rsidP="006C46C4">
      <w:pPr>
        <w:pStyle w:val="Ttulo4"/>
        <w:rPr>
          <w:b w:val="0"/>
          <w:sz w:val="28"/>
          <w:szCs w:val="28"/>
        </w:rPr>
      </w:pPr>
      <w:r w:rsidRPr="00DA5853">
        <w:rPr>
          <w:b w:val="0"/>
          <w:sz w:val="28"/>
          <w:szCs w:val="28"/>
        </w:rPr>
        <w:t xml:space="preserve">#3 Realizar el enlace con el Api de </w:t>
      </w:r>
      <w:proofErr w:type="spellStart"/>
      <w:r w:rsidRPr="00DA5853">
        <w:rPr>
          <w:b w:val="0"/>
          <w:sz w:val="28"/>
          <w:szCs w:val="28"/>
        </w:rPr>
        <w:t>Maps</w:t>
      </w:r>
      <w:proofErr w:type="spellEnd"/>
    </w:p>
    <w:p w14:paraId="030A8D49" w14:textId="77777777" w:rsidR="006C46C4" w:rsidRPr="00DA5853" w:rsidRDefault="006C46C4" w:rsidP="006C46C4">
      <w:pPr>
        <w:pStyle w:val="Ttulo4"/>
        <w:rPr>
          <w:b w:val="0"/>
          <w:sz w:val="28"/>
          <w:szCs w:val="28"/>
        </w:rPr>
      </w:pPr>
      <w:proofErr w:type="spellStart"/>
      <w:r w:rsidRPr="00DA5853">
        <w:rPr>
          <w:b w:val="0"/>
          <w:sz w:val="28"/>
          <w:szCs w:val="28"/>
        </w:rPr>
        <w:t>To</w:t>
      </w:r>
      <w:proofErr w:type="spellEnd"/>
      <w:r w:rsidRPr="00DA5853">
        <w:rPr>
          <w:b w:val="0"/>
          <w:sz w:val="28"/>
          <w:szCs w:val="28"/>
        </w:rPr>
        <w:t xml:space="preserve"> </w:t>
      </w:r>
      <w:proofErr w:type="spellStart"/>
      <w:r w:rsidRPr="00DA5853">
        <w:rPr>
          <w:b w:val="0"/>
          <w:sz w:val="28"/>
          <w:szCs w:val="28"/>
        </w:rPr>
        <w:t>Review</w:t>
      </w:r>
      <w:proofErr w:type="spellEnd"/>
    </w:p>
    <w:p w14:paraId="46DAE576" w14:textId="77777777" w:rsidR="006C46C4" w:rsidRPr="00DA5853" w:rsidRDefault="006C46C4" w:rsidP="006C46C4">
      <w:pPr>
        <w:pStyle w:val="Ttulo4"/>
        <w:rPr>
          <w:b w:val="0"/>
          <w:color w:val="auto"/>
          <w:sz w:val="28"/>
          <w:szCs w:val="28"/>
        </w:rPr>
      </w:pPr>
      <w:r w:rsidRPr="00DA5853">
        <w:rPr>
          <w:b w:val="0"/>
          <w:sz w:val="28"/>
          <w:szCs w:val="28"/>
        </w:rPr>
        <w:t xml:space="preserve">#2 </w:t>
      </w:r>
      <w:r w:rsidRPr="00DA5853">
        <w:rPr>
          <w:b w:val="0"/>
          <w:color w:val="auto"/>
          <w:sz w:val="28"/>
          <w:szCs w:val="28"/>
        </w:rPr>
        <w:t>Implementar la interfaz de seleccionar trabajo</w:t>
      </w:r>
    </w:p>
    <w:p w14:paraId="56A1C5B2" w14:textId="77777777" w:rsidR="006C46C4" w:rsidRPr="00DA5853" w:rsidRDefault="006C46C4" w:rsidP="006C46C4">
      <w:pPr>
        <w:pStyle w:val="Ttulo4"/>
        <w:rPr>
          <w:b w:val="0"/>
          <w:color w:val="auto"/>
          <w:sz w:val="28"/>
          <w:szCs w:val="28"/>
        </w:rPr>
      </w:pPr>
      <w:r w:rsidRPr="00DA5853">
        <w:rPr>
          <w:b w:val="0"/>
          <w:color w:val="auto"/>
          <w:sz w:val="28"/>
          <w:szCs w:val="28"/>
        </w:rPr>
        <w:t>#3 Añadir interfaz de la ubicación del ingeniero</w:t>
      </w:r>
    </w:p>
    <w:p w14:paraId="172A28BD" w14:textId="77777777" w:rsidR="006C46C4" w:rsidRPr="00DA5853" w:rsidRDefault="006C46C4" w:rsidP="006C46C4">
      <w:pPr>
        <w:pStyle w:val="Ttulo4"/>
        <w:rPr>
          <w:b w:val="0"/>
          <w:color w:val="auto"/>
          <w:sz w:val="28"/>
          <w:szCs w:val="28"/>
        </w:rPr>
      </w:pPr>
      <w:r w:rsidRPr="00DA5853">
        <w:rPr>
          <w:b w:val="0"/>
          <w:color w:val="auto"/>
          <w:sz w:val="28"/>
          <w:szCs w:val="28"/>
        </w:rPr>
        <w:t>#4 Añadir interfaz para seleccionar el intervalo de tiempo</w:t>
      </w:r>
    </w:p>
    <w:p w14:paraId="4769A3CA" w14:textId="77777777" w:rsidR="006C46C4" w:rsidRPr="00A23099" w:rsidRDefault="006C46C4" w:rsidP="006C46C4">
      <w:pPr>
        <w:pStyle w:val="Ttulo3"/>
        <w:rPr>
          <w:rFonts w:ascii="Zizou Slab Light" w:hAnsi="Zizou Slab Light"/>
          <w:spacing w:val="20"/>
          <w:kern w:val="28"/>
          <w:sz w:val="28"/>
          <w:szCs w:val="28"/>
        </w:rPr>
      </w:pPr>
      <w:bookmarkStart w:id="4904" w:name="_Toc25247157"/>
      <w:bookmarkStart w:id="4905" w:name="_Toc25309814"/>
      <w:bookmarkStart w:id="4906" w:name="_Toc26201377"/>
      <w:r w:rsidRPr="00A23099">
        <w:rPr>
          <w:rFonts w:ascii="Zizou Slab Light" w:hAnsi="Zizou Slab Light"/>
          <w:spacing w:val="20"/>
          <w:kern w:val="28"/>
          <w:sz w:val="28"/>
          <w:szCs w:val="28"/>
        </w:rPr>
        <w:t>#5 Añadir interfaz para poder agendar un trabajo en el cronograma</w:t>
      </w:r>
      <w:bookmarkEnd w:id="4904"/>
      <w:bookmarkEnd w:id="4905"/>
      <w:bookmarkEnd w:id="4906"/>
    </w:p>
    <w:p w14:paraId="3ABD6103" w14:textId="77777777" w:rsidR="006C46C4" w:rsidRPr="00DA5853" w:rsidRDefault="006C46C4" w:rsidP="006C46C4">
      <w:pPr>
        <w:pStyle w:val="Ttulo4"/>
        <w:rPr>
          <w:b w:val="0"/>
          <w:sz w:val="28"/>
          <w:szCs w:val="28"/>
        </w:rPr>
      </w:pPr>
      <w:r w:rsidRPr="00DA5853">
        <w:rPr>
          <w:b w:val="0"/>
          <w:sz w:val="28"/>
          <w:szCs w:val="28"/>
        </w:rPr>
        <w:lastRenderedPageBreak/>
        <w:t>Done</w:t>
      </w:r>
    </w:p>
    <w:p w14:paraId="0E3F87C2" w14:textId="77777777" w:rsidR="006C46C4" w:rsidRPr="00DA5853" w:rsidRDefault="006C46C4" w:rsidP="006C46C4">
      <w:pPr>
        <w:rPr>
          <w:color w:val="auto"/>
          <w:szCs w:val="28"/>
        </w:rPr>
      </w:pPr>
      <w:r w:rsidRPr="00DA5853">
        <w:rPr>
          <w:color w:val="auto"/>
          <w:szCs w:val="28"/>
        </w:rPr>
        <w:t>#5 Validar los campos al introducir los datos</w:t>
      </w:r>
    </w:p>
    <w:p w14:paraId="3647E4E2" w14:textId="77777777" w:rsidR="006C46C4" w:rsidRPr="00DA5853" w:rsidRDefault="006C46C4" w:rsidP="006C46C4">
      <w:pPr>
        <w:pStyle w:val="Ttulo4"/>
        <w:rPr>
          <w:b w:val="0"/>
          <w:sz w:val="28"/>
          <w:szCs w:val="28"/>
        </w:rPr>
      </w:pPr>
      <w:r w:rsidRPr="00DA5853">
        <w:rPr>
          <w:b w:val="0"/>
          <w:sz w:val="28"/>
          <w:szCs w:val="28"/>
        </w:rPr>
        <w:t>#6 Validar los campos de ingreso de información</w:t>
      </w:r>
    </w:p>
    <w:p w14:paraId="7F248FE9" w14:textId="77777777" w:rsidR="006C46C4" w:rsidRPr="001C7795" w:rsidRDefault="006C46C4" w:rsidP="006C46C4">
      <w:pPr>
        <w:pStyle w:val="Ttulo4"/>
        <w:rPr>
          <w:b w:val="0"/>
          <w:sz w:val="28"/>
          <w:szCs w:val="28"/>
        </w:rPr>
      </w:pPr>
    </w:p>
    <w:p w14:paraId="38B1C75E" w14:textId="77777777" w:rsidR="006C46C4" w:rsidRPr="00D861E7" w:rsidRDefault="006C46C4" w:rsidP="006C46C4">
      <w:pPr>
        <w:pStyle w:val="Ttulo4"/>
        <w:rPr>
          <w:b w:val="0"/>
          <w:lang w:val="en-US"/>
        </w:rPr>
      </w:pPr>
      <w:r w:rsidRPr="00D861E7">
        <w:rPr>
          <w:b w:val="0"/>
          <w:noProof/>
          <w:lang w:eastAsia="es-PE"/>
        </w:rPr>
        <w:drawing>
          <wp:inline distT="0" distB="0" distL="0" distR="0" wp14:anchorId="478FA6AE" wp14:editId="6CFA2C5D">
            <wp:extent cx="6309360" cy="258381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2583815"/>
                    </a:xfrm>
                    <a:prstGeom prst="rect">
                      <a:avLst/>
                    </a:prstGeom>
                  </pic:spPr>
                </pic:pic>
              </a:graphicData>
            </a:graphic>
          </wp:inline>
        </w:drawing>
      </w:r>
    </w:p>
    <w:p w14:paraId="173A4661" w14:textId="77777777" w:rsidR="006C46C4" w:rsidRPr="005B00B5" w:rsidRDefault="00AD21BC" w:rsidP="006C46C4">
      <w:pPr>
        <w:pStyle w:val="Ttulo4"/>
        <w:rPr>
          <w:sz w:val="24"/>
          <w:szCs w:val="24"/>
          <w:lang w:val="en-US"/>
        </w:rPr>
      </w:pPr>
      <w:hyperlink r:id="rId43" w:history="1">
        <w:r w:rsidR="006C46C4" w:rsidRPr="005B00B5">
          <w:rPr>
            <w:rStyle w:val="Hipervnculo"/>
            <w:sz w:val="24"/>
            <w:szCs w:val="24"/>
            <w:lang w:val="en-US"/>
          </w:rPr>
          <w:t>https://trello.com/b/T2jcLHJF/tastra</w:t>
        </w:r>
      </w:hyperlink>
    </w:p>
    <w:p w14:paraId="31AAB9ED" w14:textId="098BA486" w:rsidR="006C46C4" w:rsidRDefault="006C46C4">
      <w:pPr>
        <w:spacing w:after="200"/>
        <w:rPr>
          <w:rFonts w:eastAsia="Times New Roman" w:cs="Times New Roman"/>
          <w:b/>
          <w:color w:val="161718" w:themeColor="text1"/>
          <w:spacing w:val="20"/>
          <w:kern w:val="28"/>
          <w:sz w:val="36"/>
          <w:lang w:val="en-US"/>
        </w:rPr>
      </w:pPr>
      <w:r>
        <w:rPr>
          <w:lang w:val="en-US"/>
        </w:rPr>
        <w:br w:type="page"/>
      </w:r>
    </w:p>
    <w:p w14:paraId="46A6A2D5" w14:textId="44B2CFCD" w:rsidR="00654C58" w:rsidRPr="00771BA0" w:rsidRDefault="00654C58" w:rsidP="00771BA0">
      <w:pPr>
        <w:pStyle w:val="Ttulo2"/>
        <w:rPr>
          <w:rFonts w:ascii="Zizou Slab Bold" w:hAnsi="Zizou Slab Bold"/>
          <w:color w:val="auto"/>
          <w:lang w:val="en-US"/>
        </w:rPr>
      </w:pPr>
      <w:bookmarkStart w:id="4907" w:name="_Toc25247158"/>
      <w:bookmarkStart w:id="4908" w:name="_Toc25309815"/>
      <w:bookmarkStart w:id="4909" w:name="_Toc26201378"/>
      <w:r w:rsidRPr="00771BA0">
        <w:rPr>
          <w:rFonts w:ascii="Zizou Slab Bold" w:hAnsi="Zizou Slab Bold"/>
          <w:color w:val="auto"/>
          <w:lang w:val="en-US"/>
        </w:rPr>
        <w:lastRenderedPageBreak/>
        <w:t>Software Development Configuration</w:t>
      </w:r>
      <w:bookmarkEnd w:id="4907"/>
      <w:bookmarkEnd w:id="4908"/>
      <w:bookmarkEnd w:id="4909"/>
    </w:p>
    <w:p w14:paraId="4E430733" w14:textId="77777777" w:rsidR="009A5121" w:rsidRDefault="009A5121" w:rsidP="00654C58">
      <w:pPr>
        <w:rPr>
          <w:b/>
          <w:color w:val="161718" w:themeColor="text1"/>
          <w:szCs w:val="28"/>
          <w:lang w:val="en-US"/>
        </w:rPr>
      </w:pPr>
      <w:r w:rsidRPr="009A5121">
        <w:rPr>
          <w:b/>
          <w:color w:val="161718" w:themeColor="text1"/>
          <w:szCs w:val="28"/>
          <w:lang w:val="en-US"/>
        </w:rPr>
        <w:t xml:space="preserve">Java Persistence API </w:t>
      </w:r>
    </w:p>
    <w:p w14:paraId="2121CC4D" w14:textId="77777777" w:rsidR="009A5121" w:rsidRPr="009A5121" w:rsidRDefault="009A5121" w:rsidP="009A5121">
      <w:pPr>
        <w:rPr>
          <w:rFonts w:cs="Arial"/>
          <w:color w:val="161718" w:themeColor="text1"/>
          <w:szCs w:val="28"/>
        </w:rPr>
      </w:pPr>
      <w:r w:rsidRPr="009A5121">
        <w:rPr>
          <w:rFonts w:cs="Arial"/>
          <w:color w:val="161718" w:themeColor="text1"/>
          <w:szCs w:val="28"/>
        </w:rPr>
        <w:t>Es un framework del lenguaje de programación Java que maneja datos relacionales en aplicaciones usando la Plataforma Java en sus ediciones Standard (Java SE) y Enterprise (Java EE).</w:t>
      </w:r>
    </w:p>
    <w:p w14:paraId="37C05B35" w14:textId="77777777" w:rsidR="009A5121" w:rsidRPr="009A5121" w:rsidRDefault="009A5121" w:rsidP="009A5121">
      <w:pPr>
        <w:rPr>
          <w:rFonts w:cs="Arial"/>
          <w:color w:val="161718" w:themeColor="text1"/>
          <w:szCs w:val="28"/>
        </w:rPr>
      </w:pPr>
      <w:r w:rsidRPr="009A5121">
        <w:rPr>
          <w:rFonts w:cs="Arial"/>
          <w:color w:val="161718" w:themeColor="text1"/>
          <w:szCs w:val="28"/>
        </w:rPr>
        <w:t xml:space="preserve">La JPA se origina a partir del trabajo del JSR 220 Expert </w:t>
      </w:r>
      <w:proofErr w:type="spellStart"/>
      <w:r w:rsidRPr="009A5121">
        <w:rPr>
          <w:rFonts w:cs="Arial"/>
          <w:color w:val="161718" w:themeColor="text1"/>
          <w:szCs w:val="28"/>
        </w:rPr>
        <w:t>Group</w:t>
      </w:r>
      <w:proofErr w:type="spellEnd"/>
      <w:r w:rsidRPr="009A5121">
        <w:rPr>
          <w:rFonts w:cs="Arial"/>
          <w:color w:val="161718" w:themeColor="text1"/>
          <w:szCs w:val="28"/>
        </w:rPr>
        <w:t xml:space="preserve"> el cual correspondía a EJB3. JPA 2.0 sería el trabajo del JSR 317 y posteriormente JPA 2.1 en el JSR 338.</w:t>
      </w:r>
    </w:p>
    <w:p w14:paraId="35CE5E34" w14:textId="77777777" w:rsidR="009A5121" w:rsidRPr="009A5121" w:rsidRDefault="009A5121" w:rsidP="009A5121">
      <w:pPr>
        <w:rPr>
          <w:rFonts w:cs="Arial"/>
          <w:color w:val="161718" w:themeColor="text1"/>
          <w:szCs w:val="28"/>
        </w:rPr>
      </w:pPr>
      <w:r w:rsidRPr="009A5121">
        <w:rPr>
          <w:rFonts w:cs="Arial"/>
          <w:color w:val="161718" w:themeColor="text1"/>
          <w:szCs w:val="28"/>
        </w:rPr>
        <w:t>Persistencia en este contexto cubre tres áreas:</w:t>
      </w:r>
    </w:p>
    <w:p w14:paraId="3B82DB3B" w14:textId="77777777" w:rsidR="009A5121" w:rsidRPr="009A5121" w:rsidRDefault="009A5121" w:rsidP="009A5121">
      <w:pPr>
        <w:rPr>
          <w:rFonts w:cs="Arial"/>
          <w:color w:val="161718" w:themeColor="text1"/>
          <w:szCs w:val="28"/>
        </w:rPr>
      </w:pPr>
      <w:r w:rsidRPr="009A5121">
        <w:rPr>
          <w:rFonts w:cs="Arial"/>
          <w:color w:val="161718" w:themeColor="text1"/>
          <w:szCs w:val="28"/>
        </w:rPr>
        <w:t xml:space="preserve">La API en sí misma, definida en el paquete </w:t>
      </w:r>
      <w:proofErr w:type="spellStart"/>
      <w:proofErr w:type="gramStart"/>
      <w:r w:rsidRPr="009A5121">
        <w:rPr>
          <w:rFonts w:cs="Arial"/>
          <w:color w:val="161718" w:themeColor="text1"/>
          <w:szCs w:val="28"/>
        </w:rPr>
        <w:t>javax.persistence</w:t>
      </w:r>
      <w:proofErr w:type="spellEnd"/>
      <w:proofErr w:type="gramEnd"/>
    </w:p>
    <w:p w14:paraId="26213D21" w14:textId="77777777" w:rsidR="009A5121" w:rsidRPr="009A5121" w:rsidRDefault="009A5121" w:rsidP="009A5121">
      <w:pPr>
        <w:rPr>
          <w:rFonts w:cs="Arial"/>
          <w:color w:val="161718" w:themeColor="text1"/>
          <w:szCs w:val="28"/>
        </w:rPr>
      </w:pPr>
      <w:r w:rsidRPr="009A5121">
        <w:rPr>
          <w:rFonts w:cs="Arial"/>
          <w:color w:val="161718" w:themeColor="text1"/>
          <w:szCs w:val="28"/>
        </w:rPr>
        <w:t xml:space="preserve">El lenguaje de consulta Java </w:t>
      </w:r>
      <w:proofErr w:type="spellStart"/>
      <w:r w:rsidRPr="009A5121">
        <w:rPr>
          <w:rFonts w:cs="Arial"/>
          <w:color w:val="161718" w:themeColor="text1"/>
          <w:szCs w:val="28"/>
        </w:rPr>
        <w:t>Persistence</w:t>
      </w:r>
      <w:proofErr w:type="spellEnd"/>
      <w:r w:rsidRPr="009A5121">
        <w:rPr>
          <w:rFonts w:cs="Arial"/>
          <w:color w:val="161718" w:themeColor="text1"/>
          <w:szCs w:val="28"/>
        </w:rPr>
        <w:t xml:space="preserve"> </w:t>
      </w:r>
      <w:proofErr w:type="spellStart"/>
      <w:r w:rsidRPr="009A5121">
        <w:rPr>
          <w:rFonts w:cs="Arial"/>
          <w:color w:val="161718" w:themeColor="text1"/>
          <w:szCs w:val="28"/>
        </w:rPr>
        <w:t>Query</w:t>
      </w:r>
      <w:proofErr w:type="spellEnd"/>
      <w:r w:rsidRPr="009A5121">
        <w:rPr>
          <w:rFonts w:cs="Arial"/>
          <w:color w:val="161718" w:themeColor="text1"/>
          <w:szCs w:val="28"/>
        </w:rPr>
        <w:t xml:space="preserve"> </w:t>
      </w:r>
      <w:proofErr w:type="spellStart"/>
      <w:r w:rsidRPr="009A5121">
        <w:rPr>
          <w:rFonts w:cs="Arial"/>
          <w:color w:val="161718" w:themeColor="text1"/>
          <w:szCs w:val="28"/>
        </w:rPr>
        <w:t>Language</w:t>
      </w:r>
      <w:proofErr w:type="spellEnd"/>
      <w:r w:rsidRPr="009A5121">
        <w:rPr>
          <w:rFonts w:cs="Arial"/>
          <w:color w:val="161718" w:themeColor="text1"/>
          <w:szCs w:val="28"/>
        </w:rPr>
        <w:t xml:space="preserve"> (JPQL).</w:t>
      </w:r>
    </w:p>
    <w:p w14:paraId="6432D488" w14:textId="77777777" w:rsidR="009A5121" w:rsidRPr="009A5121" w:rsidRDefault="009A5121" w:rsidP="009A5121">
      <w:pPr>
        <w:rPr>
          <w:rFonts w:cs="Arial"/>
          <w:color w:val="161718" w:themeColor="text1"/>
          <w:szCs w:val="28"/>
        </w:rPr>
      </w:pPr>
      <w:r w:rsidRPr="009A5121">
        <w:rPr>
          <w:rFonts w:cs="Arial"/>
          <w:color w:val="161718" w:themeColor="text1"/>
          <w:szCs w:val="28"/>
        </w:rPr>
        <w:t>Metadatos objeto/relacional.</w:t>
      </w:r>
    </w:p>
    <w:p w14:paraId="2A24E3BE" w14:textId="77777777" w:rsidR="009A5121" w:rsidRDefault="009A5121" w:rsidP="009A5121">
      <w:pPr>
        <w:rPr>
          <w:rFonts w:ascii="Zizou Slab Medium" w:eastAsia="Times New Roman" w:hAnsi="Zizou Slab Medium" w:cs="Arial"/>
          <w:color w:val="161718" w:themeColor="text1"/>
          <w:szCs w:val="28"/>
          <w:u w:val="single"/>
          <w:lang w:eastAsia="es-ES"/>
        </w:rPr>
      </w:pPr>
      <w:r w:rsidRPr="009A5121">
        <w:rPr>
          <w:rFonts w:cs="Arial"/>
          <w:color w:val="161718" w:themeColor="text1"/>
          <w:szCs w:val="28"/>
        </w:rPr>
        <w:t>El objetivo que persigue el diseño de esta API es no perder las ventajas de la orientación a objetos al interactuar con una base de datos (siguiendo el patrón de mapeo objeto-relacional), como sí pasaba con EJB2, y permitir usar objetos regulares (conocidos como POJO).</w:t>
      </w:r>
      <w:r w:rsidRPr="009A5121">
        <w:rPr>
          <w:rFonts w:ascii="Zizou Slab Medium" w:eastAsia="Times New Roman" w:hAnsi="Zizou Slab Medium" w:cs="Arial"/>
          <w:color w:val="161718" w:themeColor="text1"/>
          <w:szCs w:val="28"/>
          <w:u w:val="single"/>
          <w:lang w:eastAsia="es-ES"/>
        </w:rPr>
        <w:t xml:space="preserve"> </w:t>
      </w:r>
    </w:p>
    <w:p w14:paraId="57CDF672" w14:textId="47B29C59" w:rsidR="001F14A1" w:rsidRPr="00DA5853" w:rsidRDefault="001F14A1" w:rsidP="009A5121">
      <w:pPr>
        <w:rPr>
          <w:rFonts w:ascii="Zizou Slab Medium" w:eastAsia="Times New Roman" w:hAnsi="Zizou Slab Medium" w:cs="Arial"/>
          <w:color w:val="auto"/>
          <w:szCs w:val="28"/>
          <w:u w:val="single"/>
          <w:lang w:eastAsia="es-ES"/>
        </w:rPr>
      </w:pPr>
      <w:r w:rsidRPr="00DA5853">
        <w:rPr>
          <w:rFonts w:ascii="Zizou Slab Medium" w:eastAsia="Times New Roman" w:hAnsi="Zizou Slab Medium" w:cs="Arial"/>
          <w:color w:val="auto"/>
          <w:szCs w:val="28"/>
          <w:u w:val="single"/>
          <w:lang w:eastAsia="es-ES"/>
        </w:rPr>
        <w:t>Características</w:t>
      </w:r>
    </w:p>
    <w:p w14:paraId="0AEFFE38" w14:textId="423EA134" w:rsidR="00F84561" w:rsidRPr="00DA5853" w:rsidRDefault="00F8456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Fácil acceso de datos</w:t>
      </w:r>
    </w:p>
    <w:p w14:paraId="77BB0E78" w14:textId="0DBEE43F" w:rsidR="00F84561" w:rsidRPr="00DA5853" w:rsidRDefault="00F8456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Asignaciones entre el modelo conceptual y el esquema específico de almacenamiento pueden cambiar sin tener que cambiar el código de la aplicación</w:t>
      </w:r>
    </w:p>
    <w:p w14:paraId="6F46EFBE" w14:textId="5FC7225E" w:rsidR="00F84561" w:rsidRPr="00DA5853" w:rsidRDefault="00F8456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 xml:space="preserve">Permite trabajar con datos en forma de objetos y propiedades </w:t>
      </w:r>
      <w:r w:rsidR="009A5121" w:rsidRPr="00DA5853">
        <w:rPr>
          <w:rFonts w:ascii="Zizou Slab Medium" w:eastAsia="Times New Roman" w:hAnsi="Zizou Slab Medium" w:cs="Arial"/>
          <w:color w:val="auto"/>
          <w:szCs w:val="28"/>
          <w:lang w:eastAsia="es-ES"/>
        </w:rPr>
        <w:t>específicas</w:t>
      </w:r>
      <w:r w:rsidRPr="00DA5853">
        <w:rPr>
          <w:rFonts w:ascii="Zizou Slab Medium" w:eastAsia="Times New Roman" w:hAnsi="Zizou Slab Medium" w:cs="Arial"/>
          <w:color w:val="auto"/>
          <w:szCs w:val="28"/>
          <w:lang w:eastAsia="es-ES"/>
        </w:rPr>
        <w:t xml:space="preserve"> del dominio</w:t>
      </w:r>
    </w:p>
    <w:p w14:paraId="63B31EE6" w14:textId="1009D698" w:rsidR="005A0727" w:rsidRPr="00DA5853" w:rsidRDefault="005A0727"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Se puede trabajar en un nivel más alto de abstracción cuando tratan con datos y puede crear y mantener aplicaciones orientadas a datos con menos código que en las aplicaciones tradicionales.</w:t>
      </w:r>
    </w:p>
    <w:p w14:paraId="3E602B93" w14:textId="77777777" w:rsidR="001F14A1" w:rsidRPr="00DA5853" w:rsidRDefault="001F14A1" w:rsidP="001F14A1">
      <w:pPr>
        <w:rPr>
          <w:rFonts w:ascii="Zizou Slab Medium" w:hAnsi="Zizou Slab Medium"/>
          <w:b/>
          <w:color w:val="auto"/>
          <w:szCs w:val="28"/>
        </w:rPr>
      </w:pPr>
      <w:r w:rsidRPr="00DA5853">
        <w:rPr>
          <w:rFonts w:ascii="Zizou Slab Medium" w:hAnsi="Zizou Slab Medium"/>
          <w:b/>
          <w:color w:val="auto"/>
          <w:szCs w:val="28"/>
        </w:rPr>
        <w:t>HTML5</w:t>
      </w:r>
    </w:p>
    <w:p w14:paraId="0A746FD6"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lastRenderedPageBreak/>
        <w:t>HTML5 es la última versión de HTML que nos permitirá el desarrollo de nuestro sitio web y darle una conectividad con nuestros controladores. El término representa dos conceptos diferentes:</w:t>
      </w:r>
    </w:p>
    <w:p w14:paraId="2FF31885" w14:textId="77777777" w:rsidR="001F14A1" w:rsidRPr="00DA5853" w:rsidRDefault="001F14A1" w:rsidP="001F14A1">
      <w:pPr>
        <w:pStyle w:val="Prrafodelista"/>
        <w:numPr>
          <w:ilvl w:val="0"/>
          <w:numId w:val="9"/>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Se trata de una nueva versión de HTML, con nuevos elementos, atributos y comportamientos.</w:t>
      </w:r>
    </w:p>
    <w:p w14:paraId="1C006D80" w14:textId="77777777" w:rsidR="001F14A1" w:rsidRPr="00DA5853" w:rsidRDefault="001F14A1" w:rsidP="001F14A1">
      <w:pPr>
        <w:pStyle w:val="Prrafodelista"/>
        <w:numPr>
          <w:ilvl w:val="0"/>
          <w:numId w:val="9"/>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Contiene un conjunto más amplio de tecnologías que permite a los sitios Web y a las aplicaciones ser más diversas y de gran alcance. A este conjunto se le llama HTML5 y amigos, a menudo reducido a HTML</w:t>
      </w:r>
      <w:proofErr w:type="gramStart"/>
      <w:r w:rsidRPr="00DA5853">
        <w:rPr>
          <w:rFonts w:ascii="Zizou Slab Medium" w:eastAsia="Times New Roman" w:hAnsi="Zizou Slab Medium" w:cs="Arial"/>
          <w:sz w:val="28"/>
          <w:szCs w:val="28"/>
          <w:lang w:eastAsia="es-ES"/>
        </w:rPr>
        <w:t>5 .</w:t>
      </w:r>
      <w:proofErr w:type="gramEnd"/>
    </w:p>
    <w:p w14:paraId="57759067"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Diseñado para ser utilizable por todos los desarrolladores de Open Web, esta página referencia numerosos recursos sobre las tecnologías de HTML5, clasificados en varios grupos según su función.</w:t>
      </w:r>
    </w:p>
    <w:p w14:paraId="5431B581"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Semántica: Permite describir con mayor precisión cuál es su contenido.</w:t>
      </w:r>
    </w:p>
    <w:p w14:paraId="120CF9E5"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Conectividad: Permite comunicarse con el servidor de formas nuevas e innovadoras.</w:t>
      </w:r>
    </w:p>
    <w:p w14:paraId="16DB8C7A"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Sin conexión y almacenamiento: Permite a las páginas web almacenar datos localmente en el lado del cliente y operar sin conexión de manera más eficiente.</w:t>
      </w:r>
    </w:p>
    <w:p w14:paraId="7FA8E654"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Multimedia: Nos otorga un excelente soporte para utilizar contenido multimedia como lo son audio y video nativamente.</w:t>
      </w:r>
    </w:p>
    <w:p w14:paraId="0D9925B2"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 xml:space="preserve">Gráficos y efectos 2D/3D: Proporciona una amplia gama de nuevas características que se ocupan de los gráficos en la web como lo son </w:t>
      </w:r>
      <w:proofErr w:type="spellStart"/>
      <w:r w:rsidRPr="00DA5853">
        <w:rPr>
          <w:rFonts w:ascii="Zizou Slab Medium" w:eastAsia="Times New Roman" w:hAnsi="Zizou Slab Medium" w:cs="Arial"/>
          <w:sz w:val="28"/>
          <w:szCs w:val="28"/>
          <w:lang w:eastAsia="es-ES"/>
        </w:rPr>
        <w:t>canvas</w:t>
      </w:r>
      <w:proofErr w:type="spellEnd"/>
      <w:r w:rsidRPr="00DA5853">
        <w:rPr>
          <w:rFonts w:ascii="Zizou Slab Medium" w:eastAsia="Times New Roman" w:hAnsi="Zizou Slab Medium" w:cs="Arial"/>
          <w:sz w:val="28"/>
          <w:szCs w:val="28"/>
          <w:lang w:eastAsia="es-ES"/>
        </w:rPr>
        <w:t xml:space="preserve"> 2D, </w:t>
      </w:r>
      <w:proofErr w:type="spellStart"/>
      <w:r w:rsidRPr="00DA5853">
        <w:rPr>
          <w:rFonts w:ascii="Zizou Slab Medium" w:eastAsia="Times New Roman" w:hAnsi="Zizou Slab Medium" w:cs="Arial"/>
          <w:sz w:val="28"/>
          <w:szCs w:val="28"/>
          <w:lang w:eastAsia="es-ES"/>
        </w:rPr>
        <w:t>WebGL</w:t>
      </w:r>
      <w:proofErr w:type="spellEnd"/>
      <w:r w:rsidRPr="00DA5853">
        <w:rPr>
          <w:rFonts w:ascii="Zizou Slab Medium" w:eastAsia="Times New Roman" w:hAnsi="Zizou Slab Medium" w:cs="Arial"/>
          <w:sz w:val="28"/>
          <w:szCs w:val="28"/>
          <w:lang w:eastAsia="es-ES"/>
        </w:rPr>
        <w:t>, SVG, etc.</w:t>
      </w:r>
    </w:p>
    <w:p w14:paraId="4747D6D6"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Rendimiento e Integración: Proporciona una mayor optimización de la velocidad y un mejor uso del hardware.</w:t>
      </w:r>
    </w:p>
    <w:p w14:paraId="2A0999EC"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 xml:space="preserve">Acceso al dispositivo: Proporciona </w:t>
      </w:r>
      <w:proofErr w:type="spellStart"/>
      <w:r w:rsidRPr="00DA5853">
        <w:rPr>
          <w:rFonts w:ascii="Zizou Slab Medium" w:eastAsia="Times New Roman" w:hAnsi="Zizou Slab Medium" w:cs="Arial"/>
          <w:sz w:val="28"/>
          <w:szCs w:val="28"/>
          <w:lang w:eastAsia="es-ES"/>
        </w:rPr>
        <w:t>APIs</w:t>
      </w:r>
      <w:proofErr w:type="spellEnd"/>
      <w:r w:rsidRPr="00DA5853">
        <w:rPr>
          <w:rFonts w:ascii="Zizou Slab Medium" w:eastAsia="Times New Roman" w:hAnsi="Zizou Slab Medium" w:cs="Arial"/>
          <w:sz w:val="28"/>
          <w:szCs w:val="28"/>
          <w:lang w:eastAsia="es-ES"/>
        </w:rPr>
        <w:t xml:space="preserve"> para el uso de varios componentes internos de entrada y salida de nuestro dispositivo.</w:t>
      </w:r>
    </w:p>
    <w:p w14:paraId="4D62C5D4"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CSS3: Nos ofrece una nueva gran variedad de opciones para hacer diseños más sofisticados.</w:t>
      </w:r>
    </w:p>
    <w:p w14:paraId="614C40B6" w14:textId="77777777" w:rsidR="001F14A1" w:rsidRPr="00DA5853" w:rsidRDefault="001F14A1" w:rsidP="001F14A1">
      <w:pPr>
        <w:pStyle w:val="Prrafodelista"/>
        <w:rPr>
          <w:rFonts w:ascii="Zizou Slab Medium" w:eastAsia="Times New Roman" w:hAnsi="Zizou Slab Medium" w:cs="Arial"/>
          <w:sz w:val="28"/>
          <w:szCs w:val="28"/>
          <w:lang w:eastAsia="es-ES"/>
        </w:rPr>
      </w:pPr>
    </w:p>
    <w:p w14:paraId="25A075CB" w14:textId="77777777" w:rsidR="00EC5B3B" w:rsidRDefault="00EC5B3B" w:rsidP="001F14A1">
      <w:pPr>
        <w:rPr>
          <w:rFonts w:ascii="Zizou Slab Medium" w:hAnsi="Zizou Slab Medium"/>
          <w:b/>
          <w:color w:val="auto"/>
          <w:szCs w:val="28"/>
          <w:lang w:val="es-MX"/>
        </w:rPr>
      </w:pPr>
    </w:p>
    <w:p w14:paraId="455B7922"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CSS3</w:t>
      </w:r>
    </w:p>
    <w:p w14:paraId="6142E038" w14:textId="77777777" w:rsidR="001F14A1" w:rsidRPr="00DA5853" w:rsidRDefault="001F14A1" w:rsidP="001F14A1">
      <w:pPr>
        <w:rPr>
          <w:rFonts w:ascii="Zizou Slab Medium" w:hAnsi="Zizou Slab Medium"/>
          <w:color w:val="auto"/>
          <w:spacing w:val="-3"/>
          <w:szCs w:val="28"/>
          <w:shd w:val="clear" w:color="auto" w:fill="FFFFFF"/>
          <w:lang w:val="es-ES"/>
        </w:rPr>
      </w:pPr>
      <w:r w:rsidRPr="00DA5853">
        <w:rPr>
          <w:rFonts w:ascii="Zizou Slab Medium" w:hAnsi="Zizou Slab Medium"/>
          <w:color w:val="auto"/>
          <w:spacing w:val="-3"/>
          <w:szCs w:val="28"/>
          <w:shd w:val="clear" w:color="auto" w:fill="FFFFFF"/>
        </w:rPr>
        <w:t>CSS es un lenguaje de diseño gráfico que permite definir y crear la presentación de un documento estructurado escrito en un lenguaje de marcado</w:t>
      </w:r>
      <w:r w:rsidRPr="00DA5853">
        <w:rPr>
          <w:rFonts w:ascii="Zizou Slab Medium" w:hAnsi="Zizou Slab Medium"/>
          <w:color w:val="auto"/>
          <w:szCs w:val="28"/>
        </w:rPr>
        <w:t xml:space="preserve"> </w:t>
      </w:r>
      <w:r w:rsidRPr="00DA5853">
        <w:rPr>
          <w:rFonts w:ascii="Zizou Slab Medium" w:hAnsi="Zizou Slab Medium"/>
          <w:color w:val="auto"/>
          <w:spacing w:val="-3"/>
          <w:szCs w:val="28"/>
          <w:shd w:val="clear" w:color="auto" w:fill="FFFFFF"/>
        </w:rPr>
        <w:t xml:space="preserve">nos permitirá la instauración de estilos en nuestro sitio web y podremos manejar el diseño este. Es </w:t>
      </w:r>
      <w:r w:rsidRPr="00DA5853">
        <w:rPr>
          <w:rFonts w:ascii="Zizou Slab Medium" w:hAnsi="Zizou Slab Medium"/>
          <w:color w:val="auto"/>
          <w:spacing w:val="-3"/>
          <w:szCs w:val="28"/>
          <w:shd w:val="clear" w:color="auto" w:fill="FFFFFF"/>
        </w:rPr>
        <w:lastRenderedPageBreak/>
        <w:t>muy usado para establecer el diseño visual de los documentos web e interfaces de usuario escritas en HTML.</w:t>
      </w:r>
    </w:p>
    <w:p w14:paraId="5DA0C080"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Sus siglas corresponden a “</w:t>
      </w:r>
      <w:proofErr w:type="spellStart"/>
      <w:r w:rsidRPr="00DA5853">
        <w:rPr>
          <w:rFonts w:ascii="Zizou Slab Medium" w:eastAsia="Times New Roman" w:hAnsi="Zizou Slab Medium" w:cs="Arial"/>
          <w:color w:val="auto"/>
          <w:szCs w:val="28"/>
          <w:lang w:eastAsia="es-ES"/>
        </w:rPr>
        <w:t>Cascading</w:t>
      </w:r>
      <w:proofErr w:type="spellEnd"/>
      <w:r w:rsidRPr="00DA5853">
        <w:rPr>
          <w:rFonts w:ascii="Zizou Slab Medium" w:eastAsia="Times New Roman" w:hAnsi="Zizou Slab Medium" w:cs="Arial"/>
          <w:color w:val="auto"/>
          <w:szCs w:val="28"/>
          <w:lang w:eastAsia="es-ES"/>
        </w:rPr>
        <w:t xml:space="preserve"> Style </w:t>
      </w:r>
      <w:proofErr w:type="spellStart"/>
      <w:r w:rsidRPr="00DA5853">
        <w:rPr>
          <w:rFonts w:ascii="Zizou Slab Medium" w:eastAsia="Times New Roman" w:hAnsi="Zizou Slab Medium" w:cs="Arial"/>
          <w:color w:val="auto"/>
          <w:szCs w:val="28"/>
          <w:lang w:eastAsia="es-ES"/>
        </w:rPr>
        <w:t>Sheets</w:t>
      </w:r>
      <w:proofErr w:type="spellEnd"/>
      <w:r w:rsidRPr="00DA5853">
        <w:rPr>
          <w:rFonts w:ascii="Zizou Slab Medium" w:eastAsia="Times New Roman" w:hAnsi="Zizou Slab Medium" w:cs="Arial"/>
          <w:color w:val="auto"/>
          <w:szCs w:val="28"/>
          <w:lang w:eastAsia="es-ES"/>
        </w:rPr>
        <w:t>”, que tiene el siguiente significado:</w:t>
      </w:r>
    </w:p>
    <w:p w14:paraId="7B05C783" w14:textId="77777777" w:rsidR="001F14A1" w:rsidRPr="00DA5853" w:rsidRDefault="001F14A1" w:rsidP="001F14A1">
      <w:pPr>
        <w:pStyle w:val="Prrafodelista"/>
        <w:numPr>
          <w:ilvl w:val="0"/>
          <w:numId w:val="11"/>
        </w:numPr>
        <w:spacing w:line="256" w:lineRule="auto"/>
        <w:rPr>
          <w:rFonts w:ascii="Zizou Slab Medium" w:eastAsia="Times New Roman" w:hAnsi="Zizou Slab Medium" w:cs="Arial"/>
          <w:sz w:val="28"/>
          <w:szCs w:val="28"/>
          <w:lang w:eastAsia="es-ES"/>
        </w:rPr>
      </w:pPr>
      <w:proofErr w:type="spellStart"/>
      <w:r w:rsidRPr="00DA5853">
        <w:rPr>
          <w:rFonts w:ascii="Zizou Slab Medium" w:eastAsia="Times New Roman" w:hAnsi="Zizou Slab Medium" w:cs="Arial"/>
          <w:sz w:val="28"/>
          <w:szCs w:val="28"/>
          <w:lang w:eastAsia="es-ES"/>
        </w:rPr>
        <w:t>Cascading</w:t>
      </w:r>
      <w:proofErr w:type="spellEnd"/>
      <w:r w:rsidRPr="00DA5853">
        <w:rPr>
          <w:rFonts w:ascii="Zizou Slab Medium" w:eastAsia="Times New Roman" w:hAnsi="Zizou Slab Medium" w:cs="Arial"/>
          <w:sz w:val="28"/>
          <w:szCs w:val="28"/>
          <w:lang w:eastAsia="es-ES"/>
        </w:rPr>
        <w:t>, que significa que los estilos que aplicamos a los elementos de una página web se propagan a los elementos que contiene, se propagan en cascada.</w:t>
      </w:r>
    </w:p>
    <w:p w14:paraId="27C3E4B4" w14:textId="77777777" w:rsidR="001F14A1" w:rsidRPr="00DA5853" w:rsidRDefault="001F14A1" w:rsidP="001F14A1">
      <w:pPr>
        <w:pStyle w:val="Prrafodelista"/>
        <w:numPr>
          <w:ilvl w:val="0"/>
          <w:numId w:val="11"/>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Style, porque mediante CSS lo que hacemos es aplicar estilos visuales a los distintos elementos de nuestra página web.</w:t>
      </w:r>
    </w:p>
    <w:p w14:paraId="21298776" w14:textId="77777777" w:rsidR="001F14A1" w:rsidRPr="00DA5853" w:rsidRDefault="001F14A1" w:rsidP="001F14A1">
      <w:pPr>
        <w:pStyle w:val="Prrafodelista"/>
        <w:numPr>
          <w:ilvl w:val="0"/>
          <w:numId w:val="11"/>
        </w:numPr>
        <w:spacing w:line="256" w:lineRule="auto"/>
        <w:rPr>
          <w:rFonts w:ascii="Zizou Slab Medium" w:eastAsia="Times New Roman" w:hAnsi="Zizou Slab Medium" w:cs="Arial"/>
          <w:sz w:val="28"/>
          <w:szCs w:val="28"/>
          <w:lang w:eastAsia="es-ES"/>
        </w:rPr>
      </w:pPr>
      <w:proofErr w:type="spellStart"/>
      <w:r w:rsidRPr="00DA5853">
        <w:rPr>
          <w:rFonts w:ascii="Zizou Slab Medium" w:eastAsia="Times New Roman" w:hAnsi="Zizou Slab Medium" w:cs="Arial"/>
          <w:sz w:val="28"/>
          <w:szCs w:val="28"/>
          <w:lang w:eastAsia="es-ES"/>
        </w:rPr>
        <w:t>Sheets</w:t>
      </w:r>
      <w:proofErr w:type="spellEnd"/>
      <w:r w:rsidRPr="00DA5853">
        <w:rPr>
          <w:rFonts w:ascii="Zizou Slab Medium" w:eastAsia="Times New Roman" w:hAnsi="Zizou Slab Medium" w:cs="Arial"/>
          <w:sz w:val="28"/>
          <w:szCs w:val="28"/>
          <w:lang w:eastAsia="es-ES"/>
        </w:rPr>
        <w:t>, que significa hojas, porque los estilos de una página web se añaden en ficheros aparte, en ficheros con la extensión .</w:t>
      </w:r>
      <w:proofErr w:type="spellStart"/>
      <w:r w:rsidRPr="00DA5853">
        <w:rPr>
          <w:rFonts w:ascii="Zizou Slab Medium" w:eastAsia="Times New Roman" w:hAnsi="Zizou Slab Medium" w:cs="Arial"/>
          <w:sz w:val="28"/>
          <w:szCs w:val="28"/>
          <w:lang w:eastAsia="es-ES"/>
        </w:rPr>
        <w:t>css</w:t>
      </w:r>
      <w:proofErr w:type="spellEnd"/>
      <w:r w:rsidRPr="00DA5853">
        <w:rPr>
          <w:rFonts w:ascii="Zizou Slab Medium" w:eastAsia="Times New Roman" w:hAnsi="Zizou Slab Medium" w:cs="Arial"/>
          <w:sz w:val="28"/>
          <w:szCs w:val="28"/>
          <w:lang w:eastAsia="es-ES"/>
        </w:rPr>
        <w:t xml:space="preserve"> de manera general.</w:t>
      </w:r>
    </w:p>
    <w:p w14:paraId="513E8AF0" w14:textId="77777777" w:rsidR="001F14A1" w:rsidRPr="00DA5853" w:rsidRDefault="001F14A1" w:rsidP="001F14A1">
      <w:pPr>
        <w:pStyle w:val="Prrafodelista"/>
        <w:rPr>
          <w:rFonts w:ascii="Zizou Slab Medium" w:eastAsia="Times New Roman" w:hAnsi="Zizou Slab Medium" w:cs="Arial"/>
          <w:sz w:val="28"/>
          <w:szCs w:val="28"/>
          <w:lang w:eastAsia="es-ES"/>
        </w:rPr>
      </w:pPr>
    </w:p>
    <w:p w14:paraId="6765078E"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Bootstrap4</w:t>
      </w:r>
    </w:p>
    <w:p w14:paraId="3834FB2F" w14:textId="2BC7036E" w:rsidR="001F14A1" w:rsidRPr="00DA5853" w:rsidRDefault="001F14A1" w:rsidP="00EC5B3B">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Bootstrap es una biblioteca multiplataforma o conjunto de herramientas de código abierto para diseño de sitios y aplicaciones web</w:t>
      </w:r>
      <w:r w:rsidRPr="00DA5853">
        <w:rPr>
          <w:rFonts w:ascii="Zizou Slab Medium" w:hAnsi="Zizou Slab Medium"/>
          <w:color w:val="auto"/>
          <w:szCs w:val="28"/>
        </w:rPr>
        <w:t xml:space="preserve"> </w:t>
      </w:r>
      <w:r w:rsidRPr="00DA5853">
        <w:rPr>
          <w:rFonts w:ascii="Zizou Slab Medium" w:eastAsia="Times New Roman" w:hAnsi="Zizou Slab Medium" w:cs="Arial"/>
          <w:color w:val="auto"/>
          <w:szCs w:val="28"/>
          <w:lang w:eastAsia="es-ES"/>
        </w:rPr>
        <w:t xml:space="preserve">nos ayudará a combinar el servicio de HTML, CSS, JavaScript para desarrollar el </w:t>
      </w:r>
      <w:proofErr w:type="spellStart"/>
      <w:r w:rsidRPr="00DA5853">
        <w:rPr>
          <w:rFonts w:ascii="Zizou Slab Medium" w:eastAsia="Times New Roman" w:hAnsi="Zizou Slab Medium" w:cs="Arial"/>
          <w:color w:val="auto"/>
          <w:szCs w:val="28"/>
          <w:lang w:eastAsia="es-ES"/>
        </w:rPr>
        <w:t>frontend</w:t>
      </w:r>
      <w:proofErr w:type="spellEnd"/>
      <w:r w:rsidRPr="00DA5853">
        <w:rPr>
          <w:rFonts w:ascii="Zizou Slab Medium" w:eastAsia="Times New Roman" w:hAnsi="Zizou Slab Medium" w:cs="Arial"/>
          <w:color w:val="auto"/>
          <w:szCs w:val="28"/>
          <w:lang w:eastAsia="es-ES"/>
        </w:rPr>
        <w:t xml:space="preserve"> de nuestro sitio web con estilos dinámicos y agradables para nuestros clientes. Contiene plantillas de diseño con tipografía, formularios, botones, cuadros, menús de navegación y otros elementos de diseño basado en HTML y CSS, así como extensiones de JavaScript adicionales. A diferencia de muchos </w:t>
      </w:r>
      <w:proofErr w:type="spellStart"/>
      <w:r w:rsidRPr="00DA5853">
        <w:rPr>
          <w:rFonts w:ascii="Zizou Slab Medium" w:eastAsia="Times New Roman" w:hAnsi="Zizou Slab Medium" w:cs="Arial"/>
          <w:color w:val="auto"/>
          <w:szCs w:val="28"/>
          <w:lang w:eastAsia="es-ES"/>
        </w:rPr>
        <w:t>frameworks</w:t>
      </w:r>
      <w:proofErr w:type="spellEnd"/>
      <w:r w:rsidRPr="00DA5853">
        <w:rPr>
          <w:rFonts w:ascii="Zizou Slab Medium" w:eastAsia="Times New Roman" w:hAnsi="Zizou Slab Medium" w:cs="Arial"/>
          <w:color w:val="auto"/>
          <w:szCs w:val="28"/>
          <w:lang w:eastAsia="es-ES"/>
        </w:rPr>
        <w:t xml:space="preserve"> web, </w:t>
      </w:r>
    </w:p>
    <w:p w14:paraId="63951DBA"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Adobe XD</w:t>
      </w:r>
    </w:p>
    <w:p w14:paraId="6AA258BC" w14:textId="77777777" w:rsidR="001F14A1" w:rsidRPr="00DA5853" w:rsidRDefault="001F14A1" w:rsidP="001F14A1">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 xml:space="preserve">Adobe XD, o Adobe </w:t>
      </w:r>
      <w:proofErr w:type="spellStart"/>
      <w:r w:rsidRPr="00DA5853">
        <w:rPr>
          <w:rFonts w:ascii="Zizou Slab Medium" w:eastAsia="Times New Roman" w:hAnsi="Zizou Slab Medium" w:cs="Arial"/>
          <w:color w:val="auto"/>
          <w:szCs w:val="28"/>
          <w:lang w:eastAsia="es-ES"/>
        </w:rPr>
        <w:t>Experience</w:t>
      </w:r>
      <w:proofErr w:type="spellEnd"/>
      <w:r w:rsidRPr="00DA5853">
        <w:rPr>
          <w:rFonts w:ascii="Zizou Slab Medium" w:eastAsia="Times New Roman" w:hAnsi="Zizou Slab Medium" w:cs="Arial"/>
          <w:color w:val="auto"/>
          <w:szCs w:val="28"/>
          <w:lang w:eastAsia="es-ES"/>
        </w:rPr>
        <w:t xml:space="preserve"> </w:t>
      </w:r>
      <w:proofErr w:type="spellStart"/>
      <w:r w:rsidRPr="00DA5853">
        <w:rPr>
          <w:rFonts w:ascii="Zizou Slab Medium" w:eastAsia="Times New Roman" w:hAnsi="Zizou Slab Medium" w:cs="Arial"/>
          <w:color w:val="auto"/>
          <w:szCs w:val="28"/>
          <w:lang w:eastAsia="es-ES"/>
        </w:rPr>
        <w:t>Design</w:t>
      </w:r>
      <w:proofErr w:type="spellEnd"/>
      <w:r w:rsidRPr="00DA5853">
        <w:rPr>
          <w:rFonts w:ascii="Zizou Slab Medium" w:eastAsia="Times New Roman" w:hAnsi="Zizou Slab Medium" w:cs="Arial"/>
          <w:color w:val="auto"/>
          <w:szCs w:val="28"/>
          <w:lang w:eastAsia="es-ES"/>
        </w:rPr>
        <w:t xml:space="preserve">, nos permitirá el desarrollo de </w:t>
      </w:r>
      <w:proofErr w:type="spellStart"/>
      <w:r w:rsidRPr="00DA5853">
        <w:rPr>
          <w:rFonts w:ascii="Zizou Slab Medium" w:eastAsia="Times New Roman" w:hAnsi="Zizou Slab Medium" w:cs="Arial"/>
          <w:color w:val="auto"/>
          <w:szCs w:val="28"/>
          <w:lang w:eastAsia="es-ES"/>
        </w:rPr>
        <w:t>wireframes</w:t>
      </w:r>
      <w:proofErr w:type="spellEnd"/>
      <w:r w:rsidRPr="00DA5853">
        <w:rPr>
          <w:rFonts w:ascii="Zizou Slab Medium" w:eastAsia="Times New Roman" w:hAnsi="Zizou Slab Medium" w:cs="Arial"/>
          <w:color w:val="auto"/>
          <w:szCs w:val="28"/>
          <w:lang w:eastAsia="es-ES"/>
        </w:rPr>
        <w:t xml:space="preserve"> de alta fidelidad que nos permitirá la visualización del proyecto en un estado más avanzando, es una herramienta de edición de gráficos que funciona para crear interfaces de páginas web y de aplicaciones. Permite al diseñador enfocarse en la experiencia del usuario al navegar, con un rango mínimo de error y en el menor tiempo posible.</w:t>
      </w:r>
    </w:p>
    <w:p w14:paraId="71332146" w14:textId="77777777" w:rsidR="001F14A1" w:rsidRPr="00DA5853" w:rsidRDefault="001F14A1" w:rsidP="001F14A1">
      <w:pPr>
        <w:rPr>
          <w:rFonts w:ascii="Zizou Slab Medium" w:eastAsiaTheme="minorHAnsi" w:hAnsi="Zizou Slab Medium" w:cs="Arial"/>
          <w:color w:val="auto"/>
          <w:szCs w:val="28"/>
          <w:shd w:val="clear" w:color="auto" w:fill="FFFFFF"/>
        </w:rPr>
      </w:pPr>
      <w:proofErr w:type="spellStart"/>
      <w:r w:rsidRPr="00DA5853">
        <w:rPr>
          <w:rFonts w:ascii="Zizou Slab Medium" w:hAnsi="Zizou Slab Medium"/>
          <w:b/>
          <w:color w:val="auto"/>
          <w:szCs w:val="28"/>
          <w:lang w:val="es-MX"/>
        </w:rPr>
        <w:t>Lucidchart</w:t>
      </w:r>
      <w:proofErr w:type="spellEnd"/>
      <w:r w:rsidRPr="00DA5853">
        <w:rPr>
          <w:rFonts w:ascii="Zizou Slab Medium" w:hAnsi="Zizou Slab Medium"/>
          <w:b/>
          <w:color w:val="auto"/>
          <w:szCs w:val="28"/>
          <w:lang w:val="es-MX"/>
        </w:rPr>
        <w:t> </w:t>
      </w:r>
    </w:p>
    <w:p w14:paraId="519079BB"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Es una herramienta de diagramación </w:t>
      </w:r>
      <w:hyperlink r:id="rId44" w:tooltip="Computación en la nube" w:history="1">
        <w:r w:rsidRPr="00DA5853">
          <w:rPr>
            <w:rStyle w:val="Hipervnculo"/>
            <w:rFonts w:ascii="Zizou Slab Medium" w:hAnsi="Zizou Slab Medium"/>
            <w:color w:val="auto"/>
            <w:szCs w:val="28"/>
            <w:lang w:eastAsia="es-ES"/>
          </w:rPr>
          <w:t>basada en la web</w:t>
        </w:r>
      </w:hyperlink>
      <w:r w:rsidRPr="00DA5853">
        <w:rPr>
          <w:rFonts w:ascii="Zizou Slab Medium" w:eastAsia="Times New Roman" w:hAnsi="Zizou Slab Medium" w:cs="Arial"/>
          <w:color w:val="auto"/>
          <w:szCs w:val="28"/>
          <w:lang w:eastAsia="es-ES"/>
        </w:rPr>
        <w:t>, que permite a los usuarios colaborar y trabajar juntos en tiempo real, creando </w:t>
      </w:r>
      <w:hyperlink r:id="rId45" w:tooltip="Diagramas de flujo" w:history="1">
        <w:r w:rsidRPr="00DA5853">
          <w:rPr>
            <w:rStyle w:val="Hipervnculo"/>
            <w:rFonts w:ascii="Zizou Slab Medium" w:hAnsi="Zizou Slab Medium" w:cs="Arial"/>
            <w:color w:val="auto"/>
            <w:szCs w:val="28"/>
            <w:lang w:eastAsia="es-ES"/>
          </w:rPr>
          <w:t>diagramas de flujo</w:t>
        </w:r>
      </w:hyperlink>
      <w:r w:rsidRPr="00DA5853">
        <w:rPr>
          <w:rFonts w:ascii="Zizou Slab Medium" w:eastAsia="Times New Roman" w:hAnsi="Zizou Slab Medium" w:cs="Arial"/>
          <w:color w:val="auto"/>
          <w:szCs w:val="28"/>
          <w:lang w:eastAsia="es-ES"/>
        </w:rPr>
        <w:t>, </w:t>
      </w:r>
      <w:hyperlink r:id="rId46" w:history="1">
        <w:r w:rsidRPr="00DA5853">
          <w:rPr>
            <w:rStyle w:val="Hipervnculo"/>
            <w:rFonts w:ascii="Zizou Slab Medium" w:hAnsi="Zizou Slab Medium" w:cs="Arial"/>
            <w:color w:val="auto"/>
            <w:szCs w:val="28"/>
            <w:lang w:eastAsia="es-ES"/>
          </w:rPr>
          <w:t>organigramas</w:t>
        </w:r>
      </w:hyperlink>
      <w:r w:rsidRPr="00DA5853">
        <w:rPr>
          <w:rFonts w:ascii="Zizou Slab Medium" w:eastAsia="Times New Roman" w:hAnsi="Zizou Slab Medium" w:cs="Arial"/>
          <w:color w:val="auto"/>
          <w:szCs w:val="28"/>
          <w:lang w:eastAsia="es-ES"/>
        </w:rPr>
        <w:t>, </w:t>
      </w:r>
      <w:hyperlink r:id="rId47" w:tooltip="Wireframe (Diseño web)" w:history="1">
        <w:r w:rsidRPr="00DA5853">
          <w:rPr>
            <w:rStyle w:val="Hipervnculo"/>
            <w:rFonts w:ascii="Zizou Slab Medium" w:hAnsi="Zizou Slab Medium" w:cs="Arial"/>
            <w:color w:val="auto"/>
            <w:szCs w:val="28"/>
            <w:lang w:eastAsia="es-ES"/>
          </w:rPr>
          <w:t>esquemas de sitios web</w:t>
        </w:r>
      </w:hyperlink>
      <w:r w:rsidRPr="00DA5853">
        <w:rPr>
          <w:rFonts w:ascii="Zizou Slab Medium" w:eastAsia="Times New Roman" w:hAnsi="Zizou Slab Medium" w:cs="Arial"/>
          <w:color w:val="auto"/>
          <w:szCs w:val="28"/>
          <w:lang w:eastAsia="es-ES"/>
        </w:rPr>
        <w:t>, diseños </w:t>
      </w:r>
      <w:hyperlink r:id="rId48" w:tooltip="UML" w:history="1">
        <w:r w:rsidRPr="00DA5853">
          <w:rPr>
            <w:rStyle w:val="Hipervnculo"/>
            <w:rFonts w:ascii="Zizou Slab Medium" w:hAnsi="Zizou Slab Medium" w:cs="Arial"/>
            <w:color w:val="auto"/>
            <w:szCs w:val="28"/>
            <w:lang w:eastAsia="es-ES"/>
          </w:rPr>
          <w:t>UML</w:t>
        </w:r>
      </w:hyperlink>
      <w:r w:rsidRPr="00DA5853">
        <w:rPr>
          <w:rFonts w:ascii="Zizou Slab Medium" w:eastAsia="Times New Roman" w:hAnsi="Zizou Slab Medium" w:cs="Arial"/>
          <w:color w:val="auto"/>
          <w:szCs w:val="28"/>
          <w:lang w:eastAsia="es-ES"/>
        </w:rPr>
        <w:t>, </w:t>
      </w:r>
      <w:hyperlink r:id="rId49" w:tooltip="Mapas mentales" w:history="1">
        <w:r w:rsidRPr="00DA5853">
          <w:rPr>
            <w:rStyle w:val="Hipervnculo"/>
            <w:rFonts w:ascii="Zizou Slab Medium" w:hAnsi="Zizou Slab Medium" w:cs="Arial"/>
            <w:color w:val="auto"/>
            <w:szCs w:val="28"/>
            <w:lang w:eastAsia="es-ES"/>
          </w:rPr>
          <w:t>mapas mentales</w:t>
        </w:r>
      </w:hyperlink>
      <w:r w:rsidRPr="00DA5853">
        <w:rPr>
          <w:rFonts w:ascii="Zizou Slab Medium" w:eastAsia="Times New Roman" w:hAnsi="Zizou Slab Medium" w:cs="Arial"/>
          <w:color w:val="auto"/>
          <w:szCs w:val="28"/>
          <w:lang w:eastAsia="es-ES"/>
        </w:rPr>
        <w:t xml:space="preserve">, prototipos de software y muchos otros tipos de diagrama. Construida con </w:t>
      </w:r>
      <w:r w:rsidRPr="00DA5853">
        <w:rPr>
          <w:rFonts w:ascii="Zizou Slab Medium" w:eastAsia="Times New Roman" w:hAnsi="Zizou Slab Medium" w:cs="Arial"/>
          <w:color w:val="auto"/>
          <w:szCs w:val="28"/>
          <w:lang w:eastAsia="es-ES"/>
        </w:rPr>
        <w:lastRenderedPageBreak/>
        <w:t>estándares web, como </w:t>
      </w:r>
      <w:hyperlink r:id="rId50" w:tooltip="HTML5" w:history="1">
        <w:r w:rsidRPr="00DA5853">
          <w:rPr>
            <w:rStyle w:val="Hipervnculo"/>
            <w:rFonts w:ascii="Zizou Slab Medium" w:hAnsi="Zizou Slab Medium" w:cs="Arial"/>
            <w:color w:val="auto"/>
            <w:szCs w:val="28"/>
            <w:lang w:eastAsia="es-ES"/>
          </w:rPr>
          <w:t>HTML5</w:t>
        </w:r>
      </w:hyperlink>
      <w:r w:rsidRPr="00DA5853">
        <w:rPr>
          <w:rFonts w:ascii="Zizou Slab Medium" w:eastAsia="Times New Roman" w:hAnsi="Zizou Slab Medium" w:cs="Arial"/>
          <w:color w:val="auto"/>
          <w:szCs w:val="28"/>
          <w:lang w:eastAsia="es-ES"/>
        </w:rPr>
        <w:t> y </w:t>
      </w:r>
      <w:hyperlink r:id="rId51" w:tooltip="JavaScript" w:history="1">
        <w:r w:rsidRPr="00DA5853">
          <w:rPr>
            <w:rStyle w:val="Hipervnculo"/>
            <w:rFonts w:ascii="Zizou Slab Medium" w:hAnsi="Zizou Slab Medium" w:cs="Arial"/>
            <w:color w:val="auto"/>
            <w:szCs w:val="28"/>
            <w:lang w:eastAsia="es-ES"/>
          </w:rPr>
          <w:t>JavaScript</w:t>
        </w:r>
      </w:hyperlink>
      <w:r w:rsidRPr="00DA5853">
        <w:rPr>
          <w:rFonts w:ascii="Zizou Slab Medium" w:eastAsia="Times New Roman" w:hAnsi="Zizou Slab Medium" w:cs="Arial"/>
          <w:color w:val="auto"/>
          <w:szCs w:val="28"/>
          <w:lang w:eastAsia="es-ES"/>
        </w:rPr>
        <w:t xml:space="preserve">, </w:t>
      </w:r>
      <w:proofErr w:type="spellStart"/>
      <w:r w:rsidRPr="00DA5853">
        <w:rPr>
          <w:rFonts w:ascii="Zizou Slab Medium" w:eastAsia="Times New Roman" w:hAnsi="Zizou Slab Medium" w:cs="Arial"/>
          <w:color w:val="auto"/>
          <w:szCs w:val="28"/>
          <w:lang w:eastAsia="es-ES"/>
        </w:rPr>
        <w:t>Lucidchart</w:t>
      </w:r>
      <w:proofErr w:type="spellEnd"/>
      <w:r w:rsidRPr="00DA5853">
        <w:rPr>
          <w:rFonts w:ascii="Zizou Slab Medium" w:eastAsia="Times New Roman" w:hAnsi="Zizou Slab Medium" w:cs="Arial"/>
          <w:color w:val="auto"/>
          <w:szCs w:val="28"/>
          <w:lang w:eastAsia="es-ES"/>
        </w:rPr>
        <w:t xml:space="preserve"> funciona en todos los navegadores web modernos, como </w:t>
      </w:r>
      <w:hyperlink r:id="rId52" w:tooltip="Google Chrome" w:history="1">
        <w:r w:rsidRPr="00DA5853">
          <w:rPr>
            <w:rStyle w:val="Hipervnculo"/>
            <w:rFonts w:ascii="Zizou Slab Medium" w:hAnsi="Zizou Slab Medium" w:cs="Arial"/>
            <w:color w:val="auto"/>
            <w:szCs w:val="28"/>
            <w:lang w:eastAsia="es-ES"/>
          </w:rPr>
          <w:t>Google Chrome</w:t>
        </w:r>
      </w:hyperlink>
      <w:r w:rsidRPr="00DA5853">
        <w:rPr>
          <w:rFonts w:ascii="Zizou Slab Medium" w:eastAsia="Times New Roman" w:hAnsi="Zizou Slab Medium" w:cs="Arial"/>
          <w:color w:val="auto"/>
          <w:szCs w:val="28"/>
          <w:lang w:eastAsia="es-ES"/>
        </w:rPr>
        <w:t>, </w:t>
      </w:r>
      <w:hyperlink r:id="rId53" w:tooltip="Mozilla Firefox" w:history="1">
        <w:r w:rsidRPr="00DA5853">
          <w:rPr>
            <w:rStyle w:val="Hipervnculo"/>
            <w:rFonts w:ascii="Zizou Slab Medium" w:hAnsi="Zizou Slab Medium" w:cs="Arial"/>
            <w:color w:val="auto"/>
            <w:szCs w:val="28"/>
            <w:lang w:eastAsia="es-ES"/>
          </w:rPr>
          <w:t>Firefox</w:t>
        </w:r>
      </w:hyperlink>
      <w:r w:rsidRPr="00DA5853">
        <w:rPr>
          <w:rFonts w:ascii="Zizou Slab Medium" w:eastAsia="Times New Roman" w:hAnsi="Zizou Slab Medium" w:cs="Arial"/>
          <w:color w:val="auto"/>
          <w:szCs w:val="28"/>
          <w:lang w:eastAsia="es-ES"/>
        </w:rPr>
        <w:t>, </w:t>
      </w:r>
      <w:hyperlink r:id="rId54" w:tooltip="Safari (navegador)" w:history="1">
        <w:r w:rsidRPr="00DA5853">
          <w:rPr>
            <w:rStyle w:val="Hipervnculo"/>
            <w:rFonts w:ascii="Zizou Slab Medium" w:hAnsi="Zizou Slab Medium" w:cs="Arial"/>
            <w:color w:val="auto"/>
            <w:szCs w:val="28"/>
            <w:lang w:eastAsia="es-ES"/>
          </w:rPr>
          <w:t>Safari</w:t>
        </w:r>
      </w:hyperlink>
      <w:r w:rsidRPr="00DA5853">
        <w:rPr>
          <w:rFonts w:ascii="Zizou Slab Medium" w:eastAsia="Times New Roman" w:hAnsi="Zizou Slab Medium" w:cs="Arial"/>
          <w:color w:val="auto"/>
          <w:szCs w:val="28"/>
          <w:lang w:eastAsia="es-ES"/>
        </w:rPr>
        <w:t> etc.</w:t>
      </w:r>
    </w:p>
    <w:p w14:paraId="2E9AEC27" w14:textId="77777777" w:rsidR="001F14A1" w:rsidRPr="00DA5853" w:rsidRDefault="001F14A1" w:rsidP="001F14A1">
      <w:pPr>
        <w:rPr>
          <w:rFonts w:ascii="Zizou Slab Medium" w:eastAsiaTheme="minorHAnsi" w:hAnsi="Zizou Slab Medium"/>
          <w:b/>
          <w:color w:val="auto"/>
          <w:szCs w:val="28"/>
          <w:lang w:val="es-MX"/>
        </w:rPr>
      </w:pPr>
      <w:proofErr w:type="spellStart"/>
      <w:r w:rsidRPr="00DA5853">
        <w:rPr>
          <w:rFonts w:ascii="Zizou Slab Medium" w:hAnsi="Zizou Slab Medium"/>
          <w:b/>
          <w:color w:val="auto"/>
          <w:szCs w:val="28"/>
          <w:lang w:val="es-MX"/>
        </w:rPr>
        <w:t>Structurizr</w:t>
      </w:r>
      <w:proofErr w:type="spellEnd"/>
    </w:p>
    <w:p w14:paraId="08625941" w14:textId="3A5F0016" w:rsidR="001F14A1" w:rsidRPr="00DA5853" w:rsidRDefault="001F14A1" w:rsidP="001F14A1">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 xml:space="preserve">El objetivo de </w:t>
      </w:r>
      <w:proofErr w:type="spellStart"/>
      <w:r w:rsidRPr="00DA5853">
        <w:rPr>
          <w:rFonts w:ascii="Zizou Slab Medium" w:eastAsia="Times New Roman" w:hAnsi="Zizou Slab Medium" w:cs="Arial"/>
          <w:color w:val="auto"/>
          <w:szCs w:val="28"/>
          <w:lang w:eastAsia="es-ES"/>
        </w:rPr>
        <w:t>Structurizr</w:t>
      </w:r>
      <w:proofErr w:type="spellEnd"/>
      <w:r w:rsidRPr="00DA5853">
        <w:rPr>
          <w:rFonts w:ascii="Zizou Slab Medium" w:eastAsia="Times New Roman" w:hAnsi="Zizou Slab Medium" w:cs="Arial"/>
          <w:color w:val="auto"/>
          <w:szCs w:val="28"/>
          <w:lang w:eastAsia="es-ES"/>
        </w:rPr>
        <w:t xml:space="preserve"> es permitir a los desarrolladores de software crear fácilmente diagramas de arquitectura de software que reflejen el código. </w:t>
      </w:r>
      <w:proofErr w:type="spellStart"/>
      <w:r w:rsidRPr="00DA5853">
        <w:rPr>
          <w:rFonts w:ascii="Zizou Slab Medium" w:eastAsia="Times New Roman" w:hAnsi="Zizou Slab Medium" w:cs="Arial"/>
          <w:color w:val="auto"/>
          <w:szCs w:val="28"/>
          <w:lang w:eastAsia="es-ES"/>
        </w:rPr>
        <w:t>Structurizr</w:t>
      </w:r>
      <w:proofErr w:type="spellEnd"/>
      <w:r w:rsidRPr="00DA5853">
        <w:rPr>
          <w:rFonts w:ascii="Zizou Slab Medium" w:eastAsia="Times New Roman" w:hAnsi="Zizou Slab Medium" w:cs="Arial"/>
          <w:color w:val="auto"/>
          <w:szCs w:val="28"/>
          <w:lang w:eastAsia="es-ES"/>
        </w:rPr>
        <w:t xml:space="preserve"> combina el poder y la riqueza de un modelo, con la facilidad de uso que obtenemos de herramientas basadas en texto como </w:t>
      </w:r>
      <w:proofErr w:type="spellStart"/>
      <w:r w:rsidRPr="00DA5853">
        <w:rPr>
          <w:rFonts w:ascii="Zizou Slab Medium" w:eastAsia="Times New Roman" w:hAnsi="Zizou Slab Medium" w:cs="Arial"/>
          <w:color w:val="auto"/>
          <w:szCs w:val="28"/>
          <w:lang w:eastAsia="es-ES"/>
        </w:rPr>
        <w:t>PlantUML</w:t>
      </w:r>
      <w:proofErr w:type="spellEnd"/>
      <w:r w:rsidRPr="00DA5853">
        <w:rPr>
          <w:rFonts w:ascii="Zizou Slab Medium" w:eastAsia="Times New Roman" w:hAnsi="Zizou Slab Medium" w:cs="Arial"/>
          <w:color w:val="auto"/>
          <w:szCs w:val="28"/>
          <w:lang w:eastAsia="es-ES"/>
        </w:rPr>
        <w:t xml:space="preserve"> y </w:t>
      </w:r>
      <w:proofErr w:type="spellStart"/>
      <w:r w:rsidRPr="00DA5853">
        <w:rPr>
          <w:rFonts w:ascii="Zizou Slab Medium" w:eastAsia="Times New Roman" w:hAnsi="Zizou Slab Medium" w:cs="Arial"/>
          <w:color w:val="auto"/>
          <w:szCs w:val="28"/>
          <w:lang w:eastAsia="es-ES"/>
        </w:rPr>
        <w:t>WebSequenceDiagrams</w:t>
      </w:r>
      <w:proofErr w:type="spellEnd"/>
      <w:r w:rsidRPr="00DA5853">
        <w:rPr>
          <w:rFonts w:ascii="Zizou Slab Medium" w:eastAsia="Times New Roman" w:hAnsi="Zizou Slab Medium" w:cs="Arial"/>
          <w:color w:val="auto"/>
          <w:szCs w:val="28"/>
          <w:lang w:eastAsia="es-ES"/>
        </w:rPr>
        <w:t xml:space="preserve">. El modelo C4 proporciona una forma para que los desarrolladores de software creen un modelo relativamente rico, pero simple, de un sistema de software, que se puede visualizar usando una colección simple de diagramas jerárquicos. El modelo de arquitectura de software se crea escribiendo código Java o C # junto con la biblioteca del cliente para Java o .NET, lo que significa que la mayoría del modelo de arquitectura de software se puede extraer de su código. La integración de este proceso con su entorno de construcción continua significa que su modelo de arquitectura de software permanece actualizado. </w:t>
      </w:r>
    </w:p>
    <w:p w14:paraId="4006D839"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Vertabelo</w:t>
      </w:r>
    </w:p>
    <w:p w14:paraId="61A1D2BB" w14:textId="77777777" w:rsidR="001F14A1" w:rsidRPr="00DA5853" w:rsidRDefault="001F14A1" w:rsidP="001F14A1">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Es un diseñador de bases de datos en línea que trabaja bajo Chrome desarrollado por la compañía para la que trabajo. La característica más importante de esta herramienta es que permite compartir modelos de base de datos en todo el equipo y colaborar en ellos a través del navegador web.</w:t>
      </w:r>
    </w:p>
    <w:p w14:paraId="181E297A" w14:textId="77777777" w:rsidR="001F14A1" w:rsidRPr="00DA5853" w:rsidRDefault="001F14A1" w:rsidP="001F14A1">
      <w:pPr>
        <w:rPr>
          <w:rFonts w:ascii="Zizou Slab Medium" w:eastAsiaTheme="minorHAnsi" w:hAnsi="Zizou Slab Medium"/>
          <w:b/>
          <w:color w:val="auto"/>
          <w:szCs w:val="28"/>
          <w:lang w:val="es-MX"/>
        </w:rPr>
      </w:pPr>
      <w:proofErr w:type="spellStart"/>
      <w:r w:rsidRPr="00DA5853">
        <w:rPr>
          <w:rFonts w:ascii="Zizou Slab Medium" w:hAnsi="Zizou Slab Medium"/>
          <w:b/>
          <w:color w:val="auto"/>
          <w:szCs w:val="28"/>
          <w:lang w:val="es-MX"/>
        </w:rPr>
        <w:t>Pivotal</w:t>
      </w:r>
      <w:proofErr w:type="spellEnd"/>
      <w:r w:rsidRPr="00DA5853">
        <w:rPr>
          <w:rFonts w:ascii="Zizou Slab Medium" w:hAnsi="Zizou Slab Medium"/>
          <w:b/>
          <w:color w:val="auto"/>
          <w:szCs w:val="28"/>
          <w:lang w:val="es-MX"/>
        </w:rPr>
        <w:t xml:space="preserve"> </w:t>
      </w:r>
      <w:proofErr w:type="spellStart"/>
      <w:r w:rsidRPr="00DA5853">
        <w:rPr>
          <w:rFonts w:ascii="Zizou Slab Medium" w:hAnsi="Zizou Slab Medium"/>
          <w:b/>
          <w:color w:val="auto"/>
          <w:szCs w:val="28"/>
          <w:lang w:val="es-MX"/>
        </w:rPr>
        <w:t>Tracker</w:t>
      </w:r>
      <w:proofErr w:type="spellEnd"/>
    </w:p>
    <w:p w14:paraId="5829E31E"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 xml:space="preserve">Es una herramienta de gestión de proyectos ágiles desarrollada por los expertos en desarrollo de software ágil. Fácil de usar, </w:t>
      </w:r>
      <w:proofErr w:type="spellStart"/>
      <w:r w:rsidRPr="00DA5853">
        <w:rPr>
          <w:rFonts w:ascii="Zizou Slab Medium" w:eastAsia="Times New Roman" w:hAnsi="Zizou Slab Medium" w:cs="Arial"/>
          <w:color w:val="auto"/>
          <w:szCs w:val="28"/>
          <w:lang w:eastAsia="es-ES"/>
        </w:rPr>
        <w:t>Tracker</w:t>
      </w:r>
      <w:proofErr w:type="spellEnd"/>
      <w:r w:rsidRPr="00DA5853">
        <w:rPr>
          <w:rFonts w:ascii="Zizou Slab Medium" w:eastAsia="Times New Roman" w:hAnsi="Zizou Slab Medium" w:cs="Arial"/>
          <w:color w:val="auto"/>
          <w:szCs w:val="28"/>
          <w:lang w:eastAsia="es-ES"/>
        </w:rPr>
        <w:t xml:space="preserve"> posibilita la colaboración en tiempo real en torno a un registro compartido priorizado. Cuando todos comparten la misma visión de lo que está sucediendo, los propietarios de productos saben dónde están las cosas y los desarrolladores saben en qué enfocarse.</w:t>
      </w:r>
    </w:p>
    <w:p w14:paraId="59FADFC5"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GitHub</w:t>
      </w:r>
    </w:p>
    <w:p w14:paraId="08677BA9" w14:textId="77777777" w:rsidR="001F14A1" w:rsidRPr="00DA5853" w:rsidRDefault="001F14A1" w:rsidP="001F14A1">
      <w:pPr>
        <w:spacing w:line="240" w:lineRule="auto"/>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lastRenderedPageBreak/>
        <w:t>Es una </w:t>
      </w:r>
      <w:hyperlink r:id="rId55" w:tooltip="Forja (software)" w:history="1">
        <w:r w:rsidRPr="00DA5853">
          <w:rPr>
            <w:rStyle w:val="Hipervnculo"/>
            <w:rFonts w:ascii="Zizou Slab Medium" w:hAnsi="Zizou Slab Medium" w:cs="Arial"/>
            <w:color w:val="auto"/>
            <w:szCs w:val="28"/>
            <w:lang w:eastAsia="es-ES"/>
          </w:rPr>
          <w:t>forja</w:t>
        </w:r>
      </w:hyperlink>
      <w:r w:rsidRPr="00DA5853">
        <w:rPr>
          <w:rFonts w:ascii="Zizou Slab Medium" w:eastAsia="Times New Roman" w:hAnsi="Zizou Slab Medium" w:cs="Arial"/>
          <w:color w:val="auto"/>
          <w:szCs w:val="28"/>
          <w:lang w:eastAsia="es-ES"/>
        </w:rPr>
        <w:t> (plataforma de desarrollo colaborativo) para alojar proyectos utilizando el sistema de </w:t>
      </w:r>
      <w:hyperlink r:id="rId56" w:tooltip="Control de versiones" w:history="1">
        <w:r w:rsidRPr="00DA5853">
          <w:rPr>
            <w:rStyle w:val="Hipervnculo"/>
            <w:rFonts w:ascii="Zizou Slab Medium" w:hAnsi="Zizou Slab Medium" w:cs="Arial"/>
            <w:color w:val="auto"/>
            <w:szCs w:val="28"/>
            <w:lang w:eastAsia="es-ES"/>
          </w:rPr>
          <w:t>control de versiones</w:t>
        </w:r>
      </w:hyperlink>
      <w:r w:rsidRPr="00DA5853">
        <w:rPr>
          <w:rFonts w:ascii="Zizou Slab Medium" w:eastAsia="Times New Roman" w:hAnsi="Zizou Slab Medium" w:cs="Arial"/>
          <w:color w:val="auto"/>
          <w:szCs w:val="28"/>
          <w:lang w:eastAsia="es-ES"/>
        </w:rPr>
        <w:t> </w:t>
      </w:r>
      <w:hyperlink r:id="rId57" w:tooltip="Git" w:history="1">
        <w:r w:rsidRPr="00DA5853">
          <w:rPr>
            <w:rStyle w:val="Hipervnculo"/>
            <w:rFonts w:ascii="Zizou Slab Medium" w:hAnsi="Zizou Slab Medium" w:cs="Arial"/>
            <w:color w:val="auto"/>
            <w:szCs w:val="28"/>
            <w:lang w:eastAsia="es-ES"/>
          </w:rPr>
          <w:t>Git</w:t>
        </w:r>
      </w:hyperlink>
      <w:r w:rsidRPr="00DA5853">
        <w:rPr>
          <w:rFonts w:ascii="Zizou Slab Medium" w:eastAsia="Times New Roman" w:hAnsi="Zizou Slab Medium" w:cs="Arial"/>
          <w:color w:val="auto"/>
          <w:szCs w:val="28"/>
          <w:lang w:eastAsia="es-ES"/>
        </w:rPr>
        <w:t>. Se utiliza principalmente para la creación de </w:t>
      </w:r>
      <w:hyperlink r:id="rId58" w:tooltip="Código fuente" w:history="1">
        <w:r w:rsidRPr="00DA5853">
          <w:rPr>
            <w:rStyle w:val="Hipervnculo"/>
            <w:rFonts w:ascii="Zizou Slab Medium" w:hAnsi="Zizou Slab Medium" w:cs="Arial"/>
            <w:color w:val="auto"/>
            <w:szCs w:val="28"/>
            <w:lang w:eastAsia="es-ES"/>
          </w:rPr>
          <w:t>código fuente</w:t>
        </w:r>
      </w:hyperlink>
      <w:r w:rsidRPr="00DA5853">
        <w:rPr>
          <w:rFonts w:ascii="Zizou Slab Medium" w:eastAsia="Times New Roman" w:hAnsi="Zizou Slab Medium" w:cs="Arial"/>
          <w:color w:val="auto"/>
          <w:szCs w:val="28"/>
          <w:lang w:eastAsia="es-ES"/>
        </w:rPr>
        <w:t> de </w:t>
      </w:r>
      <w:hyperlink r:id="rId59" w:tooltip="Programa informático" w:history="1">
        <w:r w:rsidRPr="00DA5853">
          <w:rPr>
            <w:rStyle w:val="Hipervnculo"/>
            <w:rFonts w:ascii="Zizou Slab Medium" w:hAnsi="Zizou Slab Medium" w:cs="Arial"/>
            <w:color w:val="auto"/>
            <w:szCs w:val="28"/>
            <w:lang w:eastAsia="es-ES"/>
          </w:rPr>
          <w:t>programas</w:t>
        </w:r>
      </w:hyperlink>
      <w:r w:rsidRPr="00DA5853">
        <w:rPr>
          <w:rFonts w:ascii="Zizou Slab Medium" w:eastAsia="Times New Roman" w:hAnsi="Zizou Slab Medium" w:cs="Arial"/>
          <w:color w:val="auto"/>
          <w:szCs w:val="28"/>
          <w:lang w:eastAsia="es-ES"/>
        </w:rPr>
        <w:t> de </w:t>
      </w:r>
      <w:hyperlink r:id="rId60" w:tooltip="Ordenador" w:history="1">
        <w:r w:rsidRPr="00DA5853">
          <w:rPr>
            <w:rStyle w:val="Hipervnculo"/>
            <w:rFonts w:ascii="Zizou Slab Medium" w:hAnsi="Zizou Slab Medium" w:cs="Arial"/>
            <w:color w:val="auto"/>
            <w:szCs w:val="28"/>
            <w:lang w:eastAsia="es-ES"/>
          </w:rPr>
          <w:t>ordenador</w:t>
        </w:r>
      </w:hyperlink>
      <w:r w:rsidRPr="00DA5853">
        <w:rPr>
          <w:rFonts w:ascii="Zizou Slab Medium" w:eastAsia="Times New Roman" w:hAnsi="Zizou Slab Medium" w:cs="Arial"/>
          <w:color w:val="auto"/>
          <w:szCs w:val="28"/>
          <w:lang w:eastAsia="es-ES"/>
        </w:rPr>
        <w:t>.</w:t>
      </w:r>
    </w:p>
    <w:p w14:paraId="04FFB5E0"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Trello</w:t>
      </w:r>
    </w:p>
    <w:p w14:paraId="60F0FDAF" w14:textId="77777777" w:rsidR="001F14A1" w:rsidRPr="00DA5853" w:rsidRDefault="001F14A1" w:rsidP="001F14A1">
      <w:pPr>
        <w:pStyle w:val="NormalWeb"/>
        <w:shd w:val="clear" w:color="auto" w:fill="FFFFFF"/>
        <w:spacing w:before="120" w:beforeAutospacing="0" w:after="120" w:afterAutospacing="0"/>
        <w:rPr>
          <w:rFonts w:ascii="Zizou Slab Medium" w:hAnsi="Zizou Slab Medium" w:cs="Arial"/>
          <w:sz w:val="28"/>
          <w:szCs w:val="28"/>
        </w:rPr>
      </w:pPr>
      <w:r w:rsidRPr="00DA5853">
        <w:rPr>
          <w:rFonts w:ascii="Zizou Slab Medium" w:hAnsi="Zizou Slab Medium" w:cs="Arial"/>
          <w:sz w:val="28"/>
          <w:szCs w:val="28"/>
        </w:rPr>
        <w:t>Trello es un </w:t>
      </w:r>
      <w:hyperlink r:id="rId61" w:tooltip="Software de administración de proyectos" w:history="1">
        <w:r w:rsidRPr="00DA5853">
          <w:rPr>
            <w:rStyle w:val="Hipervnculo"/>
            <w:rFonts w:ascii="Zizou Slab Medium" w:hAnsi="Zizou Slab Medium"/>
            <w:color w:val="auto"/>
            <w:sz w:val="28"/>
            <w:szCs w:val="28"/>
          </w:rPr>
          <w:t>software de administración de proyectos</w:t>
        </w:r>
      </w:hyperlink>
      <w:r w:rsidRPr="00DA5853">
        <w:rPr>
          <w:rFonts w:ascii="Zizou Slab Medium" w:hAnsi="Zizou Slab Medium" w:cs="Arial"/>
          <w:sz w:val="28"/>
          <w:szCs w:val="28"/>
        </w:rPr>
        <w:t> con </w:t>
      </w:r>
      <w:hyperlink r:id="rId62" w:tooltip="Aplicación web" w:history="1">
        <w:r w:rsidRPr="00DA5853">
          <w:rPr>
            <w:rStyle w:val="Hipervnculo"/>
            <w:rFonts w:ascii="Zizou Slab Medium" w:hAnsi="Zizou Slab Medium"/>
            <w:color w:val="auto"/>
            <w:sz w:val="28"/>
            <w:szCs w:val="28"/>
          </w:rPr>
          <w:t>interfaz web</w:t>
        </w:r>
      </w:hyperlink>
      <w:r w:rsidRPr="00DA5853">
        <w:rPr>
          <w:rFonts w:ascii="Zizou Slab Medium" w:hAnsi="Zizou Slab Medium" w:cs="Arial"/>
          <w:sz w:val="28"/>
          <w:szCs w:val="28"/>
        </w:rPr>
        <w:t> y con cliente para </w:t>
      </w:r>
      <w:hyperlink r:id="rId63" w:tooltip="IOS" w:history="1">
        <w:r w:rsidRPr="00DA5853">
          <w:rPr>
            <w:rStyle w:val="Hipervnculo"/>
            <w:rFonts w:ascii="Zizou Slab Medium" w:hAnsi="Zizou Slab Medium"/>
            <w:color w:val="auto"/>
            <w:sz w:val="28"/>
            <w:szCs w:val="28"/>
          </w:rPr>
          <w:t>iOS</w:t>
        </w:r>
      </w:hyperlink>
      <w:r w:rsidRPr="00DA5853">
        <w:rPr>
          <w:rFonts w:ascii="Zizou Slab Medium" w:hAnsi="Zizou Slab Medium" w:cs="Arial"/>
          <w:sz w:val="28"/>
          <w:szCs w:val="28"/>
        </w:rPr>
        <w:t> y </w:t>
      </w:r>
      <w:proofErr w:type="spellStart"/>
      <w:r w:rsidR="00CD4489">
        <w:fldChar w:fldCharType="begin"/>
      </w:r>
      <w:r w:rsidR="00CD4489">
        <w:instrText xml:space="preserve"> HYPERLINK "https://es.wikipedia.org/wiki/Android" \o "Android" </w:instrText>
      </w:r>
      <w:r w:rsidR="00CD4489">
        <w:fldChar w:fldCharType="separate"/>
      </w:r>
      <w:r w:rsidRPr="00DA5853">
        <w:rPr>
          <w:rStyle w:val="Hipervnculo"/>
          <w:rFonts w:ascii="Zizou Slab Medium" w:hAnsi="Zizou Slab Medium"/>
          <w:color w:val="auto"/>
          <w:sz w:val="28"/>
          <w:szCs w:val="28"/>
        </w:rPr>
        <w:t>android</w:t>
      </w:r>
      <w:proofErr w:type="spellEnd"/>
      <w:r w:rsidR="00CD4489">
        <w:rPr>
          <w:rStyle w:val="Hipervnculo"/>
          <w:rFonts w:ascii="Zizou Slab Medium" w:hAnsi="Zizou Slab Medium"/>
          <w:color w:val="auto"/>
          <w:sz w:val="28"/>
          <w:szCs w:val="28"/>
        </w:rPr>
        <w:fldChar w:fldCharType="end"/>
      </w:r>
      <w:r w:rsidRPr="00DA5853">
        <w:rPr>
          <w:rFonts w:ascii="Zizou Slab Medium" w:hAnsi="Zizou Slab Medium" w:cs="Arial"/>
          <w:sz w:val="28"/>
          <w:szCs w:val="28"/>
        </w:rPr>
        <w:t> para organizar proyectos, permite agregar listas, adjuntar archivos, etiquetar eventos, agregar comentarios y compartir tableros.</w:t>
      </w:r>
    </w:p>
    <w:p w14:paraId="1840FBF7" w14:textId="77777777" w:rsidR="001F14A1" w:rsidRPr="00DA5853" w:rsidRDefault="001F14A1" w:rsidP="001F14A1">
      <w:pPr>
        <w:pStyle w:val="NormalWeb"/>
        <w:shd w:val="clear" w:color="auto" w:fill="FFFFFF"/>
        <w:spacing w:before="120" w:beforeAutospacing="0" w:after="120" w:afterAutospacing="0"/>
        <w:rPr>
          <w:rFonts w:ascii="Zizou Slab Medium" w:hAnsi="Zizou Slab Medium" w:cs="Arial"/>
          <w:sz w:val="28"/>
          <w:szCs w:val="28"/>
        </w:rPr>
      </w:pPr>
      <w:r w:rsidRPr="00DA5853">
        <w:rPr>
          <w:rFonts w:ascii="Zizou Slab Medium" w:hAnsi="Zizou Slab Medium" w:cs="Arial"/>
          <w:sz w:val="28"/>
          <w:szCs w:val="28"/>
        </w:rPr>
        <w:t>Es un tablón virtual en el que se pueden colgar ideas, tareas, imágenes o enlaces. Es versátil y fácil de usar pudiendo usarse para cualquier tipo de tarea que requiera organizar información.</w:t>
      </w:r>
    </w:p>
    <w:p w14:paraId="3F463D50" w14:textId="51A4FA7B" w:rsidR="006C46C4" w:rsidRDefault="006C46C4">
      <w:pPr>
        <w:spacing w:after="200"/>
        <w:rPr>
          <w:rFonts w:ascii="Arial" w:eastAsia="Times New Roman" w:hAnsi="Arial" w:cs="Arial"/>
          <w:color w:val="auto"/>
          <w:szCs w:val="28"/>
          <w:lang w:val="es-ES" w:eastAsia="es-ES"/>
        </w:rPr>
      </w:pPr>
      <w:r>
        <w:rPr>
          <w:rFonts w:ascii="Arial" w:hAnsi="Arial" w:cs="Arial"/>
          <w:szCs w:val="28"/>
        </w:rPr>
        <w:br w:type="page"/>
      </w:r>
    </w:p>
    <w:p w14:paraId="58F62731" w14:textId="77777777" w:rsidR="006C46C4" w:rsidRPr="00771BA0" w:rsidRDefault="006C46C4" w:rsidP="00771BA0">
      <w:pPr>
        <w:pStyle w:val="Ttulo2"/>
        <w:rPr>
          <w:rFonts w:ascii="Zizou Slab Bold" w:hAnsi="Zizou Slab Bold"/>
          <w:color w:val="auto"/>
          <w:lang w:val="en-US"/>
        </w:rPr>
      </w:pPr>
      <w:bookmarkStart w:id="4910" w:name="_Toc25309816"/>
      <w:bookmarkStart w:id="4911" w:name="_Toc26201379"/>
      <w:r w:rsidRPr="00771BA0">
        <w:rPr>
          <w:rFonts w:ascii="Zizou Slab Bold" w:hAnsi="Zizou Slab Bold"/>
          <w:color w:val="auto"/>
          <w:lang w:val="en-US"/>
        </w:rPr>
        <w:lastRenderedPageBreak/>
        <w:t>Web Application Core Testing Suite</w:t>
      </w:r>
      <w:bookmarkEnd w:id="4910"/>
      <w:bookmarkEnd w:id="4911"/>
    </w:p>
    <w:p w14:paraId="22CE89E6" w14:textId="77777777" w:rsidR="00A23099" w:rsidRPr="00DA5853" w:rsidRDefault="00A23099" w:rsidP="006C46C4">
      <w:pPr>
        <w:pStyle w:val="Ttulo4"/>
        <w:rPr>
          <w:sz w:val="44"/>
          <w:szCs w:val="44"/>
          <w:lang w:val="en-US"/>
        </w:rPr>
      </w:pPr>
    </w:p>
    <w:p w14:paraId="0454E8DA" w14:textId="77777777" w:rsidR="006C46C4" w:rsidRPr="00771BA0" w:rsidRDefault="006C46C4" w:rsidP="00771BA0">
      <w:pPr>
        <w:pStyle w:val="Ttulo3"/>
        <w:rPr>
          <w:sz w:val="36"/>
          <w:lang w:val="en-US"/>
        </w:rPr>
      </w:pPr>
      <w:bookmarkStart w:id="4912" w:name="_Toc25247159"/>
      <w:bookmarkStart w:id="4913" w:name="_Toc25309817"/>
      <w:bookmarkStart w:id="4914" w:name="_Toc26201380"/>
      <w:r w:rsidRPr="00771BA0">
        <w:rPr>
          <w:sz w:val="36"/>
          <w:lang w:val="en-US"/>
        </w:rPr>
        <w:t>Deployed Startup Product Responsive Landing Page Web App</w:t>
      </w:r>
      <w:bookmarkEnd w:id="4912"/>
      <w:bookmarkEnd w:id="4913"/>
      <w:bookmarkEnd w:id="4914"/>
    </w:p>
    <w:p w14:paraId="48759729" w14:textId="77777777" w:rsidR="006C46C4" w:rsidRPr="00DA5853" w:rsidRDefault="006C46C4" w:rsidP="006C46C4">
      <w:pPr>
        <w:pStyle w:val="Ttulo4"/>
        <w:rPr>
          <w:b w:val="0"/>
          <w:sz w:val="28"/>
          <w:szCs w:val="28"/>
        </w:rPr>
      </w:pPr>
      <w:r w:rsidRPr="00DA5853">
        <w:rPr>
          <w:b w:val="0"/>
          <w:sz w:val="28"/>
          <w:szCs w:val="28"/>
        </w:rPr>
        <w:t xml:space="preserve">La </w:t>
      </w:r>
      <w:proofErr w:type="spellStart"/>
      <w:r w:rsidRPr="00DA5853">
        <w:rPr>
          <w:b w:val="0"/>
          <w:sz w:val="28"/>
          <w:szCs w:val="28"/>
        </w:rPr>
        <w:t>landing</w:t>
      </w:r>
      <w:proofErr w:type="spellEnd"/>
      <w:r w:rsidRPr="00DA5853">
        <w:rPr>
          <w:b w:val="0"/>
          <w:sz w:val="28"/>
          <w:szCs w:val="28"/>
        </w:rPr>
        <w:t xml:space="preserve"> page presentada abarca todos los segmentos a los cuales el proyecto </w:t>
      </w:r>
      <w:proofErr w:type="spellStart"/>
      <w:r w:rsidRPr="00DA5853">
        <w:rPr>
          <w:b w:val="0"/>
          <w:sz w:val="28"/>
          <w:szCs w:val="28"/>
        </w:rPr>
        <w:t>My</w:t>
      </w:r>
      <w:proofErr w:type="spellEnd"/>
      <w:r w:rsidRPr="00DA5853">
        <w:rPr>
          <w:b w:val="0"/>
          <w:sz w:val="28"/>
          <w:szCs w:val="28"/>
        </w:rPr>
        <w:t xml:space="preserve">-E piensa abarcar, además de mostrarles a nuestros futuros usuarios por qué deberían unirse a la experiencia de </w:t>
      </w:r>
      <w:proofErr w:type="spellStart"/>
      <w:r w:rsidRPr="00DA5853">
        <w:rPr>
          <w:b w:val="0"/>
          <w:sz w:val="28"/>
          <w:szCs w:val="28"/>
        </w:rPr>
        <w:t>My</w:t>
      </w:r>
      <w:proofErr w:type="spellEnd"/>
      <w:r w:rsidRPr="00DA5853">
        <w:rPr>
          <w:b w:val="0"/>
          <w:sz w:val="28"/>
          <w:szCs w:val="28"/>
        </w:rPr>
        <w:t xml:space="preserve">-E  </w:t>
      </w:r>
    </w:p>
    <w:p w14:paraId="6234E0ED" w14:textId="77777777" w:rsidR="006C46C4" w:rsidRPr="00DA5853" w:rsidRDefault="006C46C4" w:rsidP="006C46C4">
      <w:pPr>
        <w:pStyle w:val="Ttulo4"/>
        <w:rPr>
          <w:b w:val="0"/>
          <w:sz w:val="28"/>
          <w:szCs w:val="28"/>
        </w:rPr>
      </w:pPr>
      <w:r w:rsidRPr="00DA5853">
        <w:rPr>
          <w:b w:val="0"/>
          <w:sz w:val="28"/>
          <w:szCs w:val="28"/>
        </w:rPr>
        <w:t xml:space="preserve">Además de ser </w:t>
      </w:r>
      <w:proofErr w:type="spellStart"/>
      <w:r w:rsidRPr="00DA5853">
        <w:rPr>
          <w:b w:val="0"/>
          <w:sz w:val="28"/>
          <w:szCs w:val="28"/>
        </w:rPr>
        <w:t>responsive</w:t>
      </w:r>
      <w:proofErr w:type="spellEnd"/>
      <w:r w:rsidRPr="00DA5853">
        <w:rPr>
          <w:b w:val="0"/>
          <w:sz w:val="28"/>
          <w:szCs w:val="28"/>
        </w:rPr>
        <w:t xml:space="preserve">, la </w:t>
      </w:r>
      <w:proofErr w:type="spellStart"/>
      <w:r w:rsidRPr="00DA5853">
        <w:rPr>
          <w:b w:val="0"/>
          <w:sz w:val="28"/>
          <w:szCs w:val="28"/>
        </w:rPr>
        <w:t>landing</w:t>
      </w:r>
      <w:proofErr w:type="spellEnd"/>
      <w:r w:rsidRPr="00DA5853">
        <w:rPr>
          <w:b w:val="0"/>
          <w:sz w:val="28"/>
          <w:szCs w:val="28"/>
        </w:rPr>
        <w:t xml:space="preserve"> page presentada fue realizada en Html5 en el editor de código Visual </w:t>
      </w:r>
      <w:proofErr w:type="spellStart"/>
      <w:r w:rsidRPr="00DA5853">
        <w:rPr>
          <w:b w:val="0"/>
          <w:sz w:val="28"/>
          <w:szCs w:val="28"/>
        </w:rPr>
        <w:t>Code</w:t>
      </w:r>
      <w:proofErr w:type="spellEnd"/>
    </w:p>
    <w:p w14:paraId="21A5C68E" w14:textId="77777777" w:rsidR="006C46C4" w:rsidRPr="00E53EE0" w:rsidRDefault="006C46C4" w:rsidP="006C46C4">
      <w:pPr>
        <w:rPr>
          <w:b/>
          <w:szCs w:val="28"/>
        </w:rPr>
      </w:pPr>
      <w:r>
        <w:rPr>
          <w:noProof/>
          <w:lang w:eastAsia="es-PE"/>
        </w:rPr>
        <w:drawing>
          <wp:anchor distT="0" distB="0" distL="114300" distR="114300" simplePos="0" relativeHeight="251948032" behindDoc="0" locked="0" layoutInCell="1" allowOverlap="1" wp14:anchorId="65493FCF" wp14:editId="4621D585">
            <wp:simplePos x="0" y="0"/>
            <wp:positionH relativeFrom="margin">
              <wp:align>right</wp:align>
            </wp:positionH>
            <wp:positionV relativeFrom="paragraph">
              <wp:posOffset>1082040</wp:posOffset>
            </wp:positionV>
            <wp:extent cx="6117590" cy="2729230"/>
            <wp:effectExtent l="0" t="0" r="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3889" b="6731"/>
                    <a:stretch/>
                  </pic:blipFill>
                  <pic:spPr bwMode="auto">
                    <a:xfrm>
                      <a:off x="0" y="0"/>
                      <a:ext cx="6117590" cy="272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F02FC" w14:textId="4020BFD0" w:rsidR="006C46C4" w:rsidRPr="00E53EE0" w:rsidRDefault="00AD21BC" w:rsidP="006C46C4">
      <w:pPr>
        <w:pStyle w:val="Ttulo4"/>
      </w:pPr>
      <w:r>
        <w:rPr>
          <w:noProof/>
          <w:lang w:eastAsia="es-PE"/>
        </w:rPr>
        <w:lastRenderedPageBreak/>
        <w:drawing>
          <wp:anchor distT="0" distB="0" distL="114300" distR="114300" simplePos="0" relativeHeight="251950080" behindDoc="0" locked="0" layoutInCell="1" allowOverlap="1" wp14:anchorId="542D4A84" wp14:editId="1A3E04F1">
            <wp:simplePos x="0" y="0"/>
            <wp:positionH relativeFrom="margin">
              <wp:posOffset>-5715</wp:posOffset>
            </wp:positionH>
            <wp:positionV relativeFrom="paragraph">
              <wp:posOffset>2699385</wp:posOffset>
            </wp:positionV>
            <wp:extent cx="6174105" cy="2849880"/>
            <wp:effectExtent l="0" t="0" r="0" b="7620"/>
            <wp:wrapSquare wrapText="bothSides"/>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2660" b="5227"/>
                    <a:stretch/>
                  </pic:blipFill>
                  <pic:spPr bwMode="auto">
                    <a:xfrm>
                      <a:off x="0" y="0"/>
                      <a:ext cx="617410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6C4">
        <w:rPr>
          <w:noProof/>
          <w:lang w:eastAsia="es-PE"/>
        </w:rPr>
        <w:drawing>
          <wp:anchor distT="0" distB="0" distL="114300" distR="114300" simplePos="0" relativeHeight="251949056" behindDoc="0" locked="0" layoutInCell="1" allowOverlap="1" wp14:anchorId="1B0929AF" wp14:editId="3B568992">
            <wp:simplePos x="0" y="0"/>
            <wp:positionH relativeFrom="margin">
              <wp:posOffset>152400</wp:posOffset>
            </wp:positionH>
            <wp:positionV relativeFrom="paragraph">
              <wp:posOffset>0</wp:posOffset>
            </wp:positionV>
            <wp:extent cx="6014085" cy="2694940"/>
            <wp:effectExtent l="0" t="0" r="5715"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3351" b="6915"/>
                    <a:stretch/>
                  </pic:blipFill>
                  <pic:spPr bwMode="auto">
                    <a:xfrm>
                      <a:off x="0" y="0"/>
                      <a:ext cx="6014085" cy="269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26FBE" w14:textId="312256E0" w:rsidR="006C46C4" w:rsidRPr="00E53EE0" w:rsidRDefault="006C46C4" w:rsidP="006C46C4">
      <w:pPr>
        <w:pStyle w:val="Ttulo4"/>
      </w:pPr>
    </w:p>
    <w:p w14:paraId="42E5789B" w14:textId="0E5B5A06" w:rsidR="006C46C4" w:rsidRPr="00E53EE0" w:rsidRDefault="006C46C4" w:rsidP="006C46C4">
      <w:pPr>
        <w:pStyle w:val="Ttulo4"/>
      </w:pPr>
    </w:p>
    <w:p w14:paraId="7850AF11" w14:textId="67F83C56" w:rsidR="006C46C4" w:rsidRPr="001C7795" w:rsidRDefault="006C46C4" w:rsidP="006C46C4">
      <w:pPr>
        <w:pStyle w:val="Ttulo4"/>
      </w:pPr>
    </w:p>
    <w:p w14:paraId="4A591A6F" w14:textId="532844C7" w:rsidR="006C46C4" w:rsidRPr="001C7795" w:rsidRDefault="006C46C4" w:rsidP="006C46C4">
      <w:pPr>
        <w:pStyle w:val="Ttulo4"/>
      </w:pPr>
    </w:p>
    <w:p w14:paraId="5757E685" w14:textId="25B30CCB" w:rsidR="006C46C4" w:rsidRPr="001C7795" w:rsidRDefault="006C46C4" w:rsidP="006C46C4">
      <w:pPr>
        <w:pStyle w:val="Ttulo4"/>
      </w:pPr>
    </w:p>
    <w:p w14:paraId="6233601E" w14:textId="6F16289B" w:rsidR="006C46C4" w:rsidRPr="001C7795" w:rsidRDefault="006C46C4" w:rsidP="006C46C4">
      <w:pPr>
        <w:pStyle w:val="Ttulo4"/>
      </w:pPr>
    </w:p>
    <w:p w14:paraId="67FB5D00" w14:textId="731C3FF0" w:rsidR="006C46C4" w:rsidRPr="001C7795" w:rsidRDefault="006C46C4" w:rsidP="006C46C4">
      <w:pPr>
        <w:pStyle w:val="Ttulo4"/>
      </w:pPr>
      <w:r>
        <w:rPr>
          <w:noProof/>
          <w:lang w:eastAsia="es-PE"/>
        </w:rPr>
        <w:lastRenderedPageBreak/>
        <w:drawing>
          <wp:anchor distT="0" distB="0" distL="114300" distR="114300" simplePos="0" relativeHeight="251951104" behindDoc="0" locked="0" layoutInCell="1" allowOverlap="1" wp14:anchorId="09C3E3F1" wp14:editId="3F7BEB72">
            <wp:simplePos x="0" y="0"/>
            <wp:positionH relativeFrom="margin">
              <wp:posOffset>200025</wp:posOffset>
            </wp:positionH>
            <wp:positionV relativeFrom="paragraph">
              <wp:posOffset>247650</wp:posOffset>
            </wp:positionV>
            <wp:extent cx="6249670" cy="2778760"/>
            <wp:effectExtent l="0" t="0" r="0" b="254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4198" b="6690"/>
                    <a:stretch/>
                  </pic:blipFill>
                  <pic:spPr bwMode="auto">
                    <a:xfrm>
                      <a:off x="0" y="0"/>
                      <a:ext cx="6249670"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BBDBD" w14:textId="6A2286EC" w:rsidR="006C46C4" w:rsidRPr="001C7795" w:rsidRDefault="006C46C4" w:rsidP="006C46C4">
      <w:pPr>
        <w:pStyle w:val="Ttulo4"/>
        <w:rPr>
          <w:noProof/>
        </w:rPr>
      </w:pPr>
    </w:p>
    <w:p w14:paraId="761AD559" w14:textId="1DCDCA22" w:rsidR="006C46C4" w:rsidRPr="001C7795" w:rsidRDefault="00AD21BC" w:rsidP="006C46C4">
      <w:pPr>
        <w:pStyle w:val="Ttulo4"/>
      </w:pPr>
      <w:r>
        <w:rPr>
          <w:noProof/>
          <w:lang w:eastAsia="es-PE"/>
        </w:rPr>
        <w:drawing>
          <wp:anchor distT="0" distB="0" distL="114300" distR="114300" simplePos="0" relativeHeight="251952128" behindDoc="0" locked="0" layoutInCell="1" allowOverlap="1" wp14:anchorId="6081CE3B" wp14:editId="34C45E83">
            <wp:simplePos x="0" y="0"/>
            <wp:positionH relativeFrom="margin">
              <wp:posOffset>198755</wp:posOffset>
            </wp:positionH>
            <wp:positionV relativeFrom="paragraph">
              <wp:posOffset>802005</wp:posOffset>
            </wp:positionV>
            <wp:extent cx="6052820" cy="2621915"/>
            <wp:effectExtent l="0" t="0" r="5080" b="698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14712" b="8209"/>
                    <a:stretch/>
                  </pic:blipFill>
                  <pic:spPr bwMode="auto">
                    <a:xfrm>
                      <a:off x="0" y="0"/>
                      <a:ext cx="6052820" cy="2621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77A16D" w14:textId="0037D986" w:rsidR="006C46C4" w:rsidRPr="001C7795" w:rsidRDefault="006C46C4" w:rsidP="006C46C4">
      <w:pPr>
        <w:pStyle w:val="Ttulo4"/>
      </w:pPr>
    </w:p>
    <w:p w14:paraId="4E78DA98" w14:textId="4FE6E326" w:rsidR="006C46C4" w:rsidRPr="001C7795" w:rsidRDefault="006C46C4" w:rsidP="006C46C4">
      <w:pPr>
        <w:pStyle w:val="Ttulo4"/>
        <w:rPr>
          <w:noProof/>
        </w:rPr>
      </w:pPr>
    </w:p>
    <w:p w14:paraId="0D66C6C6" w14:textId="77777777" w:rsidR="006C46C4" w:rsidRPr="001C7795" w:rsidRDefault="006C46C4" w:rsidP="006C46C4">
      <w:pPr>
        <w:pStyle w:val="Ttulo4"/>
      </w:pPr>
    </w:p>
    <w:p w14:paraId="2B58FEAA" w14:textId="42EB7FA0" w:rsidR="00A23099" w:rsidRPr="00AD21BC" w:rsidRDefault="00AD21BC" w:rsidP="00A23099">
      <w:pPr>
        <w:pStyle w:val="Ttulo4"/>
      </w:pPr>
      <w:r>
        <w:rPr>
          <w:noProof/>
          <w:lang w:eastAsia="es-PE"/>
        </w:rPr>
        <w:lastRenderedPageBreak/>
        <w:drawing>
          <wp:anchor distT="0" distB="0" distL="114300" distR="114300" simplePos="0" relativeHeight="251954176" behindDoc="0" locked="0" layoutInCell="1" allowOverlap="1" wp14:anchorId="65BF680B" wp14:editId="4F8B7DDC">
            <wp:simplePos x="0" y="0"/>
            <wp:positionH relativeFrom="margin">
              <wp:posOffset>271145</wp:posOffset>
            </wp:positionH>
            <wp:positionV relativeFrom="paragraph">
              <wp:posOffset>3182620</wp:posOffset>
            </wp:positionV>
            <wp:extent cx="5891530" cy="2606675"/>
            <wp:effectExtent l="0" t="0" r="0" b="3175"/>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4421" b="6863"/>
                    <a:stretch/>
                  </pic:blipFill>
                  <pic:spPr bwMode="auto">
                    <a:xfrm>
                      <a:off x="0" y="0"/>
                      <a:ext cx="5891530" cy="2606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PE"/>
        </w:rPr>
        <w:drawing>
          <wp:anchor distT="0" distB="0" distL="114300" distR="114300" simplePos="0" relativeHeight="251953152" behindDoc="0" locked="0" layoutInCell="1" allowOverlap="1" wp14:anchorId="7AF9AF29" wp14:editId="702FE14E">
            <wp:simplePos x="0" y="0"/>
            <wp:positionH relativeFrom="margin">
              <wp:posOffset>205740</wp:posOffset>
            </wp:positionH>
            <wp:positionV relativeFrom="paragraph">
              <wp:posOffset>243205</wp:posOffset>
            </wp:positionV>
            <wp:extent cx="5957570" cy="2579370"/>
            <wp:effectExtent l="0" t="0" r="5080"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4263" b="8703"/>
                    <a:stretch/>
                  </pic:blipFill>
                  <pic:spPr bwMode="auto">
                    <a:xfrm>
                      <a:off x="0" y="0"/>
                      <a:ext cx="5957570" cy="25793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2E82BF" w14:textId="664535BE" w:rsidR="00A23099" w:rsidRPr="001C7795" w:rsidRDefault="00A23099" w:rsidP="00A23099">
      <w:pPr>
        <w:pStyle w:val="Ttulo4"/>
        <w:rPr>
          <w:b w:val="0"/>
          <w:bCs/>
          <w:sz w:val="24"/>
          <w:szCs w:val="24"/>
        </w:rPr>
      </w:pPr>
      <w:proofErr w:type="gramStart"/>
      <w:r>
        <w:rPr>
          <w:b w:val="0"/>
          <w:bCs/>
          <w:sz w:val="24"/>
          <w:szCs w:val="24"/>
        </w:rPr>
        <w:t>L</w:t>
      </w:r>
      <w:r w:rsidRPr="001C7795">
        <w:rPr>
          <w:b w:val="0"/>
          <w:bCs/>
          <w:sz w:val="24"/>
          <w:szCs w:val="24"/>
        </w:rPr>
        <w:t>ink</w:t>
      </w:r>
      <w:proofErr w:type="gramEnd"/>
      <w:r w:rsidRPr="001C7795">
        <w:rPr>
          <w:b w:val="0"/>
          <w:bCs/>
          <w:sz w:val="24"/>
          <w:szCs w:val="24"/>
        </w:rPr>
        <w:t>:</w:t>
      </w:r>
    </w:p>
    <w:p w14:paraId="4AA52C73" w14:textId="44D8CB84" w:rsidR="00A23099" w:rsidRPr="0017691D" w:rsidRDefault="00AD21BC" w:rsidP="001F14A1">
      <w:pPr>
        <w:pStyle w:val="Ttulo4"/>
        <w:rPr>
          <w:color w:val="auto"/>
        </w:rPr>
      </w:pPr>
      <w:hyperlink r:id="rId71" w:history="1">
        <w:r w:rsidR="00A23099" w:rsidRPr="0017691D">
          <w:rPr>
            <w:rStyle w:val="Hipervnculo"/>
            <w:color w:val="auto"/>
          </w:rPr>
          <w:t>https://scueroinc.github.io/</w:t>
        </w:r>
      </w:hyperlink>
    </w:p>
    <w:p w14:paraId="4C046BE2" w14:textId="31715883" w:rsidR="00A23099" w:rsidRDefault="00A23099">
      <w:pPr>
        <w:spacing w:after="200"/>
        <w:rPr>
          <w:rFonts w:eastAsia="Times New Roman" w:cs="Times New Roman"/>
          <w:b/>
          <w:color w:val="161718" w:themeColor="text1"/>
          <w:spacing w:val="20"/>
          <w:kern w:val="28"/>
          <w:sz w:val="36"/>
        </w:rPr>
      </w:pPr>
      <w:r>
        <w:br w:type="page"/>
      </w:r>
    </w:p>
    <w:p w14:paraId="5CF8837A" w14:textId="645D70BB" w:rsidR="006E2B52" w:rsidRDefault="00182820" w:rsidP="00771BA0">
      <w:pPr>
        <w:pStyle w:val="Ttulo2"/>
        <w:rPr>
          <w:rFonts w:ascii="Zizou Slab Bold" w:hAnsi="Zizou Slab Bold"/>
          <w:color w:val="auto"/>
          <w:lang w:val="en-US"/>
        </w:rPr>
      </w:pPr>
      <w:bookmarkStart w:id="4915" w:name="_Toc25309818"/>
      <w:bookmarkStart w:id="4916" w:name="_Toc26201381"/>
      <w:r>
        <w:rPr>
          <w:rFonts w:ascii="Zizou Slab Medium" w:hAnsi="Zizou Slab Medium"/>
          <w:noProof/>
          <w:color w:val="auto"/>
          <w:sz w:val="44"/>
          <w:szCs w:val="44"/>
          <w:lang w:val="en-US"/>
        </w:rPr>
        <w:lastRenderedPageBreak/>
        <w:drawing>
          <wp:anchor distT="0" distB="0" distL="114300" distR="114300" simplePos="0" relativeHeight="251978752" behindDoc="0" locked="0" layoutInCell="1" allowOverlap="1" wp14:anchorId="4FD97880" wp14:editId="48CDBB29">
            <wp:simplePos x="0" y="0"/>
            <wp:positionH relativeFrom="column">
              <wp:posOffset>-8255</wp:posOffset>
            </wp:positionH>
            <wp:positionV relativeFrom="paragraph">
              <wp:posOffset>629920</wp:posOffset>
            </wp:positionV>
            <wp:extent cx="6703060" cy="2343150"/>
            <wp:effectExtent l="0" t="0" r="254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30904"/>
                    <a:stretch/>
                  </pic:blipFill>
                  <pic:spPr bwMode="auto">
                    <a:xfrm>
                      <a:off x="0" y="0"/>
                      <a:ext cx="670306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3099" w:rsidRPr="00771BA0">
        <w:rPr>
          <w:rFonts w:ascii="Zizou Slab Bold" w:hAnsi="Zizou Slab Bold"/>
          <w:color w:val="auto"/>
          <w:lang w:val="en-US"/>
        </w:rPr>
        <w:t>Pattern Based Web Application</w:t>
      </w:r>
      <w:bookmarkEnd w:id="4915"/>
      <w:bookmarkEnd w:id="4916"/>
    </w:p>
    <w:p w14:paraId="27C4625E" w14:textId="4864C3A0" w:rsidR="00771BA0" w:rsidRPr="00771BA0" w:rsidRDefault="00771BA0" w:rsidP="00771BA0">
      <w:pPr>
        <w:pStyle w:val="Ttulo2"/>
        <w:rPr>
          <w:rFonts w:ascii="Zizou Slab Bold" w:hAnsi="Zizou Slab Bold"/>
          <w:color w:val="auto"/>
          <w:lang w:val="en-US"/>
        </w:rPr>
      </w:pPr>
    </w:p>
    <w:p w14:paraId="34C82755" w14:textId="74197D41" w:rsidR="001F14A1" w:rsidRDefault="00771BA0" w:rsidP="001F14A1">
      <w:pPr>
        <w:pStyle w:val="NormalWeb"/>
        <w:shd w:val="clear" w:color="auto" w:fill="FFFFFF"/>
        <w:spacing w:before="120" w:beforeAutospacing="0" w:after="120" w:afterAutospacing="0"/>
        <w:rPr>
          <w:rFonts w:ascii="Arial" w:hAnsi="Arial" w:cs="Arial"/>
          <w:sz w:val="44"/>
          <w:szCs w:val="44"/>
          <w:lang w:val="en-US"/>
        </w:rPr>
      </w:pPr>
      <w:r>
        <w:rPr>
          <w:rFonts w:ascii="Arial" w:hAnsi="Arial" w:cs="Arial"/>
          <w:noProof/>
          <w:sz w:val="44"/>
          <w:szCs w:val="44"/>
          <w:lang w:val="es-PE" w:eastAsia="es-PE"/>
        </w:rPr>
        <w:drawing>
          <wp:inline distT="0" distB="0" distL="0" distR="0" wp14:anchorId="3ADD4266" wp14:editId="0E78754C">
            <wp:extent cx="6305550" cy="2657475"/>
            <wp:effectExtent l="0" t="0" r="0" b="9525"/>
            <wp:docPr id="12" name="Imagen 12" descr="D:\Downloads\WhatsApp Image 2019-11-22 at 09.3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WhatsApp Image 2019-11-22 at 09.31.40.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5550" cy="2657475"/>
                    </a:xfrm>
                    <a:prstGeom prst="rect">
                      <a:avLst/>
                    </a:prstGeom>
                    <a:noFill/>
                    <a:ln>
                      <a:noFill/>
                    </a:ln>
                  </pic:spPr>
                </pic:pic>
              </a:graphicData>
            </a:graphic>
          </wp:inline>
        </w:drawing>
      </w:r>
    </w:p>
    <w:p w14:paraId="5DAE5FF9" w14:textId="77777777" w:rsidR="00771BA0" w:rsidRPr="00A23099" w:rsidRDefault="00771BA0" w:rsidP="001F14A1">
      <w:pPr>
        <w:pStyle w:val="NormalWeb"/>
        <w:shd w:val="clear" w:color="auto" w:fill="FFFFFF"/>
        <w:spacing w:before="120" w:beforeAutospacing="0" w:after="120" w:afterAutospacing="0"/>
        <w:rPr>
          <w:rFonts w:ascii="Arial" w:hAnsi="Arial" w:cs="Arial"/>
          <w:sz w:val="44"/>
          <w:szCs w:val="44"/>
          <w:lang w:val="en-US"/>
        </w:rPr>
      </w:pPr>
    </w:p>
    <w:p w14:paraId="7169357C" w14:textId="6EC90AAF" w:rsidR="00D446E8" w:rsidRDefault="00D446E8">
      <w:pPr>
        <w:spacing w:after="200"/>
        <w:rPr>
          <w:sz w:val="44"/>
          <w:szCs w:val="44"/>
          <w:lang w:val="en-US"/>
        </w:rPr>
      </w:pPr>
    </w:p>
    <w:p w14:paraId="6107EB6A" w14:textId="23C711B2" w:rsidR="00D446E8" w:rsidRDefault="00D446E8">
      <w:pPr>
        <w:spacing w:after="200"/>
        <w:rPr>
          <w:rFonts w:ascii="Zizou Slab Medium" w:eastAsia="Times New Roman" w:hAnsi="Zizou Slab Medium" w:cs="Times New Roman"/>
          <w:color w:val="auto"/>
          <w:sz w:val="44"/>
          <w:szCs w:val="44"/>
          <w:lang w:val="en-US"/>
        </w:rPr>
      </w:pPr>
      <w:r>
        <w:rPr>
          <w:rFonts w:ascii="Zizou Slab Medium" w:eastAsia="Times New Roman" w:hAnsi="Zizou Slab Medium" w:cs="Times New Roman"/>
          <w:color w:val="auto"/>
          <w:sz w:val="44"/>
          <w:szCs w:val="44"/>
          <w:lang w:val="en-US"/>
        </w:rPr>
        <w:br w:type="page"/>
      </w:r>
    </w:p>
    <w:p w14:paraId="155F948D" w14:textId="1C6289CE" w:rsidR="00D446E8" w:rsidRDefault="00182820">
      <w:pPr>
        <w:spacing w:after="200"/>
        <w:rPr>
          <w:rFonts w:ascii="Zizou Slab Medium" w:eastAsia="Times New Roman" w:hAnsi="Zizou Slab Medium" w:cs="Times New Roman"/>
          <w:color w:val="auto"/>
          <w:sz w:val="44"/>
          <w:szCs w:val="44"/>
          <w:lang w:val="en-US"/>
        </w:rPr>
      </w:pPr>
      <w:r>
        <w:rPr>
          <w:rFonts w:ascii="Zizou Slab Medium" w:eastAsia="Times New Roman" w:hAnsi="Zizou Slab Medium" w:cs="Times New Roman"/>
          <w:noProof/>
          <w:color w:val="auto"/>
          <w:sz w:val="44"/>
          <w:szCs w:val="44"/>
          <w:lang w:val="en-US"/>
        </w:rPr>
        <w:lastRenderedPageBreak/>
        <w:drawing>
          <wp:anchor distT="0" distB="0" distL="114300" distR="114300" simplePos="0" relativeHeight="251980800" behindDoc="0" locked="0" layoutInCell="1" allowOverlap="1" wp14:anchorId="57F63D0F" wp14:editId="1822F617">
            <wp:simplePos x="0" y="0"/>
            <wp:positionH relativeFrom="column">
              <wp:posOffset>-45720</wp:posOffset>
            </wp:positionH>
            <wp:positionV relativeFrom="paragraph">
              <wp:posOffset>4372610</wp:posOffset>
            </wp:positionV>
            <wp:extent cx="7077075" cy="3590925"/>
            <wp:effectExtent l="0" t="0" r="952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77075"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Zizou Slab Medium" w:eastAsia="Times New Roman" w:hAnsi="Zizou Slab Medium" w:cs="Times New Roman"/>
          <w:noProof/>
          <w:color w:val="auto"/>
          <w:sz w:val="44"/>
          <w:szCs w:val="44"/>
          <w:lang w:val="en-US"/>
        </w:rPr>
        <w:drawing>
          <wp:anchor distT="0" distB="0" distL="114300" distR="114300" simplePos="0" relativeHeight="251979776" behindDoc="0" locked="0" layoutInCell="1" allowOverlap="1" wp14:anchorId="3B083787" wp14:editId="03E72375">
            <wp:simplePos x="0" y="0"/>
            <wp:positionH relativeFrom="column">
              <wp:posOffset>-17145</wp:posOffset>
            </wp:positionH>
            <wp:positionV relativeFrom="paragraph">
              <wp:posOffset>220345</wp:posOffset>
            </wp:positionV>
            <wp:extent cx="6791325" cy="3430270"/>
            <wp:effectExtent l="0" t="0" r="952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791325"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D446E8">
        <w:rPr>
          <w:rFonts w:ascii="Zizou Slab Medium" w:eastAsia="Times New Roman" w:hAnsi="Zizou Slab Medium" w:cs="Times New Roman"/>
          <w:color w:val="auto"/>
          <w:sz w:val="44"/>
          <w:szCs w:val="44"/>
          <w:lang w:val="en-US"/>
        </w:rPr>
        <w:br w:type="page"/>
      </w:r>
    </w:p>
    <w:p w14:paraId="6C35CE28" w14:textId="196A753F" w:rsidR="00A23099" w:rsidRPr="00771BA0" w:rsidRDefault="00A23099" w:rsidP="00771BA0">
      <w:pPr>
        <w:pStyle w:val="Ttulo1"/>
        <w:rPr>
          <w:rFonts w:ascii="Zizou Slab Bold" w:hAnsi="Zizou Slab Bold"/>
          <w:color w:val="auto"/>
        </w:rPr>
      </w:pPr>
      <w:bookmarkStart w:id="4917" w:name="_Toc25309819"/>
      <w:bookmarkStart w:id="4918" w:name="_Toc26201382"/>
      <w:r w:rsidRPr="00771BA0">
        <w:rPr>
          <w:rFonts w:ascii="Zizou Slab Bold" w:hAnsi="Zizou Slab Bold"/>
          <w:color w:val="auto"/>
        </w:rPr>
        <w:lastRenderedPageBreak/>
        <w:t>Conclusiones</w:t>
      </w:r>
      <w:bookmarkEnd w:id="4917"/>
      <w:bookmarkEnd w:id="4918"/>
    </w:p>
    <w:p w14:paraId="0253366A" w14:textId="73505101" w:rsidR="00771BA0" w:rsidRDefault="00771BA0" w:rsidP="00771BA0">
      <w:pPr>
        <w:rPr>
          <w:color w:val="auto"/>
        </w:rPr>
      </w:pPr>
      <w:r w:rsidRPr="00771BA0">
        <w:rPr>
          <w:color w:val="auto"/>
        </w:rPr>
        <w:t>Para continuar con la elaboración del proyecto se recomienda aprovechar las bases asentadas y expandirlas de tal forma que los servicios web y de almacenamiento puedan abrir puertas a ideas más innovadoras.</w:t>
      </w:r>
    </w:p>
    <w:p w14:paraId="1E6C2747" w14:textId="785949AD" w:rsidR="00771BA0" w:rsidRPr="00771BA0" w:rsidRDefault="00771BA0" w:rsidP="00771BA0">
      <w:pPr>
        <w:rPr>
          <w:color w:val="auto"/>
        </w:rPr>
      </w:pPr>
      <w:r w:rsidRPr="00771BA0">
        <w:rPr>
          <w:color w:val="auto"/>
        </w:rPr>
        <w:t>El objetivo fundamental de este trabajo era abordar la implementación de proyectos de manera que es posible integrar dos arquitecturas con</w:t>
      </w:r>
      <w:r>
        <w:rPr>
          <w:color w:val="auto"/>
        </w:rPr>
        <w:t xml:space="preserve"> características diferentes el </w:t>
      </w:r>
      <w:proofErr w:type="spellStart"/>
      <w:r>
        <w:rPr>
          <w:color w:val="auto"/>
        </w:rPr>
        <w:t>F</w:t>
      </w:r>
      <w:r w:rsidRPr="00771BA0">
        <w:rPr>
          <w:color w:val="auto"/>
        </w:rPr>
        <w:t>rontend</w:t>
      </w:r>
      <w:proofErr w:type="spellEnd"/>
      <w:r w:rsidRPr="00771BA0">
        <w:rPr>
          <w:color w:val="auto"/>
        </w:rPr>
        <w:t xml:space="preserve"> y el </w:t>
      </w:r>
      <w:proofErr w:type="spellStart"/>
      <w:r>
        <w:rPr>
          <w:color w:val="auto"/>
        </w:rPr>
        <w:t>B</w:t>
      </w:r>
      <w:r w:rsidRPr="00771BA0">
        <w:rPr>
          <w:color w:val="auto"/>
        </w:rPr>
        <w:t>ackend</w:t>
      </w:r>
      <w:proofErr w:type="spellEnd"/>
      <w:r w:rsidRPr="00771BA0">
        <w:rPr>
          <w:color w:val="auto"/>
        </w:rPr>
        <w:t xml:space="preserve"> del software con el fin de crear una aplicación</w:t>
      </w:r>
      <w:r>
        <w:rPr>
          <w:color w:val="auto"/>
        </w:rPr>
        <w:t xml:space="preserve"> web MVC</w:t>
      </w:r>
      <w:r w:rsidRPr="00771BA0">
        <w:rPr>
          <w:color w:val="auto"/>
        </w:rPr>
        <w:t xml:space="preserve"> que pueda aprovechar tanto en el aspecto de presentación dinámica y amigable al usuario final, así como en la eficiencia de almacenamiento y el manejo de información.</w:t>
      </w:r>
      <w:r w:rsidRPr="00771BA0">
        <w:t xml:space="preserve"> </w:t>
      </w:r>
      <w:r w:rsidRPr="00771BA0">
        <w:rPr>
          <w:color w:val="auto"/>
        </w:rPr>
        <w:t xml:space="preserve">El objetivo fundamental de este trabajo era abordar la implementación de proyectos de manera que es posible integrar dos arquitecturas con características diferentes el </w:t>
      </w:r>
      <w:proofErr w:type="spellStart"/>
      <w:r>
        <w:rPr>
          <w:color w:val="auto"/>
        </w:rPr>
        <w:t>F</w:t>
      </w:r>
      <w:r w:rsidRPr="00771BA0">
        <w:rPr>
          <w:color w:val="auto"/>
        </w:rPr>
        <w:t>rontend</w:t>
      </w:r>
      <w:proofErr w:type="spellEnd"/>
      <w:r w:rsidRPr="00771BA0">
        <w:rPr>
          <w:color w:val="auto"/>
        </w:rPr>
        <w:t xml:space="preserve"> y el </w:t>
      </w:r>
      <w:proofErr w:type="spellStart"/>
      <w:r>
        <w:rPr>
          <w:color w:val="auto"/>
        </w:rPr>
        <w:t>B</w:t>
      </w:r>
      <w:r w:rsidRPr="00771BA0">
        <w:rPr>
          <w:color w:val="auto"/>
        </w:rPr>
        <w:t>ackend</w:t>
      </w:r>
      <w:proofErr w:type="spellEnd"/>
      <w:r w:rsidRPr="00771BA0">
        <w:rPr>
          <w:color w:val="auto"/>
        </w:rPr>
        <w:t xml:space="preserve"> del software con el fin de crear una aplicación web </w:t>
      </w:r>
      <w:r>
        <w:rPr>
          <w:color w:val="auto"/>
        </w:rPr>
        <w:t>MVC</w:t>
      </w:r>
      <w:r w:rsidRPr="00771BA0">
        <w:rPr>
          <w:color w:val="auto"/>
        </w:rPr>
        <w:t xml:space="preserve"> que pueda aprovechar tanto en el aspecto de presentación dinámica y amigable al usuario final, así como en la eficiencia de almacenamiento y el manejo de información.</w:t>
      </w:r>
    </w:p>
    <w:p w14:paraId="109AC97F" w14:textId="6A561129" w:rsidR="00771BA0" w:rsidRPr="00771BA0" w:rsidRDefault="00771BA0" w:rsidP="00771BA0">
      <w:pPr>
        <w:rPr>
          <w:color w:val="auto"/>
        </w:rPr>
      </w:pPr>
      <w:r w:rsidRPr="00771BA0">
        <w:rPr>
          <w:color w:val="auto"/>
        </w:rPr>
        <w:t>Debido a los grandes avances del siglo XXI, nos enfrentamos a un espectro de posibilidades los cuales nos ayudan en la vida cotidiana de cada persona, desde comunicarse con alguien hasta reservar servicios para mantenimiento</w:t>
      </w:r>
      <w:r>
        <w:rPr>
          <w:color w:val="auto"/>
        </w:rPr>
        <w:t xml:space="preserve"> </w:t>
      </w:r>
      <w:r w:rsidRPr="00771BA0">
        <w:rPr>
          <w:color w:val="auto"/>
        </w:rPr>
        <w:t xml:space="preserve">en hospitales y mucho más. El gran ingenio y creatividad de cada ser humano, nos </w:t>
      </w:r>
      <w:proofErr w:type="spellStart"/>
      <w:r w:rsidRPr="00771BA0">
        <w:rPr>
          <w:color w:val="auto"/>
        </w:rPr>
        <w:t>a</w:t>
      </w:r>
      <w:proofErr w:type="spellEnd"/>
      <w:r w:rsidRPr="00771BA0">
        <w:rPr>
          <w:color w:val="auto"/>
        </w:rPr>
        <w:t xml:space="preserve"> llevado hasta lo que somos hoy en día, sin </w:t>
      </w:r>
      <w:r w:rsidR="00AD21BC" w:rsidRPr="00771BA0">
        <w:rPr>
          <w:color w:val="auto"/>
        </w:rPr>
        <w:t>embargo,</w:t>
      </w:r>
      <w:r w:rsidRPr="00771BA0">
        <w:rPr>
          <w:color w:val="auto"/>
        </w:rPr>
        <w:t xml:space="preserve"> es de vital importancia saber manejar dichos conceptos de una manera adecuada y responsable las cuales nos lleven hacia el camino del bien de nuestra especie humana y no sean usados con fines en contra de ella. Nosotros, los ingenieros tenemos la responsabilidad de dar nuestro ingenio en la resolución de los problemas que día a día se enfrentan las personas</w:t>
      </w:r>
      <w:r>
        <w:rPr>
          <w:color w:val="auto"/>
        </w:rPr>
        <w:t xml:space="preserve"> </w:t>
      </w:r>
      <w:r w:rsidRPr="00771BA0">
        <w:rPr>
          <w:color w:val="auto"/>
        </w:rPr>
        <w:t>por lo cual nos desafiamos a entrar en un camino infinito del conocimiento el cual día a día aprenderemos algo nuevo.</w:t>
      </w:r>
    </w:p>
    <w:p w14:paraId="730970D1" w14:textId="77777777" w:rsidR="00771BA0" w:rsidRPr="00771BA0" w:rsidRDefault="00771BA0" w:rsidP="00771BA0">
      <w:pPr>
        <w:rPr>
          <w:color w:val="auto"/>
        </w:rPr>
      </w:pPr>
      <w:r w:rsidRPr="00771BA0">
        <w:rPr>
          <w:color w:val="auto"/>
        </w:rPr>
        <w:t>Recomendaciones</w:t>
      </w:r>
    </w:p>
    <w:p w14:paraId="7E7A04A4" w14:textId="23D257E7" w:rsidR="00051546" w:rsidRDefault="00771BA0" w:rsidP="00771BA0">
      <w:pPr>
        <w:rPr>
          <w:color w:val="auto"/>
        </w:rPr>
      </w:pPr>
      <w:r w:rsidRPr="00771BA0">
        <w:rPr>
          <w:color w:val="auto"/>
        </w:rPr>
        <w:t>Un Startup debe ser tomado más que como una idea, una misión, la cual sea la solución a un problema que aqueja a cierto sector de la población, con lo cual es de gran importancia tener una gran documentación de todos los factores que posea la problemática y su posterior solución, desde la recolección de información hasta la arquitectura de software que se utilizara, solo de esa forma se verá satisfecha</w:t>
      </w:r>
      <w:r>
        <w:rPr>
          <w:color w:val="auto"/>
        </w:rPr>
        <w:t xml:space="preserve"> </w:t>
      </w:r>
      <w:r w:rsidRPr="00771BA0">
        <w:rPr>
          <w:color w:val="auto"/>
        </w:rPr>
        <w:t>de manera correcta las necesidades de las personas, y a su vez si se posee algún error con el producto final, se tiene todo el historial</w:t>
      </w:r>
      <w:r>
        <w:rPr>
          <w:color w:val="auto"/>
        </w:rPr>
        <w:t xml:space="preserve"> </w:t>
      </w:r>
      <w:r w:rsidRPr="00771BA0">
        <w:rPr>
          <w:color w:val="auto"/>
        </w:rPr>
        <w:t>necesario, el cual nos ayude a analizar en que se pudo fallar.</w:t>
      </w:r>
    </w:p>
    <w:p w14:paraId="0FF98895" w14:textId="5ED31952" w:rsidR="00D446E8" w:rsidRPr="00771BA0" w:rsidRDefault="00D446E8" w:rsidP="00D446E8">
      <w:pPr>
        <w:rPr>
          <w:color w:val="auto"/>
        </w:rPr>
      </w:pPr>
      <w:r w:rsidRPr="00D446E8">
        <w:rPr>
          <w:color w:val="auto"/>
        </w:rPr>
        <w:lastRenderedPageBreak/>
        <w:t xml:space="preserve">Al momento de realizar un proyecto a gran escala, es de gran importancia el ingenio y la creatividad, sin </w:t>
      </w:r>
      <w:r w:rsidR="00AD21BC" w:rsidRPr="00D446E8">
        <w:rPr>
          <w:color w:val="auto"/>
        </w:rPr>
        <w:t>embargo,</w:t>
      </w:r>
      <w:r w:rsidRPr="00D446E8">
        <w:rPr>
          <w:color w:val="auto"/>
        </w:rPr>
        <w:t xml:space="preserve"> </w:t>
      </w:r>
      <w:proofErr w:type="spellStart"/>
      <w:r w:rsidRPr="00D446E8">
        <w:rPr>
          <w:color w:val="auto"/>
        </w:rPr>
        <w:t>tambien</w:t>
      </w:r>
      <w:proofErr w:type="spellEnd"/>
      <w:r w:rsidRPr="00D446E8">
        <w:rPr>
          <w:color w:val="auto"/>
        </w:rPr>
        <w:t xml:space="preserve"> un factor</w:t>
      </w:r>
      <w:r>
        <w:rPr>
          <w:color w:val="auto"/>
        </w:rPr>
        <w:t xml:space="preserve"> </w:t>
      </w:r>
      <w:r w:rsidRPr="00D446E8">
        <w:rPr>
          <w:color w:val="auto"/>
        </w:rPr>
        <w:t xml:space="preserve">un tanto olvidado que se </w:t>
      </w:r>
      <w:proofErr w:type="spellStart"/>
      <w:r w:rsidRPr="00D446E8">
        <w:rPr>
          <w:color w:val="auto"/>
        </w:rPr>
        <w:t>deberia</w:t>
      </w:r>
      <w:proofErr w:type="spellEnd"/>
      <w:r w:rsidRPr="00D446E8">
        <w:rPr>
          <w:color w:val="auto"/>
        </w:rPr>
        <w:t xml:space="preserve"> tomar de igual importancia es el conocimiento </w:t>
      </w:r>
      <w:proofErr w:type="spellStart"/>
      <w:r w:rsidRPr="00D446E8">
        <w:rPr>
          <w:color w:val="auto"/>
        </w:rPr>
        <w:t>teorico</w:t>
      </w:r>
      <w:proofErr w:type="spellEnd"/>
      <w:r w:rsidRPr="00D446E8">
        <w:rPr>
          <w:color w:val="auto"/>
        </w:rPr>
        <w:t xml:space="preserve"> a cierto nivel de cualquier tema de relevancia para la </w:t>
      </w:r>
      <w:proofErr w:type="spellStart"/>
      <w:r w:rsidRPr="00D446E8">
        <w:rPr>
          <w:color w:val="auto"/>
        </w:rPr>
        <w:t>elaboracion</w:t>
      </w:r>
      <w:proofErr w:type="spellEnd"/>
      <w:r w:rsidRPr="00D446E8">
        <w:rPr>
          <w:color w:val="auto"/>
        </w:rPr>
        <w:t xml:space="preserve"> de dicho proyecto, ya que este no se lleva acabo </w:t>
      </w:r>
      <w:proofErr w:type="spellStart"/>
      <w:r w:rsidRPr="00D446E8">
        <w:rPr>
          <w:color w:val="auto"/>
        </w:rPr>
        <w:t>unicamente</w:t>
      </w:r>
      <w:proofErr w:type="spellEnd"/>
      <w:r w:rsidRPr="00D446E8">
        <w:rPr>
          <w:color w:val="auto"/>
        </w:rPr>
        <w:t xml:space="preserve"> con la idea explayada en una hoja de papel, sino con el</w:t>
      </w:r>
      <w:r>
        <w:rPr>
          <w:color w:val="auto"/>
        </w:rPr>
        <w:t xml:space="preserve"> </w:t>
      </w:r>
      <w:r w:rsidRPr="00D446E8">
        <w:rPr>
          <w:color w:val="auto"/>
        </w:rPr>
        <w:t xml:space="preserve">complemento del conocimiento </w:t>
      </w:r>
      <w:proofErr w:type="spellStart"/>
      <w:r w:rsidRPr="00D446E8">
        <w:rPr>
          <w:color w:val="auto"/>
        </w:rPr>
        <w:t>teorico</w:t>
      </w:r>
      <w:proofErr w:type="spellEnd"/>
      <w:r w:rsidRPr="00D446E8">
        <w:rPr>
          <w:color w:val="auto"/>
        </w:rPr>
        <w:t xml:space="preserve"> y la idea.</w:t>
      </w:r>
    </w:p>
    <w:p w14:paraId="3945C307" w14:textId="4C7BE64E" w:rsidR="00D474BB" w:rsidRDefault="00D474BB" w:rsidP="00395FFD">
      <w:pPr>
        <w:pStyle w:val="TDC3"/>
      </w:pPr>
    </w:p>
    <w:p w14:paraId="309D1A67" w14:textId="55C84F62" w:rsidR="00070447" w:rsidRPr="00771BA0" w:rsidRDefault="00070447" w:rsidP="00051546">
      <w:pPr>
        <w:rPr>
          <w:b/>
          <w:szCs w:val="28"/>
        </w:rPr>
      </w:pPr>
    </w:p>
    <w:p w14:paraId="454DB5F4" w14:textId="3304028C" w:rsidR="0098243A" w:rsidRPr="00771BA0" w:rsidRDefault="0098243A" w:rsidP="00654C58">
      <w:pPr>
        <w:pStyle w:val="Ttulo4"/>
        <w:rPr>
          <w:noProof/>
        </w:rPr>
      </w:pPr>
    </w:p>
    <w:p w14:paraId="3FB124A2" w14:textId="492860DD" w:rsidR="00DA3854" w:rsidRPr="00771BA0" w:rsidRDefault="00DA3854" w:rsidP="004B7E44"/>
    <w:p w14:paraId="751308B4" w14:textId="77777777" w:rsidR="00DA5853" w:rsidRPr="00771BA0" w:rsidRDefault="00DA5853" w:rsidP="00E53EE0">
      <w:bookmarkStart w:id="4919" w:name="_Toc25223116"/>
      <w:bookmarkStart w:id="4920" w:name="_Toc25223115"/>
    </w:p>
    <w:bookmarkEnd w:id="4919"/>
    <w:bookmarkEnd w:id="4920"/>
    <w:p w14:paraId="5084F0F9" w14:textId="3586A165" w:rsidR="00DA3854" w:rsidRPr="00771BA0" w:rsidRDefault="00DA3854" w:rsidP="00117AD0">
      <w:pPr>
        <w:pStyle w:val="Ttulo4"/>
        <w:rPr>
          <w:b w:val="0"/>
          <w:sz w:val="28"/>
          <w:szCs w:val="28"/>
        </w:rPr>
      </w:pPr>
    </w:p>
    <w:sectPr w:rsidR="00DA3854" w:rsidRPr="00771BA0" w:rsidSect="00AD21BC">
      <w:headerReference w:type="default" r:id="rId76"/>
      <w:footerReference w:type="default" r:id="rId77"/>
      <w:footerReference w:type="first" r:id="rId78"/>
      <w:pgSz w:w="12240" w:h="15840"/>
      <w:pgMar w:top="142" w:right="900"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85E9B1" w14:textId="77777777" w:rsidR="002D3AC5" w:rsidRDefault="002D3AC5" w:rsidP="004B7E44">
      <w:r>
        <w:separator/>
      </w:r>
    </w:p>
  </w:endnote>
  <w:endnote w:type="continuationSeparator" w:id="0">
    <w:p w14:paraId="09DE576B" w14:textId="77777777" w:rsidR="002D3AC5" w:rsidRDefault="002D3AC5"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Zizou Slab Light">
    <w:altName w:val="Arial"/>
    <w:panose1 w:val="00000000000000000000"/>
    <w:charset w:val="00"/>
    <w:family w:val="modern"/>
    <w:notTrueType/>
    <w:pitch w:val="variable"/>
    <w:sig w:usb0="00000007" w:usb1="00000000"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Solano Gothic MVB  Light">
    <w:altName w:val="Franklin Gothic Medium Cond"/>
    <w:panose1 w:val="00000000000000000000"/>
    <w:charset w:val="4D"/>
    <w:family w:val="auto"/>
    <w:notTrueType/>
    <w:pitch w:val="variable"/>
    <w:sig w:usb0="800000AF" w:usb1="5000205B" w:usb2="00000000" w:usb3="00000000" w:csb0="00000009" w:csb1="00000000"/>
  </w:font>
  <w:font w:name="Zizou Slab Medium">
    <w:altName w:val="Arial"/>
    <w:panose1 w:val="00000000000000000000"/>
    <w:charset w:val="00"/>
    <w:family w:val="modern"/>
    <w:notTrueType/>
    <w:pitch w:val="variable"/>
    <w:sig w:usb0="00000007" w:usb1="00000000" w:usb2="00000000" w:usb3="00000000" w:csb0="00000093" w:csb1="00000000"/>
  </w:font>
  <w:font w:name="Zizou Slab">
    <w:altName w:val="Times New Roman"/>
    <w:panose1 w:val="00000000000000000000"/>
    <w:charset w:val="4D"/>
    <w:family w:val="auto"/>
    <w:notTrueType/>
    <w:pitch w:val="variable"/>
    <w:sig w:usb0="00000007" w:usb1="00000000" w:usb2="00000000" w:usb3="00000000" w:csb0="00000093" w:csb1="00000000"/>
  </w:font>
  <w:font w:name="Zizou Slab Black">
    <w:panose1 w:val="00000000000000000000"/>
    <w:charset w:val="00"/>
    <w:family w:val="modern"/>
    <w:notTrueType/>
    <w:pitch w:val="variable"/>
    <w:sig w:usb0="00000007" w:usb1="00000000" w:usb2="00000000" w:usb3="00000000" w:csb0="00000093" w:csb1="00000000"/>
  </w:font>
  <w:font w:name="Zizou Slab Bold">
    <w:panose1 w:val="00000000000000000000"/>
    <w:charset w:val="00"/>
    <w:family w:val="modern"/>
    <w:notTrueType/>
    <w:pitch w:val="variable"/>
    <w:sig w:usb0="0000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17691D" w14:paraId="4DB54B2D"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ED71E60" w14:textId="07BCE1BA" w:rsidR="0017691D" w:rsidRDefault="0017691D" w:rsidP="004B7E44">
          <w:pPr>
            <w:pStyle w:val="Piedepgina"/>
          </w:pPr>
          <w:r>
            <w:t>www.Astra.com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29C12663" w14:textId="38AF23D6" w:rsidR="0017691D" w:rsidRDefault="0017691D"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8BDC5" w14:textId="77777777" w:rsidR="002D3AC5" w:rsidRDefault="002D3AC5" w:rsidP="004B7E44">
      <w:r>
        <w:separator/>
      </w:r>
    </w:p>
  </w:footnote>
  <w:footnote w:type="continuationSeparator" w:id="0">
    <w:p w14:paraId="5B59CCDD" w14:textId="77777777" w:rsidR="002D3AC5" w:rsidRDefault="002D3AC5"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17691D" w14:paraId="6DFF5444" w14:textId="77777777" w:rsidTr="004B7E44">
      <w:trPr>
        <w:trHeight w:val="1318"/>
      </w:trPr>
      <w:tc>
        <w:tcPr>
          <w:tcW w:w="12210" w:type="dxa"/>
          <w:tcBorders>
            <w:top w:val="nil"/>
            <w:left w:val="nil"/>
            <w:bottom w:val="nil"/>
            <w:right w:val="nil"/>
          </w:tcBorders>
        </w:tcPr>
        <w:p w14:paraId="014C7A60" w14:textId="77777777" w:rsidR="0017691D" w:rsidRDefault="0017691D" w:rsidP="004B7E44">
          <w:pPr>
            <w:pStyle w:val="Encabezado"/>
          </w:pPr>
          <w:r>
            <w:rPr>
              <w:noProof/>
              <w:lang w:eastAsia="es-PE"/>
            </w:rPr>
            <mc:AlternateContent>
              <mc:Choice Requires="wps">
                <w:drawing>
                  <wp:inline distT="0" distB="0" distL="0" distR="0" wp14:anchorId="21437546" wp14:editId="33F6B26E">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B7B9D9" w14:textId="65B8B5CE" w:rsidR="0017691D" w:rsidRPr="004B7E44" w:rsidRDefault="0017691D"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3</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437546" id="Rectangle 11" o:spid="_x0000_s1114"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" fillcolor="red" stroked="f" strokeweight="2pt">
                    <v:textbox>
                      <w:txbxContent>
                        <w:p w14:paraId="51B7B9D9" w14:textId="65B8B5CE" w:rsidR="0017691D" w:rsidRPr="004B7E44" w:rsidRDefault="0017691D"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3</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C0C0E"/>
    <w:multiLevelType w:val="hybridMultilevel"/>
    <w:tmpl w:val="A49212FC"/>
    <w:lvl w:ilvl="0" w:tplc="441EC280">
      <w:numFmt w:val="bullet"/>
      <w:lvlText w:val=""/>
      <w:lvlJc w:val="left"/>
      <w:pPr>
        <w:ind w:left="720" w:hanging="360"/>
      </w:pPr>
      <w:rPr>
        <w:rFonts w:ascii="Symbol" w:eastAsiaTheme="minorHAnsi" w:hAnsi="Symbo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8F7420"/>
    <w:multiLevelType w:val="hybridMultilevel"/>
    <w:tmpl w:val="900A55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1789177C"/>
    <w:multiLevelType w:val="hybridMultilevel"/>
    <w:tmpl w:val="A9968922"/>
    <w:lvl w:ilvl="0" w:tplc="441EC280">
      <w:numFmt w:val="bullet"/>
      <w:lvlText w:val=""/>
      <w:lvlJc w:val="left"/>
      <w:pPr>
        <w:ind w:left="720" w:hanging="360"/>
      </w:pPr>
      <w:rPr>
        <w:rFonts w:ascii="Symbol" w:eastAsiaTheme="minorHAnsi" w:hAnsi="Symbo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CA77AC"/>
    <w:multiLevelType w:val="hybridMultilevel"/>
    <w:tmpl w:val="45343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0A4F04"/>
    <w:multiLevelType w:val="hybridMultilevel"/>
    <w:tmpl w:val="24286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F23117"/>
    <w:multiLevelType w:val="hybridMultilevel"/>
    <w:tmpl w:val="7C4CE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3720B3"/>
    <w:multiLevelType w:val="hybridMultilevel"/>
    <w:tmpl w:val="5B342B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 w15:restartNumberingAfterBreak="0">
    <w:nsid w:val="6E964E94"/>
    <w:multiLevelType w:val="hybridMultilevel"/>
    <w:tmpl w:val="82BAA6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AD91821"/>
    <w:multiLevelType w:val="hybridMultilevel"/>
    <w:tmpl w:val="DCEABBA2"/>
    <w:lvl w:ilvl="0" w:tplc="441EC280">
      <w:numFmt w:val="bullet"/>
      <w:lvlText w:val=""/>
      <w:lvlJc w:val="left"/>
      <w:pPr>
        <w:ind w:left="720" w:hanging="360"/>
      </w:pPr>
      <w:rPr>
        <w:rFonts w:ascii="Symbol" w:eastAsiaTheme="minorHAnsi" w:hAnsi="Symbo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EE31A95"/>
    <w:multiLevelType w:val="hybridMultilevel"/>
    <w:tmpl w:val="1EECA0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7F232583"/>
    <w:multiLevelType w:val="hybridMultilevel"/>
    <w:tmpl w:val="12882BD8"/>
    <w:lvl w:ilvl="0" w:tplc="909E79F4">
      <w:numFmt w:val="bullet"/>
      <w:lvlText w:val="-"/>
      <w:lvlJc w:val="left"/>
      <w:pPr>
        <w:ind w:left="720" w:hanging="360"/>
      </w:pPr>
      <w:rPr>
        <w:rFonts w:ascii="Times New Roman" w:eastAsiaTheme="minorEastAsia"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2"/>
  </w:num>
  <w:num w:numId="4">
    <w:abstractNumId w:val="8"/>
  </w:num>
  <w:num w:numId="5">
    <w:abstractNumId w:val="5"/>
  </w:num>
  <w:num w:numId="6">
    <w:abstractNumId w:val="3"/>
  </w:num>
  <w:num w:numId="7">
    <w:abstractNumId w:val="4"/>
  </w:num>
  <w:num w:numId="8">
    <w:abstractNumId w:val="7"/>
  </w:num>
  <w:num w:numId="9">
    <w:abstractNumId w:val="6"/>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706"/>
    <w:rsid w:val="00005770"/>
    <w:rsid w:val="0000706A"/>
    <w:rsid w:val="00010C5E"/>
    <w:rsid w:val="00013FD6"/>
    <w:rsid w:val="00016D6D"/>
    <w:rsid w:val="00017688"/>
    <w:rsid w:val="00022A08"/>
    <w:rsid w:val="00024BF1"/>
    <w:rsid w:val="00036318"/>
    <w:rsid w:val="000377DE"/>
    <w:rsid w:val="0004429F"/>
    <w:rsid w:val="00051546"/>
    <w:rsid w:val="0005301A"/>
    <w:rsid w:val="00057529"/>
    <w:rsid w:val="000630BD"/>
    <w:rsid w:val="000630C7"/>
    <w:rsid w:val="000656D8"/>
    <w:rsid w:val="00070447"/>
    <w:rsid w:val="000713B8"/>
    <w:rsid w:val="00072069"/>
    <w:rsid w:val="000932D1"/>
    <w:rsid w:val="000965EF"/>
    <w:rsid w:val="000A5058"/>
    <w:rsid w:val="000A6E67"/>
    <w:rsid w:val="000C7BED"/>
    <w:rsid w:val="000D779A"/>
    <w:rsid w:val="000E74F7"/>
    <w:rsid w:val="000F112C"/>
    <w:rsid w:val="001129E4"/>
    <w:rsid w:val="00112F0E"/>
    <w:rsid w:val="001159BE"/>
    <w:rsid w:val="00117AD0"/>
    <w:rsid w:val="00136A3A"/>
    <w:rsid w:val="00144620"/>
    <w:rsid w:val="001560BD"/>
    <w:rsid w:val="00162A87"/>
    <w:rsid w:val="00165273"/>
    <w:rsid w:val="0016692A"/>
    <w:rsid w:val="00167859"/>
    <w:rsid w:val="00171049"/>
    <w:rsid w:val="00172D54"/>
    <w:rsid w:val="0017691D"/>
    <w:rsid w:val="001807BB"/>
    <w:rsid w:val="001814C3"/>
    <w:rsid w:val="001824DA"/>
    <w:rsid w:val="00182820"/>
    <w:rsid w:val="001862F3"/>
    <w:rsid w:val="00187313"/>
    <w:rsid w:val="0019177C"/>
    <w:rsid w:val="0019219E"/>
    <w:rsid w:val="0019253F"/>
    <w:rsid w:val="001A08A4"/>
    <w:rsid w:val="001A30D0"/>
    <w:rsid w:val="001A7781"/>
    <w:rsid w:val="001A78C3"/>
    <w:rsid w:val="001A7B95"/>
    <w:rsid w:val="001B0B76"/>
    <w:rsid w:val="001B5DEE"/>
    <w:rsid w:val="001C7795"/>
    <w:rsid w:val="001D16DD"/>
    <w:rsid w:val="001D3F2C"/>
    <w:rsid w:val="001D6E51"/>
    <w:rsid w:val="001E1795"/>
    <w:rsid w:val="001E5A6A"/>
    <w:rsid w:val="001E7272"/>
    <w:rsid w:val="001F14A1"/>
    <w:rsid w:val="00203993"/>
    <w:rsid w:val="00204500"/>
    <w:rsid w:val="00205038"/>
    <w:rsid w:val="00205153"/>
    <w:rsid w:val="00206C65"/>
    <w:rsid w:val="00211663"/>
    <w:rsid w:val="00214D79"/>
    <w:rsid w:val="00222140"/>
    <w:rsid w:val="00223812"/>
    <w:rsid w:val="002301F5"/>
    <w:rsid w:val="002335CD"/>
    <w:rsid w:val="00234F4F"/>
    <w:rsid w:val="00240514"/>
    <w:rsid w:val="00244561"/>
    <w:rsid w:val="002445BA"/>
    <w:rsid w:val="00255CA6"/>
    <w:rsid w:val="0026393F"/>
    <w:rsid w:val="00270393"/>
    <w:rsid w:val="00273D44"/>
    <w:rsid w:val="00277D59"/>
    <w:rsid w:val="00280B49"/>
    <w:rsid w:val="002839C8"/>
    <w:rsid w:val="00283C25"/>
    <w:rsid w:val="002870B6"/>
    <w:rsid w:val="00291285"/>
    <w:rsid w:val="00293B83"/>
    <w:rsid w:val="00296FA5"/>
    <w:rsid w:val="002B597B"/>
    <w:rsid w:val="002B7814"/>
    <w:rsid w:val="002C161E"/>
    <w:rsid w:val="002C6F82"/>
    <w:rsid w:val="002C7664"/>
    <w:rsid w:val="002D0452"/>
    <w:rsid w:val="002D28DC"/>
    <w:rsid w:val="002D35A1"/>
    <w:rsid w:val="002D3AC5"/>
    <w:rsid w:val="002D3E56"/>
    <w:rsid w:val="002E105A"/>
    <w:rsid w:val="002E13CB"/>
    <w:rsid w:val="002E4C5E"/>
    <w:rsid w:val="002E6B33"/>
    <w:rsid w:val="002E6B9B"/>
    <w:rsid w:val="002F61C4"/>
    <w:rsid w:val="0031483C"/>
    <w:rsid w:val="00315CC9"/>
    <w:rsid w:val="00327330"/>
    <w:rsid w:val="0033208B"/>
    <w:rsid w:val="00332DD6"/>
    <w:rsid w:val="00333DB9"/>
    <w:rsid w:val="00334641"/>
    <w:rsid w:val="00334C66"/>
    <w:rsid w:val="00337953"/>
    <w:rsid w:val="003478B2"/>
    <w:rsid w:val="003522C9"/>
    <w:rsid w:val="003554AA"/>
    <w:rsid w:val="003578AA"/>
    <w:rsid w:val="003618A7"/>
    <w:rsid w:val="0036335A"/>
    <w:rsid w:val="00363A80"/>
    <w:rsid w:val="00364B57"/>
    <w:rsid w:val="003651A5"/>
    <w:rsid w:val="0036753C"/>
    <w:rsid w:val="00367D50"/>
    <w:rsid w:val="0037043E"/>
    <w:rsid w:val="00370DEC"/>
    <w:rsid w:val="00373128"/>
    <w:rsid w:val="00373873"/>
    <w:rsid w:val="00376B64"/>
    <w:rsid w:val="0038036A"/>
    <w:rsid w:val="00385B5C"/>
    <w:rsid w:val="00393DEE"/>
    <w:rsid w:val="00395FFD"/>
    <w:rsid w:val="0039674F"/>
    <w:rsid w:val="0039782B"/>
    <w:rsid w:val="003A41D1"/>
    <w:rsid w:val="003B0490"/>
    <w:rsid w:val="003B33F5"/>
    <w:rsid w:val="003B3A86"/>
    <w:rsid w:val="003B3FA5"/>
    <w:rsid w:val="003B5A12"/>
    <w:rsid w:val="003B6F50"/>
    <w:rsid w:val="003C5FB4"/>
    <w:rsid w:val="003C6E4D"/>
    <w:rsid w:val="003D0422"/>
    <w:rsid w:val="003D3060"/>
    <w:rsid w:val="003E686E"/>
    <w:rsid w:val="003F0DD3"/>
    <w:rsid w:val="003F25EA"/>
    <w:rsid w:val="003F750B"/>
    <w:rsid w:val="0040704D"/>
    <w:rsid w:val="00407DF3"/>
    <w:rsid w:val="00414B1E"/>
    <w:rsid w:val="0041669C"/>
    <w:rsid w:val="00416975"/>
    <w:rsid w:val="00422E63"/>
    <w:rsid w:val="0042321B"/>
    <w:rsid w:val="00424C3F"/>
    <w:rsid w:val="00425A94"/>
    <w:rsid w:val="004262A0"/>
    <w:rsid w:val="00433843"/>
    <w:rsid w:val="00433AA4"/>
    <w:rsid w:val="004343E1"/>
    <w:rsid w:val="00436D2D"/>
    <w:rsid w:val="00436E60"/>
    <w:rsid w:val="004416EA"/>
    <w:rsid w:val="00445AA5"/>
    <w:rsid w:val="00447EF9"/>
    <w:rsid w:val="00454FC4"/>
    <w:rsid w:val="004577FB"/>
    <w:rsid w:val="00464566"/>
    <w:rsid w:val="004724FE"/>
    <w:rsid w:val="00473FC9"/>
    <w:rsid w:val="00475E0E"/>
    <w:rsid w:val="00476471"/>
    <w:rsid w:val="004800AC"/>
    <w:rsid w:val="00481712"/>
    <w:rsid w:val="00485CAF"/>
    <w:rsid w:val="004864F0"/>
    <w:rsid w:val="0049207E"/>
    <w:rsid w:val="00493943"/>
    <w:rsid w:val="00494D1E"/>
    <w:rsid w:val="00496E72"/>
    <w:rsid w:val="004A309C"/>
    <w:rsid w:val="004B22D6"/>
    <w:rsid w:val="004B6D02"/>
    <w:rsid w:val="004B75A9"/>
    <w:rsid w:val="004B7E44"/>
    <w:rsid w:val="004C0DC5"/>
    <w:rsid w:val="004C13A0"/>
    <w:rsid w:val="004D5252"/>
    <w:rsid w:val="004E1550"/>
    <w:rsid w:val="004E36A9"/>
    <w:rsid w:val="004E41A1"/>
    <w:rsid w:val="004E43D6"/>
    <w:rsid w:val="004E4E57"/>
    <w:rsid w:val="004F1C4A"/>
    <w:rsid w:val="004F295A"/>
    <w:rsid w:val="004F2B86"/>
    <w:rsid w:val="004F378F"/>
    <w:rsid w:val="004F4BE5"/>
    <w:rsid w:val="00500277"/>
    <w:rsid w:val="00502020"/>
    <w:rsid w:val="005041EB"/>
    <w:rsid w:val="00513D48"/>
    <w:rsid w:val="00516989"/>
    <w:rsid w:val="00520755"/>
    <w:rsid w:val="0052128E"/>
    <w:rsid w:val="005219CB"/>
    <w:rsid w:val="0053166E"/>
    <w:rsid w:val="005423E0"/>
    <w:rsid w:val="00543444"/>
    <w:rsid w:val="00544322"/>
    <w:rsid w:val="005455F7"/>
    <w:rsid w:val="00547175"/>
    <w:rsid w:val="00547AE9"/>
    <w:rsid w:val="00560867"/>
    <w:rsid w:val="00560971"/>
    <w:rsid w:val="00561977"/>
    <w:rsid w:val="00563C4D"/>
    <w:rsid w:val="00573A05"/>
    <w:rsid w:val="00575424"/>
    <w:rsid w:val="00576584"/>
    <w:rsid w:val="00583BC6"/>
    <w:rsid w:val="005861CA"/>
    <w:rsid w:val="00590571"/>
    <w:rsid w:val="00594AA0"/>
    <w:rsid w:val="005A0727"/>
    <w:rsid w:val="005A3B88"/>
    <w:rsid w:val="005A718F"/>
    <w:rsid w:val="005B00B5"/>
    <w:rsid w:val="005B0446"/>
    <w:rsid w:val="005B0EEA"/>
    <w:rsid w:val="005B71DE"/>
    <w:rsid w:val="005B7D23"/>
    <w:rsid w:val="005D0021"/>
    <w:rsid w:val="005D0DE9"/>
    <w:rsid w:val="005D1095"/>
    <w:rsid w:val="005D4041"/>
    <w:rsid w:val="005E23DC"/>
    <w:rsid w:val="005E3A92"/>
    <w:rsid w:val="005E4ED8"/>
    <w:rsid w:val="005E7534"/>
    <w:rsid w:val="005F2891"/>
    <w:rsid w:val="005F2F00"/>
    <w:rsid w:val="005F41B3"/>
    <w:rsid w:val="005F4FD7"/>
    <w:rsid w:val="005F54F5"/>
    <w:rsid w:val="005F6201"/>
    <w:rsid w:val="00601534"/>
    <w:rsid w:val="00602801"/>
    <w:rsid w:val="00612AB4"/>
    <w:rsid w:val="00621CDB"/>
    <w:rsid w:val="0062785A"/>
    <w:rsid w:val="00634559"/>
    <w:rsid w:val="00637026"/>
    <w:rsid w:val="00640F6D"/>
    <w:rsid w:val="00654221"/>
    <w:rsid w:val="00654C58"/>
    <w:rsid w:val="0065614C"/>
    <w:rsid w:val="006578E6"/>
    <w:rsid w:val="0066106E"/>
    <w:rsid w:val="00665E1B"/>
    <w:rsid w:val="006661C0"/>
    <w:rsid w:val="006702EB"/>
    <w:rsid w:val="00676AB9"/>
    <w:rsid w:val="006828A5"/>
    <w:rsid w:val="0068526E"/>
    <w:rsid w:val="00685725"/>
    <w:rsid w:val="00686604"/>
    <w:rsid w:val="00690D56"/>
    <w:rsid w:val="006954C9"/>
    <w:rsid w:val="006A30C1"/>
    <w:rsid w:val="006A3CE7"/>
    <w:rsid w:val="006A5A88"/>
    <w:rsid w:val="006A67FD"/>
    <w:rsid w:val="006B20EC"/>
    <w:rsid w:val="006C1E56"/>
    <w:rsid w:val="006C21D4"/>
    <w:rsid w:val="006C46C4"/>
    <w:rsid w:val="006C7B99"/>
    <w:rsid w:val="006D0F65"/>
    <w:rsid w:val="006D28DA"/>
    <w:rsid w:val="006D4CF7"/>
    <w:rsid w:val="006D57E9"/>
    <w:rsid w:val="006E2B52"/>
    <w:rsid w:val="006E3259"/>
    <w:rsid w:val="006E3B31"/>
    <w:rsid w:val="006F18FA"/>
    <w:rsid w:val="006F2464"/>
    <w:rsid w:val="006F31B9"/>
    <w:rsid w:val="006F6F54"/>
    <w:rsid w:val="00704D3B"/>
    <w:rsid w:val="00705638"/>
    <w:rsid w:val="00710A9D"/>
    <w:rsid w:val="00720C8C"/>
    <w:rsid w:val="00723D96"/>
    <w:rsid w:val="007405FA"/>
    <w:rsid w:val="007516CF"/>
    <w:rsid w:val="007543FF"/>
    <w:rsid w:val="00755C02"/>
    <w:rsid w:val="00760CC3"/>
    <w:rsid w:val="007636DE"/>
    <w:rsid w:val="00763C01"/>
    <w:rsid w:val="00766933"/>
    <w:rsid w:val="00771BA0"/>
    <w:rsid w:val="00775B44"/>
    <w:rsid w:val="00777F53"/>
    <w:rsid w:val="007813F7"/>
    <w:rsid w:val="00781533"/>
    <w:rsid w:val="00790080"/>
    <w:rsid w:val="00791E52"/>
    <w:rsid w:val="00796CAC"/>
    <w:rsid w:val="00797C58"/>
    <w:rsid w:val="007A3691"/>
    <w:rsid w:val="007A4965"/>
    <w:rsid w:val="007B33E4"/>
    <w:rsid w:val="007C001A"/>
    <w:rsid w:val="007C0861"/>
    <w:rsid w:val="007C4032"/>
    <w:rsid w:val="007D3657"/>
    <w:rsid w:val="007D5FEA"/>
    <w:rsid w:val="007E5380"/>
    <w:rsid w:val="007E539A"/>
    <w:rsid w:val="007E60BB"/>
    <w:rsid w:val="00802AED"/>
    <w:rsid w:val="0081727F"/>
    <w:rsid w:val="008226DC"/>
    <w:rsid w:val="00832411"/>
    <w:rsid w:val="0083333C"/>
    <w:rsid w:val="00835CF7"/>
    <w:rsid w:val="008365AA"/>
    <w:rsid w:val="00850007"/>
    <w:rsid w:val="00850BF8"/>
    <w:rsid w:val="008517CC"/>
    <w:rsid w:val="00854D87"/>
    <w:rsid w:val="00861754"/>
    <w:rsid w:val="00872D2F"/>
    <w:rsid w:val="00872D32"/>
    <w:rsid w:val="00877579"/>
    <w:rsid w:val="00877774"/>
    <w:rsid w:val="00885C8C"/>
    <w:rsid w:val="008913CB"/>
    <w:rsid w:val="00893466"/>
    <w:rsid w:val="0089384D"/>
    <w:rsid w:val="00895718"/>
    <w:rsid w:val="008A1C55"/>
    <w:rsid w:val="008A494E"/>
    <w:rsid w:val="008B0442"/>
    <w:rsid w:val="008B33BC"/>
    <w:rsid w:val="008B5AB2"/>
    <w:rsid w:val="008C255C"/>
    <w:rsid w:val="008D499D"/>
    <w:rsid w:val="008D5448"/>
    <w:rsid w:val="008E222B"/>
    <w:rsid w:val="008E25DB"/>
    <w:rsid w:val="008F531C"/>
    <w:rsid w:val="00902EA2"/>
    <w:rsid w:val="009120E9"/>
    <w:rsid w:val="0091575C"/>
    <w:rsid w:val="00917A59"/>
    <w:rsid w:val="00917D25"/>
    <w:rsid w:val="00917DA8"/>
    <w:rsid w:val="0092164B"/>
    <w:rsid w:val="00931008"/>
    <w:rsid w:val="0093196A"/>
    <w:rsid w:val="009329F4"/>
    <w:rsid w:val="0093680F"/>
    <w:rsid w:val="00936E09"/>
    <w:rsid w:val="00940C3C"/>
    <w:rsid w:val="00944390"/>
    <w:rsid w:val="00945900"/>
    <w:rsid w:val="00947D8B"/>
    <w:rsid w:val="0095174B"/>
    <w:rsid w:val="00956972"/>
    <w:rsid w:val="00964EE4"/>
    <w:rsid w:val="009655EC"/>
    <w:rsid w:val="00970954"/>
    <w:rsid w:val="009726CF"/>
    <w:rsid w:val="00972E15"/>
    <w:rsid w:val="00976029"/>
    <w:rsid w:val="00976539"/>
    <w:rsid w:val="00976BBD"/>
    <w:rsid w:val="00981F6E"/>
    <w:rsid w:val="0098243A"/>
    <w:rsid w:val="00986327"/>
    <w:rsid w:val="00992BE9"/>
    <w:rsid w:val="009945FD"/>
    <w:rsid w:val="00995FD2"/>
    <w:rsid w:val="009A5121"/>
    <w:rsid w:val="009A68F0"/>
    <w:rsid w:val="009B38A2"/>
    <w:rsid w:val="009C14F8"/>
    <w:rsid w:val="009C2810"/>
    <w:rsid w:val="009C396C"/>
    <w:rsid w:val="009C464F"/>
    <w:rsid w:val="009C5C59"/>
    <w:rsid w:val="009D4B50"/>
    <w:rsid w:val="009D5D5C"/>
    <w:rsid w:val="009D64C3"/>
    <w:rsid w:val="009D7DAD"/>
    <w:rsid w:val="009E1D71"/>
    <w:rsid w:val="009F157E"/>
    <w:rsid w:val="009F60F0"/>
    <w:rsid w:val="009F7695"/>
    <w:rsid w:val="00A0085E"/>
    <w:rsid w:val="00A01EAB"/>
    <w:rsid w:val="00A02D48"/>
    <w:rsid w:val="00A0424B"/>
    <w:rsid w:val="00A06D58"/>
    <w:rsid w:val="00A10CD0"/>
    <w:rsid w:val="00A162BD"/>
    <w:rsid w:val="00A2064A"/>
    <w:rsid w:val="00A23099"/>
    <w:rsid w:val="00A254D9"/>
    <w:rsid w:val="00A25F3E"/>
    <w:rsid w:val="00A3575C"/>
    <w:rsid w:val="00A4358D"/>
    <w:rsid w:val="00A43B7D"/>
    <w:rsid w:val="00A52486"/>
    <w:rsid w:val="00A54C72"/>
    <w:rsid w:val="00A60488"/>
    <w:rsid w:val="00A60867"/>
    <w:rsid w:val="00A67706"/>
    <w:rsid w:val="00A71221"/>
    <w:rsid w:val="00A75021"/>
    <w:rsid w:val="00A75408"/>
    <w:rsid w:val="00A75A0E"/>
    <w:rsid w:val="00A850A8"/>
    <w:rsid w:val="00A904EE"/>
    <w:rsid w:val="00A91DE9"/>
    <w:rsid w:val="00A92BE9"/>
    <w:rsid w:val="00AA2E48"/>
    <w:rsid w:val="00AB33A2"/>
    <w:rsid w:val="00AB5A25"/>
    <w:rsid w:val="00AC2D31"/>
    <w:rsid w:val="00AD21BC"/>
    <w:rsid w:val="00AE3189"/>
    <w:rsid w:val="00AF0370"/>
    <w:rsid w:val="00AF0C98"/>
    <w:rsid w:val="00AF24CC"/>
    <w:rsid w:val="00AF309D"/>
    <w:rsid w:val="00AF395A"/>
    <w:rsid w:val="00AF51EE"/>
    <w:rsid w:val="00AF65D9"/>
    <w:rsid w:val="00B02540"/>
    <w:rsid w:val="00B055F2"/>
    <w:rsid w:val="00B10733"/>
    <w:rsid w:val="00B1097F"/>
    <w:rsid w:val="00B13589"/>
    <w:rsid w:val="00B2093E"/>
    <w:rsid w:val="00B20B00"/>
    <w:rsid w:val="00B23455"/>
    <w:rsid w:val="00B24C6F"/>
    <w:rsid w:val="00B27089"/>
    <w:rsid w:val="00B30BE6"/>
    <w:rsid w:val="00B33ACF"/>
    <w:rsid w:val="00B363A6"/>
    <w:rsid w:val="00B402FD"/>
    <w:rsid w:val="00B41AC1"/>
    <w:rsid w:val="00B519D8"/>
    <w:rsid w:val="00B51E92"/>
    <w:rsid w:val="00B56F39"/>
    <w:rsid w:val="00B572B4"/>
    <w:rsid w:val="00B608AB"/>
    <w:rsid w:val="00B60F30"/>
    <w:rsid w:val="00B6139A"/>
    <w:rsid w:val="00B65ECA"/>
    <w:rsid w:val="00B71387"/>
    <w:rsid w:val="00B73C52"/>
    <w:rsid w:val="00B76748"/>
    <w:rsid w:val="00B80E48"/>
    <w:rsid w:val="00B83544"/>
    <w:rsid w:val="00B91821"/>
    <w:rsid w:val="00B96BF7"/>
    <w:rsid w:val="00BA582C"/>
    <w:rsid w:val="00BB21C1"/>
    <w:rsid w:val="00BB244A"/>
    <w:rsid w:val="00BB24D2"/>
    <w:rsid w:val="00BB4536"/>
    <w:rsid w:val="00BB6517"/>
    <w:rsid w:val="00BC0285"/>
    <w:rsid w:val="00BC3D63"/>
    <w:rsid w:val="00BD42FC"/>
    <w:rsid w:val="00BD61E4"/>
    <w:rsid w:val="00BD6FDE"/>
    <w:rsid w:val="00BE0093"/>
    <w:rsid w:val="00BE75D0"/>
    <w:rsid w:val="00BF0D93"/>
    <w:rsid w:val="00BF315F"/>
    <w:rsid w:val="00C00EC3"/>
    <w:rsid w:val="00C06482"/>
    <w:rsid w:val="00C150F1"/>
    <w:rsid w:val="00C214C6"/>
    <w:rsid w:val="00C3106B"/>
    <w:rsid w:val="00C35346"/>
    <w:rsid w:val="00C3773B"/>
    <w:rsid w:val="00C42AF9"/>
    <w:rsid w:val="00C51E49"/>
    <w:rsid w:val="00C5265B"/>
    <w:rsid w:val="00C54DCC"/>
    <w:rsid w:val="00C627EF"/>
    <w:rsid w:val="00C63F3E"/>
    <w:rsid w:val="00C64846"/>
    <w:rsid w:val="00C73D9F"/>
    <w:rsid w:val="00C76BDB"/>
    <w:rsid w:val="00C8294A"/>
    <w:rsid w:val="00C84747"/>
    <w:rsid w:val="00C87D5E"/>
    <w:rsid w:val="00C9231E"/>
    <w:rsid w:val="00CA0240"/>
    <w:rsid w:val="00CA43AD"/>
    <w:rsid w:val="00CA6D71"/>
    <w:rsid w:val="00CB000B"/>
    <w:rsid w:val="00CB2ED7"/>
    <w:rsid w:val="00CB31C8"/>
    <w:rsid w:val="00CB4607"/>
    <w:rsid w:val="00CC1395"/>
    <w:rsid w:val="00CC2460"/>
    <w:rsid w:val="00CC29AC"/>
    <w:rsid w:val="00CC5818"/>
    <w:rsid w:val="00CC6F8B"/>
    <w:rsid w:val="00CD4489"/>
    <w:rsid w:val="00CD56F2"/>
    <w:rsid w:val="00CD5D2C"/>
    <w:rsid w:val="00CE124E"/>
    <w:rsid w:val="00CE64FE"/>
    <w:rsid w:val="00CF3DBA"/>
    <w:rsid w:val="00CF4C8A"/>
    <w:rsid w:val="00D02912"/>
    <w:rsid w:val="00D0440F"/>
    <w:rsid w:val="00D04D30"/>
    <w:rsid w:val="00D06703"/>
    <w:rsid w:val="00D17C7D"/>
    <w:rsid w:val="00D17FE4"/>
    <w:rsid w:val="00D202CE"/>
    <w:rsid w:val="00D3704D"/>
    <w:rsid w:val="00D41E10"/>
    <w:rsid w:val="00D42D0F"/>
    <w:rsid w:val="00D43EEF"/>
    <w:rsid w:val="00D446E8"/>
    <w:rsid w:val="00D44F1C"/>
    <w:rsid w:val="00D46698"/>
    <w:rsid w:val="00D474BB"/>
    <w:rsid w:val="00D5274A"/>
    <w:rsid w:val="00D52776"/>
    <w:rsid w:val="00D532DA"/>
    <w:rsid w:val="00D634D2"/>
    <w:rsid w:val="00D67636"/>
    <w:rsid w:val="00D70724"/>
    <w:rsid w:val="00D70FF7"/>
    <w:rsid w:val="00D72ABE"/>
    <w:rsid w:val="00D80E78"/>
    <w:rsid w:val="00D82BDA"/>
    <w:rsid w:val="00D83311"/>
    <w:rsid w:val="00D841A0"/>
    <w:rsid w:val="00D861E7"/>
    <w:rsid w:val="00D8643A"/>
    <w:rsid w:val="00D87081"/>
    <w:rsid w:val="00D93716"/>
    <w:rsid w:val="00D94997"/>
    <w:rsid w:val="00D956E0"/>
    <w:rsid w:val="00D97B4E"/>
    <w:rsid w:val="00DA0DE3"/>
    <w:rsid w:val="00DA1E1F"/>
    <w:rsid w:val="00DA2858"/>
    <w:rsid w:val="00DA3854"/>
    <w:rsid w:val="00DA5853"/>
    <w:rsid w:val="00DB26A7"/>
    <w:rsid w:val="00DB32BC"/>
    <w:rsid w:val="00DC5E2A"/>
    <w:rsid w:val="00DC7BFE"/>
    <w:rsid w:val="00DD2E91"/>
    <w:rsid w:val="00DD45AD"/>
    <w:rsid w:val="00DE0009"/>
    <w:rsid w:val="00DF42D1"/>
    <w:rsid w:val="00DF7866"/>
    <w:rsid w:val="00DF7D68"/>
    <w:rsid w:val="00E00787"/>
    <w:rsid w:val="00E06C7E"/>
    <w:rsid w:val="00E07323"/>
    <w:rsid w:val="00E12CF5"/>
    <w:rsid w:val="00E16678"/>
    <w:rsid w:val="00E216AE"/>
    <w:rsid w:val="00E30E59"/>
    <w:rsid w:val="00E317B0"/>
    <w:rsid w:val="00E34C40"/>
    <w:rsid w:val="00E35F63"/>
    <w:rsid w:val="00E3612E"/>
    <w:rsid w:val="00E3628D"/>
    <w:rsid w:val="00E36745"/>
    <w:rsid w:val="00E4216B"/>
    <w:rsid w:val="00E43175"/>
    <w:rsid w:val="00E4451B"/>
    <w:rsid w:val="00E53EE0"/>
    <w:rsid w:val="00E60C63"/>
    <w:rsid w:val="00E6415C"/>
    <w:rsid w:val="00E700A8"/>
    <w:rsid w:val="00E76CAD"/>
    <w:rsid w:val="00E805D9"/>
    <w:rsid w:val="00E94B5F"/>
    <w:rsid w:val="00E97DD7"/>
    <w:rsid w:val="00EA5CD3"/>
    <w:rsid w:val="00EB5684"/>
    <w:rsid w:val="00EC013D"/>
    <w:rsid w:val="00EC1003"/>
    <w:rsid w:val="00EC4D1B"/>
    <w:rsid w:val="00EC5B3B"/>
    <w:rsid w:val="00EC7F98"/>
    <w:rsid w:val="00ED75BF"/>
    <w:rsid w:val="00EE0C96"/>
    <w:rsid w:val="00EF05E2"/>
    <w:rsid w:val="00EF0F07"/>
    <w:rsid w:val="00EF23BF"/>
    <w:rsid w:val="00EF29E4"/>
    <w:rsid w:val="00EF2EE8"/>
    <w:rsid w:val="00EF4327"/>
    <w:rsid w:val="00EF6B48"/>
    <w:rsid w:val="00F01638"/>
    <w:rsid w:val="00F065EF"/>
    <w:rsid w:val="00F1072D"/>
    <w:rsid w:val="00F20AD0"/>
    <w:rsid w:val="00F25D2A"/>
    <w:rsid w:val="00F316E9"/>
    <w:rsid w:val="00F37653"/>
    <w:rsid w:val="00F411AD"/>
    <w:rsid w:val="00F42B53"/>
    <w:rsid w:val="00F44C44"/>
    <w:rsid w:val="00F51AAE"/>
    <w:rsid w:val="00F522FD"/>
    <w:rsid w:val="00F56F10"/>
    <w:rsid w:val="00F56F5D"/>
    <w:rsid w:val="00F60DF0"/>
    <w:rsid w:val="00F614C1"/>
    <w:rsid w:val="00F70509"/>
    <w:rsid w:val="00F70E15"/>
    <w:rsid w:val="00F84367"/>
    <w:rsid w:val="00F84561"/>
    <w:rsid w:val="00F90B3E"/>
    <w:rsid w:val="00F90B45"/>
    <w:rsid w:val="00F958A5"/>
    <w:rsid w:val="00FA6A5F"/>
    <w:rsid w:val="00FA7282"/>
    <w:rsid w:val="00FB4EFF"/>
    <w:rsid w:val="00FB5A77"/>
    <w:rsid w:val="00FB75B7"/>
    <w:rsid w:val="00FC09EC"/>
    <w:rsid w:val="00FC1EA4"/>
    <w:rsid w:val="00FD1DA4"/>
    <w:rsid w:val="00FD1F8F"/>
    <w:rsid w:val="00FE0430"/>
    <w:rsid w:val="00FE6258"/>
    <w:rsid w:val="00FF36BF"/>
    <w:rsid w:val="00FF7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6B784D"/>
  <w15:chartTrackingRefBased/>
  <w15:docId w15:val="{7DFE5D18-2B3F-41E4-A934-A53BBC92A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0AC"/>
    <w:pPr>
      <w:spacing w:after="240"/>
    </w:pPr>
    <w:rPr>
      <w:rFonts w:ascii="Zizou Slab Light" w:eastAsiaTheme="minorEastAsia" w:hAnsi="Zizou Slab Light"/>
      <w:color w:val="FFFFFF" w:themeColor="background1"/>
      <w:sz w:val="28"/>
      <w:szCs w:val="22"/>
      <w:lang w:val="es-PE"/>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D52776"/>
    <w:pPr>
      <w:keepNext/>
      <w:spacing w:line="240" w:lineRule="auto"/>
      <w:outlineLvl w:val="1"/>
    </w:pPr>
    <w:rPr>
      <w:rFonts w:ascii="Solano Gothic MVB  Light" w:eastAsia="Times New Roman" w:hAnsi="Solano Gothic MVB  Light" w:cs="Times New Roman"/>
      <w:b/>
      <w:color w:val="FF0000"/>
      <w:sz w:val="52"/>
    </w:rPr>
  </w:style>
  <w:style w:type="paragraph" w:styleId="Ttulo3">
    <w:name w:val="heading 3"/>
    <w:basedOn w:val="Normal"/>
    <w:link w:val="Ttulo3C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Ttulo4">
    <w:name w:val="heading 4"/>
    <w:basedOn w:val="Normal"/>
    <w:link w:val="Ttulo4C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character" w:customStyle="1" w:styleId="Ttulo2Car">
    <w:name w:val="Título 2 Car"/>
    <w:basedOn w:val="Fuentedeprrafopredeter"/>
    <w:link w:val="Ttulo2"/>
    <w:uiPriority w:val="2"/>
    <w:rsid w:val="00D52776"/>
    <w:rPr>
      <w:rFonts w:ascii="Solano Gothic MVB  Light" w:eastAsia="Times New Roman" w:hAnsi="Solano Gothic MVB  Light" w:cs="Times New Roman"/>
      <w:b/>
      <w:color w:val="FF0000"/>
      <w:sz w:val="52"/>
      <w:szCs w:val="22"/>
    </w:rPr>
  </w:style>
  <w:style w:type="character" w:customStyle="1" w:styleId="Ttulo3Car">
    <w:name w:val="Título 3 Car"/>
    <w:basedOn w:val="Fuentedeprrafopredeter"/>
    <w:link w:val="Ttulo3"/>
    <w:uiPriority w:val="2"/>
    <w:rsid w:val="004F1C4A"/>
    <w:rPr>
      <w:rFonts w:ascii="Zizou Slab Medium" w:eastAsia="Times New Roman" w:hAnsi="Zizou Slab Medium" w:cs="Times New Roman"/>
      <w:sz w:val="24"/>
      <w:szCs w:val="22"/>
    </w:rPr>
  </w:style>
  <w:style w:type="character" w:customStyle="1" w:styleId="Ttulo4Car">
    <w:name w:val="Título 4 Car"/>
    <w:basedOn w:val="Fuentedeprrafopredeter"/>
    <w:link w:val="Ttulo4"/>
    <w:uiPriority w:val="2"/>
    <w:rsid w:val="004F1C4A"/>
    <w:rPr>
      <w:rFonts w:ascii="Zizou Slab Light" w:eastAsia="Times New Roman" w:hAnsi="Zizou Slab Light" w:cs="Times New Roman"/>
      <w:b/>
      <w:color w:val="161718" w:themeColor="text1"/>
      <w:spacing w:val="20"/>
      <w:kern w:val="28"/>
      <w:sz w:val="36"/>
      <w:szCs w:val="22"/>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DC1">
    <w:name w:val="toc 1"/>
    <w:basedOn w:val="Normal"/>
    <w:next w:val="Normal"/>
    <w:autoRedefine/>
    <w:uiPriority w:val="39"/>
    <w:unhideWhenUsed/>
    <w:rsid w:val="006D4CF7"/>
    <w:pPr>
      <w:spacing w:before="360" w:after="0"/>
    </w:pPr>
    <w:rPr>
      <w:rFonts w:asciiTheme="majorHAnsi" w:hAnsiTheme="majorHAnsi"/>
      <w:b/>
      <w:bCs/>
      <w:caps/>
      <w:sz w:val="24"/>
      <w:szCs w:val="24"/>
    </w:rPr>
  </w:style>
  <w:style w:type="paragraph" w:styleId="TDC2">
    <w:name w:val="toc 2"/>
    <w:basedOn w:val="Normal"/>
    <w:next w:val="Normal"/>
    <w:autoRedefine/>
    <w:uiPriority w:val="39"/>
    <w:unhideWhenUsed/>
    <w:rsid w:val="006D4CF7"/>
    <w:pPr>
      <w:spacing w:before="240" w:after="0"/>
    </w:pPr>
    <w:rPr>
      <w:rFonts w:asciiTheme="minorHAnsi" w:hAnsiTheme="minorHAnsi" w:cstheme="minorHAnsi"/>
      <w:b/>
      <w:bCs/>
      <w:sz w:val="20"/>
      <w:szCs w:val="20"/>
    </w:rPr>
  </w:style>
  <w:style w:type="paragraph" w:styleId="TDC3">
    <w:name w:val="toc 3"/>
    <w:basedOn w:val="Normal"/>
    <w:next w:val="Normal"/>
    <w:autoRedefine/>
    <w:uiPriority w:val="39"/>
    <w:unhideWhenUsed/>
    <w:rsid w:val="00395FFD"/>
    <w:pPr>
      <w:tabs>
        <w:tab w:val="right" w:leader="dot" w:pos="10178"/>
      </w:tabs>
      <w:spacing w:after="0"/>
      <w:ind w:left="280"/>
    </w:pPr>
    <w:rPr>
      <w:rFonts w:ascii="Zizou Slab Black" w:hAnsi="Zizou Slab Black" w:cstheme="minorHAnsi"/>
      <w:noProof/>
      <w:color w:val="auto"/>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DC4">
    <w:name w:val="toc 4"/>
    <w:basedOn w:val="Normal"/>
    <w:next w:val="Normal"/>
    <w:autoRedefine/>
    <w:uiPriority w:val="39"/>
    <w:unhideWhenUsed/>
    <w:rsid w:val="006D4CF7"/>
    <w:pPr>
      <w:spacing w:after="0"/>
      <w:ind w:left="560"/>
    </w:pPr>
    <w:rPr>
      <w:rFonts w:asciiTheme="minorHAnsi" w:hAnsiTheme="minorHAnsi" w:cstheme="minorHAnsi"/>
      <w:sz w:val="20"/>
      <w:szCs w:val="20"/>
    </w:rPr>
  </w:style>
  <w:style w:type="paragraph" w:styleId="TDC5">
    <w:name w:val="toc 5"/>
    <w:basedOn w:val="Normal"/>
    <w:next w:val="Normal"/>
    <w:autoRedefine/>
    <w:uiPriority w:val="39"/>
    <w:unhideWhenUsed/>
    <w:rsid w:val="006D4CF7"/>
    <w:pPr>
      <w:spacing w:after="0"/>
      <w:ind w:left="840"/>
    </w:pPr>
    <w:rPr>
      <w:rFonts w:asciiTheme="minorHAnsi" w:hAnsiTheme="minorHAnsi" w:cstheme="minorHAnsi"/>
      <w:sz w:val="20"/>
      <w:szCs w:val="20"/>
    </w:rPr>
  </w:style>
  <w:style w:type="paragraph" w:styleId="TDC6">
    <w:name w:val="toc 6"/>
    <w:basedOn w:val="Normal"/>
    <w:next w:val="Normal"/>
    <w:autoRedefine/>
    <w:uiPriority w:val="39"/>
    <w:unhideWhenUsed/>
    <w:rsid w:val="006D4CF7"/>
    <w:pPr>
      <w:spacing w:after="0"/>
      <w:ind w:left="1120"/>
    </w:pPr>
    <w:rPr>
      <w:rFonts w:asciiTheme="minorHAnsi" w:hAnsiTheme="minorHAnsi" w:cstheme="minorHAnsi"/>
      <w:sz w:val="20"/>
      <w:szCs w:val="20"/>
    </w:rPr>
  </w:style>
  <w:style w:type="paragraph" w:styleId="TDC7">
    <w:name w:val="toc 7"/>
    <w:basedOn w:val="Normal"/>
    <w:next w:val="Normal"/>
    <w:autoRedefine/>
    <w:uiPriority w:val="39"/>
    <w:unhideWhenUsed/>
    <w:rsid w:val="006D4CF7"/>
    <w:pPr>
      <w:spacing w:after="0"/>
      <w:ind w:left="1400"/>
    </w:pPr>
    <w:rPr>
      <w:rFonts w:asciiTheme="minorHAnsi" w:hAnsiTheme="minorHAnsi" w:cstheme="minorHAnsi"/>
      <w:sz w:val="20"/>
      <w:szCs w:val="20"/>
    </w:rPr>
  </w:style>
  <w:style w:type="paragraph" w:styleId="TDC8">
    <w:name w:val="toc 8"/>
    <w:basedOn w:val="Normal"/>
    <w:next w:val="Normal"/>
    <w:autoRedefine/>
    <w:uiPriority w:val="39"/>
    <w:unhideWhenUsed/>
    <w:rsid w:val="006D4CF7"/>
    <w:pPr>
      <w:spacing w:after="0"/>
      <w:ind w:left="1680"/>
    </w:pPr>
    <w:rPr>
      <w:rFonts w:asciiTheme="minorHAnsi" w:hAnsiTheme="minorHAnsi" w:cstheme="minorHAnsi"/>
      <w:sz w:val="20"/>
      <w:szCs w:val="20"/>
    </w:rPr>
  </w:style>
  <w:style w:type="paragraph" w:styleId="TDC9">
    <w:name w:val="toc 9"/>
    <w:basedOn w:val="Normal"/>
    <w:next w:val="Normal"/>
    <w:autoRedefine/>
    <w:uiPriority w:val="39"/>
    <w:unhideWhenUsed/>
    <w:rsid w:val="006D4CF7"/>
    <w:pPr>
      <w:spacing w:after="0"/>
      <w:ind w:left="196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character" w:customStyle="1" w:styleId="Mencinsinresolver1">
    <w:name w:val="Mención sin resolver1"/>
    <w:basedOn w:val="Fuentedeprrafopredeter"/>
    <w:uiPriority w:val="99"/>
    <w:semiHidden/>
    <w:unhideWhenUsed/>
    <w:rsid w:val="00E34C40"/>
    <w:rPr>
      <w:color w:val="605E5C"/>
      <w:shd w:val="clear" w:color="auto" w:fill="E1DFDD"/>
    </w:rPr>
  </w:style>
  <w:style w:type="table" w:styleId="Tablaconcuadrcula">
    <w:name w:val="Table Grid"/>
    <w:basedOn w:val="Tablanormal"/>
    <w:uiPriority w:val="39"/>
    <w:rsid w:val="0094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F05E2"/>
    <w:pPr>
      <w:spacing w:after="160" w:line="259" w:lineRule="auto"/>
      <w:ind w:left="720"/>
      <w:contextualSpacing/>
    </w:pPr>
    <w:rPr>
      <w:rFonts w:asciiTheme="minorHAnsi" w:eastAsiaTheme="minorHAnsi" w:hAnsiTheme="minorHAnsi"/>
      <w:color w:val="auto"/>
      <w:sz w:val="22"/>
      <w:lang w:val="es-ES"/>
    </w:rPr>
  </w:style>
  <w:style w:type="character" w:customStyle="1" w:styleId="Mencinsinresolver2">
    <w:name w:val="Mención sin resolver2"/>
    <w:basedOn w:val="Fuentedeprrafopredeter"/>
    <w:uiPriority w:val="99"/>
    <w:semiHidden/>
    <w:unhideWhenUsed/>
    <w:rsid w:val="00172D54"/>
    <w:rPr>
      <w:color w:val="605E5C"/>
      <w:shd w:val="clear" w:color="auto" w:fill="E1DFDD"/>
    </w:rPr>
  </w:style>
  <w:style w:type="character" w:customStyle="1" w:styleId="Mencinsinresolver3">
    <w:name w:val="Mención sin resolver3"/>
    <w:basedOn w:val="Fuentedeprrafopredeter"/>
    <w:uiPriority w:val="99"/>
    <w:semiHidden/>
    <w:unhideWhenUsed/>
    <w:rsid w:val="00FA7282"/>
    <w:rPr>
      <w:color w:val="605E5C"/>
      <w:shd w:val="clear" w:color="auto" w:fill="E1DFDD"/>
    </w:rPr>
  </w:style>
  <w:style w:type="character" w:styleId="Hipervnculovisitado">
    <w:name w:val="FollowedHyperlink"/>
    <w:basedOn w:val="Fuentedeprrafopredeter"/>
    <w:uiPriority w:val="99"/>
    <w:semiHidden/>
    <w:unhideWhenUsed/>
    <w:rsid w:val="00FA7282"/>
    <w:rPr>
      <w:color w:val="93C842" w:themeColor="followedHyperlink"/>
      <w:u w:val="single"/>
    </w:rPr>
  </w:style>
  <w:style w:type="paragraph" w:styleId="NormalWeb">
    <w:name w:val="Normal (Web)"/>
    <w:basedOn w:val="Normal"/>
    <w:uiPriority w:val="99"/>
    <w:unhideWhenUsed/>
    <w:rsid w:val="00D93716"/>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styleId="Textonotaalfinal">
    <w:name w:val="endnote text"/>
    <w:basedOn w:val="Normal"/>
    <w:link w:val="TextonotaalfinalCar"/>
    <w:uiPriority w:val="99"/>
    <w:semiHidden/>
    <w:unhideWhenUsed/>
    <w:rsid w:val="00BB244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B244A"/>
    <w:rPr>
      <w:rFonts w:ascii="Zizou Slab Light" w:eastAsiaTheme="minorEastAsia" w:hAnsi="Zizou Slab Light"/>
      <w:color w:val="FFFFFF" w:themeColor="background1"/>
      <w:sz w:val="20"/>
      <w:szCs w:val="20"/>
      <w:lang w:val="es-PE"/>
    </w:rPr>
  </w:style>
  <w:style w:type="character" w:styleId="Refdenotaalfinal">
    <w:name w:val="endnote reference"/>
    <w:basedOn w:val="Fuentedeprrafopredeter"/>
    <w:uiPriority w:val="99"/>
    <w:semiHidden/>
    <w:unhideWhenUsed/>
    <w:rsid w:val="00BB244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401831">
      <w:bodyDiv w:val="1"/>
      <w:marLeft w:val="0"/>
      <w:marRight w:val="0"/>
      <w:marTop w:val="0"/>
      <w:marBottom w:val="0"/>
      <w:divBdr>
        <w:top w:val="none" w:sz="0" w:space="0" w:color="auto"/>
        <w:left w:val="none" w:sz="0" w:space="0" w:color="auto"/>
        <w:bottom w:val="none" w:sz="0" w:space="0" w:color="auto"/>
        <w:right w:val="none" w:sz="0" w:space="0" w:color="auto"/>
      </w:divBdr>
    </w:div>
    <w:div w:id="509025100">
      <w:bodyDiv w:val="1"/>
      <w:marLeft w:val="0"/>
      <w:marRight w:val="0"/>
      <w:marTop w:val="0"/>
      <w:marBottom w:val="0"/>
      <w:divBdr>
        <w:top w:val="none" w:sz="0" w:space="0" w:color="auto"/>
        <w:left w:val="none" w:sz="0" w:space="0" w:color="auto"/>
        <w:bottom w:val="none" w:sz="0" w:space="0" w:color="auto"/>
        <w:right w:val="none" w:sz="0" w:space="0" w:color="auto"/>
      </w:divBdr>
    </w:div>
    <w:div w:id="1250043157">
      <w:bodyDiv w:val="1"/>
      <w:marLeft w:val="0"/>
      <w:marRight w:val="0"/>
      <w:marTop w:val="0"/>
      <w:marBottom w:val="0"/>
      <w:divBdr>
        <w:top w:val="none" w:sz="0" w:space="0" w:color="auto"/>
        <w:left w:val="none" w:sz="0" w:space="0" w:color="auto"/>
        <w:bottom w:val="none" w:sz="0" w:space="0" w:color="auto"/>
        <w:right w:val="none" w:sz="0" w:space="0" w:color="auto"/>
      </w:divBdr>
    </w:div>
    <w:div w:id="1382289790">
      <w:bodyDiv w:val="1"/>
      <w:marLeft w:val="0"/>
      <w:marRight w:val="0"/>
      <w:marTop w:val="0"/>
      <w:marBottom w:val="0"/>
      <w:divBdr>
        <w:top w:val="none" w:sz="0" w:space="0" w:color="auto"/>
        <w:left w:val="none" w:sz="0" w:space="0" w:color="auto"/>
        <w:bottom w:val="none" w:sz="0" w:space="0" w:color="auto"/>
        <w:right w:val="none" w:sz="0" w:space="0" w:color="auto"/>
      </w:divBdr>
    </w:div>
    <w:div w:id="1408579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es.wikipedia.org/wiki/Wireframe_(Dise%C3%B1o_web)" TargetMode="External"/><Relationship Id="rId63" Type="http://schemas.openxmlformats.org/officeDocument/2006/relationships/hyperlink" Target="https://es.wikipedia.org/wiki/IOS" TargetMode="External"/><Relationship Id="rId68" Type="http://schemas.openxmlformats.org/officeDocument/2006/relationships/image" Target="media/image3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s.wikipedia.org/wiki/Diagramas_de_flujo" TargetMode="External"/><Relationship Id="rId53" Type="http://schemas.openxmlformats.org/officeDocument/2006/relationships/hyperlink" Target="https://es.wikipedia.org/wiki/Mozilla_Firefox" TargetMode="External"/><Relationship Id="rId58" Type="http://schemas.openxmlformats.org/officeDocument/2006/relationships/hyperlink" Target="https://es.wikipedia.org/wiki/C%C3%B3digo_fuente" TargetMode="External"/><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s.wikipedia.org/wiki/Software_de_administraci%C3%B3n_de_proyectos"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rello.com/b/T2jcLHJF/tastra" TargetMode="External"/><Relationship Id="rId48" Type="http://schemas.openxmlformats.org/officeDocument/2006/relationships/hyperlink" Target="https://es.wikipedia.org/wiki/UML" TargetMode="External"/><Relationship Id="rId56" Type="http://schemas.openxmlformats.org/officeDocument/2006/relationships/hyperlink" Target="https://es.wikipedia.org/wiki/Control_de_versiones"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es.wikipedia.org/wiki/JavaScript" TargetMode="External"/><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s.wikipedia.org/wiki/Organigrama" TargetMode="External"/><Relationship Id="rId59" Type="http://schemas.openxmlformats.org/officeDocument/2006/relationships/hyperlink" Target="https://es.wikipedia.org/wiki/Programa_inform%C3%A1tico" TargetMode="External"/><Relationship Id="rId67"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es.wikipedia.org/wiki/Safari_(navegador)" TargetMode="External"/><Relationship Id="rId62" Type="http://schemas.openxmlformats.org/officeDocument/2006/relationships/hyperlink" Target="https://es.wikipedia.org/wiki/Aplicaci%C3%B3n_web" TargetMode="External"/><Relationship Id="rId70" Type="http://schemas.openxmlformats.org/officeDocument/2006/relationships/image" Target="media/image41.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s.wikipedia.org/wiki/Mapas_mentales" TargetMode="External"/><Relationship Id="rId57" Type="http://schemas.openxmlformats.org/officeDocument/2006/relationships/hyperlink" Target="https://es.wikipedia.org/wiki/Git" TargetMode="External"/><Relationship Id="rId10" Type="http://schemas.openxmlformats.org/officeDocument/2006/relationships/hyperlink" Target="file:///C:\Users\Scuero\Desktop\Versiones\OPEN_SOURCE\Documentacion\Capstone%20Project%20Report_web.docx" TargetMode="External"/><Relationship Id="rId31" Type="http://schemas.openxmlformats.org/officeDocument/2006/relationships/image" Target="media/image23.png"/><Relationship Id="rId44" Type="http://schemas.openxmlformats.org/officeDocument/2006/relationships/hyperlink" Target="https://es.wikipedia.org/wiki/Computaci%C3%B3n_en_la_nube" TargetMode="External"/><Relationship Id="rId52" Type="http://schemas.openxmlformats.org/officeDocument/2006/relationships/hyperlink" Target="https://es.wikipedia.org/wiki/Google_Chrome" TargetMode="External"/><Relationship Id="rId60" Type="http://schemas.openxmlformats.org/officeDocument/2006/relationships/hyperlink" Target="https://es.wikipedia.org/wiki/Ordenador" TargetMode="External"/><Relationship Id="rId65" Type="http://schemas.openxmlformats.org/officeDocument/2006/relationships/image" Target="media/image36.png"/><Relationship Id="rId73" Type="http://schemas.openxmlformats.org/officeDocument/2006/relationships/image" Target="media/image43.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es.wikipedia.org/wiki/HTML5" TargetMode="External"/><Relationship Id="rId55" Type="http://schemas.openxmlformats.org/officeDocument/2006/relationships/hyperlink" Target="https://es.wikipedia.org/wiki/Forja_(software)"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scueroinc.github.io/" TargetMode="External"/><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O\Downloads\UPCCapstone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FE512-36CE-43EB-9B27-BECD38E54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UPCCapstoneProjectReportTemplate.dotx</Template>
  <TotalTime>4</TotalTime>
  <Pages>62</Pages>
  <Words>6116</Words>
  <Characters>33643</Characters>
  <Application>Microsoft Office Word</Application>
  <DocSecurity>0</DocSecurity>
  <Lines>280</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JHONATAN</dc:creator>
  <cp:keywords/>
  <dc:description/>
  <cp:lastModifiedBy>gonzalo ewscudero</cp:lastModifiedBy>
  <cp:revision>3</cp:revision>
  <cp:lastPrinted>2019-12-02T22:56:00Z</cp:lastPrinted>
  <dcterms:created xsi:type="dcterms:W3CDTF">2019-12-02T22:56:00Z</dcterms:created>
  <dcterms:modified xsi:type="dcterms:W3CDTF">2019-12-02T22:58:00Z</dcterms:modified>
</cp:coreProperties>
</file>