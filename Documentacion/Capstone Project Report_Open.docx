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7964C" w14:textId="49B825E7" w:rsidR="00B055F2" w:rsidRDefault="00B055F2"/>
    <w:p w14:paraId="3008A279" w14:textId="20F6E311" w:rsidR="004B7E44" w:rsidRDefault="00F958A5" w:rsidP="00F958A5">
      <w:r>
        <w:rPr>
          <w:noProof/>
          <w:lang w:eastAsia="es-PE"/>
        </w:rPr>
        <mc:AlternateContent>
          <mc:Choice Requires="wps">
            <w:drawing>
              <wp:inline distT="0" distB="0" distL="0" distR="0" wp14:anchorId="24AE50FA" wp14:editId="1E51D318">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BD8E6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17691D" w:rsidRDefault="0017691D" w:rsidP="00F958A5">
                            <w:pPr>
                              <w:rPr>
                                <w:rFonts w:ascii="Zizou Slab" w:hAnsi="Zizou Slab"/>
                                <w:lang w:val="es-ES"/>
                              </w:rPr>
                            </w:pPr>
                          </w:p>
                          <w:p w14:paraId="3AD60A4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17691D" w:rsidRDefault="0017691D" w:rsidP="00F958A5">
                            <w:pPr>
                              <w:rPr>
                                <w:rFonts w:ascii="Zizou Slab" w:hAnsi="Zizou Slab"/>
                                <w:lang w:val="es-ES"/>
                              </w:rPr>
                            </w:pPr>
                          </w:p>
                          <w:p w14:paraId="3331A6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CCA4E9" w14:textId="77777777" w:rsidR="0017691D" w:rsidRDefault="0017691D"/>
                          <w:p w14:paraId="4FDF4B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17691D" w:rsidRDefault="0017691D" w:rsidP="00F958A5">
                            <w:pPr>
                              <w:rPr>
                                <w:rFonts w:ascii="Zizou Slab" w:hAnsi="Zizou Slab"/>
                                <w:lang w:val="es-ES"/>
                              </w:rPr>
                            </w:pPr>
                          </w:p>
                          <w:p w14:paraId="664CA2F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13E519" w14:textId="77777777" w:rsidR="0017691D" w:rsidRDefault="0017691D"/>
                          <w:p w14:paraId="0748B8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17691D" w:rsidRDefault="0017691D" w:rsidP="00F958A5">
                            <w:pPr>
                              <w:rPr>
                                <w:rFonts w:ascii="Zizou Slab" w:hAnsi="Zizou Slab"/>
                                <w:lang w:val="es-ES"/>
                              </w:rPr>
                            </w:pPr>
                          </w:p>
                          <w:p w14:paraId="6C7EBF6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80FAFA" w14:textId="77777777" w:rsidR="0017691D" w:rsidRDefault="0017691D"/>
                          <w:p w14:paraId="502923B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17691D" w:rsidRDefault="0017691D" w:rsidP="00F958A5">
                            <w:pPr>
                              <w:rPr>
                                <w:rFonts w:ascii="Zizou Slab" w:hAnsi="Zizou Slab"/>
                                <w:lang w:val="es-ES"/>
                              </w:rPr>
                            </w:pPr>
                          </w:p>
                          <w:p w14:paraId="358653B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17691D" w:rsidRDefault="0017691D" w:rsidP="00F958A5">
                            <w:pPr>
                              <w:rPr>
                                <w:rFonts w:ascii="Zizou Slab" w:hAnsi="Zizou Slab"/>
                                <w:lang w:val="es-ES"/>
                              </w:rPr>
                            </w:pPr>
                          </w:p>
                          <w:p w14:paraId="365AD02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F03CE9" w14:textId="77777777" w:rsidR="0017691D" w:rsidRDefault="0017691D"/>
                          <w:p w14:paraId="1F5DA13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17691D" w:rsidRDefault="0017691D" w:rsidP="00F958A5">
                            <w:pPr>
                              <w:rPr>
                                <w:rFonts w:ascii="Zizou Slab" w:hAnsi="Zizou Slab"/>
                                <w:lang w:val="es-ES"/>
                              </w:rPr>
                            </w:pPr>
                          </w:p>
                          <w:p w14:paraId="518FCB3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74C339" w14:textId="77777777" w:rsidR="0017691D" w:rsidRDefault="0017691D"/>
                          <w:p w14:paraId="5E720FF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17691D" w:rsidRDefault="0017691D" w:rsidP="00F958A5">
                            <w:pPr>
                              <w:rPr>
                                <w:rFonts w:ascii="Zizou Slab" w:hAnsi="Zizou Slab"/>
                                <w:lang w:val="es-ES"/>
                              </w:rPr>
                            </w:pPr>
                          </w:p>
                          <w:p w14:paraId="11D36F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29F3C" w14:textId="77777777" w:rsidR="0017691D" w:rsidRDefault="0017691D"/>
                          <w:p w14:paraId="1D83CA1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17691D" w:rsidRDefault="0017691D" w:rsidP="00F958A5">
                            <w:pPr>
                              <w:rPr>
                                <w:rFonts w:ascii="Zizou Slab" w:hAnsi="Zizou Slab"/>
                                <w:lang w:val="es-ES"/>
                              </w:rPr>
                            </w:pPr>
                          </w:p>
                          <w:p w14:paraId="7A99E9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17691D" w:rsidRDefault="0017691D" w:rsidP="00F958A5">
                            <w:pPr>
                              <w:rPr>
                                <w:rFonts w:ascii="Zizou Slab" w:hAnsi="Zizou Slab"/>
                                <w:lang w:val="es-ES"/>
                              </w:rPr>
                            </w:pPr>
                          </w:p>
                          <w:p w14:paraId="586741A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4FB403" w14:textId="77777777" w:rsidR="0017691D" w:rsidRDefault="0017691D"/>
                          <w:p w14:paraId="68B99D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17691D" w:rsidRDefault="0017691D" w:rsidP="00F958A5">
                            <w:pPr>
                              <w:rPr>
                                <w:rFonts w:ascii="Zizou Slab" w:hAnsi="Zizou Slab"/>
                                <w:lang w:val="es-ES"/>
                              </w:rPr>
                            </w:pPr>
                          </w:p>
                          <w:p w14:paraId="2DC65C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E8AAA6" w14:textId="77777777" w:rsidR="0017691D" w:rsidRDefault="0017691D"/>
                          <w:p w14:paraId="51E76A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17691D" w:rsidRDefault="0017691D" w:rsidP="00F958A5">
                            <w:pPr>
                              <w:rPr>
                                <w:rFonts w:ascii="Zizou Slab" w:hAnsi="Zizou Slab"/>
                                <w:lang w:val="es-ES"/>
                              </w:rPr>
                            </w:pPr>
                          </w:p>
                          <w:p w14:paraId="390ABF4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57F49B" w14:textId="77777777" w:rsidR="0017691D" w:rsidRDefault="0017691D"/>
                          <w:p w14:paraId="054FCFE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17691D" w:rsidRDefault="0017691D" w:rsidP="00F958A5">
                            <w:pPr>
                              <w:rPr>
                                <w:rFonts w:ascii="Zizou Slab" w:hAnsi="Zizou Slab"/>
                                <w:lang w:val="es-ES"/>
                              </w:rPr>
                            </w:pPr>
                          </w:p>
                          <w:p w14:paraId="5D6AD49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17691D" w:rsidRDefault="0017691D" w:rsidP="00F958A5">
                            <w:pPr>
                              <w:rPr>
                                <w:rFonts w:ascii="Zizou Slab" w:hAnsi="Zizou Slab"/>
                                <w:lang w:val="es-ES"/>
                              </w:rPr>
                            </w:pPr>
                          </w:p>
                          <w:p w14:paraId="49DA31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2AAD4EB" w14:textId="77777777" w:rsidR="0017691D" w:rsidRDefault="0017691D"/>
                          <w:p w14:paraId="7EB7232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17691D" w:rsidRDefault="0017691D" w:rsidP="00F958A5">
                            <w:pPr>
                              <w:rPr>
                                <w:rFonts w:ascii="Zizou Slab" w:hAnsi="Zizou Slab"/>
                                <w:lang w:val="es-ES"/>
                              </w:rPr>
                            </w:pPr>
                          </w:p>
                          <w:p w14:paraId="41471B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FF1D491" w14:textId="77777777" w:rsidR="0017691D" w:rsidRDefault="0017691D"/>
                          <w:p w14:paraId="5B749C5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17691D" w:rsidRDefault="0017691D" w:rsidP="00F958A5">
                            <w:pPr>
                              <w:rPr>
                                <w:rFonts w:ascii="Zizou Slab" w:hAnsi="Zizou Slab"/>
                                <w:lang w:val="es-ES"/>
                              </w:rPr>
                            </w:pPr>
                          </w:p>
                          <w:p w14:paraId="439B508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CD648" w14:textId="77777777" w:rsidR="0017691D" w:rsidRDefault="0017691D"/>
                          <w:p w14:paraId="42656B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17691D" w:rsidRDefault="0017691D" w:rsidP="00F958A5">
                            <w:pPr>
                              <w:rPr>
                                <w:rFonts w:ascii="Zizou Slab" w:hAnsi="Zizou Slab"/>
                                <w:lang w:val="es-ES"/>
                              </w:rPr>
                            </w:pPr>
                          </w:p>
                          <w:p w14:paraId="2F73D72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17691D" w:rsidRDefault="0017691D" w:rsidP="00F958A5">
                            <w:pPr>
                              <w:rPr>
                                <w:rFonts w:ascii="Zizou Slab" w:hAnsi="Zizou Slab"/>
                                <w:lang w:val="es-ES"/>
                              </w:rPr>
                            </w:pPr>
                          </w:p>
                          <w:p w14:paraId="45D5E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0A5D9C" w14:textId="77777777" w:rsidR="0017691D" w:rsidRDefault="0017691D"/>
                          <w:p w14:paraId="5DB604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17691D" w:rsidRDefault="0017691D" w:rsidP="00F958A5">
                            <w:pPr>
                              <w:rPr>
                                <w:rFonts w:ascii="Zizou Slab" w:hAnsi="Zizou Slab"/>
                                <w:lang w:val="es-ES"/>
                              </w:rPr>
                            </w:pPr>
                          </w:p>
                          <w:p w14:paraId="17EB58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38042" w14:textId="77777777" w:rsidR="0017691D" w:rsidRDefault="0017691D"/>
                          <w:p w14:paraId="2D7C34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17691D" w:rsidRDefault="0017691D" w:rsidP="00F958A5">
                            <w:pPr>
                              <w:rPr>
                                <w:rFonts w:ascii="Zizou Slab" w:hAnsi="Zizou Slab"/>
                                <w:lang w:val="es-ES"/>
                              </w:rPr>
                            </w:pPr>
                          </w:p>
                          <w:p w14:paraId="7A16D0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3C11AD" w14:textId="77777777" w:rsidR="0017691D" w:rsidRDefault="0017691D"/>
                          <w:p w14:paraId="137F0BF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17691D" w:rsidRDefault="0017691D" w:rsidP="00F958A5">
                            <w:pPr>
                              <w:rPr>
                                <w:rFonts w:ascii="Zizou Slab" w:hAnsi="Zizou Slab"/>
                                <w:lang w:val="es-ES"/>
                              </w:rPr>
                            </w:pPr>
                          </w:p>
                          <w:p w14:paraId="2CAEFFB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17691D" w:rsidRDefault="0017691D" w:rsidP="00F958A5">
                            <w:pPr>
                              <w:rPr>
                                <w:rFonts w:ascii="Zizou Slab" w:hAnsi="Zizou Slab"/>
                                <w:lang w:val="es-ES"/>
                              </w:rPr>
                            </w:pPr>
                          </w:p>
                          <w:p w14:paraId="17E57CA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9EB067A" w14:textId="77777777" w:rsidR="0017691D" w:rsidRDefault="0017691D"/>
                          <w:p w14:paraId="286455E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17691D" w:rsidRDefault="0017691D" w:rsidP="00F958A5">
                            <w:pPr>
                              <w:rPr>
                                <w:rFonts w:ascii="Zizou Slab" w:hAnsi="Zizou Slab"/>
                                <w:lang w:val="es-ES"/>
                              </w:rPr>
                            </w:pPr>
                          </w:p>
                          <w:p w14:paraId="7A81F40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7B0695" w14:textId="77777777" w:rsidR="0017691D" w:rsidRDefault="0017691D"/>
                          <w:p w14:paraId="18B866C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17691D" w:rsidRDefault="0017691D" w:rsidP="00F958A5">
                            <w:pPr>
                              <w:rPr>
                                <w:rFonts w:ascii="Zizou Slab" w:hAnsi="Zizou Slab"/>
                                <w:lang w:val="es-ES"/>
                              </w:rPr>
                            </w:pPr>
                          </w:p>
                          <w:p w14:paraId="21F5E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154312C" w14:textId="77777777" w:rsidR="0017691D" w:rsidRDefault="0017691D"/>
                          <w:p w14:paraId="45EF460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17691D" w:rsidRDefault="0017691D" w:rsidP="00F958A5">
                            <w:pPr>
                              <w:rPr>
                                <w:rFonts w:ascii="Zizou Slab" w:hAnsi="Zizou Slab"/>
                                <w:lang w:val="es-ES"/>
                              </w:rPr>
                            </w:pPr>
                          </w:p>
                          <w:p w14:paraId="73BBC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17691D" w:rsidRDefault="0017691D" w:rsidP="00F958A5">
                            <w:pPr>
                              <w:rPr>
                                <w:rFonts w:ascii="Zizou Slab" w:hAnsi="Zizou Slab"/>
                                <w:lang w:val="es-ES"/>
                              </w:rPr>
                            </w:pPr>
                          </w:p>
                          <w:p w14:paraId="416000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B08EC97" w14:textId="77777777" w:rsidR="0017691D" w:rsidRDefault="0017691D"/>
                          <w:p w14:paraId="40690A7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17691D" w:rsidRDefault="0017691D" w:rsidP="00F958A5">
                            <w:pPr>
                              <w:rPr>
                                <w:rFonts w:ascii="Zizou Slab" w:hAnsi="Zizou Slab"/>
                                <w:lang w:val="es-ES"/>
                              </w:rPr>
                            </w:pPr>
                          </w:p>
                          <w:p w14:paraId="1DCB857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CB3850" w14:textId="77777777" w:rsidR="0017691D" w:rsidRDefault="0017691D"/>
                          <w:p w14:paraId="463C1C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17691D" w:rsidRDefault="0017691D" w:rsidP="00F958A5">
                            <w:pPr>
                              <w:rPr>
                                <w:rFonts w:ascii="Zizou Slab" w:hAnsi="Zizou Slab"/>
                                <w:lang w:val="es-ES"/>
                              </w:rPr>
                            </w:pPr>
                          </w:p>
                          <w:p w14:paraId="2224BDA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8C792B" w14:textId="77777777" w:rsidR="0017691D" w:rsidRDefault="0017691D"/>
                          <w:p w14:paraId="06116E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17691D" w:rsidRDefault="0017691D" w:rsidP="00F958A5">
                            <w:pPr>
                              <w:rPr>
                                <w:rFonts w:ascii="Zizou Slab" w:hAnsi="Zizou Slab"/>
                                <w:lang w:val="es-ES"/>
                              </w:rPr>
                            </w:pPr>
                          </w:p>
                          <w:p w14:paraId="70AC79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17691D" w:rsidRDefault="0017691D" w:rsidP="00F958A5">
                            <w:pPr>
                              <w:rPr>
                                <w:rFonts w:ascii="Zizou Slab" w:hAnsi="Zizou Slab"/>
                                <w:lang w:val="es-ES"/>
                              </w:rPr>
                            </w:pPr>
                          </w:p>
                          <w:p w14:paraId="2824744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D51D6" w14:textId="77777777" w:rsidR="0017691D" w:rsidRDefault="0017691D"/>
                          <w:p w14:paraId="5D893F4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17691D" w:rsidRDefault="0017691D" w:rsidP="00F958A5">
                            <w:pPr>
                              <w:rPr>
                                <w:rFonts w:ascii="Zizou Slab" w:hAnsi="Zizou Slab"/>
                                <w:lang w:val="es-ES"/>
                              </w:rPr>
                            </w:pPr>
                          </w:p>
                          <w:p w14:paraId="1B1D7A0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E0187E" w14:textId="77777777" w:rsidR="0017691D" w:rsidRDefault="0017691D"/>
                          <w:p w14:paraId="3418767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17691D" w:rsidRDefault="0017691D" w:rsidP="00F958A5">
                            <w:pPr>
                              <w:rPr>
                                <w:rFonts w:ascii="Zizou Slab" w:hAnsi="Zizou Slab"/>
                                <w:lang w:val="es-ES"/>
                              </w:rPr>
                            </w:pPr>
                          </w:p>
                          <w:p w14:paraId="18B50D6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CED50B" w14:textId="77777777" w:rsidR="0017691D" w:rsidRDefault="0017691D"/>
                          <w:p w14:paraId="3DCFF7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17691D" w:rsidRDefault="0017691D" w:rsidP="00F958A5">
                            <w:pPr>
                              <w:rPr>
                                <w:rFonts w:ascii="Zizou Slab" w:hAnsi="Zizou Slab"/>
                                <w:lang w:val="es-ES"/>
                              </w:rPr>
                            </w:pPr>
                          </w:p>
                          <w:p w14:paraId="0F25912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17691D" w:rsidRDefault="0017691D" w:rsidP="00F958A5">
                            <w:pPr>
                              <w:rPr>
                                <w:rFonts w:ascii="Zizou Slab" w:hAnsi="Zizou Slab"/>
                                <w:lang w:val="es-ES"/>
                              </w:rPr>
                            </w:pPr>
                          </w:p>
                          <w:p w14:paraId="0237F64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F0722A" w14:textId="77777777" w:rsidR="0017691D" w:rsidRDefault="0017691D"/>
                          <w:p w14:paraId="1E5883B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17691D" w:rsidRDefault="0017691D" w:rsidP="00F958A5">
                            <w:pPr>
                              <w:rPr>
                                <w:rFonts w:ascii="Zizou Slab" w:hAnsi="Zizou Slab"/>
                                <w:lang w:val="es-ES"/>
                              </w:rPr>
                            </w:pPr>
                          </w:p>
                          <w:p w14:paraId="046FECB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D87F45" w14:textId="77777777" w:rsidR="0017691D" w:rsidRDefault="0017691D"/>
                          <w:p w14:paraId="109757A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17691D" w:rsidRDefault="0017691D" w:rsidP="00F958A5">
                            <w:pPr>
                              <w:rPr>
                                <w:rFonts w:ascii="Zizou Slab" w:hAnsi="Zizou Slab"/>
                                <w:lang w:val="es-ES"/>
                              </w:rPr>
                            </w:pPr>
                          </w:p>
                          <w:p w14:paraId="0FCEC94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B0C378F" w14:textId="77777777" w:rsidR="0017691D" w:rsidRDefault="0017691D"/>
                          <w:p w14:paraId="6EBC14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17691D" w:rsidRDefault="0017691D" w:rsidP="00F958A5">
                            <w:pPr>
                              <w:rPr>
                                <w:rFonts w:ascii="Zizou Slab" w:hAnsi="Zizou Slab"/>
                                <w:lang w:val="es-ES"/>
                              </w:rPr>
                            </w:pPr>
                          </w:p>
                          <w:p w14:paraId="11D20B1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17691D" w:rsidRDefault="0017691D" w:rsidP="00F958A5">
                            <w:pPr>
                              <w:rPr>
                                <w:rFonts w:ascii="Zizou Slab" w:hAnsi="Zizou Slab"/>
                                <w:lang w:val="es-ES"/>
                              </w:rPr>
                            </w:pPr>
                          </w:p>
                          <w:p w14:paraId="246D9F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8CE51E" w14:textId="77777777" w:rsidR="0017691D" w:rsidRDefault="0017691D"/>
                          <w:p w14:paraId="643E6DC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17691D" w:rsidRDefault="0017691D" w:rsidP="00F958A5">
                            <w:pPr>
                              <w:rPr>
                                <w:rFonts w:ascii="Zizou Slab" w:hAnsi="Zizou Slab"/>
                                <w:lang w:val="es-ES"/>
                              </w:rPr>
                            </w:pPr>
                          </w:p>
                          <w:p w14:paraId="3B97B8A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940070" w14:textId="77777777" w:rsidR="0017691D" w:rsidRDefault="0017691D"/>
                          <w:p w14:paraId="36E1A8B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17691D" w:rsidRDefault="0017691D" w:rsidP="00F958A5">
                            <w:pPr>
                              <w:rPr>
                                <w:rFonts w:ascii="Zizou Slab" w:hAnsi="Zizou Slab"/>
                                <w:lang w:val="es-ES"/>
                              </w:rPr>
                            </w:pPr>
                          </w:p>
                          <w:p w14:paraId="0A91E1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74238B" w14:textId="77777777" w:rsidR="0017691D" w:rsidRDefault="0017691D"/>
                          <w:p w14:paraId="178441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17691D" w:rsidRDefault="0017691D" w:rsidP="00F958A5">
                            <w:pPr>
                              <w:rPr>
                                <w:rFonts w:ascii="Zizou Slab" w:hAnsi="Zizou Slab"/>
                                <w:lang w:val="es-ES"/>
                              </w:rPr>
                            </w:pPr>
                          </w:p>
                          <w:p w14:paraId="132164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17691D" w:rsidRDefault="0017691D" w:rsidP="00F958A5">
                            <w:pPr>
                              <w:rPr>
                                <w:rFonts w:ascii="Zizou Slab" w:hAnsi="Zizou Slab"/>
                                <w:lang w:val="es-ES"/>
                              </w:rPr>
                            </w:pPr>
                          </w:p>
                          <w:p w14:paraId="4342F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AB30332" w14:textId="77777777" w:rsidR="0017691D" w:rsidRDefault="0017691D"/>
                          <w:p w14:paraId="408E898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17691D" w:rsidRDefault="0017691D" w:rsidP="00F958A5">
                            <w:pPr>
                              <w:rPr>
                                <w:rFonts w:ascii="Zizou Slab" w:hAnsi="Zizou Slab"/>
                                <w:lang w:val="es-ES"/>
                              </w:rPr>
                            </w:pPr>
                          </w:p>
                          <w:p w14:paraId="674E8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9C7658" w14:textId="77777777" w:rsidR="0017691D" w:rsidRDefault="0017691D"/>
                          <w:p w14:paraId="1274E82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17691D" w:rsidRDefault="0017691D" w:rsidP="00F958A5">
                            <w:pPr>
                              <w:rPr>
                                <w:rFonts w:ascii="Zizou Slab" w:hAnsi="Zizou Slab"/>
                                <w:lang w:val="es-ES"/>
                              </w:rPr>
                            </w:pPr>
                          </w:p>
                          <w:p w14:paraId="5BAA0BA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8E0C8A" w14:textId="77777777" w:rsidR="0017691D" w:rsidRDefault="0017691D"/>
                          <w:p w14:paraId="5583E2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17691D" w:rsidRDefault="0017691D" w:rsidP="00F958A5">
                            <w:pPr>
                              <w:rPr>
                                <w:rFonts w:ascii="Zizou Slab" w:hAnsi="Zizou Slab"/>
                                <w:lang w:val="es-ES"/>
                              </w:rPr>
                            </w:pPr>
                          </w:p>
                          <w:p w14:paraId="4EEEB29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17691D" w:rsidRDefault="0017691D" w:rsidP="00F958A5">
                            <w:pPr>
                              <w:rPr>
                                <w:rFonts w:ascii="Zizou Slab" w:hAnsi="Zizou Slab"/>
                                <w:lang w:val="es-ES"/>
                              </w:rPr>
                            </w:pPr>
                          </w:p>
                          <w:p w14:paraId="468898C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5997DC" w14:textId="77777777" w:rsidR="0017691D" w:rsidRDefault="0017691D"/>
                          <w:p w14:paraId="652381A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17691D" w:rsidRDefault="0017691D" w:rsidP="00F958A5">
                            <w:pPr>
                              <w:rPr>
                                <w:rFonts w:ascii="Zizou Slab" w:hAnsi="Zizou Slab"/>
                                <w:lang w:val="es-ES"/>
                              </w:rPr>
                            </w:pPr>
                          </w:p>
                          <w:p w14:paraId="50E09B0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A85AFF" w14:textId="77777777" w:rsidR="0017691D" w:rsidRDefault="0017691D"/>
                          <w:p w14:paraId="7CB7C1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17691D" w:rsidRDefault="0017691D" w:rsidP="00F958A5">
                            <w:pPr>
                              <w:rPr>
                                <w:rFonts w:ascii="Zizou Slab" w:hAnsi="Zizou Slab"/>
                                <w:lang w:val="es-ES"/>
                              </w:rPr>
                            </w:pPr>
                          </w:p>
                          <w:p w14:paraId="26CB84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B2F5CE" w14:textId="77777777" w:rsidR="0017691D" w:rsidRDefault="0017691D"/>
                          <w:p w14:paraId="348CB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17691D" w:rsidRDefault="0017691D" w:rsidP="00F958A5">
                            <w:pPr>
                              <w:rPr>
                                <w:rFonts w:ascii="Zizou Slab" w:hAnsi="Zizou Slab"/>
                                <w:lang w:val="es-ES"/>
                              </w:rPr>
                            </w:pPr>
                          </w:p>
                          <w:p w14:paraId="6701F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17691D" w:rsidRDefault="0017691D" w:rsidP="00F958A5">
                            <w:pPr>
                              <w:rPr>
                                <w:rFonts w:ascii="Zizou Slab" w:hAnsi="Zizou Slab"/>
                                <w:lang w:val="es-ES"/>
                              </w:rPr>
                            </w:pPr>
                          </w:p>
                          <w:p w14:paraId="6292EB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6B6970" w14:textId="77777777" w:rsidR="0017691D" w:rsidRDefault="0017691D"/>
                          <w:p w14:paraId="68B8C0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17691D" w:rsidRDefault="0017691D" w:rsidP="00F958A5">
                            <w:pPr>
                              <w:rPr>
                                <w:rFonts w:ascii="Zizou Slab" w:hAnsi="Zizou Slab"/>
                                <w:lang w:val="es-ES"/>
                              </w:rPr>
                            </w:pPr>
                          </w:p>
                          <w:p w14:paraId="3F6C952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A33B62" w14:textId="77777777" w:rsidR="0017691D" w:rsidRDefault="0017691D"/>
                          <w:p w14:paraId="6829F13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17691D" w:rsidRDefault="0017691D" w:rsidP="00F958A5">
                            <w:pPr>
                              <w:rPr>
                                <w:rFonts w:ascii="Zizou Slab" w:hAnsi="Zizou Slab"/>
                                <w:lang w:val="es-ES"/>
                              </w:rPr>
                            </w:pPr>
                          </w:p>
                          <w:p w14:paraId="7D9C4A5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FDCD687" w14:textId="77777777" w:rsidR="0017691D" w:rsidRDefault="0017691D"/>
                          <w:p w14:paraId="061EDAA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17691D" w:rsidRDefault="0017691D" w:rsidP="00F958A5">
                            <w:pPr>
                              <w:rPr>
                                <w:rFonts w:ascii="Zizou Slab" w:hAnsi="Zizou Slab"/>
                                <w:lang w:val="es-ES"/>
                              </w:rPr>
                            </w:pPr>
                          </w:p>
                          <w:p w14:paraId="3714E8F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17691D" w:rsidRDefault="0017691D" w:rsidP="00F958A5">
                            <w:pPr>
                              <w:rPr>
                                <w:rFonts w:ascii="Zizou Slab" w:hAnsi="Zizou Slab"/>
                                <w:lang w:val="es-ES"/>
                              </w:rPr>
                            </w:pPr>
                          </w:p>
                          <w:p w14:paraId="528E0DB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B1FD2E" w14:textId="77777777" w:rsidR="0017691D" w:rsidRDefault="0017691D"/>
                          <w:p w14:paraId="7D4A88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17691D" w:rsidRDefault="0017691D" w:rsidP="00F958A5">
                            <w:pPr>
                              <w:rPr>
                                <w:rFonts w:ascii="Zizou Slab" w:hAnsi="Zizou Slab"/>
                                <w:lang w:val="es-ES"/>
                              </w:rPr>
                            </w:pPr>
                          </w:p>
                          <w:p w14:paraId="7173E4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186CD6" w14:textId="77777777" w:rsidR="0017691D" w:rsidRDefault="0017691D"/>
                          <w:p w14:paraId="7213F2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17691D" w:rsidRDefault="0017691D" w:rsidP="00F958A5">
                            <w:pPr>
                              <w:rPr>
                                <w:rFonts w:ascii="Zizou Slab" w:hAnsi="Zizou Slab"/>
                                <w:lang w:val="es-ES"/>
                              </w:rPr>
                            </w:pPr>
                          </w:p>
                          <w:p w14:paraId="59769A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12396E" w14:textId="77777777" w:rsidR="0017691D" w:rsidRDefault="0017691D"/>
                          <w:p w14:paraId="7432006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17691D" w:rsidRDefault="0017691D" w:rsidP="00F958A5">
                            <w:pPr>
                              <w:rPr>
                                <w:rFonts w:ascii="Zizou Slab" w:hAnsi="Zizou Slab"/>
                                <w:lang w:val="es-ES"/>
                              </w:rPr>
                            </w:pPr>
                          </w:p>
                          <w:p w14:paraId="6C21ED4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17691D" w:rsidRDefault="0017691D" w:rsidP="00F958A5">
                            <w:pPr>
                              <w:rPr>
                                <w:rFonts w:ascii="Zizou Slab" w:hAnsi="Zizou Slab"/>
                                <w:lang w:val="es-ES"/>
                              </w:rPr>
                            </w:pPr>
                          </w:p>
                          <w:p w14:paraId="47BA7D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5D081C" w14:textId="77777777" w:rsidR="0017691D" w:rsidRDefault="0017691D"/>
                          <w:p w14:paraId="040CFB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17691D" w:rsidRDefault="0017691D" w:rsidP="00F958A5">
                            <w:pPr>
                              <w:rPr>
                                <w:rFonts w:ascii="Zizou Slab" w:hAnsi="Zizou Slab"/>
                                <w:lang w:val="es-ES"/>
                              </w:rPr>
                            </w:pPr>
                          </w:p>
                          <w:p w14:paraId="18A4FC2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69BDEC" w14:textId="77777777" w:rsidR="0017691D" w:rsidRDefault="0017691D"/>
                          <w:p w14:paraId="4FA7B17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17691D" w:rsidRDefault="0017691D" w:rsidP="00F958A5">
                            <w:pPr>
                              <w:rPr>
                                <w:rFonts w:ascii="Zizou Slab" w:hAnsi="Zizou Slab"/>
                                <w:lang w:val="es-ES"/>
                              </w:rPr>
                            </w:pPr>
                          </w:p>
                          <w:p w14:paraId="30341F1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75A" w14:textId="77777777" w:rsidR="0017691D" w:rsidRDefault="0017691D"/>
                          <w:p w14:paraId="5AE77D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17691D" w:rsidRDefault="0017691D" w:rsidP="00F958A5">
                            <w:pPr>
                              <w:rPr>
                                <w:rFonts w:ascii="Zizou Slab" w:hAnsi="Zizou Slab"/>
                                <w:lang w:val="es-ES"/>
                              </w:rPr>
                            </w:pPr>
                          </w:p>
                          <w:p w14:paraId="731DAB4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17691D" w:rsidRDefault="0017691D" w:rsidP="00F958A5">
                            <w:pPr>
                              <w:rPr>
                                <w:rFonts w:ascii="Zizou Slab" w:hAnsi="Zizou Slab"/>
                                <w:lang w:val="es-ES"/>
                              </w:rPr>
                            </w:pPr>
                          </w:p>
                          <w:p w14:paraId="346289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31A705" w14:textId="77777777" w:rsidR="0017691D" w:rsidRDefault="0017691D"/>
                          <w:p w14:paraId="62E1541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17691D" w:rsidRDefault="0017691D" w:rsidP="00F958A5">
                            <w:pPr>
                              <w:rPr>
                                <w:rFonts w:ascii="Zizou Slab" w:hAnsi="Zizou Slab"/>
                                <w:lang w:val="es-ES"/>
                              </w:rPr>
                            </w:pPr>
                          </w:p>
                          <w:p w14:paraId="60175CB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4D21BC" w14:textId="77777777" w:rsidR="0017691D" w:rsidRDefault="0017691D"/>
                          <w:p w14:paraId="5914252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17691D" w:rsidRDefault="0017691D" w:rsidP="00F958A5">
                            <w:pPr>
                              <w:rPr>
                                <w:rFonts w:ascii="Zizou Slab" w:hAnsi="Zizou Slab"/>
                                <w:lang w:val="es-ES"/>
                              </w:rPr>
                            </w:pPr>
                          </w:p>
                          <w:p w14:paraId="377A49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834FF" w14:textId="77777777" w:rsidR="0017691D" w:rsidRDefault="0017691D"/>
                          <w:p w14:paraId="77F60F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17691D" w:rsidRDefault="0017691D" w:rsidP="00F958A5">
                            <w:pPr>
                              <w:rPr>
                                <w:rFonts w:ascii="Zizou Slab" w:hAnsi="Zizou Slab"/>
                                <w:lang w:val="es-ES"/>
                              </w:rPr>
                            </w:pPr>
                          </w:p>
                          <w:p w14:paraId="2A407A9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17691D" w:rsidRDefault="0017691D" w:rsidP="00F958A5">
                            <w:pPr>
                              <w:rPr>
                                <w:rFonts w:ascii="Zizou Slab" w:hAnsi="Zizou Slab"/>
                                <w:lang w:val="es-ES"/>
                              </w:rPr>
                            </w:pPr>
                          </w:p>
                          <w:p w14:paraId="6F8672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1BF75" w14:textId="77777777" w:rsidR="0017691D" w:rsidRDefault="0017691D"/>
                          <w:p w14:paraId="567AB3F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17691D" w:rsidRDefault="0017691D" w:rsidP="00F958A5">
                            <w:pPr>
                              <w:rPr>
                                <w:rFonts w:ascii="Zizou Slab" w:hAnsi="Zizou Slab"/>
                                <w:lang w:val="es-ES"/>
                              </w:rPr>
                            </w:pPr>
                          </w:p>
                          <w:p w14:paraId="3B1F274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32A5F0" w14:textId="77777777" w:rsidR="0017691D" w:rsidRDefault="0017691D"/>
                          <w:p w14:paraId="7314A52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17691D" w:rsidRDefault="0017691D" w:rsidP="00F958A5">
                            <w:pPr>
                              <w:rPr>
                                <w:rFonts w:ascii="Zizou Slab" w:hAnsi="Zizou Slab"/>
                                <w:lang w:val="es-ES"/>
                              </w:rPr>
                            </w:pPr>
                          </w:p>
                          <w:p w14:paraId="172DBF9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1CEC1C" w14:textId="77777777" w:rsidR="0017691D" w:rsidRDefault="0017691D"/>
                          <w:p w14:paraId="5D9AD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17691D" w:rsidRDefault="0017691D" w:rsidP="00F958A5">
                            <w:pPr>
                              <w:rPr>
                                <w:rFonts w:ascii="Zizou Slab" w:hAnsi="Zizou Slab"/>
                                <w:lang w:val="es-ES"/>
                              </w:rPr>
                            </w:pPr>
                          </w:p>
                          <w:p w14:paraId="3F031DB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17691D" w:rsidRDefault="0017691D" w:rsidP="00F958A5">
                            <w:pPr>
                              <w:rPr>
                                <w:rFonts w:ascii="Zizou Slab" w:hAnsi="Zizou Slab"/>
                                <w:lang w:val="es-ES"/>
                              </w:rPr>
                            </w:pPr>
                          </w:p>
                          <w:p w14:paraId="68AF3C1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A01AA4" w14:textId="77777777" w:rsidR="0017691D" w:rsidRDefault="0017691D"/>
                          <w:p w14:paraId="0A2ABD7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17691D" w:rsidRDefault="0017691D" w:rsidP="00F958A5">
                            <w:pPr>
                              <w:rPr>
                                <w:rFonts w:ascii="Zizou Slab" w:hAnsi="Zizou Slab"/>
                                <w:lang w:val="es-ES"/>
                              </w:rPr>
                            </w:pPr>
                          </w:p>
                          <w:p w14:paraId="5AB644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7BA7E7" w14:textId="77777777" w:rsidR="0017691D" w:rsidRDefault="0017691D"/>
                          <w:p w14:paraId="2BE4FA7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17691D" w:rsidRDefault="0017691D" w:rsidP="00F958A5">
                            <w:pPr>
                              <w:rPr>
                                <w:rFonts w:ascii="Zizou Slab" w:hAnsi="Zizou Slab"/>
                                <w:lang w:val="es-ES"/>
                              </w:rPr>
                            </w:pPr>
                          </w:p>
                          <w:p w14:paraId="0453EC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9D20B7" w14:textId="77777777" w:rsidR="0017691D" w:rsidRDefault="0017691D"/>
                          <w:p w14:paraId="00FCBE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17691D" w:rsidRDefault="0017691D" w:rsidP="00F958A5">
                            <w:pPr>
                              <w:rPr>
                                <w:rFonts w:ascii="Zizou Slab" w:hAnsi="Zizou Slab"/>
                                <w:lang w:val="es-ES"/>
                              </w:rPr>
                            </w:pPr>
                          </w:p>
                          <w:p w14:paraId="4BF21B7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17691D" w:rsidRDefault="0017691D" w:rsidP="00F958A5">
                            <w:pPr>
                              <w:rPr>
                                <w:rFonts w:ascii="Zizou Slab" w:hAnsi="Zizou Slab"/>
                                <w:lang w:val="es-ES"/>
                              </w:rPr>
                            </w:pPr>
                          </w:p>
                          <w:p w14:paraId="1968D89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4953C5" w14:textId="77777777" w:rsidR="0017691D" w:rsidRDefault="0017691D"/>
                          <w:p w14:paraId="261F9AA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17691D" w:rsidRDefault="0017691D" w:rsidP="00F958A5">
                            <w:pPr>
                              <w:rPr>
                                <w:rFonts w:ascii="Zizou Slab" w:hAnsi="Zizou Slab"/>
                                <w:lang w:val="es-ES"/>
                              </w:rPr>
                            </w:pPr>
                          </w:p>
                          <w:p w14:paraId="5800B2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C8073C" w14:textId="77777777" w:rsidR="0017691D" w:rsidRDefault="0017691D"/>
                          <w:p w14:paraId="6DCA54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17691D" w:rsidRDefault="0017691D" w:rsidP="00F958A5">
                            <w:pPr>
                              <w:rPr>
                                <w:rFonts w:ascii="Zizou Slab" w:hAnsi="Zizou Slab"/>
                                <w:lang w:val="es-ES"/>
                              </w:rPr>
                            </w:pPr>
                          </w:p>
                          <w:p w14:paraId="056B491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E0C7B4" w14:textId="77777777" w:rsidR="0017691D" w:rsidRDefault="0017691D"/>
                          <w:p w14:paraId="6D5A535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17691D" w:rsidRDefault="0017691D" w:rsidP="00F958A5">
                            <w:pPr>
                              <w:rPr>
                                <w:rFonts w:ascii="Zizou Slab" w:hAnsi="Zizou Slab"/>
                                <w:lang w:val="es-ES"/>
                              </w:rPr>
                            </w:pPr>
                          </w:p>
                          <w:p w14:paraId="318BEA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17691D" w:rsidRDefault="0017691D" w:rsidP="00F958A5">
                            <w:pPr>
                              <w:rPr>
                                <w:rFonts w:ascii="Zizou Slab" w:hAnsi="Zizou Slab"/>
                                <w:lang w:val="es-ES"/>
                              </w:rPr>
                            </w:pPr>
                          </w:p>
                          <w:p w14:paraId="559AE2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EFF0E3" w14:textId="77777777" w:rsidR="0017691D" w:rsidRDefault="0017691D"/>
                          <w:p w14:paraId="5CF90A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17691D" w:rsidRDefault="0017691D" w:rsidP="00F958A5">
                            <w:pPr>
                              <w:rPr>
                                <w:rFonts w:ascii="Zizou Slab" w:hAnsi="Zizou Slab"/>
                                <w:lang w:val="es-ES"/>
                              </w:rPr>
                            </w:pPr>
                          </w:p>
                          <w:p w14:paraId="0AE6193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1254C" w14:textId="77777777" w:rsidR="0017691D" w:rsidRDefault="0017691D"/>
                          <w:p w14:paraId="01E0AC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17691D" w:rsidRDefault="0017691D" w:rsidP="00F958A5">
                            <w:pPr>
                              <w:rPr>
                                <w:rFonts w:ascii="Zizou Slab" w:hAnsi="Zizou Slab"/>
                                <w:lang w:val="es-ES"/>
                              </w:rPr>
                            </w:pPr>
                          </w:p>
                          <w:p w14:paraId="4C14AE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072F5C3" w14:textId="77777777" w:rsidR="0017691D" w:rsidRDefault="0017691D"/>
                          <w:p w14:paraId="654B25F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17691D" w:rsidRDefault="0017691D" w:rsidP="00F958A5">
                            <w:pPr>
                              <w:rPr>
                                <w:rFonts w:ascii="Zizou Slab" w:hAnsi="Zizou Slab"/>
                                <w:lang w:val="es-ES"/>
                              </w:rPr>
                            </w:pPr>
                          </w:p>
                          <w:p w14:paraId="7D2AFF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17691D" w:rsidRDefault="0017691D" w:rsidP="00F958A5">
                            <w:pPr>
                              <w:rPr>
                                <w:rFonts w:ascii="Zizou Slab" w:hAnsi="Zizou Slab"/>
                                <w:lang w:val="es-ES"/>
                              </w:rPr>
                            </w:pPr>
                          </w:p>
                          <w:p w14:paraId="560CBA5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59DF" w14:textId="77777777" w:rsidR="0017691D" w:rsidRDefault="0017691D"/>
                          <w:p w14:paraId="026597A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17691D" w:rsidRDefault="0017691D" w:rsidP="00F958A5">
                            <w:pPr>
                              <w:rPr>
                                <w:rFonts w:ascii="Zizou Slab" w:hAnsi="Zizou Slab"/>
                                <w:lang w:val="es-ES"/>
                              </w:rPr>
                            </w:pPr>
                          </w:p>
                          <w:p w14:paraId="69648D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A7B245" w14:textId="77777777" w:rsidR="0017691D" w:rsidRDefault="0017691D"/>
                          <w:p w14:paraId="296EE3F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17691D" w:rsidRDefault="0017691D" w:rsidP="00F958A5">
                            <w:pPr>
                              <w:rPr>
                                <w:rFonts w:ascii="Zizou Slab" w:hAnsi="Zizou Slab"/>
                                <w:lang w:val="es-ES"/>
                              </w:rPr>
                            </w:pPr>
                          </w:p>
                          <w:p w14:paraId="1CA6AA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EE29C1" w14:textId="77777777" w:rsidR="0017691D" w:rsidRDefault="0017691D"/>
                          <w:p w14:paraId="0BC49D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17691D" w:rsidRDefault="0017691D" w:rsidP="00F958A5">
                            <w:pPr>
                              <w:rPr>
                                <w:rFonts w:ascii="Zizou Slab" w:hAnsi="Zizou Slab"/>
                                <w:lang w:val="es-ES"/>
                              </w:rPr>
                            </w:pPr>
                          </w:p>
                          <w:p w14:paraId="3C06CDD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17691D" w:rsidRDefault="0017691D" w:rsidP="00F958A5">
                            <w:pPr>
                              <w:rPr>
                                <w:rFonts w:ascii="Zizou Slab" w:hAnsi="Zizou Slab"/>
                                <w:lang w:val="es-ES"/>
                              </w:rPr>
                            </w:pPr>
                          </w:p>
                          <w:p w14:paraId="6DEA5D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1ADE6C" w14:textId="77777777" w:rsidR="0017691D" w:rsidRDefault="0017691D"/>
                          <w:p w14:paraId="48D3A91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17691D" w:rsidRDefault="0017691D" w:rsidP="00F958A5">
                            <w:pPr>
                              <w:rPr>
                                <w:rFonts w:ascii="Zizou Slab" w:hAnsi="Zizou Slab"/>
                                <w:lang w:val="es-ES"/>
                              </w:rPr>
                            </w:pPr>
                          </w:p>
                          <w:p w14:paraId="4BE66ED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36748F" w14:textId="77777777" w:rsidR="0017691D" w:rsidRDefault="0017691D"/>
                          <w:p w14:paraId="5E227E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17691D" w:rsidRDefault="0017691D" w:rsidP="00F958A5">
                            <w:pPr>
                              <w:rPr>
                                <w:rFonts w:ascii="Zizou Slab" w:hAnsi="Zizou Slab"/>
                                <w:lang w:val="es-ES"/>
                              </w:rPr>
                            </w:pPr>
                          </w:p>
                          <w:p w14:paraId="2CDD5A8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2E6D2F2" w14:textId="77777777" w:rsidR="0017691D" w:rsidRDefault="0017691D"/>
                          <w:p w14:paraId="2C3768F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17691D" w:rsidRDefault="0017691D" w:rsidP="00F958A5">
                            <w:pPr>
                              <w:rPr>
                                <w:rFonts w:ascii="Zizou Slab" w:hAnsi="Zizou Slab"/>
                                <w:lang w:val="es-ES"/>
                              </w:rPr>
                            </w:pPr>
                          </w:p>
                          <w:p w14:paraId="41290D9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17691D" w:rsidRDefault="0017691D" w:rsidP="00F958A5">
                            <w:pPr>
                              <w:rPr>
                                <w:rFonts w:ascii="Zizou Slab" w:hAnsi="Zizou Slab"/>
                                <w:lang w:val="es-ES"/>
                              </w:rPr>
                            </w:pPr>
                          </w:p>
                          <w:p w14:paraId="096AED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19FC90" w14:textId="77777777" w:rsidR="0017691D" w:rsidRDefault="0017691D"/>
                          <w:p w14:paraId="0DFB0E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17691D" w:rsidRDefault="0017691D" w:rsidP="00F958A5">
                            <w:pPr>
                              <w:rPr>
                                <w:rFonts w:ascii="Zizou Slab" w:hAnsi="Zizou Slab"/>
                                <w:lang w:val="es-ES"/>
                              </w:rPr>
                            </w:pPr>
                          </w:p>
                          <w:p w14:paraId="1BA69C3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C4EA10" w14:textId="77777777" w:rsidR="0017691D" w:rsidRDefault="0017691D"/>
                          <w:p w14:paraId="5A54451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17691D" w:rsidRDefault="0017691D" w:rsidP="00F958A5">
                            <w:pPr>
                              <w:rPr>
                                <w:rFonts w:ascii="Zizou Slab" w:hAnsi="Zizou Slab"/>
                                <w:lang w:val="es-ES"/>
                              </w:rPr>
                            </w:pPr>
                          </w:p>
                          <w:p w14:paraId="7578654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6D1ABE2" w14:textId="77777777" w:rsidR="0017691D" w:rsidRDefault="0017691D"/>
                          <w:p w14:paraId="54BBD0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17691D" w:rsidRDefault="0017691D" w:rsidP="00F958A5">
                            <w:pPr>
                              <w:rPr>
                                <w:rFonts w:ascii="Zizou Slab" w:hAnsi="Zizou Slab"/>
                                <w:lang w:val="es-ES"/>
                              </w:rPr>
                            </w:pPr>
                          </w:p>
                          <w:p w14:paraId="102C24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17691D" w:rsidRDefault="0017691D" w:rsidP="00F958A5">
                            <w:pPr>
                              <w:rPr>
                                <w:rFonts w:ascii="Zizou Slab" w:hAnsi="Zizou Slab"/>
                                <w:lang w:val="es-ES"/>
                              </w:rPr>
                            </w:pPr>
                          </w:p>
                          <w:p w14:paraId="26C1EE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8E1C82F" w14:textId="77777777" w:rsidR="0017691D" w:rsidRDefault="0017691D"/>
                          <w:p w14:paraId="08C9BC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17691D" w:rsidRDefault="0017691D" w:rsidP="00F958A5">
                            <w:pPr>
                              <w:rPr>
                                <w:rFonts w:ascii="Zizou Slab" w:hAnsi="Zizou Slab"/>
                                <w:lang w:val="es-ES"/>
                              </w:rPr>
                            </w:pPr>
                          </w:p>
                          <w:p w14:paraId="57269E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8DC342" w14:textId="77777777" w:rsidR="0017691D" w:rsidRDefault="0017691D"/>
                          <w:p w14:paraId="7C88C8A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17691D" w:rsidRDefault="0017691D" w:rsidP="00F958A5">
                            <w:pPr>
                              <w:rPr>
                                <w:rFonts w:ascii="Zizou Slab" w:hAnsi="Zizou Slab"/>
                                <w:lang w:val="es-ES"/>
                              </w:rPr>
                            </w:pPr>
                          </w:p>
                          <w:p w14:paraId="45F081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AEC9C4" w14:textId="77777777" w:rsidR="0017691D" w:rsidRDefault="0017691D"/>
                          <w:p w14:paraId="6A7F395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17691D" w:rsidRDefault="0017691D" w:rsidP="00F958A5">
                            <w:pPr>
                              <w:rPr>
                                <w:rFonts w:ascii="Zizou Slab" w:hAnsi="Zizou Slab"/>
                                <w:lang w:val="es-ES"/>
                              </w:rPr>
                            </w:pPr>
                          </w:p>
                          <w:p w14:paraId="2A6B4D0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17691D" w:rsidRDefault="0017691D" w:rsidP="00F958A5">
                            <w:pPr>
                              <w:rPr>
                                <w:rFonts w:ascii="Zizou Slab" w:hAnsi="Zizou Slab"/>
                                <w:lang w:val="es-ES"/>
                              </w:rPr>
                            </w:pPr>
                          </w:p>
                          <w:p w14:paraId="0C0802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A44BDAA" w14:textId="77777777" w:rsidR="0017691D" w:rsidRDefault="0017691D"/>
                          <w:p w14:paraId="2A2CFB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17691D" w:rsidRDefault="0017691D" w:rsidP="00F958A5">
                            <w:pPr>
                              <w:rPr>
                                <w:rFonts w:ascii="Zizou Slab" w:hAnsi="Zizou Slab"/>
                                <w:lang w:val="es-ES"/>
                              </w:rPr>
                            </w:pPr>
                          </w:p>
                          <w:p w14:paraId="673E1E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1E6BDC" w14:textId="77777777" w:rsidR="0017691D" w:rsidRDefault="0017691D"/>
                          <w:p w14:paraId="0B1CAD9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17691D" w:rsidRDefault="0017691D" w:rsidP="00F958A5">
                            <w:pPr>
                              <w:rPr>
                                <w:rFonts w:ascii="Zizou Slab" w:hAnsi="Zizou Slab"/>
                                <w:lang w:val="es-ES"/>
                              </w:rPr>
                            </w:pPr>
                          </w:p>
                          <w:p w14:paraId="4208DEE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BBD66" w14:textId="77777777" w:rsidR="0017691D" w:rsidRDefault="0017691D"/>
                          <w:p w14:paraId="7F7DD37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17691D" w:rsidRDefault="0017691D" w:rsidP="00F958A5">
                            <w:pPr>
                              <w:rPr>
                                <w:rFonts w:ascii="Zizou Slab" w:hAnsi="Zizou Slab"/>
                                <w:lang w:val="es-ES"/>
                              </w:rPr>
                            </w:pPr>
                          </w:p>
                          <w:p w14:paraId="31CAA36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17691D" w:rsidRDefault="0017691D" w:rsidP="00F958A5">
                            <w:pPr>
                              <w:rPr>
                                <w:rFonts w:ascii="Zizou Slab" w:hAnsi="Zizou Slab"/>
                                <w:lang w:val="es-ES"/>
                              </w:rPr>
                            </w:pPr>
                          </w:p>
                          <w:p w14:paraId="14D899C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8FA894" w14:textId="77777777" w:rsidR="0017691D" w:rsidRDefault="0017691D"/>
                          <w:p w14:paraId="26430E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17691D" w:rsidRDefault="0017691D" w:rsidP="00F958A5">
                            <w:pPr>
                              <w:rPr>
                                <w:rFonts w:ascii="Zizou Slab" w:hAnsi="Zizou Slab"/>
                                <w:lang w:val="es-ES"/>
                              </w:rPr>
                            </w:pPr>
                          </w:p>
                          <w:p w14:paraId="625D4E2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8D1BF8" w14:textId="77777777" w:rsidR="0017691D" w:rsidRDefault="0017691D"/>
                          <w:p w14:paraId="3076CA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17691D" w:rsidRDefault="0017691D" w:rsidP="00F958A5">
                            <w:pPr>
                              <w:rPr>
                                <w:rFonts w:ascii="Zizou Slab" w:hAnsi="Zizou Slab"/>
                                <w:lang w:val="es-ES"/>
                              </w:rPr>
                            </w:pPr>
                          </w:p>
                          <w:p w14:paraId="271A1A5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716747" w14:textId="77777777" w:rsidR="0017691D" w:rsidRDefault="0017691D"/>
                          <w:p w14:paraId="2C93E94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17691D" w:rsidRDefault="0017691D" w:rsidP="00F958A5">
                            <w:pPr>
                              <w:rPr>
                                <w:rFonts w:ascii="Zizou Slab" w:hAnsi="Zizou Slab"/>
                                <w:lang w:val="es-ES"/>
                              </w:rPr>
                            </w:pPr>
                          </w:p>
                          <w:p w14:paraId="3604289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17691D" w:rsidRDefault="0017691D" w:rsidP="00F958A5">
                            <w:pPr>
                              <w:rPr>
                                <w:rFonts w:ascii="Zizou Slab" w:hAnsi="Zizou Slab"/>
                                <w:lang w:val="es-ES"/>
                              </w:rPr>
                            </w:pPr>
                          </w:p>
                          <w:p w14:paraId="0CD5A5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2D2174" w14:textId="77777777" w:rsidR="0017691D" w:rsidRDefault="0017691D"/>
                          <w:p w14:paraId="0D69550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17691D" w:rsidRDefault="0017691D" w:rsidP="00F958A5">
                            <w:pPr>
                              <w:rPr>
                                <w:rFonts w:ascii="Zizou Slab" w:hAnsi="Zizou Slab"/>
                                <w:lang w:val="es-ES"/>
                              </w:rPr>
                            </w:pPr>
                          </w:p>
                          <w:p w14:paraId="486406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4FC4D3" w14:textId="77777777" w:rsidR="0017691D" w:rsidRDefault="0017691D"/>
                          <w:p w14:paraId="4F3E9F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17691D" w:rsidRDefault="0017691D" w:rsidP="00F958A5">
                            <w:pPr>
                              <w:rPr>
                                <w:rFonts w:ascii="Zizou Slab" w:hAnsi="Zizou Slab"/>
                                <w:lang w:val="es-ES"/>
                              </w:rPr>
                            </w:pPr>
                          </w:p>
                          <w:p w14:paraId="3C55C79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D6CED6" w14:textId="77777777" w:rsidR="0017691D" w:rsidRDefault="0017691D"/>
                          <w:p w14:paraId="68C9BF8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17691D" w:rsidRDefault="0017691D" w:rsidP="00F958A5">
                            <w:pPr>
                              <w:rPr>
                                <w:rFonts w:ascii="Zizou Slab" w:hAnsi="Zizou Slab"/>
                                <w:lang w:val="es-ES"/>
                              </w:rPr>
                            </w:pPr>
                          </w:p>
                          <w:p w14:paraId="321CF60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17691D" w:rsidRDefault="0017691D" w:rsidP="00F958A5">
                            <w:pPr>
                              <w:rPr>
                                <w:rFonts w:ascii="Zizou Slab" w:hAnsi="Zizou Slab"/>
                                <w:lang w:val="es-ES"/>
                              </w:rPr>
                            </w:pPr>
                          </w:p>
                          <w:p w14:paraId="4FCA89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08BBA1" w14:textId="77777777" w:rsidR="0017691D" w:rsidRDefault="0017691D"/>
                          <w:p w14:paraId="7212CCB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17691D" w:rsidRDefault="0017691D" w:rsidP="00F958A5">
                            <w:pPr>
                              <w:rPr>
                                <w:rFonts w:ascii="Zizou Slab" w:hAnsi="Zizou Slab"/>
                                <w:lang w:val="es-ES"/>
                              </w:rPr>
                            </w:pPr>
                          </w:p>
                          <w:p w14:paraId="2B31BCC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243952" w14:textId="77777777" w:rsidR="0017691D" w:rsidRDefault="0017691D"/>
                          <w:p w14:paraId="3EB7D1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17691D" w:rsidRDefault="0017691D" w:rsidP="00F958A5">
                            <w:pPr>
                              <w:rPr>
                                <w:rFonts w:ascii="Zizou Slab" w:hAnsi="Zizou Slab"/>
                                <w:lang w:val="es-ES"/>
                              </w:rPr>
                            </w:pPr>
                          </w:p>
                          <w:p w14:paraId="10637B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850515" w14:textId="77777777" w:rsidR="0017691D" w:rsidRDefault="0017691D"/>
                          <w:p w14:paraId="3120E9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17691D" w:rsidRDefault="0017691D" w:rsidP="00F958A5">
                            <w:pPr>
                              <w:rPr>
                                <w:rFonts w:ascii="Zizou Slab" w:hAnsi="Zizou Slab"/>
                                <w:lang w:val="es-ES"/>
                              </w:rPr>
                            </w:pPr>
                          </w:p>
                          <w:p w14:paraId="42F192E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17691D" w:rsidRDefault="0017691D" w:rsidP="00F958A5">
                            <w:pPr>
                              <w:rPr>
                                <w:rFonts w:ascii="Zizou Slab" w:hAnsi="Zizou Slab"/>
                                <w:lang w:val="es-ES"/>
                              </w:rPr>
                            </w:pPr>
                          </w:p>
                          <w:p w14:paraId="4335F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750187C" w14:textId="77777777" w:rsidR="0017691D" w:rsidRDefault="0017691D"/>
                          <w:p w14:paraId="26C7F9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17691D" w:rsidRDefault="0017691D" w:rsidP="00F958A5">
                            <w:pPr>
                              <w:rPr>
                                <w:rFonts w:ascii="Zizou Slab" w:hAnsi="Zizou Slab"/>
                                <w:lang w:val="es-ES"/>
                              </w:rPr>
                            </w:pPr>
                          </w:p>
                          <w:p w14:paraId="486CEA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5F5C92" w14:textId="77777777" w:rsidR="0017691D" w:rsidRDefault="0017691D"/>
                          <w:p w14:paraId="066EF9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17691D" w:rsidRDefault="0017691D" w:rsidP="00F958A5">
                            <w:pPr>
                              <w:rPr>
                                <w:rFonts w:ascii="Zizou Slab" w:hAnsi="Zizou Slab"/>
                                <w:lang w:val="es-ES"/>
                              </w:rPr>
                            </w:pPr>
                          </w:p>
                          <w:p w14:paraId="0EED4AB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58130A" w14:textId="77777777" w:rsidR="0017691D" w:rsidRDefault="0017691D"/>
                          <w:p w14:paraId="0DDF483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17691D" w:rsidRDefault="0017691D" w:rsidP="00F958A5">
                            <w:pPr>
                              <w:rPr>
                                <w:rFonts w:ascii="Zizou Slab" w:hAnsi="Zizou Slab"/>
                                <w:lang w:val="es-ES"/>
                              </w:rPr>
                            </w:pPr>
                          </w:p>
                          <w:p w14:paraId="29574A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17691D" w:rsidRDefault="0017691D" w:rsidP="00F958A5">
                            <w:pPr>
                              <w:rPr>
                                <w:rFonts w:ascii="Zizou Slab" w:hAnsi="Zizou Slab"/>
                                <w:lang w:val="es-ES"/>
                              </w:rPr>
                            </w:pPr>
                          </w:p>
                          <w:p w14:paraId="54C66C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B38F3F8" w14:textId="77777777" w:rsidR="0017691D" w:rsidRDefault="0017691D"/>
                          <w:p w14:paraId="32F461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17691D" w:rsidRDefault="0017691D" w:rsidP="00F958A5">
                            <w:pPr>
                              <w:rPr>
                                <w:rFonts w:ascii="Zizou Slab" w:hAnsi="Zizou Slab"/>
                                <w:lang w:val="es-ES"/>
                              </w:rPr>
                            </w:pPr>
                          </w:p>
                          <w:p w14:paraId="03E8671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5C80786" w14:textId="77777777" w:rsidR="0017691D" w:rsidRDefault="0017691D"/>
                          <w:p w14:paraId="65D54BB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17691D" w:rsidRDefault="0017691D" w:rsidP="00F958A5">
                            <w:pPr>
                              <w:rPr>
                                <w:rFonts w:ascii="Zizou Slab" w:hAnsi="Zizou Slab"/>
                                <w:lang w:val="es-ES"/>
                              </w:rPr>
                            </w:pPr>
                          </w:p>
                          <w:p w14:paraId="75E9582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8EE4D" w14:textId="77777777" w:rsidR="0017691D" w:rsidRDefault="0017691D"/>
                          <w:p w14:paraId="6A0AB0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17691D" w:rsidRDefault="0017691D" w:rsidP="00F958A5">
                            <w:pPr>
                              <w:rPr>
                                <w:rFonts w:ascii="Zizou Slab" w:hAnsi="Zizou Slab"/>
                                <w:lang w:val="es-ES"/>
                              </w:rPr>
                            </w:pPr>
                          </w:p>
                          <w:p w14:paraId="19A24D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17691D" w:rsidRDefault="0017691D" w:rsidP="00F958A5">
                            <w:pPr>
                              <w:rPr>
                                <w:rFonts w:ascii="Zizou Slab" w:hAnsi="Zizou Slab"/>
                                <w:lang w:val="es-ES"/>
                              </w:rPr>
                            </w:pPr>
                          </w:p>
                          <w:p w14:paraId="61D521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87FF8EB" w14:textId="77777777" w:rsidR="0017691D" w:rsidRDefault="0017691D"/>
                          <w:p w14:paraId="707D289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17691D" w:rsidRDefault="0017691D" w:rsidP="00F958A5">
                            <w:pPr>
                              <w:rPr>
                                <w:rFonts w:ascii="Zizou Slab" w:hAnsi="Zizou Slab"/>
                                <w:lang w:val="es-ES"/>
                              </w:rPr>
                            </w:pPr>
                          </w:p>
                          <w:p w14:paraId="35F677C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5DC69D" w14:textId="77777777" w:rsidR="0017691D" w:rsidRDefault="0017691D"/>
                          <w:p w14:paraId="67994D2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17691D" w:rsidRDefault="0017691D" w:rsidP="00F958A5">
                            <w:pPr>
                              <w:rPr>
                                <w:rFonts w:ascii="Zizou Slab" w:hAnsi="Zizou Slab"/>
                                <w:lang w:val="es-ES"/>
                              </w:rPr>
                            </w:pPr>
                          </w:p>
                          <w:p w14:paraId="588F917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CC39D5" w14:textId="77777777" w:rsidR="0017691D" w:rsidRDefault="0017691D"/>
                          <w:p w14:paraId="33D34B5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17691D" w:rsidRDefault="0017691D" w:rsidP="00F958A5">
                            <w:pPr>
                              <w:rPr>
                                <w:rFonts w:ascii="Zizou Slab" w:hAnsi="Zizou Slab"/>
                                <w:lang w:val="es-ES"/>
                              </w:rPr>
                            </w:pPr>
                          </w:p>
                          <w:p w14:paraId="5C563FC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17691D" w:rsidRDefault="0017691D" w:rsidP="00F958A5">
                            <w:pPr>
                              <w:rPr>
                                <w:rFonts w:ascii="Zizou Slab" w:hAnsi="Zizou Slab"/>
                                <w:lang w:val="es-ES"/>
                              </w:rPr>
                            </w:pPr>
                          </w:p>
                          <w:p w14:paraId="65E59F6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219706" w14:textId="77777777" w:rsidR="0017691D" w:rsidRDefault="0017691D"/>
                          <w:p w14:paraId="64ABA22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17691D" w:rsidRDefault="0017691D" w:rsidP="00F958A5">
                            <w:pPr>
                              <w:rPr>
                                <w:rFonts w:ascii="Zizou Slab" w:hAnsi="Zizou Slab"/>
                                <w:lang w:val="es-ES"/>
                              </w:rPr>
                            </w:pPr>
                          </w:p>
                          <w:p w14:paraId="1913EDF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CCCD6" w14:textId="77777777" w:rsidR="0017691D" w:rsidRDefault="0017691D"/>
                          <w:p w14:paraId="166AF8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17691D" w:rsidRDefault="0017691D" w:rsidP="00F958A5">
                            <w:pPr>
                              <w:rPr>
                                <w:rFonts w:ascii="Zizou Slab" w:hAnsi="Zizou Slab"/>
                                <w:lang w:val="es-ES"/>
                              </w:rPr>
                            </w:pPr>
                          </w:p>
                          <w:p w14:paraId="12F9C15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7BDF49" w14:textId="77777777" w:rsidR="0017691D" w:rsidRDefault="0017691D"/>
                          <w:p w14:paraId="0F2C68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17691D" w:rsidRDefault="0017691D" w:rsidP="00F958A5">
                            <w:pPr>
                              <w:rPr>
                                <w:rFonts w:ascii="Zizou Slab" w:hAnsi="Zizou Slab"/>
                                <w:lang w:val="es-ES"/>
                              </w:rPr>
                            </w:pPr>
                          </w:p>
                          <w:p w14:paraId="7C21A33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17691D" w:rsidRDefault="0017691D" w:rsidP="00F958A5">
                            <w:pPr>
                              <w:rPr>
                                <w:rFonts w:ascii="Zizou Slab" w:hAnsi="Zizou Slab"/>
                                <w:lang w:val="es-ES"/>
                              </w:rPr>
                            </w:pPr>
                          </w:p>
                          <w:p w14:paraId="032C6D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7089A1" w14:textId="77777777" w:rsidR="0017691D" w:rsidRDefault="0017691D"/>
                          <w:p w14:paraId="2A5CDB0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17691D" w:rsidRDefault="0017691D" w:rsidP="00F958A5">
                            <w:pPr>
                              <w:rPr>
                                <w:rFonts w:ascii="Zizou Slab" w:hAnsi="Zizou Slab"/>
                                <w:lang w:val="es-ES"/>
                              </w:rPr>
                            </w:pPr>
                          </w:p>
                          <w:p w14:paraId="446F7FB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82C30F" w14:textId="77777777" w:rsidR="0017691D" w:rsidRDefault="0017691D"/>
                          <w:p w14:paraId="2781BF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17691D" w:rsidRDefault="0017691D" w:rsidP="00F958A5">
                            <w:pPr>
                              <w:rPr>
                                <w:rFonts w:ascii="Zizou Slab" w:hAnsi="Zizou Slab"/>
                                <w:lang w:val="es-ES"/>
                              </w:rPr>
                            </w:pPr>
                          </w:p>
                          <w:p w14:paraId="3E1278D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B2BC86" w14:textId="77777777" w:rsidR="0017691D" w:rsidRDefault="0017691D"/>
                          <w:p w14:paraId="14F75A8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17691D" w:rsidRDefault="0017691D" w:rsidP="00F958A5">
                            <w:pPr>
                              <w:rPr>
                                <w:rFonts w:ascii="Zizou Slab" w:hAnsi="Zizou Slab"/>
                                <w:lang w:val="es-ES"/>
                              </w:rPr>
                            </w:pPr>
                          </w:p>
                          <w:p w14:paraId="5CA20EC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17691D" w:rsidRDefault="0017691D" w:rsidP="00F958A5">
                            <w:pPr>
                              <w:rPr>
                                <w:rFonts w:ascii="Zizou Slab" w:hAnsi="Zizou Slab"/>
                                <w:lang w:val="es-ES"/>
                              </w:rPr>
                            </w:pPr>
                          </w:p>
                          <w:p w14:paraId="232E67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395130" w14:textId="77777777" w:rsidR="0017691D" w:rsidRDefault="0017691D"/>
                          <w:p w14:paraId="1FEC737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17691D" w:rsidRDefault="0017691D" w:rsidP="00F958A5">
                            <w:pPr>
                              <w:rPr>
                                <w:rFonts w:ascii="Zizou Slab" w:hAnsi="Zizou Slab"/>
                                <w:lang w:val="es-ES"/>
                              </w:rPr>
                            </w:pPr>
                          </w:p>
                          <w:p w14:paraId="5734000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F13A0D" w14:textId="77777777" w:rsidR="0017691D" w:rsidRDefault="0017691D"/>
                          <w:p w14:paraId="414CB8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17691D" w:rsidRDefault="0017691D" w:rsidP="00F958A5">
                            <w:pPr>
                              <w:rPr>
                                <w:rFonts w:ascii="Zizou Slab" w:hAnsi="Zizou Slab"/>
                                <w:lang w:val="es-ES"/>
                              </w:rPr>
                            </w:pPr>
                          </w:p>
                          <w:p w14:paraId="5B6BAA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E6230" w14:textId="77777777" w:rsidR="0017691D" w:rsidRDefault="0017691D"/>
                          <w:p w14:paraId="41B9B39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17691D" w:rsidRDefault="0017691D" w:rsidP="00F958A5">
                            <w:pPr>
                              <w:rPr>
                                <w:rFonts w:ascii="Zizou Slab" w:hAnsi="Zizou Slab"/>
                                <w:lang w:val="es-ES"/>
                              </w:rPr>
                            </w:pPr>
                          </w:p>
                          <w:p w14:paraId="2B61C4B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17691D" w:rsidRDefault="0017691D" w:rsidP="00F958A5">
                            <w:pPr>
                              <w:rPr>
                                <w:rFonts w:ascii="Zizou Slab" w:hAnsi="Zizou Slab"/>
                                <w:lang w:val="es-ES"/>
                              </w:rPr>
                            </w:pPr>
                          </w:p>
                          <w:p w14:paraId="6D2AE6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1E2A393" w14:textId="77777777" w:rsidR="0017691D" w:rsidRDefault="0017691D"/>
                          <w:p w14:paraId="0EA9F9D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17691D" w:rsidRDefault="0017691D" w:rsidP="00F958A5">
                            <w:pPr>
                              <w:rPr>
                                <w:rFonts w:ascii="Zizou Slab" w:hAnsi="Zizou Slab"/>
                                <w:lang w:val="es-ES"/>
                              </w:rPr>
                            </w:pPr>
                          </w:p>
                          <w:p w14:paraId="2A82F27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C9D7B80" w14:textId="77777777" w:rsidR="0017691D" w:rsidRDefault="0017691D"/>
                          <w:p w14:paraId="4097D2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17691D" w:rsidRDefault="0017691D" w:rsidP="00F958A5">
                            <w:pPr>
                              <w:rPr>
                                <w:rFonts w:ascii="Zizou Slab" w:hAnsi="Zizou Slab"/>
                                <w:lang w:val="es-ES"/>
                              </w:rPr>
                            </w:pPr>
                          </w:p>
                          <w:p w14:paraId="77B1E17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E24B1EE" w14:textId="77777777" w:rsidR="0017691D" w:rsidRDefault="0017691D"/>
                          <w:p w14:paraId="60CAEDC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17691D" w:rsidRDefault="0017691D" w:rsidP="00F958A5">
                            <w:pPr>
                              <w:rPr>
                                <w:rFonts w:ascii="Zizou Slab" w:hAnsi="Zizou Slab"/>
                                <w:lang w:val="es-ES"/>
                              </w:rPr>
                            </w:pPr>
                          </w:p>
                          <w:p w14:paraId="1FABF10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17691D" w:rsidRDefault="0017691D" w:rsidP="00F958A5">
                            <w:pPr>
                              <w:rPr>
                                <w:rFonts w:ascii="Zizou Slab" w:hAnsi="Zizou Slab"/>
                                <w:lang w:val="es-ES"/>
                              </w:rPr>
                            </w:pPr>
                          </w:p>
                          <w:p w14:paraId="38994C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2AF041" w14:textId="77777777" w:rsidR="0017691D" w:rsidRDefault="0017691D"/>
                          <w:p w14:paraId="464FDA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17691D" w:rsidRDefault="0017691D" w:rsidP="00F958A5">
                            <w:pPr>
                              <w:rPr>
                                <w:rFonts w:ascii="Zizou Slab" w:hAnsi="Zizou Slab"/>
                                <w:lang w:val="es-ES"/>
                              </w:rPr>
                            </w:pPr>
                          </w:p>
                          <w:p w14:paraId="10ECB92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48860E0" w14:textId="77777777" w:rsidR="0017691D" w:rsidRDefault="0017691D"/>
                          <w:p w14:paraId="5EF9670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17691D" w:rsidRDefault="0017691D" w:rsidP="00F958A5">
                            <w:pPr>
                              <w:rPr>
                                <w:rFonts w:ascii="Zizou Slab" w:hAnsi="Zizou Slab"/>
                                <w:lang w:val="es-ES"/>
                              </w:rPr>
                            </w:pPr>
                          </w:p>
                          <w:p w14:paraId="468543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8C894A" w14:textId="77777777" w:rsidR="0017691D" w:rsidRDefault="0017691D"/>
                          <w:p w14:paraId="077B7E5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17691D" w:rsidRDefault="0017691D" w:rsidP="00F958A5">
                            <w:pPr>
                              <w:rPr>
                                <w:rFonts w:ascii="Zizou Slab" w:hAnsi="Zizou Slab"/>
                                <w:lang w:val="es-ES"/>
                              </w:rPr>
                            </w:pPr>
                          </w:p>
                          <w:p w14:paraId="1179068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17691D" w:rsidRDefault="0017691D" w:rsidP="00F958A5">
                            <w:pPr>
                              <w:rPr>
                                <w:rFonts w:ascii="Zizou Slab" w:hAnsi="Zizou Slab"/>
                                <w:lang w:val="es-ES"/>
                              </w:rPr>
                            </w:pPr>
                          </w:p>
                          <w:p w14:paraId="5C2570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58BD55" w14:textId="77777777" w:rsidR="0017691D" w:rsidRDefault="0017691D"/>
                          <w:p w14:paraId="1E6424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17691D" w:rsidRDefault="0017691D" w:rsidP="00F958A5">
                            <w:pPr>
                              <w:rPr>
                                <w:rFonts w:ascii="Zizou Slab" w:hAnsi="Zizou Slab"/>
                                <w:lang w:val="es-ES"/>
                              </w:rPr>
                            </w:pPr>
                          </w:p>
                          <w:p w14:paraId="375C809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BE0FF9" w14:textId="77777777" w:rsidR="0017691D" w:rsidRDefault="0017691D"/>
                          <w:p w14:paraId="0077AB9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17691D" w:rsidRDefault="0017691D" w:rsidP="00F958A5">
                            <w:pPr>
                              <w:rPr>
                                <w:rFonts w:ascii="Zizou Slab" w:hAnsi="Zizou Slab"/>
                                <w:lang w:val="es-ES"/>
                              </w:rPr>
                            </w:pPr>
                          </w:p>
                          <w:p w14:paraId="538764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17D9C8" w14:textId="77777777" w:rsidR="0017691D" w:rsidRDefault="0017691D"/>
                          <w:p w14:paraId="0A0A7C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17691D" w:rsidRDefault="0017691D" w:rsidP="00F958A5">
                            <w:pPr>
                              <w:rPr>
                                <w:rFonts w:ascii="Zizou Slab" w:hAnsi="Zizou Slab"/>
                                <w:lang w:val="es-ES"/>
                              </w:rPr>
                            </w:pPr>
                          </w:p>
                          <w:p w14:paraId="7482947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17691D" w:rsidRDefault="0017691D" w:rsidP="00F958A5">
                            <w:pPr>
                              <w:rPr>
                                <w:rFonts w:ascii="Zizou Slab" w:hAnsi="Zizou Slab"/>
                                <w:lang w:val="es-ES"/>
                              </w:rPr>
                            </w:pPr>
                          </w:p>
                          <w:p w14:paraId="75DC02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53FAD7" w14:textId="77777777" w:rsidR="0017691D" w:rsidRDefault="0017691D"/>
                          <w:p w14:paraId="74CAB5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17691D" w:rsidRDefault="0017691D" w:rsidP="00F958A5">
                            <w:pPr>
                              <w:rPr>
                                <w:rFonts w:ascii="Zizou Slab" w:hAnsi="Zizou Slab"/>
                                <w:lang w:val="es-ES"/>
                              </w:rPr>
                            </w:pPr>
                          </w:p>
                          <w:p w14:paraId="4EB100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EA2CB" w14:textId="77777777" w:rsidR="0017691D" w:rsidRDefault="0017691D"/>
                          <w:p w14:paraId="6A683E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17691D" w:rsidRDefault="0017691D" w:rsidP="00F958A5">
                            <w:pPr>
                              <w:rPr>
                                <w:rFonts w:ascii="Zizou Slab" w:hAnsi="Zizou Slab"/>
                                <w:lang w:val="es-ES"/>
                              </w:rPr>
                            </w:pPr>
                          </w:p>
                          <w:p w14:paraId="32D3AE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CA4307" w14:textId="77777777" w:rsidR="0017691D" w:rsidRDefault="0017691D"/>
                          <w:p w14:paraId="537A56D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17691D" w:rsidRDefault="0017691D" w:rsidP="00F958A5">
                            <w:pPr>
                              <w:rPr>
                                <w:rFonts w:ascii="Zizou Slab" w:hAnsi="Zizou Slab"/>
                                <w:lang w:val="es-ES"/>
                              </w:rPr>
                            </w:pPr>
                          </w:p>
                          <w:p w14:paraId="76EBED5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17691D" w:rsidRDefault="0017691D" w:rsidP="00F958A5">
                            <w:pPr>
                              <w:rPr>
                                <w:rFonts w:ascii="Zizou Slab" w:hAnsi="Zizou Slab"/>
                                <w:lang w:val="es-ES"/>
                              </w:rPr>
                            </w:pPr>
                          </w:p>
                          <w:p w14:paraId="33A874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0821E3C" w14:textId="77777777" w:rsidR="0017691D" w:rsidRDefault="0017691D"/>
                          <w:p w14:paraId="7ACEDE7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17691D" w:rsidRDefault="0017691D" w:rsidP="00F958A5">
                            <w:pPr>
                              <w:rPr>
                                <w:rFonts w:ascii="Zizou Slab" w:hAnsi="Zizou Slab"/>
                                <w:lang w:val="es-ES"/>
                              </w:rPr>
                            </w:pPr>
                          </w:p>
                          <w:p w14:paraId="564880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7D1144" w14:textId="77777777" w:rsidR="0017691D" w:rsidRDefault="0017691D"/>
                          <w:p w14:paraId="770C1BD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17691D" w:rsidRDefault="0017691D" w:rsidP="00F958A5">
                            <w:pPr>
                              <w:rPr>
                                <w:rFonts w:ascii="Zizou Slab" w:hAnsi="Zizou Slab"/>
                                <w:lang w:val="es-ES"/>
                              </w:rPr>
                            </w:pPr>
                          </w:p>
                          <w:p w14:paraId="3C13FE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0F4DA6" w14:textId="77777777" w:rsidR="0017691D" w:rsidRDefault="0017691D"/>
                          <w:p w14:paraId="7422C1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17691D" w:rsidRDefault="0017691D" w:rsidP="00F958A5">
                            <w:pPr>
                              <w:rPr>
                                <w:rFonts w:ascii="Zizou Slab" w:hAnsi="Zizou Slab"/>
                                <w:lang w:val="es-ES"/>
                              </w:rPr>
                            </w:pPr>
                          </w:p>
                          <w:p w14:paraId="09A8B99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17691D" w:rsidRDefault="0017691D" w:rsidP="00F958A5">
                            <w:pPr>
                              <w:rPr>
                                <w:rFonts w:ascii="Zizou Slab" w:hAnsi="Zizou Slab"/>
                                <w:lang w:val="es-ES"/>
                              </w:rPr>
                            </w:pPr>
                          </w:p>
                          <w:p w14:paraId="6A45F98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30584" w14:textId="77777777" w:rsidR="0017691D" w:rsidRDefault="0017691D"/>
                          <w:p w14:paraId="52775F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17691D" w:rsidRDefault="0017691D" w:rsidP="00F958A5">
                            <w:pPr>
                              <w:rPr>
                                <w:rFonts w:ascii="Zizou Slab" w:hAnsi="Zizou Slab"/>
                                <w:lang w:val="es-ES"/>
                              </w:rPr>
                            </w:pPr>
                          </w:p>
                          <w:p w14:paraId="0F4CED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2ECEDD" w14:textId="77777777" w:rsidR="0017691D" w:rsidRDefault="0017691D"/>
                          <w:p w14:paraId="3FC29E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17691D" w:rsidRDefault="0017691D" w:rsidP="00F958A5">
                            <w:pPr>
                              <w:rPr>
                                <w:rFonts w:ascii="Zizou Slab" w:hAnsi="Zizou Slab"/>
                                <w:lang w:val="es-ES"/>
                              </w:rPr>
                            </w:pPr>
                          </w:p>
                          <w:p w14:paraId="6B9BC0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330AAA" w14:textId="77777777" w:rsidR="0017691D" w:rsidRDefault="0017691D"/>
                          <w:p w14:paraId="2E2D04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17691D" w:rsidRDefault="0017691D" w:rsidP="00F958A5">
                            <w:pPr>
                              <w:rPr>
                                <w:rFonts w:ascii="Zizou Slab" w:hAnsi="Zizou Slab"/>
                                <w:lang w:val="es-ES"/>
                              </w:rPr>
                            </w:pPr>
                          </w:p>
                          <w:p w14:paraId="09A7382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17691D" w:rsidRDefault="0017691D" w:rsidP="00F958A5">
                            <w:pPr>
                              <w:rPr>
                                <w:rFonts w:ascii="Zizou Slab" w:hAnsi="Zizou Slab"/>
                                <w:lang w:val="es-ES"/>
                              </w:rPr>
                            </w:pPr>
                          </w:p>
                          <w:p w14:paraId="7839F4E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76733A" w14:textId="77777777" w:rsidR="0017691D" w:rsidRDefault="0017691D"/>
                          <w:p w14:paraId="752F626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17691D" w:rsidRDefault="0017691D" w:rsidP="00F958A5">
                            <w:pPr>
                              <w:rPr>
                                <w:rFonts w:ascii="Zizou Slab" w:hAnsi="Zizou Slab"/>
                                <w:lang w:val="es-ES"/>
                              </w:rPr>
                            </w:pPr>
                          </w:p>
                          <w:p w14:paraId="5CBD898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50D5E1" w14:textId="77777777" w:rsidR="0017691D" w:rsidRDefault="0017691D"/>
                          <w:p w14:paraId="2E2A058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17691D" w:rsidRDefault="0017691D" w:rsidP="00F958A5">
                            <w:pPr>
                              <w:rPr>
                                <w:rFonts w:ascii="Zizou Slab" w:hAnsi="Zizou Slab"/>
                                <w:lang w:val="es-ES"/>
                              </w:rPr>
                            </w:pPr>
                          </w:p>
                          <w:p w14:paraId="24E9DBC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1BDE2" w14:textId="77777777" w:rsidR="0017691D" w:rsidRDefault="0017691D"/>
                          <w:p w14:paraId="69FE57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17691D" w:rsidRDefault="0017691D" w:rsidP="00F958A5">
                            <w:pPr>
                              <w:rPr>
                                <w:rFonts w:ascii="Zizou Slab" w:hAnsi="Zizou Slab"/>
                                <w:lang w:val="es-ES"/>
                              </w:rPr>
                            </w:pPr>
                          </w:p>
                          <w:p w14:paraId="305C4E5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17691D" w:rsidRDefault="0017691D" w:rsidP="00F958A5">
                            <w:pPr>
                              <w:rPr>
                                <w:rFonts w:ascii="Zizou Slab" w:hAnsi="Zizou Slab"/>
                                <w:lang w:val="es-ES"/>
                              </w:rPr>
                            </w:pPr>
                          </w:p>
                          <w:p w14:paraId="2EB93C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433C03" w14:textId="77777777" w:rsidR="0017691D" w:rsidRDefault="0017691D"/>
                          <w:p w14:paraId="15620A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17691D" w:rsidRDefault="0017691D" w:rsidP="00F958A5">
                            <w:pPr>
                              <w:rPr>
                                <w:rFonts w:ascii="Zizou Slab" w:hAnsi="Zizou Slab"/>
                                <w:lang w:val="es-ES"/>
                              </w:rPr>
                            </w:pPr>
                          </w:p>
                          <w:p w14:paraId="086950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30C050" w14:textId="77777777" w:rsidR="0017691D" w:rsidRDefault="0017691D"/>
                          <w:p w14:paraId="284EA2B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17691D" w:rsidRDefault="0017691D" w:rsidP="00F958A5">
                            <w:pPr>
                              <w:rPr>
                                <w:rFonts w:ascii="Zizou Slab" w:hAnsi="Zizou Slab"/>
                                <w:lang w:val="es-ES"/>
                              </w:rPr>
                            </w:pPr>
                          </w:p>
                          <w:p w14:paraId="4319263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DC3E76" w14:textId="77777777" w:rsidR="0017691D" w:rsidRDefault="0017691D"/>
                          <w:p w14:paraId="3A5501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17691D" w:rsidRDefault="0017691D" w:rsidP="00F958A5">
                            <w:pPr>
                              <w:rPr>
                                <w:rFonts w:ascii="Zizou Slab" w:hAnsi="Zizou Slab"/>
                                <w:lang w:val="es-ES"/>
                              </w:rPr>
                            </w:pPr>
                          </w:p>
                          <w:p w14:paraId="57D5AAA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17691D" w:rsidRDefault="0017691D" w:rsidP="00F958A5">
                            <w:pPr>
                              <w:rPr>
                                <w:rFonts w:ascii="Zizou Slab" w:hAnsi="Zizou Slab"/>
                                <w:lang w:val="es-ES"/>
                              </w:rPr>
                            </w:pPr>
                          </w:p>
                          <w:p w14:paraId="350510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E55EDAB" w14:textId="77777777" w:rsidR="0017691D" w:rsidRDefault="0017691D"/>
                          <w:p w14:paraId="618B68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17691D" w:rsidRDefault="0017691D" w:rsidP="00F958A5">
                            <w:pPr>
                              <w:rPr>
                                <w:rFonts w:ascii="Zizou Slab" w:hAnsi="Zizou Slab"/>
                                <w:lang w:val="es-ES"/>
                              </w:rPr>
                            </w:pPr>
                          </w:p>
                          <w:p w14:paraId="1CDB07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A99294" w14:textId="77777777" w:rsidR="0017691D" w:rsidRDefault="0017691D"/>
                          <w:p w14:paraId="1968F4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17691D" w:rsidRDefault="0017691D" w:rsidP="00F958A5">
                            <w:pPr>
                              <w:rPr>
                                <w:rFonts w:ascii="Zizou Slab" w:hAnsi="Zizou Slab"/>
                                <w:lang w:val="es-ES"/>
                              </w:rPr>
                            </w:pPr>
                          </w:p>
                          <w:p w14:paraId="45DCFE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0FAC6F" w14:textId="77777777" w:rsidR="0017691D" w:rsidRDefault="0017691D"/>
                          <w:p w14:paraId="5656FE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17691D" w:rsidRDefault="0017691D" w:rsidP="00F958A5">
                            <w:pPr>
                              <w:rPr>
                                <w:rFonts w:ascii="Zizou Slab" w:hAnsi="Zizou Slab"/>
                                <w:lang w:val="es-ES"/>
                              </w:rPr>
                            </w:pPr>
                          </w:p>
                          <w:p w14:paraId="267F66E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17691D" w:rsidRDefault="0017691D" w:rsidP="00F958A5">
                            <w:pPr>
                              <w:rPr>
                                <w:rFonts w:ascii="Zizou Slab" w:hAnsi="Zizou Slab"/>
                                <w:lang w:val="es-ES"/>
                              </w:rPr>
                            </w:pPr>
                          </w:p>
                          <w:p w14:paraId="3D046B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D982AB3" w14:textId="77777777" w:rsidR="0017691D" w:rsidRDefault="0017691D"/>
                          <w:p w14:paraId="01AAFE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17691D" w:rsidRDefault="0017691D" w:rsidP="00F958A5">
                            <w:pPr>
                              <w:rPr>
                                <w:rFonts w:ascii="Zizou Slab" w:hAnsi="Zizou Slab"/>
                                <w:lang w:val="es-ES"/>
                              </w:rPr>
                            </w:pPr>
                          </w:p>
                          <w:p w14:paraId="5B9441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ADC6AA" w14:textId="77777777" w:rsidR="0017691D" w:rsidRDefault="0017691D"/>
                          <w:p w14:paraId="62AB5C7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17691D" w:rsidRDefault="0017691D" w:rsidP="00F958A5">
                            <w:pPr>
                              <w:rPr>
                                <w:rFonts w:ascii="Zizou Slab" w:hAnsi="Zizou Slab"/>
                                <w:lang w:val="es-ES"/>
                              </w:rPr>
                            </w:pPr>
                          </w:p>
                          <w:p w14:paraId="6BE484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B77114" w14:textId="77777777" w:rsidR="0017691D" w:rsidRDefault="0017691D"/>
                          <w:p w14:paraId="7079DF3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17691D" w:rsidRDefault="0017691D" w:rsidP="00F958A5">
                            <w:pPr>
                              <w:rPr>
                                <w:rFonts w:ascii="Zizou Slab" w:hAnsi="Zizou Slab"/>
                                <w:lang w:val="es-ES"/>
                              </w:rPr>
                            </w:pPr>
                          </w:p>
                          <w:p w14:paraId="012DBF3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17691D" w:rsidRDefault="0017691D" w:rsidP="00F958A5">
                            <w:pPr>
                              <w:rPr>
                                <w:rFonts w:ascii="Zizou Slab" w:hAnsi="Zizou Slab"/>
                                <w:lang w:val="es-ES"/>
                              </w:rPr>
                            </w:pPr>
                          </w:p>
                          <w:p w14:paraId="4664650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841CE1" w14:textId="77777777" w:rsidR="0017691D" w:rsidRDefault="0017691D"/>
                          <w:p w14:paraId="2B548F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17691D" w:rsidRDefault="0017691D" w:rsidP="00F958A5">
                            <w:pPr>
                              <w:rPr>
                                <w:rFonts w:ascii="Zizou Slab" w:hAnsi="Zizou Slab"/>
                                <w:lang w:val="es-ES"/>
                              </w:rPr>
                            </w:pPr>
                          </w:p>
                          <w:p w14:paraId="317CD3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C6C2B4" w14:textId="77777777" w:rsidR="0017691D" w:rsidRDefault="0017691D"/>
                          <w:p w14:paraId="1028344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17691D" w:rsidRDefault="0017691D" w:rsidP="00F958A5">
                            <w:pPr>
                              <w:rPr>
                                <w:rFonts w:ascii="Zizou Slab" w:hAnsi="Zizou Slab"/>
                                <w:lang w:val="es-ES"/>
                              </w:rPr>
                            </w:pPr>
                          </w:p>
                          <w:p w14:paraId="44A982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F5F2FE" w14:textId="77777777" w:rsidR="0017691D" w:rsidRDefault="0017691D"/>
                          <w:p w14:paraId="3777C0C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17691D" w:rsidRDefault="0017691D" w:rsidP="00F958A5">
                            <w:pPr>
                              <w:rPr>
                                <w:rFonts w:ascii="Zizou Slab" w:hAnsi="Zizou Slab"/>
                                <w:lang w:val="es-ES"/>
                              </w:rPr>
                            </w:pPr>
                          </w:p>
                          <w:p w14:paraId="663933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17691D" w:rsidRDefault="0017691D" w:rsidP="00F958A5">
                            <w:pPr>
                              <w:rPr>
                                <w:rFonts w:ascii="Zizou Slab" w:hAnsi="Zizou Slab"/>
                                <w:lang w:val="es-ES"/>
                              </w:rPr>
                            </w:pPr>
                          </w:p>
                          <w:p w14:paraId="48B731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05A73B" w14:textId="77777777" w:rsidR="0017691D" w:rsidRDefault="0017691D"/>
                          <w:p w14:paraId="6EED409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17691D" w:rsidRDefault="0017691D" w:rsidP="00F958A5">
                            <w:pPr>
                              <w:rPr>
                                <w:rFonts w:ascii="Zizou Slab" w:hAnsi="Zizou Slab"/>
                                <w:lang w:val="es-ES"/>
                              </w:rPr>
                            </w:pPr>
                          </w:p>
                          <w:p w14:paraId="059BFE0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CC894" w14:textId="77777777" w:rsidR="0017691D" w:rsidRDefault="0017691D"/>
                          <w:p w14:paraId="0457A9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17691D" w:rsidRDefault="0017691D" w:rsidP="00F958A5">
                            <w:pPr>
                              <w:rPr>
                                <w:rFonts w:ascii="Zizou Slab" w:hAnsi="Zizou Slab"/>
                                <w:lang w:val="es-ES"/>
                              </w:rPr>
                            </w:pPr>
                          </w:p>
                          <w:p w14:paraId="62B061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8DE45B" w14:textId="77777777" w:rsidR="0017691D" w:rsidRDefault="0017691D"/>
                          <w:p w14:paraId="157E301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17691D" w:rsidRDefault="0017691D" w:rsidP="00F958A5">
                            <w:pPr>
                              <w:rPr>
                                <w:rFonts w:ascii="Zizou Slab" w:hAnsi="Zizou Slab"/>
                                <w:lang w:val="es-ES"/>
                              </w:rPr>
                            </w:pPr>
                          </w:p>
                          <w:p w14:paraId="41D9474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17691D" w:rsidRDefault="0017691D" w:rsidP="00F958A5">
                            <w:pPr>
                              <w:rPr>
                                <w:rFonts w:ascii="Zizou Slab" w:hAnsi="Zizou Slab"/>
                                <w:lang w:val="es-ES"/>
                              </w:rPr>
                            </w:pPr>
                          </w:p>
                          <w:p w14:paraId="0A1348E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0E10B0E" w14:textId="77777777" w:rsidR="0017691D" w:rsidRDefault="0017691D"/>
                          <w:p w14:paraId="7471EDF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17691D" w:rsidRDefault="0017691D" w:rsidP="00F958A5">
                            <w:pPr>
                              <w:rPr>
                                <w:rFonts w:ascii="Zizou Slab" w:hAnsi="Zizou Slab"/>
                                <w:lang w:val="es-ES"/>
                              </w:rPr>
                            </w:pPr>
                          </w:p>
                          <w:p w14:paraId="74F562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CAFF86" w14:textId="77777777" w:rsidR="0017691D" w:rsidRDefault="0017691D"/>
                          <w:p w14:paraId="7AB96FA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17691D" w:rsidRDefault="0017691D" w:rsidP="00F958A5">
                            <w:pPr>
                              <w:rPr>
                                <w:rFonts w:ascii="Zizou Slab" w:hAnsi="Zizou Slab"/>
                                <w:lang w:val="es-ES"/>
                              </w:rPr>
                            </w:pPr>
                          </w:p>
                          <w:p w14:paraId="0F641F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113047" w14:textId="77777777" w:rsidR="0017691D" w:rsidRDefault="0017691D"/>
                          <w:p w14:paraId="2175D7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17691D" w:rsidRDefault="0017691D" w:rsidP="00F958A5">
                            <w:pPr>
                              <w:rPr>
                                <w:rFonts w:ascii="Zizou Slab" w:hAnsi="Zizou Slab"/>
                                <w:lang w:val="es-ES"/>
                              </w:rPr>
                            </w:pPr>
                          </w:p>
                          <w:p w14:paraId="53E844C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17691D" w:rsidRDefault="0017691D" w:rsidP="00F958A5">
                            <w:pPr>
                              <w:rPr>
                                <w:rFonts w:ascii="Zizou Slab" w:hAnsi="Zizou Slab"/>
                                <w:lang w:val="es-ES"/>
                              </w:rPr>
                            </w:pPr>
                          </w:p>
                          <w:p w14:paraId="4BE9DE3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FE701E" w14:textId="77777777" w:rsidR="0017691D" w:rsidRDefault="0017691D"/>
                          <w:p w14:paraId="6D20191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17691D" w:rsidRDefault="0017691D" w:rsidP="00F958A5">
                            <w:pPr>
                              <w:rPr>
                                <w:rFonts w:ascii="Zizou Slab" w:hAnsi="Zizou Slab"/>
                                <w:lang w:val="es-ES"/>
                              </w:rPr>
                            </w:pPr>
                          </w:p>
                          <w:p w14:paraId="5D645B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16E270" w14:textId="77777777" w:rsidR="0017691D" w:rsidRDefault="0017691D"/>
                          <w:p w14:paraId="7EF9D19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17691D" w:rsidRDefault="0017691D" w:rsidP="00F958A5">
                            <w:pPr>
                              <w:rPr>
                                <w:rFonts w:ascii="Zizou Slab" w:hAnsi="Zizou Slab"/>
                                <w:lang w:val="es-ES"/>
                              </w:rPr>
                            </w:pPr>
                          </w:p>
                          <w:p w14:paraId="42634B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445A7D" w14:textId="77777777" w:rsidR="0017691D" w:rsidRDefault="0017691D"/>
                          <w:p w14:paraId="4473C5F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17691D" w:rsidRDefault="0017691D" w:rsidP="00F958A5">
                            <w:pPr>
                              <w:rPr>
                                <w:rFonts w:ascii="Zizou Slab" w:hAnsi="Zizou Slab"/>
                                <w:lang w:val="es-ES"/>
                              </w:rPr>
                            </w:pPr>
                          </w:p>
                          <w:p w14:paraId="2C2360A4"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17691D" w:rsidRDefault="0017691D" w:rsidP="00F958A5">
                            <w:pPr>
                              <w:rPr>
                                <w:rFonts w:ascii="Zizou Slab" w:hAnsi="Zizou Slab"/>
                                <w:lang w:val="es-ES"/>
                              </w:rPr>
                            </w:pPr>
                          </w:p>
                          <w:p w14:paraId="68119B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8784AD" w14:textId="77777777" w:rsidR="0017691D" w:rsidRDefault="0017691D"/>
                          <w:p w14:paraId="17F988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17691D" w:rsidRDefault="0017691D" w:rsidP="00F958A5">
                            <w:pPr>
                              <w:rPr>
                                <w:rFonts w:ascii="Zizou Slab" w:hAnsi="Zizou Slab"/>
                                <w:lang w:val="es-ES"/>
                              </w:rPr>
                            </w:pPr>
                          </w:p>
                          <w:p w14:paraId="517397F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2F1" w14:textId="77777777" w:rsidR="0017691D" w:rsidRDefault="0017691D"/>
                          <w:p w14:paraId="5A3E5D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17691D" w:rsidRDefault="0017691D" w:rsidP="00F958A5">
                            <w:pPr>
                              <w:rPr>
                                <w:rFonts w:ascii="Zizou Slab" w:hAnsi="Zizou Slab"/>
                                <w:lang w:val="es-ES"/>
                              </w:rPr>
                            </w:pPr>
                          </w:p>
                          <w:p w14:paraId="197EDDC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30F0B3D" w14:textId="77777777" w:rsidR="0017691D" w:rsidRDefault="0017691D"/>
                          <w:p w14:paraId="632EE4D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17691D" w:rsidRDefault="0017691D" w:rsidP="00F958A5">
                            <w:pPr>
                              <w:rPr>
                                <w:rFonts w:ascii="Zizou Slab" w:hAnsi="Zizou Slab"/>
                                <w:lang w:val="es-ES"/>
                              </w:rPr>
                            </w:pPr>
                          </w:p>
                          <w:p w14:paraId="5CC34B4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17691D" w:rsidRDefault="0017691D" w:rsidP="00F958A5">
                            <w:pPr>
                              <w:rPr>
                                <w:rFonts w:ascii="Zizou Slab" w:hAnsi="Zizou Slab"/>
                                <w:lang w:val="es-ES"/>
                              </w:rPr>
                            </w:pPr>
                          </w:p>
                          <w:p w14:paraId="170DC5E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6CDF4C" w14:textId="77777777" w:rsidR="0017691D" w:rsidRDefault="0017691D"/>
                          <w:p w14:paraId="19BF0D9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17691D" w:rsidRDefault="0017691D" w:rsidP="00F958A5">
                            <w:pPr>
                              <w:rPr>
                                <w:rFonts w:ascii="Zizou Slab" w:hAnsi="Zizou Slab"/>
                                <w:lang w:val="es-ES"/>
                              </w:rPr>
                            </w:pPr>
                          </w:p>
                          <w:p w14:paraId="04A39C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AAF60A" w14:textId="77777777" w:rsidR="0017691D" w:rsidRDefault="0017691D"/>
                          <w:p w14:paraId="20AD9E0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17691D" w:rsidRDefault="0017691D" w:rsidP="00F958A5">
                            <w:pPr>
                              <w:rPr>
                                <w:rFonts w:ascii="Zizou Slab" w:hAnsi="Zizou Slab"/>
                                <w:lang w:val="es-ES"/>
                              </w:rPr>
                            </w:pPr>
                          </w:p>
                          <w:p w14:paraId="3448D40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FABE06" w14:textId="77777777" w:rsidR="0017691D" w:rsidRDefault="0017691D"/>
                          <w:p w14:paraId="7658CFD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17691D" w:rsidRDefault="0017691D" w:rsidP="00F958A5">
                            <w:pPr>
                              <w:rPr>
                                <w:rFonts w:ascii="Zizou Slab" w:hAnsi="Zizou Slab"/>
                                <w:lang w:val="es-ES"/>
                              </w:rPr>
                            </w:pPr>
                          </w:p>
                          <w:p w14:paraId="22CBEC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17691D" w:rsidRDefault="0017691D" w:rsidP="00F958A5">
                            <w:pPr>
                              <w:rPr>
                                <w:rFonts w:ascii="Zizou Slab" w:hAnsi="Zizou Slab"/>
                                <w:lang w:val="es-ES"/>
                              </w:rPr>
                            </w:pPr>
                          </w:p>
                          <w:p w14:paraId="0AFD809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3A9A56" w14:textId="77777777" w:rsidR="0017691D" w:rsidRDefault="0017691D"/>
                          <w:p w14:paraId="753FB6A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17691D" w:rsidRDefault="0017691D" w:rsidP="00F958A5">
                            <w:pPr>
                              <w:rPr>
                                <w:rFonts w:ascii="Zizou Slab" w:hAnsi="Zizou Slab"/>
                                <w:lang w:val="es-ES"/>
                              </w:rPr>
                            </w:pPr>
                          </w:p>
                          <w:p w14:paraId="78A1935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9F1426" w14:textId="77777777" w:rsidR="0017691D" w:rsidRDefault="0017691D"/>
                          <w:p w14:paraId="16D4ED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17691D" w:rsidRDefault="0017691D" w:rsidP="00F958A5">
                            <w:pPr>
                              <w:rPr>
                                <w:rFonts w:ascii="Zizou Slab" w:hAnsi="Zizou Slab"/>
                                <w:lang w:val="es-ES"/>
                              </w:rPr>
                            </w:pPr>
                          </w:p>
                          <w:p w14:paraId="786801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070B84" w14:textId="77777777" w:rsidR="0017691D" w:rsidRDefault="0017691D"/>
                          <w:p w14:paraId="2E519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17691D" w:rsidRDefault="0017691D" w:rsidP="00F958A5">
                            <w:pPr>
                              <w:rPr>
                                <w:rFonts w:ascii="Zizou Slab" w:hAnsi="Zizou Slab"/>
                                <w:lang w:val="es-ES"/>
                              </w:rPr>
                            </w:pPr>
                          </w:p>
                          <w:p w14:paraId="48D22B66"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17691D" w:rsidRDefault="0017691D" w:rsidP="00F958A5">
                            <w:pPr>
                              <w:rPr>
                                <w:rFonts w:ascii="Zizou Slab" w:hAnsi="Zizou Slab"/>
                                <w:lang w:val="es-ES"/>
                              </w:rPr>
                            </w:pPr>
                          </w:p>
                          <w:p w14:paraId="0E05368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90AA2CD" w14:textId="77777777" w:rsidR="0017691D" w:rsidRDefault="0017691D"/>
                          <w:p w14:paraId="28147BA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17691D" w:rsidRDefault="0017691D" w:rsidP="00F958A5">
                            <w:pPr>
                              <w:rPr>
                                <w:rFonts w:ascii="Zizou Slab" w:hAnsi="Zizou Slab"/>
                                <w:lang w:val="es-ES"/>
                              </w:rPr>
                            </w:pPr>
                          </w:p>
                          <w:p w14:paraId="3D3E12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16162A8" w14:textId="77777777" w:rsidR="0017691D" w:rsidRDefault="0017691D"/>
                          <w:p w14:paraId="60128EE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17691D" w:rsidRDefault="0017691D" w:rsidP="00F958A5">
                            <w:pPr>
                              <w:rPr>
                                <w:rFonts w:ascii="Zizou Slab" w:hAnsi="Zizou Slab"/>
                                <w:lang w:val="es-ES"/>
                              </w:rPr>
                            </w:pPr>
                          </w:p>
                          <w:p w14:paraId="387A67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D97532" w14:textId="77777777" w:rsidR="0017691D" w:rsidRDefault="0017691D"/>
                          <w:p w14:paraId="1371EDE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17691D" w:rsidRDefault="0017691D" w:rsidP="00F958A5">
                            <w:pPr>
                              <w:rPr>
                                <w:rFonts w:ascii="Zizou Slab" w:hAnsi="Zizou Slab"/>
                                <w:lang w:val="es-ES"/>
                              </w:rPr>
                            </w:pPr>
                          </w:p>
                          <w:p w14:paraId="28EDA93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17691D" w:rsidRDefault="0017691D" w:rsidP="00F958A5">
                            <w:pPr>
                              <w:rPr>
                                <w:rFonts w:ascii="Zizou Slab" w:hAnsi="Zizou Slab"/>
                                <w:lang w:val="es-ES"/>
                              </w:rPr>
                            </w:pPr>
                          </w:p>
                          <w:p w14:paraId="203F81D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F647470" w14:textId="77777777" w:rsidR="0017691D" w:rsidRDefault="0017691D"/>
                          <w:p w14:paraId="0BD3BF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17691D" w:rsidRDefault="0017691D" w:rsidP="00F958A5">
                            <w:pPr>
                              <w:rPr>
                                <w:rFonts w:ascii="Zizou Slab" w:hAnsi="Zizou Slab"/>
                                <w:lang w:val="es-ES"/>
                              </w:rPr>
                            </w:pPr>
                          </w:p>
                          <w:p w14:paraId="2FDF3FF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A59304" w14:textId="77777777" w:rsidR="0017691D" w:rsidRDefault="0017691D"/>
                          <w:p w14:paraId="4505C15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17691D" w:rsidRDefault="0017691D" w:rsidP="00F958A5">
                            <w:pPr>
                              <w:rPr>
                                <w:rFonts w:ascii="Zizou Slab" w:hAnsi="Zizou Slab"/>
                                <w:lang w:val="es-ES"/>
                              </w:rPr>
                            </w:pPr>
                          </w:p>
                          <w:p w14:paraId="6761C3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78D0E" w14:textId="77777777" w:rsidR="0017691D" w:rsidRDefault="0017691D"/>
                          <w:p w14:paraId="4D0B189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17691D" w:rsidRDefault="0017691D" w:rsidP="00F958A5">
                            <w:pPr>
                              <w:rPr>
                                <w:rFonts w:ascii="Zizou Slab" w:hAnsi="Zizou Slab"/>
                                <w:lang w:val="es-ES"/>
                              </w:rPr>
                            </w:pPr>
                          </w:p>
                          <w:p w14:paraId="0F246AE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17691D" w:rsidRDefault="0017691D" w:rsidP="00F958A5">
                            <w:pPr>
                              <w:rPr>
                                <w:rFonts w:ascii="Zizou Slab" w:hAnsi="Zizou Slab"/>
                                <w:lang w:val="es-ES"/>
                              </w:rPr>
                            </w:pPr>
                          </w:p>
                          <w:p w14:paraId="75FC3D8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D23A8A" w14:textId="77777777" w:rsidR="0017691D" w:rsidRDefault="0017691D"/>
                          <w:p w14:paraId="641CBB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17691D" w:rsidRDefault="0017691D" w:rsidP="00F958A5">
                            <w:pPr>
                              <w:rPr>
                                <w:rFonts w:ascii="Zizou Slab" w:hAnsi="Zizou Slab"/>
                                <w:lang w:val="es-ES"/>
                              </w:rPr>
                            </w:pPr>
                          </w:p>
                          <w:p w14:paraId="0366C0B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7FBC609" w14:textId="77777777" w:rsidR="0017691D" w:rsidRDefault="0017691D"/>
                          <w:p w14:paraId="30E8F86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17691D" w:rsidRDefault="0017691D" w:rsidP="00F958A5">
                            <w:pPr>
                              <w:rPr>
                                <w:rFonts w:ascii="Zizou Slab" w:hAnsi="Zizou Slab"/>
                                <w:lang w:val="es-ES"/>
                              </w:rPr>
                            </w:pPr>
                          </w:p>
                          <w:p w14:paraId="07CEA33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5788F0" w14:textId="77777777" w:rsidR="0017691D" w:rsidRDefault="0017691D"/>
                          <w:p w14:paraId="422D15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17691D" w:rsidRDefault="0017691D" w:rsidP="00F958A5">
                            <w:pPr>
                              <w:rPr>
                                <w:rFonts w:ascii="Zizou Slab" w:hAnsi="Zizou Slab"/>
                                <w:lang w:val="es-ES"/>
                              </w:rPr>
                            </w:pPr>
                          </w:p>
                          <w:p w14:paraId="2F1550A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17691D" w:rsidRDefault="0017691D" w:rsidP="00F958A5">
                            <w:pPr>
                              <w:rPr>
                                <w:rFonts w:ascii="Zizou Slab" w:hAnsi="Zizou Slab"/>
                                <w:lang w:val="es-ES"/>
                              </w:rPr>
                            </w:pPr>
                          </w:p>
                          <w:p w14:paraId="538502D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CA80B8" w14:textId="77777777" w:rsidR="0017691D" w:rsidRDefault="0017691D"/>
                          <w:p w14:paraId="63B8D66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17691D" w:rsidRDefault="0017691D" w:rsidP="00F958A5">
                            <w:pPr>
                              <w:rPr>
                                <w:rFonts w:ascii="Zizou Slab" w:hAnsi="Zizou Slab"/>
                                <w:lang w:val="es-ES"/>
                              </w:rPr>
                            </w:pPr>
                          </w:p>
                          <w:p w14:paraId="366686C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4E15FB" w14:textId="77777777" w:rsidR="0017691D" w:rsidRDefault="0017691D"/>
                          <w:p w14:paraId="4CADF7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17691D" w:rsidRDefault="0017691D" w:rsidP="00F958A5">
                            <w:pPr>
                              <w:rPr>
                                <w:rFonts w:ascii="Zizou Slab" w:hAnsi="Zizou Slab"/>
                                <w:lang w:val="es-ES"/>
                              </w:rPr>
                            </w:pPr>
                          </w:p>
                          <w:p w14:paraId="631BAC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B694EE" w14:textId="77777777" w:rsidR="0017691D" w:rsidRDefault="0017691D"/>
                          <w:p w14:paraId="727C38C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17691D" w:rsidRDefault="0017691D" w:rsidP="00F958A5">
                            <w:pPr>
                              <w:rPr>
                                <w:rFonts w:ascii="Zizou Slab" w:hAnsi="Zizou Slab"/>
                                <w:lang w:val="es-ES"/>
                              </w:rPr>
                            </w:pPr>
                          </w:p>
                          <w:p w14:paraId="33DBD30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17691D" w:rsidRDefault="0017691D" w:rsidP="00F958A5">
                            <w:pPr>
                              <w:rPr>
                                <w:rFonts w:ascii="Zizou Slab" w:hAnsi="Zizou Slab"/>
                                <w:lang w:val="es-ES"/>
                              </w:rPr>
                            </w:pPr>
                          </w:p>
                          <w:p w14:paraId="4975A6D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8F1F29" w14:textId="77777777" w:rsidR="0017691D" w:rsidRDefault="0017691D"/>
                          <w:p w14:paraId="2AAB4E8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17691D" w:rsidRDefault="0017691D" w:rsidP="00F958A5">
                            <w:pPr>
                              <w:rPr>
                                <w:rFonts w:ascii="Zizou Slab" w:hAnsi="Zizou Slab"/>
                                <w:lang w:val="es-ES"/>
                              </w:rPr>
                            </w:pPr>
                          </w:p>
                          <w:p w14:paraId="28CDF6F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877949" w14:textId="77777777" w:rsidR="0017691D" w:rsidRDefault="0017691D"/>
                          <w:p w14:paraId="6844910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17691D" w:rsidRDefault="0017691D" w:rsidP="00F958A5">
                            <w:pPr>
                              <w:rPr>
                                <w:rFonts w:ascii="Zizou Slab" w:hAnsi="Zizou Slab"/>
                                <w:lang w:val="es-ES"/>
                              </w:rPr>
                            </w:pPr>
                          </w:p>
                          <w:p w14:paraId="2957074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BFEC0B" w14:textId="77777777" w:rsidR="0017691D" w:rsidRDefault="0017691D"/>
                          <w:p w14:paraId="476CFA7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17691D" w:rsidRDefault="0017691D" w:rsidP="00F958A5">
                            <w:pPr>
                              <w:rPr>
                                <w:rFonts w:ascii="Zizou Slab" w:hAnsi="Zizou Slab"/>
                                <w:lang w:val="es-ES"/>
                              </w:rPr>
                            </w:pPr>
                          </w:p>
                          <w:p w14:paraId="7E0C3C4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17691D" w:rsidRDefault="0017691D" w:rsidP="00F958A5">
                            <w:pPr>
                              <w:rPr>
                                <w:rFonts w:ascii="Zizou Slab" w:hAnsi="Zizou Slab"/>
                                <w:lang w:val="es-ES"/>
                              </w:rPr>
                            </w:pPr>
                          </w:p>
                          <w:p w14:paraId="5E7A2A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B978E7" w14:textId="77777777" w:rsidR="0017691D" w:rsidRDefault="0017691D"/>
                          <w:p w14:paraId="595FF4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17691D" w:rsidRDefault="0017691D" w:rsidP="00F958A5">
                            <w:pPr>
                              <w:rPr>
                                <w:rFonts w:ascii="Zizou Slab" w:hAnsi="Zizou Slab"/>
                                <w:lang w:val="es-ES"/>
                              </w:rPr>
                            </w:pPr>
                          </w:p>
                          <w:p w14:paraId="7F2870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D645107" w14:textId="77777777" w:rsidR="0017691D" w:rsidRDefault="0017691D"/>
                          <w:p w14:paraId="1C855BE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17691D" w:rsidRDefault="0017691D" w:rsidP="00F958A5">
                            <w:pPr>
                              <w:rPr>
                                <w:rFonts w:ascii="Zizou Slab" w:hAnsi="Zizou Slab"/>
                                <w:lang w:val="es-ES"/>
                              </w:rPr>
                            </w:pPr>
                          </w:p>
                          <w:p w14:paraId="57AE23A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E99B7C5" w14:textId="77777777" w:rsidR="0017691D" w:rsidRDefault="0017691D"/>
                          <w:p w14:paraId="7A2BEA1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17691D" w:rsidRDefault="0017691D" w:rsidP="00F958A5">
                            <w:pPr>
                              <w:rPr>
                                <w:rFonts w:ascii="Zizou Slab" w:hAnsi="Zizou Slab"/>
                                <w:lang w:val="es-ES"/>
                              </w:rPr>
                            </w:pPr>
                          </w:p>
                          <w:p w14:paraId="10B219E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17691D" w:rsidRDefault="0017691D" w:rsidP="00F958A5">
                            <w:pPr>
                              <w:rPr>
                                <w:rFonts w:ascii="Zizou Slab" w:hAnsi="Zizou Slab"/>
                                <w:lang w:val="es-ES"/>
                              </w:rPr>
                            </w:pPr>
                          </w:p>
                          <w:p w14:paraId="2944EF3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9A907C" w14:textId="77777777" w:rsidR="0017691D" w:rsidRDefault="0017691D"/>
                          <w:p w14:paraId="48A5CE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17691D" w:rsidRDefault="0017691D" w:rsidP="00F958A5">
                            <w:pPr>
                              <w:rPr>
                                <w:rFonts w:ascii="Zizou Slab" w:hAnsi="Zizou Slab"/>
                                <w:lang w:val="es-ES"/>
                              </w:rPr>
                            </w:pPr>
                          </w:p>
                          <w:p w14:paraId="51DB96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03C6B8E" w14:textId="77777777" w:rsidR="0017691D" w:rsidRDefault="0017691D"/>
                          <w:p w14:paraId="58F72C4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17691D" w:rsidRDefault="0017691D" w:rsidP="00F958A5">
                            <w:pPr>
                              <w:rPr>
                                <w:rFonts w:ascii="Zizou Slab" w:hAnsi="Zizou Slab"/>
                                <w:lang w:val="es-ES"/>
                              </w:rPr>
                            </w:pPr>
                          </w:p>
                          <w:p w14:paraId="0A8FAC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D3A9A0" w14:textId="77777777" w:rsidR="0017691D" w:rsidRDefault="0017691D"/>
                          <w:p w14:paraId="071F2A0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17691D" w:rsidRDefault="0017691D" w:rsidP="00F958A5">
                            <w:pPr>
                              <w:rPr>
                                <w:rFonts w:ascii="Zizou Slab" w:hAnsi="Zizou Slab"/>
                                <w:lang w:val="es-ES"/>
                              </w:rPr>
                            </w:pPr>
                          </w:p>
                          <w:p w14:paraId="558CF8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17691D" w:rsidRDefault="0017691D" w:rsidP="00F958A5">
                            <w:pPr>
                              <w:rPr>
                                <w:rFonts w:ascii="Zizou Slab" w:hAnsi="Zizou Slab"/>
                                <w:lang w:val="es-ES"/>
                              </w:rPr>
                            </w:pPr>
                          </w:p>
                          <w:p w14:paraId="0A7D13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59E9A0" w14:textId="77777777" w:rsidR="0017691D" w:rsidRDefault="0017691D"/>
                          <w:p w14:paraId="4364A6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17691D" w:rsidRDefault="0017691D" w:rsidP="00F958A5">
                            <w:pPr>
                              <w:rPr>
                                <w:rFonts w:ascii="Zizou Slab" w:hAnsi="Zizou Slab"/>
                                <w:lang w:val="es-ES"/>
                              </w:rPr>
                            </w:pPr>
                          </w:p>
                          <w:p w14:paraId="448856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D774E31" w14:textId="77777777" w:rsidR="0017691D" w:rsidRDefault="0017691D"/>
                          <w:p w14:paraId="24FF85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17691D" w:rsidRDefault="0017691D" w:rsidP="00F958A5">
                            <w:pPr>
                              <w:rPr>
                                <w:rFonts w:ascii="Zizou Slab" w:hAnsi="Zizou Slab"/>
                                <w:lang w:val="es-ES"/>
                              </w:rPr>
                            </w:pPr>
                          </w:p>
                          <w:p w14:paraId="4DA9EBE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CCA1F7" w14:textId="77777777" w:rsidR="0017691D" w:rsidRDefault="0017691D"/>
                          <w:p w14:paraId="676E43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17691D" w:rsidRDefault="0017691D" w:rsidP="00F958A5">
                            <w:pPr>
                              <w:rPr>
                                <w:rFonts w:ascii="Zizou Slab" w:hAnsi="Zizou Slab"/>
                                <w:lang w:val="es-ES"/>
                              </w:rPr>
                            </w:pPr>
                          </w:p>
                          <w:p w14:paraId="155041C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17691D" w:rsidRDefault="0017691D" w:rsidP="00F958A5">
                            <w:pPr>
                              <w:rPr>
                                <w:rFonts w:ascii="Zizou Slab" w:hAnsi="Zizou Slab"/>
                                <w:lang w:val="es-ES"/>
                              </w:rPr>
                            </w:pPr>
                          </w:p>
                          <w:p w14:paraId="66D644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FE90C7" w14:textId="77777777" w:rsidR="0017691D" w:rsidRDefault="0017691D"/>
                          <w:p w14:paraId="7504F02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17691D" w:rsidRDefault="0017691D" w:rsidP="00F958A5">
                            <w:pPr>
                              <w:rPr>
                                <w:rFonts w:ascii="Zizou Slab" w:hAnsi="Zizou Slab"/>
                                <w:lang w:val="es-ES"/>
                              </w:rPr>
                            </w:pPr>
                          </w:p>
                          <w:p w14:paraId="5C9A579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1E0D33" w14:textId="77777777" w:rsidR="0017691D" w:rsidRDefault="0017691D"/>
                          <w:p w14:paraId="23ED27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17691D" w:rsidRDefault="0017691D" w:rsidP="00F958A5">
                            <w:pPr>
                              <w:rPr>
                                <w:rFonts w:ascii="Zizou Slab" w:hAnsi="Zizou Slab"/>
                                <w:lang w:val="es-ES"/>
                              </w:rPr>
                            </w:pPr>
                          </w:p>
                          <w:p w14:paraId="3CD5E67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F72F0E" w14:textId="77777777" w:rsidR="0017691D" w:rsidRDefault="0017691D"/>
                          <w:p w14:paraId="25F7FDF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17691D" w:rsidRDefault="0017691D" w:rsidP="00F958A5">
                            <w:pPr>
                              <w:rPr>
                                <w:rFonts w:ascii="Zizou Slab" w:hAnsi="Zizou Slab"/>
                                <w:lang w:val="es-ES"/>
                              </w:rPr>
                            </w:pPr>
                          </w:p>
                          <w:p w14:paraId="3EACE7F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17691D" w:rsidRDefault="0017691D" w:rsidP="00F958A5">
                            <w:pPr>
                              <w:rPr>
                                <w:rFonts w:ascii="Zizou Slab" w:hAnsi="Zizou Slab"/>
                                <w:lang w:val="es-ES"/>
                              </w:rPr>
                            </w:pPr>
                          </w:p>
                          <w:p w14:paraId="1F398B9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ABF697" w14:textId="77777777" w:rsidR="0017691D" w:rsidRDefault="0017691D"/>
                          <w:p w14:paraId="491FF28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17691D" w:rsidRDefault="0017691D" w:rsidP="00F958A5">
                            <w:pPr>
                              <w:rPr>
                                <w:rFonts w:ascii="Zizou Slab" w:hAnsi="Zizou Slab"/>
                                <w:lang w:val="es-ES"/>
                              </w:rPr>
                            </w:pPr>
                          </w:p>
                          <w:p w14:paraId="09A59D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861453" w14:textId="77777777" w:rsidR="0017691D" w:rsidRDefault="0017691D"/>
                          <w:p w14:paraId="7FC674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17691D" w:rsidRDefault="0017691D" w:rsidP="00F958A5">
                            <w:pPr>
                              <w:rPr>
                                <w:rFonts w:ascii="Zizou Slab" w:hAnsi="Zizou Slab"/>
                                <w:lang w:val="es-ES"/>
                              </w:rPr>
                            </w:pPr>
                          </w:p>
                          <w:p w14:paraId="0301AC7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411741" w14:textId="77777777" w:rsidR="0017691D" w:rsidRDefault="0017691D"/>
                          <w:p w14:paraId="46261F4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17691D" w:rsidRDefault="0017691D" w:rsidP="00F958A5">
                            <w:pPr>
                              <w:rPr>
                                <w:rFonts w:ascii="Zizou Slab" w:hAnsi="Zizou Slab"/>
                                <w:lang w:val="es-ES"/>
                              </w:rPr>
                            </w:pPr>
                          </w:p>
                          <w:p w14:paraId="12A5ED8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17691D" w:rsidRDefault="0017691D" w:rsidP="00F958A5">
                            <w:pPr>
                              <w:rPr>
                                <w:rFonts w:ascii="Zizou Slab" w:hAnsi="Zizou Slab"/>
                                <w:lang w:val="es-ES"/>
                              </w:rPr>
                            </w:pPr>
                          </w:p>
                          <w:p w14:paraId="7D252AB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E50E39" w14:textId="77777777" w:rsidR="0017691D" w:rsidRDefault="0017691D"/>
                          <w:p w14:paraId="0F5F53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17691D" w:rsidRDefault="0017691D" w:rsidP="00F958A5">
                            <w:pPr>
                              <w:rPr>
                                <w:rFonts w:ascii="Zizou Slab" w:hAnsi="Zizou Slab"/>
                                <w:lang w:val="es-ES"/>
                              </w:rPr>
                            </w:pPr>
                          </w:p>
                          <w:p w14:paraId="129076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1E8861" w14:textId="77777777" w:rsidR="0017691D" w:rsidRDefault="0017691D"/>
                          <w:p w14:paraId="6D62CB7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17691D" w:rsidRDefault="0017691D" w:rsidP="00F958A5">
                            <w:pPr>
                              <w:rPr>
                                <w:rFonts w:ascii="Zizou Slab" w:hAnsi="Zizou Slab"/>
                                <w:lang w:val="es-ES"/>
                              </w:rPr>
                            </w:pPr>
                          </w:p>
                          <w:p w14:paraId="09BF43E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99BDBC5" w14:textId="77777777" w:rsidR="0017691D" w:rsidRDefault="0017691D"/>
                          <w:p w14:paraId="147F79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17691D" w:rsidRDefault="0017691D" w:rsidP="00F958A5">
                            <w:pPr>
                              <w:rPr>
                                <w:rFonts w:ascii="Zizou Slab" w:hAnsi="Zizou Slab"/>
                                <w:lang w:val="es-ES"/>
                              </w:rPr>
                            </w:pPr>
                          </w:p>
                          <w:p w14:paraId="50877B8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17691D" w:rsidRDefault="0017691D" w:rsidP="00F958A5">
                            <w:pPr>
                              <w:rPr>
                                <w:rFonts w:ascii="Zizou Slab" w:hAnsi="Zizou Slab"/>
                                <w:lang w:val="es-ES"/>
                              </w:rPr>
                            </w:pPr>
                          </w:p>
                          <w:p w14:paraId="7FB0EBD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6729" w14:textId="77777777" w:rsidR="0017691D" w:rsidRDefault="0017691D"/>
                          <w:p w14:paraId="04635CB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17691D" w:rsidRDefault="0017691D" w:rsidP="00F958A5">
                            <w:pPr>
                              <w:rPr>
                                <w:rFonts w:ascii="Zizou Slab" w:hAnsi="Zizou Slab"/>
                                <w:lang w:val="es-ES"/>
                              </w:rPr>
                            </w:pPr>
                          </w:p>
                          <w:p w14:paraId="4ECEA91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38C2D8" w14:textId="77777777" w:rsidR="0017691D" w:rsidRDefault="0017691D"/>
                          <w:p w14:paraId="4197D8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17691D" w:rsidRDefault="0017691D" w:rsidP="00F958A5">
                            <w:pPr>
                              <w:rPr>
                                <w:rFonts w:ascii="Zizou Slab" w:hAnsi="Zizou Slab"/>
                                <w:lang w:val="es-ES"/>
                              </w:rPr>
                            </w:pPr>
                          </w:p>
                          <w:p w14:paraId="5164F5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9373AC7" w14:textId="77777777" w:rsidR="0017691D" w:rsidRDefault="0017691D"/>
                          <w:p w14:paraId="77F4F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17691D" w:rsidRDefault="0017691D" w:rsidP="00F958A5">
                            <w:pPr>
                              <w:rPr>
                                <w:rFonts w:ascii="Zizou Slab" w:hAnsi="Zizou Slab"/>
                                <w:lang w:val="es-ES"/>
                              </w:rPr>
                            </w:pPr>
                          </w:p>
                          <w:p w14:paraId="6147F6D2" w14:textId="3B7F6EA6"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17691D" w:rsidRDefault="0017691D" w:rsidP="00F958A5">
                            <w:pPr>
                              <w:rPr>
                                <w:rFonts w:ascii="Zizou Slab" w:hAnsi="Zizou Slab"/>
                                <w:lang w:val="es-ES"/>
                              </w:rPr>
                            </w:pPr>
                          </w:p>
                          <w:p w14:paraId="1F9198D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A06809" w14:textId="77777777" w:rsidR="0017691D" w:rsidRDefault="0017691D"/>
                          <w:p w14:paraId="11EC21F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17691D" w:rsidRDefault="0017691D" w:rsidP="00F958A5">
                            <w:pPr>
                              <w:rPr>
                                <w:rFonts w:ascii="Zizou Slab" w:hAnsi="Zizou Slab"/>
                                <w:lang w:val="es-ES"/>
                              </w:rPr>
                            </w:pPr>
                          </w:p>
                          <w:p w14:paraId="08393B5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A6F4E4" w14:textId="77777777" w:rsidR="0017691D" w:rsidRDefault="0017691D"/>
                          <w:p w14:paraId="493F31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17691D" w:rsidRDefault="0017691D" w:rsidP="00F958A5">
                            <w:pPr>
                              <w:rPr>
                                <w:rFonts w:ascii="Zizou Slab" w:hAnsi="Zizou Slab"/>
                                <w:lang w:val="es-ES"/>
                              </w:rPr>
                            </w:pPr>
                          </w:p>
                          <w:p w14:paraId="1B3D3192" w14:textId="77777777" w:rsidR="0017691D" w:rsidRPr="00F958A5" w:rsidRDefault="0017691D"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4AE50FA" id="_x0000_t202" coordsize="21600,21600" o:spt="202" path="m,l,21600r21600,l21600,xe">
                <v:stroke joinstyle="miter"/>
                <v:path gradientshapeok="t" o:connecttype="rect"/>
              </v:shapetype>
              <v:shape id="Text Box 4" o:spid="_x0000_s1026"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LkLQIAAFI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" filled="f" stroked="f" strokeweight=".5pt">
                <v:textbox>
                  <w:txbxContent>
                    <w:p w14:paraId="7BD8E6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17691D" w:rsidRDefault="0017691D" w:rsidP="00F958A5">
                      <w:pPr>
                        <w:rPr>
                          <w:rFonts w:ascii="Zizou Slab" w:hAnsi="Zizou Slab"/>
                          <w:lang w:val="es-ES"/>
                        </w:rPr>
                      </w:pPr>
                    </w:p>
                    <w:p w14:paraId="3AD60A4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17691D" w:rsidRDefault="0017691D" w:rsidP="00F958A5">
                      <w:pPr>
                        <w:rPr>
                          <w:rFonts w:ascii="Zizou Slab" w:hAnsi="Zizou Slab"/>
                          <w:lang w:val="es-ES"/>
                        </w:rPr>
                      </w:pPr>
                    </w:p>
                    <w:p w14:paraId="3331A6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CCA4E9" w14:textId="77777777" w:rsidR="0017691D" w:rsidRDefault="0017691D"/>
                    <w:p w14:paraId="4FDF4B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17691D" w:rsidRDefault="0017691D" w:rsidP="00F958A5">
                      <w:pPr>
                        <w:rPr>
                          <w:rFonts w:ascii="Zizou Slab" w:hAnsi="Zizou Slab"/>
                          <w:lang w:val="es-ES"/>
                        </w:rPr>
                      </w:pPr>
                    </w:p>
                    <w:p w14:paraId="664CA2F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13E519" w14:textId="77777777" w:rsidR="0017691D" w:rsidRDefault="0017691D"/>
                    <w:p w14:paraId="0748B8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17691D" w:rsidRDefault="0017691D" w:rsidP="00F958A5">
                      <w:pPr>
                        <w:rPr>
                          <w:rFonts w:ascii="Zizou Slab" w:hAnsi="Zizou Slab"/>
                          <w:lang w:val="es-ES"/>
                        </w:rPr>
                      </w:pPr>
                    </w:p>
                    <w:p w14:paraId="6C7EBF6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80FAFA" w14:textId="77777777" w:rsidR="0017691D" w:rsidRDefault="0017691D"/>
                    <w:p w14:paraId="502923B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17691D" w:rsidRDefault="0017691D" w:rsidP="00F958A5">
                      <w:pPr>
                        <w:rPr>
                          <w:rFonts w:ascii="Zizou Slab" w:hAnsi="Zizou Slab"/>
                          <w:lang w:val="es-ES"/>
                        </w:rPr>
                      </w:pPr>
                    </w:p>
                    <w:p w14:paraId="358653B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17691D" w:rsidRDefault="0017691D" w:rsidP="00F958A5">
                      <w:pPr>
                        <w:rPr>
                          <w:rFonts w:ascii="Zizou Slab" w:hAnsi="Zizou Slab"/>
                          <w:lang w:val="es-ES"/>
                        </w:rPr>
                      </w:pPr>
                    </w:p>
                    <w:p w14:paraId="365AD02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F03CE9" w14:textId="77777777" w:rsidR="0017691D" w:rsidRDefault="0017691D"/>
                    <w:p w14:paraId="1F5DA13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17691D" w:rsidRDefault="0017691D" w:rsidP="00F958A5">
                      <w:pPr>
                        <w:rPr>
                          <w:rFonts w:ascii="Zizou Slab" w:hAnsi="Zizou Slab"/>
                          <w:lang w:val="es-ES"/>
                        </w:rPr>
                      </w:pPr>
                    </w:p>
                    <w:p w14:paraId="518FCB3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74C339" w14:textId="77777777" w:rsidR="0017691D" w:rsidRDefault="0017691D"/>
                    <w:p w14:paraId="5E720FF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17691D" w:rsidRDefault="0017691D" w:rsidP="00F958A5">
                      <w:pPr>
                        <w:rPr>
                          <w:rFonts w:ascii="Zizou Slab" w:hAnsi="Zizou Slab"/>
                          <w:lang w:val="es-ES"/>
                        </w:rPr>
                      </w:pPr>
                    </w:p>
                    <w:p w14:paraId="11D36F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29F3C" w14:textId="77777777" w:rsidR="0017691D" w:rsidRDefault="0017691D"/>
                    <w:p w14:paraId="1D83CA1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17691D" w:rsidRDefault="0017691D" w:rsidP="00F958A5">
                      <w:pPr>
                        <w:rPr>
                          <w:rFonts w:ascii="Zizou Slab" w:hAnsi="Zizou Slab"/>
                          <w:lang w:val="es-ES"/>
                        </w:rPr>
                      </w:pPr>
                    </w:p>
                    <w:p w14:paraId="7A99E9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17691D" w:rsidRDefault="0017691D" w:rsidP="00F958A5">
                      <w:pPr>
                        <w:rPr>
                          <w:rFonts w:ascii="Zizou Slab" w:hAnsi="Zizou Slab"/>
                          <w:lang w:val="es-ES"/>
                        </w:rPr>
                      </w:pPr>
                    </w:p>
                    <w:p w14:paraId="586741A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4FB403" w14:textId="77777777" w:rsidR="0017691D" w:rsidRDefault="0017691D"/>
                    <w:p w14:paraId="68B99D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17691D" w:rsidRDefault="0017691D" w:rsidP="00F958A5">
                      <w:pPr>
                        <w:rPr>
                          <w:rFonts w:ascii="Zizou Slab" w:hAnsi="Zizou Slab"/>
                          <w:lang w:val="es-ES"/>
                        </w:rPr>
                      </w:pPr>
                    </w:p>
                    <w:p w14:paraId="2DC65C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E8AAA6" w14:textId="77777777" w:rsidR="0017691D" w:rsidRDefault="0017691D"/>
                    <w:p w14:paraId="51E76A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17691D" w:rsidRDefault="0017691D" w:rsidP="00F958A5">
                      <w:pPr>
                        <w:rPr>
                          <w:rFonts w:ascii="Zizou Slab" w:hAnsi="Zizou Slab"/>
                          <w:lang w:val="es-ES"/>
                        </w:rPr>
                      </w:pPr>
                    </w:p>
                    <w:p w14:paraId="390ABF4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57F49B" w14:textId="77777777" w:rsidR="0017691D" w:rsidRDefault="0017691D"/>
                    <w:p w14:paraId="054FCFE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17691D" w:rsidRDefault="0017691D" w:rsidP="00F958A5">
                      <w:pPr>
                        <w:rPr>
                          <w:rFonts w:ascii="Zizou Slab" w:hAnsi="Zizou Slab"/>
                          <w:lang w:val="es-ES"/>
                        </w:rPr>
                      </w:pPr>
                    </w:p>
                    <w:p w14:paraId="5D6AD49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17691D" w:rsidRDefault="0017691D" w:rsidP="00F958A5">
                      <w:pPr>
                        <w:rPr>
                          <w:rFonts w:ascii="Zizou Slab" w:hAnsi="Zizou Slab"/>
                          <w:lang w:val="es-ES"/>
                        </w:rPr>
                      </w:pPr>
                    </w:p>
                    <w:p w14:paraId="49DA31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2AAD4EB" w14:textId="77777777" w:rsidR="0017691D" w:rsidRDefault="0017691D"/>
                    <w:p w14:paraId="7EB7232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17691D" w:rsidRDefault="0017691D" w:rsidP="00F958A5">
                      <w:pPr>
                        <w:rPr>
                          <w:rFonts w:ascii="Zizou Slab" w:hAnsi="Zizou Slab"/>
                          <w:lang w:val="es-ES"/>
                        </w:rPr>
                      </w:pPr>
                    </w:p>
                    <w:p w14:paraId="41471B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FF1D491" w14:textId="77777777" w:rsidR="0017691D" w:rsidRDefault="0017691D"/>
                    <w:p w14:paraId="5B749C5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17691D" w:rsidRDefault="0017691D" w:rsidP="00F958A5">
                      <w:pPr>
                        <w:rPr>
                          <w:rFonts w:ascii="Zizou Slab" w:hAnsi="Zizou Slab"/>
                          <w:lang w:val="es-ES"/>
                        </w:rPr>
                      </w:pPr>
                    </w:p>
                    <w:p w14:paraId="439B508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CD648" w14:textId="77777777" w:rsidR="0017691D" w:rsidRDefault="0017691D"/>
                    <w:p w14:paraId="42656B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17691D" w:rsidRDefault="0017691D" w:rsidP="00F958A5">
                      <w:pPr>
                        <w:rPr>
                          <w:rFonts w:ascii="Zizou Slab" w:hAnsi="Zizou Slab"/>
                          <w:lang w:val="es-ES"/>
                        </w:rPr>
                      </w:pPr>
                    </w:p>
                    <w:p w14:paraId="2F73D72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17691D" w:rsidRDefault="0017691D" w:rsidP="00F958A5">
                      <w:pPr>
                        <w:rPr>
                          <w:rFonts w:ascii="Zizou Slab" w:hAnsi="Zizou Slab"/>
                          <w:lang w:val="es-ES"/>
                        </w:rPr>
                      </w:pPr>
                    </w:p>
                    <w:p w14:paraId="45D5E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0A5D9C" w14:textId="77777777" w:rsidR="0017691D" w:rsidRDefault="0017691D"/>
                    <w:p w14:paraId="5DB604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17691D" w:rsidRDefault="0017691D" w:rsidP="00F958A5">
                      <w:pPr>
                        <w:rPr>
                          <w:rFonts w:ascii="Zizou Slab" w:hAnsi="Zizou Slab"/>
                          <w:lang w:val="es-ES"/>
                        </w:rPr>
                      </w:pPr>
                    </w:p>
                    <w:p w14:paraId="17EB58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38042" w14:textId="77777777" w:rsidR="0017691D" w:rsidRDefault="0017691D"/>
                    <w:p w14:paraId="2D7C34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17691D" w:rsidRDefault="0017691D" w:rsidP="00F958A5">
                      <w:pPr>
                        <w:rPr>
                          <w:rFonts w:ascii="Zizou Slab" w:hAnsi="Zizou Slab"/>
                          <w:lang w:val="es-ES"/>
                        </w:rPr>
                      </w:pPr>
                    </w:p>
                    <w:p w14:paraId="7A16D0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3C11AD" w14:textId="77777777" w:rsidR="0017691D" w:rsidRDefault="0017691D"/>
                    <w:p w14:paraId="137F0BF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17691D" w:rsidRDefault="0017691D" w:rsidP="00F958A5">
                      <w:pPr>
                        <w:rPr>
                          <w:rFonts w:ascii="Zizou Slab" w:hAnsi="Zizou Slab"/>
                          <w:lang w:val="es-ES"/>
                        </w:rPr>
                      </w:pPr>
                    </w:p>
                    <w:p w14:paraId="2CAEFFB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17691D" w:rsidRDefault="0017691D" w:rsidP="00F958A5">
                      <w:pPr>
                        <w:rPr>
                          <w:rFonts w:ascii="Zizou Slab" w:hAnsi="Zizou Slab"/>
                          <w:lang w:val="es-ES"/>
                        </w:rPr>
                      </w:pPr>
                    </w:p>
                    <w:p w14:paraId="17E57CA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9EB067A" w14:textId="77777777" w:rsidR="0017691D" w:rsidRDefault="0017691D"/>
                    <w:p w14:paraId="286455E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17691D" w:rsidRDefault="0017691D" w:rsidP="00F958A5">
                      <w:pPr>
                        <w:rPr>
                          <w:rFonts w:ascii="Zizou Slab" w:hAnsi="Zizou Slab"/>
                          <w:lang w:val="es-ES"/>
                        </w:rPr>
                      </w:pPr>
                    </w:p>
                    <w:p w14:paraId="7A81F40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7B0695" w14:textId="77777777" w:rsidR="0017691D" w:rsidRDefault="0017691D"/>
                    <w:p w14:paraId="18B866C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17691D" w:rsidRDefault="0017691D" w:rsidP="00F958A5">
                      <w:pPr>
                        <w:rPr>
                          <w:rFonts w:ascii="Zizou Slab" w:hAnsi="Zizou Slab"/>
                          <w:lang w:val="es-ES"/>
                        </w:rPr>
                      </w:pPr>
                    </w:p>
                    <w:p w14:paraId="21F5E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154312C" w14:textId="77777777" w:rsidR="0017691D" w:rsidRDefault="0017691D"/>
                    <w:p w14:paraId="45EF460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17691D" w:rsidRDefault="0017691D" w:rsidP="00F958A5">
                      <w:pPr>
                        <w:rPr>
                          <w:rFonts w:ascii="Zizou Slab" w:hAnsi="Zizou Slab"/>
                          <w:lang w:val="es-ES"/>
                        </w:rPr>
                      </w:pPr>
                    </w:p>
                    <w:p w14:paraId="73BBC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17691D" w:rsidRDefault="0017691D" w:rsidP="00F958A5">
                      <w:pPr>
                        <w:rPr>
                          <w:rFonts w:ascii="Zizou Slab" w:hAnsi="Zizou Slab"/>
                          <w:lang w:val="es-ES"/>
                        </w:rPr>
                      </w:pPr>
                    </w:p>
                    <w:p w14:paraId="416000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B08EC97" w14:textId="77777777" w:rsidR="0017691D" w:rsidRDefault="0017691D"/>
                    <w:p w14:paraId="40690A7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17691D" w:rsidRDefault="0017691D" w:rsidP="00F958A5">
                      <w:pPr>
                        <w:rPr>
                          <w:rFonts w:ascii="Zizou Slab" w:hAnsi="Zizou Slab"/>
                          <w:lang w:val="es-ES"/>
                        </w:rPr>
                      </w:pPr>
                    </w:p>
                    <w:p w14:paraId="1DCB857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CB3850" w14:textId="77777777" w:rsidR="0017691D" w:rsidRDefault="0017691D"/>
                    <w:p w14:paraId="463C1C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17691D" w:rsidRDefault="0017691D" w:rsidP="00F958A5">
                      <w:pPr>
                        <w:rPr>
                          <w:rFonts w:ascii="Zizou Slab" w:hAnsi="Zizou Slab"/>
                          <w:lang w:val="es-ES"/>
                        </w:rPr>
                      </w:pPr>
                    </w:p>
                    <w:p w14:paraId="2224BDA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8C792B" w14:textId="77777777" w:rsidR="0017691D" w:rsidRDefault="0017691D"/>
                    <w:p w14:paraId="06116E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17691D" w:rsidRDefault="0017691D" w:rsidP="00F958A5">
                      <w:pPr>
                        <w:rPr>
                          <w:rFonts w:ascii="Zizou Slab" w:hAnsi="Zizou Slab"/>
                          <w:lang w:val="es-ES"/>
                        </w:rPr>
                      </w:pPr>
                    </w:p>
                    <w:p w14:paraId="70AC79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17691D" w:rsidRDefault="0017691D" w:rsidP="00F958A5">
                      <w:pPr>
                        <w:rPr>
                          <w:rFonts w:ascii="Zizou Slab" w:hAnsi="Zizou Slab"/>
                          <w:lang w:val="es-ES"/>
                        </w:rPr>
                      </w:pPr>
                    </w:p>
                    <w:p w14:paraId="2824744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D51D6" w14:textId="77777777" w:rsidR="0017691D" w:rsidRDefault="0017691D"/>
                    <w:p w14:paraId="5D893F4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17691D" w:rsidRDefault="0017691D" w:rsidP="00F958A5">
                      <w:pPr>
                        <w:rPr>
                          <w:rFonts w:ascii="Zizou Slab" w:hAnsi="Zizou Slab"/>
                          <w:lang w:val="es-ES"/>
                        </w:rPr>
                      </w:pPr>
                    </w:p>
                    <w:p w14:paraId="1B1D7A0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E0187E" w14:textId="77777777" w:rsidR="0017691D" w:rsidRDefault="0017691D"/>
                    <w:p w14:paraId="3418767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17691D" w:rsidRDefault="0017691D" w:rsidP="00F958A5">
                      <w:pPr>
                        <w:rPr>
                          <w:rFonts w:ascii="Zizou Slab" w:hAnsi="Zizou Slab"/>
                          <w:lang w:val="es-ES"/>
                        </w:rPr>
                      </w:pPr>
                    </w:p>
                    <w:p w14:paraId="18B50D6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CED50B" w14:textId="77777777" w:rsidR="0017691D" w:rsidRDefault="0017691D"/>
                    <w:p w14:paraId="3DCFF7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17691D" w:rsidRDefault="0017691D" w:rsidP="00F958A5">
                      <w:pPr>
                        <w:rPr>
                          <w:rFonts w:ascii="Zizou Slab" w:hAnsi="Zizou Slab"/>
                          <w:lang w:val="es-ES"/>
                        </w:rPr>
                      </w:pPr>
                    </w:p>
                    <w:p w14:paraId="0F25912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17691D" w:rsidRDefault="0017691D" w:rsidP="00F958A5">
                      <w:pPr>
                        <w:rPr>
                          <w:rFonts w:ascii="Zizou Slab" w:hAnsi="Zizou Slab"/>
                          <w:lang w:val="es-ES"/>
                        </w:rPr>
                      </w:pPr>
                    </w:p>
                    <w:p w14:paraId="0237F64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F0722A" w14:textId="77777777" w:rsidR="0017691D" w:rsidRDefault="0017691D"/>
                    <w:p w14:paraId="1E5883B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17691D" w:rsidRDefault="0017691D" w:rsidP="00F958A5">
                      <w:pPr>
                        <w:rPr>
                          <w:rFonts w:ascii="Zizou Slab" w:hAnsi="Zizou Slab"/>
                          <w:lang w:val="es-ES"/>
                        </w:rPr>
                      </w:pPr>
                    </w:p>
                    <w:p w14:paraId="046FECB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D87F45" w14:textId="77777777" w:rsidR="0017691D" w:rsidRDefault="0017691D"/>
                    <w:p w14:paraId="109757A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17691D" w:rsidRDefault="0017691D" w:rsidP="00F958A5">
                      <w:pPr>
                        <w:rPr>
                          <w:rFonts w:ascii="Zizou Slab" w:hAnsi="Zizou Slab"/>
                          <w:lang w:val="es-ES"/>
                        </w:rPr>
                      </w:pPr>
                    </w:p>
                    <w:p w14:paraId="0FCEC94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B0C378F" w14:textId="77777777" w:rsidR="0017691D" w:rsidRDefault="0017691D"/>
                    <w:p w14:paraId="6EBC14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17691D" w:rsidRDefault="0017691D" w:rsidP="00F958A5">
                      <w:pPr>
                        <w:rPr>
                          <w:rFonts w:ascii="Zizou Slab" w:hAnsi="Zizou Slab"/>
                          <w:lang w:val="es-ES"/>
                        </w:rPr>
                      </w:pPr>
                    </w:p>
                    <w:p w14:paraId="11D20B1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17691D" w:rsidRDefault="0017691D" w:rsidP="00F958A5">
                      <w:pPr>
                        <w:rPr>
                          <w:rFonts w:ascii="Zizou Slab" w:hAnsi="Zizou Slab"/>
                          <w:lang w:val="es-ES"/>
                        </w:rPr>
                      </w:pPr>
                    </w:p>
                    <w:p w14:paraId="246D9F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8CE51E" w14:textId="77777777" w:rsidR="0017691D" w:rsidRDefault="0017691D"/>
                    <w:p w14:paraId="643E6DC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17691D" w:rsidRDefault="0017691D" w:rsidP="00F958A5">
                      <w:pPr>
                        <w:rPr>
                          <w:rFonts w:ascii="Zizou Slab" w:hAnsi="Zizou Slab"/>
                          <w:lang w:val="es-ES"/>
                        </w:rPr>
                      </w:pPr>
                    </w:p>
                    <w:p w14:paraId="3B97B8A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940070" w14:textId="77777777" w:rsidR="0017691D" w:rsidRDefault="0017691D"/>
                    <w:p w14:paraId="36E1A8B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17691D" w:rsidRDefault="0017691D" w:rsidP="00F958A5">
                      <w:pPr>
                        <w:rPr>
                          <w:rFonts w:ascii="Zizou Slab" w:hAnsi="Zizou Slab"/>
                          <w:lang w:val="es-ES"/>
                        </w:rPr>
                      </w:pPr>
                    </w:p>
                    <w:p w14:paraId="0A91E1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74238B" w14:textId="77777777" w:rsidR="0017691D" w:rsidRDefault="0017691D"/>
                    <w:p w14:paraId="178441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17691D" w:rsidRDefault="0017691D" w:rsidP="00F958A5">
                      <w:pPr>
                        <w:rPr>
                          <w:rFonts w:ascii="Zizou Slab" w:hAnsi="Zizou Slab"/>
                          <w:lang w:val="es-ES"/>
                        </w:rPr>
                      </w:pPr>
                    </w:p>
                    <w:p w14:paraId="132164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17691D" w:rsidRDefault="0017691D" w:rsidP="00F958A5">
                      <w:pPr>
                        <w:rPr>
                          <w:rFonts w:ascii="Zizou Slab" w:hAnsi="Zizou Slab"/>
                          <w:lang w:val="es-ES"/>
                        </w:rPr>
                      </w:pPr>
                    </w:p>
                    <w:p w14:paraId="4342F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AB30332" w14:textId="77777777" w:rsidR="0017691D" w:rsidRDefault="0017691D"/>
                    <w:p w14:paraId="408E898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17691D" w:rsidRDefault="0017691D" w:rsidP="00F958A5">
                      <w:pPr>
                        <w:rPr>
                          <w:rFonts w:ascii="Zizou Slab" w:hAnsi="Zizou Slab"/>
                          <w:lang w:val="es-ES"/>
                        </w:rPr>
                      </w:pPr>
                    </w:p>
                    <w:p w14:paraId="674E8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9C7658" w14:textId="77777777" w:rsidR="0017691D" w:rsidRDefault="0017691D"/>
                    <w:p w14:paraId="1274E82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17691D" w:rsidRDefault="0017691D" w:rsidP="00F958A5">
                      <w:pPr>
                        <w:rPr>
                          <w:rFonts w:ascii="Zizou Slab" w:hAnsi="Zizou Slab"/>
                          <w:lang w:val="es-ES"/>
                        </w:rPr>
                      </w:pPr>
                    </w:p>
                    <w:p w14:paraId="5BAA0BA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8E0C8A" w14:textId="77777777" w:rsidR="0017691D" w:rsidRDefault="0017691D"/>
                    <w:p w14:paraId="5583E2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17691D" w:rsidRDefault="0017691D" w:rsidP="00F958A5">
                      <w:pPr>
                        <w:rPr>
                          <w:rFonts w:ascii="Zizou Slab" w:hAnsi="Zizou Slab"/>
                          <w:lang w:val="es-ES"/>
                        </w:rPr>
                      </w:pPr>
                    </w:p>
                    <w:p w14:paraId="4EEEB29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17691D" w:rsidRDefault="0017691D" w:rsidP="00F958A5">
                      <w:pPr>
                        <w:rPr>
                          <w:rFonts w:ascii="Zizou Slab" w:hAnsi="Zizou Slab"/>
                          <w:lang w:val="es-ES"/>
                        </w:rPr>
                      </w:pPr>
                    </w:p>
                    <w:p w14:paraId="468898C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5997DC" w14:textId="77777777" w:rsidR="0017691D" w:rsidRDefault="0017691D"/>
                    <w:p w14:paraId="652381A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17691D" w:rsidRDefault="0017691D" w:rsidP="00F958A5">
                      <w:pPr>
                        <w:rPr>
                          <w:rFonts w:ascii="Zizou Slab" w:hAnsi="Zizou Slab"/>
                          <w:lang w:val="es-ES"/>
                        </w:rPr>
                      </w:pPr>
                    </w:p>
                    <w:p w14:paraId="50E09B0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A85AFF" w14:textId="77777777" w:rsidR="0017691D" w:rsidRDefault="0017691D"/>
                    <w:p w14:paraId="7CB7C1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17691D" w:rsidRDefault="0017691D" w:rsidP="00F958A5">
                      <w:pPr>
                        <w:rPr>
                          <w:rFonts w:ascii="Zizou Slab" w:hAnsi="Zizou Slab"/>
                          <w:lang w:val="es-ES"/>
                        </w:rPr>
                      </w:pPr>
                    </w:p>
                    <w:p w14:paraId="26CB84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B2F5CE" w14:textId="77777777" w:rsidR="0017691D" w:rsidRDefault="0017691D"/>
                    <w:p w14:paraId="348CB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17691D" w:rsidRDefault="0017691D" w:rsidP="00F958A5">
                      <w:pPr>
                        <w:rPr>
                          <w:rFonts w:ascii="Zizou Slab" w:hAnsi="Zizou Slab"/>
                          <w:lang w:val="es-ES"/>
                        </w:rPr>
                      </w:pPr>
                    </w:p>
                    <w:p w14:paraId="6701F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17691D" w:rsidRDefault="0017691D" w:rsidP="00F958A5">
                      <w:pPr>
                        <w:rPr>
                          <w:rFonts w:ascii="Zizou Slab" w:hAnsi="Zizou Slab"/>
                          <w:lang w:val="es-ES"/>
                        </w:rPr>
                      </w:pPr>
                    </w:p>
                    <w:p w14:paraId="6292EB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6B6970" w14:textId="77777777" w:rsidR="0017691D" w:rsidRDefault="0017691D"/>
                    <w:p w14:paraId="68B8C0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17691D" w:rsidRDefault="0017691D" w:rsidP="00F958A5">
                      <w:pPr>
                        <w:rPr>
                          <w:rFonts w:ascii="Zizou Slab" w:hAnsi="Zizou Slab"/>
                          <w:lang w:val="es-ES"/>
                        </w:rPr>
                      </w:pPr>
                    </w:p>
                    <w:p w14:paraId="3F6C952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A33B62" w14:textId="77777777" w:rsidR="0017691D" w:rsidRDefault="0017691D"/>
                    <w:p w14:paraId="6829F13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17691D" w:rsidRDefault="0017691D" w:rsidP="00F958A5">
                      <w:pPr>
                        <w:rPr>
                          <w:rFonts w:ascii="Zizou Slab" w:hAnsi="Zizou Slab"/>
                          <w:lang w:val="es-ES"/>
                        </w:rPr>
                      </w:pPr>
                    </w:p>
                    <w:p w14:paraId="7D9C4A5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FDCD687" w14:textId="77777777" w:rsidR="0017691D" w:rsidRDefault="0017691D"/>
                    <w:p w14:paraId="061EDAA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17691D" w:rsidRDefault="0017691D" w:rsidP="00F958A5">
                      <w:pPr>
                        <w:rPr>
                          <w:rFonts w:ascii="Zizou Slab" w:hAnsi="Zizou Slab"/>
                          <w:lang w:val="es-ES"/>
                        </w:rPr>
                      </w:pPr>
                    </w:p>
                    <w:p w14:paraId="3714E8F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17691D" w:rsidRDefault="0017691D" w:rsidP="00F958A5">
                      <w:pPr>
                        <w:rPr>
                          <w:rFonts w:ascii="Zizou Slab" w:hAnsi="Zizou Slab"/>
                          <w:lang w:val="es-ES"/>
                        </w:rPr>
                      </w:pPr>
                    </w:p>
                    <w:p w14:paraId="528E0DB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B1FD2E" w14:textId="77777777" w:rsidR="0017691D" w:rsidRDefault="0017691D"/>
                    <w:p w14:paraId="7D4A88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17691D" w:rsidRDefault="0017691D" w:rsidP="00F958A5">
                      <w:pPr>
                        <w:rPr>
                          <w:rFonts w:ascii="Zizou Slab" w:hAnsi="Zizou Slab"/>
                          <w:lang w:val="es-ES"/>
                        </w:rPr>
                      </w:pPr>
                    </w:p>
                    <w:p w14:paraId="7173E4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186CD6" w14:textId="77777777" w:rsidR="0017691D" w:rsidRDefault="0017691D"/>
                    <w:p w14:paraId="7213F2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17691D" w:rsidRDefault="0017691D" w:rsidP="00F958A5">
                      <w:pPr>
                        <w:rPr>
                          <w:rFonts w:ascii="Zizou Slab" w:hAnsi="Zizou Slab"/>
                          <w:lang w:val="es-ES"/>
                        </w:rPr>
                      </w:pPr>
                    </w:p>
                    <w:p w14:paraId="59769A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12396E" w14:textId="77777777" w:rsidR="0017691D" w:rsidRDefault="0017691D"/>
                    <w:p w14:paraId="7432006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17691D" w:rsidRDefault="0017691D" w:rsidP="00F958A5">
                      <w:pPr>
                        <w:rPr>
                          <w:rFonts w:ascii="Zizou Slab" w:hAnsi="Zizou Slab"/>
                          <w:lang w:val="es-ES"/>
                        </w:rPr>
                      </w:pPr>
                    </w:p>
                    <w:p w14:paraId="6C21ED4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17691D" w:rsidRDefault="0017691D" w:rsidP="00F958A5">
                      <w:pPr>
                        <w:rPr>
                          <w:rFonts w:ascii="Zizou Slab" w:hAnsi="Zizou Slab"/>
                          <w:lang w:val="es-ES"/>
                        </w:rPr>
                      </w:pPr>
                    </w:p>
                    <w:p w14:paraId="47BA7D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5D081C" w14:textId="77777777" w:rsidR="0017691D" w:rsidRDefault="0017691D"/>
                    <w:p w14:paraId="040CFB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17691D" w:rsidRDefault="0017691D" w:rsidP="00F958A5">
                      <w:pPr>
                        <w:rPr>
                          <w:rFonts w:ascii="Zizou Slab" w:hAnsi="Zizou Slab"/>
                          <w:lang w:val="es-ES"/>
                        </w:rPr>
                      </w:pPr>
                    </w:p>
                    <w:p w14:paraId="18A4FC2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69BDEC" w14:textId="77777777" w:rsidR="0017691D" w:rsidRDefault="0017691D"/>
                    <w:p w14:paraId="4FA7B17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17691D" w:rsidRDefault="0017691D" w:rsidP="00F958A5">
                      <w:pPr>
                        <w:rPr>
                          <w:rFonts w:ascii="Zizou Slab" w:hAnsi="Zizou Slab"/>
                          <w:lang w:val="es-ES"/>
                        </w:rPr>
                      </w:pPr>
                    </w:p>
                    <w:p w14:paraId="30341F1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75A" w14:textId="77777777" w:rsidR="0017691D" w:rsidRDefault="0017691D"/>
                    <w:p w14:paraId="5AE77D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17691D" w:rsidRDefault="0017691D" w:rsidP="00F958A5">
                      <w:pPr>
                        <w:rPr>
                          <w:rFonts w:ascii="Zizou Slab" w:hAnsi="Zizou Slab"/>
                          <w:lang w:val="es-ES"/>
                        </w:rPr>
                      </w:pPr>
                    </w:p>
                    <w:p w14:paraId="731DAB4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17691D" w:rsidRDefault="0017691D" w:rsidP="00F958A5">
                      <w:pPr>
                        <w:rPr>
                          <w:rFonts w:ascii="Zizou Slab" w:hAnsi="Zizou Slab"/>
                          <w:lang w:val="es-ES"/>
                        </w:rPr>
                      </w:pPr>
                    </w:p>
                    <w:p w14:paraId="346289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31A705" w14:textId="77777777" w:rsidR="0017691D" w:rsidRDefault="0017691D"/>
                    <w:p w14:paraId="62E1541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17691D" w:rsidRDefault="0017691D" w:rsidP="00F958A5">
                      <w:pPr>
                        <w:rPr>
                          <w:rFonts w:ascii="Zizou Slab" w:hAnsi="Zizou Slab"/>
                          <w:lang w:val="es-ES"/>
                        </w:rPr>
                      </w:pPr>
                    </w:p>
                    <w:p w14:paraId="60175CB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4D21BC" w14:textId="77777777" w:rsidR="0017691D" w:rsidRDefault="0017691D"/>
                    <w:p w14:paraId="5914252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17691D" w:rsidRDefault="0017691D" w:rsidP="00F958A5">
                      <w:pPr>
                        <w:rPr>
                          <w:rFonts w:ascii="Zizou Slab" w:hAnsi="Zizou Slab"/>
                          <w:lang w:val="es-ES"/>
                        </w:rPr>
                      </w:pPr>
                    </w:p>
                    <w:p w14:paraId="377A49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834FF" w14:textId="77777777" w:rsidR="0017691D" w:rsidRDefault="0017691D"/>
                    <w:p w14:paraId="77F60F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17691D" w:rsidRDefault="0017691D" w:rsidP="00F958A5">
                      <w:pPr>
                        <w:rPr>
                          <w:rFonts w:ascii="Zizou Slab" w:hAnsi="Zizou Slab"/>
                          <w:lang w:val="es-ES"/>
                        </w:rPr>
                      </w:pPr>
                    </w:p>
                    <w:p w14:paraId="2A407A9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17691D" w:rsidRDefault="0017691D" w:rsidP="00F958A5">
                      <w:pPr>
                        <w:rPr>
                          <w:rFonts w:ascii="Zizou Slab" w:hAnsi="Zizou Slab"/>
                          <w:lang w:val="es-ES"/>
                        </w:rPr>
                      </w:pPr>
                    </w:p>
                    <w:p w14:paraId="6F8672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1BF75" w14:textId="77777777" w:rsidR="0017691D" w:rsidRDefault="0017691D"/>
                    <w:p w14:paraId="567AB3F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17691D" w:rsidRDefault="0017691D" w:rsidP="00F958A5">
                      <w:pPr>
                        <w:rPr>
                          <w:rFonts w:ascii="Zizou Slab" w:hAnsi="Zizou Slab"/>
                          <w:lang w:val="es-ES"/>
                        </w:rPr>
                      </w:pPr>
                    </w:p>
                    <w:p w14:paraId="3B1F274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32A5F0" w14:textId="77777777" w:rsidR="0017691D" w:rsidRDefault="0017691D"/>
                    <w:p w14:paraId="7314A52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17691D" w:rsidRDefault="0017691D" w:rsidP="00F958A5">
                      <w:pPr>
                        <w:rPr>
                          <w:rFonts w:ascii="Zizou Slab" w:hAnsi="Zizou Slab"/>
                          <w:lang w:val="es-ES"/>
                        </w:rPr>
                      </w:pPr>
                    </w:p>
                    <w:p w14:paraId="172DBF9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1CEC1C" w14:textId="77777777" w:rsidR="0017691D" w:rsidRDefault="0017691D"/>
                    <w:p w14:paraId="5D9AD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17691D" w:rsidRDefault="0017691D" w:rsidP="00F958A5">
                      <w:pPr>
                        <w:rPr>
                          <w:rFonts w:ascii="Zizou Slab" w:hAnsi="Zizou Slab"/>
                          <w:lang w:val="es-ES"/>
                        </w:rPr>
                      </w:pPr>
                    </w:p>
                    <w:p w14:paraId="3F031DB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17691D" w:rsidRDefault="0017691D" w:rsidP="00F958A5">
                      <w:pPr>
                        <w:rPr>
                          <w:rFonts w:ascii="Zizou Slab" w:hAnsi="Zizou Slab"/>
                          <w:lang w:val="es-ES"/>
                        </w:rPr>
                      </w:pPr>
                    </w:p>
                    <w:p w14:paraId="68AF3C1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A01AA4" w14:textId="77777777" w:rsidR="0017691D" w:rsidRDefault="0017691D"/>
                    <w:p w14:paraId="0A2ABD7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17691D" w:rsidRDefault="0017691D" w:rsidP="00F958A5">
                      <w:pPr>
                        <w:rPr>
                          <w:rFonts w:ascii="Zizou Slab" w:hAnsi="Zizou Slab"/>
                          <w:lang w:val="es-ES"/>
                        </w:rPr>
                      </w:pPr>
                    </w:p>
                    <w:p w14:paraId="5AB644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7BA7E7" w14:textId="77777777" w:rsidR="0017691D" w:rsidRDefault="0017691D"/>
                    <w:p w14:paraId="2BE4FA7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17691D" w:rsidRDefault="0017691D" w:rsidP="00F958A5">
                      <w:pPr>
                        <w:rPr>
                          <w:rFonts w:ascii="Zizou Slab" w:hAnsi="Zizou Slab"/>
                          <w:lang w:val="es-ES"/>
                        </w:rPr>
                      </w:pPr>
                    </w:p>
                    <w:p w14:paraId="0453EC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9D20B7" w14:textId="77777777" w:rsidR="0017691D" w:rsidRDefault="0017691D"/>
                    <w:p w14:paraId="00FCBE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17691D" w:rsidRDefault="0017691D" w:rsidP="00F958A5">
                      <w:pPr>
                        <w:rPr>
                          <w:rFonts w:ascii="Zizou Slab" w:hAnsi="Zizou Slab"/>
                          <w:lang w:val="es-ES"/>
                        </w:rPr>
                      </w:pPr>
                    </w:p>
                    <w:p w14:paraId="4BF21B7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17691D" w:rsidRDefault="0017691D" w:rsidP="00F958A5">
                      <w:pPr>
                        <w:rPr>
                          <w:rFonts w:ascii="Zizou Slab" w:hAnsi="Zizou Slab"/>
                          <w:lang w:val="es-ES"/>
                        </w:rPr>
                      </w:pPr>
                    </w:p>
                    <w:p w14:paraId="1968D89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4953C5" w14:textId="77777777" w:rsidR="0017691D" w:rsidRDefault="0017691D"/>
                    <w:p w14:paraId="261F9AA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17691D" w:rsidRDefault="0017691D" w:rsidP="00F958A5">
                      <w:pPr>
                        <w:rPr>
                          <w:rFonts w:ascii="Zizou Slab" w:hAnsi="Zizou Slab"/>
                          <w:lang w:val="es-ES"/>
                        </w:rPr>
                      </w:pPr>
                    </w:p>
                    <w:p w14:paraId="5800B2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C8073C" w14:textId="77777777" w:rsidR="0017691D" w:rsidRDefault="0017691D"/>
                    <w:p w14:paraId="6DCA54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17691D" w:rsidRDefault="0017691D" w:rsidP="00F958A5">
                      <w:pPr>
                        <w:rPr>
                          <w:rFonts w:ascii="Zizou Slab" w:hAnsi="Zizou Slab"/>
                          <w:lang w:val="es-ES"/>
                        </w:rPr>
                      </w:pPr>
                    </w:p>
                    <w:p w14:paraId="056B491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E0C7B4" w14:textId="77777777" w:rsidR="0017691D" w:rsidRDefault="0017691D"/>
                    <w:p w14:paraId="6D5A535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17691D" w:rsidRDefault="0017691D" w:rsidP="00F958A5">
                      <w:pPr>
                        <w:rPr>
                          <w:rFonts w:ascii="Zizou Slab" w:hAnsi="Zizou Slab"/>
                          <w:lang w:val="es-ES"/>
                        </w:rPr>
                      </w:pPr>
                    </w:p>
                    <w:p w14:paraId="318BEA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17691D" w:rsidRDefault="0017691D" w:rsidP="00F958A5">
                      <w:pPr>
                        <w:rPr>
                          <w:rFonts w:ascii="Zizou Slab" w:hAnsi="Zizou Slab"/>
                          <w:lang w:val="es-ES"/>
                        </w:rPr>
                      </w:pPr>
                    </w:p>
                    <w:p w14:paraId="559AE2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EFF0E3" w14:textId="77777777" w:rsidR="0017691D" w:rsidRDefault="0017691D"/>
                    <w:p w14:paraId="5CF90A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17691D" w:rsidRDefault="0017691D" w:rsidP="00F958A5">
                      <w:pPr>
                        <w:rPr>
                          <w:rFonts w:ascii="Zizou Slab" w:hAnsi="Zizou Slab"/>
                          <w:lang w:val="es-ES"/>
                        </w:rPr>
                      </w:pPr>
                    </w:p>
                    <w:p w14:paraId="0AE6193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1254C" w14:textId="77777777" w:rsidR="0017691D" w:rsidRDefault="0017691D"/>
                    <w:p w14:paraId="01E0AC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17691D" w:rsidRDefault="0017691D" w:rsidP="00F958A5">
                      <w:pPr>
                        <w:rPr>
                          <w:rFonts w:ascii="Zizou Slab" w:hAnsi="Zizou Slab"/>
                          <w:lang w:val="es-ES"/>
                        </w:rPr>
                      </w:pPr>
                    </w:p>
                    <w:p w14:paraId="4C14AE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072F5C3" w14:textId="77777777" w:rsidR="0017691D" w:rsidRDefault="0017691D"/>
                    <w:p w14:paraId="654B25F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17691D" w:rsidRDefault="0017691D" w:rsidP="00F958A5">
                      <w:pPr>
                        <w:rPr>
                          <w:rFonts w:ascii="Zizou Slab" w:hAnsi="Zizou Slab"/>
                          <w:lang w:val="es-ES"/>
                        </w:rPr>
                      </w:pPr>
                    </w:p>
                    <w:p w14:paraId="7D2AFF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17691D" w:rsidRDefault="0017691D" w:rsidP="00F958A5">
                      <w:pPr>
                        <w:rPr>
                          <w:rFonts w:ascii="Zizou Slab" w:hAnsi="Zizou Slab"/>
                          <w:lang w:val="es-ES"/>
                        </w:rPr>
                      </w:pPr>
                    </w:p>
                    <w:p w14:paraId="560CBA5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59DF" w14:textId="77777777" w:rsidR="0017691D" w:rsidRDefault="0017691D"/>
                    <w:p w14:paraId="026597A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17691D" w:rsidRDefault="0017691D" w:rsidP="00F958A5">
                      <w:pPr>
                        <w:rPr>
                          <w:rFonts w:ascii="Zizou Slab" w:hAnsi="Zizou Slab"/>
                          <w:lang w:val="es-ES"/>
                        </w:rPr>
                      </w:pPr>
                    </w:p>
                    <w:p w14:paraId="69648D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A7B245" w14:textId="77777777" w:rsidR="0017691D" w:rsidRDefault="0017691D"/>
                    <w:p w14:paraId="296EE3F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17691D" w:rsidRDefault="0017691D" w:rsidP="00F958A5">
                      <w:pPr>
                        <w:rPr>
                          <w:rFonts w:ascii="Zizou Slab" w:hAnsi="Zizou Slab"/>
                          <w:lang w:val="es-ES"/>
                        </w:rPr>
                      </w:pPr>
                    </w:p>
                    <w:p w14:paraId="1CA6AA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EE29C1" w14:textId="77777777" w:rsidR="0017691D" w:rsidRDefault="0017691D"/>
                    <w:p w14:paraId="0BC49D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17691D" w:rsidRDefault="0017691D" w:rsidP="00F958A5">
                      <w:pPr>
                        <w:rPr>
                          <w:rFonts w:ascii="Zizou Slab" w:hAnsi="Zizou Slab"/>
                          <w:lang w:val="es-ES"/>
                        </w:rPr>
                      </w:pPr>
                    </w:p>
                    <w:p w14:paraId="3C06CDD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17691D" w:rsidRDefault="0017691D" w:rsidP="00F958A5">
                      <w:pPr>
                        <w:rPr>
                          <w:rFonts w:ascii="Zizou Slab" w:hAnsi="Zizou Slab"/>
                          <w:lang w:val="es-ES"/>
                        </w:rPr>
                      </w:pPr>
                    </w:p>
                    <w:p w14:paraId="6DEA5D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1ADE6C" w14:textId="77777777" w:rsidR="0017691D" w:rsidRDefault="0017691D"/>
                    <w:p w14:paraId="48D3A91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17691D" w:rsidRDefault="0017691D" w:rsidP="00F958A5">
                      <w:pPr>
                        <w:rPr>
                          <w:rFonts w:ascii="Zizou Slab" w:hAnsi="Zizou Slab"/>
                          <w:lang w:val="es-ES"/>
                        </w:rPr>
                      </w:pPr>
                    </w:p>
                    <w:p w14:paraId="4BE66ED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36748F" w14:textId="77777777" w:rsidR="0017691D" w:rsidRDefault="0017691D"/>
                    <w:p w14:paraId="5E227E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17691D" w:rsidRDefault="0017691D" w:rsidP="00F958A5">
                      <w:pPr>
                        <w:rPr>
                          <w:rFonts w:ascii="Zizou Slab" w:hAnsi="Zizou Slab"/>
                          <w:lang w:val="es-ES"/>
                        </w:rPr>
                      </w:pPr>
                    </w:p>
                    <w:p w14:paraId="2CDD5A8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2E6D2F2" w14:textId="77777777" w:rsidR="0017691D" w:rsidRDefault="0017691D"/>
                    <w:p w14:paraId="2C3768F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17691D" w:rsidRDefault="0017691D" w:rsidP="00F958A5">
                      <w:pPr>
                        <w:rPr>
                          <w:rFonts w:ascii="Zizou Slab" w:hAnsi="Zizou Slab"/>
                          <w:lang w:val="es-ES"/>
                        </w:rPr>
                      </w:pPr>
                    </w:p>
                    <w:p w14:paraId="41290D9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17691D" w:rsidRDefault="0017691D" w:rsidP="00F958A5">
                      <w:pPr>
                        <w:rPr>
                          <w:rFonts w:ascii="Zizou Slab" w:hAnsi="Zizou Slab"/>
                          <w:lang w:val="es-ES"/>
                        </w:rPr>
                      </w:pPr>
                    </w:p>
                    <w:p w14:paraId="096AED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19FC90" w14:textId="77777777" w:rsidR="0017691D" w:rsidRDefault="0017691D"/>
                    <w:p w14:paraId="0DFB0E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17691D" w:rsidRDefault="0017691D" w:rsidP="00F958A5">
                      <w:pPr>
                        <w:rPr>
                          <w:rFonts w:ascii="Zizou Slab" w:hAnsi="Zizou Slab"/>
                          <w:lang w:val="es-ES"/>
                        </w:rPr>
                      </w:pPr>
                    </w:p>
                    <w:p w14:paraId="1BA69C3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C4EA10" w14:textId="77777777" w:rsidR="0017691D" w:rsidRDefault="0017691D"/>
                    <w:p w14:paraId="5A54451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17691D" w:rsidRDefault="0017691D" w:rsidP="00F958A5">
                      <w:pPr>
                        <w:rPr>
                          <w:rFonts w:ascii="Zizou Slab" w:hAnsi="Zizou Slab"/>
                          <w:lang w:val="es-ES"/>
                        </w:rPr>
                      </w:pPr>
                    </w:p>
                    <w:p w14:paraId="7578654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6D1ABE2" w14:textId="77777777" w:rsidR="0017691D" w:rsidRDefault="0017691D"/>
                    <w:p w14:paraId="54BBD0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17691D" w:rsidRDefault="0017691D" w:rsidP="00F958A5">
                      <w:pPr>
                        <w:rPr>
                          <w:rFonts w:ascii="Zizou Slab" w:hAnsi="Zizou Slab"/>
                          <w:lang w:val="es-ES"/>
                        </w:rPr>
                      </w:pPr>
                    </w:p>
                    <w:p w14:paraId="102C24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17691D" w:rsidRDefault="0017691D" w:rsidP="00F958A5">
                      <w:pPr>
                        <w:rPr>
                          <w:rFonts w:ascii="Zizou Slab" w:hAnsi="Zizou Slab"/>
                          <w:lang w:val="es-ES"/>
                        </w:rPr>
                      </w:pPr>
                    </w:p>
                    <w:p w14:paraId="26C1EE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8E1C82F" w14:textId="77777777" w:rsidR="0017691D" w:rsidRDefault="0017691D"/>
                    <w:p w14:paraId="08C9BC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17691D" w:rsidRDefault="0017691D" w:rsidP="00F958A5">
                      <w:pPr>
                        <w:rPr>
                          <w:rFonts w:ascii="Zizou Slab" w:hAnsi="Zizou Slab"/>
                          <w:lang w:val="es-ES"/>
                        </w:rPr>
                      </w:pPr>
                    </w:p>
                    <w:p w14:paraId="57269E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8DC342" w14:textId="77777777" w:rsidR="0017691D" w:rsidRDefault="0017691D"/>
                    <w:p w14:paraId="7C88C8A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17691D" w:rsidRDefault="0017691D" w:rsidP="00F958A5">
                      <w:pPr>
                        <w:rPr>
                          <w:rFonts w:ascii="Zizou Slab" w:hAnsi="Zizou Slab"/>
                          <w:lang w:val="es-ES"/>
                        </w:rPr>
                      </w:pPr>
                    </w:p>
                    <w:p w14:paraId="45F081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AEC9C4" w14:textId="77777777" w:rsidR="0017691D" w:rsidRDefault="0017691D"/>
                    <w:p w14:paraId="6A7F395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17691D" w:rsidRDefault="0017691D" w:rsidP="00F958A5">
                      <w:pPr>
                        <w:rPr>
                          <w:rFonts w:ascii="Zizou Slab" w:hAnsi="Zizou Slab"/>
                          <w:lang w:val="es-ES"/>
                        </w:rPr>
                      </w:pPr>
                    </w:p>
                    <w:p w14:paraId="2A6B4D0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17691D" w:rsidRDefault="0017691D" w:rsidP="00F958A5">
                      <w:pPr>
                        <w:rPr>
                          <w:rFonts w:ascii="Zizou Slab" w:hAnsi="Zizou Slab"/>
                          <w:lang w:val="es-ES"/>
                        </w:rPr>
                      </w:pPr>
                    </w:p>
                    <w:p w14:paraId="0C0802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A44BDAA" w14:textId="77777777" w:rsidR="0017691D" w:rsidRDefault="0017691D"/>
                    <w:p w14:paraId="2A2CFB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17691D" w:rsidRDefault="0017691D" w:rsidP="00F958A5">
                      <w:pPr>
                        <w:rPr>
                          <w:rFonts w:ascii="Zizou Slab" w:hAnsi="Zizou Slab"/>
                          <w:lang w:val="es-ES"/>
                        </w:rPr>
                      </w:pPr>
                    </w:p>
                    <w:p w14:paraId="673E1E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1E6BDC" w14:textId="77777777" w:rsidR="0017691D" w:rsidRDefault="0017691D"/>
                    <w:p w14:paraId="0B1CAD9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17691D" w:rsidRDefault="0017691D" w:rsidP="00F958A5">
                      <w:pPr>
                        <w:rPr>
                          <w:rFonts w:ascii="Zizou Slab" w:hAnsi="Zizou Slab"/>
                          <w:lang w:val="es-ES"/>
                        </w:rPr>
                      </w:pPr>
                    </w:p>
                    <w:p w14:paraId="4208DEE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BBD66" w14:textId="77777777" w:rsidR="0017691D" w:rsidRDefault="0017691D"/>
                    <w:p w14:paraId="7F7DD37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17691D" w:rsidRDefault="0017691D" w:rsidP="00F958A5">
                      <w:pPr>
                        <w:rPr>
                          <w:rFonts w:ascii="Zizou Slab" w:hAnsi="Zizou Slab"/>
                          <w:lang w:val="es-ES"/>
                        </w:rPr>
                      </w:pPr>
                    </w:p>
                    <w:p w14:paraId="31CAA36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17691D" w:rsidRDefault="0017691D" w:rsidP="00F958A5">
                      <w:pPr>
                        <w:rPr>
                          <w:rFonts w:ascii="Zizou Slab" w:hAnsi="Zizou Slab"/>
                          <w:lang w:val="es-ES"/>
                        </w:rPr>
                      </w:pPr>
                    </w:p>
                    <w:p w14:paraId="14D899C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8FA894" w14:textId="77777777" w:rsidR="0017691D" w:rsidRDefault="0017691D"/>
                    <w:p w14:paraId="26430E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17691D" w:rsidRDefault="0017691D" w:rsidP="00F958A5">
                      <w:pPr>
                        <w:rPr>
                          <w:rFonts w:ascii="Zizou Slab" w:hAnsi="Zizou Slab"/>
                          <w:lang w:val="es-ES"/>
                        </w:rPr>
                      </w:pPr>
                    </w:p>
                    <w:p w14:paraId="625D4E2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8D1BF8" w14:textId="77777777" w:rsidR="0017691D" w:rsidRDefault="0017691D"/>
                    <w:p w14:paraId="3076CA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17691D" w:rsidRDefault="0017691D" w:rsidP="00F958A5">
                      <w:pPr>
                        <w:rPr>
                          <w:rFonts w:ascii="Zizou Slab" w:hAnsi="Zizou Slab"/>
                          <w:lang w:val="es-ES"/>
                        </w:rPr>
                      </w:pPr>
                    </w:p>
                    <w:p w14:paraId="271A1A5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716747" w14:textId="77777777" w:rsidR="0017691D" w:rsidRDefault="0017691D"/>
                    <w:p w14:paraId="2C93E94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17691D" w:rsidRDefault="0017691D" w:rsidP="00F958A5">
                      <w:pPr>
                        <w:rPr>
                          <w:rFonts w:ascii="Zizou Slab" w:hAnsi="Zizou Slab"/>
                          <w:lang w:val="es-ES"/>
                        </w:rPr>
                      </w:pPr>
                    </w:p>
                    <w:p w14:paraId="3604289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17691D" w:rsidRDefault="0017691D" w:rsidP="00F958A5">
                      <w:pPr>
                        <w:rPr>
                          <w:rFonts w:ascii="Zizou Slab" w:hAnsi="Zizou Slab"/>
                          <w:lang w:val="es-ES"/>
                        </w:rPr>
                      </w:pPr>
                    </w:p>
                    <w:p w14:paraId="0CD5A5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2D2174" w14:textId="77777777" w:rsidR="0017691D" w:rsidRDefault="0017691D"/>
                    <w:p w14:paraId="0D69550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17691D" w:rsidRDefault="0017691D" w:rsidP="00F958A5">
                      <w:pPr>
                        <w:rPr>
                          <w:rFonts w:ascii="Zizou Slab" w:hAnsi="Zizou Slab"/>
                          <w:lang w:val="es-ES"/>
                        </w:rPr>
                      </w:pPr>
                    </w:p>
                    <w:p w14:paraId="486406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4FC4D3" w14:textId="77777777" w:rsidR="0017691D" w:rsidRDefault="0017691D"/>
                    <w:p w14:paraId="4F3E9F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17691D" w:rsidRDefault="0017691D" w:rsidP="00F958A5">
                      <w:pPr>
                        <w:rPr>
                          <w:rFonts w:ascii="Zizou Slab" w:hAnsi="Zizou Slab"/>
                          <w:lang w:val="es-ES"/>
                        </w:rPr>
                      </w:pPr>
                    </w:p>
                    <w:p w14:paraId="3C55C79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D6CED6" w14:textId="77777777" w:rsidR="0017691D" w:rsidRDefault="0017691D"/>
                    <w:p w14:paraId="68C9BF8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17691D" w:rsidRDefault="0017691D" w:rsidP="00F958A5">
                      <w:pPr>
                        <w:rPr>
                          <w:rFonts w:ascii="Zizou Slab" w:hAnsi="Zizou Slab"/>
                          <w:lang w:val="es-ES"/>
                        </w:rPr>
                      </w:pPr>
                    </w:p>
                    <w:p w14:paraId="321CF60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17691D" w:rsidRDefault="0017691D" w:rsidP="00F958A5">
                      <w:pPr>
                        <w:rPr>
                          <w:rFonts w:ascii="Zizou Slab" w:hAnsi="Zizou Slab"/>
                          <w:lang w:val="es-ES"/>
                        </w:rPr>
                      </w:pPr>
                    </w:p>
                    <w:p w14:paraId="4FCA89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08BBA1" w14:textId="77777777" w:rsidR="0017691D" w:rsidRDefault="0017691D"/>
                    <w:p w14:paraId="7212CCB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17691D" w:rsidRDefault="0017691D" w:rsidP="00F958A5">
                      <w:pPr>
                        <w:rPr>
                          <w:rFonts w:ascii="Zizou Slab" w:hAnsi="Zizou Slab"/>
                          <w:lang w:val="es-ES"/>
                        </w:rPr>
                      </w:pPr>
                    </w:p>
                    <w:p w14:paraId="2B31BCC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243952" w14:textId="77777777" w:rsidR="0017691D" w:rsidRDefault="0017691D"/>
                    <w:p w14:paraId="3EB7D1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17691D" w:rsidRDefault="0017691D" w:rsidP="00F958A5">
                      <w:pPr>
                        <w:rPr>
                          <w:rFonts w:ascii="Zizou Slab" w:hAnsi="Zizou Slab"/>
                          <w:lang w:val="es-ES"/>
                        </w:rPr>
                      </w:pPr>
                    </w:p>
                    <w:p w14:paraId="10637B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850515" w14:textId="77777777" w:rsidR="0017691D" w:rsidRDefault="0017691D"/>
                    <w:p w14:paraId="3120E9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17691D" w:rsidRDefault="0017691D" w:rsidP="00F958A5">
                      <w:pPr>
                        <w:rPr>
                          <w:rFonts w:ascii="Zizou Slab" w:hAnsi="Zizou Slab"/>
                          <w:lang w:val="es-ES"/>
                        </w:rPr>
                      </w:pPr>
                    </w:p>
                    <w:p w14:paraId="42F192E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17691D" w:rsidRDefault="0017691D" w:rsidP="00F958A5">
                      <w:pPr>
                        <w:rPr>
                          <w:rFonts w:ascii="Zizou Slab" w:hAnsi="Zizou Slab"/>
                          <w:lang w:val="es-ES"/>
                        </w:rPr>
                      </w:pPr>
                    </w:p>
                    <w:p w14:paraId="4335F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750187C" w14:textId="77777777" w:rsidR="0017691D" w:rsidRDefault="0017691D"/>
                    <w:p w14:paraId="26C7F9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17691D" w:rsidRDefault="0017691D" w:rsidP="00F958A5">
                      <w:pPr>
                        <w:rPr>
                          <w:rFonts w:ascii="Zizou Slab" w:hAnsi="Zizou Slab"/>
                          <w:lang w:val="es-ES"/>
                        </w:rPr>
                      </w:pPr>
                    </w:p>
                    <w:p w14:paraId="486CEA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5F5C92" w14:textId="77777777" w:rsidR="0017691D" w:rsidRDefault="0017691D"/>
                    <w:p w14:paraId="066EF9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17691D" w:rsidRDefault="0017691D" w:rsidP="00F958A5">
                      <w:pPr>
                        <w:rPr>
                          <w:rFonts w:ascii="Zizou Slab" w:hAnsi="Zizou Slab"/>
                          <w:lang w:val="es-ES"/>
                        </w:rPr>
                      </w:pPr>
                    </w:p>
                    <w:p w14:paraId="0EED4AB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58130A" w14:textId="77777777" w:rsidR="0017691D" w:rsidRDefault="0017691D"/>
                    <w:p w14:paraId="0DDF483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17691D" w:rsidRDefault="0017691D" w:rsidP="00F958A5">
                      <w:pPr>
                        <w:rPr>
                          <w:rFonts w:ascii="Zizou Slab" w:hAnsi="Zizou Slab"/>
                          <w:lang w:val="es-ES"/>
                        </w:rPr>
                      </w:pPr>
                    </w:p>
                    <w:p w14:paraId="29574A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17691D" w:rsidRDefault="0017691D" w:rsidP="00F958A5">
                      <w:pPr>
                        <w:rPr>
                          <w:rFonts w:ascii="Zizou Slab" w:hAnsi="Zizou Slab"/>
                          <w:lang w:val="es-ES"/>
                        </w:rPr>
                      </w:pPr>
                    </w:p>
                    <w:p w14:paraId="54C66C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B38F3F8" w14:textId="77777777" w:rsidR="0017691D" w:rsidRDefault="0017691D"/>
                    <w:p w14:paraId="32F461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17691D" w:rsidRDefault="0017691D" w:rsidP="00F958A5">
                      <w:pPr>
                        <w:rPr>
                          <w:rFonts w:ascii="Zizou Slab" w:hAnsi="Zizou Slab"/>
                          <w:lang w:val="es-ES"/>
                        </w:rPr>
                      </w:pPr>
                    </w:p>
                    <w:p w14:paraId="03E8671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5C80786" w14:textId="77777777" w:rsidR="0017691D" w:rsidRDefault="0017691D"/>
                    <w:p w14:paraId="65D54BB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17691D" w:rsidRDefault="0017691D" w:rsidP="00F958A5">
                      <w:pPr>
                        <w:rPr>
                          <w:rFonts w:ascii="Zizou Slab" w:hAnsi="Zizou Slab"/>
                          <w:lang w:val="es-ES"/>
                        </w:rPr>
                      </w:pPr>
                    </w:p>
                    <w:p w14:paraId="75E9582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8EE4D" w14:textId="77777777" w:rsidR="0017691D" w:rsidRDefault="0017691D"/>
                    <w:p w14:paraId="6A0AB0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17691D" w:rsidRDefault="0017691D" w:rsidP="00F958A5">
                      <w:pPr>
                        <w:rPr>
                          <w:rFonts w:ascii="Zizou Slab" w:hAnsi="Zizou Slab"/>
                          <w:lang w:val="es-ES"/>
                        </w:rPr>
                      </w:pPr>
                    </w:p>
                    <w:p w14:paraId="19A24D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17691D" w:rsidRDefault="0017691D" w:rsidP="00F958A5">
                      <w:pPr>
                        <w:rPr>
                          <w:rFonts w:ascii="Zizou Slab" w:hAnsi="Zizou Slab"/>
                          <w:lang w:val="es-ES"/>
                        </w:rPr>
                      </w:pPr>
                    </w:p>
                    <w:p w14:paraId="61D521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87FF8EB" w14:textId="77777777" w:rsidR="0017691D" w:rsidRDefault="0017691D"/>
                    <w:p w14:paraId="707D289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17691D" w:rsidRDefault="0017691D" w:rsidP="00F958A5">
                      <w:pPr>
                        <w:rPr>
                          <w:rFonts w:ascii="Zizou Slab" w:hAnsi="Zizou Slab"/>
                          <w:lang w:val="es-ES"/>
                        </w:rPr>
                      </w:pPr>
                    </w:p>
                    <w:p w14:paraId="35F677C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5DC69D" w14:textId="77777777" w:rsidR="0017691D" w:rsidRDefault="0017691D"/>
                    <w:p w14:paraId="67994D2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17691D" w:rsidRDefault="0017691D" w:rsidP="00F958A5">
                      <w:pPr>
                        <w:rPr>
                          <w:rFonts w:ascii="Zizou Slab" w:hAnsi="Zizou Slab"/>
                          <w:lang w:val="es-ES"/>
                        </w:rPr>
                      </w:pPr>
                    </w:p>
                    <w:p w14:paraId="588F917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CC39D5" w14:textId="77777777" w:rsidR="0017691D" w:rsidRDefault="0017691D"/>
                    <w:p w14:paraId="33D34B5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17691D" w:rsidRDefault="0017691D" w:rsidP="00F958A5">
                      <w:pPr>
                        <w:rPr>
                          <w:rFonts w:ascii="Zizou Slab" w:hAnsi="Zizou Slab"/>
                          <w:lang w:val="es-ES"/>
                        </w:rPr>
                      </w:pPr>
                    </w:p>
                    <w:p w14:paraId="5C563FC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17691D" w:rsidRDefault="0017691D" w:rsidP="00F958A5">
                      <w:pPr>
                        <w:rPr>
                          <w:rFonts w:ascii="Zizou Slab" w:hAnsi="Zizou Slab"/>
                          <w:lang w:val="es-ES"/>
                        </w:rPr>
                      </w:pPr>
                    </w:p>
                    <w:p w14:paraId="65E59F6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219706" w14:textId="77777777" w:rsidR="0017691D" w:rsidRDefault="0017691D"/>
                    <w:p w14:paraId="64ABA22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17691D" w:rsidRDefault="0017691D" w:rsidP="00F958A5">
                      <w:pPr>
                        <w:rPr>
                          <w:rFonts w:ascii="Zizou Slab" w:hAnsi="Zizou Slab"/>
                          <w:lang w:val="es-ES"/>
                        </w:rPr>
                      </w:pPr>
                    </w:p>
                    <w:p w14:paraId="1913EDF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CCCD6" w14:textId="77777777" w:rsidR="0017691D" w:rsidRDefault="0017691D"/>
                    <w:p w14:paraId="166AF8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17691D" w:rsidRDefault="0017691D" w:rsidP="00F958A5">
                      <w:pPr>
                        <w:rPr>
                          <w:rFonts w:ascii="Zizou Slab" w:hAnsi="Zizou Slab"/>
                          <w:lang w:val="es-ES"/>
                        </w:rPr>
                      </w:pPr>
                    </w:p>
                    <w:p w14:paraId="12F9C15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7BDF49" w14:textId="77777777" w:rsidR="0017691D" w:rsidRDefault="0017691D"/>
                    <w:p w14:paraId="0F2C68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17691D" w:rsidRDefault="0017691D" w:rsidP="00F958A5">
                      <w:pPr>
                        <w:rPr>
                          <w:rFonts w:ascii="Zizou Slab" w:hAnsi="Zizou Slab"/>
                          <w:lang w:val="es-ES"/>
                        </w:rPr>
                      </w:pPr>
                    </w:p>
                    <w:p w14:paraId="7C21A33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17691D" w:rsidRDefault="0017691D" w:rsidP="00F958A5">
                      <w:pPr>
                        <w:rPr>
                          <w:rFonts w:ascii="Zizou Slab" w:hAnsi="Zizou Slab"/>
                          <w:lang w:val="es-ES"/>
                        </w:rPr>
                      </w:pPr>
                    </w:p>
                    <w:p w14:paraId="032C6D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7089A1" w14:textId="77777777" w:rsidR="0017691D" w:rsidRDefault="0017691D"/>
                    <w:p w14:paraId="2A5CDB0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17691D" w:rsidRDefault="0017691D" w:rsidP="00F958A5">
                      <w:pPr>
                        <w:rPr>
                          <w:rFonts w:ascii="Zizou Slab" w:hAnsi="Zizou Slab"/>
                          <w:lang w:val="es-ES"/>
                        </w:rPr>
                      </w:pPr>
                    </w:p>
                    <w:p w14:paraId="446F7FB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82C30F" w14:textId="77777777" w:rsidR="0017691D" w:rsidRDefault="0017691D"/>
                    <w:p w14:paraId="2781BF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17691D" w:rsidRDefault="0017691D" w:rsidP="00F958A5">
                      <w:pPr>
                        <w:rPr>
                          <w:rFonts w:ascii="Zizou Slab" w:hAnsi="Zizou Slab"/>
                          <w:lang w:val="es-ES"/>
                        </w:rPr>
                      </w:pPr>
                    </w:p>
                    <w:p w14:paraId="3E1278D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B2BC86" w14:textId="77777777" w:rsidR="0017691D" w:rsidRDefault="0017691D"/>
                    <w:p w14:paraId="14F75A8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17691D" w:rsidRDefault="0017691D" w:rsidP="00F958A5">
                      <w:pPr>
                        <w:rPr>
                          <w:rFonts w:ascii="Zizou Slab" w:hAnsi="Zizou Slab"/>
                          <w:lang w:val="es-ES"/>
                        </w:rPr>
                      </w:pPr>
                    </w:p>
                    <w:p w14:paraId="5CA20EC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17691D" w:rsidRDefault="0017691D" w:rsidP="00F958A5">
                      <w:pPr>
                        <w:rPr>
                          <w:rFonts w:ascii="Zizou Slab" w:hAnsi="Zizou Slab"/>
                          <w:lang w:val="es-ES"/>
                        </w:rPr>
                      </w:pPr>
                    </w:p>
                    <w:p w14:paraId="232E67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395130" w14:textId="77777777" w:rsidR="0017691D" w:rsidRDefault="0017691D"/>
                    <w:p w14:paraId="1FEC737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17691D" w:rsidRDefault="0017691D" w:rsidP="00F958A5">
                      <w:pPr>
                        <w:rPr>
                          <w:rFonts w:ascii="Zizou Slab" w:hAnsi="Zizou Slab"/>
                          <w:lang w:val="es-ES"/>
                        </w:rPr>
                      </w:pPr>
                    </w:p>
                    <w:p w14:paraId="5734000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F13A0D" w14:textId="77777777" w:rsidR="0017691D" w:rsidRDefault="0017691D"/>
                    <w:p w14:paraId="414CB8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17691D" w:rsidRDefault="0017691D" w:rsidP="00F958A5">
                      <w:pPr>
                        <w:rPr>
                          <w:rFonts w:ascii="Zizou Slab" w:hAnsi="Zizou Slab"/>
                          <w:lang w:val="es-ES"/>
                        </w:rPr>
                      </w:pPr>
                    </w:p>
                    <w:p w14:paraId="5B6BAA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E6230" w14:textId="77777777" w:rsidR="0017691D" w:rsidRDefault="0017691D"/>
                    <w:p w14:paraId="41B9B39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17691D" w:rsidRDefault="0017691D" w:rsidP="00F958A5">
                      <w:pPr>
                        <w:rPr>
                          <w:rFonts w:ascii="Zizou Slab" w:hAnsi="Zizou Slab"/>
                          <w:lang w:val="es-ES"/>
                        </w:rPr>
                      </w:pPr>
                    </w:p>
                    <w:p w14:paraId="2B61C4B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17691D" w:rsidRDefault="0017691D" w:rsidP="00F958A5">
                      <w:pPr>
                        <w:rPr>
                          <w:rFonts w:ascii="Zizou Slab" w:hAnsi="Zizou Slab"/>
                          <w:lang w:val="es-ES"/>
                        </w:rPr>
                      </w:pPr>
                    </w:p>
                    <w:p w14:paraId="6D2AE6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1E2A393" w14:textId="77777777" w:rsidR="0017691D" w:rsidRDefault="0017691D"/>
                    <w:p w14:paraId="0EA9F9D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17691D" w:rsidRDefault="0017691D" w:rsidP="00F958A5">
                      <w:pPr>
                        <w:rPr>
                          <w:rFonts w:ascii="Zizou Slab" w:hAnsi="Zizou Slab"/>
                          <w:lang w:val="es-ES"/>
                        </w:rPr>
                      </w:pPr>
                    </w:p>
                    <w:p w14:paraId="2A82F27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C9D7B80" w14:textId="77777777" w:rsidR="0017691D" w:rsidRDefault="0017691D"/>
                    <w:p w14:paraId="4097D2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17691D" w:rsidRDefault="0017691D" w:rsidP="00F958A5">
                      <w:pPr>
                        <w:rPr>
                          <w:rFonts w:ascii="Zizou Slab" w:hAnsi="Zizou Slab"/>
                          <w:lang w:val="es-ES"/>
                        </w:rPr>
                      </w:pPr>
                    </w:p>
                    <w:p w14:paraId="77B1E17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E24B1EE" w14:textId="77777777" w:rsidR="0017691D" w:rsidRDefault="0017691D"/>
                    <w:p w14:paraId="60CAEDC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17691D" w:rsidRDefault="0017691D" w:rsidP="00F958A5">
                      <w:pPr>
                        <w:rPr>
                          <w:rFonts w:ascii="Zizou Slab" w:hAnsi="Zizou Slab"/>
                          <w:lang w:val="es-ES"/>
                        </w:rPr>
                      </w:pPr>
                    </w:p>
                    <w:p w14:paraId="1FABF10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17691D" w:rsidRDefault="0017691D" w:rsidP="00F958A5">
                      <w:pPr>
                        <w:rPr>
                          <w:rFonts w:ascii="Zizou Slab" w:hAnsi="Zizou Slab"/>
                          <w:lang w:val="es-ES"/>
                        </w:rPr>
                      </w:pPr>
                    </w:p>
                    <w:p w14:paraId="38994C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2AF041" w14:textId="77777777" w:rsidR="0017691D" w:rsidRDefault="0017691D"/>
                    <w:p w14:paraId="464FDA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17691D" w:rsidRDefault="0017691D" w:rsidP="00F958A5">
                      <w:pPr>
                        <w:rPr>
                          <w:rFonts w:ascii="Zizou Slab" w:hAnsi="Zizou Slab"/>
                          <w:lang w:val="es-ES"/>
                        </w:rPr>
                      </w:pPr>
                    </w:p>
                    <w:p w14:paraId="10ECB92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48860E0" w14:textId="77777777" w:rsidR="0017691D" w:rsidRDefault="0017691D"/>
                    <w:p w14:paraId="5EF9670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17691D" w:rsidRDefault="0017691D" w:rsidP="00F958A5">
                      <w:pPr>
                        <w:rPr>
                          <w:rFonts w:ascii="Zizou Slab" w:hAnsi="Zizou Slab"/>
                          <w:lang w:val="es-ES"/>
                        </w:rPr>
                      </w:pPr>
                    </w:p>
                    <w:p w14:paraId="468543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8C894A" w14:textId="77777777" w:rsidR="0017691D" w:rsidRDefault="0017691D"/>
                    <w:p w14:paraId="077B7E5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17691D" w:rsidRDefault="0017691D" w:rsidP="00F958A5">
                      <w:pPr>
                        <w:rPr>
                          <w:rFonts w:ascii="Zizou Slab" w:hAnsi="Zizou Slab"/>
                          <w:lang w:val="es-ES"/>
                        </w:rPr>
                      </w:pPr>
                    </w:p>
                    <w:p w14:paraId="1179068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17691D" w:rsidRDefault="0017691D" w:rsidP="00F958A5">
                      <w:pPr>
                        <w:rPr>
                          <w:rFonts w:ascii="Zizou Slab" w:hAnsi="Zizou Slab"/>
                          <w:lang w:val="es-ES"/>
                        </w:rPr>
                      </w:pPr>
                    </w:p>
                    <w:p w14:paraId="5C2570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58BD55" w14:textId="77777777" w:rsidR="0017691D" w:rsidRDefault="0017691D"/>
                    <w:p w14:paraId="1E6424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17691D" w:rsidRDefault="0017691D" w:rsidP="00F958A5">
                      <w:pPr>
                        <w:rPr>
                          <w:rFonts w:ascii="Zizou Slab" w:hAnsi="Zizou Slab"/>
                          <w:lang w:val="es-ES"/>
                        </w:rPr>
                      </w:pPr>
                    </w:p>
                    <w:p w14:paraId="375C809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BE0FF9" w14:textId="77777777" w:rsidR="0017691D" w:rsidRDefault="0017691D"/>
                    <w:p w14:paraId="0077AB9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17691D" w:rsidRDefault="0017691D" w:rsidP="00F958A5">
                      <w:pPr>
                        <w:rPr>
                          <w:rFonts w:ascii="Zizou Slab" w:hAnsi="Zizou Slab"/>
                          <w:lang w:val="es-ES"/>
                        </w:rPr>
                      </w:pPr>
                    </w:p>
                    <w:p w14:paraId="538764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17D9C8" w14:textId="77777777" w:rsidR="0017691D" w:rsidRDefault="0017691D"/>
                    <w:p w14:paraId="0A0A7C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17691D" w:rsidRDefault="0017691D" w:rsidP="00F958A5">
                      <w:pPr>
                        <w:rPr>
                          <w:rFonts w:ascii="Zizou Slab" w:hAnsi="Zizou Slab"/>
                          <w:lang w:val="es-ES"/>
                        </w:rPr>
                      </w:pPr>
                    </w:p>
                    <w:p w14:paraId="7482947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17691D" w:rsidRDefault="0017691D" w:rsidP="00F958A5">
                      <w:pPr>
                        <w:rPr>
                          <w:rFonts w:ascii="Zizou Slab" w:hAnsi="Zizou Slab"/>
                          <w:lang w:val="es-ES"/>
                        </w:rPr>
                      </w:pPr>
                    </w:p>
                    <w:p w14:paraId="75DC02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53FAD7" w14:textId="77777777" w:rsidR="0017691D" w:rsidRDefault="0017691D"/>
                    <w:p w14:paraId="74CAB5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17691D" w:rsidRDefault="0017691D" w:rsidP="00F958A5">
                      <w:pPr>
                        <w:rPr>
                          <w:rFonts w:ascii="Zizou Slab" w:hAnsi="Zizou Slab"/>
                          <w:lang w:val="es-ES"/>
                        </w:rPr>
                      </w:pPr>
                    </w:p>
                    <w:p w14:paraId="4EB100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EA2CB" w14:textId="77777777" w:rsidR="0017691D" w:rsidRDefault="0017691D"/>
                    <w:p w14:paraId="6A683E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17691D" w:rsidRDefault="0017691D" w:rsidP="00F958A5">
                      <w:pPr>
                        <w:rPr>
                          <w:rFonts w:ascii="Zizou Slab" w:hAnsi="Zizou Slab"/>
                          <w:lang w:val="es-ES"/>
                        </w:rPr>
                      </w:pPr>
                    </w:p>
                    <w:p w14:paraId="32D3AE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CA4307" w14:textId="77777777" w:rsidR="0017691D" w:rsidRDefault="0017691D"/>
                    <w:p w14:paraId="537A56D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17691D" w:rsidRDefault="0017691D" w:rsidP="00F958A5">
                      <w:pPr>
                        <w:rPr>
                          <w:rFonts w:ascii="Zizou Slab" w:hAnsi="Zizou Slab"/>
                          <w:lang w:val="es-ES"/>
                        </w:rPr>
                      </w:pPr>
                    </w:p>
                    <w:p w14:paraId="76EBED5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17691D" w:rsidRDefault="0017691D" w:rsidP="00F958A5">
                      <w:pPr>
                        <w:rPr>
                          <w:rFonts w:ascii="Zizou Slab" w:hAnsi="Zizou Slab"/>
                          <w:lang w:val="es-ES"/>
                        </w:rPr>
                      </w:pPr>
                    </w:p>
                    <w:p w14:paraId="33A874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0821E3C" w14:textId="77777777" w:rsidR="0017691D" w:rsidRDefault="0017691D"/>
                    <w:p w14:paraId="7ACEDE7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17691D" w:rsidRDefault="0017691D" w:rsidP="00F958A5">
                      <w:pPr>
                        <w:rPr>
                          <w:rFonts w:ascii="Zizou Slab" w:hAnsi="Zizou Slab"/>
                          <w:lang w:val="es-ES"/>
                        </w:rPr>
                      </w:pPr>
                    </w:p>
                    <w:p w14:paraId="564880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7D1144" w14:textId="77777777" w:rsidR="0017691D" w:rsidRDefault="0017691D"/>
                    <w:p w14:paraId="770C1BD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17691D" w:rsidRDefault="0017691D" w:rsidP="00F958A5">
                      <w:pPr>
                        <w:rPr>
                          <w:rFonts w:ascii="Zizou Slab" w:hAnsi="Zizou Slab"/>
                          <w:lang w:val="es-ES"/>
                        </w:rPr>
                      </w:pPr>
                    </w:p>
                    <w:p w14:paraId="3C13FE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0F4DA6" w14:textId="77777777" w:rsidR="0017691D" w:rsidRDefault="0017691D"/>
                    <w:p w14:paraId="7422C1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17691D" w:rsidRDefault="0017691D" w:rsidP="00F958A5">
                      <w:pPr>
                        <w:rPr>
                          <w:rFonts w:ascii="Zizou Slab" w:hAnsi="Zizou Slab"/>
                          <w:lang w:val="es-ES"/>
                        </w:rPr>
                      </w:pPr>
                    </w:p>
                    <w:p w14:paraId="09A8B99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17691D" w:rsidRDefault="0017691D" w:rsidP="00F958A5">
                      <w:pPr>
                        <w:rPr>
                          <w:rFonts w:ascii="Zizou Slab" w:hAnsi="Zizou Slab"/>
                          <w:lang w:val="es-ES"/>
                        </w:rPr>
                      </w:pPr>
                    </w:p>
                    <w:p w14:paraId="6A45F98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30584" w14:textId="77777777" w:rsidR="0017691D" w:rsidRDefault="0017691D"/>
                    <w:p w14:paraId="52775F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17691D" w:rsidRDefault="0017691D" w:rsidP="00F958A5">
                      <w:pPr>
                        <w:rPr>
                          <w:rFonts w:ascii="Zizou Slab" w:hAnsi="Zizou Slab"/>
                          <w:lang w:val="es-ES"/>
                        </w:rPr>
                      </w:pPr>
                    </w:p>
                    <w:p w14:paraId="0F4CED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2ECEDD" w14:textId="77777777" w:rsidR="0017691D" w:rsidRDefault="0017691D"/>
                    <w:p w14:paraId="3FC29E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17691D" w:rsidRDefault="0017691D" w:rsidP="00F958A5">
                      <w:pPr>
                        <w:rPr>
                          <w:rFonts w:ascii="Zizou Slab" w:hAnsi="Zizou Slab"/>
                          <w:lang w:val="es-ES"/>
                        </w:rPr>
                      </w:pPr>
                    </w:p>
                    <w:p w14:paraId="6B9BC0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330AAA" w14:textId="77777777" w:rsidR="0017691D" w:rsidRDefault="0017691D"/>
                    <w:p w14:paraId="2E2D04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17691D" w:rsidRDefault="0017691D" w:rsidP="00F958A5">
                      <w:pPr>
                        <w:rPr>
                          <w:rFonts w:ascii="Zizou Slab" w:hAnsi="Zizou Slab"/>
                          <w:lang w:val="es-ES"/>
                        </w:rPr>
                      </w:pPr>
                    </w:p>
                    <w:p w14:paraId="09A7382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17691D" w:rsidRDefault="0017691D" w:rsidP="00F958A5">
                      <w:pPr>
                        <w:rPr>
                          <w:rFonts w:ascii="Zizou Slab" w:hAnsi="Zizou Slab"/>
                          <w:lang w:val="es-ES"/>
                        </w:rPr>
                      </w:pPr>
                    </w:p>
                    <w:p w14:paraId="7839F4E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76733A" w14:textId="77777777" w:rsidR="0017691D" w:rsidRDefault="0017691D"/>
                    <w:p w14:paraId="752F626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17691D" w:rsidRDefault="0017691D" w:rsidP="00F958A5">
                      <w:pPr>
                        <w:rPr>
                          <w:rFonts w:ascii="Zizou Slab" w:hAnsi="Zizou Slab"/>
                          <w:lang w:val="es-ES"/>
                        </w:rPr>
                      </w:pPr>
                    </w:p>
                    <w:p w14:paraId="5CBD898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50D5E1" w14:textId="77777777" w:rsidR="0017691D" w:rsidRDefault="0017691D"/>
                    <w:p w14:paraId="2E2A058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17691D" w:rsidRDefault="0017691D" w:rsidP="00F958A5">
                      <w:pPr>
                        <w:rPr>
                          <w:rFonts w:ascii="Zizou Slab" w:hAnsi="Zizou Slab"/>
                          <w:lang w:val="es-ES"/>
                        </w:rPr>
                      </w:pPr>
                    </w:p>
                    <w:p w14:paraId="24E9DBC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1BDE2" w14:textId="77777777" w:rsidR="0017691D" w:rsidRDefault="0017691D"/>
                    <w:p w14:paraId="69FE57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17691D" w:rsidRDefault="0017691D" w:rsidP="00F958A5">
                      <w:pPr>
                        <w:rPr>
                          <w:rFonts w:ascii="Zizou Slab" w:hAnsi="Zizou Slab"/>
                          <w:lang w:val="es-ES"/>
                        </w:rPr>
                      </w:pPr>
                    </w:p>
                    <w:p w14:paraId="305C4E5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17691D" w:rsidRDefault="0017691D" w:rsidP="00F958A5">
                      <w:pPr>
                        <w:rPr>
                          <w:rFonts w:ascii="Zizou Slab" w:hAnsi="Zizou Slab"/>
                          <w:lang w:val="es-ES"/>
                        </w:rPr>
                      </w:pPr>
                    </w:p>
                    <w:p w14:paraId="2EB93C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433C03" w14:textId="77777777" w:rsidR="0017691D" w:rsidRDefault="0017691D"/>
                    <w:p w14:paraId="15620A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17691D" w:rsidRDefault="0017691D" w:rsidP="00F958A5">
                      <w:pPr>
                        <w:rPr>
                          <w:rFonts w:ascii="Zizou Slab" w:hAnsi="Zizou Slab"/>
                          <w:lang w:val="es-ES"/>
                        </w:rPr>
                      </w:pPr>
                    </w:p>
                    <w:p w14:paraId="086950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30C050" w14:textId="77777777" w:rsidR="0017691D" w:rsidRDefault="0017691D"/>
                    <w:p w14:paraId="284EA2B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17691D" w:rsidRDefault="0017691D" w:rsidP="00F958A5">
                      <w:pPr>
                        <w:rPr>
                          <w:rFonts w:ascii="Zizou Slab" w:hAnsi="Zizou Slab"/>
                          <w:lang w:val="es-ES"/>
                        </w:rPr>
                      </w:pPr>
                    </w:p>
                    <w:p w14:paraId="4319263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DC3E76" w14:textId="77777777" w:rsidR="0017691D" w:rsidRDefault="0017691D"/>
                    <w:p w14:paraId="3A5501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17691D" w:rsidRDefault="0017691D" w:rsidP="00F958A5">
                      <w:pPr>
                        <w:rPr>
                          <w:rFonts w:ascii="Zizou Slab" w:hAnsi="Zizou Slab"/>
                          <w:lang w:val="es-ES"/>
                        </w:rPr>
                      </w:pPr>
                    </w:p>
                    <w:p w14:paraId="57D5AAA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17691D" w:rsidRDefault="0017691D" w:rsidP="00F958A5">
                      <w:pPr>
                        <w:rPr>
                          <w:rFonts w:ascii="Zizou Slab" w:hAnsi="Zizou Slab"/>
                          <w:lang w:val="es-ES"/>
                        </w:rPr>
                      </w:pPr>
                    </w:p>
                    <w:p w14:paraId="350510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E55EDAB" w14:textId="77777777" w:rsidR="0017691D" w:rsidRDefault="0017691D"/>
                    <w:p w14:paraId="618B68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17691D" w:rsidRDefault="0017691D" w:rsidP="00F958A5">
                      <w:pPr>
                        <w:rPr>
                          <w:rFonts w:ascii="Zizou Slab" w:hAnsi="Zizou Slab"/>
                          <w:lang w:val="es-ES"/>
                        </w:rPr>
                      </w:pPr>
                    </w:p>
                    <w:p w14:paraId="1CDB07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A99294" w14:textId="77777777" w:rsidR="0017691D" w:rsidRDefault="0017691D"/>
                    <w:p w14:paraId="1968F4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17691D" w:rsidRDefault="0017691D" w:rsidP="00F958A5">
                      <w:pPr>
                        <w:rPr>
                          <w:rFonts w:ascii="Zizou Slab" w:hAnsi="Zizou Slab"/>
                          <w:lang w:val="es-ES"/>
                        </w:rPr>
                      </w:pPr>
                    </w:p>
                    <w:p w14:paraId="45DCFE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0FAC6F" w14:textId="77777777" w:rsidR="0017691D" w:rsidRDefault="0017691D"/>
                    <w:p w14:paraId="5656FE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17691D" w:rsidRDefault="0017691D" w:rsidP="00F958A5">
                      <w:pPr>
                        <w:rPr>
                          <w:rFonts w:ascii="Zizou Slab" w:hAnsi="Zizou Slab"/>
                          <w:lang w:val="es-ES"/>
                        </w:rPr>
                      </w:pPr>
                    </w:p>
                    <w:p w14:paraId="267F66E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17691D" w:rsidRDefault="0017691D" w:rsidP="00F958A5">
                      <w:pPr>
                        <w:rPr>
                          <w:rFonts w:ascii="Zizou Slab" w:hAnsi="Zizou Slab"/>
                          <w:lang w:val="es-ES"/>
                        </w:rPr>
                      </w:pPr>
                    </w:p>
                    <w:p w14:paraId="3D046B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D982AB3" w14:textId="77777777" w:rsidR="0017691D" w:rsidRDefault="0017691D"/>
                    <w:p w14:paraId="01AAFE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17691D" w:rsidRDefault="0017691D" w:rsidP="00F958A5">
                      <w:pPr>
                        <w:rPr>
                          <w:rFonts w:ascii="Zizou Slab" w:hAnsi="Zizou Slab"/>
                          <w:lang w:val="es-ES"/>
                        </w:rPr>
                      </w:pPr>
                    </w:p>
                    <w:p w14:paraId="5B9441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ADC6AA" w14:textId="77777777" w:rsidR="0017691D" w:rsidRDefault="0017691D"/>
                    <w:p w14:paraId="62AB5C7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17691D" w:rsidRDefault="0017691D" w:rsidP="00F958A5">
                      <w:pPr>
                        <w:rPr>
                          <w:rFonts w:ascii="Zizou Slab" w:hAnsi="Zizou Slab"/>
                          <w:lang w:val="es-ES"/>
                        </w:rPr>
                      </w:pPr>
                    </w:p>
                    <w:p w14:paraId="6BE484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B77114" w14:textId="77777777" w:rsidR="0017691D" w:rsidRDefault="0017691D"/>
                    <w:p w14:paraId="7079DF3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17691D" w:rsidRDefault="0017691D" w:rsidP="00F958A5">
                      <w:pPr>
                        <w:rPr>
                          <w:rFonts w:ascii="Zizou Slab" w:hAnsi="Zizou Slab"/>
                          <w:lang w:val="es-ES"/>
                        </w:rPr>
                      </w:pPr>
                    </w:p>
                    <w:p w14:paraId="012DBF3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17691D" w:rsidRDefault="0017691D" w:rsidP="00F958A5">
                      <w:pPr>
                        <w:rPr>
                          <w:rFonts w:ascii="Zizou Slab" w:hAnsi="Zizou Slab"/>
                          <w:lang w:val="es-ES"/>
                        </w:rPr>
                      </w:pPr>
                    </w:p>
                    <w:p w14:paraId="4664650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841CE1" w14:textId="77777777" w:rsidR="0017691D" w:rsidRDefault="0017691D"/>
                    <w:p w14:paraId="2B548F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17691D" w:rsidRDefault="0017691D" w:rsidP="00F958A5">
                      <w:pPr>
                        <w:rPr>
                          <w:rFonts w:ascii="Zizou Slab" w:hAnsi="Zizou Slab"/>
                          <w:lang w:val="es-ES"/>
                        </w:rPr>
                      </w:pPr>
                    </w:p>
                    <w:p w14:paraId="317CD3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C6C2B4" w14:textId="77777777" w:rsidR="0017691D" w:rsidRDefault="0017691D"/>
                    <w:p w14:paraId="1028344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17691D" w:rsidRDefault="0017691D" w:rsidP="00F958A5">
                      <w:pPr>
                        <w:rPr>
                          <w:rFonts w:ascii="Zizou Slab" w:hAnsi="Zizou Slab"/>
                          <w:lang w:val="es-ES"/>
                        </w:rPr>
                      </w:pPr>
                    </w:p>
                    <w:p w14:paraId="44A982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F5F2FE" w14:textId="77777777" w:rsidR="0017691D" w:rsidRDefault="0017691D"/>
                    <w:p w14:paraId="3777C0C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17691D" w:rsidRDefault="0017691D" w:rsidP="00F958A5">
                      <w:pPr>
                        <w:rPr>
                          <w:rFonts w:ascii="Zizou Slab" w:hAnsi="Zizou Slab"/>
                          <w:lang w:val="es-ES"/>
                        </w:rPr>
                      </w:pPr>
                    </w:p>
                    <w:p w14:paraId="663933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17691D" w:rsidRDefault="0017691D" w:rsidP="00F958A5">
                      <w:pPr>
                        <w:rPr>
                          <w:rFonts w:ascii="Zizou Slab" w:hAnsi="Zizou Slab"/>
                          <w:lang w:val="es-ES"/>
                        </w:rPr>
                      </w:pPr>
                    </w:p>
                    <w:p w14:paraId="48B731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05A73B" w14:textId="77777777" w:rsidR="0017691D" w:rsidRDefault="0017691D"/>
                    <w:p w14:paraId="6EED409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17691D" w:rsidRDefault="0017691D" w:rsidP="00F958A5">
                      <w:pPr>
                        <w:rPr>
                          <w:rFonts w:ascii="Zizou Slab" w:hAnsi="Zizou Slab"/>
                          <w:lang w:val="es-ES"/>
                        </w:rPr>
                      </w:pPr>
                    </w:p>
                    <w:p w14:paraId="059BFE0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CC894" w14:textId="77777777" w:rsidR="0017691D" w:rsidRDefault="0017691D"/>
                    <w:p w14:paraId="0457A9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17691D" w:rsidRDefault="0017691D" w:rsidP="00F958A5">
                      <w:pPr>
                        <w:rPr>
                          <w:rFonts w:ascii="Zizou Slab" w:hAnsi="Zizou Slab"/>
                          <w:lang w:val="es-ES"/>
                        </w:rPr>
                      </w:pPr>
                    </w:p>
                    <w:p w14:paraId="62B061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8DE45B" w14:textId="77777777" w:rsidR="0017691D" w:rsidRDefault="0017691D"/>
                    <w:p w14:paraId="157E301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17691D" w:rsidRDefault="0017691D" w:rsidP="00F958A5">
                      <w:pPr>
                        <w:rPr>
                          <w:rFonts w:ascii="Zizou Slab" w:hAnsi="Zizou Slab"/>
                          <w:lang w:val="es-ES"/>
                        </w:rPr>
                      </w:pPr>
                    </w:p>
                    <w:p w14:paraId="41D9474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17691D" w:rsidRDefault="0017691D" w:rsidP="00F958A5">
                      <w:pPr>
                        <w:rPr>
                          <w:rFonts w:ascii="Zizou Slab" w:hAnsi="Zizou Slab"/>
                          <w:lang w:val="es-ES"/>
                        </w:rPr>
                      </w:pPr>
                    </w:p>
                    <w:p w14:paraId="0A1348E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0E10B0E" w14:textId="77777777" w:rsidR="0017691D" w:rsidRDefault="0017691D"/>
                    <w:p w14:paraId="7471EDF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17691D" w:rsidRDefault="0017691D" w:rsidP="00F958A5">
                      <w:pPr>
                        <w:rPr>
                          <w:rFonts w:ascii="Zizou Slab" w:hAnsi="Zizou Slab"/>
                          <w:lang w:val="es-ES"/>
                        </w:rPr>
                      </w:pPr>
                    </w:p>
                    <w:p w14:paraId="74F562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CAFF86" w14:textId="77777777" w:rsidR="0017691D" w:rsidRDefault="0017691D"/>
                    <w:p w14:paraId="7AB96FA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17691D" w:rsidRDefault="0017691D" w:rsidP="00F958A5">
                      <w:pPr>
                        <w:rPr>
                          <w:rFonts w:ascii="Zizou Slab" w:hAnsi="Zizou Slab"/>
                          <w:lang w:val="es-ES"/>
                        </w:rPr>
                      </w:pPr>
                    </w:p>
                    <w:p w14:paraId="0F641F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113047" w14:textId="77777777" w:rsidR="0017691D" w:rsidRDefault="0017691D"/>
                    <w:p w14:paraId="2175D7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17691D" w:rsidRDefault="0017691D" w:rsidP="00F958A5">
                      <w:pPr>
                        <w:rPr>
                          <w:rFonts w:ascii="Zizou Slab" w:hAnsi="Zizou Slab"/>
                          <w:lang w:val="es-ES"/>
                        </w:rPr>
                      </w:pPr>
                    </w:p>
                    <w:p w14:paraId="53E844C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17691D" w:rsidRDefault="0017691D" w:rsidP="00F958A5">
                      <w:pPr>
                        <w:rPr>
                          <w:rFonts w:ascii="Zizou Slab" w:hAnsi="Zizou Slab"/>
                          <w:lang w:val="es-ES"/>
                        </w:rPr>
                      </w:pPr>
                    </w:p>
                    <w:p w14:paraId="4BE9DE3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FE701E" w14:textId="77777777" w:rsidR="0017691D" w:rsidRDefault="0017691D"/>
                    <w:p w14:paraId="6D20191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17691D" w:rsidRDefault="0017691D" w:rsidP="00F958A5">
                      <w:pPr>
                        <w:rPr>
                          <w:rFonts w:ascii="Zizou Slab" w:hAnsi="Zizou Slab"/>
                          <w:lang w:val="es-ES"/>
                        </w:rPr>
                      </w:pPr>
                    </w:p>
                    <w:p w14:paraId="5D645B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16E270" w14:textId="77777777" w:rsidR="0017691D" w:rsidRDefault="0017691D"/>
                    <w:p w14:paraId="7EF9D19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17691D" w:rsidRDefault="0017691D" w:rsidP="00F958A5">
                      <w:pPr>
                        <w:rPr>
                          <w:rFonts w:ascii="Zizou Slab" w:hAnsi="Zizou Slab"/>
                          <w:lang w:val="es-ES"/>
                        </w:rPr>
                      </w:pPr>
                    </w:p>
                    <w:p w14:paraId="42634B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445A7D" w14:textId="77777777" w:rsidR="0017691D" w:rsidRDefault="0017691D"/>
                    <w:p w14:paraId="4473C5F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17691D" w:rsidRDefault="0017691D" w:rsidP="00F958A5">
                      <w:pPr>
                        <w:rPr>
                          <w:rFonts w:ascii="Zizou Slab" w:hAnsi="Zizou Slab"/>
                          <w:lang w:val="es-ES"/>
                        </w:rPr>
                      </w:pPr>
                    </w:p>
                    <w:p w14:paraId="2C2360A4"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17691D" w:rsidRDefault="0017691D" w:rsidP="00F958A5">
                      <w:pPr>
                        <w:rPr>
                          <w:rFonts w:ascii="Zizou Slab" w:hAnsi="Zizou Slab"/>
                          <w:lang w:val="es-ES"/>
                        </w:rPr>
                      </w:pPr>
                    </w:p>
                    <w:p w14:paraId="68119B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8784AD" w14:textId="77777777" w:rsidR="0017691D" w:rsidRDefault="0017691D"/>
                    <w:p w14:paraId="17F988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17691D" w:rsidRDefault="0017691D" w:rsidP="00F958A5">
                      <w:pPr>
                        <w:rPr>
                          <w:rFonts w:ascii="Zizou Slab" w:hAnsi="Zizou Slab"/>
                          <w:lang w:val="es-ES"/>
                        </w:rPr>
                      </w:pPr>
                    </w:p>
                    <w:p w14:paraId="517397F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2F1" w14:textId="77777777" w:rsidR="0017691D" w:rsidRDefault="0017691D"/>
                    <w:p w14:paraId="5A3E5D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17691D" w:rsidRDefault="0017691D" w:rsidP="00F958A5">
                      <w:pPr>
                        <w:rPr>
                          <w:rFonts w:ascii="Zizou Slab" w:hAnsi="Zizou Slab"/>
                          <w:lang w:val="es-ES"/>
                        </w:rPr>
                      </w:pPr>
                    </w:p>
                    <w:p w14:paraId="197EDDC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30F0B3D" w14:textId="77777777" w:rsidR="0017691D" w:rsidRDefault="0017691D"/>
                    <w:p w14:paraId="632EE4D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17691D" w:rsidRDefault="0017691D" w:rsidP="00F958A5">
                      <w:pPr>
                        <w:rPr>
                          <w:rFonts w:ascii="Zizou Slab" w:hAnsi="Zizou Slab"/>
                          <w:lang w:val="es-ES"/>
                        </w:rPr>
                      </w:pPr>
                    </w:p>
                    <w:p w14:paraId="5CC34B4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17691D" w:rsidRDefault="0017691D" w:rsidP="00F958A5">
                      <w:pPr>
                        <w:rPr>
                          <w:rFonts w:ascii="Zizou Slab" w:hAnsi="Zizou Slab"/>
                          <w:lang w:val="es-ES"/>
                        </w:rPr>
                      </w:pPr>
                    </w:p>
                    <w:p w14:paraId="170DC5E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6CDF4C" w14:textId="77777777" w:rsidR="0017691D" w:rsidRDefault="0017691D"/>
                    <w:p w14:paraId="19BF0D9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17691D" w:rsidRDefault="0017691D" w:rsidP="00F958A5">
                      <w:pPr>
                        <w:rPr>
                          <w:rFonts w:ascii="Zizou Slab" w:hAnsi="Zizou Slab"/>
                          <w:lang w:val="es-ES"/>
                        </w:rPr>
                      </w:pPr>
                    </w:p>
                    <w:p w14:paraId="04A39C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AAF60A" w14:textId="77777777" w:rsidR="0017691D" w:rsidRDefault="0017691D"/>
                    <w:p w14:paraId="20AD9E0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17691D" w:rsidRDefault="0017691D" w:rsidP="00F958A5">
                      <w:pPr>
                        <w:rPr>
                          <w:rFonts w:ascii="Zizou Slab" w:hAnsi="Zizou Slab"/>
                          <w:lang w:val="es-ES"/>
                        </w:rPr>
                      </w:pPr>
                    </w:p>
                    <w:p w14:paraId="3448D40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FABE06" w14:textId="77777777" w:rsidR="0017691D" w:rsidRDefault="0017691D"/>
                    <w:p w14:paraId="7658CFD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17691D" w:rsidRDefault="0017691D" w:rsidP="00F958A5">
                      <w:pPr>
                        <w:rPr>
                          <w:rFonts w:ascii="Zizou Slab" w:hAnsi="Zizou Slab"/>
                          <w:lang w:val="es-ES"/>
                        </w:rPr>
                      </w:pPr>
                    </w:p>
                    <w:p w14:paraId="22CBEC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17691D" w:rsidRDefault="0017691D" w:rsidP="00F958A5">
                      <w:pPr>
                        <w:rPr>
                          <w:rFonts w:ascii="Zizou Slab" w:hAnsi="Zizou Slab"/>
                          <w:lang w:val="es-ES"/>
                        </w:rPr>
                      </w:pPr>
                    </w:p>
                    <w:p w14:paraId="0AFD809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3A9A56" w14:textId="77777777" w:rsidR="0017691D" w:rsidRDefault="0017691D"/>
                    <w:p w14:paraId="753FB6A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17691D" w:rsidRDefault="0017691D" w:rsidP="00F958A5">
                      <w:pPr>
                        <w:rPr>
                          <w:rFonts w:ascii="Zizou Slab" w:hAnsi="Zizou Slab"/>
                          <w:lang w:val="es-ES"/>
                        </w:rPr>
                      </w:pPr>
                    </w:p>
                    <w:p w14:paraId="78A1935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9F1426" w14:textId="77777777" w:rsidR="0017691D" w:rsidRDefault="0017691D"/>
                    <w:p w14:paraId="16D4ED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17691D" w:rsidRDefault="0017691D" w:rsidP="00F958A5">
                      <w:pPr>
                        <w:rPr>
                          <w:rFonts w:ascii="Zizou Slab" w:hAnsi="Zizou Slab"/>
                          <w:lang w:val="es-ES"/>
                        </w:rPr>
                      </w:pPr>
                    </w:p>
                    <w:p w14:paraId="786801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070B84" w14:textId="77777777" w:rsidR="0017691D" w:rsidRDefault="0017691D"/>
                    <w:p w14:paraId="2E519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17691D" w:rsidRDefault="0017691D" w:rsidP="00F958A5">
                      <w:pPr>
                        <w:rPr>
                          <w:rFonts w:ascii="Zizou Slab" w:hAnsi="Zizou Slab"/>
                          <w:lang w:val="es-ES"/>
                        </w:rPr>
                      </w:pPr>
                    </w:p>
                    <w:p w14:paraId="48D22B66"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17691D" w:rsidRDefault="0017691D" w:rsidP="00F958A5">
                      <w:pPr>
                        <w:rPr>
                          <w:rFonts w:ascii="Zizou Slab" w:hAnsi="Zizou Slab"/>
                          <w:lang w:val="es-ES"/>
                        </w:rPr>
                      </w:pPr>
                    </w:p>
                    <w:p w14:paraId="0E05368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90AA2CD" w14:textId="77777777" w:rsidR="0017691D" w:rsidRDefault="0017691D"/>
                    <w:p w14:paraId="28147BA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17691D" w:rsidRDefault="0017691D" w:rsidP="00F958A5">
                      <w:pPr>
                        <w:rPr>
                          <w:rFonts w:ascii="Zizou Slab" w:hAnsi="Zizou Slab"/>
                          <w:lang w:val="es-ES"/>
                        </w:rPr>
                      </w:pPr>
                    </w:p>
                    <w:p w14:paraId="3D3E12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16162A8" w14:textId="77777777" w:rsidR="0017691D" w:rsidRDefault="0017691D"/>
                    <w:p w14:paraId="60128EE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17691D" w:rsidRDefault="0017691D" w:rsidP="00F958A5">
                      <w:pPr>
                        <w:rPr>
                          <w:rFonts w:ascii="Zizou Slab" w:hAnsi="Zizou Slab"/>
                          <w:lang w:val="es-ES"/>
                        </w:rPr>
                      </w:pPr>
                    </w:p>
                    <w:p w14:paraId="387A67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D97532" w14:textId="77777777" w:rsidR="0017691D" w:rsidRDefault="0017691D"/>
                    <w:p w14:paraId="1371EDE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17691D" w:rsidRDefault="0017691D" w:rsidP="00F958A5">
                      <w:pPr>
                        <w:rPr>
                          <w:rFonts w:ascii="Zizou Slab" w:hAnsi="Zizou Slab"/>
                          <w:lang w:val="es-ES"/>
                        </w:rPr>
                      </w:pPr>
                    </w:p>
                    <w:p w14:paraId="28EDA93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17691D" w:rsidRDefault="0017691D" w:rsidP="00F958A5">
                      <w:pPr>
                        <w:rPr>
                          <w:rFonts w:ascii="Zizou Slab" w:hAnsi="Zizou Slab"/>
                          <w:lang w:val="es-ES"/>
                        </w:rPr>
                      </w:pPr>
                    </w:p>
                    <w:p w14:paraId="203F81D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F647470" w14:textId="77777777" w:rsidR="0017691D" w:rsidRDefault="0017691D"/>
                    <w:p w14:paraId="0BD3BF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17691D" w:rsidRDefault="0017691D" w:rsidP="00F958A5">
                      <w:pPr>
                        <w:rPr>
                          <w:rFonts w:ascii="Zizou Slab" w:hAnsi="Zizou Slab"/>
                          <w:lang w:val="es-ES"/>
                        </w:rPr>
                      </w:pPr>
                    </w:p>
                    <w:p w14:paraId="2FDF3FF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A59304" w14:textId="77777777" w:rsidR="0017691D" w:rsidRDefault="0017691D"/>
                    <w:p w14:paraId="4505C15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17691D" w:rsidRDefault="0017691D" w:rsidP="00F958A5">
                      <w:pPr>
                        <w:rPr>
                          <w:rFonts w:ascii="Zizou Slab" w:hAnsi="Zizou Slab"/>
                          <w:lang w:val="es-ES"/>
                        </w:rPr>
                      </w:pPr>
                    </w:p>
                    <w:p w14:paraId="6761C3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78D0E" w14:textId="77777777" w:rsidR="0017691D" w:rsidRDefault="0017691D"/>
                    <w:p w14:paraId="4D0B189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17691D" w:rsidRDefault="0017691D" w:rsidP="00F958A5">
                      <w:pPr>
                        <w:rPr>
                          <w:rFonts w:ascii="Zizou Slab" w:hAnsi="Zizou Slab"/>
                          <w:lang w:val="es-ES"/>
                        </w:rPr>
                      </w:pPr>
                    </w:p>
                    <w:p w14:paraId="0F246AE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17691D" w:rsidRDefault="0017691D" w:rsidP="00F958A5">
                      <w:pPr>
                        <w:rPr>
                          <w:rFonts w:ascii="Zizou Slab" w:hAnsi="Zizou Slab"/>
                          <w:lang w:val="es-ES"/>
                        </w:rPr>
                      </w:pPr>
                    </w:p>
                    <w:p w14:paraId="75FC3D8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D23A8A" w14:textId="77777777" w:rsidR="0017691D" w:rsidRDefault="0017691D"/>
                    <w:p w14:paraId="641CBB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17691D" w:rsidRDefault="0017691D" w:rsidP="00F958A5">
                      <w:pPr>
                        <w:rPr>
                          <w:rFonts w:ascii="Zizou Slab" w:hAnsi="Zizou Slab"/>
                          <w:lang w:val="es-ES"/>
                        </w:rPr>
                      </w:pPr>
                    </w:p>
                    <w:p w14:paraId="0366C0B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7FBC609" w14:textId="77777777" w:rsidR="0017691D" w:rsidRDefault="0017691D"/>
                    <w:p w14:paraId="30E8F86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17691D" w:rsidRDefault="0017691D" w:rsidP="00F958A5">
                      <w:pPr>
                        <w:rPr>
                          <w:rFonts w:ascii="Zizou Slab" w:hAnsi="Zizou Slab"/>
                          <w:lang w:val="es-ES"/>
                        </w:rPr>
                      </w:pPr>
                    </w:p>
                    <w:p w14:paraId="07CEA33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5788F0" w14:textId="77777777" w:rsidR="0017691D" w:rsidRDefault="0017691D"/>
                    <w:p w14:paraId="422D15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17691D" w:rsidRDefault="0017691D" w:rsidP="00F958A5">
                      <w:pPr>
                        <w:rPr>
                          <w:rFonts w:ascii="Zizou Slab" w:hAnsi="Zizou Slab"/>
                          <w:lang w:val="es-ES"/>
                        </w:rPr>
                      </w:pPr>
                    </w:p>
                    <w:p w14:paraId="2F1550A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17691D" w:rsidRDefault="0017691D" w:rsidP="00F958A5">
                      <w:pPr>
                        <w:rPr>
                          <w:rFonts w:ascii="Zizou Slab" w:hAnsi="Zizou Slab"/>
                          <w:lang w:val="es-ES"/>
                        </w:rPr>
                      </w:pPr>
                    </w:p>
                    <w:p w14:paraId="538502D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CA80B8" w14:textId="77777777" w:rsidR="0017691D" w:rsidRDefault="0017691D"/>
                    <w:p w14:paraId="63B8D66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17691D" w:rsidRDefault="0017691D" w:rsidP="00F958A5">
                      <w:pPr>
                        <w:rPr>
                          <w:rFonts w:ascii="Zizou Slab" w:hAnsi="Zizou Slab"/>
                          <w:lang w:val="es-ES"/>
                        </w:rPr>
                      </w:pPr>
                    </w:p>
                    <w:p w14:paraId="366686C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4E15FB" w14:textId="77777777" w:rsidR="0017691D" w:rsidRDefault="0017691D"/>
                    <w:p w14:paraId="4CADF7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17691D" w:rsidRDefault="0017691D" w:rsidP="00F958A5">
                      <w:pPr>
                        <w:rPr>
                          <w:rFonts w:ascii="Zizou Slab" w:hAnsi="Zizou Slab"/>
                          <w:lang w:val="es-ES"/>
                        </w:rPr>
                      </w:pPr>
                    </w:p>
                    <w:p w14:paraId="631BAC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B694EE" w14:textId="77777777" w:rsidR="0017691D" w:rsidRDefault="0017691D"/>
                    <w:p w14:paraId="727C38C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17691D" w:rsidRDefault="0017691D" w:rsidP="00F958A5">
                      <w:pPr>
                        <w:rPr>
                          <w:rFonts w:ascii="Zizou Slab" w:hAnsi="Zizou Slab"/>
                          <w:lang w:val="es-ES"/>
                        </w:rPr>
                      </w:pPr>
                    </w:p>
                    <w:p w14:paraId="33DBD30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17691D" w:rsidRDefault="0017691D" w:rsidP="00F958A5">
                      <w:pPr>
                        <w:rPr>
                          <w:rFonts w:ascii="Zizou Slab" w:hAnsi="Zizou Slab"/>
                          <w:lang w:val="es-ES"/>
                        </w:rPr>
                      </w:pPr>
                    </w:p>
                    <w:p w14:paraId="4975A6D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8F1F29" w14:textId="77777777" w:rsidR="0017691D" w:rsidRDefault="0017691D"/>
                    <w:p w14:paraId="2AAB4E8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17691D" w:rsidRDefault="0017691D" w:rsidP="00F958A5">
                      <w:pPr>
                        <w:rPr>
                          <w:rFonts w:ascii="Zizou Slab" w:hAnsi="Zizou Slab"/>
                          <w:lang w:val="es-ES"/>
                        </w:rPr>
                      </w:pPr>
                    </w:p>
                    <w:p w14:paraId="28CDF6F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877949" w14:textId="77777777" w:rsidR="0017691D" w:rsidRDefault="0017691D"/>
                    <w:p w14:paraId="6844910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17691D" w:rsidRDefault="0017691D" w:rsidP="00F958A5">
                      <w:pPr>
                        <w:rPr>
                          <w:rFonts w:ascii="Zizou Slab" w:hAnsi="Zizou Slab"/>
                          <w:lang w:val="es-ES"/>
                        </w:rPr>
                      </w:pPr>
                    </w:p>
                    <w:p w14:paraId="2957074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BFEC0B" w14:textId="77777777" w:rsidR="0017691D" w:rsidRDefault="0017691D"/>
                    <w:p w14:paraId="476CFA7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17691D" w:rsidRDefault="0017691D" w:rsidP="00F958A5">
                      <w:pPr>
                        <w:rPr>
                          <w:rFonts w:ascii="Zizou Slab" w:hAnsi="Zizou Slab"/>
                          <w:lang w:val="es-ES"/>
                        </w:rPr>
                      </w:pPr>
                    </w:p>
                    <w:p w14:paraId="7E0C3C4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17691D" w:rsidRDefault="0017691D" w:rsidP="00F958A5">
                      <w:pPr>
                        <w:rPr>
                          <w:rFonts w:ascii="Zizou Slab" w:hAnsi="Zizou Slab"/>
                          <w:lang w:val="es-ES"/>
                        </w:rPr>
                      </w:pPr>
                    </w:p>
                    <w:p w14:paraId="5E7A2A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B978E7" w14:textId="77777777" w:rsidR="0017691D" w:rsidRDefault="0017691D"/>
                    <w:p w14:paraId="595FF4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17691D" w:rsidRDefault="0017691D" w:rsidP="00F958A5">
                      <w:pPr>
                        <w:rPr>
                          <w:rFonts w:ascii="Zizou Slab" w:hAnsi="Zizou Slab"/>
                          <w:lang w:val="es-ES"/>
                        </w:rPr>
                      </w:pPr>
                    </w:p>
                    <w:p w14:paraId="7F2870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D645107" w14:textId="77777777" w:rsidR="0017691D" w:rsidRDefault="0017691D"/>
                    <w:p w14:paraId="1C855BE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17691D" w:rsidRDefault="0017691D" w:rsidP="00F958A5">
                      <w:pPr>
                        <w:rPr>
                          <w:rFonts w:ascii="Zizou Slab" w:hAnsi="Zizou Slab"/>
                          <w:lang w:val="es-ES"/>
                        </w:rPr>
                      </w:pPr>
                    </w:p>
                    <w:p w14:paraId="57AE23A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E99B7C5" w14:textId="77777777" w:rsidR="0017691D" w:rsidRDefault="0017691D"/>
                    <w:p w14:paraId="7A2BEA1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17691D" w:rsidRDefault="0017691D" w:rsidP="00F958A5">
                      <w:pPr>
                        <w:rPr>
                          <w:rFonts w:ascii="Zizou Slab" w:hAnsi="Zizou Slab"/>
                          <w:lang w:val="es-ES"/>
                        </w:rPr>
                      </w:pPr>
                    </w:p>
                    <w:p w14:paraId="10B219E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17691D" w:rsidRDefault="0017691D" w:rsidP="00F958A5">
                      <w:pPr>
                        <w:rPr>
                          <w:rFonts w:ascii="Zizou Slab" w:hAnsi="Zizou Slab"/>
                          <w:lang w:val="es-ES"/>
                        </w:rPr>
                      </w:pPr>
                    </w:p>
                    <w:p w14:paraId="2944EF3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9A907C" w14:textId="77777777" w:rsidR="0017691D" w:rsidRDefault="0017691D"/>
                    <w:p w14:paraId="48A5CE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17691D" w:rsidRDefault="0017691D" w:rsidP="00F958A5">
                      <w:pPr>
                        <w:rPr>
                          <w:rFonts w:ascii="Zizou Slab" w:hAnsi="Zizou Slab"/>
                          <w:lang w:val="es-ES"/>
                        </w:rPr>
                      </w:pPr>
                    </w:p>
                    <w:p w14:paraId="51DB96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03C6B8E" w14:textId="77777777" w:rsidR="0017691D" w:rsidRDefault="0017691D"/>
                    <w:p w14:paraId="58F72C4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17691D" w:rsidRDefault="0017691D" w:rsidP="00F958A5">
                      <w:pPr>
                        <w:rPr>
                          <w:rFonts w:ascii="Zizou Slab" w:hAnsi="Zizou Slab"/>
                          <w:lang w:val="es-ES"/>
                        </w:rPr>
                      </w:pPr>
                    </w:p>
                    <w:p w14:paraId="0A8FAC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D3A9A0" w14:textId="77777777" w:rsidR="0017691D" w:rsidRDefault="0017691D"/>
                    <w:p w14:paraId="071F2A0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17691D" w:rsidRDefault="0017691D" w:rsidP="00F958A5">
                      <w:pPr>
                        <w:rPr>
                          <w:rFonts w:ascii="Zizou Slab" w:hAnsi="Zizou Slab"/>
                          <w:lang w:val="es-ES"/>
                        </w:rPr>
                      </w:pPr>
                    </w:p>
                    <w:p w14:paraId="558CF8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17691D" w:rsidRDefault="0017691D" w:rsidP="00F958A5">
                      <w:pPr>
                        <w:rPr>
                          <w:rFonts w:ascii="Zizou Slab" w:hAnsi="Zizou Slab"/>
                          <w:lang w:val="es-ES"/>
                        </w:rPr>
                      </w:pPr>
                    </w:p>
                    <w:p w14:paraId="0A7D13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59E9A0" w14:textId="77777777" w:rsidR="0017691D" w:rsidRDefault="0017691D"/>
                    <w:p w14:paraId="4364A6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17691D" w:rsidRDefault="0017691D" w:rsidP="00F958A5">
                      <w:pPr>
                        <w:rPr>
                          <w:rFonts w:ascii="Zizou Slab" w:hAnsi="Zizou Slab"/>
                          <w:lang w:val="es-ES"/>
                        </w:rPr>
                      </w:pPr>
                    </w:p>
                    <w:p w14:paraId="448856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D774E31" w14:textId="77777777" w:rsidR="0017691D" w:rsidRDefault="0017691D"/>
                    <w:p w14:paraId="24FF85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17691D" w:rsidRDefault="0017691D" w:rsidP="00F958A5">
                      <w:pPr>
                        <w:rPr>
                          <w:rFonts w:ascii="Zizou Slab" w:hAnsi="Zizou Slab"/>
                          <w:lang w:val="es-ES"/>
                        </w:rPr>
                      </w:pPr>
                    </w:p>
                    <w:p w14:paraId="4DA9EBE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CCA1F7" w14:textId="77777777" w:rsidR="0017691D" w:rsidRDefault="0017691D"/>
                    <w:p w14:paraId="676E43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17691D" w:rsidRDefault="0017691D" w:rsidP="00F958A5">
                      <w:pPr>
                        <w:rPr>
                          <w:rFonts w:ascii="Zizou Slab" w:hAnsi="Zizou Slab"/>
                          <w:lang w:val="es-ES"/>
                        </w:rPr>
                      </w:pPr>
                    </w:p>
                    <w:p w14:paraId="155041C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17691D" w:rsidRDefault="0017691D" w:rsidP="00F958A5">
                      <w:pPr>
                        <w:rPr>
                          <w:rFonts w:ascii="Zizou Slab" w:hAnsi="Zizou Slab"/>
                          <w:lang w:val="es-ES"/>
                        </w:rPr>
                      </w:pPr>
                    </w:p>
                    <w:p w14:paraId="66D644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FE90C7" w14:textId="77777777" w:rsidR="0017691D" w:rsidRDefault="0017691D"/>
                    <w:p w14:paraId="7504F02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17691D" w:rsidRDefault="0017691D" w:rsidP="00F958A5">
                      <w:pPr>
                        <w:rPr>
                          <w:rFonts w:ascii="Zizou Slab" w:hAnsi="Zizou Slab"/>
                          <w:lang w:val="es-ES"/>
                        </w:rPr>
                      </w:pPr>
                    </w:p>
                    <w:p w14:paraId="5C9A579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1E0D33" w14:textId="77777777" w:rsidR="0017691D" w:rsidRDefault="0017691D"/>
                    <w:p w14:paraId="23ED27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17691D" w:rsidRDefault="0017691D" w:rsidP="00F958A5">
                      <w:pPr>
                        <w:rPr>
                          <w:rFonts w:ascii="Zizou Slab" w:hAnsi="Zizou Slab"/>
                          <w:lang w:val="es-ES"/>
                        </w:rPr>
                      </w:pPr>
                    </w:p>
                    <w:p w14:paraId="3CD5E67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F72F0E" w14:textId="77777777" w:rsidR="0017691D" w:rsidRDefault="0017691D"/>
                    <w:p w14:paraId="25F7FDF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17691D" w:rsidRDefault="0017691D" w:rsidP="00F958A5">
                      <w:pPr>
                        <w:rPr>
                          <w:rFonts w:ascii="Zizou Slab" w:hAnsi="Zizou Slab"/>
                          <w:lang w:val="es-ES"/>
                        </w:rPr>
                      </w:pPr>
                    </w:p>
                    <w:p w14:paraId="3EACE7F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17691D" w:rsidRDefault="0017691D" w:rsidP="00F958A5">
                      <w:pPr>
                        <w:rPr>
                          <w:rFonts w:ascii="Zizou Slab" w:hAnsi="Zizou Slab"/>
                          <w:lang w:val="es-ES"/>
                        </w:rPr>
                      </w:pPr>
                    </w:p>
                    <w:p w14:paraId="1F398B9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ABF697" w14:textId="77777777" w:rsidR="0017691D" w:rsidRDefault="0017691D"/>
                    <w:p w14:paraId="491FF28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17691D" w:rsidRDefault="0017691D" w:rsidP="00F958A5">
                      <w:pPr>
                        <w:rPr>
                          <w:rFonts w:ascii="Zizou Slab" w:hAnsi="Zizou Slab"/>
                          <w:lang w:val="es-ES"/>
                        </w:rPr>
                      </w:pPr>
                    </w:p>
                    <w:p w14:paraId="09A59D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861453" w14:textId="77777777" w:rsidR="0017691D" w:rsidRDefault="0017691D"/>
                    <w:p w14:paraId="7FC674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17691D" w:rsidRDefault="0017691D" w:rsidP="00F958A5">
                      <w:pPr>
                        <w:rPr>
                          <w:rFonts w:ascii="Zizou Slab" w:hAnsi="Zizou Slab"/>
                          <w:lang w:val="es-ES"/>
                        </w:rPr>
                      </w:pPr>
                    </w:p>
                    <w:p w14:paraId="0301AC7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411741" w14:textId="77777777" w:rsidR="0017691D" w:rsidRDefault="0017691D"/>
                    <w:p w14:paraId="46261F4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17691D" w:rsidRDefault="0017691D" w:rsidP="00F958A5">
                      <w:pPr>
                        <w:rPr>
                          <w:rFonts w:ascii="Zizou Slab" w:hAnsi="Zizou Slab"/>
                          <w:lang w:val="es-ES"/>
                        </w:rPr>
                      </w:pPr>
                    </w:p>
                    <w:p w14:paraId="12A5ED8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17691D" w:rsidRDefault="0017691D" w:rsidP="00F958A5">
                      <w:pPr>
                        <w:rPr>
                          <w:rFonts w:ascii="Zizou Slab" w:hAnsi="Zizou Slab"/>
                          <w:lang w:val="es-ES"/>
                        </w:rPr>
                      </w:pPr>
                    </w:p>
                    <w:p w14:paraId="7D252AB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E50E39" w14:textId="77777777" w:rsidR="0017691D" w:rsidRDefault="0017691D"/>
                    <w:p w14:paraId="0F5F53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17691D" w:rsidRDefault="0017691D" w:rsidP="00F958A5">
                      <w:pPr>
                        <w:rPr>
                          <w:rFonts w:ascii="Zizou Slab" w:hAnsi="Zizou Slab"/>
                          <w:lang w:val="es-ES"/>
                        </w:rPr>
                      </w:pPr>
                    </w:p>
                    <w:p w14:paraId="129076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1E8861" w14:textId="77777777" w:rsidR="0017691D" w:rsidRDefault="0017691D"/>
                    <w:p w14:paraId="6D62CB7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17691D" w:rsidRDefault="0017691D" w:rsidP="00F958A5">
                      <w:pPr>
                        <w:rPr>
                          <w:rFonts w:ascii="Zizou Slab" w:hAnsi="Zizou Slab"/>
                          <w:lang w:val="es-ES"/>
                        </w:rPr>
                      </w:pPr>
                    </w:p>
                    <w:p w14:paraId="09BF43E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99BDBC5" w14:textId="77777777" w:rsidR="0017691D" w:rsidRDefault="0017691D"/>
                    <w:p w14:paraId="147F79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17691D" w:rsidRDefault="0017691D" w:rsidP="00F958A5">
                      <w:pPr>
                        <w:rPr>
                          <w:rFonts w:ascii="Zizou Slab" w:hAnsi="Zizou Slab"/>
                          <w:lang w:val="es-ES"/>
                        </w:rPr>
                      </w:pPr>
                    </w:p>
                    <w:p w14:paraId="50877B8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17691D" w:rsidRDefault="0017691D" w:rsidP="00F958A5">
                      <w:pPr>
                        <w:rPr>
                          <w:rFonts w:ascii="Zizou Slab" w:hAnsi="Zizou Slab"/>
                          <w:lang w:val="es-ES"/>
                        </w:rPr>
                      </w:pPr>
                    </w:p>
                    <w:p w14:paraId="7FB0EBD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6729" w14:textId="77777777" w:rsidR="0017691D" w:rsidRDefault="0017691D"/>
                    <w:p w14:paraId="04635CB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17691D" w:rsidRDefault="0017691D" w:rsidP="00F958A5">
                      <w:pPr>
                        <w:rPr>
                          <w:rFonts w:ascii="Zizou Slab" w:hAnsi="Zizou Slab"/>
                          <w:lang w:val="es-ES"/>
                        </w:rPr>
                      </w:pPr>
                    </w:p>
                    <w:p w14:paraId="4ECEA91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38C2D8" w14:textId="77777777" w:rsidR="0017691D" w:rsidRDefault="0017691D"/>
                    <w:p w14:paraId="4197D8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17691D" w:rsidRDefault="0017691D" w:rsidP="00F958A5">
                      <w:pPr>
                        <w:rPr>
                          <w:rFonts w:ascii="Zizou Slab" w:hAnsi="Zizou Slab"/>
                          <w:lang w:val="es-ES"/>
                        </w:rPr>
                      </w:pPr>
                    </w:p>
                    <w:p w14:paraId="5164F5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9373AC7" w14:textId="77777777" w:rsidR="0017691D" w:rsidRDefault="0017691D"/>
                    <w:p w14:paraId="77F4F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17691D" w:rsidRDefault="0017691D" w:rsidP="00F958A5">
                      <w:pPr>
                        <w:rPr>
                          <w:rFonts w:ascii="Zizou Slab" w:hAnsi="Zizou Slab"/>
                          <w:lang w:val="es-ES"/>
                        </w:rPr>
                      </w:pPr>
                    </w:p>
                    <w:p w14:paraId="6147F6D2" w14:textId="3B7F6EA6"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17691D" w:rsidRDefault="0017691D" w:rsidP="00F958A5">
                      <w:pPr>
                        <w:rPr>
                          <w:rFonts w:ascii="Zizou Slab" w:hAnsi="Zizou Slab"/>
                          <w:lang w:val="es-ES"/>
                        </w:rPr>
                      </w:pPr>
                    </w:p>
                    <w:p w14:paraId="1F9198D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A06809" w14:textId="77777777" w:rsidR="0017691D" w:rsidRDefault="0017691D"/>
                    <w:p w14:paraId="11EC21F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17691D" w:rsidRDefault="0017691D" w:rsidP="00F958A5">
                      <w:pPr>
                        <w:rPr>
                          <w:rFonts w:ascii="Zizou Slab" w:hAnsi="Zizou Slab"/>
                          <w:lang w:val="es-ES"/>
                        </w:rPr>
                      </w:pPr>
                    </w:p>
                    <w:p w14:paraId="08393B5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A6F4E4" w14:textId="77777777" w:rsidR="0017691D" w:rsidRDefault="0017691D"/>
                    <w:p w14:paraId="493F31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17691D" w:rsidRDefault="0017691D" w:rsidP="00F958A5">
                      <w:pPr>
                        <w:rPr>
                          <w:rFonts w:ascii="Zizou Slab" w:hAnsi="Zizou Slab"/>
                          <w:lang w:val="es-ES"/>
                        </w:rPr>
                      </w:pPr>
                    </w:p>
                    <w:p w14:paraId="1B3D3192" w14:textId="77777777" w:rsidR="0017691D" w:rsidRPr="00F958A5" w:rsidRDefault="0017691D"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4B7E44">
        <w:rPr>
          <w:noProof/>
          <w:lang w:eastAsia="es-PE"/>
        </w:rPr>
        <w:drawing>
          <wp:anchor distT="0" distB="0" distL="114300" distR="114300" simplePos="0" relativeHeight="251658240" behindDoc="1" locked="0" layoutInCell="1" allowOverlap="1" wp14:anchorId="2151468C" wp14:editId="460C2DB8">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481" w:tblpY="1237"/>
        <w:tblW w:w="10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952"/>
      </w:tblGrid>
      <w:tr w:rsidR="00AD21BC" w14:paraId="4308A4AB" w14:textId="77777777" w:rsidTr="00AD21BC">
        <w:trPr>
          <w:trHeight w:val="3226"/>
        </w:trPr>
        <w:tc>
          <w:tcPr>
            <w:tcW w:w="10952" w:type="dxa"/>
            <w:tcBorders>
              <w:top w:val="nil"/>
              <w:left w:val="nil"/>
              <w:bottom w:val="nil"/>
              <w:right w:val="nil"/>
            </w:tcBorders>
          </w:tcPr>
          <w:p w14:paraId="2C6B1706" w14:textId="3B65FFEF" w:rsidR="00AD21BC" w:rsidRDefault="00AD21BC" w:rsidP="00AD21BC">
            <w:pPr>
              <w:pStyle w:val="Ttulo"/>
            </w:pPr>
            <w:r>
              <w:rPr>
                <w:noProof/>
                <w:lang w:eastAsia="es-PE"/>
              </w:rPr>
              <mc:AlternateContent>
                <mc:Choice Requires="wps">
                  <w:drawing>
                    <wp:anchor distT="0" distB="0" distL="114300" distR="114300" simplePos="0" relativeHeight="251966464" behindDoc="0" locked="0" layoutInCell="1" allowOverlap="1" wp14:anchorId="2C89F412" wp14:editId="5974C9C3">
                      <wp:simplePos x="0" y="0"/>
                      <wp:positionH relativeFrom="column">
                        <wp:posOffset>0</wp:posOffset>
                      </wp:positionH>
                      <wp:positionV relativeFrom="paragraph">
                        <wp:posOffset>570865</wp:posOffset>
                      </wp:positionV>
                      <wp:extent cx="5138420" cy="746760"/>
                      <wp:effectExtent l="0" t="0" r="0" b="0"/>
                      <wp:wrapSquare wrapText="bothSides"/>
                      <wp:docPr id="56" name="Text Box 3"/>
                      <wp:cNvGraphicFramePr/>
                      <a:graphic xmlns:a="http://schemas.openxmlformats.org/drawingml/2006/main">
                        <a:graphicData uri="http://schemas.microsoft.com/office/word/2010/wordprocessingShape">
                          <wps:wsp>
                            <wps:cNvSpPr txBox="1"/>
                            <wps:spPr>
                              <a:xfrm>
                                <a:off x="0" y="0"/>
                                <a:ext cx="5138420" cy="746760"/>
                              </a:xfrm>
                              <a:prstGeom prst="rect">
                                <a:avLst/>
                              </a:prstGeom>
                              <a:noFill/>
                              <a:ln w="6350">
                                <a:noFill/>
                              </a:ln>
                            </wps:spPr>
                            <wps:txbx>
                              <w:txbxContent>
                                <w:p w14:paraId="15DBEB09" w14:textId="77777777" w:rsidR="0017691D" w:rsidRPr="00F958A5" w:rsidRDefault="0017691D" w:rsidP="00AD21BC">
                                  <w:pPr>
                                    <w:pStyle w:val="Subttulo"/>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9F412" id="Text Box 3" o:spid="_x0000_s1027" type="#_x0000_t202" style="position:absolute;margin-left:0;margin-top:44.95pt;width:404.6pt;height:58.8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" filled="f" stroked="f" strokeweight=".5pt">
                      <v:textbox>
                        <w:txbxContent>
                          <w:p w14:paraId="15DBEB09" w14:textId="77777777" w:rsidR="0017691D" w:rsidRPr="00F958A5" w:rsidRDefault="0017691D" w:rsidP="00AD21BC">
                            <w:pPr>
                              <w:pStyle w:val="Subttulo"/>
                              <w:rPr>
                                <w:rFonts w:ascii="Solano Gothic MVB  Light" w:hAnsi="Solano Gothic MVB  Light"/>
                                <w:b w:val="0"/>
                                <w:lang w:val="es-ES"/>
                              </w:rPr>
                            </w:pPr>
                            <w:r>
                              <w:rPr>
                                <w:rFonts w:ascii="Solano Gothic MVB  Light" w:hAnsi="Solano Gothic MVB  Light"/>
                                <w:b w:val="0"/>
                                <w:lang w:val="es-ES"/>
                              </w:rPr>
                              <w:t>FINAL REPORT</w:t>
                            </w:r>
                          </w:p>
                        </w:txbxContent>
                      </v:textbox>
                      <w10:wrap type="square"/>
                    </v:shape>
                  </w:pict>
                </mc:Fallback>
              </mc:AlternateContent>
            </w:r>
            <w:r>
              <w:rPr>
                <w:noProof/>
                <w:lang w:eastAsia="es-PE"/>
              </w:rPr>
              <mc:AlternateContent>
                <mc:Choice Requires="wps">
                  <w:drawing>
                    <wp:anchor distT="0" distB="0" distL="114300" distR="114300" simplePos="0" relativeHeight="251972608" behindDoc="0" locked="0" layoutInCell="1" allowOverlap="1" wp14:anchorId="70827448" wp14:editId="1474DF4A">
                      <wp:simplePos x="0" y="0"/>
                      <wp:positionH relativeFrom="column">
                        <wp:posOffset>180975</wp:posOffset>
                      </wp:positionH>
                      <wp:positionV relativeFrom="paragraph">
                        <wp:posOffset>455930</wp:posOffset>
                      </wp:positionV>
                      <wp:extent cx="785495" cy="0"/>
                      <wp:effectExtent l="0" t="38100" r="52705" b="38100"/>
                      <wp:wrapSquare wrapText="bothSides"/>
                      <wp:docPr id="5" name="Straight Connector 5" descr="text divider"/>
                      <wp:cNvGraphicFramePr/>
                      <a:graphic xmlns:a="http://schemas.openxmlformats.org/drawingml/2006/main">
                        <a:graphicData uri="http://schemas.microsoft.com/office/word/2010/wordprocessingShape">
                          <wps:wsp>
                            <wps:cNvCnPr/>
                            <wps:spPr>
                              <a:xfrm>
                                <a:off x="0" y="0"/>
                                <a:ext cx="78549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966890" id="Straight Connector 5" o:spid="_x0000_s1026" alt="text divider"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35.9pt" to="76.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" strokecolor="white [3212]" strokeweight="6pt">
                      <w10:wrap type="square"/>
                    </v:line>
                  </w:pict>
                </mc:Fallback>
              </mc:AlternateContent>
            </w:r>
          </w:p>
          <w:p w14:paraId="235F02D2" w14:textId="2862A709" w:rsidR="00AD21BC" w:rsidRDefault="00AD21BC" w:rsidP="00AD21BC">
            <w:r>
              <w:rPr>
                <w:noProof/>
                <w:lang w:eastAsia="es-PE"/>
              </w:rPr>
              <mc:AlternateContent>
                <mc:Choice Requires="wps">
                  <w:drawing>
                    <wp:anchor distT="0" distB="0" distL="114300" distR="114300" simplePos="0" relativeHeight="251965440" behindDoc="0" locked="0" layoutInCell="1" allowOverlap="1" wp14:anchorId="18E18EBC" wp14:editId="42B3FB80">
                      <wp:simplePos x="0" y="0"/>
                      <wp:positionH relativeFrom="column">
                        <wp:posOffset>28575</wp:posOffset>
                      </wp:positionH>
                      <wp:positionV relativeFrom="paragraph">
                        <wp:posOffset>264795</wp:posOffset>
                      </wp:positionV>
                      <wp:extent cx="2841625" cy="46926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30D4799C" w14:textId="77777777" w:rsidR="0017691D" w:rsidRPr="00DF42D1" w:rsidRDefault="0017691D" w:rsidP="00AD21BC">
                                  <w:pPr>
                                    <w:pStyle w:val="Ttulo1"/>
                                    <w:rPr>
                                      <w:rFonts w:ascii="Zizou Slab" w:hAnsi="Zizou Slab"/>
                                      <w:b w:val="0"/>
                                      <w:lang w:val="es-MX"/>
                                    </w:rPr>
                                  </w:pPr>
                                  <w:bookmarkStart w:id="0" w:name="_Toc25309650"/>
                                  <w:bookmarkStart w:id="1" w:name="_Toc25225986"/>
                                  <w:bookmarkStart w:id="2" w:name="_Toc25247044"/>
                                  <w:bookmarkStart w:id="3" w:name="_Toc25222910"/>
                                  <w:r>
                                    <w:rPr>
                                      <w:rFonts w:ascii="Zizou Slab" w:hAnsi="Zizou Slab"/>
                                      <w:b w:val="0"/>
                                      <w:lang w:val="es-MX"/>
                                    </w:rPr>
                                    <w:t>Astra</w:t>
                                  </w:r>
                                </w:p>
                                <w:p w14:paraId="624A1822" w14:textId="77777777" w:rsidR="0017691D" w:rsidRDefault="0017691D" w:rsidP="00AD21BC"/>
                                <w:p w14:paraId="4F8CAE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1383D7" w14:textId="77777777" w:rsidR="0017691D" w:rsidRDefault="0017691D" w:rsidP="00AD21BC"/>
                                <w:p w14:paraId="7EB5C1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DC5286" w14:textId="77777777" w:rsidR="0017691D" w:rsidRDefault="0017691D" w:rsidP="00AD21BC"/>
                                <w:p w14:paraId="28569A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3CBB9" w14:textId="77777777" w:rsidR="0017691D" w:rsidRDefault="0017691D" w:rsidP="00AD21BC"/>
                                <w:p w14:paraId="7E5B2A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686D18" w14:textId="77777777" w:rsidR="0017691D" w:rsidRDefault="0017691D" w:rsidP="00AD21BC"/>
                                <w:p w14:paraId="632DF2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C3E98E" w14:textId="77777777" w:rsidR="0017691D" w:rsidRDefault="0017691D" w:rsidP="00AD21BC"/>
                                <w:p w14:paraId="1AE3DF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002A27" w14:textId="77777777" w:rsidR="0017691D" w:rsidRDefault="0017691D" w:rsidP="00AD21BC"/>
                                <w:p w14:paraId="285DD8C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535158" w14:textId="77777777" w:rsidR="0017691D" w:rsidRDefault="0017691D" w:rsidP="00AD21BC"/>
                                <w:p w14:paraId="1E64762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14D60A" w14:textId="77777777" w:rsidR="0017691D" w:rsidRDefault="0017691D" w:rsidP="00AD21BC"/>
                                <w:p w14:paraId="2D63EF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E373D1" w14:textId="77777777" w:rsidR="0017691D" w:rsidRDefault="0017691D" w:rsidP="00AD21BC"/>
                                <w:p w14:paraId="49DF045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B79CA3" w14:textId="77777777" w:rsidR="0017691D" w:rsidRDefault="0017691D" w:rsidP="00AD21BC"/>
                                <w:p w14:paraId="1E00D0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578CDD" w14:textId="77777777" w:rsidR="0017691D" w:rsidRDefault="0017691D" w:rsidP="00AD21BC"/>
                                <w:p w14:paraId="59C3B0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63BE36" w14:textId="77777777" w:rsidR="0017691D" w:rsidRDefault="0017691D" w:rsidP="00AD21BC"/>
                                <w:p w14:paraId="6484E7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B1D0B9" w14:textId="77777777" w:rsidR="0017691D" w:rsidRDefault="0017691D" w:rsidP="00AD21BC"/>
                                <w:p w14:paraId="15A11E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09BDB2" w14:textId="77777777" w:rsidR="0017691D" w:rsidRDefault="0017691D" w:rsidP="00AD21BC"/>
                                <w:p w14:paraId="4DBF36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9F4D40" w14:textId="77777777" w:rsidR="0017691D" w:rsidRDefault="0017691D" w:rsidP="00AD21BC"/>
                                <w:p w14:paraId="696361C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AAB462" w14:textId="77777777" w:rsidR="0017691D" w:rsidRDefault="0017691D" w:rsidP="00AD21BC"/>
                                <w:p w14:paraId="43D6EA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DE7F8B" w14:textId="77777777" w:rsidR="0017691D" w:rsidRDefault="0017691D" w:rsidP="00AD21BC"/>
                                <w:p w14:paraId="40CFCA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990DAE" w14:textId="77777777" w:rsidR="0017691D" w:rsidRDefault="0017691D" w:rsidP="00AD21BC"/>
                                <w:p w14:paraId="50AEC3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8FFFA" w14:textId="77777777" w:rsidR="0017691D" w:rsidRDefault="0017691D" w:rsidP="00AD21BC"/>
                                <w:p w14:paraId="31D101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22F4EB" w14:textId="77777777" w:rsidR="0017691D" w:rsidRDefault="0017691D" w:rsidP="00AD21BC"/>
                                <w:p w14:paraId="6A1AABF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451A33" w14:textId="77777777" w:rsidR="0017691D" w:rsidRDefault="0017691D" w:rsidP="00AD21BC"/>
                                <w:p w14:paraId="220AD1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1C6CB8" w14:textId="77777777" w:rsidR="0017691D" w:rsidRDefault="0017691D" w:rsidP="00AD21BC"/>
                                <w:p w14:paraId="21837F6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BB3A81" w14:textId="77777777" w:rsidR="0017691D" w:rsidRDefault="0017691D" w:rsidP="00AD21BC"/>
                                <w:p w14:paraId="45C047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849F4A" w14:textId="77777777" w:rsidR="0017691D" w:rsidRDefault="0017691D" w:rsidP="00AD21BC"/>
                                <w:p w14:paraId="06DFE2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F7A191" w14:textId="77777777" w:rsidR="0017691D" w:rsidRDefault="0017691D" w:rsidP="00AD21BC"/>
                                <w:p w14:paraId="17FE1C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8DD423" w14:textId="77777777" w:rsidR="0017691D" w:rsidRDefault="0017691D" w:rsidP="00AD21BC"/>
                                <w:p w14:paraId="7E0FE7E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F802D" w14:textId="77777777" w:rsidR="0017691D" w:rsidRDefault="0017691D" w:rsidP="00AD21BC"/>
                                <w:p w14:paraId="762505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495BB4" w14:textId="77777777" w:rsidR="0017691D" w:rsidRDefault="0017691D" w:rsidP="00AD21BC"/>
                                <w:p w14:paraId="6A4FBE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43012F" w14:textId="77777777" w:rsidR="0017691D" w:rsidRDefault="0017691D" w:rsidP="00AD21BC"/>
                                <w:p w14:paraId="759130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055D6C" w14:textId="77777777" w:rsidR="0017691D" w:rsidRDefault="0017691D" w:rsidP="00AD21BC"/>
                                <w:p w14:paraId="0EDDEC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04688" w14:textId="77777777" w:rsidR="0017691D" w:rsidRDefault="0017691D" w:rsidP="00AD21BC"/>
                                <w:p w14:paraId="3B2EC5D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69B63C" w14:textId="77777777" w:rsidR="0017691D" w:rsidRDefault="0017691D" w:rsidP="00AD21BC"/>
                                <w:p w14:paraId="4E80D4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62D92E" w14:textId="77777777" w:rsidR="0017691D" w:rsidRDefault="0017691D" w:rsidP="00AD21BC"/>
                                <w:p w14:paraId="4E32834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2E395F6" w14:textId="77777777" w:rsidR="0017691D" w:rsidRDefault="0017691D" w:rsidP="00AD21BC"/>
                                <w:p w14:paraId="6FFCBD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F7495B" w14:textId="77777777" w:rsidR="0017691D" w:rsidRDefault="0017691D" w:rsidP="00AD21BC"/>
                                <w:p w14:paraId="22C607B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23DC24" w14:textId="77777777" w:rsidR="0017691D" w:rsidRDefault="0017691D" w:rsidP="00AD21BC"/>
                                <w:p w14:paraId="54C1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5964E9" w14:textId="77777777" w:rsidR="0017691D" w:rsidRDefault="0017691D" w:rsidP="00AD21BC"/>
                                <w:p w14:paraId="738104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8D01A3" w14:textId="77777777" w:rsidR="0017691D" w:rsidRDefault="0017691D" w:rsidP="00AD21BC"/>
                                <w:p w14:paraId="3784A3C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8AFF46" w14:textId="77777777" w:rsidR="0017691D" w:rsidRDefault="0017691D" w:rsidP="00AD21BC"/>
                                <w:p w14:paraId="4D700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481F23" w14:textId="77777777" w:rsidR="0017691D" w:rsidRDefault="0017691D" w:rsidP="00AD21BC"/>
                                <w:p w14:paraId="0FDF628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37C3C" w14:textId="77777777" w:rsidR="0017691D" w:rsidRDefault="0017691D" w:rsidP="00AD21BC"/>
                                <w:p w14:paraId="5751BD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4183A" w14:textId="77777777" w:rsidR="0017691D" w:rsidRDefault="0017691D" w:rsidP="00AD21BC"/>
                                <w:p w14:paraId="64B26CF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0A4DC4" w14:textId="77777777" w:rsidR="0017691D" w:rsidRDefault="0017691D" w:rsidP="00AD21BC"/>
                                <w:p w14:paraId="225627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3553E7" w14:textId="77777777" w:rsidR="0017691D" w:rsidRDefault="0017691D" w:rsidP="00AD21BC"/>
                                <w:p w14:paraId="3EE0A3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FDA139" w14:textId="77777777" w:rsidR="0017691D" w:rsidRDefault="0017691D" w:rsidP="00AD21BC"/>
                                <w:p w14:paraId="7F1EF7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0F8361" w14:textId="77777777" w:rsidR="0017691D" w:rsidRDefault="0017691D" w:rsidP="00AD21BC"/>
                                <w:p w14:paraId="083005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44F06" w14:textId="77777777" w:rsidR="0017691D" w:rsidRDefault="0017691D" w:rsidP="00AD21BC"/>
                                <w:p w14:paraId="7E685D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E0FD39" w14:textId="77777777" w:rsidR="0017691D" w:rsidRDefault="0017691D" w:rsidP="00AD21BC"/>
                                <w:p w14:paraId="465F14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28DA" w14:textId="77777777" w:rsidR="0017691D" w:rsidRDefault="0017691D" w:rsidP="00AD21BC"/>
                                <w:p w14:paraId="371F1F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12839C" w14:textId="77777777" w:rsidR="0017691D" w:rsidRDefault="0017691D" w:rsidP="00AD21BC"/>
                                <w:p w14:paraId="214FD6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E8D779" w14:textId="77777777" w:rsidR="0017691D" w:rsidRDefault="0017691D" w:rsidP="00AD21BC"/>
                                <w:p w14:paraId="159EE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A8F8F3" w14:textId="77777777" w:rsidR="0017691D" w:rsidRDefault="0017691D" w:rsidP="00AD21BC"/>
                                <w:p w14:paraId="6C6344B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50E4EC" w14:textId="77777777" w:rsidR="0017691D" w:rsidRDefault="0017691D" w:rsidP="00AD21BC"/>
                                <w:p w14:paraId="356AF8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D378AA" w14:textId="77777777" w:rsidR="0017691D" w:rsidRDefault="0017691D" w:rsidP="00AD21BC"/>
                                <w:p w14:paraId="42C8EDD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95A60" w14:textId="77777777" w:rsidR="0017691D" w:rsidRDefault="0017691D" w:rsidP="00AD21BC"/>
                                <w:p w14:paraId="4BECE5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35C3AC" w14:textId="77777777" w:rsidR="0017691D" w:rsidRDefault="0017691D" w:rsidP="00AD21BC"/>
                                <w:p w14:paraId="5BA072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C44D8" w14:textId="77777777" w:rsidR="0017691D" w:rsidRDefault="0017691D" w:rsidP="00AD21BC"/>
                                <w:p w14:paraId="2FC9DED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75FBA6" w14:textId="77777777" w:rsidR="0017691D" w:rsidRDefault="0017691D" w:rsidP="00AD21BC"/>
                                <w:p w14:paraId="3F43F5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312CB9" w14:textId="77777777" w:rsidR="0017691D" w:rsidRDefault="0017691D" w:rsidP="00AD21BC"/>
                                <w:p w14:paraId="528D75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E71CE0" w14:textId="77777777" w:rsidR="0017691D" w:rsidRDefault="0017691D" w:rsidP="00AD21BC"/>
                                <w:p w14:paraId="184B805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3219" w14:textId="77777777" w:rsidR="0017691D" w:rsidRDefault="0017691D" w:rsidP="00AD21BC"/>
                                <w:p w14:paraId="3AF6B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3399D5" w14:textId="77777777" w:rsidR="0017691D" w:rsidRDefault="0017691D" w:rsidP="00AD21BC"/>
                                <w:p w14:paraId="24A14C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EFA075" w14:textId="77777777" w:rsidR="0017691D" w:rsidRDefault="0017691D" w:rsidP="00AD21BC"/>
                                <w:p w14:paraId="35EB8D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A0885F" w14:textId="77777777" w:rsidR="0017691D" w:rsidRDefault="0017691D" w:rsidP="00AD21BC"/>
                                <w:p w14:paraId="319C7D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E3588" w14:textId="77777777" w:rsidR="0017691D" w:rsidRDefault="0017691D" w:rsidP="00AD21BC"/>
                                <w:p w14:paraId="79A87A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713188" w14:textId="77777777" w:rsidR="0017691D" w:rsidRDefault="0017691D" w:rsidP="00AD21BC"/>
                                <w:p w14:paraId="448619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9D8C09" w14:textId="77777777" w:rsidR="0017691D" w:rsidRDefault="0017691D" w:rsidP="00AD21BC"/>
                                <w:p w14:paraId="2212278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838CAF" w14:textId="77777777" w:rsidR="0017691D" w:rsidRDefault="0017691D" w:rsidP="00AD21BC"/>
                                <w:p w14:paraId="2AB8EE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8940" w14:textId="77777777" w:rsidR="0017691D" w:rsidRDefault="0017691D" w:rsidP="00AD21BC"/>
                                <w:p w14:paraId="37792A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DB56D" w14:textId="77777777" w:rsidR="0017691D" w:rsidRDefault="0017691D" w:rsidP="00AD21BC"/>
                                <w:p w14:paraId="11D5F4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0B43A2" w14:textId="77777777" w:rsidR="0017691D" w:rsidRDefault="0017691D" w:rsidP="00AD21BC"/>
                                <w:p w14:paraId="432E87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02B854" w14:textId="77777777" w:rsidR="0017691D" w:rsidRDefault="0017691D" w:rsidP="00AD21BC"/>
                                <w:p w14:paraId="6266695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E363E8" w14:textId="77777777" w:rsidR="0017691D" w:rsidRDefault="0017691D" w:rsidP="00AD21BC"/>
                                <w:p w14:paraId="677C6B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B25007D" w14:textId="77777777" w:rsidR="0017691D" w:rsidRDefault="0017691D" w:rsidP="00AD21BC"/>
                                <w:p w14:paraId="459078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D9B74" w14:textId="77777777" w:rsidR="0017691D" w:rsidRDefault="0017691D" w:rsidP="00AD21BC"/>
                                <w:p w14:paraId="51F190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2E2831" w14:textId="77777777" w:rsidR="0017691D" w:rsidRDefault="0017691D" w:rsidP="00AD21BC"/>
                                <w:p w14:paraId="74C8B1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530816" w14:textId="77777777" w:rsidR="0017691D" w:rsidRDefault="0017691D" w:rsidP="00AD21BC"/>
                                <w:p w14:paraId="566A2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6A55FA" w14:textId="77777777" w:rsidR="0017691D" w:rsidRDefault="0017691D" w:rsidP="00AD21BC"/>
                                <w:p w14:paraId="4A713E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8A9B0B" w14:textId="77777777" w:rsidR="0017691D" w:rsidRDefault="0017691D" w:rsidP="00AD21BC"/>
                                <w:p w14:paraId="616AF0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8A0011" w14:textId="77777777" w:rsidR="0017691D" w:rsidRDefault="0017691D" w:rsidP="00AD21BC"/>
                                <w:p w14:paraId="6F3178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DDF9B3" w14:textId="77777777" w:rsidR="0017691D" w:rsidRDefault="0017691D" w:rsidP="00AD21BC"/>
                                <w:p w14:paraId="79C11D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965AD3" w14:textId="77777777" w:rsidR="0017691D" w:rsidRDefault="0017691D" w:rsidP="00AD21BC"/>
                                <w:p w14:paraId="23270C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18292E" w14:textId="77777777" w:rsidR="0017691D" w:rsidRDefault="0017691D" w:rsidP="00AD21BC"/>
                                <w:p w14:paraId="35F087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796B1A" w14:textId="77777777" w:rsidR="0017691D" w:rsidRDefault="0017691D" w:rsidP="00AD21BC"/>
                                <w:p w14:paraId="380EAC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EEF045" w14:textId="77777777" w:rsidR="0017691D" w:rsidRDefault="0017691D" w:rsidP="00AD21BC"/>
                                <w:p w14:paraId="5A843E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70508A" w14:textId="77777777" w:rsidR="0017691D" w:rsidRDefault="0017691D" w:rsidP="00AD21BC"/>
                                <w:p w14:paraId="55CE8A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A67447" w14:textId="77777777" w:rsidR="0017691D" w:rsidRDefault="0017691D" w:rsidP="00AD21BC"/>
                                <w:p w14:paraId="5FC7A9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CFA752" w14:textId="77777777" w:rsidR="0017691D" w:rsidRDefault="0017691D" w:rsidP="00AD21BC"/>
                                <w:p w14:paraId="7E52B8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838E0D" w14:textId="77777777" w:rsidR="0017691D" w:rsidRDefault="0017691D" w:rsidP="00AD21BC"/>
                                <w:p w14:paraId="3FED74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2135" w14:textId="77777777" w:rsidR="0017691D" w:rsidRDefault="0017691D" w:rsidP="00AD21BC"/>
                                <w:p w14:paraId="27E1B1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7338AC" w14:textId="77777777" w:rsidR="0017691D" w:rsidRDefault="0017691D" w:rsidP="00AD21BC"/>
                                <w:p w14:paraId="1751F0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4280D" w14:textId="77777777" w:rsidR="0017691D" w:rsidRDefault="0017691D" w:rsidP="00AD21BC"/>
                                <w:p w14:paraId="2C314D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676EA" w14:textId="77777777" w:rsidR="0017691D" w:rsidRDefault="0017691D" w:rsidP="00AD21BC"/>
                                <w:p w14:paraId="47ECE4D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150E35" w14:textId="77777777" w:rsidR="0017691D" w:rsidRDefault="0017691D" w:rsidP="00AD21BC"/>
                                <w:p w14:paraId="50CF07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54591" w14:textId="77777777" w:rsidR="0017691D" w:rsidRDefault="0017691D" w:rsidP="00AD21BC"/>
                                <w:p w14:paraId="2F5A8B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95D847" w14:textId="77777777" w:rsidR="0017691D" w:rsidRDefault="0017691D" w:rsidP="00AD21BC"/>
                                <w:p w14:paraId="7296F21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D2FF9B" w14:textId="77777777" w:rsidR="0017691D" w:rsidRDefault="0017691D" w:rsidP="00AD21BC"/>
                                <w:p w14:paraId="70A492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8CBE1A" w14:textId="77777777" w:rsidR="0017691D" w:rsidRDefault="0017691D" w:rsidP="00AD21BC"/>
                                <w:p w14:paraId="5665E5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281B66" w14:textId="77777777" w:rsidR="0017691D" w:rsidRDefault="0017691D" w:rsidP="00AD21BC"/>
                                <w:p w14:paraId="03AFE8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83DF84" w14:textId="77777777" w:rsidR="0017691D" w:rsidRDefault="0017691D" w:rsidP="00AD21BC"/>
                                <w:p w14:paraId="74227D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A44F489" w14:textId="77777777" w:rsidR="0017691D" w:rsidRDefault="0017691D" w:rsidP="00AD21BC"/>
                                <w:p w14:paraId="726622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365233" w14:textId="77777777" w:rsidR="0017691D" w:rsidRDefault="0017691D" w:rsidP="00AD21BC"/>
                                <w:p w14:paraId="65FC4EF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6E0471" w14:textId="77777777" w:rsidR="0017691D" w:rsidRDefault="0017691D" w:rsidP="00AD21BC"/>
                                <w:p w14:paraId="66AD2B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9A748" w14:textId="77777777" w:rsidR="0017691D" w:rsidRDefault="0017691D" w:rsidP="00AD21BC"/>
                                <w:p w14:paraId="36733D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AFBCB" w14:textId="77777777" w:rsidR="0017691D" w:rsidRDefault="0017691D" w:rsidP="00AD21BC"/>
                                <w:p w14:paraId="6C3A870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A906D" w14:textId="77777777" w:rsidR="0017691D" w:rsidRDefault="0017691D" w:rsidP="00AD21BC"/>
                                <w:p w14:paraId="59637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A70E2C" w14:textId="77777777" w:rsidR="0017691D" w:rsidRDefault="0017691D" w:rsidP="00AD21BC"/>
                                <w:p w14:paraId="3ED786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3D7E6D" w14:textId="77777777" w:rsidR="0017691D" w:rsidRDefault="0017691D" w:rsidP="00AD21BC"/>
                                <w:p w14:paraId="6B280B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135ED" w14:textId="77777777" w:rsidR="0017691D" w:rsidRDefault="0017691D" w:rsidP="00AD21BC"/>
                                <w:p w14:paraId="32BEC60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C0AB6D" w14:textId="77777777" w:rsidR="0017691D" w:rsidRDefault="0017691D" w:rsidP="00AD21BC"/>
                                <w:p w14:paraId="097D52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C3CA06" w14:textId="77777777" w:rsidR="0017691D" w:rsidRDefault="0017691D" w:rsidP="00AD21BC"/>
                                <w:p w14:paraId="1D2A17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29DB8" w14:textId="77777777" w:rsidR="0017691D" w:rsidRDefault="0017691D" w:rsidP="00AD21BC"/>
                                <w:p w14:paraId="14F9A1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AAA11C" w14:textId="77777777" w:rsidR="0017691D" w:rsidRDefault="0017691D" w:rsidP="00AD21BC"/>
                                <w:p w14:paraId="77F378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C45D3" w14:textId="77777777" w:rsidR="0017691D" w:rsidRDefault="0017691D" w:rsidP="00AD21BC"/>
                                <w:p w14:paraId="1EBF9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52488" w14:textId="77777777" w:rsidR="0017691D" w:rsidRDefault="0017691D" w:rsidP="00AD21BC"/>
                                <w:p w14:paraId="441739F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179A49" w14:textId="77777777" w:rsidR="0017691D" w:rsidRDefault="0017691D" w:rsidP="00AD21BC"/>
                                <w:p w14:paraId="0686CF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CF063E" w14:textId="77777777" w:rsidR="0017691D" w:rsidRDefault="0017691D" w:rsidP="00AD21BC"/>
                                <w:p w14:paraId="2D2F6D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825CFA" w14:textId="77777777" w:rsidR="0017691D" w:rsidRDefault="0017691D" w:rsidP="00AD21BC"/>
                                <w:p w14:paraId="1735A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B0B24F" w14:textId="77777777" w:rsidR="0017691D" w:rsidRDefault="0017691D" w:rsidP="00AD21BC"/>
                                <w:p w14:paraId="15B524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4C6ECA" w14:textId="77777777" w:rsidR="0017691D" w:rsidRDefault="0017691D" w:rsidP="00AD21BC"/>
                                <w:p w14:paraId="4C4329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95CA9E" w14:textId="77777777" w:rsidR="0017691D" w:rsidRDefault="0017691D" w:rsidP="00AD21BC"/>
                                <w:p w14:paraId="588AEB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731735" w14:textId="77777777" w:rsidR="0017691D" w:rsidRDefault="0017691D" w:rsidP="00AD21BC"/>
                                <w:p w14:paraId="2E4E4B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BB3779" w14:textId="77777777" w:rsidR="0017691D" w:rsidRDefault="0017691D" w:rsidP="00AD21BC"/>
                                <w:p w14:paraId="054BD2D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E3FFDB" w14:textId="77777777" w:rsidR="0017691D" w:rsidRDefault="0017691D" w:rsidP="00AD21BC"/>
                                <w:p w14:paraId="6DDB63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60C42" w14:textId="77777777" w:rsidR="0017691D" w:rsidRDefault="0017691D" w:rsidP="00AD21BC"/>
                                <w:p w14:paraId="75910E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D7CCC5" w14:textId="77777777" w:rsidR="0017691D" w:rsidRDefault="0017691D" w:rsidP="00AD21BC"/>
                                <w:p w14:paraId="69D7982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F5E4CC" w14:textId="77777777" w:rsidR="0017691D" w:rsidRDefault="0017691D" w:rsidP="00AD21BC"/>
                                <w:p w14:paraId="0A570F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FC327E" w14:textId="77777777" w:rsidR="0017691D" w:rsidRDefault="0017691D" w:rsidP="00AD21BC"/>
                                <w:p w14:paraId="0E29F4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8DF05B" w14:textId="77777777" w:rsidR="0017691D" w:rsidRDefault="0017691D" w:rsidP="00AD21BC"/>
                                <w:p w14:paraId="324AD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35C77B" w14:textId="77777777" w:rsidR="0017691D" w:rsidRDefault="0017691D" w:rsidP="00AD21BC"/>
                                <w:p w14:paraId="5932B3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0C76E9" w14:textId="77777777" w:rsidR="0017691D" w:rsidRDefault="0017691D" w:rsidP="00AD21BC"/>
                                <w:p w14:paraId="3E3A73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5CB295" w14:textId="77777777" w:rsidR="0017691D" w:rsidRDefault="0017691D" w:rsidP="00AD21BC"/>
                                <w:p w14:paraId="763BD7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C4F7AB" w14:textId="77777777" w:rsidR="0017691D" w:rsidRDefault="0017691D" w:rsidP="00AD21BC"/>
                                <w:p w14:paraId="4F5E516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66E1F8" w14:textId="77777777" w:rsidR="0017691D" w:rsidRDefault="0017691D" w:rsidP="00AD21BC"/>
                                <w:p w14:paraId="35F7CE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B3EB7E" w14:textId="77777777" w:rsidR="0017691D" w:rsidRDefault="0017691D" w:rsidP="00AD21BC"/>
                                <w:p w14:paraId="575E4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6A4A07E" w14:textId="77777777" w:rsidR="0017691D" w:rsidRDefault="0017691D" w:rsidP="00AD21BC"/>
                                <w:p w14:paraId="04ADF2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2A610A" w14:textId="77777777" w:rsidR="0017691D" w:rsidRDefault="0017691D" w:rsidP="00AD21BC"/>
                                <w:p w14:paraId="14D991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ADDA4A" w14:textId="77777777" w:rsidR="0017691D" w:rsidRDefault="0017691D" w:rsidP="00AD21BC"/>
                                <w:p w14:paraId="1D9C50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BDB688" w14:textId="77777777" w:rsidR="0017691D" w:rsidRDefault="0017691D" w:rsidP="00AD21BC"/>
                                <w:p w14:paraId="5910388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547013" w14:textId="77777777" w:rsidR="0017691D" w:rsidRDefault="0017691D" w:rsidP="00AD21BC"/>
                                <w:p w14:paraId="685C60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E04939" w14:textId="77777777" w:rsidR="0017691D" w:rsidRDefault="0017691D" w:rsidP="00AD21BC"/>
                                <w:p w14:paraId="4965DFE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4AA236" w14:textId="77777777" w:rsidR="0017691D" w:rsidRDefault="0017691D" w:rsidP="00AD21BC"/>
                                <w:p w14:paraId="1E3DEB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C12D" w14:textId="77777777" w:rsidR="0017691D" w:rsidRDefault="0017691D" w:rsidP="00AD21BC"/>
                                <w:p w14:paraId="4DF2C7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844AE" w14:textId="77777777" w:rsidR="0017691D" w:rsidRDefault="0017691D" w:rsidP="00AD21BC"/>
                                <w:p w14:paraId="04CFC2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7866D0" w14:textId="77777777" w:rsidR="0017691D" w:rsidRDefault="0017691D" w:rsidP="00AD21BC"/>
                                <w:p w14:paraId="730CF9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CE74B5" w14:textId="77777777" w:rsidR="0017691D" w:rsidRDefault="0017691D" w:rsidP="00AD21BC"/>
                                <w:p w14:paraId="32601F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A6DE88" w14:textId="77777777" w:rsidR="0017691D" w:rsidRDefault="0017691D" w:rsidP="00AD21BC"/>
                                <w:p w14:paraId="18B3C26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4B4D7" w14:textId="77777777" w:rsidR="0017691D" w:rsidRDefault="0017691D" w:rsidP="00AD21BC"/>
                                <w:p w14:paraId="580A7F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C5C64B" w14:textId="77777777" w:rsidR="0017691D" w:rsidRDefault="0017691D" w:rsidP="00AD21BC"/>
                                <w:p w14:paraId="2F54F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8C12E0" w14:textId="77777777" w:rsidR="0017691D" w:rsidRDefault="0017691D" w:rsidP="00AD21BC"/>
                                <w:p w14:paraId="60BCF7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79CC41" w14:textId="77777777" w:rsidR="0017691D" w:rsidRDefault="0017691D" w:rsidP="00AD21BC"/>
                                <w:p w14:paraId="779DC0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8A491" w14:textId="77777777" w:rsidR="0017691D" w:rsidRDefault="0017691D" w:rsidP="00AD21BC"/>
                                <w:p w14:paraId="6CFE3C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5BFF8E" w14:textId="77777777" w:rsidR="0017691D" w:rsidRDefault="0017691D" w:rsidP="00AD21BC"/>
                                <w:p w14:paraId="1467E3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93258B" w14:textId="77777777" w:rsidR="0017691D" w:rsidRDefault="0017691D" w:rsidP="00AD21BC"/>
                                <w:p w14:paraId="581431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C8F820" w14:textId="77777777" w:rsidR="0017691D" w:rsidRDefault="0017691D" w:rsidP="00AD21BC"/>
                                <w:p w14:paraId="4DE390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1D3E25" w14:textId="77777777" w:rsidR="0017691D" w:rsidRDefault="0017691D" w:rsidP="00AD21BC"/>
                                <w:p w14:paraId="32E5EA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605C40" w14:textId="77777777" w:rsidR="0017691D" w:rsidRDefault="0017691D" w:rsidP="00AD21BC"/>
                                <w:p w14:paraId="40BFE3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8BA1C7" w14:textId="77777777" w:rsidR="0017691D" w:rsidRDefault="0017691D" w:rsidP="00AD21BC"/>
                                <w:p w14:paraId="33CA1B6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8AC6B0" w14:textId="77777777" w:rsidR="0017691D" w:rsidRDefault="0017691D" w:rsidP="00AD21BC"/>
                                <w:p w14:paraId="45F54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BB444E" w14:textId="77777777" w:rsidR="0017691D" w:rsidRDefault="0017691D" w:rsidP="00AD21BC"/>
                                <w:p w14:paraId="67385C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480188" w14:textId="77777777" w:rsidR="0017691D" w:rsidRDefault="0017691D" w:rsidP="00AD21BC"/>
                                <w:p w14:paraId="7D6FB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D0F0F0" w14:textId="77777777" w:rsidR="0017691D" w:rsidRDefault="0017691D" w:rsidP="00AD21BC"/>
                                <w:p w14:paraId="2AB7F3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1251F9" w14:textId="77777777" w:rsidR="0017691D" w:rsidRDefault="0017691D" w:rsidP="00AD21BC"/>
                                <w:p w14:paraId="4FDFB99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E09520" w14:textId="77777777" w:rsidR="0017691D" w:rsidRDefault="0017691D" w:rsidP="00AD21BC"/>
                                <w:p w14:paraId="46C5C5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3076D8" w14:textId="77777777" w:rsidR="0017691D" w:rsidRDefault="0017691D" w:rsidP="00AD21BC"/>
                                <w:p w14:paraId="5A4C06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B360E2" w14:textId="77777777" w:rsidR="0017691D" w:rsidRDefault="0017691D" w:rsidP="00AD21BC"/>
                                <w:p w14:paraId="499898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82993" w14:textId="77777777" w:rsidR="0017691D" w:rsidRDefault="0017691D" w:rsidP="00AD21BC"/>
                                <w:p w14:paraId="7FFFD7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FD0C79" w14:textId="77777777" w:rsidR="0017691D" w:rsidRDefault="0017691D" w:rsidP="00AD21BC"/>
                                <w:p w14:paraId="4AD446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929D4D" w14:textId="77777777" w:rsidR="0017691D" w:rsidRDefault="0017691D" w:rsidP="00AD21BC"/>
                                <w:p w14:paraId="2FA979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B462BC" w14:textId="77777777" w:rsidR="0017691D" w:rsidRDefault="0017691D" w:rsidP="00AD21BC"/>
                                <w:p w14:paraId="0A3C85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ECD5EF2" w14:textId="77777777" w:rsidR="0017691D" w:rsidRDefault="0017691D" w:rsidP="00AD21BC"/>
                                <w:p w14:paraId="37C03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FFEB49" w14:textId="77777777" w:rsidR="0017691D" w:rsidRDefault="0017691D" w:rsidP="00AD21BC"/>
                                <w:p w14:paraId="6BF2436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11D317" w14:textId="77777777" w:rsidR="0017691D" w:rsidRDefault="0017691D" w:rsidP="00AD21BC"/>
                                <w:p w14:paraId="6EDBE4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CEB0B4" w14:textId="77777777" w:rsidR="0017691D" w:rsidRDefault="0017691D" w:rsidP="00AD21BC"/>
                                <w:p w14:paraId="085DAF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1522C5" w14:textId="77777777" w:rsidR="0017691D" w:rsidRDefault="0017691D" w:rsidP="00AD21BC"/>
                                <w:p w14:paraId="7EE38A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52D68" w14:textId="77777777" w:rsidR="0017691D" w:rsidRDefault="0017691D" w:rsidP="00AD21BC"/>
                                <w:p w14:paraId="4AEBF7F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94FBC6" w14:textId="77777777" w:rsidR="0017691D" w:rsidRDefault="0017691D" w:rsidP="00AD21BC"/>
                                <w:p w14:paraId="438BBF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3DC8BE" w14:textId="77777777" w:rsidR="0017691D" w:rsidRDefault="0017691D" w:rsidP="00AD21BC"/>
                                <w:p w14:paraId="544B12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217871" w14:textId="77777777" w:rsidR="0017691D" w:rsidRDefault="0017691D" w:rsidP="00AD21BC"/>
                                <w:p w14:paraId="22167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785B01" w14:textId="77777777" w:rsidR="0017691D" w:rsidRDefault="0017691D" w:rsidP="00AD21BC"/>
                                <w:p w14:paraId="6E48159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706491" w14:textId="77777777" w:rsidR="0017691D" w:rsidRDefault="0017691D" w:rsidP="00AD21BC"/>
                                <w:p w14:paraId="18CF09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BA8B8" w14:textId="77777777" w:rsidR="0017691D" w:rsidRDefault="0017691D" w:rsidP="00AD21BC"/>
                                <w:p w14:paraId="297490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D4BF64" w14:textId="77777777" w:rsidR="0017691D" w:rsidRDefault="0017691D" w:rsidP="00AD21BC"/>
                                <w:p w14:paraId="37BF68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25261E" w14:textId="77777777" w:rsidR="0017691D" w:rsidRDefault="0017691D" w:rsidP="00AD21BC"/>
                                <w:p w14:paraId="3D3420F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E19C4B" w14:textId="77777777" w:rsidR="0017691D" w:rsidRDefault="0017691D" w:rsidP="00AD21BC"/>
                                <w:p w14:paraId="5135A6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4885AF" w14:textId="77777777" w:rsidR="0017691D" w:rsidRDefault="0017691D" w:rsidP="00AD21BC"/>
                                <w:p w14:paraId="033D32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CA7E2E" w14:textId="77777777" w:rsidR="0017691D" w:rsidRDefault="0017691D" w:rsidP="00AD21BC"/>
                                <w:p w14:paraId="3C5794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4C1D6" w14:textId="77777777" w:rsidR="0017691D" w:rsidRDefault="0017691D" w:rsidP="00AD21BC"/>
                                <w:p w14:paraId="76BCF3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8F2CA" w14:textId="77777777" w:rsidR="0017691D" w:rsidRDefault="0017691D" w:rsidP="00AD21BC"/>
                                <w:p w14:paraId="3D16FE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03485" w14:textId="77777777" w:rsidR="0017691D" w:rsidRDefault="0017691D" w:rsidP="00AD21BC"/>
                                <w:p w14:paraId="0C8BA7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B193B4" w14:textId="77777777" w:rsidR="0017691D" w:rsidRDefault="0017691D" w:rsidP="00AD21BC"/>
                                <w:p w14:paraId="0B7C42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14AC9F" w14:textId="77777777" w:rsidR="0017691D" w:rsidRDefault="0017691D" w:rsidP="00AD21BC"/>
                                <w:p w14:paraId="692F27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11C8D76" w14:textId="77777777" w:rsidR="0017691D" w:rsidRDefault="0017691D" w:rsidP="00AD21BC"/>
                                <w:p w14:paraId="4F6BCF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F87725" w14:textId="77777777" w:rsidR="0017691D" w:rsidRDefault="0017691D" w:rsidP="00AD21BC"/>
                                <w:p w14:paraId="57FFB9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874D0B6" w14:textId="77777777" w:rsidR="0017691D" w:rsidRDefault="0017691D" w:rsidP="00AD21BC"/>
                                <w:p w14:paraId="047794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2AA9E" w14:textId="77777777" w:rsidR="0017691D" w:rsidRDefault="0017691D" w:rsidP="00AD21BC"/>
                                <w:p w14:paraId="67A86E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B459EE" w14:textId="77777777" w:rsidR="0017691D" w:rsidRDefault="0017691D" w:rsidP="00AD21BC"/>
                                <w:p w14:paraId="78EAE58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73BB90" w14:textId="77777777" w:rsidR="0017691D" w:rsidRDefault="0017691D" w:rsidP="00AD21BC"/>
                                <w:p w14:paraId="00EF6F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989306" w14:textId="77777777" w:rsidR="0017691D" w:rsidRDefault="0017691D" w:rsidP="00AD21BC"/>
                                <w:p w14:paraId="044D3C9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AA2DC" w14:textId="77777777" w:rsidR="0017691D" w:rsidRDefault="0017691D" w:rsidP="00AD21BC"/>
                                <w:p w14:paraId="72E68D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C63E27" w14:textId="77777777" w:rsidR="0017691D" w:rsidRDefault="0017691D" w:rsidP="00AD21BC"/>
                                <w:p w14:paraId="7D4B06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474BC1" w14:textId="77777777" w:rsidR="0017691D" w:rsidRDefault="0017691D" w:rsidP="00AD21BC"/>
                                <w:p w14:paraId="443200C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53DD8E" w14:textId="77777777" w:rsidR="0017691D" w:rsidRDefault="0017691D" w:rsidP="00AD21BC"/>
                                <w:p w14:paraId="25676A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706904" w14:textId="77777777" w:rsidR="0017691D" w:rsidRDefault="0017691D" w:rsidP="00AD21BC"/>
                                <w:p w14:paraId="72796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71823" w14:textId="77777777" w:rsidR="0017691D" w:rsidRDefault="0017691D" w:rsidP="00AD21BC"/>
                                <w:p w14:paraId="0EF5BB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29CD79" w14:textId="77777777" w:rsidR="0017691D" w:rsidRDefault="0017691D" w:rsidP="00AD21BC"/>
                                <w:p w14:paraId="52BC50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B859A" w14:textId="77777777" w:rsidR="0017691D" w:rsidRDefault="0017691D" w:rsidP="00AD21BC"/>
                                <w:p w14:paraId="26C12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C122A9" w14:textId="77777777" w:rsidR="0017691D" w:rsidRDefault="0017691D" w:rsidP="00AD21BC"/>
                                <w:p w14:paraId="3E5B9A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50F896" w14:textId="77777777" w:rsidR="0017691D" w:rsidRDefault="0017691D" w:rsidP="00AD21BC"/>
                                <w:p w14:paraId="4C5D66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BD4E6" w14:textId="77777777" w:rsidR="0017691D" w:rsidRDefault="0017691D" w:rsidP="00AD21BC"/>
                                <w:p w14:paraId="4A9345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D8B10B" w14:textId="77777777" w:rsidR="0017691D" w:rsidRDefault="0017691D" w:rsidP="00AD21BC"/>
                                <w:p w14:paraId="2A0CA5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38C32E" w14:textId="77777777" w:rsidR="0017691D" w:rsidRDefault="0017691D" w:rsidP="00AD21BC"/>
                                <w:p w14:paraId="16A4A0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A24188" w14:textId="77777777" w:rsidR="0017691D" w:rsidRDefault="0017691D" w:rsidP="00AD21BC"/>
                                <w:p w14:paraId="1FB8CE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C5CC26" w14:textId="77777777" w:rsidR="0017691D" w:rsidRDefault="0017691D" w:rsidP="00AD21BC"/>
                                <w:p w14:paraId="3235983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1D1141" w14:textId="77777777" w:rsidR="0017691D" w:rsidRDefault="0017691D" w:rsidP="00AD21BC"/>
                                <w:p w14:paraId="6F2BC8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C8E00D" w14:textId="77777777" w:rsidR="0017691D" w:rsidRDefault="0017691D" w:rsidP="00AD21BC"/>
                                <w:p w14:paraId="1E4841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073DD9" w14:textId="77777777" w:rsidR="0017691D" w:rsidRDefault="0017691D" w:rsidP="00AD21BC"/>
                                <w:p w14:paraId="11DC8B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D4BD14" w14:textId="77777777" w:rsidR="0017691D" w:rsidRDefault="0017691D" w:rsidP="00AD21BC"/>
                                <w:p w14:paraId="00667FC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40FB7D" w14:textId="77777777" w:rsidR="0017691D" w:rsidRDefault="0017691D" w:rsidP="00AD21BC"/>
                                <w:p w14:paraId="12FCD0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6363B" w14:textId="77777777" w:rsidR="0017691D" w:rsidRDefault="0017691D" w:rsidP="00AD21BC"/>
                                <w:p w14:paraId="3FEB367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958CE9" w14:textId="77777777" w:rsidR="0017691D" w:rsidRDefault="0017691D" w:rsidP="00AD21BC"/>
                                <w:p w14:paraId="2D4B8F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BAC4DA" w14:textId="77777777" w:rsidR="0017691D" w:rsidRDefault="0017691D" w:rsidP="00AD21BC"/>
                                <w:p w14:paraId="061EB9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C73EC7" w14:textId="77777777" w:rsidR="0017691D" w:rsidRDefault="0017691D" w:rsidP="00AD21BC"/>
                                <w:p w14:paraId="6DC032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6FB29B" w14:textId="77777777" w:rsidR="0017691D" w:rsidRDefault="0017691D" w:rsidP="00AD21BC"/>
                                <w:p w14:paraId="352390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69185E" w14:textId="77777777" w:rsidR="0017691D" w:rsidRDefault="0017691D" w:rsidP="00AD21BC"/>
                                <w:p w14:paraId="4AD8A0E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A1C2CD" w14:textId="77777777" w:rsidR="0017691D" w:rsidRDefault="0017691D" w:rsidP="00AD21BC"/>
                                <w:p w14:paraId="1FBB24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802098" w14:textId="77777777" w:rsidR="0017691D" w:rsidRDefault="0017691D" w:rsidP="00AD21BC"/>
                                <w:p w14:paraId="736F49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6A3F40" w14:textId="77777777" w:rsidR="0017691D" w:rsidRDefault="0017691D" w:rsidP="00AD21BC"/>
                                <w:p w14:paraId="7A0946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52015" w14:textId="77777777" w:rsidR="0017691D" w:rsidRDefault="0017691D" w:rsidP="00AD21BC"/>
                                <w:p w14:paraId="1B3C9E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909255" w14:textId="77777777" w:rsidR="0017691D" w:rsidRDefault="0017691D" w:rsidP="00AD21BC"/>
                                <w:p w14:paraId="684ABB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1515C7" w14:textId="77777777" w:rsidR="0017691D" w:rsidRDefault="0017691D" w:rsidP="00AD21BC"/>
                                <w:p w14:paraId="41F131A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09F27C" w14:textId="77777777" w:rsidR="0017691D" w:rsidRDefault="0017691D" w:rsidP="00AD21BC"/>
                                <w:p w14:paraId="61A868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C552DA" w14:textId="77777777" w:rsidR="0017691D" w:rsidRDefault="0017691D" w:rsidP="00AD21BC"/>
                                <w:p w14:paraId="71083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E76AD1" w14:textId="77777777" w:rsidR="0017691D" w:rsidRDefault="0017691D" w:rsidP="00AD21BC"/>
                                <w:p w14:paraId="62F9B7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112F84A" w14:textId="77777777" w:rsidR="0017691D" w:rsidRDefault="0017691D" w:rsidP="00AD21BC"/>
                                <w:p w14:paraId="6FCBF0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E55C00" w14:textId="77777777" w:rsidR="0017691D" w:rsidRDefault="0017691D" w:rsidP="00AD21BC"/>
                                <w:p w14:paraId="630771E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A94ECF" w14:textId="77777777" w:rsidR="0017691D" w:rsidRDefault="0017691D" w:rsidP="00AD21BC"/>
                                <w:p w14:paraId="0D41354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A531EB" w14:textId="77777777" w:rsidR="0017691D" w:rsidRDefault="0017691D" w:rsidP="00AD21BC"/>
                                <w:p w14:paraId="7178D1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060567" w14:textId="77777777" w:rsidR="0017691D" w:rsidRDefault="0017691D" w:rsidP="00AD21BC"/>
                                <w:p w14:paraId="590A280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AF0FD9" w14:textId="77777777" w:rsidR="0017691D" w:rsidRDefault="0017691D" w:rsidP="00AD21BC"/>
                                <w:p w14:paraId="580000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22F447" w14:textId="77777777" w:rsidR="0017691D" w:rsidRDefault="0017691D" w:rsidP="00AD21BC"/>
                                <w:p w14:paraId="3F01F8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A13CC8" w14:textId="77777777" w:rsidR="0017691D" w:rsidRDefault="0017691D" w:rsidP="00AD21BC"/>
                                <w:p w14:paraId="49A5A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C3D40A" w14:textId="77777777" w:rsidR="0017691D" w:rsidRDefault="0017691D" w:rsidP="00AD21BC"/>
                                <w:p w14:paraId="5DAA65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A0E88" w14:textId="77777777" w:rsidR="0017691D" w:rsidRDefault="0017691D" w:rsidP="00AD21BC"/>
                                <w:p w14:paraId="35DC5B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C0BD37" w14:textId="77777777" w:rsidR="0017691D" w:rsidRDefault="0017691D" w:rsidP="00AD21BC"/>
                                <w:p w14:paraId="3A27C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0EAA9C" w14:textId="77777777" w:rsidR="0017691D" w:rsidRDefault="0017691D" w:rsidP="00AD21BC"/>
                                <w:p w14:paraId="27B3E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307EB0" w14:textId="77777777" w:rsidR="0017691D" w:rsidRDefault="0017691D" w:rsidP="00AD21BC"/>
                                <w:p w14:paraId="2B7903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C8060E3" w14:textId="77777777" w:rsidR="0017691D" w:rsidRDefault="0017691D" w:rsidP="00AD21BC"/>
                                <w:p w14:paraId="4411BB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656C04" w14:textId="77777777" w:rsidR="0017691D" w:rsidRDefault="0017691D" w:rsidP="00AD21BC"/>
                                <w:p w14:paraId="08EDBB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F2CFD" w14:textId="77777777" w:rsidR="0017691D" w:rsidRDefault="0017691D" w:rsidP="00AD21BC"/>
                                <w:p w14:paraId="49ADB9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B924E6" w14:textId="77777777" w:rsidR="0017691D" w:rsidRDefault="0017691D" w:rsidP="00AD21BC"/>
                                <w:p w14:paraId="61C9597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7A99EE" w14:textId="77777777" w:rsidR="0017691D" w:rsidRDefault="0017691D" w:rsidP="00AD21BC"/>
                                <w:p w14:paraId="6E6F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2C4E55" w14:textId="77777777" w:rsidR="0017691D" w:rsidRDefault="0017691D" w:rsidP="00AD21BC"/>
                                <w:p w14:paraId="36C5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6A5141" w14:textId="77777777" w:rsidR="0017691D" w:rsidRDefault="0017691D" w:rsidP="00AD21BC"/>
                                <w:p w14:paraId="00BC1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F931F" w14:textId="77777777" w:rsidR="0017691D" w:rsidRDefault="0017691D" w:rsidP="00AD21BC"/>
                                <w:p w14:paraId="3B4BDE7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A21DC5" w14:textId="77777777" w:rsidR="0017691D" w:rsidRDefault="0017691D" w:rsidP="00AD21BC"/>
                                <w:p w14:paraId="2E5D04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885EB3" w14:textId="77777777" w:rsidR="0017691D" w:rsidRDefault="0017691D" w:rsidP="00AD21BC"/>
                                <w:p w14:paraId="27A5BF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A92214" w14:textId="77777777" w:rsidR="0017691D" w:rsidRDefault="0017691D" w:rsidP="00AD21BC"/>
                                <w:p w14:paraId="1F8D0D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540505" w14:textId="77777777" w:rsidR="0017691D" w:rsidRDefault="0017691D" w:rsidP="00AD21BC"/>
                                <w:p w14:paraId="0F5134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5CFDF3" w14:textId="77777777" w:rsidR="0017691D" w:rsidRDefault="0017691D" w:rsidP="00AD21BC"/>
                                <w:p w14:paraId="3F8723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5AEACC" w14:textId="77777777" w:rsidR="0017691D" w:rsidRDefault="0017691D" w:rsidP="00AD21BC"/>
                                <w:p w14:paraId="40EE771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5B852D" w14:textId="77777777" w:rsidR="0017691D" w:rsidRDefault="0017691D" w:rsidP="00AD21BC"/>
                                <w:p w14:paraId="2D10BE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627215" w14:textId="77777777" w:rsidR="0017691D" w:rsidRDefault="0017691D" w:rsidP="00AD21BC"/>
                                <w:p w14:paraId="39BF7A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BC15A2" w14:textId="77777777" w:rsidR="0017691D" w:rsidRDefault="0017691D" w:rsidP="00AD21BC"/>
                                <w:p w14:paraId="2796A7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C01DA" w14:textId="77777777" w:rsidR="0017691D" w:rsidRDefault="0017691D" w:rsidP="00AD21BC"/>
                                <w:p w14:paraId="36CFDCC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560DFE" w14:textId="77777777" w:rsidR="0017691D" w:rsidRDefault="0017691D" w:rsidP="00AD21BC"/>
                                <w:p w14:paraId="0363B6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60BF96" w14:textId="77777777" w:rsidR="0017691D" w:rsidRDefault="0017691D" w:rsidP="00AD21BC"/>
                                <w:p w14:paraId="51A293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687E2" w14:textId="77777777" w:rsidR="0017691D" w:rsidRDefault="0017691D" w:rsidP="00AD21BC"/>
                                <w:p w14:paraId="60C7E0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F53686" w14:textId="77777777" w:rsidR="0017691D" w:rsidRDefault="0017691D" w:rsidP="00AD21BC"/>
                                <w:p w14:paraId="5039AE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DE21DE" w14:textId="77777777" w:rsidR="0017691D" w:rsidRDefault="0017691D" w:rsidP="00AD21BC"/>
                                <w:p w14:paraId="17C614F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1F4756" w14:textId="77777777" w:rsidR="0017691D" w:rsidRDefault="0017691D" w:rsidP="00AD21BC"/>
                                <w:p w14:paraId="3C006E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9D2B66" w14:textId="77777777" w:rsidR="0017691D" w:rsidRDefault="0017691D" w:rsidP="00AD21BC"/>
                                <w:p w14:paraId="6396D9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2876DE" w14:textId="77777777" w:rsidR="0017691D" w:rsidRDefault="0017691D" w:rsidP="00AD21BC"/>
                                <w:p w14:paraId="0464FA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D83D5A" w14:textId="77777777" w:rsidR="0017691D" w:rsidRDefault="0017691D" w:rsidP="00AD21BC"/>
                                <w:p w14:paraId="72B66D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987B59" w14:textId="77777777" w:rsidR="0017691D" w:rsidRDefault="0017691D" w:rsidP="00AD21BC"/>
                                <w:p w14:paraId="03C0F8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0FC0B0" w14:textId="77777777" w:rsidR="0017691D" w:rsidRDefault="0017691D" w:rsidP="00AD21BC"/>
                                <w:p w14:paraId="005FE5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A7C66" w14:textId="77777777" w:rsidR="0017691D" w:rsidRDefault="0017691D" w:rsidP="00AD21BC"/>
                                <w:p w14:paraId="33B33F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87CB63" w14:textId="77777777" w:rsidR="0017691D" w:rsidRDefault="0017691D" w:rsidP="00AD21BC"/>
                                <w:p w14:paraId="3A928F1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8EEC" w14:textId="77777777" w:rsidR="0017691D" w:rsidRDefault="0017691D" w:rsidP="00AD21BC"/>
                                <w:p w14:paraId="48DFA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6C30CC" w14:textId="77777777" w:rsidR="0017691D" w:rsidRDefault="0017691D" w:rsidP="00AD21BC"/>
                                <w:p w14:paraId="1C98DF5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BC2521" w14:textId="77777777" w:rsidR="0017691D" w:rsidRDefault="0017691D" w:rsidP="00AD21BC"/>
                                <w:p w14:paraId="5FE942B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B27879" w14:textId="77777777" w:rsidR="0017691D" w:rsidRDefault="0017691D" w:rsidP="00AD21BC"/>
                                <w:p w14:paraId="63C480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89CBC3" w14:textId="77777777" w:rsidR="0017691D" w:rsidRDefault="0017691D" w:rsidP="00AD21BC"/>
                                <w:p w14:paraId="355AB9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9B9AE0" w14:textId="77777777" w:rsidR="0017691D" w:rsidRDefault="0017691D" w:rsidP="00AD21BC"/>
                                <w:p w14:paraId="109185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ADF3B9" w14:textId="77777777" w:rsidR="0017691D" w:rsidRDefault="0017691D" w:rsidP="00AD21BC"/>
                                <w:p w14:paraId="616BCF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0F01C1" w14:textId="77777777" w:rsidR="0017691D" w:rsidRDefault="0017691D" w:rsidP="00AD21BC"/>
                                <w:p w14:paraId="5AC2F1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AEF210" w14:textId="77777777" w:rsidR="0017691D" w:rsidRDefault="0017691D" w:rsidP="00AD21BC"/>
                                <w:p w14:paraId="6988F2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CEFC65" w14:textId="77777777" w:rsidR="0017691D" w:rsidRDefault="0017691D" w:rsidP="00AD21BC"/>
                                <w:p w14:paraId="30B586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F03ED4" w14:textId="77777777" w:rsidR="0017691D" w:rsidRDefault="0017691D" w:rsidP="00AD21BC"/>
                                <w:p w14:paraId="21A728D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D61061" w14:textId="77777777" w:rsidR="0017691D" w:rsidRDefault="0017691D" w:rsidP="00AD21BC"/>
                                <w:p w14:paraId="433F18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89A69F" w14:textId="77777777" w:rsidR="0017691D" w:rsidRDefault="0017691D" w:rsidP="00AD21BC"/>
                                <w:p w14:paraId="49CA190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2FC1CA" w14:textId="77777777" w:rsidR="0017691D" w:rsidRDefault="0017691D" w:rsidP="00AD21BC"/>
                                <w:p w14:paraId="682A59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C4954C" w14:textId="77777777" w:rsidR="0017691D" w:rsidRDefault="0017691D" w:rsidP="00AD21BC"/>
                                <w:p w14:paraId="7FA04D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C7B0CE" w14:textId="77777777" w:rsidR="0017691D" w:rsidRDefault="0017691D" w:rsidP="00AD21BC"/>
                                <w:p w14:paraId="5ED6B7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39ADB0" w14:textId="77777777" w:rsidR="0017691D" w:rsidRDefault="0017691D" w:rsidP="00AD21BC"/>
                                <w:p w14:paraId="35C92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F8D5FB" w14:textId="77777777" w:rsidR="0017691D" w:rsidRDefault="0017691D" w:rsidP="00AD21BC"/>
                                <w:p w14:paraId="083605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83C118" w14:textId="77777777" w:rsidR="0017691D" w:rsidRDefault="0017691D" w:rsidP="00AD21BC"/>
                                <w:p w14:paraId="28937F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BEF34" w14:textId="77777777" w:rsidR="0017691D" w:rsidRDefault="0017691D" w:rsidP="00AD21BC"/>
                                <w:p w14:paraId="56946D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328496" w14:textId="77777777" w:rsidR="0017691D" w:rsidRDefault="0017691D" w:rsidP="00AD21BC"/>
                                <w:p w14:paraId="08151E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4F1E12" w14:textId="77777777" w:rsidR="0017691D" w:rsidRDefault="0017691D" w:rsidP="00AD21BC"/>
                                <w:p w14:paraId="4F415B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4FCD22" w14:textId="77777777" w:rsidR="0017691D" w:rsidRDefault="0017691D" w:rsidP="00AD21BC"/>
                                <w:p w14:paraId="257D54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0DD06F" w14:textId="77777777" w:rsidR="0017691D" w:rsidRDefault="0017691D" w:rsidP="00AD21BC"/>
                                <w:p w14:paraId="310213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A4CCE7" w14:textId="77777777" w:rsidR="0017691D" w:rsidRDefault="0017691D" w:rsidP="00AD21BC"/>
                                <w:p w14:paraId="485593A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0F6B48" w14:textId="77777777" w:rsidR="0017691D" w:rsidRDefault="0017691D" w:rsidP="00AD21BC"/>
                                <w:p w14:paraId="689360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E25E2F" w14:textId="77777777" w:rsidR="0017691D" w:rsidRDefault="0017691D" w:rsidP="00AD21BC"/>
                                <w:p w14:paraId="1F442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DF4DA" w14:textId="77777777" w:rsidR="0017691D" w:rsidRDefault="0017691D" w:rsidP="00AD21BC"/>
                                <w:p w14:paraId="24F715C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0B512E" w14:textId="77777777" w:rsidR="0017691D" w:rsidRDefault="0017691D" w:rsidP="00AD21BC"/>
                                <w:p w14:paraId="6B361C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5DE8CAB" w14:textId="77777777" w:rsidR="0017691D" w:rsidRDefault="0017691D" w:rsidP="00AD21BC"/>
                                <w:p w14:paraId="15C738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C74341" w14:textId="77777777" w:rsidR="0017691D" w:rsidRDefault="0017691D" w:rsidP="00AD21BC"/>
                                <w:p w14:paraId="756BDC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F0091C" w14:textId="77777777" w:rsidR="0017691D" w:rsidRDefault="0017691D" w:rsidP="00AD21BC"/>
                                <w:p w14:paraId="249A5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0BB2CC" w14:textId="77777777" w:rsidR="0017691D" w:rsidRDefault="0017691D" w:rsidP="00AD21BC"/>
                                <w:p w14:paraId="0ED71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91A709" w14:textId="77777777" w:rsidR="0017691D" w:rsidRDefault="0017691D" w:rsidP="00AD21BC"/>
                                <w:p w14:paraId="4DC1EC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F119C" w14:textId="77777777" w:rsidR="0017691D" w:rsidRDefault="0017691D" w:rsidP="00AD21BC"/>
                                <w:p w14:paraId="42A3402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E1C229" w14:textId="77777777" w:rsidR="0017691D" w:rsidRDefault="0017691D" w:rsidP="00AD21BC"/>
                                <w:p w14:paraId="6EE2612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B51EB4" w14:textId="77777777" w:rsidR="0017691D" w:rsidRDefault="0017691D" w:rsidP="00AD21BC"/>
                                <w:p w14:paraId="2867D9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2FCA759" w14:textId="77777777" w:rsidR="0017691D" w:rsidRDefault="0017691D" w:rsidP="00AD21BC"/>
                                <w:p w14:paraId="21ACCC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36319D" w14:textId="77777777" w:rsidR="0017691D" w:rsidRDefault="0017691D" w:rsidP="00AD21BC"/>
                                <w:p w14:paraId="231A49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836C53" w14:textId="77777777" w:rsidR="0017691D" w:rsidRDefault="0017691D" w:rsidP="00AD21BC"/>
                                <w:p w14:paraId="46DF936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26BBCD" w14:textId="77777777" w:rsidR="0017691D" w:rsidRDefault="0017691D" w:rsidP="00AD21BC"/>
                                <w:p w14:paraId="0AFF51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EF5DDA" w14:textId="77777777" w:rsidR="0017691D" w:rsidRDefault="0017691D" w:rsidP="00AD21BC"/>
                                <w:p w14:paraId="1CF07C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6518E" w14:textId="77777777" w:rsidR="0017691D" w:rsidRDefault="0017691D" w:rsidP="00AD21BC"/>
                                <w:p w14:paraId="490399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A224A43" w14:textId="77777777" w:rsidR="0017691D" w:rsidRDefault="0017691D" w:rsidP="00AD21BC"/>
                                <w:p w14:paraId="0087A7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2D3988" w14:textId="77777777" w:rsidR="0017691D" w:rsidRDefault="0017691D" w:rsidP="00AD21BC"/>
                                <w:p w14:paraId="3505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0D52B4" w14:textId="77777777" w:rsidR="0017691D" w:rsidRDefault="0017691D" w:rsidP="00AD21BC"/>
                                <w:p w14:paraId="3A2A83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0A7E36" w14:textId="77777777" w:rsidR="0017691D" w:rsidRDefault="0017691D" w:rsidP="00AD21BC"/>
                                <w:p w14:paraId="099882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D2909C" w14:textId="77777777" w:rsidR="0017691D" w:rsidRDefault="0017691D" w:rsidP="00AD21BC"/>
                                <w:p w14:paraId="3B0288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29B987" w14:textId="77777777" w:rsidR="0017691D" w:rsidRDefault="0017691D" w:rsidP="00AD21BC"/>
                                <w:p w14:paraId="3ABF5E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92F177" w14:textId="77777777" w:rsidR="0017691D" w:rsidRDefault="0017691D" w:rsidP="00AD21BC"/>
                                <w:p w14:paraId="524655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49C45E" w14:textId="77777777" w:rsidR="0017691D" w:rsidRDefault="0017691D" w:rsidP="00AD21BC"/>
                                <w:p w14:paraId="7BFF39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5EACB1" w14:textId="77777777" w:rsidR="0017691D" w:rsidRDefault="0017691D" w:rsidP="00AD21BC"/>
                                <w:p w14:paraId="1013C99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2842D2" w14:textId="77777777" w:rsidR="0017691D" w:rsidRDefault="0017691D" w:rsidP="00AD21BC"/>
                                <w:p w14:paraId="3D98644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A4AF605" w14:textId="77777777" w:rsidR="0017691D" w:rsidRDefault="0017691D" w:rsidP="00AD21BC"/>
                                <w:p w14:paraId="48CCE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D06188" w14:textId="77777777" w:rsidR="0017691D" w:rsidRDefault="0017691D" w:rsidP="00AD21BC"/>
                                <w:p w14:paraId="333AA1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50D380" w14:textId="77777777" w:rsidR="0017691D" w:rsidRDefault="0017691D" w:rsidP="00AD21BC"/>
                                <w:p w14:paraId="16CED9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6A863F" w14:textId="77777777" w:rsidR="0017691D" w:rsidRDefault="0017691D" w:rsidP="00AD21BC"/>
                                <w:p w14:paraId="49ACD8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2213E" w14:textId="77777777" w:rsidR="0017691D" w:rsidRDefault="0017691D" w:rsidP="00AD21BC"/>
                                <w:p w14:paraId="11F20E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19BF70" w14:textId="77777777" w:rsidR="0017691D" w:rsidRDefault="0017691D" w:rsidP="00AD21BC"/>
                                <w:p w14:paraId="0CD1ED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9BA6B5" w14:textId="77777777" w:rsidR="0017691D" w:rsidRDefault="0017691D" w:rsidP="00AD21BC"/>
                                <w:p w14:paraId="2A576F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5E7EF5" w14:textId="77777777" w:rsidR="0017691D" w:rsidRDefault="0017691D" w:rsidP="00AD21BC"/>
                                <w:p w14:paraId="7F3972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FB5DCB" w14:textId="77777777" w:rsidR="0017691D" w:rsidRDefault="0017691D" w:rsidP="00AD21BC"/>
                                <w:p w14:paraId="1B4A11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85DD83" w14:textId="77777777" w:rsidR="0017691D" w:rsidRDefault="0017691D" w:rsidP="00AD21BC"/>
                                <w:p w14:paraId="418FA2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1FBD4" w14:textId="77777777" w:rsidR="0017691D" w:rsidRDefault="0017691D" w:rsidP="00AD21BC"/>
                                <w:p w14:paraId="5006DA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F70681" w14:textId="77777777" w:rsidR="0017691D" w:rsidRDefault="0017691D" w:rsidP="00AD21BC"/>
                                <w:p w14:paraId="6CC15A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B7FAF1" w14:textId="77777777" w:rsidR="0017691D" w:rsidRDefault="0017691D" w:rsidP="00AD21BC"/>
                                <w:p w14:paraId="3D22D1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CB4508" w14:textId="77777777" w:rsidR="0017691D" w:rsidRDefault="0017691D" w:rsidP="00AD21BC"/>
                                <w:p w14:paraId="40242C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CF2087" w14:textId="77777777" w:rsidR="0017691D" w:rsidRDefault="0017691D" w:rsidP="00AD21BC"/>
                                <w:p w14:paraId="131FB11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D87A5F" w14:textId="77777777" w:rsidR="0017691D" w:rsidRDefault="0017691D" w:rsidP="00AD21BC"/>
                                <w:p w14:paraId="28DB53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2E59AD" w14:textId="77777777" w:rsidR="0017691D" w:rsidRDefault="0017691D" w:rsidP="00AD21BC"/>
                                <w:p w14:paraId="6A3301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C90E01" w14:textId="77777777" w:rsidR="0017691D" w:rsidRDefault="0017691D" w:rsidP="00AD21BC"/>
                                <w:p w14:paraId="592B15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41B14" w14:textId="77777777" w:rsidR="0017691D" w:rsidRDefault="0017691D" w:rsidP="00AD21BC"/>
                                <w:p w14:paraId="03BFB82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809CD" w14:textId="77777777" w:rsidR="0017691D" w:rsidRDefault="0017691D" w:rsidP="00AD21BC"/>
                                <w:p w14:paraId="686CFD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84CA798" w14:textId="77777777" w:rsidR="0017691D" w:rsidRDefault="0017691D" w:rsidP="00AD21BC"/>
                                <w:p w14:paraId="6FC652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5AC1DF" w14:textId="77777777" w:rsidR="0017691D" w:rsidRDefault="0017691D" w:rsidP="00AD21BC"/>
                                <w:p w14:paraId="02CC54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C79167" w14:textId="77777777" w:rsidR="0017691D" w:rsidRDefault="0017691D" w:rsidP="00AD21BC"/>
                                <w:p w14:paraId="4A220A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0A86F6" w14:textId="77777777" w:rsidR="0017691D" w:rsidRDefault="0017691D" w:rsidP="00AD21BC"/>
                                <w:p w14:paraId="09E842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580F4A" w14:textId="77777777" w:rsidR="0017691D" w:rsidRDefault="0017691D" w:rsidP="00AD21BC"/>
                                <w:p w14:paraId="034F48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A3D092" w14:textId="77777777" w:rsidR="0017691D" w:rsidRDefault="0017691D" w:rsidP="00AD21BC"/>
                                <w:p w14:paraId="0E851B9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0B405" w14:textId="77777777" w:rsidR="0017691D" w:rsidRDefault="0017691D" w:rsidP="00AD21BC"/>
                                <w:p w14:paraId="1B86EB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1C67C" w14:textId="77777777" w:rsidR="0017691D" w:rsidRDefault="0017691D" w:rsidP="00AD21BC"/>
                                <w:p w14:paraId="1EF84BC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80DFA0" w14:textId="77777777" w:rsidR="0017691D" w:rsidRDefault="0017691D" w:rsidP="00AD21BC"/>
                                <w:p w14:paraId="090FC30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B9F5CE" w14:textId="77777777" w:rsidR="0017691D" w:rsidRDefault="0017691D" w:rsidP="00AD21BC"/>
                                <w:p w14:paraId="4517A8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B7107D" w14:textId="77777777" w:rsidR="0017691D" w:rsidRDefault="0017691D" w:rsidP="00AD21BC"/>
                                <w:p w14:paraId="0500673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83D68E" w14:textId="77777777" w:rsidR="0017691D" w:rsidRDefault="0017691D" w:rsidP="00AD21BC"/>
                                <w:p w14:paraId="0BCB0D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C95B33" w14:textId="77777777" w:rsidR="0017691D" w:rsidRDefault="0017691D" w:rsidP="00AD21BC"/>
                                <w:p w14:paraId="52BC776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DE6B7" w14:textId="77777777" w:rsidR="0017691D" w:rsidRDefault="0017691D" w:rsidP="00AD21BC"/>
                                <w:p w14:paraId="18C8BF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6FA306" w14:textId="77777777" w:rsidR="0017691D" w:rsidRDefault="0017691D" w:rsidP="00AD21BC"/>
                                <w:p w14:paraId="1DCE0B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954972" w14:textId="77777777" w:rsidR="0017691D" w:rsidRDefault="0017691D" w:rsidP="00AD21BC"/>
                                <w:p w14:paraId="6E2F492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16DDA6" w14:textId="77777777" w:rsidR="0017691D" w:rsidRDefault="0017691D" w:rsidP="00AD21BC"/>
                                <w:p w14:paraId="3341F9D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1B0427" w14:textId="77777777" w:rsidR="0017691D" w:rsidRDefault="0017691D" w:rsidP="00AD21BC"/>
                                <w:p w14:paraId="787B0B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745A2F" w14:textId="77777777" w:rsidR="0017691D" w:rsidRDefault="0017691D" w:rsidP="00AD21BC"/>
                                <w:p w14:paraId="41B471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65A1DC" w14:textId="77777777" w:rsidR="0017691D" w:rsidRDefault="0017691D" w:rsidP="00AD21BC"/>
                                <w:p w14:paraId="4FFF53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3B17FB" w14:textId="77777777" w:rsidR="0017691D" w:rsidRDefault="0017691D" w:rsidP="00AD21BC"/>
                                <w:p w14:paraId="2313A7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17CACB" w14:textId="77777777" w:rsidR="0017691D" w:rsidRDefault="0017691D" w:rsidP="00AD21BC"/>
                                <w:p w14:paraId="5FCB97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76535C" w14:textId="77777777" w:rsidR="0017691D" w:rsidRDefault="0017691D" w:rsidP="00AD21BC"/>
                                <w:p w14:paraId="7668B3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9BA6554" w14:textId="77777777" w:rsidR="0017691D" w:rsidRDefault="0017691D" w:rsidP="00AD21BC"/>
                                <w:p w14:paraId="6ECE13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D0902" w14:textId="77777777" w:rsidR="0017691D" w:rsidRDefault="0017691D" w:rsidP="00AD21BC"/>
                                <w:p w14:paraId="24AF782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A155B1" w14:textId="77777777" w:rsidR="0017691D" w:rsidRDefault="0017691D" w:rsidP="00AD21BC"/>
                                <w:p w14:paraId="1A616C3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81A98A" w14:textId="77777777" w:rsidR="0017691D" w:rsidRDefault="0017691D" w:rsidP="00AD21BC"/>
                                <w:p w14:paraId="5751DD0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899AC" w14:textId="77777777" w:rsidR="0017691D" w:rsidRDefault="0017691D" w:rsidP="00AD21BC"/>
                                <w:p w14:paraId="4B4C56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A5A946" w14:textId="77777777" w:rsidR="0017691D" w:rsidRDefault="0017691D" w:rsidP="00AD21BC"/>
                                <w:p w14:paraId="505BC3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638873" w14:textId="77777777" w:rsidR="0017691D" w:rsidRDefault="0017691D" w:rsidP="00AD21BC"/>
                                <w:p w14:paraId="64769B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3E9436" w14:textId="77777777" w:rsidR="0017691D" w:rsidRDefault="0017691D" w:rsidP="00AD21BC"/>
                                <w:p w14:paraId="3CC8B2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4C0FE" w14:textId="77777777" w:rsidR="0017691D" w:rsidRDefault="0017691D" w:rsidP="00AD21BC"/>
                                <w:p w14:paraId="064CC9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bookmarkEnd w:id="0"/>
                                </w:p>
                                <w:p w14:paraId="4AE115C3" w14:textId="77777777" w:rsidR="0017691D" w:rsidRDefault="0017691D" w:rsidP="00AD21BC"/>
                                <w:p w14:paraId="380CAA9D" w14:textId="77777777" w:rsidR="0017691D" w:rsidRPr="00DF42D1" w:rsidRDefault="0017691D" w:rsidP="00AD21BC">
                                  <w:pPr>
                                    <w:pStyle w:val="Ttulo1"/>
                                    <w:rPr>
                                      <w:rFonts w:ascii="Zizou Slab" w:hAnsi="Zizou Slab"/>
                                      <w:b w:val="0"/>
                                      <w:lang w:val="es-MX"/>
                                    </w:rPr>
                                  </w:pPr>
                                  <w:bookmarkStart w:id="4" w:name="_Toc25309651"/>
                                  <w:r>
                                    <w:rPr>
                                      <w:rFonts w:ascii="Zizou Slab" w:hAnsi="Zizou Slab"/>
                                      <w:b w:val="0"/>
                                      <w:lang w:val="es-MX"/>
                                    </w:rPr>
                                    <w:t>Astra</w:t>
                                  </w:r>
                                  <w:bookmarkEnd w:id="4"/>
                                </w:p>
                                <w:p w14:paraId="58FA1B88" w14:textId="77777777" w:rsidR="0017691D" w:rsidRDefault="0017691D" w:rsidP="00AD21BC"/>
                                <w:p w14:paraId="0DFF09B9" w14:textId="77777777" w:rsidR="0017691D" w:rsidRPr="00DF42D1" w:rsidRDefault="0017691D" w:rsidP="00AD21BC">
                                  <w:pPr>
                                    <w:pStyle w:val="Ttulo1"/>
                                    <w:rPr>
                                      <w:rFonts w:ascii="Zizou Slab" w:hAnsi="Zizou Slab"/>
                                      <w:b w:val="0"/>
                                      <w:lang w:val="es-MX"/>
                                    </w:rPr>
                                  </w:pPr>
                                  <w:bookmarkStart w:id="5" w:name="_Toc25309652"/>
                                  <w:r>
                                    <w:rPr>
                                      <w:rFonts w:ascii="Zizou Slab" w:hAnsi="Zizou Slab"/>
                                      <w:b w:val="0"/>
                                      <w:lang w:val="es-MX"/>
                                    </w:rPr>
                                    <w:t>Astra</w:t>
                                  </w:r>
                                  <w:bookmarkEnd w:id="5"/>
                                </w:p>
                                <w:p w14:paraId="0C24C578" w14:textId="77777777" w:rsidR="0017691D" w:rsidRDefault="0017691D" w:rsidP="00AD21BC"/>
                                <w:p w14:paraId="79B8361A" w14:textId="77777777" w:rsidR="0017691D" w:rsidRPr="00DF42D1" w:rsidRDefault="0017691D" w:rsidP="00AD21BC">
                                  <w:pPr>
                                    <w:pStyle w:val="Ttulo1"/>
                                    <w:rPr>
                                      <w:rFonts w:ascii="Zizou Slab" w:hAnsi="Zizou Slab"/>
                                      <w:b w:val="0"/>
                                      <w:lang w:val="es-MX"/>
                                    </w:rPr>
                                  </w:pPr>
                                  <w:bookmarkStart w:id="6" w:name="_Toc25309653"/>
                                  <w:r>
                                    <w:rPr>
                                      <w:rFonts w:ascii="Zizou Slab" w:hAnsi="Zizou Slab"/>
                                      <w:b w:val="0"/>
                                      <w:lang w:val="es-MX"/>
                                    </w:rPr>
                                    <w:t>Astra</w:t>
                                  </w:r>
                                  <w:bookmarkEnd w:id="6"/>
                                </w:p>
                                <w:p w14:paraId="2B00756A" w14:textId="77777777" w:rsidR="0017691D" w:rsidRDefault="0017691D" w:rsidP="00AD21BC"/>
                                <w:p w14:paraId="4BA5219F" w14:textId="77777777" w:rsidR="0017691D" w:rsidRPr="00DF42D1" w:rsidRDefault="0017691D" w:rsidP="00AD21BC">
                                  <w:pPr>
                                    <w:pStyle w:val="Ttulo1"/>
                                    <w:rPr>
                                      <w:rFonts w:ascii="Zizou Slab" w:hAnsi="Zizou Slab"/>
                                      <w:b w:val="0"/>
                                      <w:lang w:val="es-MX"/>
                                    </w:rPr>
                                  </w:pPr>
                                  <w:bookmarkStart w:id="7" w:name="_Toc25309654"/>
                                  <w:r>
                                    <w:rPr>
                                      <w:rFonts w:ascii="Zizou Slab" w:hAnsi="Zizou Slab"/>
                                      <w:b w:val="0"/>
                                      <w:lang w:val="es-MX"/>
                                    </w:rPr>
                                    <w:t>Astra</w:t>
                                  </w:r>
                                  <w:bookmarkEnd w:id="7"/>
                                </w:p>
                                <w:p w14:paraId="1907C0DB" w14:textId="77777777" w:rsidR="0017691D" w:rsidRDefault="0017691D" w:rsidP="00AD21BC"/>
                                <w:p w14:paraId="597E6135" w14:textId="77777777" w:rsidR="0017691D" w:rsidRPr="00DF42D1" w:rsidRDefault="0017691D" w:rsidP="00AD21BC">
                                  <w:pPr>
                                    <w:pStyle w:val="Ttulo1"/>
                                    <w:rPr>
                                      <w:rFonts w:ascii="Zizou Slab" w:hAnsi="Zizou Slab"/>
                                      <w:b w:val="0"/>
                                      <w:lang w:val="es-MX"/>
                                    </w:rPr>
                                  </w:pPr>
                                  <w:bookmarkStart w:id="8" w:name="_Toc25309655"/>
                                  <w:r>
                                    <w:rPr>
                                      <w:rFonts w:ascii="Zizou Slab" w:hAnsi="Zizou Slab"/>
                                      <w:b w:val="0"/>
                                      <w:lang w:val="es-MX"/>
                                    </w:rPr>
                                    <w:t>Astra</w:t>
                                  </w:r>
                                  <w:bookmarkEnd w:id="8"/>
                                </w:p>
                                <w:p w14:paraId="60640B50" w14:textId="77777777" w:rsidR="0017691D" w:rsidRDefault="0017691D" w:rsidP="00AD21BC"/>
                                <w:p w14:paraId="7912ECD4" w14:textId="77777777" w:rsidR="0017691D" w:rsidRPr="00DF42D1" w:rsidRDefault="0017691D" w:rsidP="00AD21BC">
                                  <w:pPr>
                                    <w:pStyle w:val="Ttulo1"/>
                                    <w:rPr>
                                      <w:rFonts w:ascii="Zizou Slab" w:hAnsi="Zizou Slab"/>
                                      <w:b w:val="0"/>
                                      <w:lang w:val="es-MX"/>
                                    </w:rPr>
                                  </w:pPr>
                                  <w:bookmarkStart w:id="9" w:name="_Toc25309656"/>
                                  <w:r>
                                    <w:rPr>
                                      <w:rFonts w:ascii="Zizou Slab" w:hAnsi="Zizou Slab"/>
                                      <w:b w:val="0"/>
                                      <w:lang w:val="es-MX"/>
                                    </w:rPr>
                                    <w:t>Astra</w:t>
                                  </w:r>
                                  <w:bookmarkEnd w:id="9"/>
                                </w:p>
                                <w:p w14:paraId="66146904" w14:textId="77777777" w:rsidR="0017691D" w:rsidRDefault="0017691D" w:rsidP="00AD21BC"/>
                                <w:p w14:paraId="380D9CCA" w14:textId="77777777" w:rsidR="0017691D" w:rsidRPr="00DF42D1" w:rsidRDefault="0017691D" w:rsidP="00AD21BC">
                                  <w:pPr>
                                    <w:pStyle w:val="Ttulo1"/>
                                    <w:rPr>
                                      <w:rFonts w:ascii="Zizou Slab" w:hAnsi="Zizou Slab"/>
                                      <w:b w:val="0"/>
                                      <w:lang w:val="es-MX"/>
                                    </w:rPr>
                                  </w:pPr>
                                  <w:bookmarkStart w:id="10" w:name="_Toc25309657"/>
                                  <w:r>
                                    <w:rPr>
                                      <w:rFonts w:ascii="Zizou Slab" w:hAnsi="Zizou Slab"/>
                                      <w:b w:val="0"/>
                                      <w:lang w:val="es-MX"/>
                                    </w:rPr>
                                    <w:t>Astra</w:t>
                                  </w:r>
                                  <w:bookmarkEnd w:id="10"/>
                                </w:p>
                                <w:p w14:paraId="7D44BF28" w14:textId="77777777" w:rsidR="0017691D" w:rsidRDefault="0017691D" w:rsidP="00AD21BC"/>
                                <w:p w14:paraId="51665033" w14:textId="77777777" w:rsidR="0017691D" w:rsidRPr="00DF42D1" w:rsidRDefault="0017691D" w:rsidP="00AD21BC">
                                  <w:pPr>
                                    <w:pStyle w:val="Ttulo1"/>
                                    <w:rPr>
                                      <w:rFonts w:ascii="Zizou Slab" w:hAnsi="Zizou Slab"/>
                                      <w:b w:val="0"/>
                                      <w:lang w:val="es-MX"/>
                                    </w:rPr>
                                  </w:pPr>
                                  <w:bookmarkStart w:id="11" w:name="_Toc25309658"/>
                                  <w:r>
                                    <w:rPr>
                                      <w:rFonts w:ascii="Zizou Slab" w:hAnsi="Zizou Slab"/>
                                      <w:b w:val="0"/>
                                      <w:lang w:val="es-MX"/>
                                    </w:rPr>
                                    <w:t>Astra</w:t>
                                  </w:r>
                                  <w:bookmarkEnd w:id="11"/>
                                </w:p>
                                <w:p w14:paraId="5D1F994E" w14:textId="77777777" w:rsidR="0017691D" w:rsidRDefault="0017691D" w:rsidP="00AD21BC"/>
                                <w:p w14:paraId="20492AF1" w14:textId="77777777" w:rsidR="0017691D" w:rsidRPr="00DF42D1" w:rsidRDefault="0017691D" w:rsidP="00AD21BC">
                                  <w:pPr>
                                    <w:pStyle w:val="Ttulo1"/>
                                    <w:rPr>
                                      <w:rFonts w:ascii="Zizou Slab" w:hAnsi="Zizou Slab"/>
                                      <w:b w:val="0"/>
                                      <w:lang w:val="es-MX"/>
                                    </w:rPr>
                                  </w:pPr>
                                  <w:bookmarkStart w:id="12" w:name="_Toc25309659"/>
                                  <w:r>
                                    <w:rPr>
                                      <w:rFonts w:ascii="Zizou Slab" w:hAnsi="Zizou Slab"/>
                                      <w:b w:val="0"/>
                                      <w:lang w:val="es-MX"/>
                                    </w:rPr>
                                    <w:t>Astra</w:t>
                                  </w:r>
                                  <w:bookmarkEnd w:id="12"/>
                                </w:p>
                                <w:p w14:paraId="32011EB7" w14:textId="77777777" w:rsidR="0017691D" w:rsidRDefault="0017691D" w:rsidP="00AD21BC"/>
                                <w:p w14:paraId="7004310A" w14:textId="77777777" w:rsidR="0017691D" w:rsidRPr="00DF42D1" w:rsidRDefault="0017691D" w:rsidP="00AD21BC">
                                  <w:pPr>
                                    <w:pStyle w:val="Ttulo1"/>
                                    <w:rPr>
                                      <w:rFonts w:ascii="Zizou Slab" w:hAnsi="Zizou Slab"/>
                                      <w:b w:val="0"/>
                                      <w:lang w:val="es-MX"/>
                                    </w:rPr>
                                  </w:pPr>
                                  <w:bookmarkStart w:id="13" w:name="_Toc25309660"/>
                                  <w:r>
                                    <w:rPr>
                                      <w:rFonts w:ascii="Zizou Slab" w:hAnsi="Zizou Slab"/>
                                      <w:b w:val="0"/>
                                      <w:lang w:val="es-MX"/>
                                    </w:rPr>
                                    <w:t>Astra</w:t>
                                  </w:r>
                                  <w:bookmarkEnd w:id="13"/>
                                </w:p>
                                <w:p w14:paraId="6BDA2F50" w14:textId="77777777" w:rsidR="0017691D" w:rsidRDefault="0017691D" w:rsidP="00AD21BC"/>
                                <w:p w14:paraId="2C55F272" w14:textId="77777777" w:rsidR="0017691D" w:rsidRPr="00DF42D1" w:rsidRDefault="0017691D" w:rsidP="00AD21BC">
                                  <w:pPr>
                                    <w:pStyle w:val="Ttulo1"/>
                                    <w:rPr>
                                      <w:rFonts w:ascii="Zizou Slab" w:hAnsi="Zizou Slab"/>
                                      <w:b w:val="0"/>
                                      <w:lang w:val="es-MX"/>
                                    </w:rPr>
                                  </w:pPr>
                                  <w:bookmarkStart w:id="14" w:name="_Toc25309661"/>
                                  <w:r>
                                    <w:rPr>
                                      <w:rFonts w:ascii="Zizou Slab" w:hAnsi="Zizou Slab"/>
                                      <w:b w:val="0"/>
                                      <w:lang w:val="es-MX"/>
                                    </w:rPr>
                                    <w:t>Astra</w:t>
                                  </w:r>
                                  <w:bookmarkEnd w:id="14"/>
                                </w:p>
                                <w:p w14:paraId="7842C5EB" w14:textId="77777777" w:rsidR="0017691D" w:rsidRDefault="0017691D" w:rsidP="00AD21BC"/>
                                <w:p w14:paraId="34AFC5A7" w14:textId="77777777" w:rsidR="0017691D" w:rsidRPr="00DF42D1" w:rsidRDefault="0017691D" w:rsidP="00AD21BC">
                                  <w:pPr>
                                    <w:pStyle w:val="Ttulo1"/>
                                    <w:rPr>
                                      <w:rFonts w:ascii="Zizou Slab" w:hAnsi="Zizou Slab"/>
                                      <w:b w:val="0"/>
                                      <w:lang w:val="es-MX"/>
                                    </w:rPr>
                                  </w:pPr>
                                  <w:bookmarkStart w:id="15" w:name="_Toc25309662"/>
                                  <w:r>
                                    <w:rPr>
                                      <w:rFonts w:ascii="Zizou Slab" w:hAnsi="Zizou Slab"/>
                                      <w:b w:val="0"/>
                                      <w:lang w:val="es-MX"/>
                                    </w:rPr>
                                    <w:t>Astra</w:t>
                                  </w:r>
                                  <w:bookmarkEnd w:id="15"/>
                                </w:p>
                                <w:p w14:paraId="563E661E" w14:textId="77777777" w:rsidR="0017691D" w:rsidRDefault="0017691D" w:rsidP="00AD21BC"/>
                                <w:p w14:paraId="32E06D8F" w14:textId="77777777" w:rsidR="0017691D" w:rsidRPr="00DF42D1" w:rsidRDefault="0017691D" w:rsidP="00AD21BC">
                                  <w:pPr>
                                    <w:pStyle w:val="Ttulo1"/>
                                    <w:rPr>
                                      <w:rFonts w:ascii="Zizou Slab" w:hAnsi="Zizou Slab"/>
                                      <w:b w:val="0"/>
                                      <w:lang w:val="es-MX"/>
                                    </w:rPr>
                                  </w:pPr>
                                  <w:bookmarkStart w:id="16" w:name="_Toc25309663"/>
                                  <w:r>
                                    <w:rPr>
                                      <w:rFonts w:ascii="Zizou Slab" w:hAnsi="Zizou Slab"/>
                                      <w:b w:val="0"/>
                                      <w:lang w:val="es-MX"/>
                                    </w:rPr>
                                    <w:t>Astra</w:t>
                                  </w:r>
                                  <w:bookmarkEnd w:id="16"/>
                                </w:p>
                                <w:p w14:paraId="66D7C690" w14:textId="77777777" w:rsidR="0017691D" w:rsidRDefault="0017691D" w:rsidP="00AD21BC"/>
                                <w:p w14:paraId="7EE96451" w14:textId="77777777" w:rsidR="0017691D" w:rsidRPr="00DF42D1" w:rsidRDefault="0017691D" w:rsidP="00AD21BC">
                                  <w:pPr>
                                    <w:pStyle w:val="Ttulo1"/>
                                    <w:rPr>
                                      <w:rFonts w:ascii="Zizou Slab" w:hAnsi="Zizou Slab"/>
                                      <w:b w:val="0"/>
                                      <w:lang w:val="es-MX"/>
                                    </w:rPr>
                                  </w:pPr>
                                  <w:bookmarkStart w:id="17" w:name="_Toc25309664"/>
                                  <w:r>
                                    <w:rPr>
                                      <w:rFonts w:ascii="Zizou Slab" w:hAnsi="Zizou Slab"/>
                                      <w:b w:val="0"/>
                                      <w:lang w:val="es-MX"/>
                                    </w:rPr>
                                    <w:t>Astra</w:t>
                                  </w:r>
                                  <w:bookmarkEnd w:id="17"/>
                                </w:p>
                                <w:p w14:paraId="5ABA67BE" w14:textId="77777777" w:rsidR="0017691D" w:rsidRDefault="0017691D" w:rsidP="00AD21BC"/>
                                <w:p w14:paraId="3C2AC8A7" w14:textId="77777777" w:rsidR="0017691D" w:rsidRPr="00DF42D1" w:rsidRDefault="0017691D" w:rsidP="00AD21BC">
                                  <w:pPr>
                                    <w:pStyle w:val="Ttulo1"/>
                                    <w:rPr>
                                      <w:rFonts w:ascii="Zizou Slab" w:hAnsi="Zizou Slab"/>
                                      <w:b w:val="0"/>
                                      <w:lang w:val="es-MX"/>
                                    </w:rPr>
                                  </w:pPr>
                                  <w:bookmarkStart w:id="18" w:name="_Toc25309665"/>
                                  <w:r>
                                    <w:rPr>
                                      <w:rFonts w:ascii="Zizou Slab" w:hAnsi="Zizou Slab"/>
                                      <w:b w:val="0"/>
                                      <w:lang w:val="es-MX"/>
                                    </w:rPr>
                                    <w:t>Astra</w:t>
                                  </w:r>
                                  <w:bookmarkEnd w:id="18"/>
                                </w:p>
                                <w:p w14:paraId="50608655" w14:textId="77777777" w:rsidR="0017691D" w:rsidRDefault="0017691D" w:rsidP="00AD21BC"/>
                                <w:p w14:paraId="220E58A7" w14:textId="77777777" w:rsidR="0017691D" w:rsidRPr="00DF42D1" w:rsidRDefault="0017691D" w:rsidP="00AD21BC">
                                  <w:pPr>
                                    <w:pStyle w:val="Ttulo1"/>
                                    <w:rPr>
                                      <w:rFonts w:ascii="Zizou Slab" w:hAnsi="Zizou Slab"/>
                                      <w:b w:val="0"/>
                                      <w:lang w:val="es-MX"/>
                                    </w:rPr>
                                  </w:pPr>
                                  <w:bookmarkStart w:id="19" w:name="_Toc25309666"/>
                                  <w:r>
                                    <w:rPr>
                                      <w:rFonts w:ascii="Zizou Slab" w:hAnsi="Zizou Slab"/>
                                      <w:b w:val="0"/>
                                      <w:lang w:val="es-MX"/>
                                    </w:rPr>
                                    <w:t>Astra</w:t>
                                  </w:r>
                                  <w:bookmarkEnd w:id="19"/>
                                </w:p>
                                <w:p w14:paraId="1B6BB61E" w14:textId="77777777" w:rsidR="0017691D" w:rsidRDefault="0017691D" w:rsidP="00AD21BC"/>
                                <w:p w14:paraId="0E366043" w14:textId="77777777" w:rsidR="0017691D" w:rsidRPr="00DF42D1" w:rsidRDefault="0017691D" w:rsidP="00AD21BC">
                                  <w:pPr>
                                    <w:pStyle w:val="Ttulo1"/>
                                    <w:rPr>
                                      <w:rFonts w:ascii="Zizou Slab" w:hAnsi="Zizou Slab"/>
                                      <w:b w:val="0"/>
                                      <w:lang w:val="es-MX"/>
                                    </w:rPr>
                                  </w:pPr>
                                  <w:bookmarkStart w:id="20" w:name="_Toc25309667"/>
                                  <w:r>
                                    <w:rPr>
                                      <w:rFonts w:ascii="Zizou Slab" w:hAnsi="Zizou Slab"/>
                                      <w:b w:val="0"/>
                                      <w:lang w:val="es-MX"/>
                                    </w:rPr>
                                    <w:t>Astra</w:t>
                                  </w:r>
                                  <w:bookmarkEnd w:id="20"/>
                                </w:p>
                                <w:p w14:paraId="5717A921" w14:textId="77777777" w:rsidR="0017691D" w:rsidRDefault="0017691D" w:rsidP="00AD21BC"/>
                                <w:p w14:paraId="41C03912" w14:textId="77777777" w:rsidR="0017691D" w:rsidRPr="00DF42D1" w:rsidRDefault="0017691D" w:rsidP="00AD21BC">
                                  <w:pPr>
                                    <w:pStyle w:val="Ttulo1"/>
                                    <w:rPr>
                                      <w:rFonts w:ascii="Zizou Slab" w:hAnsi="Zizou Slab"/>
                                      <w:b w:val="0"/>
                                      <w:lang w:val="es-MX"/>
                                    </w:rPr>
                                  </w:pPr>
                                  <w:bookmarkStart w:id="21" w:name="_Toc25309668"/>
                                  <w:r>
                                    <w:rPr>
                                      <w:rFonts w:ascii="Zizou Slab" w:hAnsi="Zizou Slab"/>
                                      <w:b w:val="0"/>
                                      <w:lang w:val="es-MX"/>
                                    </w:rPr>
                                    <w:t>Astra</w:t>
                                  </w:r>
                                  <w:bookmarkEnd w:id="21"/>
                                </w:p>
                                <w:p w14:paraId="065A3877" w14:textId="77777777" w:rsidR="0017691D" w:rsidRDefault="0017691D" w:rsidP="00AD21BC"/>
                                <w:p w14:paraId="4E34E74D" w14:textId="77777777" w:rsidR="0017691D" w:rsidRPr="00DF42D1" w:rsidRDefault="0017691D" w:rsidP="00AD21BC">
                                  <w:pPr>
                                    <w:pStyle w:val="Ttulo1"/>
                                    <w:rPr>
                                      <w:rFonts w:ascii="Zizou Slab" w:hAnsi="Zizou Slab"/>
                                      <w:b w:val="0"/>
                                      <w:lang w:val="es-MX"/>
                                    </w:rPr>
                                  </w:pPr>
                                  <w:bookmarkStart w:id="22" w:name="_Toc25309669"/>
                                  <w:r>
                                    <w:rPr>
                                      <w:rFonts w:ascii="Zizou Slab" w:hAnsi="Zizou Slab"/>
                                      <w:b w:val="0"/>
                                      <w:lang w:val="es-MX"/>
                                    </w:rPr>
                                    <w:t>Astra</w:t>
                                  </w:r>
                                  <w:bookmarkEnd w:id="22"/>
                                </w:p>
                                <w:p w14:paraId="5E9A460B" w14:textId="77777777" w:rsidR="0017691D" w:rsidRDefault="0017691D" w:rsidP="00AD21BC"/>
                                <w:p w14:paraId="5F7E025D" w14:textId="77777777" w:rsidR="0017691D" w:rsidRPr="00DF42D1" w:rsidRDefault="0017691D" w:rsidP="00AD21BC">
                                  <w:pPr>
                                    <w:pStyle w:val="Ttulo1"/>
                                    <w:rPr>
                                      <w:rFonts w:ascii="Zizou Slab" w:hAnsi="Zizou Slab"/>
                                      <w:b w:val="0"/>
                                      <w:lang w:val="es-MX"/>
                                    </w:rPr>
                                  </w:pPr>
                                  <w:bookmarkStart w:id="23" w:name="_Toc25309670"/>
                                  <w:r>
                                    <w:rPr>
                                      <w:rFonts w:ascii="Zizou Slab" w:hAnsi="Zizou Slab"/>
                                      <w:b w:val="0"/>
                                      <w:lang w:val="es-MX"/>
                                    </w:rPr>
                                    <w:t>Astra</w:t>
                                  </w:r>
                                  <w:bookmarkEnd w:id="23"/>
                                </w:p>
                                <w:p w14:paraId="002D98FC" w14:textId="77777777" w:rsidR="0017691D" w:rsidRDefault="0017691D" w:rsidP="00AD21BC"/>
                                <w:p w14:paraId="70529DF0" w14:textId="77777777" w:rsidR="0017691D" w:rsidRPr="00DF42D1" w:rsidRDefault="0017691D" w:rsidP="00AD21BC">
                                  <w:pPr>
                                    <w:pStyle w:val="Ttulo1"/>
                                    <w:rPr>
                                      <w:rFonts w:ascii="Zizou Slab" w:hAnsi="Zizou Slab"/>
                                      <w:b w:val="0"/>
                                      <w:lang w:val="es-MX"/>
                                    </w:rPr>
                                  </w:pPr>
                                  <w:bookmarkStart w:id="24" w:name="_Toc25309671"/>
                                  <w:r>
                                    <w:rPr>
                                      <w:rFonts w:ascii="Zizou Slab" w:hAnsi="Zizou Slab"/>
                                      <w:b w:val="0"/>
                                      <w:lang w:val="es-MX"/>
                                    </w:rPr>
                                    <w:t>Astra</w:t>
                                  </w:r>
                                  <w:bookmarkEnd w:id="24"/>
                                </w:p>
                                <w:p w14:paraId="2C81E857" w14:textId="77777777" w:rsidR="0017691D" w:rsidRDefault="0017691D" w:rsidP="00AD21BC"/>
                                <w:p w14:paraId="0EBB25E7" w14:textId="77777777" w:rsidR="0017691D" w:rsidRPr="00DF42D1" w:rsidRDefault="0017691D" w:rsidP="00AD21BC">
                                  <w:pPr>
                                    <w:pStyle w:val="Ttulo1"/>
                                    <w:rPr>
                                      <w:rFonts w:ascii="Zizou Slab" w:hAnsi="Zizou Slab"/>
                                      <w:b w:val="0"/>
                                      <w:lang w:val="es-MX"/>
                                    </w:rPr>
                                  </w:pPr>
                                  <w:bookmarkStart w:id="25" w:name="_Toc25309672"/>
                                  <w:r>
                                    <w:rPr>
                                      <w:rFonts w:ascii="Zizou Slab" w:hAnsi="Zizou Slab"/>
                                      <w:b w:val="0"/>
                                      <w:lang w:val="es-MX"/>
                                    </w:rPr>
                                    <w:t>Astra</w:t>
                                  </w:r>
                                  <w:bookmarkEnd w:id="25"/>
                                </w:p>
                                <w:p w14:paraId="3CA9CFA8" w14:textId="77777777" w:rsidR="0017691D" w:rsidRDefault="0017691D" w:rsidP="00AD21BC"/>
                                <w:p w14:paraId="59903779" w14:textId="77777777" w:rsidR="0017691D" w:rsidRPr="00DF42D1" w:rsidRDefault="0017691D" w:rsidP="00AD21BC">
                                  <w:pPr>
                                    <w:pStyle w:val="Ttulo1"/>
                                    <w:rPr>
                                      <w:rFonts w:ascii="Zizou Slab" w:hAnsi="Zizou Slab"/>
                                      <w:b w:val="0"/>
                                      <w:lang w:val="es-MX"/>
                                    </w:rPr>
                                  </w:pPr>
                                  <w:bookmarkStart w:id="26" w:name="_Toc25309673"/>
                                  <w:r>
                                    <w:rPr>
                                      <w:rFonts w:ascii="Zizou Slab" w:hAnsi="Zizou Slab"/>
                                      <w:b w:val="0"/>
                                      <w:lang w:val="es-MX"/>
                                    </w:rPr>
                                    <w:t>Astra</w:t>
                                  </w:r>
                                  <w:bookmarkEnd w:id="26"/>
                                </w:p>
                                <w:p w14:paraId="0CACF5D3" w14:textId="77777777" w:rsidR="0017691D" w:rsidRDefault="0017691D" w:rsidP="00AD21BC"/>
                                <w:p w14:paraId="625F6376" w14:textId="77777777" w:rsidR="0017691D" w:rsidRPr="00DF42D1" w:rsidRDefault="0017691D" w:rsidP="00AD21BC">
                                  <w:pPr>
                                    <w:pStyle w:val="Ttulo1"/>
                                    <w:rPr>
                                      <w:rFonts w:ascii="Zizou Slab" w:hAnsi="Zizou Slab"/>
                                      <w:b w:val="0"/>
                                      <w:lang w:val="es-MX"/>
                                    </w:rPr>
                                  </w:pPr>
                                  <w:bookmarkStart w:id="27" w:name="_Toc25309674"/>
                                  <w:r>
                                    <w:rPr>
                                      <w:rFonts w:ascii="Zizou Slab" w:hAnsi="Zizou Slab"/>
                                      <w:b w:val="0"/>
                                      <w:lang w:val="es-MX"/>
                                    </w:rPr>
                                    <w:t>Astra</w:t>
                                  </w:r>
                                  <w:bookmarkEnd w:id="27"/>
                                </w:p>
                                <w:p w14:paraId="00778E79" w14:textId="77777777" w:rsidR="0017691D" w:rsidRDefault="0017691D" w:rsidP="00AD21BC"/>
                                <w:p w14:paraId="05A15AF4" w14:textId="77777777" w:rsidR="0017691D" w:rsidRPr="00DF42D1" w:rsidRDefault="0017691D" w:rsidP="00AD21BC">
                                  <w:pPr>
                                    <w:pStyle w:val="Ttulo1"/>
                                    <w:rPr>
                                      <w:rFonts w:ascii="Zizou Slab" w:hAnsi="Zizou Slab"/>
                                      <w:b w:val="0"/>
                                      <w:lang w:val="es-MX"/>
                                    </w:rPr>
                                  </w:pPr>
                                  <w:bookmarkStart w:id="28" w:name="_Toc25309675"/>
                                  <w:r>
                                    <w:rPr>
                                      <w:rFonts w:ascii="Zizou Slab" w:hAnsi="Zizou Slab"/>
                                      <w:b w:val="0"/>
                                      <w:lang w:val="es-MX"/>
                                    </w:rPr>
                                    <w:t>Astra</w:t>
                                  </w:r>
                                  <w:bookmarkEnd w:id="28"/>
                                </w:p>
                                <w:p w14:paraId="1A2AEF74" w14:textId="77777777" w:rsidR="0017691D" w:rsidRDefault="0017691D" w:rsidP="00AD21BC"/>
                                <w:p w14:paraId="7C30E593" w14:textId="77777777" w:rsidR="0017691D" w:rsidRPr="00DF42D1" w:rsidRDefault="0017691D" w:rsidP="00AD21BC">
                                  <w:pPr>
                                    <w:pStyle w:val="Ttulo1"/>
                                    <w:rPr>
                                      <w:rFonts w:ascii="Zizou Slab" w:hAnsi="Zizou Slab"/>
                                      <w:b w:val="0"/>
                                      <w:lang w:val="es-MX"/>
                                    </w:rPr>
                                  </w:pPr>
                                  <w:bookmarkStart w:id="29" w:name="_Toc25309676"/>
                                  <w:r>
                                    <w:rPr>
                                      <w:rFonts w:ascii="Zizou Slab" w:hAnsi="Zizou Slab"/>
                                      <w:b w:val="0"/>
                                      <w:lang w:val="es-MX"/>
                                    </w:rPr>
                                    <w:t>Astra</w:t>
                                  </w:r>
                                  <w:bookmarkEnd w:id="29"/>
                                </w:p>
                                <w:p w14:paraId="7AE42E51" w14:textId="77777777" w:rsidR="0017691D" w:rsidRDefault="0017691D" w:rsidP="00AD21BC"/>
                                <w:p w14:paraId="1ED1DDD4" w14:textId="77777777" w:rsidR="0017691D" w:rsidRPr="00DF42D1" w:rsidRDefault="0017691D" w:rsidP="00AD21BC">
                                  <w:pPr>
                                    <w:pStyle w:val="Ttulo1"/>
                                    <w:rPr>
                                      <w:rFonts w:ascii="Zizou Slab" w:hAnsi="Zizou Slab"/>
                                      <w:b w:val="0"/>
                                      <w:lang w:val="es-MX"/>
                                    </w:rPr>
                                  </w:pPr>
                                  <w:bookmarkStart w:id="30" w:name="_Toc25309677"/>
                                  <w:r>
                                    <w:rPr>
                                      <w:rFonts w:ascii="Zizou Slab" w:hAnsi="Zizou Slab"/>
                                      <w:b w:val="0"/>
                                      <w:lang w:val="es-MX"/>
                                    </w:rPr>
                                    <w:t>Astra</w:t>
                                  </w:r>
                                  <w:bookmarkEnd w:id="30"/>
                                </w:p>
                                <w:p w14:paraId="7437BFFD" w14:textId="77777777" w:rsidR="0017691D" w:rsidRDefault="0017691D" w:rsidP="00AD21BC"/>
                                <w:p w14:paraId="19CD5309" w14:textId="77777777" w:rsidR="0017691D" w:rsidRPr="00DF42D1" w:rsidRDefault="0017691D" w:rsidP="00AD21BC">
                                  <w:pPr>
                                    <w:pStyle w:val="Ttulo1"/>
                                    <w:rPr>
                                      <w:rFonts w:ascii="Zizou Slab" w:hAnsi="Zizou Slab"/>
                                      <w:b w:val="0"/>
                                      <w:lang w:val="es-MX"/>
                                    </w:rPr>
                                  </w:pPr>
                                  <w:bookmarkStart w:id="31" w:name="_Toc25309678"/>
                                  <w:r>
                                    <w:rPr>
                                      <w:rFonts w:ascii="Zizou Slab" w:hAnsi="Zizou Slab"/>
                                      <w:b w:val="0"/>
                                      <w:lang w:val="es-MX"/>
                                    </w:rPr>
                                    <w:t>Astra</w:t>
                                  </w:r>
                                  <w:bookmarkEnd w:id="31"/>
                                </w:p>
                                <w:p w14:paraId="74F73923" w14:textId="77777777" w:rsidR="0017691D" w:rsidRDefault="0017691D" w:rsidP="00AD21BC"/>
                                <w:p w14:paraId="4B57EEBF" w14:textId="77777777" w:rsidR="0017691D" w:rsidRPr="00DF42D1" w:rsidRDefault="0017691D" w:rsidP="00AD21BC">
                                  <w:pPr>
                                    <w:pStyle w:val="Ttulo1"/>
                                    <w:rPr>
                                      <w:rFonts w:ascii="Zizou Slab" w:hAnsi="Zizou Slab"/>
                                      <w:b w:val="0"/>
                                      <w:lang w:val="es-MX"/>
                                    </w:rPr>
                                  </w:pPr>
                                  <w:bookmarkStart w:id="32" w:name="_Toc25309679"/>
                                  <w:r>
                                    <w:rPr>
                                      <w:rFonts w:ascii="Zizou Slab" w:hAnsi="Zizou Slab"/>
                                      <w:b w:val="0"/>
                                      <w:lang w:val="es-MX"/>
                                    </w:rPr>
                                    <w:t>Astra</w:t>
                                  </w:r>
                                  <w:bookmarkEnd w:id="32"/>
                                </w:p>
                                <w:p w14:paraId="076EF91F" w14:textId="77777777" w:rsidR="0017691D" w:rsidRDefault="0017691D" w:rsidP="00AD21BC"/>
                                <w:p w14:paraId="4757C4AC" w14:textId="77777777" w:rsidR="0017691D" w:rsidRPr="00DF42D1" w:rsidRDefault="0017691D" w:rsidP="00AD21BC">
                                  <w:pPr>
                                    <w:pStyle w:val="Ttulo1"/>
                                    <w:rPr>
                                      <w:rFonts w:ascii="Zizou Slab" w:hAnsi="Zizou Slab"/>
                                      <w:b w:val="0"/>
                                      <w:lang w:val="es-MX"/>
                                    </w:rPr>
                                  </w:pPr>
                                  <w:bookmarkStart w:id="33" w:name="_Toc25309680"/>
                                  <w:r>
                                    <w:rPr>
                                      <w:rFonts w:ascii="Zizou Slab" w:hAnsi="Zizou Slab"/>
                                      <w:b w:val="0"/>
                                      <w:lang w:val="es-MX"/>
                                    </w:rPr>
                                    <w:t>Astra</w:t>
                                  </w:r>
                                  <w:bookmarkEnd w:id="33"/>
                                </w:p>
                                <w:p w14:paraId="0D20CCFC" w14:textId="77777777" w:rsidR="0017691D" w:rsidRDefault="0017691D" w:rsidP="00AD21BC"/>
                                <w:p w14:paraId="3E649280" w14:textId="77777777" w:rsidR="0017691D" w:rsidRPr="00DF42D1" w:rsidRDefault="0017691D" w:rsidP="00AD21BC">
                                  <w:pPr>
                                    <w:pStyle w:val="Ttulo1"/>
                                    <w:rPr>
                                      <w:rFonts w:ascii="Zizou Slab" w:hAnsi="Zizou Slab"/>
                                      <w:b w:val="0"/>
                                      <w:lang w:val="es-MX"/>
                                    </w:rPr>
                                  </w:pPr>
                                  <w:bookmarkStart w:id="34" w:name="_Toc25309681"/>
                                  <w:r>
                                    <w:rPr>
                                      <w:rFonts w:ascii="Zizou Slab" w:hAnsi="Zizou Slab"/>
                                      <w:b w:val="0"/>
                                      <w:lang w:val="es-MX"/>
                                    </w:rPr>
                                    <w:t>Astra</w:t>
                                  </w:r>
                                  <w:bookmarkEnd w:id="34"/>
                                </w:p>
                                <w:p w14:paraId="3354FFC2" w14:textId="77777777" w:rsidR="0017691D" w:rsidRDefault="0017691D" w:rsidP="00AD21BC"/>
                                <w:p w14:paraId="5EE48559" w14:textId="77777777" w:rsidR="0017691D" w:rsidRPr="00DF42D1" w:rsidRDefault="0017691D" w:rsidP="00AD21BC">
                                  <w:pPr>
                                    <w:pStyle w:val="Ttulo1"/>
                                    <w:rPr>
                                      <w:rFonts w:ascii="Zizou Slab" w:hAnsi="Zizou Slab"/>
                                      <w:b w:val="0"/>
                                      <w:lang w:val="es-MX"/>
                                    </w:rPr>
                                  </w:pPr>
                                  <w:bookmarkStart w:id="35" w:name="_Toc25309682"/>
                                  <w:r>
                                    <w:rPr>
                                      <w:rFonts w:ascii="Zizou Slab" w:hAnsi="Zizou Slab"/>
                                      <w:b w:val="0"/>
                                      <w:lang w:val="es-MX"/>
                                    </w:rPr>
                                    <w:t>Astra</w:t>
                                  </w:r>
                                  <w:bookmarkEnd w:id="35"/>
                                </w:p>
                                <w:p w14:paraId="7FDC994B" w14:textId="77777777" w:rsidR="0017691D" w:rsidRDefault="0017691D" w:rsidP="00AD21BC"/>
                                <w:p w14:paraId="4CF1DD03" w14:textId="77777777" w:rsidR="0017691D" w:rsidRPr="00DF42D1" w:rsidRDefault="0017691D" w:rsidP="00AD21BC">
                                  <w:pPr>
                                    <w:pStyle w:val="Ttulo1"/>
                                    <w:rPr>
                                      <w:rFonts w:ascii="Zizou Slab" w:hAnsi="Zizou Slab"/>
                                      <w:b w:val="0"/>
                                      <w:lang w:val="es-MX"/>
                                    </w:rPr>
                                  </w:pPr>
                                  <w:bookmarkStart w:id="36" w:name="_Toc25309683"/>
                                  <w:r>
                                    <w:rPr>
                                      <w:rFonts w:ascii="Zizou Slab" w:hAnsi="Zizou Slab"/>
                                      <w:b w:val="0"/>
                                      <w:lang w:val="es-MX"/>
                                    </w:rPr>
                                    <w:t>Astra</w:t>
                                  </w:r>
                                  <w:bookmarkEnd w:id="36"/>
                                </w:p>
                                <w:p w14:paraId="75B8A536" w14:textId="77777777" w:rsidR="0017691D" w:rsidRDefault="0017691D" w:rsidP="00AD21BC"/>
                                <w:p w14:paraId="47A702C0" w14:textId="77777777" w:rsidR="0017691D" w:rsidRPr="00DF42D1" w:rsidRDefault="0017691D" w:rsidP="00AD21BC">
                                  <w:pPr>
                                    <w:pStyle w:val="Ttulo1"/>
                                    <w:rPr>
                                      <w:rFonts w:ascii="Zizou Slab" w:hAnsi="Zizou Slab"/>
                                      <w:b w:val="0"/>
                                      <w:lang w:val="es-MX"/>
                                    </w:rPr>
                                  </w:pPr>
                                  <w:bookmarkStart w:id="37" w:name="_Toc25309684"/>
                                  <w:r>
                                    <w:rPr>
                                      <w:rFonts w:ascii="Zizou Slab" w:hAnsi="Zizou Slab"/>
                                      <w:b w:val="0"/>
                                      <w:lang w:val="es-MX"/>
                                    </w:rPr>
                                    <w:t>Astra</w:t>
                                  </w:r>
                                  <w:bookmarkEnd w:id="37"/>
                                </w:p>
                                <w:p w14:paraId="6D215C95" w14:textId="77777777" w:rsidR="0017691D" w:rsidRDefault="0017691D" w:rsidP="00AD21BC"/>
                                <w:p w14:paraId="33E9C25B" w14:textId="77777777" w:rsidR="0017691D" w:rsidRPr="00DF42D1" w:rsidRDefault="0017691D" w:rsidP="00AD21BC">
                                  <w:pPr>
                                    <w:pStyle w:val="Ttulo1"/>
                                    <w:rPr>
                                      <w:rFonts w:ascii="Zizou Slab" w:hAnsi="Zizou Slab"/>
                                      <w:b w:val="0"/>
                                      <w:lang w:val="es-MX"/>
                                    </w:rPr>
                                  </w:pPr>
                                  <w:bookmarkStart w:id="38" w:name="_Toc25309685"/>
                                  <w:r>
                                    <w:rPr>
                                      <w:rFonts w:ascii="Zizou Slab" w:hAnsi="Zizou Slab"/>
                                      <w:b w:val="0"/>
                                      <w:lang w:val="es-MX"/>
                                    </w:rPr>
                                    <w:t>Astra</w:t>
                                  </w:r>
                                  <w:bookmarkEnd w:id="38"/>
                                </w:p>
                                <w:p w14:paraId="29D1EB36" w14:textId="77777777" w:rsidR="0017691D" w:rsidRDefault="0017691D" w:rsidP="00AD21BC"/>
                                <w:p w14:paraId="75393B66" w14:textId="77777777" w:rsidR="0017691D" w:rsidRPr="00DF42D1" w:rsidRDefault="0017691D" w:rsidP="00AD21BC">
                                  <w:pPr>
                                    <w:pStyle w:val="Ttulo1"/>
                                    <w:rPr>
                                      <w:rFonts w:ascii="Zizou Slab" w:hAnsi="Zizou Slab"/>
                                      <w:b w:val="0"/>
                                      <w:lang w:val="es-MX"/>
                                    </w:rPr>
                                  </w:pPr>
                                  <w:bookmarkStart w:id="39" w:name="_Toc25309686"/>
                                  <w:r>
                                    <w:rPr>
                                      <w:rFonts w:ascii="Zizou Slab" w:hAnsi="Zizou Slab"/>
                                      <w:b w:val="0"/>
                                      <w:lang w:val="es-MX"/>
                                    </w:rPr>
                                    <w:t>Astra</w:t>
                                  </w:r>
                                  <w:bookmarkEnd w:id="39"/>
                                </w:p>
                                <w:p w14:paraId="2FA8AE85" w14:textId="77777777" w:rsidR="0017691D" w:rsidRDefault="0017691D" w:rsidP="00AD21BC"/>
                                <w:p w14:paraId="753BDE88" w14:textId="77777777" w:rsidR="0017691D" w:rsidRPr="00DF42D1" w:rsidRDefault="0017691D" w:rsidP="00AD21BC">
                                  <w:pPr>
                                    <w:pStyle w:val="Ttulo1"/>
                                    <w:rPr>
                                      <w:rFonts w:ascii="Zizou Slab" w:hAnsi="Zizou Slab"/>
                                      <w:b w:val="0"/>
                                      <w:lang w:val="es-MX"/>
                                    </w:rPr>
                                  </w:pPr>
                                  <w:bookmarkStart w:id="40" w:name="_Toc25309687"/>
                                  <w:r>
                                    <w:rPr>
                                      <w:rFonts w:ascii="Zizou Slab" w:hAnsi="Zizou Slab"/>
                                      <w:b w:val="0"/>
                                      <w:lang w:val="es-MX"/>
                                    </w:rPr>
                                    <w:t>Astra</w:t>
                                  </w:r>
                                  <w:bookmarkEnd w:id="40"/>
                                </w:p>
                                <w:p w14:paraId="14D50CC8" w14:textId="77777777" w:rsidR="0017691D" w:rsidRDefault="0017691D" w:rsidP="00AD21BC"/>
                                <w:p w14:paraId="4C58146B" w14:textId="77777777" w:rsidR="0017691D" w:rsidRPr="00DF42D1" w:rsidRDefault="0017691D" w:rsidP="00AD21BC">
                                  <w:pPr>
                                    <w:pStyle w:val="Ttulo1"/>
                                    <w:rPr>
                                      <w:rFonts w:ascii="Zizou Slab" w:hAnsi="Zizou Slab"/>
                                      <w:b w:val="0"/>
                                      <w:lang w:val="es-MX"/>
                                    </w:rPr>
                                  </w:pPr>
                                  <w:bookmarkStart w:id="41" w:name="_Toc25309688"/>
                                  <w:r>
                                    <w:rPr>
                                      <w:rFonts w:ascii="Zizou Slab" w:hAnsi="Zizou Slab"/>
                                      <w:b w:val="0"/>
                                      <w:lang w:val="es-MX"/>
                                    </w:rPr>
                                    <w:t>Astra</w:t>
                                  </w:r>
                                  <w:bookmarkEnd w:id="41"/>
                                </w:p>
                                <w:p w14:paraId="6A143CD0" w14:textId="77777777" w:rsidR="0017691D" w:rsidRDefault="0017691D" w:rsidP="00AD21BC"/>
                                <w:p w14:paraId="256DDFA4" w14:textId="77777777" w:rsidR="0017691D" w:rsidRPr="00DF42D1" w:rsidRDefault="0017691D" w:rsidP="00AD21BC">
                                  <w:pPr>
                                    <w:pStyle w:val="Ttulo1"/>
                                    <w:rPr>
                                      <w:rFonts w:ascii="Zizou Slab" w:hAnsi="Zizou Slab"/>
                                      <w:b w:val="0"/>
                                      <w:lang w:val="es-MX"/>
                                    </w:rPr>
                                  </w:pPr>
                                  <w:bookmarkStart w:id="42" w:name="_Toc25309689"/>
                                  <w:r>
                                    <w:rPr>
                                      <w:rFonts w:ascii="Zizou Slab" w:hAnsi="Zizou Slab"/>
                                      <w:b w:val="0"/>
                                      <w:lang w:val="es-MX"/>
                                    </w:rPr>
                                    <w:t>Astra</w:t>
                                  </w:r>
                                  <w:bookmarkEnd w:id="42"/>
                                </w:p>
                                <w:p w14:paraId="03295586" w14:textId="77777777" w:rsidR="0017691D" w:rsidRDefault="0017691D" w:rsidP="00AD21BC"/>
                                <w:p w14:paraId="63C298F8" w14:textId="77777777" w:rsidR="0017691D" w:rsidRPr="00DF42D1" w:rsidRDefault="0017691D" w:rsidP="00AD21BC">
                                  <w:pPr>
                                    <w:pStyle w:val="Ttulo1"/>
                                    <w:rPr>
                                      <w:rFonts w:ascii="Zizou Slab" w:hAnsi="Zizou Slab"/>
                                      <w:b w:val="0"/>
                                      <w:lang w:val="es-MX"/>
                                    </w:rPr>
                                  </w:pPr>
                                  <w:bookmarkStart w:id="43" w:name="_Toc25309690"/>
                                  <w:r>
                                    <w:rPr>
                                      <w:rFonts w:ascii="Zizou Slab" w:hAnsi="Zizou Slab"/>
                                      <w:b w:val="0"/>
                                      <w:lang w:val="es-MX"/>
                                    </w:rPr>
                                    <w:t>Astra</w:t>
                                  </w:r>
                                  <w:bookmarkEnd w:id="43"/>
                                </w:p>
                                <w:p w14:paraId="3B735124" w14:textId="77777777" w:rsidR="0017691D" w:rsidRDefault="0017691D" w:rsidP="00AD21BC"/>
                                <w:p w14:paraId="51FCA3E6" w14:textId="77777777" w:rsidR="0017691D" w:rsidRPr="00DF42D1" w:rsidRDefault="0017691D" w:rsidP="00AD21BC">
                                  <w:pPr>
                                    <w:pStyle w:val="Ttulo1"/>
                                    <w:rPr>
                                      <w:rFonts w:ascii="Zizou Slab" w:hAnsi="Zizou Slab"/>
                                      <w:b w:val="0"/>
                                      <w:lang w:val="es-MX"/>
                                    </w:rPr>
                                  </w:pPr>
                                  <w:bookmarkStart w:id="44" w:name="_Toc25309691"/>
                                  <w:r>
                                    <w:rPr>
                                      <w:rFonts w:ascii="Zizou Slab" w:hAnsi="Zizou Slab"/>
                                      <w:b w:val="0"/>
                                      <w:lang w:val="es-MX"/>
                                    </w:rPr>
                                    <w:t>Astra</w:t>
                                  </w:r>
                                  <w:bookmarkEnd w:id="44"/>
                                </w:p>
                                <w:p w14:paraId="642895E1" w14:textId="77777777" w:rsidR="0017691D" w:rsidRDefault="0017691D" w:rsidP="00AD21BC"/>
                                <w:p w14:paraId="040AC517" w14:textId="77777777" w:rsidR="0017691D" w:rsidRPr="00DF42D1" w:rsidRDefault="0017691D" w:rsidP="00AD21BC">
                                  <w:pPr>
                                    <w:pStyle w:val="Ttulo1"/>
                                    <w:rPr>
                                      <w:rFonts w:ascii="Zizou Slab" w:hAnsi="Zizou Slab"/>
                                      <w:b w:val="0"/>
                                      <w:lang w:val="es-MX"/>
                                    </w:rPr>
                                  </w:pPr>
                                  <w:bookmarkStart w:id="45" w:name="_Toc25309692"/>
                                  <w:r>
                                    <w:rPr>
                                      <w:rFonts w:ascii="Zizou Slab" w:hAnsi="Zizou Slab"/>
                                      <w:b w:val="0"/>
                                      <w:lang w:val="es-MX"/>
                                    </w:rPr>
                                    <w:t>Astra</w:t>
                                  </w:r>
                                  <w:bookmarkEnd w:id="45"/>
                                </w:p>
                                <w:p w14:paraId="2C37A97F" w14:textId="77777777" w:rsidR="0017691D" w:rsidRDefault="0017691D" w:rsidP="00AD21BC"/>
                                <w:p w14:paraId="6E6E3211" w14:textId="77777777" w:rsidR="0017691D" w:rsidRPr="00DF42D1" w:rsidRDefault="0017691D" w:rsidP="00AD21BC">
                                  <w:pPr>
                                    <w:pStyle w:val="Ttulo1"/>
                                    <w:rPr>
                                      <w:rFonts w:ascii="Zizou Slab" w:hAnsi="Zizou Slab"/>
                                      <w:b w:val="0"/>
                                      <w:lang w:val="es-MX"/>
                                    </w:rPr>
                                  </w:pPr>
                                  <w:bookmarkStart w:id="46" w:name="_Toc25309693"/>
                                  <w:r>
                                    <w:rPr>
                                      <w:rFonts w:ascii="Zizou Slab" w:hAnsi="Zizou Slab"/>
                                      <w:b w:val="0"/>
                                      <w:lang w:val="es-MX"/>
                                    </w:rPr>
                                    <w:t>Astra</w:t>
                                  </w:r>
                                  <w:bookmarkEnd w:id="46"/>
                                </w:p>
                                <w:p w14:paraId="1483BA94" w14:textId="77777777" w:rsidR="0017691D" w:rsidRDefault="0017691D" w:rsidP="00AD21BC"/>
                                <w:p w14:paraId="1C9971BF" w14:textId="77777777" w:rsidR="0017691D" w:rsidRPr="00DF42D1" w:rsidRDefault="0017691D" w:rsidP="00AD21BC">
                                  <w:pPr>
                                    <w:pStyle w:val="Ttulo1"/>
                                    <w:rPr>
                                      <w:rFonts w:ascii="Zizou Slab" w:hAnsi="Zizou Slab"/>
                                      <w:b w:val="0"/>
                                      <w:lang w:val="es-MX"/>
                                    </w:rPr>
                                  </w:pPr>
                                  <w:bookmarkStart w:id="47" w:name="_Toc25309694"/>
                                  <w:r>
                                    <w:rPr>
                                      <w:rFonts w:ascii="Zizou Slab" w:hAnsi="Zizou Slab"/>
                                      <w:b w:val="0"/>
                                      <w:lang w:val="es-MX"/>
                                    </w:rPr>
                                    <w:t>Astra</w:t>
                                  </w:r>
                                  <w:bookmarkEnd w:id="47"/>
                                </w:p>
                                <w:p w14:paraId="45AD65C8" w14:textId="77777777" w:rsidR="0017691D" w:rsidRDefault="0017691D" w:rsidP="00AD21BC"/>
                                <w:p w14:paraId="282688BE" w14:textId="77777777" w:rsidR="0017691D" w:rsidRPr="00DF42D1" w:rsidRDefault="0017691D" w:rsidP="00AD21BC">
                                  <w:pPr>
                                    <w:pStyle w:val="Ttulo1"/>
                                    <w:rPr>
                                      <w:rFonts w:ascii="Zizou Slab" w:hAnsi="Zizou Slab"/>
                                      <w:b w:val="0"/>
                                      <w:lang w:val="es-MX"/>
                                    </w:rPr>
                                  </w:pPr>
                                  <w:bookmarkStart w:id="48" w:name="_Toc25309695"/>
                                  <w:r>
                                    <w:rPr>
                                      <w:rFonts w:ascii="Zizou Slab" w:hAnsi="Zizou Slab"/>
                                      <w:b w:val="0"/>
                                      <w:lang w:val="es-MX"/>
                                    </w:rPr>
                                    <w:t>Astra</w:t>
                                  </w:r>
                                  <w:bookmarkEnd w:id="48"/>
                                </w:p>
                                <w:p w14:paraId="6958A7C1" w14:textId="77777777" w:rsidR="0017691D" w:rsidRDefault="0017691D" w:rsidP="00AD21BC"/>
                                <w:p w14:paraId="092882F0" w14:textId="77777777" w:rsidR="0017691D" w:rsidRPr="00DF42D1" w:rsidRDefault="0017691D" w:rsidP="00AD21BC">
                                  <w:pPr>
                                    <w:pStyle w:val="Ttulo1"/>
                                    <w:rPr>
                                      <w:rFonts w:ascii="Zizou Slab" w:hAnsi="Zizou Slab"/>
                                      <w:b w:val="0"/>
                                      <w:lang w:val="es-MX"/>
                                    </w:rPr>
                                  </w:pPr>
                                  <w:bookmarkStart w:id="49" w:name="_Toc25309696"/>
                                  <w:r>
                                    <w:rPr>
                                      <w:rFonts w:ascii="Zizou Slab" w:hAnsi="Zizou Slab"/>
                                      <w:b w:val="0"/>
                                      <w:lang w:val="es-MX"/>
                                    </w:rPr>
                                    <w:t>Astra</w:t>
                                  </w:r>
                                  <w:bookmarkEnd w:id="49"/>
                                </w:p>
                                <w:p w14:paraId="7233F346" w14:textId="77777777" w:rsidR="0017691D" w:rsidRDefault="0017691D" w:rsidP="00AD21BC"/>
                                <w:p w14:paraId="4E08A636" w14:textId="77777777" w:rsidR="0017691D" w:rsidRPr="00DF42D1" w:rsidRDefault="0017691D" w:rsidP="00AD21BC">
                                  <w:pPr>
                                    <w:pStyle w:val="Ttulo1"/>
                                    <w:rPr>
                                      <w:rFonts w:ascii="Zizou Slab" w:hAnsi="Zizou Slab"/>
                                      <w:b w:val="0"/>
                                      <w:lang w:val="es-MX"/>
                                    </w:rPr>
                                  </w:pPr>
                                  <w:bookmarkStart w:id="50" w:name="_Toc25309697"/>
                                  <w:r>
                                    <w:rPr>
                                      <w:rFonts w:ascii="Zizou Slab" w:hAnsi="Zizou Slab"/>
                                      <w:b w:val="0"/>
                                      <w:lang w:val="es-MX"/>
                                    </w:rPr>
                                    <w:t>Astra</w:t>
                                  </w:r>
                                  <w:bookmarkEnd w:id="50"/>
                                </w:p>
                                <w:p w14:paraId="3CDD411B" w14:textId="77777777" w:rsidR="0017691D" w:rsidRDefault="0017691D" w:rsidP="00AD21BC"/>
                                <w:p w14:paraId="0F177A55" w14:textId="77777777" w:rsidR="0017691D" w:rsidRPr="00DF42D1" w:rsidRDefault="0017691D" w:rsidP="00AD21BC">
                                  <w:pPr>
                                    <w:pStyle w:val="Ttulo1"/>
                                    <w:rPr>
                                      <w:rFonts w:ascii="Zizou Slab" w:hAnsi="Zizou Slab"/>
                                      <w:b w:val="0"/>
                                      <w:lang w:val="es-MX"/>
                                    </w:rPr>
                                  </w:pPr>
                                  <w:bookmarkStart w:id="51" w:name="_Toc25309698"/>
                                  <w:r>
                                    <w:rPr>
                                      <w:rFonts w:ascii="Zizou Slab" w:hAnsi="Zizou Slab"/>
                                      <w:b w:val="0"/>
                                      <w:lang w:val="es-MX"/>
                                    </w:rPr>
                                    <w:t>Astra</w:t>
                                  </w:r>
                                  <w:bookmarkEnd w:id="51"/>
                                </w:p>
                                <w:p w14:paraId="12BCDA56" w14:textId="77777777" w:rsidR="0017691D" w:rsidRDefault="0017691D" w:rsidP="00AD21BC"/>
                                <w:p w14:paraId="7210C558" w14:textId="77777777" w:rsidR="0017691D" w:rsidRPr="00DF42D1" w:rsidRDefault="0017691D" w:rsidP="00AD21BC">
                                  <w:pPr>
                                    <w:pStyle w:val="Ttulo1"/>
                                    <w:rPr>
                                      <w:rFonts w:ascii="Zizou Slab" w:hAnsi="Zizou Slab"/>
                                      <w:b w:val="0"/>
                                      <w:lang w:val="es-MX"/>
                                    </w:rPr>
                                  </w:pPr>
                                  <w:bookmarkStart w:id="52" w:name="_Toc25309699"/>
                                  <w:r>
                                    <w:rPr>
                                      <w:rFonts w:ascii="Zizou Slab" w:hAnsi="Zizou Slab"/>
                                      <w:b w:val="0"/>
                                      <w:lang w:val="es-MX"/>
                                    </w:rPr>
                                    <w:t>Astra</w:t>
                                  </w:r>
                                  <w:bookmarkEnd w:id="52"/>
                                </w:p>
                                <w:p w14:paraId="086FB257" w14:textId="77777777" w:rsidR="0017691D" w:rsidRDefault="0017691D" w:rsidP="00AD21BC"/>
                                <w:p w14:paraId="40196057" w14:textId="77777777" w:rsidR="0017691D" w:rsidRPr="00DF42D1" w:rsidRDefault="0017691D" w:rsidP="00AD21BC">
                                  <w:pPr>
                                    <w:pStyle w:val="Ttulo1"/>
                                    <w:rPr>
                                      <w:rFonts w:ascii="Zizou Slab" w:hAnsi="Zizou Slab"/>
                                      <w:b w:val="0"/>
                                      <w:lang w:val="es-MX"/>
                                    </w:rPr>
                                  </w:pPr>
                                  <w:bookmarkStart w:id="53" w:name="_Toc25309700"/>
                                  <w:r>
                                    <w:rPr>
                                      <w:rFonts w:ascii="Zizou Slab" w:hAnsi="Zizou Slab"/>
                                      <w:b w:val="0"/>
                                      <w:lang w:val="es-MX"/>
                                    </w:rPr>
                                    <w:t>Astra</w:t>
                                  </w:r>
                                  <w:bookmarkEnd w:id="53"/>
                                </w:p>
                                <w:p w14:paraId="2891ADF1" w14:textId="77777777" w:rsidR="0017691D" w:rsidRDefault="0017691D" w:rsidP="00AD21BC"/>
                                <w:p w14:paraId="77CAC333" w14:textId="77777777" w:rsidR="0017691D" w:rsidRPr="00DF42D1" w:rsidRDefault="0017691D" w:rsidP="00AD21BC">
                                  <w:pPr>
                                    <w:pStyle w:val="Ttulo1"/>
                                    <w:rPr>
                                      <w:rFonts w:ascii="Zizou Slab" w:hAnsi="Zizou Slab"/>
                                      <w:b w:val="0"/>
                                      <w:lang w:val="es-MX"/>
                                    </w:rPr>
                                  </w:pPr>
                                  <w:bookmarkStart w:id="54" w:name="_Toc25309701"/>
                                  <w:r>
                                    <w:rPr>
                                      <w:rFonts w:ascii="Zizou Slab" w:hAnsi="Zizou Slab"/>
                                      <w:b w:val="0"/>
                                      <w:lang w:val="es-MX"/>
                                    </w:rPr>
                                    <w:t>Astra</w:t>
                                  </w:r>
                                  <w:bookmarkEnd w:id="54"/>
                                </w:p>
                                <w:p w14:paraId="38AF74C3" w14:textId="77777777" w:rsidR="0017691D" w:rsidRDefault="0017691D" w:rsidP="00AD21BC"/>
                                <w:p w14:paraId="3E1F32C8" w14:textId="77777777" w:rsidR="0017691D" w:rsidRPr="00DF42D1" w:rsidRDefault="0017691D" w:rsidP="00AD21BC">
                                  <w:pPr>
                                    <w:pStyle w:val="Ttulo1"/>
                                    <w:rPr>
                                      <w:rFonts w:ascii="Zizou Slab" w:hAnsi="Zizou Slab"/>
                                      <w:b w:val="0"/>
                                      <w:lang w:val="es-MX"/>
                                    </w:rPr>
                                  </w:pPr>
                                  <w:bookmarkStart w:id="55" w:name="_Toc25309702"/>
                                  <w:r>
                                    <w:rPr>
                                      <w:rFonts w:ascii="Zizou Slab" w:hAnsi="Zizou Slab"/>
                                      <w:b w:val="0"/>
                                      <w:lang w:val="es-MX"/>
                                    </w:rPr>
                                    <w:t>Astra</w:t>
                                  </w:r>
                                  <w:bookmarkEnd w:id="55"/>
                                </w:p>
                                <w:p w14:paraId="4DEC099B" w14:textId="77777777" w:rsidR="0017691D" w:rsidRDefault="0017691D" w:rsidP="00AD21BC"/>
                                <w:p w14:paraId="73396F2C" w14:textId="77777777" w:rsidR="0017691D" w:rsidRPr="00DF42D1" w:rsidRDefault="0017691D" w:rsidP="00AD21BC">
                                  <w:pPr>
                                    <w:pStyle w:val="Ttulo1"/>
                                    <w:rPr>
                                      <w:rFonts w:ascii="Zizou Slab" w:hAnsi="Zizou Slab"/>
                                      <w:b w:val="0"/>
                                      <w:lang w:val="es-MX"/>
                                    </w:rPr>
                                  </w:pPr>
                                  <w:bookmarkStart w:id="56" w:name="_Toc25309703"/>
                                  <w:r>
                                    <w:rPr>
                                      <w:rFonts w:ascii="Zizou Slab" w:hAnsi="Zizou Slab"/>
                                      <w:b w:val="0"/>
                                      <w:lang w:val="es-MX"/>
                                    </w:rPr>
                                    <w:t>Astra</w:t>
                                  </w:r>
                                  <w:bookmarkEnd w:id="56"/>
                                </w:p>
                                <w:p w14:paraId="7D6AF274" w14:textId="77777777" w:rsidR="0017691D" w:rsidRDefault="0017691D" w:rsidP="00AD21BC"/>
                                <w:p w14:paraId="0AE43591" w14:textId="77777777" w:rsidR="0017691D" w:rsidRPr="00DF42D1" w:rsidRDefault="0017691D" w:rsidP="00AD21BC">
                                  <w:pPr>
                                    <w:pStyle w:val="Ttulo1"/>
                                    <w:rPr>
                                      <w:rFonts w:ascii="Zizou Slab" w:hAnsi="Zizou Slab"/>
                                      <w:b w:val="0"/>
                                      <w:lang w:val="es-MX"/>
                                    </w:rPr>
                                  </w:pPr>
                                  <w:bookmarkStart w:id="57" w:name="_Toc25309704"/>
                                  <w:r>
                                    <w:rPr>
                                      <w:rFonts w:ascii="Zizou Slab" w:hAnsi="Zizou Slab"/>
                                      <w:b w:val="0"/>
                                      <w:lang w:val="es-MX"/>
                                    </w:rPr>
                                    <w:t>Astra</w:t>
                                  </w:r>
                                  <w:bookmarkEnd w:id="57"/>
                                </w:p>
                                <w:p w14:paraId="6FE7C507" w14:textId="77777777" w:rsidR="0017691D" w:rsidRDefault="0017691D" w:rsidP="00AD21BC"/>
                                <w:p w14:paraId="297E9714" w14:textId="77777777" w:rsidR="0017691D" w:rsidRPr="00DF42D1" w:rsidRDefault="0017691D" w:rsidP="00AD21BC">
                                  <w:pPr>
                                    <w:pStyle w:val="Ttulo1"/>
                                    <w:rPr>
                                      <w:rFonts w:ascii="Zizou Slab" w:hAnsi="Zizou Slab"/>
                                      <w:b w:val="0"/>
                                      <w:lang w:val="es-MX"/>
                                    </w:rPr>
                                  </w:pPr>
                                  <w:bookmarkStart w:id="58" w:name="_Toc25309705"/>
                                  <w:r>
                                    <w:rPr>
                                      <w:rFonts w:ascii="Zizou Slab" w:hAnsi="Zizou Slab"/>
                                      <w:b w:val="0"/>
                                      <w:lang w:val="es-MX"/>
                                    </w:rPr>
                                    <w:t>Astra</w:t>
                                  </w:r>
                                  <w:bookmarkEnd w:id="58"/>
                                </w:p>
                                <w:p w14:paraId="7876A5B7" w14:textId="77777777" w:rsidR="0017691D" w:rsidRDefault="0017691D" w:rsidP="00AD21BC"/>
                                <w:p w14:paraId="7AC05A4F" w14:textId="77777777" w:rsidR="0017691D" w:rsidRPr="00DF42D1" w:rsidRDefault="0017691D" w:rsidP="00AD21BC">
                                  <w:pPr>
                                    <w:pStyle w:val="Ttulo1"/>
                                    <w:rPr>
                                      <w:rFonts w:ascii="Zizou Slab" w:hAnsi="Zizou Slab"/>
                                      <w:b w:val="0"/>
                                      <w:lang w:val="es-MX"/>
                                    </w:rPr>
                                  </w:pPr>
                                  <w:bookmarkStart w:id="59" w:name="_Toc25309706"/>
                                  <w:r>
                                    <w:rPr>
                                      <w:rFonts w:ascii="Zizou Slab" w:hAnsi="Zizou Slab"/>
                                      <w:b w:val="0"/>
                                      <w:lang w:val="es-MX"/>
                                    </w:rPr>
                                    <w:t>Astra</w:t>
                                  </w:r>
                                  <w:bookmarkEnd w:id="59"/>
                                </w:p>
                                <w:p w14:paraId="40557A37" w14:textId="77777777" w:rsidR="0017691D" w:rsidRDefault="0017691D" w:rsidP="00AD21BC"/>
                                <w:p w14:paraId="2A3E7104" w14:textId="77777777" w:rsidR="0017691D" w:rsidRPr="00DF42D1" w:rsidRDefault="0017691D" w:rsidP="00AD21BC">
                                  <w:pPr>
                                    <w:pStyle w:val="Ttulo1"/>
                                    <w:rPr>
                                      <w:rFonts w:ascii="Zizou Slab" w:hAnsi="Zizou Slab"/>
                                      <w:b w:val="0"/>
                                      <w:lang w:val="es-MX"/>
                                    </w:rPr>
                                  </w:pPr>
                                  <w:bookmarkStart w:id="60" w:name="_Toc25309707"/>
                                  <w:r>
                                    <w:rPr>
                                      <w:rFonts w:ascii="Zizou Slab" w:hAnsi="Zizou Slab"/>
                                      <w:b w:val="0"/>
                                      <w:lang w:val="es-MX"/>
                                    </w:rPr>
                                    <w:t>Astra</w:t>
                                  </w:r>
                                  <w:bookmarkEnd w:id="60"/>
                                </w:p>
                                <w:p w14:paraId="3882628C" w14:textId="77777777" w:rsidR="0017691D" w:rsidRDefault="0017691D" w:rsidP="00AD21BC"/>
                                <w:p w14:paraId="7D0B6242" w14:textId="77777777" w:rsidR="0017691D" w:rsidRPr="00DF42D1" w:rsidRDefault="0017691D" w:rsidP="00AD21BC">
                                  <w:pPr>
                                    <w:pStyle w:val="Ttulo1"/>
                                    <w:rPr>
                                      <w:rFonts w:ascii="Zizou Slab" w:hAnsi="Zizou Slab"/>
                                      <w:b w:val="0"/>
                                      <w:lang w:val="es-MX"/>
                                    </w:rPr>
                                  </w:pPr>
                                  <w:bookmarkStart w:id="61" w:name="_Toc25309708"/>
                                  <w:r>
                                    <w:rPr>
                                      <w:rFonts w:ascii="Zizou Slab" w:hAnsi="Zizou Slab"/>
                                      <w:b w:val="0"/>
                                      <w:lang w:val="es-MX"/>
                                    </w:rPr>
                                    <w:t>Astra</w:t>
                                  </w:r>
                                  <w:bookmarkEnd w:id="61"/>
                                </w:p>
                                <w:p w14:paraId="38C5702B" w14:textId="77777777" w:rsidR="0017691D" w:rsidRDefault="0017691D" w:rsidP="00AD21BC"/>
                                <w:p w14:paraId="096CF492" w14:textId="77777777" w:rsidR="0017691D" w:rsidRPr="00DF42D1" w:rsidRDefault="0017691D" w:rsidP="00AD21BC">
                                  <w:pPr>
                                    <w:pStyle w:val="Ttulo1"/>
                                    <w:rPr>
                                      <w:rFonts w:ascii="Zizou Slab" w:hAnsi="Zizou Slab"/>
                                      <w:b w:val="0"/>
                                      <w:lang w:val="es-MX"/>
                                    </w:rPr>
                                  </w:pPr>
                                  <w:bookmarkStart w:id="62" w:name="_Toc25309709"/>
                                  <w:r>
                                    <w:rPr>
                                      <w:rFonts w:ascii="Zizou Slab" w:hAnsi="Zizou Slab"/>
                                      <w:b w:val="0"/>
                                      <w:lang w:val="es-MX"/>
                                    </w:rPr>
                                    <w:t>Astra</w:t>
                                  </w:r>
                                  <w:bookmarkEnd w:id="62"/>
                                </w:p>
                                <w:p w14:paraId="33EF3B70" w14:textId="77777777" w:rsidR="0017691D" w:rsidRDefault="0017691D" w:rsidP="00AD21BC"/>
                                <w:p w14:paraId="7BC80C94" w14:textId="77777777" w:rsidR="0017691D" w:rsidRPr="00DF42D1" w:rsidRDefault="0017691D" w:rsidP="00AD21BC">
                                  <w:pPr>
                                    <w:pStyle w:val="Ttulo1"/>
                                    <w:rPr>
                                      <w:rFonts w:ascii="Zizou Slab" w:hAnsi="Zizou Slab"/>
                                      <w:b w:val="0"/>
                                      <w:lang w:val="es-MX"/>
                                    </w:rPr>
                                  </w:pPr>
                                  <w:bookmarkStart w:id="63" w:name="_Toc25309710"/>
                                  <w:r>
                                    <w:rPr>
                                      <w:rFonts w:ascii="Zizou Slab" w:hAnsi="Zizou Slab"/>
                                      <w:b w:val="0"/>
                                      <w:lang w:val="es-MX"/>
                                    </w:rPr>
                                    <w:t>Astra</w:t>
                                  </w:r>
                                  <w:bookmarkEnd w:id="63"/>
                                </w:p>
                                <w:p w14:paraId="44978240" w14:textId="77777777" w:rsidR="0017691D" w:rsidRDefault="0017691D" w:rsidP="00AD21BC"/>
                                <w:p w14:paraId="036CAE17" w14:textId="77777777" w:rsidR="0017691D" w:rsidRPr="00DF42D1" w:rsidRDefault="0017691D" w:rsidP="00AD21BC">
                                  <w:pPr>
                                    <w:pStyle w:val="Ttulo1"/>
                                    <w:rPr>
                                      <w:rFonts w:ascii="Zizou Slab" w:hAnsi="Zizou Slab"/>
                                      <w:b w:val="0"/>
                                      <w:lang w:val="es-MX"/>
                                    </w:rPr>
                                  </w:pPr>
                                  <w:bookmarkStart w:id="64" w:name="_Toc25309711"/>
                                  <w:r>
                                    <w:rPr>
                                      <w:rFonts w:ascii="Zizou Slab" w:hAnsi="Zizou Slab"/>
                                      <w:b w:val="0"/>
                                      <w:lang w:val="es-MX"/>
                                    </w:rPr>
                                    <w:t>Astra</w:t>
                                  </w:r>
                                  <w:bookmarkEnd w:id="64"/>
                                </w:p>
                                <w:p w14:paraId="7B5F5DDA" w14:textId="77777777" w:rsidR="0017691D" w:rsidRDefault="0017691D" w:rsidP="00AD21BC"/>
                                <w:p w14:paraId="14A06890" w14:textId="77777777" w:rsidR="0017691D" w:rsidRPr="00DF42D1" w:rsidRDefault="0017691D" w:rsidP="00AD21BC">
                                  <w:pPr>
                                    <w:pStyle w:val="Ttulo1"/>
                                    <w:rPr>
                                      <w:rFonts w:ascii="Zizou Slab" w:hAnsi="Zizou Slab"/>
                                      <w:b w:val="0"/>
                                      <w:lang w:val="es-MX"/>
                                    </w:rPr>
                                  </w:pPr>
                                  <w:bookmarkStart w:id="65" w:name="_Toc25309712"/>
                                  <w:r>
                                    <w:rPr>
                                      <w:rFonts w:ascii="Zizou Slab" w:hAnsi="Zizou Slab"/>
                                      <w:b w:val="0"/>
                                      <w:lang w:val="es-MX"/>
                                    </w:rPr>
                                    <w:t>Astra</w:t>
                                  </w:r>
                                  <w:bookmarkEnd w:id="65"/>
                                </w:p>
                                <w:p w14:paraId="68D8133C" w14:textId="77777777" w:rsidR="0017691D" w:rsidRDefault="0017691D" w:rsidP="00AD21BC"/>
                                <w:p w14:paraId="4466C41B" w14:textId="77777777" w:rsidR="0017691D" w:rsidRPr="00DF42D1" w:rsidRDefault="0017691D" w:rsidP="00AD21BC">
                                  <w:pPr>
                                    <w:pStyle w:val="Ttulo1"/>
                                    <w:rPr>
                                      <w:rFonts w:ascii="Zizou Slab" w:hAnsi="Zizou Slab"/>
                                      <w:b w:val="0"/>
                                      <w:lang w:val="es-MX"/>
                                    </w:rPr>
                                  </w:pPr>
                                  <w:bookmarkStart w:id="66" w:name="_Toc25309713"/>
                                  <w:r>
                                    <w:rPr>
                                      <w:rFonts w:ascii="Zizou Slab" w:hAnsi="Zizou Slab"/>
                                      <w:b w:val="0"/>
                                      <w:lang w:val="es-MX"/>
                                    </w:rPr>
                                    <w:t>Astra</w:t>
                                  </w:r>
                                  <w:bookmarkEnd w:id="66"/>
                                </w:p>
                                <w:p w14:paraId="357E1B72" w14:textId="77777777" w:rsidR="0017691D" w:rsidRDefault="0017691D" w:rsidP="00AD21BC"/>
                                <w:p w14:paraId="41EFC3DF" w14:textId="77777777" w:rsidR="0017691D" w:rsidRPr="00DF42D1" w:rsidRDefault="0017691D" w:rsidP="00AD21BC">
                                  <w:pPr>
                                    <w:pStyle w:val="Ttulo1"/>
                                    <w:rPr>
                                      <w:rFonts w:ascii="Zizou Slab" w:hAnsi="Zizou Slab"/>
                                      <w:b w:val="0"/>
                                      <w:lang w:val="es-MX"/>
                                    </w:rPr>
                                  </w:pPr>
                                  <w:bookmarkStart w:id="67" w:name="_Toc25309714"/>
                                  <w:r>
                                    <w:rPr>
                                      <w:rFonts w:ascii="Zizou Slab" w:hAnsi="Zizou Slab"/>
                                      <w:b w:val="0"/>
                                      <w:lang w:val="es-MX"/>
                                    </w:rPr>
                                    <w:t>Astra</w:t>
                                  </w:r>
                                  <w:bookmarkEnd w:id="1"/>
                                  <w:bookmarkEnd w:id="2"/>
                                  <w:bookmarkEnd w:id="67"/>
                                </w:p>
                                <w:p w14:paraId="263A2B96" w14:textId="77777777" w:rsidR="0017691D" w:rsidRDefault="0017691D" w:rsidP="00AD21BC"/>
                                <w:p w14:paraId="20A6F0B6" w14:textId="77777777" w:rsidR="0017691D" w:rsidRPr="00DF42D1" w:rsidRDefault="0017691D" w:rsidP="00AD21BC">
                                  <w:pPr>
                                    <w:pStyle w:val="Ttulo1"/>
                                    <w:rPr>
                                      <w:rFonts w:ascii="Zizou Slab" w:hAnsi="Zizou Slab"/>
                                      <w:b w:val="0"/>
                                      <w:lang w:val="es-MX"/>
                                    </w:rPr>
                                  </w:pPr>
                                  <w:bookmarkStart w:id="68" w:name="_Toc25224001"/>
                                  <w:bookmarkStart w:id="69" w:name="_Toc25224231"/>
                                  <w:bookmarkStart w:id="70" w:name="_Toc25225140"/>
                                  <w:bookmarkStart w:id="71" w:name="_Toc25225353"/>
                                  <w:bookmarkStart w:id="72" w:name="_Toc25225566"/>
                                  <w:bookmarkStart w:id="73" w:name="_Toc25225777"/>
                                  <w:bookmarkStart w:id="74" w:name="_Toc25225987"/>
                                  <w:bookmarkStart w:id="75" w:name="_Toc25226204"/>
                                  <w:bookmarkStart w:id="76" w:name="_Toc25226402"/>
                                  <w:bookmarkStart w:id="77" w:name="_Toc25226596"/>
                                  <w:bookmarkStart w:id="78" w:name="_Toc25227001"/>
                                  <w:bookmarkStart w:id="79" w:name="_Toc25227182"/>
                                  <w:bookmarkStart w:id="80" w:name="_Toc25227356"/>
                                  <w:bookmarkStart w:id="81" w:name="_Toc25227529"/>
                                  <w:bookmarkStart w:id="82" w:name="_Toc25227699"/>
                                  <w:bookmarkStart w:id="83" w:name="_Toc25227982"/>
                                  <w:bookmarkStart w:id="84" w:name="_Toc25228160"/>
                                  <w:bookmarkStart w:id="85" w:name="_Toc25228334"/>
                                  <w:bookmarkStart w:id="86" w:name="_Toc25228498"/>
                                  <w:bookmarkStart w:id="87" w:name="_Toc25228671"/>
                                  <w:bookmarkStart w:id="88" w:name="_Toc25229117"/>
                                  <w:bookmarkStart w:id="89" w:name="_Toc25229240"/>
                                  <w:bookmarkStart w:id="90" w:name="_Toc25229355"/>
                                  <w:bookmarkStart w:id="91" w:name="_Toc25229560"/>
                                  <w:bookmarkStart w:id="92" w:name="_Toc25229682"/>
                                  <w:bookmarkStart w:id="93" w:name="_Toc25229801"/>
                                  <w:bookmarkStart w:id="94" w:name="_Toc25229916"/>
                                  <w:bookmarkStart w:id="95" w:name="_Toc25240878"/>
                                  <w:bookmarkStart w:id="96" w:name="_Toc25240993"/>
                                  <w:bookmarkStart w:id="97" w:name="_Toc25241109"/>
                                  <w:bookmarkStart w:id="98" w:name="_Toc25244411"/>
                                  <w:bookmarkStart w:id="99" w:name="_Toc25244546"/>
                                  <w:bookmarkStart w:id="100" w:name="_Toc25246913"/>
                                  <w:bookmarkStart w:id="101" w:name="_Toc25247045"/>
                                  <w:bookmarkStart w:id="102" w:name="_Toc25309715"/>
                                  <w:r>
                                    <w:rPr>
                                      <w:rFonts w:ascii="Zizou Slab" w:hAnsi="Zizou Slab"/>
                                      <w:b w:val="0"/>
                                      <w:lang w:val="es-MX"/>
                                    </w:rPr>
                                    <w:t>Astra</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3F6D3A14" w14:textId="77777777" w:rsidR="0017691D" w:rsidRDefault="0017691D" w:rsidP="00AD21BC"/>
                                <w:p w14:paraId="5C59E170" w14:textId="77777777" w:rsidR="0017691D" w:rsidRPr="00DF42D1" w:rsidRDefault="0017691D" w:rsidP="00AD21BC">
                                  <w:pPr>
                                    <w:pStyle w:val="Ttulo1"/>
                                    <w:rPr>
                                      <w:rFonts w:ascii="Zizou Slab" w:hAnsi="Zizou Slab"/>
                                      <w:b w:val="0"/>
                                      <w:lang w:val="es-MX"/>
                                    </w:rPr>
                                  </w:pPr>
                                  <w:bookmarkStart w:id="103" w:name="_Toc25224002"/>
                                  <w:bookmarkStart w:id="104" w:name="_Toc25224232"/>
                                  <w:bookmarkStart w:id="105" w:name="_Toc25225141"/>
                                  <w:bookmarkStart w:id="106" w:name="_Toc25225354"/>
                                  <w:bookmarkStart w:id="107" w:name="_Toc25225567"/>
                                  <w:bookmarkStart w:id="108" w:name="_Toc25225778"/>
                                  <w:bookmarkStart w:id="109" w:name="_Toc25225988"/>
                                  <w:bookmarkStart w:id="110" w:name="_Toc25226205"/>
                                  <w:bookmarkStart w:id="111" w:name="_Toc25226403"/>
                                  <w:bookmarkStart w:id="112" w:name="_Toc25226597"/>
                                  <w:bookmarkStart w:id="113" w:name="_Toc25227002"/>
                                  <w:bookmarkStart w:id="114" w:name="_Toc25227183"/>
                                  <w:bookmarkStart w:id="115" w:name="_Toc25227357"/>
                                  <w:bookmarkStart w:id="116" w:name="_Toc25227530"/>
                                  <w:bookmarkStart w:id="117" w:name="_Toc25227700"/>
                                  <w:bookmarkStart w:id="118" w:name="_Toc25227983"/>
                                  <w:bookmarkStart w:id="119" w:name="_Toc25228161"/>
                                  <w:bookmarkStart w:id="120" w:name="_Toc25228335"/>
                                  <w:bookmarkStart w:id="121" w:name="_Toc25228499"/>
                                  <w:bookmarkStart w:id="122" w:name="_Toc25228672"/>
                                  <w:bookmarkStart w:id="123" w:name="_Toc25229118"/>
                                  <w:bookmarkStart w:id="124" w:name="_Toc25229241"/>
                                  <w:bookmarkStart w:id="125" w:name="_Toc25229356"/>
                                  <w:bookmarkStart w:id="126" w:name="_Toc25229561"/>
                                  <w:bookmarkStart w:id="127" w:name="_Toc25229683"/>
                                  <w:bookmarkStart w:id="128" w:name="_Toc25229802"/>
                                  <w:bookmarkStart w:id="129" w:name="_Toc25229917"/>
                                  <w:bookmarkStart w:id="130" w:name="_Toc25240879"/>
                                  <w:bookmarkStart w:id="131" w:name="_Toc25240994"/>
                                  <w:bookmarkStart w:id="132" w:name="_Toc25241110"/>
                                  <w:bookmarkStart w:id="133" w:name="_Toc25244412"/>
                                  <w:bookmarkStart w:id="134" w:name="_Toc25244547"/>
                                  <w:bookmarkStart w:id="135" w:name="_Toc25246914"/>
                                  <w:bookmarkStart w:id="136" w:name="_Toc25247046"/>
                                  <w:bookmarkStart w:id="137" w:name="_Toc25309716"/>
                                  <w:r>
                                    <w:rPr>
                                      <w:rFonts w:ascii="Zizou Slab" w:hAnsi="Zizou Slab"/>
                                      <w:b w:val="0"/>
                                      <w:lang w:val="es-MX"/>
                                    </w:rPr>
                                    <w:t>Astra</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F2A6D29" w14:textId="77777777" w:rsidR="0017691D" w:rsidRDefault="0017691D" w:rsidP="00AD21BC"/>
                                <w:p w14:paraId="19AAB82E" w14:textId="77777777" w:rsidR="0017691D" w:rsidRPr="00DF42D1" w:rsidRDefault="0017691D" w:rsidP="00AD21BC">
                                  <w:pPr>
                                    <w:pStyle w:val="Ttulo1"/>
                                    <w:rPr>
                                      <w:rFonts w:ascii="Zizou Slab" w:hAnsi="Zizou Slab"/>
                                      <w:b w:val="0"/>
                                      <w:lang w:val="es-MX"/>
                                    </w:rPr>
                                  </w:pPr>
                                  <w:bookmarkStart w:id="138" w:name="_Toc25224003"/>
                                  <w:bookmarkStart w:id="139" w:name="_Toc25224233"/>
                                  <w:bookmarkStart w:id="140" w:name="_Toc25225142"/>
                                  <w:bookmarkStart w:id="141" w:name="_Toc25225355"/>
                                  <w:bookmarkStart w:id="142" w:name="_Toc25225568"/>
                                  <w:bookmarkStart w:id="143" w:name="_Toc25225779"/>
                                  <w:bookmarkStart w:id="144" w:name="_Toc25225989"/>
                                  <w:bookmarkStart w:id="145" w:name="_Toc25226206"/>
                                  <w:bookmarkStart w:id="146" w:name="_Toc25226404"/>
                                  <w:bookmarkStart w:id="147" w:name="_Toc25226598"/>
                                  <w:bookmarkStart w:id="148" w:name="_Toc25227003"/>
                                  <w:bookmarkStart w:id="149" w:name="_Toc25227184"/>
                                  <w:bookmarkStart w:id="150" w:name="_Toc25227358"/>
                                  <w:bookmarkStart w:id="151" w:name="_Toc25227531"/>
                                  <w:bookmarkStart w:id="152" w:name="_Toc25227701"/>
                                  <w:bookmarkStart w:id="153" w:name="_Toc25227984"/>
                                  <w:bookmarkStart w:id="154" w:name="_Toc25228162"/>
                                  <w:bookmarkStart w:id="155" w:name="_Toc25228336"/>
                                  <w:bookmarkStart w:id="156" w:name="_Toc25228500"/>
                                  <w:bookmarkStart w:id="157" w:name="_Toc25228673"/>
                                  <w:bookmarkStart w:id="158" w:name="_Toc25229119"/>
                                  <w:bookmarkStart w:id="159" w:name="_Toc25229242"/>
                                  <w:bookmarkStart w:id="160" w:name="_Toc25229357"/>
                                  <w:bookmarkStart w:id="161" w:name="_Toc25229562"/>
                                  <w:bookmarkStart w:id="162" w:name="_Toc25229684"/>
                                  <w:bookmarkStart w:id="163" w:name="_Toc25229803"/>
                                  <w:bookmarkStart w:id="164" w:name="_Toc25229918"/>
                                  <w:bookmarkStart w:id="165" w:name="_Toc25240880"/>
                                  <w:bookmarkStart w:id="166" w:name="_Toc25240995"/>
                                  <w:bookmarkStart w:id="167" w:name="_Toc25241111"/>
                                  <w:bookmarkStart w:id="168" w:name="_Toc25244413"/>
                                  <w:bookmarkStart w:id="169" w:name="_Toc25244548"/>
                                  <w:bookmarkStart w:id="170" w:name="_Toc25246915"/>
                                  <w:bookmarkStart w:id="171" w:name="_Toc25247047"/>
                                  <w:bookmarkStart w:id="172" w:name="_Toc25309717"/>
                                  <w:r>
                                    <w:rPr>
                                      <w:rFonts w:ascii="Zizou Slab" w:hAnsi="Zizou Slab"/>
                                      <w:b w:val="0"/>
                                      <w:lang w:val="es-MX"/>
                                    </w:rPr>
                                    <w:t>Astra</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456880F8" w14:textId="77777777" w:rsidR="0017691D" w:rsidRDefault="0017691D" w:rsidP="00AD21BC"/>
                                <w:p w14:paraId="55289624" w14:textId="77777777" w:rsidR="0017691D" w:rsidRPr="00DF42D1" w:rsidRDefault="0017691D" w:rsidP="00AD21BC">
                                  <w:pPr>
                                    <w:pStyle w:val="Ttulo1"/>
                                    <w:rPr>
                                      <w:rFonts w:ascii="Zizou Slab" w:hAnsi="Zizou Slab"/>
                                      <w:b w:val="0"/>
                                      <w:lang w:val="es-MX"/>
                                    </w:rPr>
                                  </w:pPr>
                                  <w:bookmarkStart w:id="173" w:name="_Toc25224004"/>
                                  <w:bookmarkStart w:id="174" w:name="_Toc25224234"/>
                                  <w:bookmarkStart w:id="175" w:name="_Toc25225143"/>
                                  <w:bookmarkStart w:id="176" w:name="_Toc25225356"/>
                                  <w:bookmarkStart w:id="177" w:name="_Toc25225569"/>
                                  <w:bookmarkStart w:id="178" w:name="_Toc25225780"/>
                                  <w:bookmarkStart w:id="179" w:name="_Toc25225990"/>
                                  <w:bookmarkStart w:id="180" w:name="_Toc25226207"/>
                                  <w:bookmarkStart w:id="181" w:name="_Toc25226405"/>
                                  <w:bookmarkStart w:id="182" w:name="_Toc25226599"/>
                                  <w:bookmarkStart w:id="183" w:name="_Toc25227004"/>
                                  <w:bookmarkStart w:id="184" w:name="_Toc25227185"/>
                                  <w:bookmarkStart w:id="185" w:name="_Toc25227359"/>
                                  <w:bookmarkStart w:id="186" w:name="_Toc25227532"/>
                                  <w:bookmarkStart w:id="187" w:name="_Toc25227702"/>
                                  <w:bookmarkStart w:id="188" w:name="_Toc25227985"/>
                                  <w:bookmarkStart w:id="189" w:name="_Toc25228163"/>
                                  <w:bookmarkStart w:id="190" w:name="_Toc25228337"/>
                                  <w:bookmarkStart w:id="191" w:name="_Toc25228501"/>
                                  <w:bookmarkStart w:id="192" w:name="_Toc25228674"/>
                                  <w:bookmarkStart w:id="193" w:name="_Toc25229120"/>
                                  <w:bookmarkStart w:id="194" w:name="_Toc25229243"/>
                                  <w:bookmarkStart w:id="195" w:name="_Toc25229358"/>
                                  <w:bookmarkStart w:id="196" w:name="_Toc25229563"/>
                                  <w:bookmarkStart w:id="197" w:name="_Toc25229685"/>
                                  <w:bookmarkStart w:id="198" w:name="_Toc25229804"/>
                                  <w:bookmarkStart w:id="199" w:name="_Toc25229919"/>
                                  <w:bookmarkStart w:id="200" w:name="_Toc25240881"/>
                                  <w:bookmarkStart w:id="201" w:name="_Toc25240996"/>
                                  <w:bookmarkStart w:id="202" w:name="_Toc25241112"/>
                                  <w:bookmarkStart w:id="203" w:name="_Toc25244414"/>
                                  <w:bookmarkStart w:id="204" w:name="_Toc25244549"/>
                                  <w:bookmarkStart w:id="205" w:name="_Toc25246916"/>
                                  <w:bookmarkStart w:id="206" w:name="_Toc25247048"/>
                                  <w:bookmarkStart w:id="207" w:name="_Toc25309718"/>
                                  <w:r>
                                    <w:rPr>
                                      <w:rFonts w:ascii="Zizou Slab" w:hAnsi="Zizou Slab"/>
                                      <w:b w:val="0"/>
                                      <w:lang w:val="es-MX"/>
                                    </w:rPr>
                                    <w:t>Astra</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114BA13" w14:textId="77777777" w:rsidR="0017691D" w:rsidRDefault="0017691D" w:rsidP="00AD21BC"/>
                                <w:p w14:paraId="633319F5" w14:textId="77777777" w:rsidR="0017691D" w:rsidRPr="00DF42D1" w:rsidRDefault="0017691D" w:rsidP="00AD21BC">
                                  <w:pPr>
                                    <w:pStyle w:val="Ttulo1"/>
                                    <w:rPr>
                                      <w:rFonts w:ascii="Zizou Slab" w:hAnsi="Zizou Slab"/>
                                      <w:b w:val="0"/>
                                      <w:lang w:val="es-MX"/>
                                    </w:rPr>
                                  </w:pPr>
                                  <w:bookmarkStart w:id="208" w:name="_Toc25224005"/>
                                  <w:bookmarkStart w:id="209" w:name="_Toc25224235"/>
                                  <w:bookmarkStart w:id="210" w:name="_Toc25225144"/>
                                  <w:bookmarkStart w:id="211" w:name="_Toc25225357"/>
                                  <w:bookmarkStart w:id="212" w:name="_Toc25225570"/>
                                  <w:bookmarkStart w:id="213" w:name="_Toc25225781"/>
                                  <w:bookmarkStart w:id="214" w:name="_Toc25225991"/>
                                  <w:bookmarkStart w:id="215" w:name="_Toc25226208"/>
                                  <w:bookmarkStart w:id="216" w:name="_Toc25226406"/>
                                  <w:bookmarkStart w:id="217" w:name="_Toc25226600"/>
                                  <w:bookmarkStart w:id="218" w:name="_Toc25227005"/>
                                  <w:bookmarkStart w:id="219" w:name="_Toc25227186"/>
                                  <w:bookmarkStart w:id="220" w:name="_Toc25227360"/>
                                  <w:bookmarkStart w:id="221" w:name="_Toc25227533"/>
                                  <w:bookmarkStart w:id="222" w:name="_Toc25227703"/>
                                  <w:bookmarkStart w:id="223" w:name="_Toc25227986"/>
                                  <w:bookmarkStart w:id="224" w:name="_Toc25228164"/>
                                  <w:bookmarkStart w:id="225" w:name="_Toc25228338"/>
                                  <w:bookmarkStart w:id="226" w:name="_Toc25228502"/>
                                  <w:bookmarkStart w:id="227" w:name="_Toc25228675"/>
                                  <w:bookmarkStart w:id="228" w:name="_Toc25229121"/>
                                  <w:bookmarkStart w:id="229" w:name="_Toc25229244"/>
                                  <w:bookmarkStart w:id="230" w:name="_Toc25229359"/>
                                  <w:bookmarkStart w:id="231" w:name="_Toc25229564"/>
                                  <w:bookmarkStart w:id="232" w:name="_Toc25229686"/>
                                  <w:bookmarkStart w:id="233" w:name="_Toc25229805"/>
                                  <w:bookmarkStart w:id="234" w:name="_Toc25229920"/>
                                  <w:bookmarkStart w:id="235" w:name="_Toc25240882"/>
                                  <w:bookmarkStart w:id="236" w:name="_Toc25240997"/>
                                  <w:bookmarkStart w:id="237" w:name="_Toc25241113"/>
                                  <w:bookmarkStart w:id="238" w:name="_Toc25244415"/>
                                  <w:bookmarkStart w:id="239" w:name="_Toc25244550"/>
                                  <w:bookmarkStart w:id="240" w:name="_Toc25246917"/>
                                  <w:bookmarkStart w:id="241" w:name="_Toc25247049"/>
                                  <w:bookmarkStart w:id="242" w:name="_Toc25309719"/>
                                  <w:r>
                                    <w:rPr>
                                      <w:rFonts w:ascii="Zizou Slab" w:hAnsi="Zizou Slab"/>
                                      <w:b w:val="0"/>
                                      <w:lang w:val="es-MX"/>
                                    </w:rPr>
                                    <w:t>Astra</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3A77A88A" w14:textId="77777777" w:rsidR="0017691D" w:rsidRDefault="0017691D" w:rsidP="00AD21BC"/>
                                <w:p w14:paraId="1B899C7D" w14:textId="77777777" w:rsidR="0017691D" w:rsidRPr="00DF42D1" w:rsidRDefault="0017691D" w:rsidP="00AD21BC">
                                  <w:pPr>
                                    <w:pStyle w:val="Ttulo1"/>
                                    <w:rPr>
                                      <w:rFonts w:ascii="Zizou Slab" w:hAnsi="Zizou Slab"/>
                                      <w:b w:val="0"/>
                                      <w:lang w:val="es-MX"/>
                                    </w:rPr>
                                  </w:pPr>
                                  <w:bookmarkStart w:id="243" w:name="_Toc25224006"/>
                                  <w:bookmarkStart w:id="244" w:name="_Toc25224236"/>
                                  <w:bookmarkStart w:id="245" w:name="_Toc25225145"/>
                                  <w:bookmarkStart w:id="246" w:name="_Toc25225358"/>
                                  <w:bookmarkStart w:id="247" w:name="_Toc25225571"/>
                                  <w:bookmarkStart w:id="248" w:name="_Toc25225782"/>
                                  <w:bookmarkStart w:id="249" w:name="_Toc25225992"/>
                                  <w:bookmarkStart w:id="250" w:name="_Toc25226209"/>
                                  <w:bookmarkStart w:id="251" w:name="_Toc25226407"/>
                                  <w:bookmarkStart w:id="252" w:name="_Toc25226601"/>
                                  <w:bookmarkStart w:id="253" w:name="_Toc25227006"/>
                                  <w:bookmarkStart w:id="254" w:name="_Toc25227187"/>
                                  <w:bookmarkStart w:id="255" w:name="_Toc25227361"/>
                                  <w:bookmarkStart w:id="256" w:name="_Toc25227534"/>
                                  <w:bookmarkStart w:id="257" w:name="_Toc25227704"/>
                                  <w:bookmarkStart w:id="258" w:name="_Toc25227987"/>
                                  <w:bookmarkStart w:id="259" w:name="_Toc25228165"/>
                                  <w:bookmarkStart w:id="260" w:name="_Toc25228339"/>
                                  <w:bookmarkStart w:id="261" w:name="_Toc25228503"/>
                                  <w:bookmarkStart w:id="262" w:name="_Toc25228676"/>
                                  <w:bookmarkStart w:id="263" w:name="_Toc25229122"/>
                                  <w:bookmarkStart w:id="264" w:name="_Toc25229245"/>
                                  <w:bookmarkStart w:id="265" w:name="_Toc25229360"/>
                                  <w:bookmarkStart w:id="266" w:name="_Toc25229565"/>
                                  <w:bookmarkStart w:id="267" w:name="_Toc25229687"/>
                                  <w:bookmarkStart w:id="268" w:name="_Toc25229806"/>
                                  <w:bookmarkStart w:id="269" w:name="_Toc25229921"/>
                                  <w:bookmarkStart w:id="270" w:name="_Toc25240883"/>
                                  <w:bookmarkStart w:id="271" w:name="_Toc25240998"/>
                                  <w:bookmarkStart w:id="272" w:name="_Toc25241114"/>
                                  <w:bookmarkStart w:id="273" w:name="_Toc25244416"/>
                                  <w:bookmarkStart w:id="274" w:name="_Toc25244551"/>
                                  <w:bookmarkStart w:id="275" w:name="_Toc25246918"/>
                                  <w:bookmarkStart w:id="276" w:name="_Toc25247050"/>
                                  <w:bookmarkStart w:id="277" w:name="_Toc25309720"/>
                                  <w:r>
                                    <w:rPr>
                                      <w:rFonts w:ascii="Zizou Slab" w:hAnsi="Zizou Slab"/>
                                      <w:b w:val="0"/>
                                      <w:lang w:val="es-MX"/>
                                    </w:rPr>
                                    <w:t>Astra</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09451F89" w14:textId="77777777" w:rsidR="0017691D" w:rsidRDefault="0017691D" w:rsidP="00AD21BC"/>
                                <w:p w14:paraId="3BD7801E" w14:textId="77777777" w:rsidR="0017691D" w:rsidRPr="00DF42D1" w:rsidRDefault="0017691D" w:rsidP="00AD21BC">
                                  <w:pPr>
                                    <w:pStyle w:val="Ttulo1"/>
                                    <w:rPr>
                                      <w:rFonts w:ascii="Zizou Slab" w:hAnsi="Zizou Slab"/>
                                      <w:b w:val="0"/>
                                      <w:lang w:val="es-MX"/>
                                    </w:rPr>
                                  </w:pPr>
                                  <w:bookmarkStart w:id="278" w:name="_Toc25224007"/>
                                  <w:bookmarkStart w:id="279" w:name="_Toc25224237"/>
                                  <w:bookmarkStart w:id="280" w:name="_Toc25225146"/>
                                  <w:bookmarkStart w:id="281" w:name="_Toc25225359"/>
                                  <w:bookmarkStart w:id="282" w:name="_Toc25225572"/>
                                  <w:bookmarkStart w:id="283" w:name="_Toc25225783"/>
                                  <w:bookmarkStart w:id="284" w:name="_Toc25225993"/>
                                  <w:bookmarkStart w:id="285" w:name="_Toc25226210"/>
                                  <w:bookmarkStart w:id="286" w:name="_Toc25226408"/>
                                  <w:bookmarkStart w:id="287" w:name="_Toc25226602"/>
                                  <w:bookmarkStart w:id="288" w:name="_Toc25227007"/>
                                  <w:bookmarkStart w:id="289" w:name="_Toc25227188"/>
                                  <w:bookmarkStart w:id="290" w:name="_Toc25227362"/>
                                  <w:bookmarkStart w:id="291" w:name="_Toc25227535"/>
                                  <w:bookmarkStart w:id="292" w:name="_Toc25227705"/>
                                  <w:bookmarkStart w:id="293" w:name="_Toc25227988"/>
                                  <w:bookmarkStart w:id="294" w:name="_Toc25228166"/>
                                  <w:bookmarkStart w:id="295" w:name="_Toc25228340"/>
                                  <w:bookmarkStart w:id="296" w:name="_Toc25228504"/>
                                  <w:bookmarkStart w:id="297" w:name="_Toc25228677"/>
                                  <w:bookmarkStart w:id="298" w:name="_Toc25229123"/>
                                  <w:bookmarkStart w:id="299" w:name="_Toc25229246"/>
                                  <w:bookmarkStart w:id="300" w:name="_Toc25229361"/>
                                  <w:bookmarkStart w:id="301" w:name="_Toc25229566"/>
                                  <w:bookmarkStart w:id="302" w:name="_Toc25229688"/>
                                  <w:bookmarkStart w:id="303" w:name="_Toc25229807"/>
                                  <w:bookmarkStart w:id="304" w:name="_Toc25229922"/>
                                  <w:bookmarkStart w:id="305" w:name="_Toc25240884"/>
                                  <w:bookmarkStart w:id="306" w:name="_Toc25240999"/>
                                  <w:bookmarkStart w:id="307" w:name="_Toc25241115"/>
                                  <w:bookmarkStart w:id="308" w:name="_Toc25244417"/>
                                  <w:bookmarkStart w:id="309" w:name="_Toc25244552"/>
                                  <w:bookmarkStart w:id="310" w:name="_Toc25246919"/>
                                  <w:bookmarkStart w:id="311" w:name="_Toc25247051"/>
                                  <w:bookmarkStart w:id="312" w:name="_Toc25309721"/>
                                  <w:r>
                                    <w:rPr>
                                      <w:rFonts w:ascii="Zizou Slab" w:hAnsi="Zizou Slab"/>
                                      <w:b w:val="0"/>
                                      <w:lang w:val="es-MX"/>
                                    </w:rPr>
                                    <w:t>Astra</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555AE553" w14:textId="77777777" w:rsidR="0017691D" w:rsidRDefault="0017691D" w:rsidP="00AD21BC"/>
                                <w:p w14:paraId="1B1C869C" w14:textId="77777777" w:rsidR="0017691D" w:rsidRPr="00DF42D1" w:rsidRDefault="0017691D" w:rsidP="00AD21BC">
                                  <w:pPr>
                                    <w:pStyle w:val="Ttulo1"/>
                                    <w:rPr>
                                      <w:rFonts w:ascii="Zizou Slab" w:hAnsi="Zizou Slab"/>
                                      <w:b w:val="0"/>
                                      <w:lang w:val="es-MX"/>
                                    </w:rPr>
                                  </w:pPr>
                                  <w:bookmarkStart w:id="313" w:name="_Toc25224008"/>
                                  <w:bookmarkStart w:id="314" w:name="_Toc25224238"/>
                                  <w:bookmarkStart w:id="315" w:name="_Toc25225147"/>
                                  <w:bookmarkStart w:id="316" w:name="_Toc25225360"/>
                                  <w:bookmarkStart w:id="317" w:name="_Toc25225573"/>
                                  <w:bookmarkStart w:id="318" w:name="_Toc25225784"/>
                                  <w:bookmarkStart w:id="319" w:name="_Toc25225994"/>
                                  <w:bookmarkStart w:id="320" w:name="_Toc25226211"/>
                                  <w:bookmarkStart w:id="321" w:name="_Toc25226409"/>
                                  <w:bookmarkStart w:id="322" w:name="_Toc25226603"/>
                                  <w:bookmarkStart w:id="323" w:name="_Toc25227008"/>
                                  <w:bookmarkStart w:id="324" w:name="_Toc25227189"/>
                                  <w:bookmarkStart w:id="325" w:name="_Toc25227363"/>
                                  <w:bookmarkStart w:id="326" w:name="_Toc25227536"/>
                                  <w:bookmarkStart w:id="327" w:name="_Toc25227706"/>
                                  <w:bookmarkStart w:id="328" w:name="_Toc25227989"/>
                                  <w:bookmarkStart w:id="329" w:name="_Toc25228167"/>
                                  <w:bookmarkStart w:id="330" w:name="_Toc25228341"/>
                                  <w:bookmarkStart w:id="331" w:name="_Toc25228505"/>
                                  <w:bookmarkStart w:id="332" w:name="_Toc25228678"/>
                                  <w:bookmarkStart w:id="333" w:name="_Toc25229124"/>
                                  <w:bookmarkStart w:id="334" w:name="_Toc25229247"/>
                                  <w:bookmarkStart w:id="335" w:name="_Toc25229362"/>
                                  <w:bookmarkStart w:id="336" w:name="_Toc25229567"/>
                                  <w:bookmarkStart w:id="337" w:name="_Toc25229689"/>
                                  <w:bookmarkStart w:id="338" w:name="_Toc25229808"/>
                                  <w:bookmarkStart w:id="339" w:name="_Toc25229923"/>
                                  <w:bookmarkStart w:id="340" w:name="_Toc25240885"/>
                                  <w:bookmarkStart w:id="341" w:name="_Toc25241000"/>
                                  <w:bookmarkStart w:id="342" w:name="_Toc25241116"/>
                                  <w:bookmarkStart w:id="343" w:name="_Toc25244418"/>
                                  <w:bookmarkStart w:id="344" w:name="_Toc25244553"/>
                                  <w:bookmarkStart w:id="345" w:name="_Toc25246920"/>
                                  <w:bookmarkStart w:id="346" w:name="_Toc25247052"/>
                                  <w:bookmarkStart w:id="347" w:name="_Toc25309722"/>
                                  <w:r>
                                    <w:rPr>
                                      <w:rFonts w:ascii="Zizou Slab" w:hAnsi="Zizou Slab"/>
                                      <w:b w:val="0"/>
                                      <w:lang w:val="es-MX"/>
                                    </w:rPr>
                                    <w:t>Astra</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3064BFE7" w14:textId="77777777" w:rsidR="0017691D" w:rsidRDefault="0017691D" w:rsidP="00AD21BC"/>
                                <w:p w14:paraId="2422C15C" w14:textId="77777777" w:rsidR="0017691D" w:rsidRPr="00DF42D1" w:rsidRDefault="0017691D" w:rsidP="00AD21BC">
                                  <w:pPr>
                                    <w:pStyle w:val="Ttulo1"/>
                                    <w:rPr>
                                      <w:rFonts w:ascii="Zizou Slab" w:hAnsi="Zizou Slab"/>
                                      <w:b w:val="0"/>
                                      <w:lang w:val="es-MX"/>
                                    </w:rPr>
                                  </w:pPr>
                                  <w:bookmarkStart w:id="348" w:name="_Toc25224009"/>
                                  <w:bookmarkStart w:id="349" w:name="_Toc25224239"/>
                                  <w:bookmarkStart w:id="350" w:name="_Toc25225148"/>
                                  <w:bookmarkStart w:id="351" w:name="_Toc25225361"/>
                                  <w:bookmarkStart w:id="352" w:name="_Toc25225574"/>
                                  <w:bookmarkStart w:id="353" w:name="_Toc25225785"/>
                                  <w:bookmarkStart w:id="354" w:name="_Toc25225995"/>
                                  <w:bookmarkStart w:id="355" w:name="_Toc25226212"/>
                                  <w:bookmarkStart w:id="356" w:name="_Toc25226410"/>
                                  <w:bookmarkStart w:id="357" w:name="_Toc25226604"/>
                                  <w:bookmarkStart w:id="358" w:name="_Toc25227009"/>
                                  <w:bookmarkStart w:id="359" w:name="_Toc25227190"/>
                                  <w:bookmarkStart w:id="360" w:name="_Toc25227364"/>
                                  <w:bookmarkStart w:id="361" w:name="_Toc25227537"/>
                                  <w:bookmarkStart w:id="362" w:name="_Toc25227707"/>
                                  <w:bookmarkStart w:id="363" w:name="_Toc25227990"/>
                                  <w:bookmarkStart w:id="364" w:name="_Toc25228168"/>
                                  <w:bookmarkStart w:id="365" w:name="_Toc25228342"/>
                                  <w:bookmarkStart w:id="366" w:name="_Toc25228506"/>
                                  <w:bookmarkStart w:id="367" w:name="_Toc25228679"/>
                                  <w:bookmarkStart w:id="368" w:name="_Toc25229125"/>
                                  <w:bookmarkStart w:id="369" w:name="_Toc25229248"/>
                                  <w:bookmarkStart w:id="370" w:name="_Toc25229363"/>
                                  <w:bookmarkStart w:id="371" w:name="_Toc25229568"/>
                                  <w:bookmarkStart w:id="372" w:name="_Toc25229690"/>
                                  <w:bookmarkStart w:id="373" w:name="_Toc25229809"/>
                                  <w:bookmarkStart w:id="374" w:name="_Toc25229924"/>
                                  <w:bookmarkStart w:id="375" w:name="_Toc25240886"/>
                                  <w:bookmarkStart w:id="376" w:name="_Toc25241001"/>
                                  <w:bookmarkStart w:id="377" w:name="_Toc25241117"/>
                                  <w:bookmarkStart w:id="378" w:name="_Toc25244419"/>
                                  <w:bookmarkStart w:id="379" w:name="_Toc25244554"/>
                                  <w:bookmarkStart w:id="380" w:name="_Toc25246921"/>
                                  <w:bookmarkStart w:id="381" w:name="_Toc25247053"/>
                                  <w:bookmarkStart w:id="382" w:name="_Toc25309723"/>
                                  <w:r>
                                    <w:rPr>
                                      <w:rFonts w:ascii="Zizou Slab" w:hAnsi="Zizou Slab"/>
                                      <w:b w:val="0"/>
                                      <w:lang w:val="es-MX"/>
                                    </w:rPr>
                                    <w:t>Astra</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6460A1FD" w14:textId="77777777" w:rsidR="0017691D" w:rsidRDefault="0017691D" w:rsidP="00AD21BC"/>
                                <w:p w14:paraId="6A335042" w14:textId="77777777" w:rsidR="0017691D" w:rsidRPr="00DF42D1" w:rsidRDefault="0017691D" w:rsidP="00AD21BC">
                                  <w:pPr>
                                    <w:pStyle w:val="Ttulo1"/>
                                    <w:rPr>
                                      <w:rFonts w:ascii="Zizou Slab" w:hAnsi="Zizou Slab"/>
                                      <w:b w:val="0"/>
                                      <w:lang w:val="es-MX"/>
                                    </w:rPr>
                                  </w:pPr>
                                  <w:bookmarkStart w:id="383" w:name="_Toc25224010"/>
                                  <w:bookmarkStart w:id="384" w:name="_Toc25224240"/>
                                  <w:bookmarkStart w:id="385" w:name="_Toc25225149"/>
                                  <w:bookmarkStart w:id="386" w:name="_Toc25225362"/>
                                  <w:bookmarkStart w:id="387" w:name="_Toc25225575"/>
                                  <w:bookmarkStart w:id="388" w:name="_Toc25225786"/>
                                  <w:bookmarkStart w:id="389" w:name="_Toc25225996"/>
                                  <w:bookmarkStart w:id="390" w:name="_Toc25226213"/>
                                  <w:bookmarkStart w:id="391" w:name="_Toc25226411"/>
                                  <w:bookmarkStart w:id="392" w:name="_Toc25226605"/>
                                  <w:bookmarkStart w:id="393" w:name="_Toc25227010"/>
                                  <w:bookmarkStart w:id="394" w:name="_Toc25227191"/>
                                  <w:bookmarkStart w:id="395" w:name="_Toc25227365"/>
                                  <w:bookmarkStart w:id="396" w:name="_Toc25227538"/>
                                  <w:bookmarkStart w:id="397" w:name="_Toc25227708"/>
                                  <w:bookmarkStart w:id="398" w:name="_Toc25227991"/>
                                  <w:bookmarkStart w:id="399" w:name="_Toc25228169"/>
                                  <w:bookmarkStart w:id="400" w:name="_Toc25228343"/>
                                  <w:bookmarkStart w:id="401" w:name="_Toc25228507"/>
                                  <w:bookmarkStart w:id="402" w:name="_Toc25228680"/>
                                  <w:bookmarkStart w:id="403" w:name="_Toc25229126"/>
                                  <w:bookmarkStart w:id="404" w:name="_Toc25229249"/>
                                  <w:bookmarkStart w:id="405" w:name="_Toc25229364"/>
                                  <w:bookmarkStart w:id="406" w:name="_Toc25229569"/>
                                  <w:bookmarkStart w:id="407" w:name="_Toc25229691"/>
                                  <w:bookmarkStart w:id="408" w:name="_Toc25229810"/>
                                  <w:bookmarkStart w:id="409" w:name="_Toc25229925"/>
                                  <w:bookmarkStart w:id="410" w:name="_Toc25240887"/>
                                  <w:bookmarkStart w:id="411" w:name="_Toc25241002"/>
                                  <w:bookmarkStart w:id="412" w:name="_Toc25241118"/>
                                  <w:bookmarkStart w:id="413" w:name="_Toc25244420"/>
                                  <w:bookmarkStart w:id="414" w:name="_Toc25244555"/>
                                  <w:bookmarkStart w:id="415" w:name="_Toc25246922"/>
                                  <w:bookmarkStart w:id="416" w:name="_Toc25247054"/>
                                  <w:bookmarkStart w:id="417" w:name="_Toc25309724"/>
                                  <w:r>
                                    <w:rPr>
                                      <w:rFonts w:ascii="Zizou Slab" w:hAnsi="Zizou Slab"/>
                                      <w:b w:val="0"/>
                                      <w:lang w:val="es-MX"/>
                                    </w:rPr>
                                    <w:t>Astra</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D9ADCA7" w14:textId="77777777" w:rsidR="0017691D" w:rsidRDefault="0017691D" w:rsidP="00AD21BC"/>
                                <w:p w14:paraId="490FC2FE" w14:textId="77777777" w:rsidR="0017691D" w:rsidRPr="00DF42D1" w:rsidRDefault="0017691D" w:rsidP="00AD21BC">
                                  <w:pPr>
                                    <w:pStyle w:val="Ttulo1"/>
                                    <w:rPr>
                                      <w:rFonts w:ascii="Zizou Slab" w:hAnsi="Zizou Slab"/>
                                      <w:b w:val="0"/>
                                      <w:lang w:val="es-MX"/>
                                    </w:rPr>
                                  </w:pPr>
                                  <w:bookmarkStart w:id="418" w:name="_Toc25224011"/>
                                  <w:bookmarkStart w:id="419" w:name="_Toc25224241"/>
                                  <w:bookmarkStart w:id="420" w:name="_Toc25225150"/>
                                  <w:bookmarkStart w:id="421" w:name="_Toc25225363"/>
                                  <w:bookmarkStart w:id="422" w:name="_Toc25225576"/>
                                  <w:bookmarkStart w:id="423" w:name="_Toc25225787"/>
                                  <w:bookmarkStart w:id="424" w:name="_Toc25225997"/>
                                  <w:bookmarkStart w:id="425" w:name="_Toc25226214"/>
                                  <w:bookmarkStart w:id="426" w:name="_Toc25226412"/>
                                  <w:bookmarkStart w:id="427" w:name="_Toc25226606"/>
                                  <w:bookmarkStart w:id="428" w:name="_Toc25227011"/>
                                  <w:bookmarkStart w:id="429" w:name="_Toc25227192"/>
                                  <w:bookmarkStart w:id="430" w:name="_Toc25227366"/>
                                  <w:bookmarkStart w:id="431" w:name="_Toc25227539"/>
                                  <w:bookmarkStart w:id="432" w:name="_Toc25227709"/>
                                  <w:bookmarkStart w:id="433" w:name="_Toc25227992"/>
                                  <w:bookmarkStart w:id="434" w:name="_Toc25228170"/>
                                  <w:bookmarkStart w:id="435" w:name="_Toc25228344"/>
                                  <w:bookmarkStart w:id="436" w:name="_Toc25228508"/>
                                  <w:bookmarkStart w:id="437" w:name="_Toc25228681"/>
                                  <w:bookmarkStart w:id="438" w:name="_Toc25229127"/>
                                  <w:bookmarkStart w:id="439" w:name="_Toc25229250"/>
                                  <w:bookmarkStart w:id="440" w:name="_Toc25229365"/>
                                  <w:bookmarkStart w:id="441" w:name="_Toc25229570"/>
                                  <w:bookmarkStart w:id="442" w:name="_Toc25229692"/>
                                  <w:bookmarkStart w:id="443" w:name="_Toc25229811"/>
                                  <w:bookmarkStart w:id="444" w:name="_Toc25229926"/>
                                  <w:bookmarkStart w:id="445" w:name="_Toc25240888"/>
                                  <w:bookmarkStart w:id="446" w:name="_Toc25241003"/>
                                  <w:bookmarkStart w:id="447" w:name="_Toc25241119"/>
                                  <w:bookmarkStart w:id="448" w:name="_Toc25244421"/>
                                  <w:bookmarkStart w:id="449" w:name="_Toc25244556"/>
                                  <w:bookmarkStart w:id="450" w:name="_Toc25246923"/>
                                  <w:bookmarkStart w:id="451" w:name="_Toc25247055"/>
                                  <w:bookmarkStart w:id="452" w:name="_Toc25309725"/>
                                  <w:r>
                                    <w:rPr>
                                      <w:rFonts w:ascii="Zizou Slab" w:hAnsi="Zizou Slab"/>
                                      <w:b w:val="0"/>
                                      <w:lang w:val="es-MX"/>
                                    </w:rPr>
                                    <w:t>Astra</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7CB85952" w14:textId="77777777" w:rsidR="0017691D" w:rsidRDefault="0017691D" w:rsidP="00AD21BC"/>
                                <w:p w14:paraId="474790D4" w14:textId="77777777" w:rsidR="0017691D" w:rsidRPr="00DF42D1" w:rsidRDefault="0017691D" w:rsidP="00AD21BC">
                                  <w:pPr>
                                    <w:pStyle w:val="Ttulo1"/>
                                    <w:rPr>
                                      <w:rFonts w:ascii="Zizou Slab" w:hAnsi="Zizou Slab"/>
                                      <w:b w:val="0"/>
                                      <w:lang w:val="es-MX"/>
                                    </w:rPr>
                                  </w:pPr>
                                  <w:bookmarkStart w:id="453" w:name="_Toc25224012"/>
                                  <w:bookmarkStart w:id="454" w:name="_Toc25224242"/>
                                  <w:bookmarkStart w:id="455" w:name="_Toc25225151"/>
                                  <w:bookmarkStart w:id="456" w:name="_Toc25225364"/>
                                  <w:bookmarkStart w:id="457" w:name="_Toc25225577"/>
                                  <w:bookmarkStart w:id="458" w:name="_Toc25225788"/>
                                  <w:bookmarkStart w:id="459" w:name="_Toc25225998"/>
                                  <w:bookmarkStart w:id="460" w:name="_Toc25226215"/>
                                  <w:bookmarkStart w:id="461" w:name="_Toc25226413"/>
                                  <w:bookmarkStart w:id="462" w:name="_Toc25226607"/>
                                  <w:bookmarkStart w:id="463" w:name="_Toc25227012"/>
                                  <w:bookmarkStart w:id="464" w:name="_Toc25227193"/>
                                  <w:bookmarkStart w:id="465" w:name="_Toc25227367"/>
                                  <w:bookmarkStart w:id="466" w:name="_Toc25227540"/>
                                  <w:bookmarkStart w:id="467" w:name="_Toc25227710"/>
                                  <w:bookmarkStart w:id="468" w:name="_Toc25227993"/>
                                  <w:bookmarkStart w:id="469" w:name="_Toc25228171"/>
                                  <w:bookmarkStart w:id="470" w:name="_Toc25228345"/>
                                  <w:bookmarkStart w:id="471" w:name="_Toc25228509"/>
                                  <w:bookmarkStart w:id="472" w:name="_Toc25228682"/>
                                  <w:bookmarkStart w:id="473" w:name="_Toc25229128"/>
                                  <w:bookmarkStart w:id="474" w:name="_Toc25229251"/>
                                  <w:bookmarkStart w:id="475" w:name="_Toc25229366"/>
                                  <w:bookmarkStart w:id="476" w:name="_Toc25229571"/>
                                  <w:bookmarkStart w:id="477" w:name="_Toc25229693"/>
                                  <w:bookmarkStart w:id="478" w:name="_Toc25229812"/>
                                  <w:bookmarkStart w:id="479" w:name="_Toc25229927"/>
                                  <w:bookmarkStart w:id="480" w:name="_Toc25240889"/>
                                  <w:bookmarkStart w:id="481" w:name="_Toc25241004"/>
                                  <w:bookmarkStart w:id="482" w:name="_Toc25241120"/>
                                  <w:bookmarkStart w:id="483" w:name="_Toc25244422"/>
                                  <w:bookmarkStart w:id="484" w:name="_Toc25244557"/>
                                  <w:bookmarkStart w:id="485" w:name="_Toc25246924"/>
                                  <w:bookmarkStart w:id="486" w:name="_Toc25247056"/>
                                  <w:bookmarkStart w:id="487" w:name="_Toc25309726"/>
                                  <w:r>
                                    <w:rPr>
                                      <w:rFonts w:ascii="Zizou Slab" w:hAnsi="Zizou Slab"/>
                                      <w:b w:val="0"/>
                                      <w:lang w:val="es-MX"/>
                                    </w:rPr>
                                    <w:t>Astra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1F8C008A" w14:textId="77777777" w:rsidR="0017691D" w:rsidRDefault="0017691D" w:rsidP="00AD21BC"/>
                                <w:p w14:paraId="58FD7AB5" w14:textId="77777777" w:rsidR="0017691D" w:rsidRPr="00DF42D1" w:rsidRDefault="0017691D" w:rsidP="00AD21BC">
                                  <w:pPr>
                                    <w:pStyle w:val="Ttulo1"/>
                                    <w:rPr>
                                      <w:rFonts w:ascii="Zizou Slab" w:hAnsi="Zizou Slab"/>
                                      <w:b w:val="0"/>
                                      <w:lang w:val="es-MX"/>
                                    </w:rPr>
                                  </w:pPr>
                                  <w:bookmarkStart w:id="488" w:name="_Toc25224013"/>
                                  <w:bookmarkStart w:id="489" w:name="_Toc25224243"/>
                                  <w:bookmarkStart w:id="490" w:name="_Toc25225152"/>
                                  <w:bookmarkStart w:id="491" w:name="_Toc25225365"/>
                                  <w:bookmarkStart w:id="492" w:name="_Toc25225578"/>
                                  <w:bookmarkStart w:id="493" w:name="_Toc25225789"/>
                                  <w:bookmarkStart w:id="494" w:name="_Toc25225999"/>
                                  <w:bookmarkStart w:id="495" w:name="_Toc25226216"/>
                                  <w:bookmarkStart w:id="496" w:name="_Toc25226414"/>
                                  <w:bookmarkStart w:id="497" w:name="_Toc25226608"/>
                                  <w:bookmarkStart w:id="498" w:name="_Toc25227013"/>
                                  <w:bookmarkStart w:id="499" w:name="_Toc25227194"/>
                                  <w:bookmarkStart w:id="500" w:name="_Toc25227368"/>
                                  <w:bookmarkStart w:id="501" w:name="_Toc25227541"/>
                                  <w:bookmarkStart w:id="502" w:name="_Toc25227711"/>
                                  <w:bookmarkStart w:id="503" w:name="_Toc25227994"/>
                                  <w:bookmarkStart w:id="504" w:name="_Toc25228172"/>
                                  <w:bookmarkStart w:id="505" w:name="_Toc25228346"/>
                                  <w:bookmarkStart w:id="506" w:name="_Toc25228510"/>
                                  <w:bookmarkStart w:id="507" w:name="_Toc25228683"/>
                                  <w:bookmarkStart w:id="508" w:name="_Toc25229129"/>
                                  <w:bookmarkStart w:id="509" w:name="_Toc25229252"/>
                                  <w:bookmarkStart w:id="510" w:name="_Toc25229367"/>
                                  <w:bookmarkStart w:id="511" w:name="_Toc25229572"/>
                                  <w:bookmarkStart w:id="512" w:name="_Toc25229694"/>
                                  <w:bookmarkStart w:id="513" w:name="_Toc25229813"/>
                                  <w:bookmarkStart w:id="514" w:name="_Toc25229928"/>
                                  <w:bookmarkStart w:id="515" w:name="_Toc25240890"/>
                                  <w:bookmarkStart w:id="516" w:name="_Toc25241005"/>
                                  <w:bookmarkStart w:id="517" w:name="_Toc25241121"/>
                                  <w:bookmarkStart w:id="518" w:name="_Toc25244423"/>
                                  <w:bookmarkStart w:id="519" w:name="_Toc25244558"/>
                                  <w:bookmarkStart w:id="520" w:name="_Toc25246925"/>
                                  <w:bookmarkStart w:id="521" w:name="_Toc25247057"/>
                                  <w:bookmarkStart w:id="522" w:name="_Toc25309727"/>
                                  <w:r>
                                    <w:rPr>
                                      <w:rFonts w:ascii="Zizou Slab" w:hAnsi="Zizou Slab"/>
                                      <w:b w:val="0"/>
                                      <w:lang w:val="es-MX"/>
                                    </w:rPr>
                                    <w:t>Astra</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0F596406" w14:textId="77777777" w:rsidR="0017691D" w:rsidRDefault="0017691D" w:rsidP="00AD21BC"/>
                                <w:p w14:paraId="735EEDBA" w14:textId="77777777" w:rsidR="0017691D" w:rsidRPr="00DF42D1" w:rsidRDefault="0017691D" w:rsidP="00AD21BC">
                                  <w:pPr>
                                    <w:pStyle w:val="Ttulo1"/>
                                    <w:rPr>
                                      <w:rFonts w:ascii="Zizou Slab" w:hAnsi="Zizou Slab"/>
                                      <w:b w:val="0"/>
                                      <w:lang w:val="es-MX"/>
                                    </w:rPr>
                                  </w:pPr>
                                  <w:bookmarkStart w:id="523" w:name="_Toc25224014"/>
                                  <w:bookmarkStart w:id="524" w:name="_Toc25224244"/>
                                  <w:bookmarkStart w:id="525" w:name="_Toc25225153"/>
                                  <w:bookmarkStart w:id="526" w:name="_Toc25225366"/>
                                  <w:bookmarkStart w:id="527" w:name="_Toc25225579"/>
                                  <w:bookmarkStart w:id="528" w:name="_Toc25225790"/>
                                  <w:bookmarkStart w:id="529" w:name="_Toc25226000"/>
                                  <w:bookmarkStart w:id="530" w:name="_Toc25226217"/>
                                  <w:bookmarkStart w:id="531" w:name="_Toc25226415"/>
                                  <w:bookmarkStart w:id="532" w:name="_Toc25226609"/>
                                  <w:bookmarkStart w:id="533" w:name="_Toc25227014"/>
                                  <w:bookmarkStart w:id="534" w:name="_Toc25227195"/>
                                  <w:bookmarkStart w:id="535" w:name="_Toc25227369"/>
                                  <w:bookmarkStart w:id="536" w:name="_Toc25227542"/>
                                  <w:bookmarkStart w:id="537" w:name="_Toc25227712"/>
                                  <w:bookmarkStart w:id="538" w:name="_Toc25227995"/>
                                  <w:bookmarkStart w:id="539" w:name="_Toc25228173"/>
                                  <w:bookmarkStart w:id="540" w:name="_Toc25228347"/>
                                  <w:bookmarkStart w:id="541" w:name="_Toc25228511"/>
                                  <w:bookmarkStart w:id="542" w:name="_Toc25228684"/>
                                  <w:bookmarkStart w:id="543" w:name="_Toc25229130"/>
                                  <w:bookmarkStart w:id="544" w:name="_Toc25229253"/>
                                  <w:bookmarkStart w:id="545" w:name="_Toc25229368"/>
                                  <w:bookmarkStart w:id="546" w:name="_Toc25229573"/>
                                  <w:bookmarkStart w:id="547" w:name="_Toc25229695"/>
                                  <w:bookmarkStart w:id="548" w:name="_Toc25229814"/>
                                  <w:bookmarkStart w:id="549" w:name="_Toc25229929"/>
                                  <w:bookmarkStart w:id="550" w:name="_Toc25240891"/>
                                  <w:bookmarkStart w:id="551" w:name="_Toc25241006"/>
                                  <w:bookmarkStart w:id="552" w:name="_Toc25241122"/>
                                  <w:bookmarkStart w:id="553" w:name="_Toc25244424"/>
                                  <w:bookmarkStart w:id="554" w:name="_Toc25244559"/>
                                  <w:bookmarkStart w:id="555" w:name="_Toc25246926"/>
                                  <w:bookmarkStart w:id="556" w:name="_Toc25247058"/>
                                  <w:bookmarkStart w:id="557" w:name="_Toc25309728"/>
                                  <w:r>
                                    <w:rPr>
                                      <w:rFonts w:ascii="Zizou Slab" w:hAnsi="Zizou Slab"/>
                                      <w:b w:val="0"/>
                                      <w:lang w:val="es-MX"/>
                                    </w:rPr>
                                    <w:t>Astra</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1BD2F794" w14:textId="77777777" w:rsidR="0017691D" w:rsidRDefault="0017691D" w:rsidP="00AD21BC"/>
                                <w:p w14:paraId="077097C0" w14:textId="77777777" w:rsidR="0017691D" w:rsidRPr="00DF42D1" w:rsidRDefault="0017691D" w:rsidP="00AD21BC">
                                  <w:pPr>
                                    <w:pStyle w:val="Ttulo1"/>
                                    <w:rPr>
                                      <w:rFonts w:ascii="Zizou Slab" w:hAnsi="Zizou Slab"/>
                                      <w:b w:val="0"/>
                                      <w:lang w:val="es-MX"/>
                                    </w:rPr>
                                  </w:pPr>
                                  <w:bookmarkStart w:id="558" w:name="_Toc25224015"/>
                                  <w:bookmarkStart w:id="559" w:name="_Toc25224245"/>
                                  <w:bookmarkStart w:id="560" w:name="_Toc25225154"/>
                                  <w:bookmarkStart w:id="561" w:name="_Toc25225367"/>
                                  <w:bookmarkStart w:id="562" w:name="_Toc25225580"/>
                                  <w:bookmarkStart w:id="563" w:name="_Toc25225791"/>
                                  <w:bookmarkStart w:id="564" w:name="_Toc25226001"/>
                                  <w:bookmarkStart w:id="565" w:name="_Toc25226218"/>
                                  <w:bookmarkStart w:id="566" w:name="_Toc25226416"/>
                                  <w:bookmarkStart w:id="567" w:name="_Toc25226610"/>
                                  <w:bookmarkStart w:id="568" w:name="_Toc25227015"/>
                                  <w:bookmarkStart w:id="569" w:name="_Toc25227196"/>
                                  <w:bookmarkStart w:id="570" w:name="_Toc25227370"/>
                                  <w:bookmarkStart w:id="571" w:name="_Toc25227543"/>
                                  <w:bookmarkStart w:id="572" w:name="_Toc25227713"/>
                                  <w:bookmarkStart w:id="573" w:name="_Toc25227996"/>
                                  <w:bookmarkStart w:id="574" w:name="_Toc25228174"/>
                                  <w:bookmarkStart w:id="575" w:name="_Toc25228348"/>
                                  <w:bookmarkStart w:id="576" w:name="_Toc25228512"/>
                                  <w:bookmarkStart w:id="577" w:name="_Toc25228685"/>
                                  <w:bookmarkStart w:id="578" w:name="_Toc25229131"/>
                                  <w:bookmarkStart w:id="579" w:name="_Toc25229254"/>
                                  <w:bookmarkStart w:id="580" w:name="_Toc25229369"/>
                                  <w:bookmarkStart w:id="581" w:name="_Toc25229574"/>
                                  <w:bookmarkStart w:id="582" w:name="_Toc25229696"/>
                                  <w:bookmarkStart w:id="583" w:name="_Toc25229815"/>
                                  <w:bookmarkStart w:id="584" w:name="_Toc25229930"/>
                                  <w:bookmarkStart w:id="585" w:name="_Toc25240892"/>
                                  <w:bookmarkStart w:id="586" w:name="_Toc25241007"/>
                                  <w:bookmarkStart w:id="587" w:name="_Toc25241123"/>
                                  <w:bookmarkStart w:id="588" w:name="_Toc25244425"/>
                                  <w:bookmarkStart w:id="589" w:name="_Toc25244560"/>
                                  <w:bookmarkStart w:id="590" w:name="_Toc25246927"/>
                                  <w:bookmarkStart w:id="591" w:name="_Toc25247059"/>
                                  <w:bookmarkStart w:id="592" w:name="_Toc25309729"/>
                                  <w:r>
                                    <w:rPr>
                                      <w:rFonts w:ascii="Zizou Slab" w:hAnsi="Zizou Slab"/>
                                      <w:b w:val="0"/>
                                      <w:lang w:val="es-MX"/>
                                    </w:rPr>
                                    <w:t>Astra</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057A4FF5" w14:textId="77777777" w:rsidR="0017691D" w:rsidRDefault="0017691D" w:rsidP="00AD21BC"/>
                                <w:p w14:paraId="405A2E1D" w14:textId="77777777" w:rsidR="0017691D" w:rsidRPr="00DF42D1" w:rsidRDefault="0017691D" w:rsidP="00AD21BC">
                                  <w:pPr>
                                    <w:pStyle w:val="Ttulo1"/>
                                    <w:rPr>
                                      <w:rFonts w:ascii="Zizou Slab" w:hAnsi="Zizou Slab"/>
                                      <w:b w:val="0"/>
                                      <w:lang w:val="es-MX"/>
                                    </w:rPr>
                                  </w:pPr>
                                  <w:bookmarkStart w:id="593" w:name="_Toc25224016"/>
                                  <w:bookmarkStart w:id="594" w:name="_Toc25224246"/>
                                  <w:bookmarkStart w:id="595" w:name="_Toc25225155"/>
                                  <w:bookmarkStart w:id="596" w:name="_Toc25225368"/>
                                  <w:bookmarkStart w:id="597" w:name="_Toc25225581"/>
                                  <w:bookmarkStart w:id="598" w:name="_Toc25225792"/>
                                  <w:bookmarkStart w:id="599" w:name="_Toc25226002"/>
                                  <w:bookmarkStart w:id="600" w:name="_Toc25226219"/>
                                  <w:bookmarkStart w:id="601" w:name="_Toc25226417"/>
                                  <w:bookmarkStart w:id="602" w:name="_Toc25226611"/>
                                  <w:bookmarkStart w:id="603" w:name="_Toc25227016"/>
                                  <w:bookmarkStart w:id="604" w:name="_Toc25227197"/>
                                  <w:bookmarkStart w:id="605" w:name="_Toc25227371"/>
                                  <w:bookmarkStart w:id="606" w:name="_Toc25227544"/>
                                  <w:bookmarkStart w:id="607" w:name="_Toc25227714"/>
                                  <w:bookmarkStart w:id="608" w:name="_Toc25227997"/>
                                  <w:bookmarkStart w:id="609" w:name="_Toc25228175"/>
                                  <w:bookmarkStart w:id="610" w:name="_Toc25228349"/>
                                  <w:bookmarkStart w:id="611" w:name="_Toc25228513"/>
                                  <w:bookmarkStart w:id="612" w:name="_Toc25228686"/>
                                  <w:bookmarkStart w:id="613" w:name="_Toc25229132"/>
                                  <w:bookmarkStart w:id="614" w:name="_Toc25229255"/>
                                  <w:bookmarkStart w:id="615" w:name="_Toc25229370"/>
                                  <w:bookmarkStart w:id="616" w:name="_Toc25229575"/>
                                  <w:bookmarkStart w:id="617" w:name="_Toc25229697"/>
                                  <w:bookmarkStart w:id="618" w:name="_Toc25229816"/>
                                  <w:bookmarkStart w:id="619" w:name="_Toc25229931"/>
                                  <w:bookmarkStart w:id="620" w:name="_Toc25240893"/>
                                  <w:bookmarkStart w:id="621" w:name="_Toc25241008"/>
                                  <w:bookmarkStart w:id="622" w:name="_Toc25241124"/>
                                  <w:bookmarkStart w:id="623" w:name="_Toc25244426"/>
                                  <w:bookmarkStart w:id="624" w:name="_Toc25244561"/>
                                  <w:bookmarkStart w:id="625" w:name="_Toc25246928"/>
                                  <w:bookmarkStart w:id="626" w:name="_Toc25247060"/>
                                  <w:bookmarkStart w:id="627" w:name="_Toc25309730"/>
                                  <w:r>
                                    <w:rPr>
                                      <w:rFonts w:ascii="Zizou Slab" w:hAnsi="Zizou Slab"/>
                                      <w:b w:val="0"/>
                                      <w:lang w:val="es-MX"/>
                                    </w:rPr>
                                    <w:t>Astra</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5EA7ECA5" w14:textId="77777777" w:rsidR="0017691D" w:rsidRDefault="0017691D" w:rsidP="00AD21BC"/>
                                <w:p w14:paraId="6B2E552C" w14:textId="77777777" w:rsidR="0017691D" w:rsidRPr="00DF42D1" w:rsidRDefault="0017691D" w:rsidP="00AD21BC">
                                  <w:pPr>
                                    <w:pStyle w:val="Ttulo1"/>
                                    <w:rPr>
                                      <w:rFonts w:ascii="Zizou Slab" w:hAnsi="Zizou Slab"/>
                                      <w:b w:val="0"/>
                                      <w:lang w:val="es-MX"/>
                                    </w:rPr>
                                  </w:pPr>
                                  <w:bookmarkStart w:id="628" w:name="_Toc25224017"/>
                                  <w:bookmarkStart w:id="629" w:name="_Toc25224247"/>
                                  <w:bookmarkStart w:id="630" w:name="_Toc25225156"/>
                                  <w:bookmarkStart w:id="631" w:name="_Toc25225369"/>
                                  <w:bookmarkStart w:id="632" w:name="_Toc25225582"/>
                                  <w:bookmarkStart w:id="633" w:name="_Toc25225793"/>
                                  <w:bookmarkStart w:id="634" w:name="_Toc25226003"/>
                                  <w:bookmarkStart w:id="635" w:name="_Toc25226220"/>
                                  <w:bookmarkStart w:id="636" w:name="_Toc25226418"/>
                                  <w:bookmarkStart w:id="637" w:name="_Toc25226612"/>
                                  <w:bookmarkStart w:id="638" w:name="_Toc25227017"/>
                                  <w:bookmarkStart w:id="639" w:name="_Toc25227198"/>
                                  <w:bookmarkStart w:id="640" w:name="_Toc25227372"/>
                                  <w:bookmarkStart w:id="641" w:name="_Toc25227545"/>
                                  <w:bookmarkStart w:id="642" w:name="_Toc25227715"/>
                                  <w:bookmarkStart w:id="643" w:name="_Toc25227998"/>
                                  <w:bookmarkStart w:id="644" w:name="_Toc25228176"/>
                                  <w:bookmarkStart w:id="645" w:name="_Toc25228350"/>
                                  <w:bookmarkStart w:id="646" w:name="_Toc25228514"/>
                                  <w:bookmarkStart w:id="647" w:name="_Toc25228687"/>
                                  <w:bookmarkStart w:id="648" w:name="_Toc25229133"/>
                                  <w:bookmarkStart w:id="649" w:name="_Toc25229256"/>
                                  <w:bookmarkStart w:id="650" w:name="_Toc25229371"/>
                                  <w:bookmarkStart w:id="651" w:name="_Toc25229576"/>
                                  <w:bookmarkStart w:id="652" w:name="_Toc25229698"/>
                                  <w:bookmarkStart w:id="653" w:name="_Toc25229817"/>
                                  <w:bookmarkStart w:id="654" w:name="_Toc25229932"/>
                                  <w:bookmarkStart w:id="655" w:name="_Toc25240894"/>
                                  <w:bookmarkStart w:id="656" w:name="_Toc25241009"/>
                                  <w:bookmarkStart w:id="657" w:name="_Toc25241125"/>
                                  <w:bookmarkStart w:id="658" w:name="_Toc25244427"/>
                                  <w:bookmarkStart w:id="659" w:name="_Toc25244562"/>
                                  <w:bookmarkStart w:id="660" w:name="_Toc25246929"/>
                                  <w:bookmarkStart w:id="661" w:name="_Toc25247061"/>
                                  <w:bookmarkStart w:id="662" w:name="_Toc25309731"/>
                                  <w:r>
                                    <w:rPr>
                                      <w:rFonts w:ascii="Zizou Slab" w:hAnsi="Zizou Slab"/>
                                      <w:b w:val="0"/>
                                      <w:lang w:val="es-MX"/>
                                    </w:rPr>
                                    <w:t>Astra</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6B867404" w14:textId="77777777" w:rsidR="0017691D" w:rsidRDefault="0017691D" w:rsidP="00AD21BC"/>
                                <w:p w14:paraId="201DA12F" w14:textId="77777777" w:rsidR="0017691D" w:rsidRPr="00DF42D1" w:rsidRDefault="0017691D" w:rsidP="00AD21BC">
                                  <w:pPr>
                                    <w:pStyle w:val="Ttulo1"/>
                                    <w:rPr>
                                      <w:rFonts w:ascii="Zizou Slab" w:hAnsi="Zizou Slab"/>
                                      <w:b w:val="0"/>
                                      <w:lang w:val="es-MX"/>
                                    </w:rPr>
                                  </w:pPr>
                                  <w:bookmarkStart w:id="663" w:name="_Toc25224018"/>
                                  <w:bookmarkStart w:id="664" w:name="_Toc25224248"/>
                                  <w:bookmarkStart w:id="665" w:name="_Toc25225157"/>
                                  <w:bookmarkStart w:id="666" w:name="_Toc25225370"/>
                                  <w:bookmarkStart w:id="667" w:name="_Toc25225583"/>
                                  <w:bookmarkStart w:id="668" w:name="_Toc25225794"/>
                                  <w:bookmarkStart w:id="669" w:name="_Toc25226004"/>
                                  <w:bookmarkStart w:id="670" w:name="_Toc25226221"/>
                                  <w:bookmarkStart w:id="671" w:name="_Toc25226419"/>
                                  <w:bookmarkStart w:id="672" w:name="_Toc25226613"/>
                                  <w:bookmarkStart w:id="673" w:name="_Toc25227018"/>
                                  <w:bookmarkStart w:id="674" w:name="_Toc25227199"/>
                                  <w:bookmarkStart w:id="675" w:name="_Toc25227373"/>
                                  <w:bookmarkStart w:id="676" w:name="_Toc25227546"/>
                                  <w:bookmarkStart w:id="677" w:name="_Toc25227716"/>
                                  <w:bookmarkStart w:id="678" w:name="_Toc25227999"/>
                                  <w:bookmarkStart w:id="679" w:name="_Toc25228177"/>
                                  <w:bookmarkStart w:id="680" w:name="_Toc25228351"/>
                                  <w:bookmarkStart w:id="681" w:name="_Toc25228515"/>
                                  <w:bookmarkStart w:id="682" w:name="_Toc25228688"/>
                                  <w:bookmarkStart w:id="683" w:name="_Toc25229134"/>
                                  <w:bookmarkStart w:id="684" w:name="_Toc25229257"/>
                                  <w:bookmarkStart w:id="685" w:name="_Toc25229372"/>
                                  <w:bookmarkStart w:id="686" w:name="_Toc25229577"/>
                                  <w:bookmarkStart w:id="687" w:name="_Toc25229699"/>
                                  <w:bookmarkStart w:id="688" w:name="_Toc25229818"/>
                                  <w:bookmarkStart w:id="689" w:name="_Toc25229933"/>
                                  <w:bookmarkStart w:id="690" w:name="_Toc25240895"/>
                                  <w:bookmarkStart w:id="691" w:name="_Toc25241010"/>
                                  <w:bookmarkStart w:id="692" w:name="_Toc25241126"/>
                                  <w:bookmarkStart w:id="693" w:name="_Toc25244428"/>
                                  <w:bookmarkStart w:id="694" w:name="_Toc25244563"/>
                                  <w:bookmarkStart w:id="695" w:name="_Toc25246930"/>
                                  <w:bookmarkStart w:id="696" w:name="_Toc25247062"/>
                                  <w:bookmarkStart w:id="697" w:name="_Toc25309732"/>
                                  <w:r>
                                    <w:rPr>
                                      <w:rFonts w:ascii="Zizou Slab" w:hAnsi="Zizou Slab"/>
                                      <w:b w:val="0"/>
                                      <w:lang w:val="es-MX"/>
                                    </w:rPr>
                                    <w:t>Astra</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2BBD58EC" w14:textId="77777777" w:rsidR="0017691D" w:rsidRDefault="0017691D" w:rsidP="00AD21BC"/>
                                <w:p w14:paraId="1A092F34" w14:textId="77777777" w:rsidR="0017691D" w:rsidRPr="00DF42D1" w:rsidRDefault="0017691D" w:rsidP="00AD21BC">
                                  <w:pPr>
                                    <w:pStyle w:val="Ttulo1"/>
                                    <w:rPr>
                                      <w:rFonts w:ascii="Zizou Slab" w:hAnsi="Zizou Slab"/>
                                      <w:b w:val="0"/>
                                      <w:lang w:val="es-MX"/>
                                    </w:rPr>
                                  </w:pPr>
                                  <w:bookmarkStart w:id="698" w:name="_Toc25224019"/>
                                  <w:bookmarkStart w:id="699" w:name="_Toc25224249"/>
                                  <w:bookmarkStart w:id="700" w:name="_Toc25225158"/>
                                  <w:bookmarkStart w:id="701" w:name="_Toc25225371"/>
                                  <w:bookmarkStart w:id="702" w:name="_Toc25225584"/>
                                  <w:bookmarkStart w:id="703" w:name="_Toc25225795"/>
                                  <w:bookmarkStart w:id="704" w:name="_Toc25226005"/>
                                  <w:bookmarkStart w:id="705" w:name="_Toc25226222"/>
                                  <w:bookmarkStart w:id="706" w:name="_Toc25226420"/>
                                  <w:bookmarkStart w:id="707" w:name="_Toc25226614"/>
                                  <w:bookmarkStart w:id="708" w:name="_Toc25227019"/>
                                  <w:bookmarkStart w:id="709" w:name="_Toc25227200"/>
                                  <w:bookmarkStart w:id="710" w:name="_Toc25227374"/>
                                  <w:bookmarkStart w:id="711" w:name="_Toc25227547"/>
                                  <w:bookmarkStart w:id="712" w:name="_Toc25227717"/>
                                  <w:bookmarkStart w:id="713" w:name="_Toc25228000"/>
                                  <w:bookmarkStart w:id="714" w:name="_Toc25228178"/>
                                  <w:bookmarkStart w:id="715" w:name="_Toc25228352"/>
                                  <w:bookmarkStart w:id="716" w:name="_Toc25228516"/>
                                  <w:bookmarkStart w:id="717" w:name="_Toc25228689"/>
                                  <w:bookmarkStart w:id="718" w:name="_Toc25229135"/>
                                  <w:bookmarkStart w:id="719" w:name="_Toc25229258"/>
                                  <w:bookmarkStart w:id="720" w:name="_Toc25229373"/>
                                  <w:bookmarkStart w:id="721" w:name="_Toc25229578"/>
                                  <w:bookmarkStart w:id="722" w:name="_Toc25229700"/>
                                  <w:bookmarkStart w:id="723" w:name="_Toc25229819"/>
                                  <w:bookmarkStart w:id="724" w:name="_Toc25229934"/>
                                  <w:bookmarkStart w:id="725" w:name="_Toc25240896"/>
                                  <w:bookmarkStart w:id="726" w:name="_Toc25241011"/>
                                  <w:bookmarkStart w:id="727" w:name="_Toc25241127"/>
                                  <w:bookmarkStart w:id="728" w:name="_Toc25244429"/>
                                  <w:bookmarkStart w:id="729" w:name="_Toc25244564"/>
                                  <w:bookmarkStart w:id="730" w:name="_Toc25246931"/>
                                  <w:bookmarkStart w:id="731" w:name="_Toc25247063"/>
                                  <w:bookmarkStart w:id="732" w:name="_Toc25309733"/>
                                  <w:r>
                                    <w:rPr>
                                      <w:rFonts w:ascii="Zizou Slab" w:hAnsi="Zizou Slab"/>
                                      <w:b w:val="0"/>
                                      <w:lang w:val="es-MX"/>
                                    </w:rPr>
                                    <w:t>Astra</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6D648CB8" w14:textId="77777777" w:rsidR="0017691D" w:rsidRDefault="0017691D" w:rsidP="00AD21BC"/>
                                <w:p w14:paraId="45775CD7" w14:textId="77777777" w:rsidR="0017691D" w:rsidRPr="00DF42D1" w:rsidRDefault="0017691D" w:rsidP="00AD21BC">
                                  <w:pPr>
                                    <w:pStyle w:val="Ttulo1"/>
                                    <w:rPr>
                                      <w:rFonts w:ascii="Zizou Slab" w:hAnsi="Zizou Slab"/>
                                      <w:b w:val="0"/>
                                      <w:lang w:val="es-MX"/>
                                    </w:rPr>
                                  </w:pPr>
                                  <w:bookmarkStart w:id="733" w:name="_Toc25224020"/>
                                  <w:bookmarkStart w:id="734" w:name="_Toc25224250"/>
                                  <w:bookmarkStart w:id="735" w:name="_Toc25225159"/>
                                  <w:bookmarkStart w:id="736" w:name="_Toc25225372"/>
                                  <w:bookmarkStart w:id="737" w:name="_Toc25225585"/>
                                  <w:bookmarkStart w:id="738" w:name="_Toc25225796"/>
                                  <w:bookmarkStart w:id="739" w:name="_Toc25226006"/>
                                  <w:bookmarkStart w:id="740" w:name="_Toc25226223"/>
                                  <w:bookmarkStart w:id="741" w:name="_Toc25226421"/>
                                  <w:bookmarkStart w:id="742" w:name="_Toc25226615"/>
                                  <w:bookmarkStart w:id="743" w:name="_Toc25227020"/>
                                  <w:bookmarkStart w:id="744" w:name="_Toc25227201"/>
                                  <w:bookmarkStart w:id="745" w:name="_Toc25227375"/>
                                  <w:bookmarkStart w:id="746" w:name="_Toc25227548"/>
                                  <w:bookmarkStart w:id="747" w:name="_Toc25227718"/>
                                  <w:bookmarkStart w:id="748" w:name="_Toc25228001"/>
                                  <w:bookmarkStart w:id="749" w:name="_Toc25228179"/>
                                  <w:bookmarkStart w:id="750" w:name="_Toc25228353"/>
                                  <w:bookmarkStart w:id="751" w:name="_Toc25228517"/>
                                  <w:bookmarkStart w:id="752" w:name="_Toc25228690"/>
                                  <w:bookmarkStart w:id="753" w:name="_Toc25229136"/>
                                  <w:bookmarkStart w:id="754" w:name="_Toc25229259"/>
                                  <w:bookmarkStart w:id="755" w:name="_Toc25229374"/>
                                  <w:bookmarkStart w:id="756" w:name="_Toc25229579"/>
                                  <w:bookmarkStart w:id="757" w:name="_Toc25229701"/>
                                  <w:bookmarkStart w:id="758" w:name="_Toc25229820"/>
                                  <w:bookmarkStart w:id="759" w:name="_Toc25229935"/>
                                  <w:bookmarkStart w:id="760" w:name="_Toc25240897"/>
                                  <w:bookmarkStart w:id="761" w:name="_Toc25241012"/>
                                  <w:bookmarkStart w:id="762" w:name="_Toc25241128"/>
                                  <w:bookmarkStart w:id="763" w:name="_Toc25244430"/>
                                  <w:bookmarkStart w:id="764" w:name="_Toc25244565"/>
                                  <w:bookmarkStart w:id="765" w:name="_Toc25246932"/>
                                  <w:bookmarkStart w:id="766" w:name="_Toc25247064"/>
                                  <w:bookmarkStart w:id="767" w:name="_Toc25309734"/>
                                  <w:r>
                                    <w:rPr>
                                      <w:rFonts w:ascii="Zizou Slab" w:hAnsi="Zizou Slab"/>
                                      <w:b w:val="0"/>
                                      <w:lang w:val="es-MX"/>
                                    </w:rPr>
                                    <w:t>Astra</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0F317076" w14:textId="77777777" w:rsidR="0017691D" w:rsidRDefault="0017691D" w:rsidP="00AD21BC"/>
                                <w:p w14:paraId="76B415DD" w14:textId="77777777" w:rsidR="0017691D" w:rsidRPr="00DF42D1" w:rsidRDefault="0017691D" w:rsidP="00AD21BC">
                                  <w:pPr>
                                    <w:pStyle w:val="Ttulo1"/>
                                    <w:rPr>
                                      <w:rFonts w:ascii="Zizou Slab" w:hAnsi="Zizou Slab"/>
                                      <w:b w:val="0"/>
                                      <w:lang w:val="es-MX"/>
                                    </w:rPr>
                                  </w:pPr>
                                  <w:bookmarkStart w:id="768" w:name="_Toc25224021"/>
                                  <w:bookmarkStart w:id="769" w:name="_Toc25224251"/>
                                  <w:bookmarkStart w:id="770" w:name="_Toc25225160"/>
                                  <w:bookmarkStart w:id="771" w:name="_Toc25225373"/>
                                  <w:bookmarkStart w:id="772" w:name="_Toc25225586"/>
                                  <w:bookmarkStart w:id="773" w:name="_Toc25225797"/>
                                  <w:bookmarkStart w:id="774" w:name="_Toc25226007"/>
                                  <w:bookmarkStart w:id="775" w:name="_Toc25226224"/>
                                  <w:bookmarkStart w:id="776" w:name="_Toc25226422"/>
                                  <w:bookmarkStart w:id="777" w:name="_Toc25226616"/>
                                  <w:bookmarkStart w:id="778" w:name="_Toc25227021"/>
                                  <w:bookmarkStart w:id="779" w:name="_Toc25227202"/>
                                  <w:bookmarkStart w:id="780" w:name="_Toc25227376"/>
                                  <w:bookmarkStart w:id="781" w:name="_Toc25227549"/>
                                  <w:bookmarkStart w:id="782" w:name="_Toc25227719"/>
                                  <w:bookmarkStart w:id="783" w:name="_Toc25228002"/>
                                  <w:bookmarkStart w:id="784" w:name="_Toc25228180"/>
                                  <w:bookmarkStart w:id="785" w:name="_Toc25228354"/>
                                  <w:bookmarkStart w:id="786" w:name="_Toc25228518"/>
                                  <w:bookmarkStart w:id="787" w:name="_Toc25228691"/>
                                  <w:bookmarkStart w:id="788" w:name="_Toc25229137"/>
                                  <w:bookmarkStart w:id="789" w:name="_Toc25229260"/>
                                  <w:bookmarkStart w:id="790" w:name="_Toc25229375"/>
                                  <w:bookmarkStart w:id="791" w:name="_Toc25229580"/>
                                  <w:bookmarkStart w:id="792" w:name="_Toc25229702"/>
                                  <w:bookmarkStart w:id="793" w:name="_Toc25229821"/>
                                  <w:bookmarkStart w:id="794" w:name="_Toc25229936"/>
                                  <w:bookmarkStart w:id="795" w:name="_Toc25240898"/>
                                  <w:bookmarkStart w:id="796" w:name="_Toc25241013"/>
                                  <w:bookmarkStart w:id="797" w:name="_Toc25241129"/>
                                  <w:bookmarkStart w:id="798" w:name="_Toc25244431"/>
                                  <w:bookmarkStart w:id="799" w:name="_Toc25244566"/>
                                  <w:bookmarkStart w:id="800" w:name="_Toc25246933"/>
                                  <w:bookmarkStart w:id="801" w:name="_Toc25247065"/>
                                  <w:bookmarkStart w:id="802" w:name="_Toc25309735"/>
                                  <w:r>
                                    <w:rPr>
                                      <w:rFonts w:ascii="Zizou Slab" w:hAnsi="Zizou Slab"/>
                                      <w:b w:val="0"/>
                                      <w:lang w:val="es-MX"/>
                                    </w:rPr>
                                    <w:t>Astra</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75B7A58F" w14:textId="77777777" w:rsidR="0017691D" w:rsidRDefault="0017691D" w:rsidP="00AD21BC"/>
                                <w:p w14:paraId="21575CE8" w14:textId="77777777" w:rsidR="0017691D" w:rsidRPr="00DF42D1" w:rsidRDefault="0017691D" w:rsidP="00AD21BC">
                                  <w:pPr>
                                    <w:pStyle w:val="Ttulo1"/>
                                    <w:rPr>
                                      <w:rFonts w:ascii="Zizou Slab" w:hAnsi="Zizou Slab"/>
                                      <w:b w:val="0"/>
                                      <w:lang w:val="es-MX"/>
                                    </w:rPr>
                                  </w:pPr>
                                  <w:bookmarkStart w:id="803" w:name="_Toc25224022"/>
                                  <w:bookmarkStart w:id="804" w:name="_Toc25224252"/>
                                  <w:bookmarkStart w:id="805" w:name="_Toc25225161"/>
                                  <w:bookmarkStart w:id="806" w:name="_Toc25225374"/>
                                  <w:bookmarkStart w:id="807" w:name="_Toc25225587"/>
                                  <w:bookmarkStart w:id="808" w:name="_Toc25225798"/>
                                  <w:bookmarkStart w:id="809" w:name="_Toc25226008"/>
                                  <w:bookmarkStart w:id="810" w:name="_Toc25226225"/>
                                  <w:bookmarkStart w:id="811" w:name="_Toc25226423"/>
                                  <w:bookmarkStart w:id="812" w:name="_Toc25226617"/>
                                  <w:bookmarkStart w:id="813" w:name="_Toc25227022"/>
                                  <w:bookmarkStart w:id="814" w:name="_Toc25227203"/>
                                  <w:bookmarkStart w:id="815" w:name="_Toc25227377"/>
                                  <w:bookmarkStart w:id="816" w:name="_Toc25227550"/>
                                  <w:bookmarkStart w:id="817" w:name="_Toc25227720"/>
                                  <w:bookmarkStart w:id="818" w:name="_Toc25228003"/>
                                  <w:bookmarkStart w:id="819" w:name="_Toc25228181"/>
                                  <w:bookmarkStart w:id="820" w:name="_Toc25228355"/>
                                  <w:bookmarkStart w:id="821" w:name="_Toc25228519"/>
                                  <w:bookmarkStart w:id="822" w:name="_Toc25228692"/>
                                  <w:bookmarkStart w:id="823" w:name="_Toc25229138"/>
                                  <w:bookmarkStart w:id="824" w:name="_Toc25229261"/>
                                  <w:bookmarkStart w:id="825" w:name="_Toc25229376"/>
                                  <w:bookmarkStart w:id="826" w:name="_Toc25229581"/>
                                  <w:bookmarkStart w:id="827" w:name="_Toc25229703"/>
                                  <w:bookmarkStart w:id="828" w:name="_Toc25229822"/>
                                  <w:bookmarkStart w:id="829" w:name="_Toc25229937"/>
                                  <w:bookmarkStart w:id="830" w:name="_Toc25240899"/>
                                  <w:bookmarkStart w:id="831" w:name="_Toc25241014"/>
                                  <w:bookmarkStart w:id="832" w:name="_Toc25241130"/>
                                  <w:bookmarkStart w:id="833" w:name="_Toc25244432"/>
                                  <w:bookmarkStart w:id="834" w:name="_Toc25244567"/>
                                  <w:bookmarkStart w:id="835" w:name="_Toc25246934"/>
                                  <w:bookmarkStart w:id="836" w:name="_Toc25247066"/>
                                  <w:bookmarkStart w:id="837" w:name="_Toc25309736"/>
                                  <w:r>
                                    <w:rPr>
                                      <w:rFonts w:ascii="Zizou Slab" w:hAnsi="Zizou Slab"/>
                                      <w:b w:val="0"/>
                                      <w:lang w:val="es-MX"/>
                                    </w:rPr>
                                    <w:t>Astra</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2F93F0CC" w14:textId="77777777" w:rsidR="0017691D" w:rsidRDefault="0017691D" w:rsidP="00AD21BC"/>
                                <w:p w14:paraId="598984A5" w14:textId="77777777" w:rsidR="0017691D" w:rsidRPr="00DF42D1" w:rsidRDefault="0017691D" w:rsidP="00AD21BC">
                                  <w:pPr>
                                    <w:pStyle w:val="Ttulo1"/>
                                    <w:rPr>
                                      <w:rFonts w:ascii="Zizou Slab" w:hAnsi="Zizou Slab"/>
                                      <w:b w:val="0"/>
                                      <w:lang w:val="es-MX"/>
                                    </w:rPr>
                                  </w:pPr>
                                  <w:bookmarkStart w:id="838" w:name="_Toc25224023"/>
                                  <w:bookmarkStart w:id="839" w:name="_Toc25224253"/>
                                  <w:bookmarkStart w:id="840" w:name="_Toc25225162"/>
                                  <w:bookmarkStart w:id="841" w:name="_Toc25225375"/>
                                  <w:bookmarkStart w:id="842" w:name="_Toc25225588"/>
                                  <w:bookmarkStart w:id="843" w:name="_Toc25225799"/>
                                  <w:bookmarkStart w:id="844" w:name="_Toc25226009"/>
                                  <w:bookmarkStart w:id="845" w:name="_Toc25226226"/>
                                  <w:bookmarkStart w:id="846" w:name="_Toc25226424"/>
                                  <w:bookmarkStart w:id="847" w:name="_Toc25226618"/>
                                  <w:bookmarkStart w:id="848" w:name="_Toc25227023"/>
                                  <w:bookmarkStart w:id="849" w:name="_Toc25227204"/>
                                  <w:bookmarkStart w:id="850" w:name="_Toc25227378"/>
                                  <w:bookmarkStart w:id="851" w:name="_Toc25227551"/>
                                  <w:bookmarkStart w:id="852" w:name="_Toc25227721"/>
                                  <w:bookmarkStart w:id="853" w:name="_Toc25228004"/>
                                  <w:bookmarkStart w:id="854" w:name="_Toc25228182"/>
                                  <w:bookmarkStart w:id="855" w:name="_Toc25228356"/>
                                  <w:bookmarkStart w:id="856" w:name="_Toc25228520"/>
                                  <w:bookmarkStart w:id="857" w:name="_Toc25228693"/>
                                  <w:bookmarkStart w:id="858" w:name="_Toc25229139"/>
                                  <w:bookmarkStart w:id="859" w:name="_Toc25229262"/>
                                  <w:bookmarkStart w:id="860" w:name="_Toc25229377"/>
                                  <w:bookmarkStart w:id="861" w:name="_Toc25229582"/>
                                  <w:bookmarkStart w:id="862" w:name="_Toc25229704"/>
                                  <w:bookmarkStart w:id="863" w:name="_Toc25229823"/>
                                  <w:bookmarkStart w:id="864" w:name="_Toc25229938"/>
                                  <w:bookmarkStart w:id="865" w:name="_Toc25240900"/>
                                  <w:bookmarkStart w:id="866" w:name="_Toc25241015"/>
                                  <w:bookmarkStart w:id="867" w:name="_Toc25241131"/>
                                  <w:bookmarkStart w:id="868" w:name="_Toc25244433"/>
                                  <w:bookmarkStart w:id="869" w:name="_Toc25244568"/>
                                  <w:bookmarkStart w:id="870" w:name="_Toc25246935"/>
                                  <w:bookmarkStart w:id="871" w:name="_Toc25247067"/>
                                  <w:bookmarkStart w:id="872" w:name="_Toc25309737"/>
                                  <w:r>
                                    <w:rPr>
                                      <w:rFonts w:ascii="Zizou Slab" w:hAnsi="Zizou Slab"/>
                                      <w:b w:val="0"/>
                                      <w:lang w:val="es-MX"/>
                                    </w:rPr>
                                    <w:t>Astra</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0BB2932C" w14:textId="77777777" w:rsidR="0017691D" w:rsidRDefault="0017691D" w:rsidP="00AD21BC"/>
                                <w:p w14:paraId="5CC4C1AB" w14:textId="77777777" w:rsidR="0017691D" w:rsidRPr="00DF42D1" w:rsidRDefault="0017691D" w:rsidP="00AD21BC">
                                  <w:pPr>
                                    <w:pStyle w:val="Ttulo1"/>
                                    <w:rPr>
                                      <w:rFonts w:ascii="Zizou Slab" w:hAnsi="Zizou Slab"/>
                                      <w:b w:val="0"/>
                                      <w:lang w:val="es-MX"/>
                                    </w:rPr>
                                  </w:pPr>
                                  <w:bookmarkStart w:id="873" w:name="_Toc25224024"/>
                                  <w:bookmarkStart w:id="874" w:name="_Toc25224254"/>
                                  <w:bookmarkStart w:id="875" w:name="_Toc25225163"/>
                                  <w:bookmarkStart w:id="876" w:name="_Toc25225376"/>
                                  <w:bookmarkStart w:id="877" w:name="_Toc25225589"/>
                                  <w:bookmarkStart w:id="878" w:name="_Toc25225800"/>
                                  <w:bookmarkStart w:id="879" w:name="_Toc25226010"/>
                                  <w:bookmarkStart w:id="880" w:name="_Toc25226227"/>
                                  <w:bookmarkStart w:id="881" w:name="_Toc25226425"/>
                                  <w:bookmarkStart w:id="882" w:name="_Toc25226619"/>
                                  <w:bookmarkStart w:id="883" w:name="_Toc25227024"/>
                                  <w:bookmarkStart w:id="884" w:name="_Toc25227205"/>
                                  <w:bookmarkStart w:id="885" w:name="_Toc25227379"/>
                                  <w:bookmarkStart w:id="886" w:name="_Toc25227552"/>
                                  <w:bookmarkStart w:id="887" w:name="_Toc25227722"/>
                                  <w:bookmarkStart w:id="888" w:name="_Toc25228005"/>
                                  <w:bookmarkStart w:id="889" w:name="_Toc25228183"/>
                                  <w:bookmarkStart w:id="890" w:name="_Toc25228357"/>
                                  <w:bookmarkStart w:id="891" w:name="_Toc25228521"/>
                                  <w:bookmarkStart w:id="892" w:name="_Toc25228694"/>
                                  <w:bookmarkStart w:id="893" w:name="_Toc25229140"/>
                                  <w:bookmarkStart w:id="894" w:name="_Toc25229263"/>
                                  <w:bookmarkStart w:id="895" w:name="_Toc25229378"/>
                                  <w:bookmarkStart w:id="896" w:name="_Toc25229583"/>
                                  <w:bookmarkStart w:id="897" w:name="_Toc25229705"/>
                                  <w:bookmarkStart w:id="898" w:name="_Toc25229824"/>
                                  <w:bookmarkStart w:id="899" w:name="_Toc25229939"/>
                                  <w:bookmarkStart w:id="900" w:name="_Toc25240901"/>
                                  <w:bookmarkStart w:id="901" w:name="_Toc25241016"/>
                                  <w:bookmarkStart w:id="902" w:name="_Toc25241132"/>
                                  <w:bookmarkStart w:id="903" w:name="_Toc25244434"/>
                                  <w:bookmarkStart w:id="904" w:name="_Toc25244569"/>
                                  <w:bookmarkStart w:id="905" w:name="_Toc25246936"/>
                                  <w:bookmarkStart w:id="906" w:name="_Toc25247068"/>
                                  <w:bookmarkStart w:id="907" w:name="_Toc25309738"/>
                                  <w:r>
                                    <w:rPr>
                                      <w:rFonts w:ascii="Zizou Slab" w:hAnsi="Zizou Slab"/>
                                      <w:b w:val="0"/>
                                      <w:lang w:val="es-MX"/>
                                    </w:rPr>
                                    <w:t>Astra</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0346B04A" w14:textId="77777777" w:rsidR="0017691D" w:rsidRDefault="0017691D" w:rsidP="00AD21BC"/>
                                <w:p w14:paraId="49E5C154" w14:textId="77777777" w:rsidR="0017691D" w:rsidRPr="00DF42D1" w:rsidRDefault="0017691D" w:rsidP="00AD21BC">
                                  <w:pPr>
                                    <w:pStyle w:val="Ttulo1"/>
                                    <w:rPr>
                                      <w:rFonts w:ascii="Zizou Slab" w:hAnsi="Zizou Slab"/>
                                      <w:b w:val="0"/>
                                      <w:lang w:val="es-MX"/>
                                    </w:rPr>
                                  </w:pPr>
                                  <w:bookmarkStart w:id="908" w:name="_Toc25224025"/>
                                  <w:bookmarkStart w:id="909" w:name="_Toc25224255"/>
                                  <w:bookmarkStart w:id="910" w:name="_Toc25225164"/>
                                  <w:bookmarkStart w:id="911" w:name="_Toc25225377"/>
                                  <w:bookmarkStart w:id="912" w:name="_Toc25225590"/>
                                  <w:bookmarkStart w:id="913" w:name="_Toc25225801"/>
                                  <w:bookmarkStart w:id="914" w:name="_Toc25226011"/>
                                  <w:bookmarkStart w:id="915" w:name="_Toc25226228"/>
                                  <w:bookmarkStart w:id="916" w:name="_Toc25226426"/>
                                  <w:bookmarkStart w:id="917" w:name="_Toc25226620"/>
                                  <w:bookmarkStart w:id="918" w:name="_Toc25227025"/>
                                  <w:bookmarkStart w:id="919" w:name="_Toc25227206"/>
                                  <w:bookmarkStart w:id="920" w:name="_Toc25227380"/>
                                  <w:bookmarkStart w:id="921" w:name="_Toc25227553"/>
                                  <w:bookmarkStart w:id="922" w:name="_Toc25227723"/>
                                  <w:bookmarkStart w:id="923" w:name="_Toc25228006"/>
                                  <w:bookmarkStart w:id="924" w:name="_Toc25228184"/>
                                  <w:bookmarkStart w:id="925" w:name="_Toc25228358"/>
                                  <w:bookmarkStart w:id="926" w:name="_Toc25228522"/>
                                  <w:bookmarkStart w:id="927" w:name="_Toc25228695"/>
                                  <w:bookmarkStart w:id="928" w:name="_Toc25229141"/>
                                  <w:bookmarkStart w:id="929" w:name="_Toc25229264"/>
                                  <w:bookmarkStart w:id="930" w:name="_Toc25229379"/>
                                  <w:bookmarkStart w:id="931" w:name="_Toc25229584"/>
                                  <w:bookmarkStart w:id="932" w:name="_Toc25229706"/>
                                  <w:bookmarkStart w:id="933" w:name="_Toc25229825"/>
                                  <w:bookmarkStart w:id="934" w:name="_Toc25229940"/>
                                  <w:bookmarkStart w:id="935" w:name="_Toc25240902"/>
                                  <w:bookmarkStart w:id="936" w:name="_Toc25241017"/>
                                  <w:bookmarkStart w:id="937" w:name="_Toc25241133"/>
                                  <w:bookmarkStart w:id="938" w:name="_Toc25244435"/>
                                  <w:bookmarkStart w:id="939" w:name="_Toc25244570"/>
                                  <w:bookmarkStart w:id="940" w:name="_Toc25246937"/>
                                  <w:bookmarkStart w:id="941" w:name="_Toc25247069"/>
                                  <w:bookmarkStart w:id="942" w:name="_Toc25309739"/>
                                  <w:r>
                                    <w:rPr>
                                      <w:rFonts w:ascii="Zizou Slab" w:hAnsi="Zizou Slab"/>
                                      <w:b w:val="0"/>
                                      <w:lang w:val="es-MX"/>
                                    </w:rPr>
                                    <w:t>Astra</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0E368112" w14:textId="77777777" w:rsidR="0017691D" w:rsidRDefault="0017691D" w:rsidP="00AD21BC"/>
                                <w:p w14:paraId="5C0259F1" w14:textId="77777777" w:rsidR="0017691D" w:rsidRPr="00DF42D1" w:rsidRDefault="0017691D" w:rsidP="00AD21BC">
                                  <w:pPr>
                                    <w:pStyle w:val="Ttulo1"/>
                                    <w:rPr>
                                      <w:rFonts w:ascii="Zizou Slab" w:hAnsi="Zizou Slab"/>
                                      <w:b w:val="0"/>
                                      <w:lang w:val="es-MX"/>
                                    </w:rPr>
                                  </w:pPr>
                                  <w:bookmarkStart w:id="943" w:name="_Toc25224026"/>
                                  <w:bookmarkStart w:id="944" w:name="_Toc25224256"/>
                                  <w:bookmarkStart w:id="945" w:name="_Toc25225165"/>
                                  <w:bookmarkStart w:id="946" w:name="_Toc25225378"/>
                                  <w:bookmarkStart w:id="947" w:name="_Toc25225591"/>
                                  <w:bookmarkStart w:id="948" w:name="_Toc25225802"/>
                                  <w:bookmarkStart w:id="949" w:name="_Toc25226012"/>
                                  <w:bookmarkStart w:id="950" w:name="_Toc25226229"/>
                                  <w:bookmarkStart w:id="951" w:name="_Toc25226427"/>
                                  <w:bookmarkStart w:id="952" w:name="_Toc25226621"/>
                                  <w:bookmarkStart w:id="953" w:name="_Toc25227026"/>
                                  <w:bookmarkStart w:id="954" w:name="_Toc25227207"/>
                                  <w:bookmarkStart w:id="955" w:name="_Toc25227381"/>
                                  <w:bookmarkStart w:id="956" w:name="_Toc25227554"/>
                                  <w:bookmarkStart w:id="957" w:name="_Toc25227724"/>
                                  <w:bookmarkStart w:id="958" w:name="_Toc25228007"/>
                                  <w:bookmarkStart w:id="959" w:name="_Toc25228185"/>
                                  <w:bookmarkStart w:id="960" w:name="_Toc25228359"/>
                                  <w:bookmarkStart w:id="961" w:name="_Toc25228523"/>
                                  <w:bookmarkStart w:id="962" w:name="_Toc25228696"/>
                                  <w:bookmarkStart w:id="963" w:name="_Toc25229142"/>
                                  <w:bookmarkStart w:id="964" w:name="_Toc25229265"/>
                                  <w:bookmarkStart w:id="965" w:name="_Toc25229380"/>
                                  <w:bookmarkStart w:id="966" w:name="_Toc25229585"/>
                                  <w:bookmarkStart w:id="967" w:name="_Toc25229707"/>
                                  <w:bookmarkStart w:id="968" w:name="_Toc25229826"/>
                                  <w:bookmarkStart w:id="969" w:name="_Toc25229941"/>
                                  <w:bookmarkStart w:id="970" w:name="_Toc25240903"/>
                                  <w:bookmarkStart w:id="971" w:name="_Toc25241018"/>
                                  <w:bookmarkStart w:id="972" w:name="_Toc25241134"/>
                                  <w:bookmarkStart w:id="973" w:name="_Toc25244436"/>
                                  <w:bookmarkStart w:id="974" w:name="_Toc25244571"/>
                                  <w:bookmarkStart w:id="975" w:name="_Toc25246938"/>
                                  <w:bookmarkStart w:id="976" w:name="_Toc25247070"/>
                                  <w:bookmarkStart w:id="977" w:name="_Toc25309740"/>
                                  <w:r>
                                    <w:rPr>
                                      <w:rFonts w:ascii="Zizou Slab" w:hAnsi="Zizou Slab"/>
                                      <w:b w:val="0"/>
                                      <w:lang w:val="es-MX"/>
                                    </w:rPr>
                                    <w:t>Astra</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61415A8D" w14:textId="77777777" w:rsidR="0017691D" w:rsidRDefault="0017691D" w:rsidP="00AD21BC"/>
                                <w:p w14:paraId="233BB18F" w14:textId="77777777" w:rsidR="0017691D" w:rsidRPr="00DF42D1" w:rsidRDefault="0017691D" w:rsidP="00AD21BC">
                                  <w:pPr>
                                    <w:pStyle w:val="Ttulo1"/>
                                    <w:rPr>
                                      <w:rFonts w:ascii="Zizou Slab" w:hAnsi="Zizou Slab"/>
                                      <w:b w:val="0"/>
                                      <w:lang w:val="es-MX"/>
                                    </w:rPr>
                                  </w:pPr>
                                  <w:bookmarkStart w:id="978" w:name="_Toc25224027"/>
                                  <w:bookmarkStart w:id="979" w:name="_Toc25224257"/>
                                  <w:bookmarkStart w:id="980" w:name="_Toc25225166"/>
                                  <w:bookmarkStart w:id="981" w:name="_Toc25225379"/>
                                  <w:bookmarkStart w:id="982" w:name="_Toc25225592"/>
                                  <w:bookmarkStart w:id="983" w:name="_Toc25225803"/>
                                  <w:bookmarkStart w:id="984" w:name="_Toc25226013"/>
                                  <w:bookmarkStart w:id="985" w:name="_Toc25226230"/>
                                  <w:bookmarkStart w:id="986" w:name="_Toc25226428"/>
                                  <w:bookmarkStart w:id="987" w:name="_Toc25226622"/>
                                  <w:bookmarkStart w:id="988" w:name="_Toc25227027"/>
                                  <w:bookmarkStart w:id="989" w:name="_Toc25227208"/>
                                  <w:bookmarkStart w:id="990" w:name="_Toc25227382"/>
                                  <w:bookmarkStart w:id="991" w:name="_Toc25227555"/>
                                  <w:bookmarkStart w:id="992" w:name="_Toc25227725"/>
                                  <w:bookmarkStart w:id="993" w:name="_Toc25228008"/>
                                  <w:bookmarkStart w:id="994" w:name="_Toc25228186"/>
                                  <w:bookmarkStart w:id="995" w:name="_Toc25228360"/>
                                  <w:bookmarkStart w:id="996" w:name="_Toc25228524"/>
                                  <w:bookmarkStart w:id="997" w:name="_Toc25228697"/>
                                  <w:bookmarkStart w:id="998" w:name="_Toc25229143"/>
                                  <w:bookmarkStart w:id="999" w:name="_Toc25229266"/>
                                  <w:bookmarkStart w:id="1000" w:name="_Toc25229381"/>
                                  <w:bookmarkStart w:id="1001" w:name="_Toc25229586"/>
                                  <w:bookmarkStart w:id="1002" w:name="_Toc25229708"/>
                                  <w:bookmarkStart w:id="1003" w:name="_Toc25229827"/>
                                  <w:bookmarkStart w:id="1004" w:name="_Toc25229942"/>
                                  <w:bookmarkStart w:id="1005" w:name="_Toc25240904"/>
                                  <w:bookmarkStart w:id="1006" w:name="_Toc25241019"/>
                                  <w:bookmarkStart w:id="1007" w:name="_Toc25241135"/>
                                  <w:bookmarkStart w:id="1008" w:name="_Toc25244437"/>
                                  <w:bookmarkStart w:id="1009" w:name="_Toc25244572"/>
                                  <w:bookmarkStart w:id="1010" w:name="_Toc25246939"/>
                                  <w:bookmarkStart w:id="1011" w:name="_Toc25247071"/>
                                  <w:bookmarkStart w:id="1012" w:name="_Toc25309741"/>
                                  <w:r>
                                    <w:rPr>
                                      <w:rFonts w:ascii="Zizou Slab" w:hAnsi="Zizou Slab"/>
                                      <w:b w:val="0"/>
                                      <w:lang w:val="es-MX"/>
                                    </w:rPr>
                                    <w:t>Astra</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441788BA" w14:textId="77777777" w:rsidR="0017691D" w:rsidRDefault="0017691D" w:rsidP="00AD21BC"/>
                                <w:p w14:paraId="55E50FE0" w14:textId="77777777" w:rsidR="0017691D" w:rsidRPr="00DF42D1" w:rsidRDefault="0017691D" w:rsidP="00AD21BC">
                                  <w:pPr>
                                    <w:pStyle w:val="Ttulo1"/>
                                    <w:rPr>
                                      <w:rFonts w:ascii="Zizou Slab" w:hAnsi="Zizou Slab"/>
                                      <w:b w:val="0"/>
                                      <w:lang w:val="es-MX"/>
                                    </w:rPr>
                                  </w:pPr>
                                  <w:bookmarkStart w:id="1013" w:name="_Toc25224028"/>
                                  <w:bookmarkStart w:id="1014" w:name="_Toc25224258"/>
                                  <w:bookmarkStart w:id="1015" w:name="_Toc25225167"/>
                                  <w:bookmarkStart w:id="1016" w:name="_Toc25225380"/>
                                  <w:bookmarkStart w:id="1017" w:name="_Toc25225593"/>
                                  <w:bookmarkStart w:id="1018" w:name="_Toc25225804"/>
                                  <w:bookmarkStart w:id="1019" w:name="_Toc25226014"/>
                                  <w:bookmarkStart w:id="1020" w:name="_Toc25226231"/>
                                  <w:bookmarkStart w:id="1021" w:name="_Toc25226429"/>
                                  <w:bookmarkStart w:id="1022" w:name="_Toc25226623"/>
                                  <w:bookmarkStart w:id="1023" w:name="_Toc25227028"/>
                                  <w:bookmarkStart w:id="1024" w:name="_Toc25227209"/>
                                  <w:bookmarkStart w:id="1025" w:name="_Toc25227383"/>
                                  <w:bookmarkStart w:id="1026" w:name="_Toc25227556"/>
                                  <w:bookmarkStart w:id="1027" w:name="_Toc25227726"/>
                                  <w:bookmarkStart w:id="1028" w:name="_Toc25228009"/>
                                  <w:bookmarkStart w:id="1029" w:name="_Toc25228187"/>
                                  <w:bookmarkStart w:id="1030" w:name="_Toc25228361"/>
                                  <w:bookmarkStart w:id="1031" w:name="_Toc25228525"/>
                                  <w:bookmarkStart w:id="1032" w:name="_Toc25228698"/>
                                  <w:bookmarkStart w:id="1033" w:name="_Toc25229144"/>
                                  <w:bookmarkStart w:id="1034" w:name="_Toc25229267"/>
                                  <w:bookmarkStart w:id="1035" w:name="_Toc25229382"/>
                                  <w:bookmarkStart w:id="1036" w:name="_Toc25229587"/>
                                  <w:bookmarkStart w:id="1037" w:name="_Toc25229709"/>
                                  <w:bookmarkStart w:id="1038" w:name="_Toc25229828"/>
                                  <w:bookmarkStart w:id="1039" w:name="_Toc25229943"/>
                                  <w:bookmarkStart w:id="1040" w:name="_Toc25240905"/>
                                  <w:bookmarkStart w:id="1041" w:name="_Toc25241020"/>
                                  <w:bookmarkStart w:id="1042" w:name="_Toc25241136"/>
                                  <w:bookmarkStart w:id="1043" w:name="_Toc25244438"/>
                                  <w:bookmarkStart w:id="1044" w:name="_Toc25244573"/>
                                  <w:bookmarkStart w:id="1045" w:name="_Toc25246940"/>
                                  <w:bookmarkStart w:id="1046" w:name="_Toc25247072"/>
                                  <w:bookmarkStart w:id="1047" w:name="_Toc25309742"/>
                                  <w:r>
                                    <w:rPr>
                                      <w:rFonts w:ascii="Zizou Slab" w:hAnsi="Zizou Slab"/>
                                      <w:b w:val="0"/>
                                      <w:lang w:val="es-MX"/>
                                    </w:rPr>
                                    <w:t>Astra</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4F9EE914" w14:textId="77777777" w:rsidR="0017691D" w:rsidRDefault="0017691D" w:rsidP="00AD21BC"/>
                                <w:p w14:paraId="1E6082E7" w14:textId="77777777" w:rsidR="0017691D" w:rsidRPr="00DF42D1" w:rsidRDefault="0017691D" w:rsidP="00AD21BC">
                                  <w:pPr>
                                    <w:pStyle w:val="Ttulo1"/>
                                    <w:rPr>
                                      <w:rFonts w:ascii="Zizou Slab" w:hAnsi="Zizou Slab"/>
                                      <w:b w:val="0"/>
                                      <w:lang w:val="es-MX"/>
                                    </w:rPr>
                                  </w:pPr>
                                  <w:bookmarkStart w:id="1048" w:name="_Toc25224029"/>
                                  <w:bookmarkStart w:id="1049" w:name="_Toc25224259"/>
                                  <w:bookmarkStart w:id="1050" w:name="_Toc25225168"/>
                                  <w:bookmarkStart w:id="1051" w:name="_Toc25225381"/>
                                  <w:bookmarkStart w:id="1052" w:name="_Toc25225594"/>
                                  <w:bookmarkStart w:id="1053" w:name="_Toc25225805"/>
                                  <w:bookmarkStart w:id="1054" w:name="_Toc25226015"/>
                                  <w:bookmarkStart w:id="1055" w:name="_Toc25226232"/>
                                  <w:bookmarkStart w:id="1056" w:name="_Toc25226430"/>
                                  <w:bookmarkStart w:id="1057" w:name="_Toc25226624"/>
                                  <w:bookmarkStart w:id="1058" w:name="_Toc25227029"/>
                                  <w:bookmarkStart w:id="1059" w:name="_Toc25227210"/>
                                  <w:bookmarkStart w:id="1060" w:name="_Toc25227384"/>
                                  <w:bookmarkStart w:id="1061" w:name="_Toc25227557"/>
                                  <w:bookmarkStart w:id="1062" w:name="_Toc25227727"/>
                                  <w:bookmarkStart w:id="1063" w:name="_Toc25228010"/>
                                  <w:bookmarkStart w:id="1064" w:name="_Toc25228188"/>
                                  <w:bookmarkStart w:id="1065" w:name="_Toc25228362"/>
                                  <w:bookmarkStart w:id="1066" w:name="_Toc25228526"/>
                                  <w:bookmarkStart w:id="1067" w:name="_Toc25228699"/>
                                  <w:bookmarkStart w:id="1068" w:name="_Toc25229145"/>
                                  <w:bookmarkStart w:id="1069" w:name="_Toc25229268"/>
                                  <w:bookmarkStart w:id="1070" w:name="_Toc25229383"/>
                                  <w:bookmarkStart w:id="1071" w:name="_Toc25229588"/>
                                  <w:bookmarkStart w:id="1072" w:name="_Toc25229710"/>
                                  <w:bookmarkStart w:id="1073" w:name="_Toc25229829"/>
                                  <w:bookmarkStart w:id="1074" w:name="_Toc25229944"/>
                                  <w:bookmarkStart w:id="1075" w:name="_Toc25240906"/>
                                  <w:bookmarkStart w:id="1076" w:name="_Toc25241021"/>
                                  <w:bookmarkStart w:id="1077" w:name="_Toc25241137"/>
                                  <w:bookmarkStart w:id="1078" w:name="_Toc25244439"/>
                                  <w:bookmarkStart w:id="1079" w:name="_Toc25244574"/>
                                  <w:bookmarkStart w:id="1080" w:name="_Toc25246941"/>
                                  <w:bookmarkStart w:id="1081" w:name="_Toc25247073"/>
                                  <w:bookmarkStart w:id="1082" w:name="_Toc25309743"/>
                                  <w:r>
                                    <w:rPr>
                                      <w:rFonts w:ascii="Zizou Slab" w:hAnsi="Zizou Slab"/>
                                      <w:b w:val="0"/>
                                      <w:lang w:val="es-MX"/>
                                    </w:rPr>
                                    <w:t>Astra</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778A9B33" w14:textId="77777777" w:rsidR="0017691D" w:rsidRDefault="0017691D" w:rsidP="00AD21BC"/>
                                <w:p w14:paraId="1B70F814" w14:textId="77777777" w:rsidR="0017691D" w:rsidRPr="00DF42D1" w:rsidRDefault="0017691D" w:rsidP="00AD21BC">
                                  <w:pPr>
                                    <w:pStyle w:val="Ttulo1"/>
                                    <w:rPr>
                                      <w:rFonts w:ascii="Zizou Slab" w:hAnsi="Zizou Slab"/>
                                      <w:b w:val="0"/>
                                      <w:lang w:val="es-MX"/>
                                    </w:rPr>
                                  </w:pPr>
                                  <w:bookmarkStart w:id="1083" w:name="_Toc25224030"/>
                                  <w:bookmarkStart w:id="1084" w:name="_Toc25224260"/>
                                  <w:bookmarkStart w:id="1085" w:name="_Toc25225169"/>
                                  <w:bookmarkStart w:id="1086" w:name="_Toc25225382"/>
                                  <w:bookmarkStart w:id="1087" w:name="_Toc25225595"/>
                                  <w:bookmarkStart w:id="1088" w:name="_Toc25225806"/>
                                  <w:bookmarkStart w:id="1089" w:name="_Toc25226016"/>
                                  <w:bookmarkStart w:id="1090" w:name="_Toc25226233"/>
                                  <w:bookmarkStart w:id="1091" w:name="_Toc25226431"/>
                                  <w:bookmarkStart w:id="1092" w:name="_Toc25226625"/>
                                  <w:bookmarkStart w:id="1093" w:name="_Toc25227030"/>
                                  <w:bookmarkStart w:id="1094" w:name="_Toc25227211"/>
                                  <w:bookmarkStart w:id="1095" w:name="_Toc25227385"/>
                                  <w:bookmarkStart w:id="1096" w:name="_Toc25227558"/>
                                  <w:bookmarkStart w:id="1097" w:name="_Toc25227728"/>
                                  <w:bookmarkStart w:id="1098" w:name="_Toc25228011"/>
                                  <w:bookmarkStart w:id="1099" w:name="_Toc25228189"/>
                                  <w:bookmarkStart w:id="1100" w:name="_Toc25228363"/>
                                  <w:bookmarkStart w:id="1101" w:name="_Toc25228527"/>
                                  <w:bookmarkStart w:id="1102" w:name="_Toc25228700"/>
                                  <w:bookmarkStart w:id="1103" w:name="_Toc25229146"/>
                                  <w:bookmarkStart w:id="1104" w:name="_Toc25229269"/>
                                  <w:bookmarkStart w:id="1105" w:name="_Toc25229384"/>
                                  <w:bookmarkStart w:id="1106" w:name="_Toc25229589"/>
                                  <w:bookmarkStart w:id="1107" w:name="_Toc25229711"/>
                                  <w:bookmarkStart w:id="1108" w:name="_Toc25229830"/>
                                  <w:bookmarkStart w:id="1109" w:name="_Toc25229945"/>
                                  <w:bookmarkStart w:id="1110" w:name="_Toc25240907"/>
                                  <w:bookmarkStart w:id="1111" w:name="_Toc25241022"/>
                                  <w:bookmarkStart w:id="1112" w:name="_Toc25241138"/>
                                  <w:bookmarkStart w:id="1113" w:name="_Toc25244440"/>
                                  <w:bookmarkStart w:id="1114" w:name="_Toc25244575"/>
                                  <w:bookmarkStart w:id="1115" w:name="_Toc25246942"/>
                                  <w:bookmarkStart w:id="1116" w:name="_Toc25247074"/>
                                  <w:bookmarkStart w:id="1117" w:name="_Toc25309744"/>
                                  <w:r>
                                    <w:rPr>
                                      <w:rFonts w:ascii="Zizou Slab" w:hAnsi="Zizou Slab"/>
                                      <w:b w:val="0"/>
                                      <w:lang w:val="es-MX"/>
                                    </w:rPr>
                                    <w:t>Astra</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7E9D72E" w14:textId="77777777" w:rsidR="0017691D" w:rsidRDefault="0017691D" w:rsidP="00AD21BC"/>
                                <w:p w14:paraId="40F0D73A" w14:textId="77777777" w:rsidR="0017691D" w:rsidRPr="00DF42D1" w:rsidRDefault="0017691D" w:rsidP="00AD21BC">
                                  <w:pPr>
                                    <w:pStyle w:val="Ttulo1"/>
                                    <w:rPr>
                                      <w:rFonts w:ascii="Zizou Slab" w:hAnsi="Zizou Slab"/>
                                      <w:b w:val="0"/>
                                      <w:lang w:val="es-MX"/>
                                    </w:rPr>
                                  </w:pPr>
                                  <w:bookmarkStart w:id="1118" w:name="_Toc25224031"/>
                                  <w:bookmarkStart w:id="1119" w:name="_Toc25224261"/>
                                  <w:bookmarkStart w:id="1120" w:name="_Toc25225170"/>
                                  <w:bookmarkStart w:id="1121" w:name="_Toc25225383"/>
                                  <w:bookmarkStart w:id="1122" w:name="_Toc25225596"/>
                                  <w:bookmarkStart w:id="1123" w:name="_Toc25225807"/>
                                  <w:bookmarkStart w:id="1124" w:name="_Toc25226017"/>
                                  <w:bookmarkStart w:id="1125" w:name="_Toc25226234"/>
                                  <w:bookmarkStart w:id="1126" w:name="_Toc25226432"/>
                                  <w:bookmarkStart w:id="1127" w:name="_Toc25226626"/>
                                  <w:bookmarkStart w:id="1128" w:name="_Toc25227031"/>
                                  <w:bookmarkStart w:id="1129" w:name="_Toc25227212"/>
                                  <w:bookmarkStart w:id="1130" w:name="_Toc25227386"/>
                                  <w:bookmarkStart w:id="1131" w:name="_Toc25227559"/>
                                  <w:bookmarkStart w:id="1132" w:name="_Toc25227729"/>
                                  <w:bookmarkStart w:id="1133" w:name="_Toc25228012"/>
                                  <w:bookmarkStart w:id="1134" w:name="_Toc25228190"/>
                                  <w:bookmarkStart w:id="1135" w:name="_Toc25228364"/>
                                  <w:bookmarkStart w:id="1136" w:name="_Toc25228528"/>
                                  <w:bookmarkStart w:id="1137" w:name="_Toc25228701"/>
                                  <w:bookmarkStart w:id="1138" w:name="_Toc25229147"/>
                                  <w:bookmarkStart w:id="1139" w:name="_Toc25229270"/>
                                  <w:bookmarkStart w:id="1140" w:name="_Toc25229385"/>
                                  <w:bookmarkStart w:id="1141" w:name="_Toc25229590"/>
                                  <w:bookmarkStart w:id="1142" w:name="_Toc25229712"/>
                                  <w:bookmarkStart w:id="1143" w:name="_Toc25229831"/>
                                  <w:bookmarkStart w:id="1144" w:name="_Toc25229946"/>
                                  <w:bookmarkStart w:id="1145" w:name="_Toc25240908"/>
                                  <w:bookmarkStart w:id="1146" w:name="_Toc25241023"/>
                                  <w:bookmarkStart w:id="1147" w:name="_Toc25241139"/>
                                  <w:bookmarkStart w:id="1148" w:name="_Toc25244441"/>
                                  <w:bookmarkStart w:id="1149" w:name="_Toc25244576"/>
                                  <w:bookmarkStart w:id="1150" w:name="_Toc25246943"/>
                                  <w:bookmarkStart w:id="1151" w:name="_Toc25247075"/>
                                  <w:bookmarkStart w:id="1152" w:name="_Toc25309745"/>
                                  <w:r>
                                    <w:rPr>
                                      <w:rFonts w:ascii="Zizou Slab" w:hAnsi="Zizou Slab"/>
                                      <w:b w:val="0"/>
                                      <w:lang w:val="es-MX"/>
                                    </w:rPr>
                                    <w:t>Astra</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727DABE7" w14:textId="77777777" w:rsidR="0017691D" w:rsidRDefault="0017691D" w:rsidP="00AD21BC"/>
                                <w:p w14:paraId="5A38A2F8" w14:textId="77777777" w:rsidR="0017691D" w:rsidRPr="00DF42D1" w:rsidRDefault="0017691D" w:rsidP="00AD21BC">
                                  <w:pPr>
                                    <w:pStyle w:val="Ttulo1"/>
                                    <w:rPr>
                                      <w:rFonts w:ascii="Zizou Slab" w:hAnsi="Zizou Slab"/>
                                      <w:b w:val="0"/>
                                      <w:lang w:val="es-MX"/>
                                    </w:rPr>
                                  </w:pPr>
                                  <w:bookmarkStart w:id="1153" w:name="_Toc25224032"/>
                                  <w:bookmarkStart w:id="1154" w:name="_Toc25224262"/>
                                  <w:bookmarkStart w:id="1155" w:name="_Toc25225171"/>
                                  <w:bookmarkStart w:id="1156" w:name="_Toc25225384"/>
                                  <w:bookmarkStart w:id="1157" w:name="_Toc25225597"/>
                                  <w:bookmarkStart w:id="1158" w:name="_Toc25225808"/>
                                  <w:bookmarkStart w:id="1159" w:name="_Toc25226018"/>
                                  <w:bookmarkStart w:id="1160" w:name="_Toc25226235"/>
                                  <w:bookmarkStart w:id="1161" w:name="_Toc25226433"/>
                                  <w:bookmarkStart w:id="1162" w:name="_Toc25226627"/>
                                  <w:bookmarkStart w:id="1163" w:name="_Toc25227032"/>
                                  <w:bookmarkStart w:id="1164" w:name="_Toc25227213"/>
                                  <w:bookmarkStart w:id="1165" w:name="_Toc25227387"/>
                                  <w:bookmarkStart w:id="1166" w:name="_Toc25227560"/>
                                  <w:bookmarkStart w:id="1167" w:name="_Toc25227730"/>
                                  <w:bookmarkStart w:id="1168" w:name="_Toc25228013"/>
                                  <w:bookmarkStart w:id="1169" w:name="_Toc25228191"/>
                                  <w:bookmarkStart w:id="1170" w:name="_Toc25228365"/>
                                  <w:bookmarkStart w:id="1171" w:name="_Toc25228529"/>
                                  <w:bookmarkStart w:id="1172" w:name="_Toc25228702"/>
                                  <w:bookmarkStart w:id="1173" w:name="_Toc25229148"/>
                                  <w:bookmarkStart w:id="1174" w:name="_Toc25229271"/>
                                  <w:bookmarkStart w:id="1175" w:name="_Toc25229386"/>
                                  <w:bookmarkStart w:id="1176" w:name="_Toc25229591"/>
                                  <w:bookmarkStart w:id="1177" w:name="_Toc25229713"/>
                                  <w:bookmarkStart w:id="1178" w:name="_Toc25229832"/>
                                  <w:bookmarkStart w:id="1179" w:name="_Toc25229947"/>
                                  <w:bookmarkStart w:id="1180" w:name="_Toc25240909"/>
                                  <w:bookmarkStart w:id="1181" w:name="_Toc25241024"/>
                                  <w:bookmarkStart w:id="1182" w:name="_Toc25241140"/>
                                  <w:bookmarkStart w:id="1183" w:name="_Toc25244442"/>
                                  <w:bookmarkStart w:id="1184" w:name="_Toc25244577"/>
                                  <w:bookmarkStart w:id="1185" w:name="_Toc25246944"/>
                                  <w:bookmarkStart w:id="1186" w:name="_Toc25247076"/>
                                  <w:bookmarkStart w:id="1187" w:name="_Toc25309746"/>
                                  <w:r>
                                    <w:rPr>
                                      <w:rFonts w:ascii="Zizou Slab" w:hAnsi="Zizou Slab"/>
                                      <w:b w:val="0"/>
                                      <w:lang w:val="es-MX"/>
                                    </w:rPr>
                                    <w:t>Astra</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49D0ED38" w14:textId="77777777" w:rsidR="0017691D" w:rsidRDefault="0017691D" w:rsidP="00AD21BC"/>
                                <w:p w14:paraId="6F29511C" w14:textId="77777777" w:rsidR="0017691D" w:rsidRPr="00DF42D1" w:rsidRDefault="0017691D" w:rsidP="00AD21BC">
                                  <w:pPr>
                                    <w:pStyle w:val="Ttulo1"/>
                                    <w:rPr>
                                      <w:rFonts w:ascii="Zizou Slab" w:hAnsi="Zizou Slab"/>
                                      <w:b w:val="0"/>
                                      <w:lang w:val="es-MX"/>
                                    </w:rPr>
                                  </w:pPr>
                                  <w:bookmarkStart w:id="1188" w:name="_Toc25224033"/>
                                  <w:bookmarkStart w:id="1189" w:name="_Toc25224263"/>
                                  <w:bookmarkStart w:id="1190" w:name="_Toc25225172"/>
                                  <w:bookmarkStart w:id="1191" w:name="_Toc25225385"/>
                                  <w:bookmarkStart w:id="1192" w:name="_Toc25225598"/>
                                  <w:bookmarkStart w:id="1193" w:name="_Toc25225809"/>
                                  <w:bookmarkStart w:id="1194" w:name="_Toc25226019"/>
                                  <w:bookmarkStart w:id="1195" w:name="_Toc25226236"/>
                                  <w:bookmarkStart w:id="1196" w:name="_Toc25226434"/>
                                  <w:bookmarkStart w:id="1197" w:name="_Toc25226628"/>
                                  <w:bookmarkStart w:id="1198" w:name="_Toc25227033"/>
                                  <w:bookmarkStart w:id="1199" w:name="_Toc25227214"/>
                                  <w:bookmarkStart w:id="1200" w:name="_Toc25227388"/>
                                  <w:bookmarkStart w:id="1201" w:name="_Toc25227561"/>
                                  <w:bookmarkStart w:id="1202" w:name="_Toc25227731"/>
                                  <w:bookmarkStart w:id="1203" w:name="_Toc25228014"/>
                                  <w:bookmarkStart w:id="1204" w:name="_Toc25228192"/>
                                  <w:bookmarkStart w:id="1205" w:name="_Toc25228366"/>
                                  <w:bookmarkStart w:id="1206" w:name="_Toc25228530"/>
                                  <w:bookmarkStart w:id="1207" w:name="_Toc25228703"/>
                                  <w:bookmarkStart w:id="1208" w:name="_Toc25229149"/>
                                  <w:bookmarkStart w:id="1209" w:name="_Toc25229272"/>
                                  <w:bookmarkStart w:id="1210" w:name="_Toc25229387"/>
                                  <w:bookmarkStart w:id="1211" w:name="_Toc25229592"/>
                                  <w:bookmarkStart w:id="1212" w:name="_Toc25229714"/>
                                  <w:bookmarkStart w:id="1213" w:name="_Toc25229833"/>
                                  <w:bookmarkStart w:id="1214" w:name="_Toc25229948"/>
                                  <w:bookmarkStart w:id="1215" w:name="_Toc25240910"/>
                                  <w:bookmarkStart w:id="1216" w:name="_Toc25241025"/>
                                  <w:bookmarkStart w:id="1217" w:name="_Toc25241141"/>
                                  <w:bookmarkStart w:id="1218" w:name="_Toc25244443"/>
                                  <w:bookmarkStart w:id="1219" w:name="_Toc25244578"/>
                                  <w:bookmarkStart w:id="1220" w:name="_Toc25246945"/>
                                  <w:bookmarkStart w:id="1221" w:name="_Toc25247077"/>
                                  <w:bookmarkStart w:id="1222" w:name="_Toc25309747"/>
                                  <w:r>
                                    <w:rPr>
                                      <w:rFonts w:ascii="Zizou Slab" w:hAnsi="Zizou Slab"/>
                                      <w:b w:val="0"/>
                                      <w:lang w:val="es-MX"/>
                                    </w:rPr>
                                    <w:t>Astra</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1F19A239" w14:textId="77777777" w:rsidR="0017691D" w:rsidRDefault="0017691D" w:rsidP="00AD21BC"/>
                                <w:p w14:paraId="357132B5" w14:textId="77777777" w:rsidR="0017691D" w:rsidRPr="00DF42D1" w:rsidRDefault="0017691D" w:rsidP="00AD21BC">
                                  <w:pPr>
                                    <w:pStyle w:val="Ttulo1"/>
                                    <w:rPr>
                                      <w:rFonts w:ascii="Zizou Slab" w:hAnsi="Zizou Slab"/>
                                      <w:b w:val="0"/>
                                      <w:lang w:val="es-MX"/>
                                    </w:rPr>
                                  </w:pPr>
                                  <w:bookmarkStart w:id="1223" w:name="_Toc25224034"/>
                                  <w:bookmarkStart w:id="1224" w:name="_Toc25224264"/>
                                  <w:bookmarkStart w:id="1225" w:name="_Toc25225173"/>
                                  <w:bookmarkStart w:id="1226" w:name="_Toc25225386"/>
                                  <w:bookmarkStart w:id="1227" w:name="_Toc25225599"/>
                                  <w:bookmarkStart w:id="1228" w:name="_Toc25225810"/>
                                  <w:bookmarkStart w:id="1229" w:name="_Toc25226020"/>
                                  <w:bookmarkStart w:id="1230" w:name="_Toc25226237"/>
                                  <w:bookmarkStart w:id="1231" w:name="_Toc25226435"/>
                                  <w:bookmarkStart w:id="1232" w:name="_Toc25226629"/>
                                  <w:bookmarkStart w:id="1233" w:name="_Toc25227034"/>
                                  <w:bookmarkStart w:id="1234" w:name="_Toc25227215"/>
                                  <w:bookmarkStart w:id="1235" w:name="_Toc25227389"/>
                                  <w:bookmarkStart w:id="1236" w:name="_Toc25227562"/>
                                  <w:bookmarkStart w:id="1237" w:name="_Toc25227732"/>
                                  <w:bookmarkStart w:id="1238" w:name="_Toc25228015"/>
                                  <w:bookmarkStart w:id="1239" w:name="_Toc25228193"/>
                                  <w:bookmarkStart w:id="1240" w:name="_Toc25228367"/>
                                  <w:bookmarkStart w:id="1241" w:name="_Toc25228531"/>
                                  <w:bookmarkStart w:id="1242" w:name="_Toc25228704"/>
                                  <w:bookmarkStart w:id="1243" w:name="_Toc25229150"/>
                                  <w:bookmarkStart w:id="1244" w:name="_Toc25229273"/>
                                  <w:bookmarkStart w:id="1245" w:name="_Toc25229388"/>
                                  <w:bookmarkStart w:id="1246" w:name="_Toc25229593"/>
                                  <w:bookmarkStart w:id="1247" w:name="_Toc25229715"/>
                                  <w:bookmarkStart w:id="1248" w:name="_Toc25229834"/>
                                  <w:bookmarkStart w:id="1249" w:name="_Toc25229949"/>
                                  <w:bookmarkStart w:id="1250" w:name="_Toc25240911"/>
                                  <w:bookmarkStart w:id="1251" w:name="_Toc25241026"/>
                                  <w:bookmarkStart w:id="1252" w:name="_Toc25241142"/>
                                  <w:bookmarkStart w:id="1253" w:name="_Toc25244444"/>
                                  <w:bookmarkStart w:id="1254" w:name="_Toc25244579"/>
                                  <w:bookmarkStart w:id="1255" w:name="_Toc25246946"/>
                                  <w:bookmarkStart w:id="1256" w:name="_Toc25247078"/>
                                  <w:bookmarkStart w:id="1257" w:name="_Toc25309748"/>
                                  <w:r>
                                    <w:rPr>
                                      <w:rFonts w:ascii="Zizou Slab" w:hAnsi="Zizou Slab"/>
                                      <w:b w:val="0"/>
                                      <w:lang w:val="es-MX"/>
                                    </w:rPr>
                                    <w:t>Astra</w:t>
                                  </w:r>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52B326F7" w14:textId="77777777" w:rsidR="0017691D" w:rsidRDefault="0017691D" w:rsidP="00AD21BC"/>
                                <w:p w14:paraId="3DEAAA12" w14:textId="77777777" w:rsidR="0017691D" w:rsidRPr="00DF42D1" w:rsidRDefault="0017691D" w:rsidP="00AD21BC">
                                  <w:pPr>
                                    <w:pStyle w:val="Ttulo1"/>
                                    <w:rPr>
                                      <w:rFonts w:ascii="Zizou Slab" w:hAnsi="Zizou Slab"/>
                                      <w:b w:val="0"/>
                                      <w:lang w:val="es-MX"/>
                                    </w:rPr>
                                  </w:pPr>
                                  <w:bookmarkStart w:id="1258" w:name="_Toc25224035"/>
                                  <w:bookmarkStart w:id="1259" w:name="_Toc25224265"/>
                                  <w:bookmarkStart w:id="1260" w:name="_Toc25225174"/>
                                  <w:bookmarkStart w:id="1261" w:name="_Toc25225387"/>
                                  <w:bookmarkStart w:id="1262" w:name="_Toc25225600"/>
                                  <w:bookmarkStart w:id="1263" w:name="_Toc25225811"/>
                                  <w:bookmarkStart w:id="1264" w:name="_Toc25226021"/>
                                  <w:bookmarkStart w:id="1265" w:name="_Toc25226238"/>
                                  <w:bookmarkStart w:id="1266" w:name="_Toc25226436"/>
                                  <w:bookmarkStart w:id="1267" w:name="_Toc25226630"/>
                                  <w:bookmarkStart w:id="1268" w:name="_Toc25227035"/>
                                  <w:bookmarkStart w:id="1269" w:name="_Toc25227216"/>
                                  <w:bookmarkStart w:id="1270" w:name="_Toc25227390"/>
                                  <w:bookmarkStart w:id="1271" w:name="_Toc25227563"/>
                                  <w:bookmarkStart w:id="1272" w:name="_Toc25227733"/>
                                  <w:bookmarkStart w:id="1273" w:name="_Toc25228016"/>
                                  <w:bookmarkStart w:id="1274" w:name="_Toc25228194"/>
                                  <w:bookmarkStart w:id="1275" w:name="_Toc25228368"/>
                                  <w:bookmarkStart w:id="1276" w:name="_Toc25228532"/>
                                  <w:bookmarkStart w:id="1277" w:name="_Toc25228705"/>
                                  <w:bookmarkStart w:id="1278" w:name="_Toc25229151"/>
                                  <w:bookmarkStart w:id="1279" w:name="_Toc25229274"/>
                                  <w:bookmarkStart w:id="1280" w:name="_Toc25229389"/>
                                  <w:bookmarkStart w:id="1281" w:name="_Toc25229594"/>
                                  <w:bookmarkStart w:id="1282" w:name="_Toc25229716"/>
                                  <w:bookmarkStart w:id="1283" w:name="_Toc25229835"/>
                                  <w:bookmarkStart w:id="1284" w:name="_Toc25229950"/>
                                  <w:bookmarkStart w:id="1285" w:name="_Toc25240912"/>
                                  <w:bookmarkStart w:id="1286" w:name="_Toc25241027"/>
                                  <w:bookmarkStart w:id="1287" w:name="_Toc25241143"/>
                                  <w:bookmarkStart w:id="1288" w:name="_Toc25244445"/>
                                  <w:bookmarkStart w:id="1289" w:name="_Toc25244580"/>
                                  <w:bookmarkStart w:id="1290" w:name="_Toc25246947"/>
                                  <w:bookmarkStart w:id="1291" w:name="_Toc25247079"/>
                                  <w:bookmarkStart w:id="1292" w:name="_Toc25309749"/>
                                  <w:r>
                                    <w:rPr>
                                      <w:rFonts w:ascii="Zizou Slab" w:hAnsi="Zizou Slab"/>
                                      <w:b w:val="0"/>
                                      <w:lang w:val="es-MX"/>
                                    </w:rPr>
                                    <w:t>Astra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6E8B544B" w14:textId="77777777" w:rsidR="0017691D" w:rsidRDefault="0017691D" w:rsidP="00AD21BC"/>
                                <w:p w14:paraId="722DC6B1" w14:textId="77777777" w:rsidR="0017691D" w:rsidRPr="00DF42D1" w:rsidRDefault="0017691D" w:rsidP="00AD21BC">
                                  <w:pPr>
                                    <w:pStyle w:val="Ttulo1"/>
                                    <w:rPr>
                                      <w:rFonts w:ascii="Zizou Slab" w:hAnsi="Zizou Slab"/>
                                      <w:b w:val="0"/>
                                      <w:lang w:val="es-MX"/>
                                    </w:rPr>
                                  </w:pPr>
                                  <w:bookmarkStart w:id="1293" w:name="_Toc25224036"/>
                                  <w:bookmarkStart w:id="1294" w:name="_Toc25224266"/>
                                  <w:bookmarkStart w:id="1295" w:name="_Toc25225175"/>
                                  <w:bookmarkStart w:id="1296" w:name="_Toc25225388"/>
                                  <w:bookmarkStart w:id="1297" w:name="_Toc25225601"/>
                                  <w:bookmarkStart w:id="1298" w:name="_Toc25225812"/>
                                  <w:bookmarkStart w:id="1299" w:name="_Toc25226022"/>
                                  <w:bookmarkStart w:id="1300" w:name="_Toc25226239"/>
                                  <w:bookmarkStart w:id="1301" w:name="_Toc25226437"/>
                                  <w:bookmarkStart w:id="1302" w:name="_Toc25226631"/>
                                  <w:bookmarkStart w:id="1303" w:name="_Toc25227036"/>
                                  <w:bookmarkStart w:id="1304" w:name="_Toc25227217"/>
                                  <w:bookmarkStart w:id="1305" w:name="_Toc25227391"/>
                                  <w:bookmarkStart w:id="1306" w:name="_Toc25227564"/>
                                  <w:bookmarkStart w:id="1307" w:name="_Toc25227734"/>
                                  <w:bookmarkStart w:id="1308" w:name="_Toc25228017"/>
                                  <w:bookmarkStart w:id="1309" w:name="_Toc25228195"/>
                                  <w:bookmarkStart w:id="1310" w:name="_Toc25228369"/>
                                  <w:bookmarkStart w:id="1311" w:name="_Toc25228533"/>
                                  <w:bookmarkStart w:id="1312" w:name="_Toc25228706"/>
                                  <w:bookmarkStart w:id="1313" w:name="_Toc25229152"/>
                                  <w:bookmarkStart w:id="1314" w:name="_Toc25229275"/>
                                  <w:bookmarkStart w:id="1315" w:name="_Toc25229390"/>
                                  <w:bookmarkStart w:id="1316" w:name="_Toc25229595"/>
                                  <w:bookmarkStart w:id="1317" w:name="_Toc25229717"/>
                                  <w:bookmarkStart w:id="1318" w:name="_Toc25229836"/>
                                  <w:bookmarkStart w:id="1319" w:name="_Toc25229951"/>
                                  <w:bookmarkStart w:id="1320" w:name="_Toc25240913"/>
                                  <w:bookmarkStart w:id="1321" w:name="_Toc25241028"/>
                                  <w:bookmarkStart w:id="1322" w:name="_Toc25241144"/>
                                  <w:bookmarkStart w:id="1323" w:name="_Toc25244446"/>
                                  <w:bookmarkStart w:id="1324" w:name="_Toc25244581"/>
                                  <w:bookmarkStart w:id="1325" w:name="_Toc25246948"/>
                                  <w:bookmarkStart w:id="1326" w:name="_Toc25247080"/>
                                  <w:bookmarkStart w:id="1327" w:name="_Toc25309750"/>
                                  <w:r>
                                    <w:rPr>
                                      <w:rFonts w:ascii="Zizou Slab" w:hAnsi="Zizou Slab"/>
                                      <w:b w:val="0"/>
                                      <w:lang w:val="es-MX"/>
                                    </w:rPr>
                                    <w:t>Astra</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612C6178" w14:textId="77777777" w:rsidR="0017691D" w:rsidRDefault="0017691D" w:rsidP="00AD21BC"/>
                                <w:p w14:paraId="7EA42B75" w14:textId="77777777" w:rsidR="0017691D" w:rsidRPr="00DF42D1" w:rsidRDefault="0017691D" w:rsidP="00AD21BC">
                                  <w:pPr>
                                    <w:pStyle w:val="Ttulo1"/>
                                    <w:rPr>
                                      <w:rFonts w:ascii="Zizou Slab" w:hAnsi="Zizou Slab"/>
                                      <w:b w:val="0"/>
                                      <w:lang w:val="es-MX"/>
                                    </w:rPr>
                                  </w:pPr>
                                  <w:bookmarkStart w:id="1328" w:name="_Toc25224037"/>
                                  <w:bookmarkStart w:id="1329" w:name="_Toc25224267"/>
                                  <w:bookmarkStart w:id="1330" w:name="_Toc25225176"/>
                                  <w:bookmarkStart w:id="1331" w:name="_Toc25225389"/>
                                  <w:bookmarkStart w:id="1332" w:name="_Toc25225602"/>
                                  <w:bookmarkStart w:id="1333" w:name="_Toc25225813"/>
                                  <w:bookmarkStart w:id="1334" w:name="_Toc25226023"/>
                                  <w:bookmarkStart w:id="1335" w:name="_Toc25226240"/>
                                  <w:bookmarkStart w:id="1336" w:name="_Toc25226438"/>
                                  <w:bookmarkStart w:id="1337" w:name="_Toc25226632"/>
                                  <w:bookmarkStart w:id="1338" w:name="_Toc25227037"/>
                                  <w:bookmarkStart w:id="1339" w:name="_Toc25227218"/>
                                  <w:bookmarkStart w:id="1340" w:name="_Toc25227392"/>
                                  <w:bookmarkStart w:id="1341" w:name="_Toc25227565"/>
                                  <w:bookmarkStart w:id="1342" w:name="_Toc25227735"/>
                                  <w:bookmarkStart w:id="1343" w:name="_Toc25228018"/>
                                  <w:bookmarkStart w:id="1344" w:name="_Toc25228196"/>
                                  <w:bookmarkStart w:id="1345" w:name="_Toc25228370"/>
                                  <w:bookmarkStart w:id="1346" w:name="_Toc25228534"/>
                                  <w:bookmarkStart w:id="1347" w:name="_Toc25228707"/>
                                  <w:bookmarkStart w:id="1348" w:name="_Toc25229153"/>
                                  <w:bookmarkStart w:id="1349" w:name="_Toc25229276"/>
                                  <w:bookmarkStart w:id="1350" w:name="_Toc25229391"/>
                                  <w:bookmarkStart w:id="1351" w:name="_Toc25229596"/>
                                  <w:bookmarkStart w:id="1352" w:name="_Toc25229718"/>
                                  <w:bookmarkStart w:id="1353" w:name="_Toc25229837"/>
                                  <w:bookmarkStart w:id="1354" w:name="_Toc25229952"/>
                                  <w:bookmarkStart w:id="1355" w:name="_Toc25240914"/>
                                  <w:bookmarkStart w:id="1356" w:name="_Toc25241029"/>
                                  <w:bookmarkStart w:id="1357" w:name="_Toc25241145"/>
                                  <w:bookmarkStart w:id="1358" w:name="_Toc25244447"/>
                                  <w:bookmarkStart w:id="1359" w:name="_Toc25244582"/>
                                  <w:bookmarkStart w:id="1360" w:name="_Toc25246949"/>
                                  <w:bookmarkStart w:id="1361" w:name="_Toc25247081"/>
                                  <w:bookmarkStart w:id="1362" w:name="_Toc25309751"/>
                                  <w:r>
                                    <w:rPr>
                                      <w:rFonts w:ascii="Zizou Slab" w:hAnsi="Zizou Slab"/>
                                      <w:b w:val="0"/>
                                      <w:lang w:val="es-MX"/>
                                    </w:rPr>
                                    <w:t>Astra</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7B2412CC" w14:textId="77777777" w:rsidR="0017691D" w:rsidRDefault="0017691D" w:rsidP="00AD21BC"/>
                                <w:p w14:paraId="31F22082" w14:textId="77777777" w:rsidR="0017691D" w:rsidRPr="00DF42D1" w:rsidRDefault="0017691D" w:rsidP="00AD21BC">
                                  <w:pPr>
                                    <w:pStyle w:val="Ttulo1"/>
                                    <w:rPr>
                                      <w:rFonts w:ascii="Zizou Slab" w:hAnsi="Zizou Slab"/>
                                      <w:b w:val="0"/>
                                      <w:lang w:val="es-MX"/>
                                    </w:rPr>
                                  </w:pPr>
                                  <w:bookmarkStart w:id="1363" w:name="_Toc25224038"/>
                                  <w:bookmarkStart w:id="1364" w:name="_Toc25224268"/>
                                  <w:bookmarkStart w:id="1365" w:name="_Toc25225177"/>
                                  <w:bookmarkStart w:id="1366" w:name="_Toc25225390"/>
                                  <w:bookmarkStart w:id="1367" w:name="_Toc25225603"/>
                                  <w:bookmarkStart w:id="1368" w:name="_Toc25225814"/>
                                  <w:bookmarkStart w:id="1369" w:name="_Toc25226024"/>
                                  <w:bookmarkStart w:id="1370" w:name="_Toc25226241"/>
                                  <w:bookmarkStart w:id="1371" w:name="_Toc25226439"/>
                                  <w:bookmarkStart w:id="1372" w:name="_Toc25226633"/>
                                  <w:bookmarkStart w:id="1373" w:name="_Toc25227038"/>
                                  <w:bookmarkStart w:id="1374" w:name="_Toc25227219"/>
                                  <w:bookmarkStart w:id="1375" w:name="_Toc25227393"/>
                                  <w:bookmarkStart w:id="1376" w:name="_Toc25227566"/>
                                  <w:bookmarkStart w:id="1377" w:name="_Toc25227736"/>
                                  <w:bookmarkStart w:id="1378" w:name="_Toc25228019"/>
                                  <w:bookmarkStart w:id="1379" w:name="_Toc25228197"/>
                                  <w:bookmarkStart w:id="1380" w:name="_Toc25228371"/>
                                  <w:bookmarkStart w:id="1381" w:name="_Toc25228535"/>
                                  <w:bookmarkStart w:id="1382" w:name="_Toc25228708"/>
                                  <w:bookmarkStart w:id="1383" w:name="_Toc25229154"/>
                                  <w:bookmarkStart w:id="1384" w:name="_Toc25229277"/>
                                  <w:bookmarkStart w:id="1385" w:name="_Toc25229392"/>
                                  <w:bookmarkStart w:id="1386" w:name="_Toc25229597"/>
                                  <w:bookmarkStart w:id="1387" w:name="_Toc25229719"/>
                                  <w:bookmarkStart w:id="1388" w:name="_Toc25229838"/>
                                  <w:bookmarkStart w:id="1389" w:name="_Toc25229953"/>
                                  <w:bookmarkStart w:id="1390" w:name="_Toc25240915"/>
                                  <w:bookmarkStart w:id="1391" w:name="_Toc25241030"/>
                                  <w:bookmarkStart w:id="1392" w:name="_Toc25241146"/>
                                  <w:bookmarkStart w:id="1393" w:name="_Toc25244448"/>
                                  <w:bookmarkStart w:id="1394" w:name="_Toc25244583"/>
                                  <w:bookmarkStart w:id="1395" w:name="_Toc25246950"/>
                                  <w:bookmarkStart w:id="1396" w:name="_Toc25247082"/>
                                  <w:bookmarkStart w:id="1397" w:name="_Toc25309752"/>
                                  <w:r>
                                    <w:rPr>
                                      <w:rFonts w:ascii="Zizou Slab" w:hAnsi="Zizou Slab"/>
                                      <w:b w:val="0"/>
                                      <w:lang w:val="es-MX"/>
                                    </w:rPr>
                                    <w:t>Astra</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30D5F391" w14:textId="77777777" w:rsidR="0017691D" w:rsidRDefault="0017691D" w:rsidP="00AD21BC"/>
                                <w:p w14:paraId="1AEDE170" w14:textId="77777777" w:rsidR="0017691D" w:rsidRPr="00DF42D1" w:rsidRDefault="0017691D" w:rsidP="00AD21BC">
                                  <w:pPr>
                                    <w:pStyle w:val="Ttulo1"/>
                                    <w:rPr>
                                      <w:rFonts w:ascii="Zizou Slab" w:hAnsi="Zizou Slab"/>
                                      <w:b w:val="0"/>
                                      <w:lang w:val="es-MX"/>
                                    </w:rPr>
                                  </w:pPr>
                                  <w:bookmarkStart w:id="1398" w:name="_Toc25224039"/>
                                  <w:bookmarkStart w:id="1399" w:name="_Toc25224269"/>
                                  <w:bookmarkStart w:id="1400" w:name="_Toc25225178"/>
                                  <w:bookmarkStart w:id="1401" w:name="_Toc25225391"/>
                                  <w:bookmarkStart w:id="1402" w:name="_Toc25225604"/>
                                  <w:bookmarkStart w:id="1403" w:name="_Toc25225815"/>
                                  <w:bookmarkStart w:id="1404" w:name="_Toc25226025"/>
                                  <w:bookmarkStart w:id="1405" w:name="_Toc25226242"/>
                                  <w:bookmarkStart w:id="1406" w:name="_Toc25226440"/>
                                  <w:bookmarkStart w:id="1407" w:name="_Toc25226634"/>
                                  <w:bookmarkStart w:id="1408" w:name="_Toc25227039"/>
                                  <w:bookmarkStart w:id="1409" w:name="_Toc25227220"/>
                                  <w:bookmarkStart w:id="1410" w:name="_Toc25227394"/>
                                  <w:bookmarkStart w:id="1411" w:name="_Toc25227567"/>
                                  <w:bookmarkStart w:id="1412" w:name="_Toc25227737"/>
                                  <w:bookmarkStart w:id="1413" w:name="_Toc25228020"/>
                                  <w:bookmarkStart w:id="1414" w:name="_Toc25228198"/>
                                  <w:bookmarkStart w:id="1415" w:name="_Toc25228372"/>
                                  <w:bookmarkStart w:id="1416" w:name="_Toc25228536"/>
                                  <w:bookmarkStart w:id="1417" w:name="_Toc25228709"/>
                                  <w:bookmarkStart w:id="1418" w:name="_Toc25229155"/>
                                  <w:bookmarkStart w:id="1419" w:name="_Toc25229278"/>
                                  <w:bookmarkStart w:id="1420" w:name="_Toc25229393"/>
                                  <w:bookmarkStart w:id="1421" w:name="_Toc25229598"/>
                                  <w:bookmarkStart w:id="1422" w:name="_Toc25229720"/>
                                  <w:bookmarkStart w:id="1423" w:name="_Toc25229839"/>
                                  <w:bookmarkStart w:id="1424" w:name="_Toc25229954"/>
                                  <w:bookmarkStart w:id="1425" w:name="_Toc25240916"/>
                                  <w:bookmarkStart w:id="1426" w:name="_Toc25241031"/>
                                  <w:bookmarkStart w:id="1427" w:name="_Toc25241147"/>
                                  <w:bookmarkStart w:id="1428" w:name="_Toc25244449"/>
                                  <w:bookmarkStart w:id="1429" w:name="_Toc25244584"/>
                                  <w:bookmarkStart w:id="1430" w:name="_Toc25246951"/>
                                  <w:bookmarkStart w:id="1431" w:name="_Toc25247083"/>
                                  <w:bookmarkStart w:id="1432" w:name="_Toc25309753"/>
                                  <w:r>
                                    <w:rPr>
                                      <w:rFonts w:ascii="Zizou Slab" w:hAnsi="Zizou Slab"/>
                                      <w:b w:val="0"/>
                                      <w:lang w:val="es-MX"/>
                                    </w:rPr>
                                    <w:t>Astra</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32EE3E69" w14:textId="77777777" w:rsidR="0017691D" w:rsidRDefault="0017691D" w:rsidP="00AD21BC"/>
                                <w:p w14:paraId="78DD08E0" w14:textId="77777777" w:rsidR="0017691D" w:rsidRPr="00DF42D1" w:rsidRDefault="0017691D" w:rsidP="00AD21BC">
                                  <w:pPr>
                                    <w:pStyle w:val="Ttulo1"/>
                                    <w:rPr>
                                      <w:rFonts w:ascii="Zizou Slab" w:hAnsi="Zizou Slab"/>
                                      <w:b w:val="0"/>
                                      <w:lang w:val="es-MX"/>
                                    </w:rPr>
                                  </w:pPr>
                                  <w:bookmarkStart w:id="1433" w:name="_Toc25224040"/>
                                  <w:bookmarkStart w:id="1434" w:name="_Toc25224270"/>
                                  <w:bookmarkStart w:id="1435" w:name="_Toc25225179"/>
                                  <w:bookmarkStart w:id="1436" w:name="_Toc25225392"/>
                                  <w:bookmarkStart w:id="1437" w:name="_Toc25225605"/>
                                  <w:bookmarkStart w:id="1438" w:name="_Toc25225816"/>
                                  <w:bookmarkStart w:id="1439" w:name="_Toc25226026"/>
                                  <w:bookmarkStart w:id="1440" w:name="_Toc25226243"/>
                                  <w:bookmarkStart w:id="1441" w:name="_Toc25226441"/>
                                  <w:bookmarkStart w:id="1442" w:name="_Toc25226635"/>
                                  <w:bookmarkStart w:id="1443" w:name="_Toc25227040"/>
                                  <w:bookmarkStart w:id="1444" w:name="_Toc25227221"/>
                                  <w:bookmarkStart w:id="1445" w:name="_Toc25227395"/>
                                  <w:bookmarkStart w:id="1446" w:name="_Toc25227568"/>
                                  <w:bookmarkStart w:id="1447" w:name="_Toc25227738"/>
                                  <w:bookmarkStart w:id="1448" w:name="_Toc25228021"/>
                                  <w:bookmarkStart w:id="1449" w:name="_Toc25228199"/>
                                  <w:bookmarkStart w:id="1450" w:name="_Toc25228373"/>
                                  <w:bookmarkStart w:id="1451" w:name="_Toc25228537"/>
                                  <w:bookmarkStart w:id="1452" w:name="_Toc25228710"/>
                                  <w:bookmarkStart w:id="1453" w:name="_Toc25229156"/>
                                  <w:bookmarkStart w:id="1454" w:name="_Toc25229279"/>
                                  <w:bookmarkStart w:id="1455" w:name="_Toc25229394"/>
                                  <w:bookmarkStart w:id="1456" w:name="_Toc25229599"/>
                                  <w:bookmarkStart w:id="1457" w:name="_Toc25229721"/>
                                  <w:bookmarkStart w:id="1458" w:name="_Toc25229840"/>
                                  <w:bookmarkStart w:id="1459" w:name="_Toc25229955"/>
                                  <w:bookmarkStart w:id="1460" w:name="_Toc25240917"/>
                                  <w:bookmarkStart w:id="1461" w:name="_Toc25241032"/>
                                  <w:bookmarkStart w:id="1462" w:name="_Toc25241148"/>
                                  <w:bookmarkStart w:id="1463" w:name="_Toc25244450"/>
                                  <w:bookmarkStart w:id="1464" w:name="_Toc25244585"/>
                                  <w:bookmarkStart w:id="1465" w:name="_Toc25246952"/>
                                  <w:bookmarkStart w:id="1466" w:name="_Toc25247084"/>
                                  <w:bookmarkStart w:id="1467" w:name="_Toc25309754"/>
                                  <w:r>
                                    <w:rPr>
                                      <w:rFonts w:ascii="Zizou Slab" w:hAnsi="Zizou Slab"/>
                                      <w:b w:val="0"/>
                                      <w:lang w:val="es-MX"/>
                                    </w:rPr>
                                    <w:t>Astra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52AA6532" w14:textId="77777777" w:rsidR="0017691D" w:rsidRDefault="0017691D" w:rsidP="00AD21BC"/>
                                <w:p w14:paraId="6DF917B0" w14:textId="77777777" w:rsidR="0017691D" w:rsidRPr="00DF42D1" w:rsidRDefault="0017691D" w:rsidP="00AD21BC">
                                  <w:pPr>
                                    <w:pStyle w:val="Ttulo1"/>
                                    <w:rPr>
                                      <w:rFonts w:ascii="Zizou Slab" w:hAnsi="Zizou Slab"/>
                                      <w:b w:val="0"/>
                                      <w:lang w:val="es-MX"/>
                                    </w:rPr>
                                  </w:pPr>
                                  <w:bookmarkStart w:id="1468" w:name="_Toc25224041"/>
                                  <w:bookmarkStart w:id="1469" w:name="_Toc25224271"/>
                                  <w:bookmarkStart w:id="1470" w:name="_Toc25225180"/>
                                  <w:bookmarkStart w:id="1471" w:name="_Toc25225393"/>
                                  <w:bookmarkStart w:id="1472" w:name="_Toc25225606"/>
                                  <w:bookmarkStart w:id="1473" w:name="_Toc25225817"/>
                                  <w:bookmarkStart w:id="1474" w:name="_Toc25226027"/>
                                  <w:bookmarkStart w:id="1475" w:name="_Toc25226244"/>
                                  <w:bookmarkStart w:id="1476" w:name="_Toc25226442"/>
                                  <w:bookmarkStart w:id="1477" w:name="_Toc25226636"/>
                                  <w:bookmarkStart w:id="1478" w:name="_Toc25227041"/>
                                  <w:bookmarkStart w:id="1479" w:name="_Toc25227222"/>
                                  <w:bookmarkStart w:id="1480" w:name="_Toc25227396"/>
                                  <w:bookmarkStart w:id="1481" w:name="_Toc25227569"/>
                                  <w:bookmarkStart w:id="1482" w:name="_Toc25227739"/>
                                  <w:bookmarkStart w:id="1483" w:name="_Toc25228022"/>
                                  <w:bookmarkStart w:id="1484" w:name="_Toc25228200"/>
                                  <w:bookmarkStart w:id="1485" w:name="_Toc25228374"/>
                                  <w:bookmarkStart w:id="1486" w:name="_Toc25228538"/>
                                  <w:bookmarkStart w:id="1487" w:name="_Toc25228711"/>
                                  <w:bookmarkStart w:id="1488" w:name="_Toc25229157"/>
                                  <w:bookmarkStart w:id="1489" w:name="_Toc25229280"/>
                                  <w:bookmarkStart w:id="1490" w:name="_Toc25229395"/>
                                  <w:bookmarkStart w:id="1491" w:name="_Toc25229600"/>
                                  <w:bookmarkStart w:id="1492" w:name="_Toc25229722"/>
                                  <w:bookmarkStart w:id="1493" w:name="_Toc25229841"/>
                                  <w:bookmarkStart w:id="1494" w:name="_Toc25229956"/>
                                  <w:bookmarkStart w:id="1495" w:name="_Toc25240918"/>
                                  <w:bookmarkStart w:id="1496" w:name="_Toc25241033"/>
                                  <w:bookmarkStart w:id="1497" w:name="_Toc25241149"/>
                                  <w:bookmarkStart w:id="1498" w:name="_Toc25244451"/>
                                  <w:bookmarkStart w:id="1499" w:name="_Toc25244586"/>
                                  <w:bookmarkStart w:id="1500" w:name="_Toc25246953"/>
                                  <w:bookmarkStart w:id="1501" w:name="_Toc25247085"/>
                                  <w:bookmarkStart w:id="1502" w:name="_Toc25309755"/>
                                  <w:r>
                                    <w:rPr>
                                      <w:rFonts w:ascii="Zizou Slab" w:hAnsi="Zizou Slab"/>
                                      <w:b w:val="0"/>
                                      <w:lang w:val="es-MX"/>
                                    </w:rPr>
                                    <w:t>Astra</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080EA3B1" w14:textId="77777777" w:rsidR="0017691D" w:rsidRDefault="0017691D" w:rsidP="00AD21BC"/>
                                <w:p w14:paraId="34AA6E61" w14:textId="77777777" w:rsidR="0017691D" w:rsidRPr="00DF42D1" w:rsidRDefault="0017691D" w:rsidP="00AD21BC">
                                  <w:pPr>
                                    <w:pStyle w:val="Ttulo1"/>
                                    <w:rPr>
                                      <w:rFonts w:ascii="Zizou Slab" w:hAnsi="Zizou Slab"/>
                                      <w:b w:val="0"/>
                                      <w:lang w:val="es-MX"/>
                                    </w:rPr>
                                  </w:pPr>
                                  <w:bookmarkStart w:id="1503" w:name="_Toc25224042"/>
                                  <w:bookmarkStart w:id="1504" w:name="_Toc25224272"/>
                                  <w:bookmarkStart w:id="1505" w:name="_Toc25225181"/>
                                  <w:bookmarkStart w:id="1506" w:name="_Toc25225394"/>
                                  <w:bookmarkStart w:id="1507" w:name="_Toc25225607"/>
                                  <w:bookmarkStart w:id="1508" w:name="_Toc25225818"/>
                                  <w:bookmarkStart w:id="1509" w:name="_Toc25226028"/>
                                  <w:bookmarkStart w:id="1510" w:name="_Toc25226245"/>
                                  <w:bookmarkStart w:id="1511" w:name="_Toc25226443"/>
                                  <w:bookmarkStart w:id="1512" w:name="_Toc25226637"/>
                                  <w:bookmarkStart w:id="1513" w:name="_Toc25227042"/>
                                  <w:bookmarkStart w:id="1514" w:name="_Toc25227223"/>
                                  <w:bookmarkStart w:id="1515" w:name="_Toc25227397"/>
                                  <w:bookmarkStart w:id="1516" w:name="_Toc25227570"/>
                                  <w:bookmarkStart w:id="1517" w:name="_Toc25227740"/>
                                  <w:bookmarkStart w:id="1518" w:name="_Toc25228023"/>
                                  <w:bookmarkStart w:id="1519" w:name="_Toc25228201"/>
                                  <w:bookmarkStart w:id="1520" w:name="_Toc25228375"/>
                                  <w:bookmarkStart w:id="1521" w:name="_Toc25228539"/>
                                  <w:bookmarkStart w:id="1522" w:name="_Toc25228712"/>
                                  <w:bookmarkStart w:id="1523" w:name="_Toc25229158"/>
                                  <w:bookmarkStart w:id="1524" w:name="_Toc25229281"/>
                                  <w:bookmarkStart w:id="1525" w:name="_Toc25229396"/>
                                  <w:bookmarkStart w:id="1526" w:name="_Toc25229601"/>
                                  <w:bookmarkStart w:id="1527" w:name="_Toc25229723"/>
                                  <w:bookmarkStart w:id="1528" w:name="_Toc25229842"/>
                                  <w:bookmarkStart w:id="1529" w:name="_Toc25229957"/>
                                  <w:bookmarkStart w:id="1530" w:name="_Toc25240919"/>
                                  <w:bookmarkStart w:id="1531" w:name="_Toc25241034"/>
                                  <w:bookmarkStart w:id="1532" w:name="_Toc25241150"/>
                                  <w:bookmarkStart w:id="1533" w:name="_Toc25244452"/>
                                  <w:bookmarkStart w:id="1534" w:name="_Toc25244587"/>
                                  <w:bookmarkStart w:id="1535" w:name="_Toc25246954"/>
                                  <w:bookmarkStart w:id="1536" w:name="_Toc25247086"/>
                                  <w:bookmarkStart w:id="1537" w:name="_Toc25309756"/>
                                  <w:r>
                                    <w:rPr>
                                      <w:rFonts w:ascii="Zizou Slab" w:hAnsi="Zizou Slab"/>
                                      <w:b w:val="0"/>
                                      <w:lang w:val="es-MX"/>
                                    </w:rPr>
                                    <w:t>Astra</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0959581B" w14:textId="77777777" w:rsidR="0017691D" w:rsidRDefault="0017691D" w:rsidP="00AD21BC"/>
                                <w:p w14:paraId="4395C79E" w14:textId="77777777" w:rsidR="0017691D" w:rsidRPr="00DF42D1" w:rsidRDefault="0017691D" w:rsidP="00AD21BC">
                                  <w:pPr>
                                    <w:pStyle w:val="Ttulo1"/>
                                    <w:rPr>
                                      <w:rFonts w:ascii="Zizou Slab" w:hAnsi="Zizou Slab"/>
                                      <w:b w:val="0"/>
                                      <w:lang w:val="es-MX"/>
                                    </w:rPr>
                                  </w:pPr>
                                  <w:bookmarkStart w:id="1538" w:name="_Toc25224043"/>
                                  <w:bookmarkStart w:id="1539" w:name="_Toc25224273"/>
                                  <w:bookmarkStart w:id="1540" w:name="_Toc25225182"/>
                                  <w:bookmarkStart w:id="1541" w:name="_Toc25225395"/>
                                  <w:bookmarkStart w:id="1542" w:name="_Toc25225608"/>
                                  <w:bookmarkStart w:id="1543" w:name="_Toc25225819"/>
                                  <w:bookmarkStart w:id="1544" w:name="_Toc25226029"/>
                                  <w:bookmarkStart w:id="1545" w:name="_Toc25226246"/>
                                  <w:bookmarkStart w:id="1546" w:name="_Toc25226444"/>
                                  <w:bookmarkStart w:id="1547" w:name="_Toc25226638"/>
                                  <w:bookmarkStart w:id="1548" w:name="_Toc25227043"/>
                                  <w:bookmarkStart w:id="1549" w:name="_Toc25227224"/>
                                  <w:bookmarkStart w:id="1550" w:name="_Toc25227398"/>
                                  <w:bookmarkStart w:id="1551" w:name="_Toc25227571"/>
                                  <w:bookmarkStart w:id="1552" w:name="_Toc25227741"/>
                                  <w:bookmarkStart w:id="1553" w:name="_Toc25228024"/>
                                  <w:bookmarkStart w:id="1554" w:name="_Toc25228202"/>
                                  <w:bookmarkStart w:id="1555" w:name="_Toc25228376"/>
                                  <w:bookmarkStart w:id="1556" w:name="_Toc25228540"/>
                                  <w:bookmarkStart w:id="1557" w:name="_Toc25228713"/>
                                  <w:bookmarkStart w:id="1558" w:name="_Toc25229159"/>
                                  <w:bookmarkStart w:id="1559" w:name="_Toc25229282"/>
                                  <w:bookmarkStart w:id="1560" w:name="_Toc25229397"/>
                                  <w:bookmarkStart w:id="1561" w:name="_Toc25229602"/>
                                  <w:bookmarkStart w:id="1562" w:name="_Toc25229724"/>
                                  <w:bookmarkStart w:id="1563" w:name="_Toc25229843"/>
                                  <w:bookmarkStart w:id="1564" w:name="_Toc25229958"/>
                                  <w:bookmarkStart w:id="1565" w:name="_Toc25240920"/>
                                  <w:bookmarkStart w:id="1566" w:name="_Toc25241035"/>
                                  <w:bookmarkStart w:id="1567" w:name="_Toc25241151"/>
                                  <w:bookmarkStart w:id="1568" w:name="_Toc25244453"/>
                                  <w:bookmarkStart w:id="1569" w:name="_Toc25244588"/>
                                  <w:bookmarkStart w:id="1570" w:name="_Toc25246955"/>
                                  <w:bookmarkStart w:id="1571" w:name="_Toc25247087"/>
                                  <w:bookmarkStart w:id="1572" w:name="_Toc25309757"/>
                                  <w:r>
                                    <w:rPr>
                                      <w:rFonts w:ascii="Zizou Slab" w:hAnsi="Zizou Slab"/>
                                      <w:b w:val="0"/>
                                      <w:lang w:val="es-MX"/>
                                    </w:rPr>
                                    <w:t>Astra</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6417E0FF" w14:textId="77777777" w:rsidR="0017691D" w:rsidRDefault="0017691D" w:rsidP="00AD21BC"/>
                                <w:p w14:paraId="031F865C" w14:textId="77777777" w:rsidR="0017691D" w:rsidRPr="00DF42D1" w:rsidRDefault="0017691D" w:rsidP="00AD21BC">
                                  <w:pPr>
                                    <w:pStyle w:val="Ttulo1"/>
                                    <w:rPr>
                                      <w:rFonts w:ascii="Zizou Slab" w:hAnsi="Zizou Slab"/>
                                      <w:b w:val="0"/>
                                      <w:lang w:val="es-MX"/>
                                    </w:rPr>
                                  </w:pPr>
                                  <w:bookmarkStart w:id="1573" w:name="_Toc25224044"/>
                                  <w:bookmarkStart w:id="1574" w:name="_Toc25224274"/>
                                  <w:bookmarkStart w:id="1575" w:name="_Toc25225183"/>
                                  <w:bookmarkStart w:id="1576" w:name="_Toc25225396"/>
                                  <w:bookmarkStart w:id="1577" w:name="_Toc25225609"/>
                                  <w:bookmarkStart w:id="1578" w:name="_Toc25225820"/>
                                  <w:bookmarkStart w:id="1579" w:name="_Toc25226030"/>
                                  <w:bookmarkStart w:id="1580" w:name="_Toc25226247"/>
                                  <w:bookmarkStart w:id="1581" w:name="_Toc25226445"/>
                                  <w:bookmarkStart w:id="1582" w:name="_Toc25226639"/>
                                  <w:bookmarkStart w:id="1583" w:name="_Toc25227044"/>
                                  <w:bookmarkStart w:id="1584" w:name="_Toc25227225"/>
                                  <w:bookmarkStart w:id="1585" w:name="_Toc25227399"/>
                                  <w:bookmarkStart w:id="1586" w:name="_Toc25227572"/>
                                  <w:bookmarkStart w:id="1587" w:name="_Toc25227742"/>
                                  <w:bookmarkStart w:id="1588" w:name="_Toc25228025"/>
                                  <w:bookmarkStart w:id="1589" w:name="_Toc25228203"/>
                                  <w:bookmarkStart w:id="1590" w:name="_Toc25228377"/>
                                  <w:bookmarkStart w:id="1591" w:name="_Toc25228541"/>
                                  <w:bookmarkStart w:id="1592" w:name="_Toc25228714"/>
                                  <w:bookmarkStart w:id="1593" w:name="_Toc25229160"/>
                                  <w:bookmarkStart w:id="1594" w:name="_Toc25229283"/>
                                  <w:bookmarkStart w:id="1595" w:name="_Toc25229398"/>
                                  <w:bookmarkStart w:id="1596" w:name="_Toc25229603"/>
                                  <w:bookmarkStart w:id="1597" w:name="_Toc25229725"/>
                                  <w:bookmarkStart w:id="1598" w:name="_Toc25229844"/>
                                  <w:bookmarkStart w:id="1599" w:name="_Toc25229959"/>
                                  <w:bookmarkStart w:id="1600" w:name="_Toc25240921"/>
                                  <w:bookmarkStart w:id="1601" w:name="_Toc25241036"/>
                                  <w:bookmarkStart w:id="1602" w:name="_Toc25241152"/>
                                  <w:bookmarkStart w:id="1603" w:name="_Toc25244454"/>
                                  <w:bookmarkStart w:id="1604" w:name="_Toc25244589"/>
                                  <w:bookmarkStart w:id="1605" w:name="_Toc25246956"/>
                                  <w:bookmarkStart w:id="1606" w:name="_Toc25247088"/>
                                  <w:bookmarkStart w:id="1607" w:name="_Toc25309758"/>
                                  <w:r>
                                    <w:rPr>
                                      <w:rFonts w:ascii="Zizou Slab" w:hAnsi="Zizou Slab"/>
                                      <w:b w:val="0"/>
                                      <w:lang w:val="es-MX"/>
                                    </w:rPr>
                                    <w:t>Astra</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14:paraId="6B72243A" w14:textId="77777777" w:rsidR="0017691D" w:rsidRDefault="0017691D" w:rsidP="00AD21BC"/>
                                <w:p w14:paraId="14E4B6BE" w14:textId="77777777" w:rsidR="0017691D" w:rsidRPr="00DF42D1" w:rsidRDefault="0017691D" w:rsidP="00AD21BC">
                                  <w:pPr>
                                    <w:pStyle w:val="Ttulo1"/>
                                    <w:rPr>
                                      <w:rFonts w:ascii="Zizou Slab" w:hAnsi="Zizou Slab"/>
                                      <w:b w:val="0"/>
                                      <w:lang w:val="es-MX"/>
                                    </w:rPr>
                                  </w:pPr>
                                  <w:bookmarkStart w:id="1608" w:name="_Toc25224045"/>
                                  <w:bookmarkStart w:id="1609" w:name="_Toc25224275"/>
                                  <w:bookmarkStart w:id="1610" w:name="_Toc25225184"/>
                                  <w:bookmarkStart w:id="1611" w:name="_Toc25225397"/>
                                  <w:bookmarkStart w:id="1612" w:name="_Toc25225610"/>
                                  <w:bookmarkStart w:id="1613" w:name="_Toc25225821"/>
                                  <w:bookmarkStart w:id="1614" w:name="_Toc25226031"/>
                                  <w:bookmarkStart w:id="1615" w:name="_Toc25226248"/>
                                  <w:bookmarkStart w:id="1616" w:name="_Toc25226446"/>
                                  <w:bookmarkStart w:id="1617" w:name="_Toc25226640"/>
                                  <w:bookmarkStart w:id="1618" w:name="_Toc25227045"/>
                                  <w:bookmarkStart w:id="1619" w:name="_Toc25227226"/>
                                  <w:bookmarkStart w:id="1620" w:name="_Toc25227400"/>
                                  <w:bookmarkStart w:id="1621" w:name="_Toc25227573"/>
                                  <w:bookmarkStart w:id="1622" w:name="_Toc25227743"/>
                                  <w:bookmarkStart w:id="1623" w:name="_Toc25228026"/>
                                  <w:bookmarkStart w:id="1624" w:name="_Toc25228204"/>
                                  <w:bookmarkStart w:id="1625" w:name="_Toc25228378"/>
                                  <w:bookmarkStart w:id="1626" w:name="_Toc25228542"/>
                                  <w:bookmarkStart w:id="1627" w:name="_Toc25228715"/>
                                  <w:bookmarkStart w:id="1628" w:name="_Toc25229161"/>
                                  <w:bookmarkStart w:id="1629" w:name="_Toc25229284"/>
                                  <w:bookmarkStart w:id="1630" w:name="_Toc25229399"/>
                                  <w:bookmarkStart w:id="1631" w:name="_Toc25229604"/>
                                  <w:bookmarkStart w:id="1632" w:name="_Toc25229726"/>
                                  <w:bookmarkStart w:id="1633" w:name="_Toc25229845"/>
                                  <w:bookmarkStart w:id="1634" w:name="_Toc25229960"/>
                                  <w:bookmarkStart w:id="1635" w:name="_Toc25240922"/>
                                  <w:bookmarkStart w:id="1636" w:name="_Toc25241037"/>
                                  <w:bookmarkStart w:id="1637" w:name="_Toc25241153"/>
                                  <w:bookmarkStart w:id="1638" w:name="_Toc25244455"/>
                                  <w:bookmarkStart w:id="1639" w:name="_Toc25244590"/>
                                  <w:bookmarkStart w:id="1640" w:name="_Toc25246957"/>
                                  <w:bookmarkStart w:id="1641" w:name="_Toc25247089"/>
                                  <w:bookmarkStart w:id="1642" w:name="_Toc25309759"/>
                                  <w:r>
                                    <w:rPr>
                                      <w:rFonts w:ascii="Zizou Slab" w:hAnsi="Zizou Slab"/>
                                      <w:b w:val="0"/>
                                      <w:lang w:val="es-MX"/>
                                    </w:rPr>
                                    <w:t>Astra</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25435032" w14:textId="77777777" w:rsidR="0017691D" w:rsidRDefault="0017691D" w:rsidP="00AD21BC"/>
                                <w:p w14:paraId="22685858" w14:textId="77777777" w:rsidR="0017691D" w:rsidRPr="00DF42D1" w:rsidRDefault="0017691D" w:rsidP="00AD21BC">
                                  <w:pPr>
                                    <w:pStyle w:val="Ttulo1"/>
                                    <w:rPr>
                                      <w:rFonts w:ascii="Zizou Slab" w:hAnsi="Zizou Slab"/>
                                      <w:b w:val="0"/>
                                      <w:lang w:val="es-MX"/>
                                    </w:rPr>
                                  </w:pPr>
                                  <w:bookmarkStart w:id="1643" w:name="_Toc25224046"/>
                                  <w:bookmarkStart w:id="1644" w:name="_Toc25224276"/>
                                  <w:bookmarkStart w:id="1645" w:name="_Toc25225185"/>
                                  <w:bookmarkStart w:id="1646" w:name="_Toc25225398"/>
                                  <w:bookmarkStart w:id="1647" w:name="_Toc25225611"/>
                                  <w:bookmarkStart w:id="1648" w:name="_Toc25225822"/>
                                  <w:bookmarkStart w:id="1649" w:name="_Toc25226032"/>
                                  <w:bookmarkStart w:id="1650" w:name="_Toc25226249"/>
                                  <w:bookmarkStart w:id="1651" w:name="_Toc25226447"/>
                                  <w:bookmarkStart w:id="1652" w:name="_Toc25226641"/>
                                  <w:bookmarkStart w:id="1653" w:name="_Toc25227046"/>
                                  <w:bookmarkStart w:id="1654" w:name="_Toc25227227"/>
                                  <w:bookmarkStart w:id="1655" w:name="_Toc25227401"/>
                                  <w:bookmarkStart w:id="1656" w:name="_Toc25227574"/>
                                  <w:bookmarkStart w:id="1657" w:name="_Toc25227744"/>
                                  <w:bookmarkStart w:id="1658" w:name="_Toc25228027"/>
                                  <w:bookmarkStart w:id="1659" w:name="_Toc25228205"/>
                                  <w:bookmarkStart w:id="1660" w:name="_Toc25228379"/>
                                  <w:bookmarkStart w:id="1661" w:name="_Toc25228543"/>
                                  <w:bookmarkStart w:id="1662" w:name="_Toc25228716"/>
                                  <w:bookmarkStart w:id="1663" w:name="_Toc25229162"/>
                                  <w:bookmarkStart w:id="1664" w:name="_Toc25229285"/>
                                  <w:bookmarkStart w:id="1665" w:name="_Toc25229400"/>
                                  <w:bookmarkStart w:id="1666" w:name="_Toc25229605"/>
                                  <w:bookmarkStart w:id="1667" w:name="_Toc25229727"/>
                                  <w:bookmarkStart w:id="1668" w:name="_Toc25229846"/>
                                  <w:bookmarkStart w:id="1669" w:name="_Toc25229961"/>
                                  <w:bookmarkStart w:id="1670" w:name="_Toc25240923"/>
                                  <w:bookmarkStart w:id="1671" w:name="_Toc25241038"/>
                                  <w:bookmarkStart w:id="1672" w:name="_Toc25241154"/>
                                  <w:bookmarkStart w:id="1673" w:name="_Toc25244456"/>
                                  <w:bookmarkStart w:id="1674" w:name="_Toc25244591"/>
                                  <w:bookmarkStart w:id="1675" w:name="_Toc25246958"/>
                                  <w:bookmarkStart w:id="1676" w:name="_Toc25247090"/>
                                  <w:bookmarkStart w:id="1677" w:name="_Toc25309760"/>
                                  <w:r>
                                    <w:rPr>
                                      <w:rFonts w:ascii="Zizou Slab" w:hAnsi="Zizou Slab"/>
                                      <w:b w:val="0"/>
                                      <w:lang w:val="es-MX"/>
                                    </w:rPr>
                                    <w:t>Astra</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1811FB11" w14:textId="77777777" w:rsidR="0017691D" w:rsidRDefault="0017691D" w:rsidP="00AD21BC"/>
                                <w:p w14:paraId="04D97F84" w14:textId="77777777" w:rsidR="0017691D" w:rsidRPr="00DF42D1" w:rsidRDefault="0017691D" w:rsidP="00AD21BC">
                                  <w:pPr>
                                    <w:pStyle w:val="Ttulo1"/>
                                    <w:rPr>
                                      <w:rFonts w:ascii="Zizou Slab" w:hAnsi="Zizou Slab"/>
                                      <w:b w:val="0"/>
                                      <w:lang w:val="es-MX"/>
                                    </w:rPr>
                                  </w:pPr>
                                  <w:bookmarkStart w:id="1678" w:name="_Toc25224047"/>
                                  <w:bookmarkStart w:id="1679" w:name="_Toc25224277"/>
                                  <w:bookmarkStart w:id="1680" w:name="_Toc25225186"/>
                                  <w:bookmarkStart w:id="1681" w:name="_Toc25225399"/>
                                  <w:bookmarkStart w:id="1682" w:name="_Toc25225612"/>
                                  <w:bookmarkStart w:id="1683" w:name="_Toc25225823"/>
                                  <w:bookmarkStart w:id="1684" w:name="_Toc25226033"/>
                                  <w:bookmarkStart w:id="1685" w:name="_Toc25226250"/>
                                  <w:bookmarkStart w:id="1686" w:name="_Toc25226448"/>
                                  <w:bookmarkStart w:id="1687" w:name="_Toc25226642"/>
                                  <w:bookmarkStart w:id="1688" w:name="_Toc25227047"/>
                                  <w:bookmarkStart w:id="1689" w:name="_Toc25227228"/>
                                  <w:bookmarkStart w:id="1690" w:name="_Toc25227402"/>
                                  <w:bookmarkStart w:id="1691" w:name="_Toc25227575"/>
                                  <w:bookmarkStart w:id="1692" w:name="_Toc25227745"/>
                                  <w:bookmarkStart w:id="1693" w:name="_Toc25228028"/>
                                  <w:bookmarkStart w:id="1694" w:name="_Toc25228206"/>
                                  <w:bookmarkStart w:id="1695" w:name="_Toc25228380"/>
                                  <w:bookmarkStart w:id="1696" w:name="_Toc25228544"/>
                                  <w:bookmarkStart w:id="1697" w:name="_Toc25228717"/>
                                  <w:bookmarkStart w:id="1698" w:name="_Toc25229163"/>
                                  <w:bookmarkStart w:id="1699" w:name="_Toc25229286"/>
                                  <w:bookmarkStart w:id="1700" w:name="_Toc25229401"/>
                                  <w:bookmarkStart w:id="1701" w:name="_Toc25229606"/>
                                  <w:bookmarkStart w:id="1702" w:name="_Toc25229728"/>
                                  <w:bookmarkStart w:id="1703" w:name="_Toc25229847"/>
                                  <w:bookmarkStart w:id="1704" w:name="_Toc25229962"/>
                                  <w:bookmarkStart w:id="1705" w:name="_Toc25240924"/>
                                  <w:bookmarkStart w:id="1706" w:name="_Toc25241039"/>
                                  <w:bookmarkStart w:id="1707" w:name="_Toc25241155"/>
                                  <w:bookmarkStart w:id="1708" w:name="_Toc25244457"/>
                                  <w:bookmarkStart w:id="1709" w:name="_Toc25244592"/>
                                  <w:bookmarkStart w:id="1710" w:name="_Toc25246959"/>
                                  <w:bookmarkStart w:id="1711" w:name="_Toc25247091"/>
                                  <w:bookmarkStart w:id="1712" w:name="_Toc25309761"/>
                                  <w:r>
                                    <w:rPr>
                                      <w:rFonts w:ascii="Zizou Slab" w:hAnsi="Zizou Slab"/>
                                      <w:b w:val="0"/>
                                      <w:lang w:val="es-MX"/>
                                    </w:rPr>
                                    <w:t>Astra</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26FD913E" w14:textId="77777777" w:rsidR="0017691D" w:rsidRDefault="0017691D" w:rsidP="00AD21BC"/>
                                <w:p w14:paraId="68B9CA64" w14:textId="77777777" w:rsidR="0017691D" w:rsidRPr="00DF42D1" w:rsidRDefault="0017691D" w:rsidP="00AD21BC">
                                  <w:pPr>
                                    <w:pStyle w:val="Ttulo1"/>
                                    <w:rPr>
                                      <w:rFonts w:ascii="Zizou Slab" w:hAnsi="Zizou Slab"/>
                                      <w:b w:val="0"/>
                                      <w:lang w:val="es-MX"/>
                                    </w:rPr>
                                  </w:pPr>
                                  <w:bookmarkStart w:id="1713" w:name="_Toc25224048"/>
                                  <w:bookmarkStart w:id="1714" w:name="_Toc25224278"/>
                                  <w:bookmarkStart w:id="1715" w:name="_Toc25225187"/>
                                  <w:bookmarkStart w:id="1716" w:name="_Toc25225400"/>
                                  <w:bookmarkStart w:id="1717" w:name="_Toc25225613"/>
                                  <w:bookmarkStart w:id="1718" w:name="_Toc25225824"/>
                                  <w:bookmarkStart w:id="1719" w:name="_Toc25226034"/>
                                  <w:bookmarkStart w:id="1720" w:name="_Toc25226251"/>
                                  <w:bookmarkStart w:id="1721" w:name="_Toc25226449"/>
                                  <w:bookmarkStart w:id="1722" w:name="_Toc25226643"/>
                                  <w:bookmarkStart w:id="1723" w:name="_Toc25227048"/>
                                  <w:bookmarkStart w:id="1724" w:name="_Toc25227229"/>
                                  <w:bookmarkStart w:id="1725" w:name="_Toc25227403"/>
                                  <w:bookmarkStart w:id="1726" w:name="_Toc25227576"/>
                                  <w:bookmarkStart w:id="1727" w:name="_Toc25227746"/>
                                  <w:bookmarkStart w:id="1728" w:name="_Toc25228029"/>
                                  <w:bookmarkStart w:id="1729" w:name="_Toc25228207"/>
                                  <w:bookmarkStart w:id="1730" w:name="_Toc25228381"/>
                                  <w:bookmarkStart w:id="1731" w:name="_Toc25228545"/>
                                  <w:bookmarkStart w:id="1732" w:name="_Toc25228718"/>
                                  <w:bookmarkStart w:id="1733" w:name="_Toc25229164"/>
                                  <w:bookmarkStart w:id="1734" w:name="_Toc25229287"/>
                                  <w:bookmarkStart w:id="1735" w:name="_Toc25229402"/>
                                  <w:bookmarkStart w:id="1736" w:name="_Toc25229607"/>
                                  <w:bookmarkStart w:id="1737" w:name="_Toc25229729"/>
                                  <w:bookmarkStart w:id="1738" w:name="_Toc25229848"/>
                                  <w:bookmarkStart w:id="1739" w:name="_Toc25229963"/>
                                  <w:bookmarkStart w:id="1740" w:name="_Toc25240925"/>
                                  <w:bookmarkStart w:id="1741" w:name="_Toc25241040"/>
                                  <w:bookmarkStart w:id="1742" w:name="_Toc25241156"/>
                                  <w:bookmarkStart w:id="1743" w:name="_Toc25244458"/>
                                  <w:bookmarkStart w:id="1744" w:name="_Toc25244593"/>
                                  <w:bookmarkStart w:id="1745" w:name="_Toc25246960"/>
                                  <w:bookmarkStart w:id="1746" w:name="_Toc25247092"/>
                                  <w:bookmarkStart w:id="1747" w:name="_Toc25309762"/>
                                  <w:r>
                                    <w:rPr>
                                      <w:rFonts w:ascii="Zizou Slab" w:hAnsi="Zizou Slab"/>
                                      <w:b w:val="0"/>
                                      <w:lang w:val="es-MX"/>
                                    </w:rPr>
                                    <w:t>Astra</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3A965A7C" w14:textId="77777777" w:rsidR="0017691D" w:rsidRDefault="0017691D" w:rsidP="00AD21BC"/>
                                <w:p w14:paraId="351A2010" w14:textId="77777777" w:rsidR="0017691D" w:rsidRPr="00DF42D1" w:rsidRDefault="0017691D" w:rsidP="00AD21BC">
                                  <w:pPr>
                                    <w:pStyle w:val="Ttulo1"/>
                                    <w:rPr>
                                      <w:rFonts w:ascii="Zizou Slab" w:hAnsi="Zizou Slab"/>
                                      <w:b w:val="0"/>
                                      <w:lang w:val="es-MX"/>
                                    </w:rPr>
                                  </w:pPr>
                                  <w:bookmarkStart w:id="1748" w:name="_Toc25223333"/>
                                  <w:bookmarkStart w:id="1749" w:name="_Toc25224049"/>
                                  <w:bookmarkStart w:id="1750" w:name="_Toc25224279"/>
                                  <w:bookmarkStart w:id="1751" w:name="_Toc25225188"/>
                                  <w:bookmarkStart w:id="1752" w:name="_Toc25225401"/>
                                  <w:bookmarkStart w:id="1753" w:name="_Toc25225614"/>
                                  <w:bookmarkStart w:id="1754" w:name="_Toc25225825"/>
                                  <w:bookmarkStart w:id="1755" w:name="_Toc25226035"/>
                                  <w:bookmarkStart w:id="1756" w:name="_Toc25226252"/>
                                  <w:bookmarkStart w:id="1757" w:name="_Toc25226450"/>
                                  <w:bookmarkStart w:id="1758" w:name="_Toc25226644"/>
                                  <w:bookmarkStart w:id="1759" w:name="_Toc25227049"/>
                                  <w:bookmarkStart w:id="1760" w:name="_Toc25227230"/>
                                  <w:bookmarkStart w:id="1761" w:name="_Toc25227404"/>
                                  <w:bookmarkStart w:id="1762" w:name="_Toc25227577"/>
                                  <w:bookmarkStart w:id="1763" w:name="_Toc25227747"/>
                                  <w:bookmarkStart w:id="1764" w:name="_Toc25228030"/>
                                  <w:bookmarkStart w:id="1765" w:name="_Toc25228208"/>
                                  <w:bookmarkStart w:id="1766" w:name="_Toc25228382"/>
                                  <w:bookmarkStart w:id="1767" w:name="_Toc25228546"/>
                                  <w:bookmarkStart w:id="1768" w:name="_Toc25228719"/>
                                  <w:bookmarkStart w:id="1769" w:name="_Toc25229165"/>
                                  <w:bookmarkStart w:id="1770" w:name="_Toc25229288"/>
                                  <w:bookmarkStart w:id="1771" w:name="_Toc25229403"/>
                                  <w:bookmarkStart w:id="1772" w:name="_Toc25229608"/>
                                  <w:bookmarkStart w:id="1773" w:name="_Toc25229730"/>
                                  <w:bookmarkStart w:id="1774" w:name="_Toc25229849"/>
                                  <w:bookmarkStart w:id="1775" w:name="_Toc25229964"/>
                                  <w:bookmarkStart w:id="1776" w:name="_Toc25240926"/>
                                  <w:bookmarkStart w:id="1777" w:name="_Toc25241041"/>
                                  <w:bookmarkStart w:id="1778" w:name="_Toc25241157"/>
                                  <w:bookmarkStart w:id="1779" w:name="_Toc25244459"/>
                                  <w:bookmarkStart w:id="1780" w:name="_Toc25244594"/>
                                  <w:bookmarkStart w:id="1781" w:name="_Toc25246961"/>
                                  <w:bookmarkStart w:id="1782" w:name="_Toc25247093"/>
                                  <w:bookmarkStart w:id="1783" w:name="_Toc25309763"/>
                                  <w:r>
                                    <w:rPr>
                                      <w:rFonts w:ascii="Zizou Slab" w:hAnsi="Zizou Slab"/>
                                      <w:b w:val="0"/>
                                      <w:lang w:val="es-MX"/>
                                    </w:rPr>
                                    <w:t>Astra</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464CD78F" w14:textId="77777777" w:rsidR="0017691D" w:rsidRDefault="0017691D" w:rsidP="00AD21BC"/>
                                <w:p w14:paraId="0CF6694F" w14:textId="77777777" w:rsidR="0017691D" w:rsidRPr="00DF42D1" w:rsidRDefault="0017691D" w:rsidP="00AD21BC">
                                  <w:pPr>
                                    <w:pStyle w:val="Ttulo1"/>
                                    <w:rPr>
                                      <w:rFonts w:ascii="Zizou Slab" w:hAnsi="Zizou Slab"/>
                                      <w:b w:val="0"/>
                                      <w:lang w:val="es-MX"/>
                                    </w:rPr>
                                  </w:pPr>
                                  <w:bookmarkStart w:id="1784" w:name="_Toc25223334"/>
                                  <w:bookmarkStart w:id="1785" w:name="_Toc25224050"/>
                                  <w:bookmarkStart w:id="1786" w:name="_Toc25224280"/>
                                  <w:bookmarkStart w:id="1787" w:name="_Toc25225189"/>
                                  <w:bookmarkStart w:id="1788" w:name="_Toc25225402"/>
                                  <w:bookmarkStart w:id="1789" w:name="_Toc25225615"/>
                                  <w:bookmarkStart w:id="1790" w:name="_Toc25225826"/>
                                  <w:bookmarkStart w:id="1791" w:name="_Toc25226036"/>
                                  <w:bookmarkStart w:id="1792" w:name="_Toc25226253"/>
                                  <w:bookmarkStart w:id="1793" w:name="_Toc25226451"/>
                                  <w:bookmarkStart w:id="1794" w:name="_Toc25226645"/>
                                  <w:bookmarkStart w:id="1795" w:name="_Toc25227050"/>
                                  <w:bookmarkStart w:id="1796" w:name="_Toc25227231"/>
                                  <w:bookmarkStart w:id="1797" w:name="_Toc25227405"/>
                                  <w:bookmarkStart w:id="1798" w:name="_Toc25227578"/>
                                  <w:bookmarkStart w:id="1799" w:name="_Toc25227748"/>
                                  <w:bookmarkStart w:id="1800" w:name="_Toc25228031"/>
                                  <w:bookmarkStart w:id="1801" w:name="_Toc25228209"/>
                                  <w:bookmarkStart w:id="1802" w:name="_Toc25228383"/>
                                  <w:bookmarkStart w:id="1803" w:name="_Toc25228547"/>
                                  <w:bookmarkStart w:id="1804" w:name="_Toc25228720"/>
                                  <w:bookmarkStart w:id="1805" w:name="_Toc25229166"/>
                                  <w:bookmarkStart w:id="1806" w:name="_Toc25229289"/>
                                  <w:bookmarkStart w:id="1807" w:name="_Toc25229404"/>
                                  <w:bookmarkStart w:id="1808" w:name="_Toc25229609"/>
                                  <w:bookmarkStart w:id="1809" w:name="_Toc25229731"/>
                                  <w:bookmarkStart w:id="1810" w:name="_Toc25229850"/>
                                  <w:bookmarkStart w:id="1811" w:name="_Toc25229965"/>
                                  <w:bookmarkStart w:id="1812" w:name="_Toc25240927"/>
                                  <w:bookmarkStart w:id="1813" w:name="_Toc25241042"/>
                                  <w:bookmarkStart w:id="1814" w:name="_Toc25241158"/>
                                  <w:bookmarkStart w:id="1815" w:name="_Toc25244460"/>
                                  <w:bookmarkStart w:id="1816" w:name="_Toc25244595"/>
                                  <w:bookmarkStart w:id="1817" w:name="_Toc25246962"/>
                                  <w:bookmarkStart w:id="1818" w:name="_Toc25247094"/>
                                  <w:bookmarkStart w:id="1819" w:name="_Toc25309764"/>
                                  <w:r>
                                    <w:rPr>
                                      <w:rFonts w:ascii="Zizou Slab" w:hAnsi="Zizou Slab"/>
                                      <w:b w:val="0"/>
                                      <w:lang w:val="es-MX"/>
                                    </w:rPr>
                                    <w:t>Astra</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6432C5CD" w14:textId="77777777" w:rsidR="0017691D" w:rsidRDefault="0017691D" w:rsidP="00AD21BC"/>
                                <w:p w14:paraId="0ADB3BF7" w14:textId="77777777" w:rsidR="0017691D" w:rsidRPr="00DF42D1" w:rsidRDefault="0017691D" w:rsidP="00AD21BC">
                                  <w:pPr>
                                    <w:pStyle w:val="Ttulo1"/>
                                    <w:rPr>
                                      <w:rFonts w:ascii="Zizou Slab" w:hAnsi="Zizou Slab"/>
                                      <w:b w:val="0"/>
                                      <w:lang w:val="es-MX"/>
                                    </w:rPr>
                                  </w:pPr>
                                  <w:bookmarkStart w:id="1820" w:name="_Toc25223335"/>
                                  <w:bookmarkStart w:id="1821" w:name="_Toc25224051"/>
                                  <w:bookmarkStart w:id="1822" w:name="_Toc25224281"/>
                                  <w:bookmarkStart w:id="1823" w:name="_Toc25225190"/>
                                  <w:bookmarkStart w:id="1824" w:name="_Toc25225403"/>
                                  <w:bookmarkStart w:id="1825" w:name="_Toc25225616"/>
                                  <w:bookmarkStart w:id="1826" w:name="_Toc25225827"/>
                                  <w:bookmarkStart w:id="1827" w:name="_Toc25226037"/>
                                  <w:bookmarkStart w:id="1828" w:name="_Toc25226254"/>
                                  <w:bookmarkStart w:id="1829" w:name="_Toc25226452"/>
                                  <w:bookmarkStart w:id="1830" w:name="_Toc25226646"/>
                                  <w:bookmarkStart w:id="1831" w:name="_Toc25227051"/>
                                  <w:bookmarkStart w:id="1832" w:name="_Toc25227232"/>
                                  <w:bookmarkStart w:id="1833" w:name="_Toc25227406"/>
                                  <w:bookmarkStart w:id="1834" w:name="_Toc25227579"/>
                                  <w:bookmarkStart w:id="1835" w:name="_Toc25227749"/>
                                  <w:bookmarkStart w:id="1836" w:name="_Toc25228032"/>
                                  <w:bookmarkStart w:id="1837" w:name="_Toc25228210"/>
                                  <w:bookmarkStart w:id="1838" w:name="_Toc25228384"/>
                                  <w:bookmarkStart w:id="1839" w:name="_Toc25228548"/>
                                  <w:bookmarkStart w:id="1840" w:name="_Toc25228721"/>
                                  <w:bookmarkStart w:id="1841" w:name="_Toc25229167"/>
                                  <w:bookmarkStart w:id="1842" w:name="_Toc25229290"/>
                                  <w:bookmarkStart w:id="1843" w:name="_Toc25229405"/>
                                  <w:bookmarkStart w:id="1844" w:name="_Toc25229610"/>
                                  <w:bookmarkStart w:id="1845" w:name="_Toc25229732"/>
                                  <w:bookmarkStart w:id="1846" w:name="_Toc25229851"/>
                                  <w:bookmarkStart w:id="1847" w:name="_Toc25229966"/>
                                  <w:bookmarkStart w:id="1848" w:name="_Toc25240928"/>
                                  <w:bookmarkStart w:id="1849" w:name="_Toc25241043"/>
                                  <w:bookmarkStart w:id="1850" w:name="_Toc25241159"/>
                                  <w:bookmarkStart w:id="1851" w:name="_Toc25244461"/>
                                  <w:bookmarkStart w:id="1852" w:name="_Toc25244596"/>
                                  <w:bookmarkStart w:id="1853" w:name="_Toc25246963"/>
                                  <w:bookmarkStart w:id="1854" w:name="_Toc25247095"/>
                                  <w:bookmarkStart w:id="1855" w:name="_Toc25309765"/>
                                  <w:r>
                                    <w:rPr>
                                      <w:rFonts w:ascii="Zizou Slab" w:hAnsi="Zizou Slab"/>
                                      <w:b w:val="0"/>
                                      <w:lang w:val="es-MX"/>
                                    </w:rPr>
                                    <w:t>Astra</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p>
                                <w:p w14:paraId="17983B30" w14:textId="77777777" w:rsidR="0017691D" w:rsidRDefault="0017691D" w:rsidP="00AD21BC"/>
                                <w:p w14:paraId="46236CB7" w14:textId="77777777" w:rsidR="0017691D" w:rsidRPr="00DF42D1" w:rsidRDefault="0017691D" w:rsidP="00AD21BC">
                                  <w:pPr>
                                    <w:pStyle w:val="Ttulo1"/>
                                    <w:rPr>
                                      <w:rFonts w:ascii="Zizou Slab" w:hAnsi="Zizou Slab"/>
                                      <w:b w:val="0"/>
                                      <w:lang w:val="es-MX"/>
                                    </w:rPr>
                                  </w:pPr>
                                  <w:bookmarkStart w:id="1856" w:name="_Toc25223336"/>
                                  <w:bookmarkStart w:id="1857" w:name="_Toc25224052"/>
                                  <w:bookmarkStart w:id="1858" w:name="_Toc25224282"/>
                                  <w:bookmarkStart w:id="1859" w:name="_Toc25225191"/>
                                  <w:bookmarkStart w:id="1860" w:name="_Toc25225404"/>
                                  <w:bookmarkStart w:id="1861" w:name="_Toc25225617"/>
                                  <w:bookmarkStart w:id="1862" w:name="_Toc25225828"/>
                                  <w:bookmarkStart w:id="1863" w:name="_Toc25226038"/>
                                  <w:bookmarkStart w:id="1864" w:name="_Toc25226255"/>
                                  <w:bookmarkStart w:id="1865" w:name="_Toc25226453"/>
                                  <w:bookmarkStart w:id="1866" w:name="_Toc25226647"/>
                                  <w:bookmarkStart w:id="1867" w:name="_Toc25227052"/>
                                  <w:bookmarkStart w:id="1868" w:name="_Toc25227233"/>
                                  <w:bookmarkStart w:id="1869" w:name="_Toc25227407"/>
                                  <w:bookmarkStart w:id="1870" w:name="_Toc25227580"/>
                                  <w:bookmarkStart w:id="1871" w:name="_Toc25227750"/>
                                  <w:bookmarkStart w:id="1872" w:name="_Toc25228033"/>
                                  <w:bookmarkStart w:id="1873" w:name="_Toc25228211"/>
                                  <w:bookmarkStart w:id="1874" w:name="_Toc25228385"/>
                                  <w:bookmarkStart w:id="1875" w:name="_Toc25228549"/>
                                  <w:bookmarkStart w:id="1876" w:name="_Toc25228722"/>
                                  <w:bookmarkStart w:id="1877" w:name="_Toc25229168"/>
                                  <w:bookmarkStart w:id="1878" w:name="_Toc25229291"/>
                                  <w:bookmarkStart w:id="1879" w:name="_Toc25229406"/>
                                  <w:bookmarkStart w:id="1880" w:name="_Toc25229611"/>
                                  <w:bookmarkStart w:id="1881" w:name="_Toc25229733"/>
                                  <w:bookmarkStart w:id="1882" w:name="_Toc25229852"/>
                                  <w:bookmarkStart w:id="1883" w:name="_Toc25229967"/>
                                  <w:bookmarkStart w:id="1884" w:name="_Toc25240929"/>
                                  <w:bookmarkStart w:id="1885" w:name="_Toc25241044"/>
                                  <w:bookmarkStart w:id="1886" w:name="_Toc25241160"/>
                                  <w:bookmarkStart w:id="1887" w:name="_Toc25244462"/>
                                  <w:bookmarkStart w:id="1888" w:name="_Toc25244597"/>
                                  <w:bookmarkStart w:id="1889" w:name="_Toc25246964"/>
                                  <w:bookmarkStart w:id="1890" w:name="_Toc25247096"/>
                                  <w:bookmarkStart w:id="1891" w:name="_Toc25309766"/>
                                  <w:r>
                                    <w:rPr>
                                      <w:rFonts w:ascii="Zizou Slab" w:hAnsi="Zizou Slab"/>
                                      <w:b w:val="0"/>
                                      <w:lang w:val="es-MX"/>
                                    </w:rPr>
                                    <w:t>Astra</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580E7EDF" w14:textId="77777777" w:rsidR="0017691D" w:rsidRDefault="0017691D" w:rsidP="00AD21BC"/>
                                <w:p w14:paraId="3F261B69" w14:textId="77777777" w:rsidR="0017691D" w:rsidRPr="00DF42D1" w:rsidRDefault="0017691D" w:rsidP="00AD21BC">
                                  <w:pPr>
                                    <w:pStyle w:val="Ttulo1"/>
                                    <w:rPr>
                                      <w:rFonts w:ascii="Zizou Slab" w:hAnsi="Zizou Slab"/>
                                      <w:b w:val="0"/>
                                      <w:lang w:val="es-MX"/>
                                    </w:rPr>
                                  </w:pPr>
                                  <w:bookmarkStart w:id="1892" w:name="_Toc25223337"/>
                                  <w:bookmarkStart w:id="1893" w:name="_Toc25224053"/>
                                  <w:bookmarkStart w:id="1894" w:name="_Toc25224283"/>
                                  <w:bookmarkStart w:id="1895" w:name="_Toc25225192"/>
                                  <w:bookmarkStart w:id="1896" w:name="_Toc25225405"/>
                                  <w:bookmarkStart w:id="1897" w:name="_Toc25225618"/>
                                  <w:bookmarkStart w:id="1898" w:name="_Toc25225829"/>
                                  <w:bookmarkStart w:id="1899" w:name="_Toc25226039"/>
                                  <w:bookmarkStart w:id="1900" w:name="_Toc25226256"/>
                                  <w:bookmarkStart w:id="1901" w:name="_Toc25226454"/>
                                  <w:bookmarkStart w:id="1902" w:name="_Toc25226648"/>
                                  <w:bookmarkStart w:id="1903" w:name="_Toc25227053"/>
                                  <w:bookmarkStart w:id="1904" w:name="_Toc25227234"/>
                                  <w:bookmarkStart w:id="1905" w:name="_Toc25227408"/>
                                  <w:bookmarkStart w:id="1906" w:name="_Toc25227581"/>
                                  <w:bookmarkStart w:id="1907" w:name="_Toc25227751"/>
                                  <w:bookmarkStart w:id="1908" w:name="_Toc25228034"/>
                                  <w:bookmarkStart w:id="1909" w:name="_Toc25228212"/>
                                  <w:bookmarkStart w:id="1910" w:name="_Toc25228386"/>
                                  <w:bookmarkStart w:id="1911" w:name="_Toc25228550"/>
                                  <w:bookmarkStart w:id="1912" w:name="_Toc25228723"/>
                                  <w:bookmarkStart w:id="1913" w:name="_Toc25229169"/>
                                  <w:bookmarkStart w:id="1914" w:name="_Toc25229292"/>
                                  <w:bookmarkStart w:id="1915" w:name="_Toc25229407"/>
                                  <w:bookmarkStart w:id="1916" w:name="_Toc25229612"/>
                                  <w:bookmarkStart w:id="1917" w:name="_Toc25229734"/>
                                  <w:bookmarkStart w:id="1918" w:name="_Toc25229853"/>
                                  <w:bookmarkStart w:id="1919" w:name="_Toc25229968"/>
                                  <w:bookmarkStart w:id="1920" w:name="_Toc25240930"/>
                                  <w:bookmarkStart w:id="1921" w:name="_Toc25241045"/>
                                  <w:bookmarkStart w:id="1922" w:name="_Toc25241161"/>
                                  <w:bookmarkStart w:id="1923" w:name="_Toc25244463"/>
                                  <w:bookmarkStart w:id="1924" w:name="_Toc25244598"/>
                                  <w:bookmarkStart w:id="1925" w:name="_Toc25246965"/>
                                  <w:bookmarkStart w:id="1926" w:name="_Toc25247097"/>
                                  <w:bookmarkStart w:id="1927" w:name="_Toc25309767"/>
                                  <w:r>
                                    <w:rPr>
                                      <w:rFonts w:ascii="Zizou Slab" w:hAnsi="Zizou Slab"/>
                                      <w:b w:val="0"/>
                                      <w:lang w:val="es-MX"/>
                                    </w:rPr>
                                    <w:t>Astra</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33F6624A" w14:textId="77777777" w:rsidR="0017691D" w:rsidRDefault="0017691D" w:rsidP="00AD21BC"/>
                                <w:p w14:paraId="0E256DE1" w14:textId="77777777" w:rsidR="0017691D" w:rsidRPr="00DF42D1" w:rsidRDefault="0017691D" w:rsidP="00AD21BC">
                                  <w:pPr>
                                    <w:pStyle w:val="Ttulo1"/>
                                    <w:rPr>
                                      <w:rFonts w:ascii="Zizou Slab" w:hAnsi="Zizou Slab"/>
                                      <w:b w:val="0"/>
                                      <w:lang w:val="es-MX"/>
                                    </w:rPr>
                                  </w:pPr>
                                  <w:bookmarkStart w:id="1928" w:name="_Toc25223338"/>
                                  <w:bookmarkStart w:id="1929" w:name="_Toc25224054"/>
                                  <w:bookmarkStart w:id="1930" w:name="_Toc25224284"/>
                                  <w:bookmarkStart w:id="1931" w:name="_Toc25225193"/>
                                  <w:bookmarkStart w:id="1932" w:name="_Toc25225406"/>
                                  <w:bookmarkStart w:id="1933" w:name="_Toc25225619"/>
                                  <w:bookmarkStart w:id="1934" w:name="_Toc25225830"/>
                                  <w:bookmarkStart w:id="1935" w:name="_Toc25226040"/>
                                  <w:bookmarkStart w:id="1936" w:name="_Toc25226257"/>
                                  <w:bookmarkStart w:id="1937" w:name="_Toc25226455"/>
                                  <w:bookmarkStart w:id="1938" w:name="_Toc25226649"/>
                                  <w:bookmarkStart w:id="1939" w:name="_Toc25227054"/>
                                  <w:bookmarkStart w:id="1940" w:name="_Toc25227235"/>
                                  <w:bookmarkStart w:id="1941" w:name="_Toc25227409"/>
                                  <w:bookmarkStart w:id="1942" w:name="_Toc25227582"/>
                                  <w:bookmarkStart w:id="1943" w:name="_Toc25227752"/>
                                  <w:bookmarkStart w:id="1944" w:name="_Toc25228035"/>
                                  <w:bookmarkStart w:id="1945" w:name="_Toc25228213"/>
                                  <w:bookmarkStart w:id="1946" w:name="_Toc25228387"/>
                                  <w:bookmarkStart w:id="1947" w:name="_Toc25228551"/>
                                  <w:bookmarkStart w:id="1948" w:name="_Toc25228724"/>
                                  <w:bookmarkStart w:id="1949" w:name="_Toc25229170"/>
                                  <w:bookmarkStart w:id="1950" w:name="_Toc25229293"/>
                                  <w:bookmarkStart w:id="1951" w:name="_Toc25229408"/>
                                  <w:bookmarkStart w:id="1952" w:name="_Toc25229613"/>
                                  <w:bookmarkStart w:id="1953" w:name="_Toc25229735"/>
                                  <w:bookmarkStart w:id="1954" w:name="_Toc25229854"/>
                                  <w:bookmarkStart w:id="1955" w:name="_Toc25229969"/>
                                  <w:bookmarkStart w:id="1956" w:name="_Toc25240931"/>
                                  <w:bookmarkStart w:id="1957" w:name="_Toc25241046"/>
                                  <w:bookmarkStart w:id="1958" w:name="_Toc25241162"/>
                                  <w:bookmarkStart w:id="1959" w:name="_Toc25244464"/>
                                  <w:bookmarkStart w:id="1960" w:name="_Toc25244599"/>
                                  <w:bookmarkStart w:id="1961" w:name="_Toc25246966"/>
                                  <w:bookmarkStart w:id="1962" w:name="_Toc25247098"/>
                                  <w:bookmarkStart w:id="1963" w:name="_Toc25309768"/>
                                  <w:r>
                                    <w:rPr>
                                      <w:rFonts w:ascii="Zizou Slab" w:hAnsi="Zizou Slab"/>
                                      <w:b w:val="0"/>
                                      <w:lang w:val="es-MX"/>
                                    </w:rPr>
                                    <w:t>Astra</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4CF4FEAB" w14:textId="77777777" w:rsidR="0017691D" w:rsidRDefault="0017691D" w:rsidP="00AD21BC"/>
                                <w:p w14:paraId="6DDACD38" w14:textId="77777777" w:rsidR="0017691D" w:rsidRPr="00DF42D1" w:rsidRDefault="0017691D" w:rsidP="00AD21BC">
                                  <w:pPr>
                                    <w:pStyle w:val="Ttulo1"/>
                                    <w:rPr>
                                      <w:rFonts w:ascii="Zizou Slab" w:hAnsi="Zizou Slab"/>
                                      <w:b w:val="0"/>
                                      <w:lang w:val="es-MX"/>
                                    </w:rPr>
                                  </w:pPr>
                                  <w:bookmarkStart w:id="1964" w:name="_Toc25223339"/>
                                  <w:bookmarkStart w:id="1965" w:name="_Toc25224055"/>
                                  <w:bookmarkStart w:id="1966" w:name="_Toc25224285"/>
                                  <w:bookmarkStart w:id="1967" w:name="_Toc25225194"/>
                                  <w:bookmarkStart w:id="1968" w:name="_Toc25225407"/>
                                  <w:bookmarkStart w:id="1969" w:name="_Toc25225620"/>
                                  <w:bookmarkStart w:id="1970" w:name="_Toc25225831"/>
                                  <w:bookmarkStart w:id="1971" w:name="_Toc25226041"/>
                                  <w:bookmarkStart w:id="1972" w:name="_Toc25226258"/>
                                  <w:bookmarkStart w:id="1973" w:name="_Toc25226456"/>
                                  <w:bookmarkStart w:id="1974" w:name="_Toc25226650"/>
                                  <w:bookmarkStart w:id="1975" w:name="_Toc25227055"/>
                                  <w:bookmarkStart w:id="1976" w:name="_Toc25227236"/>
                                  <w:bookmarkStart w:id="1977" w:name="_Toc25227410"/>
                                  <w:bookmarkStart w:id="1978" w:name="_Toc25227583"/>
                                  <w:bookmarkStart w:id="1979" w:name="_Toc25227753"/>
                                  <w:bookmarkStart w:id="1980" w:name="_Toc25228036"/>
                                  <w:bookmarkStart w:id="1981" w:name="_Toc25228214"/>
                                  <w:bookmarkStart w:id="1982" w:name="_Toc25228388"/>
                                  <w:bookmarkStart w:id="1983" w:name="_Toc25228552"/>
                                  <w:bookmarkStart w:id="1984" w:name="_Toc25228725"/>
                                  <w:bookmarkStart w:id="1985" w:name="_Toc25229171"/>
                                  <w:bookmarkStart w:id="1986" w:name="_Toc25229294"/>
                                  <w:bookmarkStart w:id="1987" w:name="_Toc25229409"/>
                                  <w:bookmarkStart w:id="1988" w:name="_Toc25229614"/>
                                  <w:bookmarkStart w:id="1989" w:name="_Toc25229736"/>
                                  <w:bookmarkStart w:id="1990" w:name="_Toc25229855"/>
                                  <w:bookmarkStart w:id="1991" w:name="_Toc25229970"/>
                                  <w:bookmarkStart w:id="1992" w:name="_Toc25240932"/>
                                  <w:bookmarkStart w:id="1993" w:name="_Toc25241047"/>
                                  <w:bookmarkStart w:id="1994" w:name="_Toc25241163"/>
                                  <w:bookmarkStart w:id="1995" w:name="_Toc25244465"/>
                                  <w:bookmarkStart w:id="1996" w:name="_Toc25244600"/>
                                  <w:bookmarkStart w:id="1997" w:name="_Toc25246967"/>
                                  <w:bookmarkStart w:id="1998" w:name="_Toc25247099"/>
                                  <w:bookmarkStart w:id="1999" w:name="_Toc25309769"/>
                                  <w:r>
                                    <w:rPr>
                                      <w:rFonts w:ascii="Zizou Slab" w:hAnsi="Zizou Slab"/>
                                      <w:b w:val="0"/>
                                      <w:lang w:val="es-MX"/>
                                    </w:rPr>
                                    <w:t>Astra</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7DFFDB25" w14:textId="77777777" w:rsidR="0017691D" w:rsidRDefault="0017691D" w:rsidP="00AD21BC"/>
                                <w:p w14:paraId="5B8719BE" w14:textId="77777777" w:rsidR="0017691D" w:rsidRPr="00DF42D1" w:rsidRDefault="0017691D" w:rsidP="00AD21BC">
                                  <w:pPr>
                                    <w:pStyle w:val="Ttulo1"/>
                                    <w:rPr>
                                      <w:rFonts w:ascii="Zizou Slab" w:hAnsi="Zizou Slab"/>
                                      <w:b w:val="0"/>
                                      <w:lang w:val="es-MX"/>
                                    </w:rPr>
                                  </w:pPr>
                                  <w:bookmarkStart w:id="2000" w:name="_Toc25223340"/>
                                  <w:bookmarkStart w:id="2001" w:name="_Toc25224056"/>
                                  <w:bookmarkStart w:id="2002" w:name="_Toc25224286"/>
                                  <w:bookmarkStart w:id="2003" w:name="_Toc25225195"/>
                                  <w:bookmarkStart w:id="2004" w:name="_Toc25225408"/>
                                  <w:bookmarkStart w:id="2005" w:name="_Toc25225621"/>
                                  <w:bookmarkStart w:id="2006" w:name="_Toc25225832"/>
                                  <w:bookmarkStart w:id="2007" w:name="_Toc25226042"/>
                                  <w:bookmarkStart w:id="2008" w:name="_Toc25226259"/>
                                  <w:bookmarkStart w:id="2009" w:name="_Toc25226457"/>
                                  <w:bookmarkStart w:id="2010" w:name="_Toc25226651"/>
                                  <w:bookmarkStart w:id="2011" w:name="_Toc25227056"/>
                                  <w:bookmarkStart w:id="2012" w:name="_Toc25227237"/>
                                  <w:bookmarkStart w:id="2013" w:name="_Toc25227411"/>
                                  <w:bookmarkStart w:id="2014" w:name="_Toc25227584"/>
                                  <w:bookmarkStart w:id="2015" w:name="_Toc25227754"/>
                                  <w:bookmarkStart w:id="2016" w:name="_Toc25228037"/>
                                  <w:bookmarkStart w:id="2017" w:name="_Toc25228215"/>
                                  <w:bookmarkStart w:id="2018" w:name="_Toc25228389"/>
                                  <w:bookmarkStart w:id="2019" w:name="_Toc25228553"/>
                                  <w:bookmarkStart w:id="2020" w:name="_Toc25228726"/>
                                  <w:bookmarkStart w:id="2021" w:name="_Toc25229172"/>
                                  <w:bookmarkStart w:id="2022" w:name="_Toc25229295"/>
                                  <w:bookmarkStart w:id="2023" w:name="_Toc25229410"/>
                                  <w:bookmarkStart w:id="2024" w:name="_Toc25229615"/>
                                  <w:bookmarkStart w:id="2025" w:name="_Toc25229737"/>
                                  <w:bookmarkStart w:id="2026" w:name="_Toc25229856"/>
                                  <w:bookmarkStart w:id="2027" w:name="_Toc25229971"/>
                                  <w:bookmarkStart w:id="2028" w:name="_Toc25240933"/>
                                  <w:bookmarkStart w:id="2029" w:name="_Toc25241048"/>
                                  <w:bookmarkStart w:id="2030" w:name="_Toc25241164"/>
                                  <w:bookmarkStart w:id="2031" w:name="_Toc25244466"/>
                                  <w:bookmarkStart w:id="2032" w:name="_Toc25244601"/>
                                  <w:bookmarkStart w:id="2033" w:name="_Toc25246968"/>
                                  <w:bookmarkStart w:id="2034" w:name="_Toc25247100"/>
                                  <w:bookmarkStart w:id="2035" w:name="_Toc25309770"/>
                                  <w:r>
                                    <w:rPr>
                                      <w:rFonts w:ascii="Zizou Slab" w:hAnsi="Zizou Slab"/>
                                      <w:b w:val="0"/>
                                      <w:lang w:val="es-MX"/>
                                    </w:rPr>
                                    <w:t>Astra</w:t>
                                  </w:r>
                                  <w:bookmarkEnd w:id="3"/>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68F37F3D" w14:textId="77777777" w:rsidR="0017691D" w:rsidRDefault="0017691D" w:rsidP="00AD21BC"/>
                                <w:p w14:paraId="6065329B" w14:textId="77777777" w:rsidR="0017691D" w:rsidRPr="00DF42D1" w:rsidRDefault="0017691D" w:rsidP="00AD21BC">
                                  <w:pPr>
                                    <w:pStyle w:val="Ttulo1"/>
                                    <w:rPr>
                                      <w:rFonts w:ascii="Zizou Slab" w:hAnsi="Zizou Slab"/>
                                      <w:b w:val="0"/>
                                      <w:lang w:val="es-MX"/>
                                    </w:rPr>
                                  </w:pPr>
                                  <w:bookmarkStart w:id="2036" w:name="_Toc25222911"/>
                                  <w:bookmarkStart w:id="2037" w:name="_Toc25223341"/>
                                  <w:bookmarkStart w:id="2038" w:name="_Toc25224057"/>
                                  <w:bookmarkStart w:id="2039" w:name="_Toc25224287"/>
                                  <w:bookmarkStart w:id="2040" w:name="_Toc25225196"/>
                                  <w:bookmarkStart w:id="2041" w:name="_Toc25225409"/>
                                  <w:bookmarkStart w:id="2042" w:name="_Toc25225622"/>
                                  <w:bookmarkStart w:id="2043" w:name="_Toc25225833"/>
                                  <w:bookmarkStart w:id="2044" w:name="_Toc25226043"/>
                                  <w:bookmarkStart w:id="2045" w:name="_Toc25226260"/>
                                  <w:bookmarkStart w:id="2046" w:name="_Toc25226458"/>
                                  <w:bookmarkStart w:id="2047" w:name="_Toc25226652"/>
                                  <w:bookmarkStart w:id="2048" w:name="_Toc25227057"/>
                                  <w:bookmarkStart w:id="2049" w:name="_Toc25227238"/>
                                  <w:bookmarkStart w:id="2050" w:name="_Toc25227412"/>
                                  <w:bookmarkStart w:id="2051" w:name="_Toc25227585"/>
                                  <w:bookmarkStart w:id="2052" w:name="_Toc25227755"/>
                                  <w:bookmarkStart w:id="2053" w:name="_Toc25228038"/>
                                  <w:bookmarkStart w:id="2054" w:name="_Toc25228216"/>
                                  <w:bookmarkStart w:id="2055" w:name="_Toc25228390"/>
                                  <w:bookmarkStart w:id="2056" w:name="_Toc25228554"/>
                                  <w:bookmarkStart w:id="2057" w:name="_Toc25228727"/>
                                  <w:bookmarkStart w:id="2058" w:name="_Toc25229173"/>
                                  <w:bookmarkStart w:id="2059" w:name="_Toc25229296"/>
                                  <w:bookmarkStart w:id="2060" w:name="_Toc25229411"/>
                                  <w:bookmarkStart w:id="2061" w:name="_Toc25229616"/>
                                  <w:bookmarkStart w:id="2062" w:name="_Toc25229738"/>
                                  <w:bookmarkStart w:id="2063" w:name="_Toc25229857"/>
                                  <w:bookmarkStart w:id="2064" w:name="_Toc25229972"/>
                                  <w:bookmarkStart w:id="2065" w:name="_Toc25240934"/>
                                  <w:bookmarkStart w:id="2066" w:name="_Toc25241049"/>
                                  <w:bookmarkStart w:id="2067" w:name="_Toc25241165"/>
                                  <w:bookmarkStart w:id="2068" w:name="_Toc25244467"/>
                                  <w:bookmarkStart w:id="2069" w:name="_Toc25244602"/>
                                  <w:bookmarkStart w:id="2070" w:name="_Toc25246969"/>
                                  <w:bookmarkStart w:id="2071" w:name="_Toc25247101"/>
                                  <w:bookmarkStart w:id="2072" w:name="_Toc25309771"/>
                                  <w:r>
                                    <w:rPr>
                                      <w:rFonts w:ascii="Zizou Slab" w:hAnsi="Zizou Slab"/>
                                      <w:b w:val="0"/>
                                      <w:lang w:val="es-MX"/>
                                    </w:rPr>
                                    <w:t>Astra</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25535048" w14:textId="77777777" w:rsidR="0017691D" w:rsidRDefault="0017691D" w:rsidP="00AD21BC"/>
                                <w:p w14:paraId="083BAA2F" w14:textId="77777777" w:rsidR="0017691D" w:rsidRPr="00DF42D1" w:rsidRDefault="0017691D" w:rsidP="00AD21BC">
                                  <w:pPr>
                                    <w:pStyle w:val="Ttulo1"/>
                                    <w:rPr>
                                      <w:rFonts w:ascii="Zizou Slab" w:hAnsi="Zizou Slab"/>
                                      <w:b w:val="0"/>
                                      <w:lang w:val="es-MX"/>
                                    </w:rPr>
                                  </w:pPr>
                                  <w:bookmarkStart w:id="2073" w:name="_Toc25222912"/>
                                  <w:bookmarkStart w:id="2074" w:name="_Toc25223342"/>
                                  <w:bookmarkStart w:id="2075" w:name="_Toc25224058"/>
                                  <w:bookmarkStart w:id="2076" w:name="_Toc25224288"/>
                                  <w:bookmarkStart w:id="2077" w:name="_Toc25225197"/>
                                  <w:bookmarkStart w:id="2078" w:name="_Toc25225410"/>
                                  <w:bookmarkStart w:id="2079" w:name="_Toc25225623"/>
                                  <w:bookmarkStart w:id="2080" w:name="_Toc25225834"/>
                                  <w:bookmarkStart w:id="2081" w:name="_Toc25226044"/>
                                  <w:bookmarkStart w:id="2082" w:name="_Toc25226261"/>
                                  <w:bookmarkStart w:id="2083" w:name="_Toc25226459"/>
                                  <w:bookmarkStart w:id="2084" w:name="_Toc25226653"/>
                                  <w:bookmarkStart w:id="2085" w:name="_Toc25227058"/>
                                  <w:bookmarkStart w:id="2086" w:name="_Toc25227239"/>
                                  <w:bookmarkStart w:id="2087" w:name="_Toc25227413"/>
                                  <w:bookmarkStart w:id="2088" w:name="_Toc25227586"/>
                                  <w:bookmarkStart w:id="2089" w:name="_Toc25227756"/>
                                  <w:bookmarkStart w:id="2090" w:name="_Toc25228039"/>
                                  <w:bookmarkStart w:id="2091" w:name="_Toc25228217"/>
                                  <w:bookmarkStart w:id="2092" w:name="_Toc25228391"/>
                                  <w:bookmarkStart w:id="2093" w:name="_Toc25228555"/>
                                  <w:bookmarkStart w:id="2094" w:name="_Toc25228728"/>
                                  <w:bookmarkStart w:id="2095" w:name="_Toc25229174"/>
                                  <w:bookmarkStart w:id="2096" w:name="_Toc25229297"/>
                                  <w:bookmarkStart w:id="2097" w:name="_Toc25229412"/>
                                  <w:bookmarkStart w:id="2098" w:name="_Toc25229617"/>
                                  <w:bookmarkStart w:id="2099" w:name="_Toc25229739"/>
                                  <w:bookmarkStart w:id="2100" w:name="_Toc25229858"/>
                                  <w:bookmarkStart w:id="2101" w:name="_Toc25229973"/>
                                  <w:bookmarkStart w:id="2102" w:name="_Toc25240935"/>
                                  <w:bookmarkStart w:id="2103" w:name="_Toc25241050"/>
                                  <w:bookmarkStart w:id="2104" w:name="_Toc25241166"/>
                                  <w:bookmarkStart w:id="2105" w:name="_Toc25244468"/>
                                  <w:bookmarkStart w:id="2106" w:name="_Toc25244603"/>
                                  <w:bookmarkStart w:id="2107" w:name="_Toc25246970"/>
                                  <w:bookmarkStart w:id="2108" w:name="_Toc25247102"/>
                                  <w:bookmarkStart w:id="2109" w:name="_Toc25309772"/>
                                  <w:r>
                                    <w:rPr>
                                      <w:rFonts w:ascii="Zizou Slab" w:hAnsi="Zizou Slab"/>
                                      <w:b w:val="0"/>
                                      <w:lang w:val="es-MX"/>
                                    </w:rPr>
                                    <w:t>Astra</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73FC803F" w14:textId="77777777" w:rsidR="0017691D" w:rsidRDefault="0017691D" w:rsidP="00AD21BC"/>
                                <w:p w14:paraId="38D0F36A" w14:textId="77777777" w:rsidR="0017691D" w:rsidRPr="00DF42D1" w:rsidRDefault="0017691D" w:rsidP="00AD21BC">
                                  <w:pPr>
                                    <w:pStyle w:val="Ttulo1"/>
                                    <w:rPr>
                                      <w:rFonts w:ascii="Zizou Slab" w:hAnsi="Zizou Slab"/>
                                      <w:b w:val="0"/>
                                      <w:lang w:val="es-MX"/>
                                    </w:rPr>
                                  </w:pPr>
                                  <w:bookmarkStart w:id="2110" w:name="_Toc25222913"/>
                                  <w:bookmarkStart w:id="2111" w:name="_Toc25223343"/>
                                  <w:bookmarkStart w:id="2112" w:name="_Toc25224059"/>
                                  <w:bookmarkStart w:id="2113" w:name="_Toc25224289"/>
                                  <w:bookmarkStart w:id="2114" w:name="_Toc25225198"/>
                                  <w:bookmarkStart w:id="2115" w:name="_Toc25225411"/>
                                  <w:bookmarkStart w:id="2116" w:name="_Toc25225624"/>
                                  <w:bookmarkStart w:id="2117" w:name="_Toc25225835"/>
                                  <w:bookmarkStart w:id="2118" w:name="_Toc25226045"/>
                                  <w:bookmarkStart w:id="2119" w:name="_Toc25226262"/>
                                  <w:bookmarkStart w:id="2120" w:name="_Toc25226460"/>
                                  <w:bookmarkStart w:id="2121" w:name="_Toc25226654"/>
                                  <w:bookmarkStart w:id="2122" w:name="_Toc25227059"/>
                                  <w:bookmarkStart w:id="2123" w:name="_Toc25227240"/>
                                  <w:bookmarkStart w:id="2124" w:name="_Toc25227414"/>
                                  <w:bookmarkStart w:id="2125" w:name="_Toc25227587"/>
                                  <w:bookmarkStart w:id="2126" w:name="_Toc25227757"/>
                                  <w:bookmarkStart w:id="2127" w:name="_Toc25228040"/>
                                  <w:bookmarkStart w:id="2128" w:name="_Toc25228218"/>
                                  <w:bookmarkStart w:id="2129" w:name="_Toc25228392"/>
                                  <w:bookmarkStart w:id="2130" w:name="_Toc25228556"/>
                                  <w:bookmarkStart w:id="2131" w:name="_Toc25228729"/>
                                  <w:bookmarkStart w:id="2132" w:name="_Toc25229175"/>
                                  <w:bookmarkStart w:id="2133" w:name="_Toc25229298"/>
                                  <w:bookmarkStart w:id="2134" w:name="_Toc25229413"/>
                                  <w:bookmarkStart w:id="2135" w:name="_Toc25229618"/>
                                  <w:bookmarkStart w:id="2136" w:name="_Toc25229740"/>
                                  <w:bookmarkStart w:id="2137" w:name="_Toc25229859"/>
                                  <w:bookmarkStart w:id="2138" w:name="_Toc25229974"/>
                                  <w:bookmarkStart w:id="2139" w:name="_Toc25240936"/>
                                  <w:bookmarkStart w:id="2140" w:name="_Toc25241051"/>
                                  <w:bookmarkStart w:id="2141" w:name="_Toc25241167"/>
                                  <w:bookmarkStart w:id="2142" w:name="_Toc25244469"/>
                                  <w:bookmarkStart w:id="2143" w:name="_Toc25244604"/>
                                  <w:bookmarkStart w:id="2144" w:name="_Toc25246971"/>
                                  <w:bookmarkStart w:id="2145" w:name="_Toc25247103"/>
                                  <w:bookmarkStart w:id="2146" w:name="_Toc25309773"/>
                                  <w:r>
                                    <w:rPr>
                                      <w:rFonts w:ascii="Zizou Slab" w:hAnsi="Zizou Slab"/>
                                      <w:b w:val="0"/>
                                      <w:lang w:val="es-MX"/>
                                    </w:rPr>
                                    <w:t>Astra</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4316ED2B" w14:textId="77777777" w:rsidR="0017691D" w:rsidRDefault="0017691D" w:rsidP="00AD21BC"/>
                                <w:p w14:paraId="61956548" w14:textId="77777777" w:rsidR="0017691D" w:rsidRPr="00DF42D1" w:rsidRDefault="0017691D" w:rsidP="00AD21BC">
                                  <w:pPr>
                                    <w:pStyle w:val="Ttulo1"/>
                                    <w:rPr>
                                      <w:rFonts w:ascii="Zizou Slab" w:hAnsi="Zizou Slab"/>
                                      <w:b w:val="0"/>
                                      <w:lang w:val="es-MX"/>
                                    </w:rPr>
                                  </w:pPr>
                                  <w:bookmarkStart w:id="2147" w:name="_Toc25222914"/>
                                  <w:bookmarkStart w:id="2148" w:name="_Toc25223344"/>
                                  <w:bookmarkStart w:id="2149" w:name="_Toc25224060"/>
                                  <w:bookmarkStart w:id="2150" w:name="_Toc25224290"/>
                                  <w:bookmarkStart w:id="2151" w:name="_Toc25225199"/>
                                  <w:bookmarkStart w:id="2152" w:name="_Toc25225412"/>
                                  <w:bookmarkStart w:id="2153" w:name="_Toc25225625"/>
                                  <w:bookmarkStart w:id="2154" w:name="_Toc25225836"/>
                                  <w:bookmarkStart w:id="2155" w:name="_Toc25226046"/>
                                  <w:bookmarkStart w:id="2156" w:name="_Toc25226263"/>
                                  <w:bookmarkStart w:id="2157" w:name="_Toc25226461"/>
                                  <w:bookmarkStart w:id="2158" w:name="_Toc25226655"/>
                                  <w:bookmarkStart w:id="2159" w:name="_Toc25227060"/>
                                  <w:bookmarkStart w:id="2160" w:name="_Toc25227241"/>
                                  <w:bookmarkStart w:id="2161" w:name="_Toc25227415"/>
                                  <w:bookmarkStart w:id="2162" w:name="_Toc25227588"/>
                                  <w:bookmarkStart w:id="2163" w:name="_Toc25227758"/>
                                  <w:bookmarkStart w:id="2164" w:name="_Toc25228041"/>
                                  <w:bookmarkStart w:id="2165" w:name="_Toc25228219"/>
                                  <w:bookmarkStart w:id="2166" w:name="_Toc25228393"/>
                                  <w:bookmarkStart w:id="2167" w:name="_Toc25228557"/>
                                  <w:bookmarkStart w:id="2168" w:name="_Toc25228730"/>
                                  <w:bookmarkStart w:id="2169" w:name="_Toc25229176"/>
                                  <w:bookmarkStart w:id="2170" w:name="_Toc25229299"/>
                                  <w:bookmarkStart w:id="2171" w:name="_Toc25229414"/>
                                  <w:bookmarkStart w:id="2172" w:name="_Toc25229619"/>
                                  <w:bookmarkStart w:id="2173" w:name="_Toc25229741"/>
                                  <w:bookmarkStart w:id="2174" w:name="_Toc25229860"/>
                                  <w:bookmarkStart w:id="2175" w:name="_Toc25229975"/>
                                  <w:bookmarkStart w:id="2176" w:name="_Toc25240937"/>
                                  <w:bookmarkStart w:id="2177" w:name="_Toc25241052"/>
                                  <w:bookmarkStart w:id="2178" w:name="_Toc25241168"/>
                                  <w:bookmarkStart w:id="2179" w:name="_Toc25244470"/>
                                  <w:bookmarkStart w:id="2180" w:name="_Toc25244605"/>
                                  <w:bookmarkStart w:id="2181" w:name="_Toc25246972"/>
                                  <w:bookmarkStart w:id="2182" w:name="_Toc25247104"/>
                                  <w:bookmarkStart w:id="2183" w:name="_Toc25309774"/>
                                  <w:r>
                                    <w:rPr>
                                      <w:rFonts w:ascii="Zizou Slab" w:hAnsi="Zizou Slab"/>
                                      <w:b w:val="0"/>
                                      <w:lang w:val="es-MX"/>
                                    </w:rPr>
                                    <w:t>Astra</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3B5B731E" w14:textId="77777777" w:rsidR="0017691D" w:rsidRDefault="0017691D" w:rsidP="00AD21BC"/>
                                <w:p w14:paraId="3E5C1852" w14:textId="77777777" w:rsidR="0017691D" w:rsidRPr="00DF42D1" w:rsidRDefault="0017691D" w:rsidP="00AD21BC">
                                  <w:pPr>
                                    <w:pStyle w:val="Ttulo1"/>
                                    <w:rPr>
                                      <w:rFonts w:ascii="Zizou Slab" w:hAnsi="Zizou Slab"/>
                                      <w:b w:val="0"/>
                                      <w:lang w:val="es-MX"/>
                                    </w:rPr>
                                  </w:pPr>
                                  <w:bookmarkStart w:id="2184" w:name="_Toc25222915"/>
                                  <w:bookmarkStart w:id="2185" w:name="_Toc25223345"/>
                                  <w:bookmarkStart w:id="2186" w:name="_Toc25224061"/>
                                  <w:bookmarkStart w:id="2187" w:name="_Toc25224291"/>
                                  <w:bookmarkStart w:id="2188" w:name="_Toc25225200"/>
                                  <w:bookmarkStart w:id="2189" w:name="_Toc25225413"/>
                                  <w:bookmarkStart w:id="2190" w:name="_Toc25225626"/>
                                  <w:bookmarkStart w:id="2191" w:name="_Toc25225837"/>
                                  <w:bookmarkStart w:id="2192" w:name="_Toc25226047"/>
                                  <w:bookmarkStart w:id="2193" w:name="_Toc25226264"/>
                                  <w:bookmarkStart w:id="2194" w:name="_Toc25226462"/>
                                  <w:bookmarkStart w:id="2195" w:name="_Toc25226656"/>
                                  <w:bookmarkStart w:id="2196" w:name="_Toc25227061"/>
                                  <w:bookmarkStart w:id="2197" w:name="_Toc25227242"/>
                                  <w:bookmarkStart w:id="2198" w:name="_Toc25227416"/>
                                  <w:bookmarkStart w:id="2199" w:name="_Toc25227589"/>
                                  <w:bookmarkStart w:id="2200" w:name="_Toc25227759"/>
                                  <w:bookmarkStart w:id="2201" w:name="_Toc25228042"/>
                                  <w:bookmarkStart w:id="2202" w:name="_Toc25228220"/>
                                  <w:bookmarkStart w:id="2203" w:name="_Toc25228394"/>
                                  <w:bookmarkStart w:id="2204" w:name="_Toc25228558"/>
                                  <w:bookmarkStart w:id="2205" w:name="_Toc25228731"/>
                                  <w:bookmarkStart w:id="2206" w:name="_Toc25229177"/>
                                  <w:bookmarkStart w:id="2207" w:name="_Toc25229300"/>
                                  <w:bookmarkStart w:id="2208" w:name="_Toc25229415"/>
                                  <w:bookmarkStart w:id="2209" w:name="_Toc25229620"/>
                                  <w:bookmarkStart w:id="2210" w:name="_Toc25229742"/>
                                  <w:bookmarkStart w:id="2211" w:name="_Toc25229861"/>
                                  <w:bookmarkStart w:id="2212" w:name="_Toc25229976"/>
                                  <w:bookmarkStart w:id="2213" w:name="_Toc25240938"/>
                                  <w:bookmarkStart w:id="2214" w:name="_Toc25241053"/>
                                  <w:bookmarkStart w:id="2215" w:name="_Toc25241169"/>
                                  <w:bookmarkStart w:id="2216" w:name="_Toc25244471"/>
                                  <w:bookmarkStart w:id="2217" w:name="_Toc25244606"/>
                                  <w:bookmarkStart w:id="2218" w:name="_Toc25246973"/>
                                  <w:bookmarkStart w:id="2219" w:name="_Toc25247105"/>
                                  <w:bookmarkStart w:id="2220" w:name="_Toc25309775"/>
                                  <w:r>
                                    <w:rPr>
                                      <w:rFonts w:ascii="Zizou Slab" w:hAnsi="Zizou Slab"/>
                                      <w:b w:val="0"/>
                                      <w:lang w:val="es-MX"/>
                                    </w:rPr>
                                    <w:t>Astra</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6E1DD422" w14:textId="77777777" w:rsidR="0017691D" w:rsidRDefault="0017691D" w:rsidP="00AD21BC"/>
                                <w:p w14:paraId="09600E19" w14:textId="77777777" w:rsidR="0017691D" w:rsidRPr="00DF42D1" w:rsidRDefault="0017691D" w:rsidP="00AD21BC">
                                  <w:pPr>
                                    <w:pStyle w:val="Ttulo1"/>
                                    <w:rPr>
                                      <w:rFonts w:ascii="Zizou Slab" w:hAnsi="Zizou Slab"/>
                                      <w:b w:val="0"/>
                                      <w:lang w:val="es-MX"/>
                                    </w:rPr>
                                  </w:pPr>
                                  <w:bookmarkStart w:id="2221" w:name="_Toc25222916"/>
                                  <w:bookmarkStart w:id="2222" w:name="_Toc25223346"/>
                                  <w:bookmarkStart w:id="2223" w:name="_Toc25224062"/>
                                  <w:bookmarkStart w:id="2224" w:name="_Toc25224292"/>
                                  <w:bookmarkStart w:id="2225" w:name="_Toc25225201"/>
                                  <w:bookmarkStart w:id="2226" w:name="_Toc25225414"/>
                                  <w:bookmarkStart w:id="2227" w:name="_Toc25225627"/>
                                  <w:bookmarkStart w:id="2228" w:name="_Toc25225838"/>
                                  <w:bookmarkStart w:id="2229" w:name="_Toc25226048"/>
                                  <w:bookmarkStart w:id="2230" w:name="_Toc25226265"/>
                                  <w:bookmarkStart w:id="2231" w:name="_Toc25226463"/>
                                  <w:bookmarkStart w:id="2232" w:name="_Toc25226657"/>
                                  <w:bookmarkStart w:id="2233" w:name="_Toc25227062"/>
                                  <w:bookmarkStart w:id="2234" w:name="_Toc25227243"/>
                                  <w:bookmarkStart w:id="2235" w:name="_Toc25227417"/>
                                  <w:bookmarkStart w:id="2236" w:name="_Toc25227590"/>
                                  <w:bookmarkStart w:id="2237" w:name="_Toc25227760"/>
                                  <w:bookmarkStart w:id="2238" w:name="_Toc25228043"/>
                                  <w:bookmarkStart w:id="2239" w:name="_Toc25228221"/>
                                  <w:bookmarkStart w:id="2240" w:name="_Toc25228395"/>
                                  <w:bookmarkStart w:id="2241" w:name="_Toc25228559"/>
                                  <w:bookmarkStart w:id="2242" w:name="_Toc25228732"/>
                                  <w:bookmarkStart w:id="2243" w:name="_Toc25229178"/>
                                  <w:bookmarkStart w:id="2244" w:name="_Toc25229301"/>
                                  <w:bookmarkStart w:id="2245" w:name="_Toc25229416"/>
                                  <w:bookmarkStart w:id="2246" w:name="_Toc25229621"/>
                                  <w:bookmarkStart w:id="2247" w:name="_Toc25229743"/>
                                  <w:bookmarkStart w:id="2248" w:name="_Toc25229862"/>
                                  <w:bookmarkStart w:id="2249" w:name="_Toc25229977"/>
                                  <w:bookmarkStart w:id="2250" w:name="_Toc25240939"/>
                                  <w:bookmarkStart w:id="2251" w:name="_Toc25241054"/>
                                  <w:bookmarkStart w:id="2252" w:name="_Toc25241170"/>
                                  <w:bookmarkStart w:id="2253" w:name="_Toc25244472"/>
                                  <w:bookmarkStart w:id="2254" w:name="_Toc25244607"/>
                                  <w:bookmarkStart w:id="2255" w:name="_Toc25246974"/>
                                  <w:bookmarkStart w:id="2256" w:name="_Toc25247106"/>
                                  <w:bookmarkStart w:id="2257" w:name="_Toc25309776"/>
                                  <w:r>
                                    <w:rPr>
                                      <w:rFonts w:ascii="Zizou Slab" w:hAnsi="Zizou Slab"/>
                                      <w:b w:val="0"/>
                                      <w:lang w:val="es-MX"/>
                                    </w:rPr>
                                    <w:t>Astra</w:t>
                                  </w:r>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14:paraId="45097E5E" w14:textId="77777777" w:rsidR="0017691D" w:rsidRDefault="0017691D" w:rsidP="00AD21BC"/>
                                <w:p w14:paraId="1841B936" w14:textId="77777777" w:rsidR="0017691D" w:rsidRPr="00DF42D1" w:rsidRDefault="0017691D" w:rsidP="00AD21BC">
                                  <w:pPr>
                                    <w:pStyle w:val="Ttulo1"/>
                                    <w:rPr>
                                      <w:rFonts w:ascii="Zizou Slab" w:hAnsi="Zizou Slab"/>
                                      <w:b w:val="0"/>
                                      <w:lang w:val="es-MX"/>
                                    </w:rPr>
                                  </w:pPr>
                                  <w:bookmarkStart w:id="2258" w:name="_Toc25222917"/>
                                  <w:bookmarkStart w:id="2259" w:name="_Toc25223347"/>
                                  <w:bookmarkStart w:id="2260" w:name="_Toc25224063"/>
                                  <w:bookmarkStart w:id="2261" w:name="_Toc25224293"/>
                                  <w:bookmarkStart w:id="2262" w:name="_Toc25225202"/>
                                  <w:bookmarkStart w:id="2263" w:name="_Toc25225415"/>
                                  <w:bookmarkStart w:id="2264" w:name="_Toc25225628"/>
                                  <w:bookmarkStart w:id="2265" w:name="_Toc25225839"/>
                                  <w:bookmarkStart w:id="2266" w:name="_Toc25226049"/>
                                  <w:bookmarkStart w:id="2267" w:name="_Toc25226266"/>
                                  <w:bookmarkStart w:id="2268" w:name="_Toc25226464"/>
                                  <w:bookmarkStart w:id="2269" w:name="_Toc25226658"/>
                                  <w:bookmarkStart w:id="2270" w:name="_Toc25227063"/>
                                  <w:bookmarkStart w:id="2271" w:name="_Toc25227244"/>
                                  <w:bookmarkStart w:id="2272" w:name="_Toc25227418"/>
                                  <w:bookmarkStart w:id="2273" w:name="_Toc25227591"/>
                                  <w:bookmarkStart w:id="2274" w:name="_Toc25227761"/>
                                  <w:bookmarkStart w:id="2275" w:name="_Toc25228044"/>
                                  <w:bookmarkStart w:id="2276" w:name="_Toc25228222"/>
                                  <w:bookmarkStart w:id="2277" w:name="_Toc25228396"/>
                                  <w:bookmarkStart w:id="2278" w:name="_Toc25228560"/>
                                  <w:bookmarkStart w:id="2279" w:name="_Toc25228733"/>
                                  <w:bookmarkStart w:id="2280" w:name="_Toc25229179"/>
                                  <w:bookmarkStart w:id="2281" w:name="_Toc25229302"/>
                                  <w:bookmarkStart w:id="2282" w:name="_Toc25229417"/>
                                  <w:bookmarkStart w:id="2283" w:name="_Toc25229622"/>
                                  <w:bookmarkStart w:id="2284" w:name="_Toc25229744"/>
                                  <w:bookmarkStart w:id="2285" w:name="_Toc25229863"/>
                                  <w:bookmarkStart w:id="2286" w:name="_Toc25229978"/>
                                  <w:bookmarkStart w:id="2287" w:name="_Toc25240940"/>
                                  <w:bookmarkStart w:id="2288" w:name="_Toc25241055"/>
                                  <w:bookmarkStart w:id="2289" w:name="_Toc25241171"/>
                                  <w:bookmarkStart w:id="2290" w:name="_Toc25244473"/>
                                  <w:bookmarkStart w:id="2291" w:name="_Toc25244608"/>
                                  <w:bookmarkStart w:id="2292" w:name="_Toc25246975"/>
                                  <w:bookmarkStart w:id="2293" w:name="_Toc25247107"/>
                                  <w:bookmarkStart w:id="2294" w:name="_Toc25309777"/>
                                  <w:r>
                                    <w:rPr>
                                      <w:rFonts w:ascii="Zizou Slab" w:hAnsi="Zizou Slab"/>
                                      <w:b w:val="0"/>
                                      <w:lang w:val="es-MX"/>
                                    </w:rPr>
                                    <w:t>Astra</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18EBC" id="Text Box 6" o:spid="_x0000_s1028" type="#_x0000_t202" style="position:absolute;margin-left:2.25pt;margin-top:20.85pt;width:223.75pt;height:36.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" filled="f" stroked="f" strokeweight=".5pt">
                      <v:textbox>
                        <w:txbxContent>
                          <w:p w14:paraId="30D4799C" w14:textId="77777777" w:rsidR="0017691D" w:rsidRPr="00DF42D1" w:rsidRDefault="0017691D" w:rsidP="00AD21BC">
                            <w:pPr>
                              <w:pStyle w:val="Ttulo1"/>
                              <w:rPr>
                                <w:rFonts w:ascii="Zizou Slab" w:hAnsi="Zizou Slab"/>
                                <w:b w:val="0"/>
                                <w:lang w:val="es-MX"/>
                              </w:rPr>
                            </w:pPr>
                            <w:bookmarkStart w:id="2295" w:name="_Toc25309650"/>
                            <w:bookmarkStart w:id="2296" w:name="_Toc25225986"/>
                            <w:bookmarkStart w:id="2297" w:name="_Toc25247044"/>
                            <w:bookmarkStart w:id="2298" w:name="_Toc25222910"/>
                            <w:r>
                              <w:rPr>
                                <w:rFonts w:ascii="Zizou Slab" w:hAnsi="Zizou Slab"/>
                                <w:b w:val="0"/>
                                <w:lang w:val="es-MX"/>
                              </w:rPr>
                              <w:t>Astra</w:t>
                            </w:r>
                          </w:p>
                          <w:p w14:paraId="624A1822" w14:textId="77777777" w:rsidR="0017691D" w:rsidRDefault="0017691D" w:rsidP="00AD21BC"/>
                          <w:p w14:paraId="4F8CAE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1383D7" w14:textId="77777777" w:rsidR="0017691D" w:rsidRDefault="0017691D" w:rsidP="00AD21BC"/>
                          <w:p w14:paraId="7EB5C1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DC5286" w14:textId="77777777" w:rsidR="0017691D" w:rsidRDefault="0017691D" w:rsidP="00AD21BC"/>
                          <w:p w14:paraId="28569A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3CBB9" w14:textId="77777777" w:rsidR="0017691D" w:rsidRDefault="0017691D" w:rsidP="00AD21BC"/>
                          <w:p w14:paraId="7E5B2A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686D18" w14:textId="77777777" w:rsidR="0017691D" w:rsidRDefault="0017691D" w:rsidP="00AD21BC"/>
                          <w:p w14:paraId="632DF2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C3E98E" w14:textId="77777777" w:rsidR="0017691D" w:rsidRDefault="0017691D" w:rsidP="00AD21BC"/>
                          <w:p w14:paraId="1AE3DF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002A27" w14:textId="77777777" w:rsidR="0017691D" w:rsidRDefault="0017691D" w:rsidP="00AD21BC"/>
                          <w:p w14:paraId="285DD8C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535158" w14:textId="77777777" w:rsidR="0017691D" w:rsidRDefault="0017691D" w:rsidP="00AD21BC"/>
                          <w:p w14:paraId="1E64762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14D60A" w14:textId="77777777" w:rsidR="0017691D" w:rsidRDefault="0017691D" w:rsidP="00AD21BC"/>
                          <w:p w14:paraId="2D63EF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E373D1" w14:textId="77777777" w:rsidR="0017691D" w:rsidRDefault="0017691D" w:rsidP="00AD21BC"/>
                          <w:p w14:paraId="49DF045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B79CA3" w14:textId="77777777" w:rsidR="0017691D" w:rsidRDefault="0017691D" w:rsidP="00AD21BC"/>
                          <w:p w14:paraId="1E00D0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578CDD" w14:textId="77777777" w:rsidR="0017691D" w:rsidRDefault="0017691D" w:rsidP="00AD21BC"/>
                          <w:p w14:paraId="59C3B0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63BE36" w14:textId="77777777" w:rsidR="0017691D" w:rsidRDefault="0017691D" w:rsidP="00AD21BC"/>
                          <w:p w14:paraId="6484E7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B1D0B9" w14:textId="77777777" w:rsidR="0017691D" w:rsidRDefault="0017691D" w:rsidP="00AD21BC"/>
                          <w:p w14:paraId="15A11E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09BDB2" w14:textId="77777777" w:rsidR="0017691D" w:rsidRDefault="0017691D" w:rsidP="00AD21BC"/>
                          <w:p w14:paraId="4DBF36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9F4D40" w14:textId="77777777" w:rsidR="0017691D" w:rsidRDefault="0017691D" w:rsidP="00AD21BC"/>
                          <w:p w14:paraId="696361C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AAB462" w14:textId="77777777" w:rsidR="0017691D" w:rsidRDefault="0017691D" w:rsidP="00AD21BC"/>
                          <w:p w14:paraId="43D6EA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DE7F8B" w14:textId="77777777" w:rsidR="0017691D" w:rsidRDefault="0017691D" w:rsidP="00AD21BC"/>
                          <w:p w14:paraId="40CFCA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990DAE" w14:textId="77777777" w:rsidR="0017691D" w:rsidRDefault="0017691D" w:rsidP="00AD21BC"/>
                          <w:p w14:paraId="50AEC3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8FFFA" w14:textId="77777777" w:rsidR="0017691D" w:rsidRDefault="0017691D" w:rsidP="00AD21BC"/>
                          <w:p w14:paraId="31D101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22F4EB" w14:textId="77777777" w:rsidR="0017691D" w:rsidRDefault="0017691D" w:rsidP="00AD21BC"/>
                          <w:p w14:paraId="6A1AABF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451A33" w14:textId="77777777" w:rsidR="0017691D" w:rsidRDefault="0017691D" w:rsidP="00AD21BC"/>
                          <w:p w14:paraId="220AD1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1C6CB8" w14:textId="77777777" w:rsidR="0017691D" w:rsidRDefault="0017691D" w:rsidP="00AD21BC"/>
                          <w:p w14:paraId="21837F6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BB3A81" w14:textId="77777777" w:rsidR="0017691D" w:rsidRDefault="0017691D" w:rsidP="00AD21BC"/>
                          <w:p w14:paraId="45C047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849F4A" w14:textId="77777777" w:rsidR="0017691D" w:rsidRDefault="0017691D" w:rsidP="00AD21BC"/>
                          <w:p w14:paraId="06DFE2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F7A191" w14:textId="77777777" w:rsidR="0017691D" w:rsidRDefault="0017691D" w:rsidP="00AD21BC"/>
                          <w:p w14:paraId="17FE1C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8DD423" w14:textId="77777777" w:rsidR="0017691D" w:rsidRDefault="0017691D" w:rsidP="00AD21BC"/>
                          <w:p w14:paraId="7E0FE7E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F802D" w14:textId="77777777" w:rsidR="0017691D" w:rsidRDefault="0017691D" w:rsidP="00AD21BC"/>
                          <w:p w14:paraId="762505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495BB4" w14:textId="77777777" w:rsidR="0017691D" w:rsidRDefault="0017691D" w:rsidP="00AD21BC"/>
                          <w:p w14:paraId="6A4FBE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43012F" w14:textId="77777777" w:rsidR="0017691D" w:rsidRDefault="0017691D" w:rsidP="00AD21BC"/>
                          <w:p w14:paraId="759130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055D6C" w14:textId="77777777" w:rsidR="0017691D" w:rsidRDefault="0017691D" w:rsidP="00AD21BC"/>
                          <w:p w14:paraId="0EDDEC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04688" w14:textId="77777777" w:rsidR="0017691D" w:rsidRDefault="0017691D" w:rsidP="00AD21BC"/>
                          <w:p w14:paraId="3B2EC5D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69B63C" w14:textId="77777777" w:rsidR="0017691D" w:rsidRDefault="0017691D" w:rsidP="00AD21BC"/>
                          <w:p w14:paraId="4E80D4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62D92E" w14:textId="77777777" w:rsidR="0017691D" w:rsidRDefault="0017691D" w:rsidP="00AD21BC"/>
                          <w:p w14:paraId="4E32834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2E395F6" w14:textId="77777777" w:rsidR="0017691D" w:rsidRDefault="0017691D" w:rsidP="00AD21BC"/>
                          <w:p w14:paraId="6FFCBD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F7495B" w14:textId="77777777" w:rsidR="0017691D" w:rsidRDefault="0017691D" w:rsidP="00AD21BC"/>
                          <w:p w14:paraId="22C607B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23DC24" w14:textId="77777777" w:rsidR="0017691D" w:rsidRDefault="0017691D" w:rsidP="00AD21BC"/>
                          <w:p w14:paraId="54C1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5964E9" w14:textId="77777777" w:rsidR="0017691D" w:rsidRDefault="0017691D" w:rsidP="00AD21BC"/>
                          <w:p w14:paraId="738104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8D01A3" w14:textId="77777777" w:rsidR="0017691D" w:rsidRDefault="0017691D" w:rsidP="00AD21BC"/>
                          <w:p w14:paraId="3784A3C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8AFF46" w14:textId="77777777" w:rsidR="0017691D" w:rsidRDefault="0017691D" w:rsidP="00AD21BC"/>
                          <w:p w14:paraId="4D700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481F23" w14:textId="77777777" w:rsidR="0017691D" w:rsidRDefault="0017691D" w:rsidP="00AD21BC"/>
                          <w:p w14:paraId="0FDF628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37C3C" w14:textId="77777777" w:rsidR="0017691D" w:rsidRDefault="0017691D" w:rsidP="00AD21BC"/>
                          <w:p w14:paraId="5751BD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4183A" w14:textId="77777777" w:rsidR="0017691D" w:rsidRDefault="0017691D" w:rsidP="00AD21BC"/>
                          <w:p w14:paraId="64B26CF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0A4DC4" w14:textId="77777777" w:rsidR="0017691D" w:rsidRDefault="0017691D" w:rsidP="00AD21BC"/>
                          <w:p w14:paraId="225627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3553E7" w14:textId="77777777" w:rsidR="0017691D" w:rsidRDefault="0017691D" w:rsidP="00AD21BC"/>
                          <w:p w14:paraId="3EE0A3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FDA139" w14:textId="77777777" w:rsidR="0017691D" w:rsidRDefault="0017691D" w:rsidP="00AD21BC"/>
                          <w:p w14:paraId="7F1EF7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0F8361" w14:textId="77777777" w:rsidR="0017691D" w:rsidRDefault="0017691D" w:rsidP="00AD21BC"/>
                          <w:p w14:paraId="083005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44F06" w14:textId="77777777" w:rsidR="0017691D" w:rsidRDefault="0017691D" w:rsidP="00AD21BC"/>
                          <w:p w14:paraId="7E685D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E0FD39" w14:textId="77777777" w:rsidR="0017691D" w:rsidRDefault="0017691D" w:rsidP="00AD21BC"/>
                          <w:p w14:paraId="465F14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28DA" w14:textId="77777777" w:rsidR="0017691D" w:rsidRDefault="0017691D" w:rsidP="00AD21BC"/>
                          <w:p w14:paraId="371F1F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12839C" w14:textId="77777777" w:rsidR="0017691D" w:rsidRDefault="0017691D" w:rsidP="00AD21BC"/>
                          <w:p w14:paraId="214FD6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E8D779" w14:textId="77777777" w:rsidR="0017691D" w:rsidRDefault="0017691D" w:rsidP="00AD21BC"/>
                          <w:p w14:paraId="159EE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A8F8F3" w14:textId="77777777" w:rsidR="0017691D" w:rsidRDefault="0017691D" w:rsidP="00AD21BC"/>
                          <w:p w14:paraId="6C6344B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50E4EC" w14:textId="77777777" w:rsidR="0017691D" w:rsidRDefault="0017691D" w:rsidP="00AD21BC"/>
                          <w:p w14:paraId="356AF8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D378AA" w14:textId="77777777" w:rsidR="0017691D" w:rsidRDefault="0017691D" w:rsidP="00AD21BC"/>
                          <w:p w14:paraId="42C8EDD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95A60" w14:textId="77777777" w:rsidR="0017691D" w:rsidRDefault="0017691D" w:rsidP="00AD21BC"/>
                          <w:p w14:paraId="4BECE5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35C3AC" w14:textId="77777777" w:rsidR="0017691D" w:rsidRDefault="0017691D" w:rsidP="00AD21BC"/>
                          <w:p w14:paraId="5BA072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C44D8" w14:textId="77777777" w:rsidR="0017691D" w:rsidRDefault="0017691D" w:rsidP="00AD21BC"/>
                          <w:p w14:paraId="2FC9DED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75FBA6" w14:textId="77777777" w:rsidR="0017691D" w:rsidRDefault="0017691D" w:rsidP="00AD21BC"/>
                          <w:p w14:paraId="3F43F5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312CB9" w14:textId="77777777" w:rsidR="0017691D" w:rsidRDefault="0017691D" w:rsidP="00AD21BC"/>
                          <w:p w14:paraId="528D75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E71CE0" w14:textId="77777777" w:rsidR="0017691D" w:rsidRDefault="0017691D" w:rsidP="00AD21BC"/>
                          <w:p w14:paraId="184B805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3219" w14:textId="77777777" w:rsidR="0017691D" w:rsidRDefault="0017691D" w:rsidP="00AD21BC"/>
                          <w:p w14:paraId="3AF6B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3399D5" w14:textId="77777777" w:rsidR="0017691D" w:rsidRDefault="0017691D" w:rsidP="00AD21BC"/>
                          <w:p w14:paraId="24A14C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EFA075" w14:textId="77777777" w:rsidR="0017691D" w:rsidRDefault="0017691D" w:rsidP="00AD21BC"/>
                          <w:p w14:paraId="35EB8D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A0885F" w14:textId="77777777" w:rsidR="0017691D" w:rsidRDefault="0017691D" w:rsidP="00AD21BC"/>
                          <w:p w14:paraId="319C7D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E3588" w14:textId="77777777" w:rsidR="0017691D" w:rsidRDefault="0017691D" w:rsidP="00AD21BC"/>
                          <w:p w14:paraId="79A87A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713188" w14:textId="77777777" w:rsidR="0017691D" w:rsidRDefault="0017691D" w:rsidP="00AD21BC"/>
                          <w:p w14:paraId="448619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9D8C09" w14:textId="77777777" w:rsidR="0017691D" w:rsidRDefault="0017691D" w:rsidP="00AD21BC"/>
                          <w:p w14:paraId="2212278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838CAF" w14:textId="77777777" w:rsidR="0017691D" w:rsidRDefault="0017691D" w:rsidP="00AD21BC"/>
                          <w:p w14:paraId="2AB8EE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8940" w14:textId="77777777" w:rsidR="0017691D" w:rsidRDefault="0017691D" w:rsidP="00AD21BC"/>
                          <w:p w14:paraId="37792A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DB56D" w14:textId="77777777" w:rsidR="0017691D" w:rsidRDefault="0017691D" w:rsidP="00AD21BC"/>
                          <w:p w14:paraId="11D5F4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0B43A2" w14:textId="77777777" w:rsidR="0017691D" w:rsidRDefault="0017691D" w:rsidP="00AD21BC"/>
                          <w:p w14:paraId="432E87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02B854" w14:textId="77777777" w:rsidR="0017691D" w:rsidRDefault="0017691D" w:rsidP="00AD21BC"/>
                          <w:p w14:paraId="6266695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E363E8" w14:textId="77777777" w:rsidR="0017691D" w:rsidRDefault="0017691D" w:rsidP="00AD21BC"/>
                          <w:p w14:paraId="677C6B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B25007D" w14:textId="77777777" w:rsidR="0017691D" w:rsidRDefault="0017691D" w:rsidP="00AD21BC"/>
                          <w:p w14:paraId="459078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D9B74" w14:textId="77777777" w:rsidR="0017691D" w:rsidRDefault="0017691D" w:rsidP="00AD21BC"/>
                          <w:p w14:paraId="51F190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2E2831" w14:textId="77777777" w:rsidR="0017691D" w:rsidRDefault="0017691D" w:rsidP="00AD21BC"/>
                          <w:p w14:paraId="74C8B1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530816" w14:textId="77777777" w:rsidR="0017691D" w:rsidRDefault="0017691D" w:rsidP="00AD21BC"/>
                          <w:p w14:paraId="566A2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6A55FA" w14:textId="77777777" w:rsidR="0017691D" w:rsidRDefault="0017691D" w:rsidP="00AD21BC"/>
                          <w:p w14:paraId="4A713E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8A9B0B" w14:textId="77777777" w:rsidR="0017691D" w:rsidRDefault="0017691D" w:rsidP="00AD21BC"/>
                          <w:p w14:paraId="616AF0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8A0011" w14:textId="77777777" w:rsidR="0017691D" w:rsidRDefault="0017691D" w:rsidP="00AD21BC"/>
                          <w:p w14:paraId="6F3178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DDF9B3" w14:textId="77777777" w:rsidR="0017691D" w:rsidRDefault="0017691D" w:rsidP="00AD21BC"/>
                          <w:p w14:paraId="79C11D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965AD3" w14:textId="77777777" w:rsidR="0017691D" w:rsidRDefault="0017691D" w:rsidP="00AD21BC"/>
                          <w:p w14:paraId="23270C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18292E" w14:textId="77777777" w:rsidR="0017691D" w:rsidRDefault="0017691D" w:rsidP="00AD21BC"/>
                          <w:p w14:paraId="35F087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796B1A" w14:textId="77777777" w:rsidR="0017691D" w:rsidRDefault="0017691D" w:rsidP="00AD21BC"/>
                          <w:p w14:paraId="380EAC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EEF045" w14:textId="77777777" w:rsidR="0017691D" w:rsidRDefault="0017691D" w:rsidP="00AD21BC"/>
                          <w:p w14:paraId="5A843E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70508A" w14:textId="77777777" w:rsidR="0017691D" w:rsidRDefault="0017691D" w:rsidP="00AD21BC"/>
                          <w:p w14:paraId="55CE8A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A67447" w14:textId="77777777" w:rsidR="0017691D" w:rsidRDefault="0017691D" w:rsidP="00AD21BC"/>
                          <w:p w14:paraId="5FC7A9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CFA752" w14:textId="77777777" w:rsidR="0017691D" w:rsidRDefault="0017691D" w:rsidP="00AD21BC"/>
                          <w:p w14:paraId="7E52B8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838E0D" w14:textId="77777777" w:rsidR="0017691D" w:rsidRDefault="0017691D" w:rsidP="00AD21BC"/>
                          <w:p w14:paraId="3FED74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2135" w14:textId="77777777" w:rsidR="0017691D" w:rsidRDefault="0017691D" w:rsidP="00AD21BC"/>
                          <w:p w14:paraId="27E1B1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7338AC" w14:textId="77777777" w:rsidR="0017691D" w:rsidRDefault="0017691D" w:rsidP="00AD21BC"/>
                          <w:p w14:paraId="1751F0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4280D" w14:textId="77777777" w:rsidR="0017691D" w:rsidRDefault="0017691D" w:rsidP="00AD21BC"/>
                          <w:p w14:paraId="2C314D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676EA" w14:textId="77777777" w:rsidR="0017691D" w:rsidRDefault="0017691D" w:rsidP="00AD21BC"/>
                          <w:p w14:paraId="47ECE4D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150E35" w14:textId="77777777" w:rsidR="0017691D" w:rsidRDefault="0017691D" w:rsidP="00AD21BC"/>
                          <w:p w14:paraId="50CF07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54591" w14:textId="77777777" w:rsidR="0017691D" w:rsidRDefault="0017691D" w:rsidP="00AD21BC"/>
                          <w:p w14:paraId="2F5A8B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95D847" w14:textId="77777777" w:rsidR="0017691D" w:rsidRDefault="0017691D" w:rsidP="00AD21BC"/>
                          <w:p w14:paraId="7296F21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D2FF9B" w14:textId="77777777" w:rsidR="0017691D" w:rsidRDefault="0017691D" w:rsidP="00AD21BC"/>
                          <w:p w14:paraId="70A492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8CBE1A" w14:textId="77777777" w:rsidR="0017691D" w:rsidRDefault="0017691D" w:rsidP="00AD21BC"/>
                          <w:p w14:paraId="5665E5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281B66" w14:textId="77777777" w:rsidR="0017691D" w:rsidRDefault="0017691D" w:rsidP="00AD21BC"/>
                          <w:p w14:paraId="03AFE8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83DF84" w14:textId="77777777" w:rsidR="0017691D" w:rsidRDefault="0017691D" w:rsidP="00AD21BC"/>
                          <w:p w14:paraId="74227D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A44F489" w14:textId="77777777" w:rsidR="0017691D" w:rsidRDefault="0017691D" w:rsidP="00AD21BC"/>
                          <w:p w14:paraId="726622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365233" w14:textId="77777777" w:rsidR="0017691D" w:rsidRDefault="0017691D" w:rsidP="00AD21BC"/>
                          <w:p w14:paraId="65FC4EF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6E0471" w14:textId="77777777" w:rsidR="0017691D" w:rsidRDefault="0017691D" w:rsidP="00AD21BC"/>
                          <w:p w14:paraId="66AD2B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9A748" w14:textId="77777777" w:rsidR="0017691D" w:rsidRDefault="0017691D" w:rsidP="00AD21BC"/>
                          <w:p w14:paraId="36733D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AFBCB" w14:textId="77777777" w:rsidR="0017691D" w:rsidRDefault="0017691D" w:rsidP="00AD21BC"/>
                          <w:p w14:paraId="6C3A870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A906D" w14:textId="77777777" w:rsidR="0017691D" w:rsidRDefault="0017691D" w:rsidP="00AD21BC"/>
                          <w:p w14:paraId="59637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A70E2C" w14:textId="77777777" w:rsidR="0017691D" w:rsidRDefault="0017691D" w:rsidP="00AD21BC"/>
                          <w:p w14:paraId="3ED786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3D7E6D" w14:textId="77777777" w:rsidR="0017691D" w:rsidRDefault="0017691D" w:rsidP="00AD21BC"/>
                          <w:p w14:paraId="6B280B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135ED" w14:textId="77777777" w:rsidR="0017691D" w:rsidRDefault="0017691D" w:rsidP="00AD21BC"/>
                          <w:p w14:paraId="32BEC60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C0AB6D" w14:textId="77777777" w:rsidR="0017691D" w:rsidRDefault="0017691D" w:rsidP="00AD21BC"/>
                          <w:p w14:paraId="097D52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C3CA06" w14:textId="77777777" w:rsidR="0017691D" w:rsidRDefault="0017691D" w:rsidP="00AD21BC"/>
                          <w:p w14:paraId="1D2A17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29DB8" w14:textId="77777777" w:rsidR="0017691D" w:rsidRDefault="0017691D" w:rsidP="00AD21BC"/>
                          <w:p w14:paraId="14F9A1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AAA11C" w14:textId="77777777" w:rsidR="0017691D" w:rsidRDefault="0017691D" w:rsidP="00AD21BC"/>
                          <w:p w14:paraId="77F378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C45D3" w14:textId="77777777" w:rsidR="0017691D" w:rsidRDefault="0017691D" w:rsidP="00AD21BC"/>
                          <w:p w14:paraId="1EBF9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52488" w14:textId="77777777" w:rsidR="0017691D" w:rsidRDefault="0017691D" w:rsidP="00AD21BC"/>
                          <w:p w14:paraId="441739F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179A49" w14:textId="77777777" w:rsidR="0017691D" w:rsidRDefault="0017691D" w:rsidP="00AD21BC"/>
                          <w:p w14:paraId="0686CF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CF063E" w14:textId="77777777" w:rsidR="0017691D" w:rsidRDefault="0017691D" w:rsidP="00AD21BC"/>
                          <w:p w14:paraId="2D2F6D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825CFA" w14:textId="77777777" w:rsidR="0017691D" w:rsidRDefault="0017691D" w:rsidP="00AD21BC"/>
                          <w:p w14:paraId="1735A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B0B24F" w14:textId="77777777" w:rsidR="0017691D" w:rsidRDefault="0017691D" w:rsidP="00AD21BC"/>
                          <w:p w14:paraId="15B524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4C6ECA" w14:textId="77777777" w:rsidR="0017691D" w:rsidRDefault="0017691D" w:rsidP="00AD21BC"/>
                          <w:p w14:paraId="4C4329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95CA9E" w14:textId="77777777" w:rsidR="0017691D" w:rsidRDefault="0017691D" w:rsidP="00AD21BC"/>
                          <w:p w14:paraId="588AEB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731735" w14:textId="77777777" w:rsidR="0017691D" w:rsidRDefault="0017691D" w:rsidP="00AD21BC"/>
                          <w:p w14:paraId="2E4E4B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BB3779" w14:textId="77777777" w:rsidR="0017691D" w:rsidRDefault="0017691D" w:rsidP="00AD21BC"/>
                          <w:p w14:paraId="054BD2D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E3FFDB" w14:textId="77777777" w:rsidR="0017691D" w:rsidRDefault="0017691D" w:rsidP="00AD21BC"/>
                          <w:p w14:paraId="6DDB63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60C42" w14:textId="77777777" w:rsidR="0017691D" w:rsidRDefault="0017691D" w:rsidP="00AD21BC"/>
                          <w:p w14:paraId="75910E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D7CCC5" w14:textId="77777777" w:rsidR="0017691D" w:rsidRDefault="0017691D" w:rsidP="00AD21BC"/>
                          <w:p w14:paraId="69D7982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F5E4CC" w14:textId="77777777" w:rsidR="0017691D" w:rsidRDefault="0017691D" w:rsidP="00AD21BC"/>
                          <w:p w14:paraId="0A570F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FC327E" w14:textId="77777777" w:rsidR="0017691D" w:rsidRDefault="0017691D" w:rsidP="00AD21BC"/>
                          <w:p w14:paraId="0E29F4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8DF05B" w14:textId="77777777" w:rsidR="0017691D" w:rsidRDefault="0017691D" w:rsidP="00AD21BC"/>
                          <w:p w14:paraId="324AD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35C77B" w14:textId="77777777" w:rsidR="0017691D" w:rsidRDefault="0017691D" w:rsidP="00AD21BC"/>
                          <w:p w14:paraId="5932B3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0C76E9" w14:textId="77777777" w:rsidR="0017691D" w:rsidRDefault="0017691D" w:rsidP="00AD21BC"/>
                          <w:p w14:paraId="3E3A73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5CB295" w14:textId="77777777" w:rsidR="0017691D" w:rsidRDefault="0017691D" w:rsidP="00AD21BC"/>
                          <w:p w14:paraId="763BD7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C4F7AB" w14:textId="77777777" w:rsidR="0017691D" w:rsidRDefault="0017691D" w:rsidP="00AD21BC"/>
                          <w:p w14:paraId="4F5E516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66E1F8" w14:textId="77777777" w:rsidR="0017691D" w:rsidRDefault="0017691D" w:rsidP="00AD21BC"/>
                          <w:p w14:paraId="35F7CE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B3EB7E" w14:textId="77777777" w:rsidR="0017691D" w:rsidRDefault="0017691D" w:rsidP="00AD21BC"/>
                          <w:p w14:paraId="575E4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6A4A07E" w14:textId="77777777" w:rsidR="0017691D" w:rsidRDefault="0017691D" w:rsidP="00AD21BC"/>
                          <w:p w14:paraId="04ADF2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2A610A" w14:textId="77777777" w:rsidR="0017691D" w:rsidRDefault="0017691D" w:rsidP="00AD21BC"/>
                          <w:p w14:paraId="14D991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ADDA4A" w14:textId="77777777" w:rsidR="0017691D" w:rsidRDefault="0017691D" w:rsidP="00AD21BC"/>
                          <w:p w14:paraId="1D9C50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BDB688" w14:textId="77777777" w:rsidR="0017691D" w:rsidRDefault="0017691D" w:rsidP="00AD21BC"/>
                          <w:p w14:paraId="5910388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547013" w14:textId="77777777" w:rsidR="0017691D" w:rsidRDefault="0017691D" w:rsidP="00AD21BC"/>
                          <w:p w14:paraId="685C60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E04939" w14:textId="77777777" w:rsidR="0017691D" w:rsidRDefault="0017691D" w:rsidP="00AD21BC"/>
                          <w:p w14:paraId="4965DFE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4AA236" w14:textId="77777777" w:rsidR="0017691D" w:rsidRDefault="0017691D" w:rsidP="00AD21BC"/>
                          <w:p w14:paraId="1E3DEB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C12D" w14:textId="77777777" w:rsidR="0017691D" w:rsidRDefault="0017691D" w:rsidP="00AD21BC"/>
                          <w:p w14:paraId="4DF2C7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844AE" w14:textId="77777777" w:rsidR="0017691D" w:rsidRDefault="0017691D" w:rsidP="00AD21BC"/>
                          <w:p w14:paraId="04CFC2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7866D0" w14:textId="77777777" w:rsidR="0017691D" w:rsidRDefault="0017691D" w:rsidP="00AD21BC"/>
                          <w:p w14:paraId="730CF9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CE74B5" w14:textId="77777777" w:rsidR="0017691D" w:rsidRDefault="0017691D" w:rsidP="00AD21BC"/>
                          <w:p w14:paraId="32601F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A6DE88" w14:textId="77777777" w:rsidR="0017691D" w:rsidRDefault="0017691D" w:rsidP="00AD21BC"/>
                          <w:p w14:paraId="18B3C26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4B4D7" w14:textId="77777777" w:rsidR="0017691D" w:rsidRDefault="0017691D" w:rsidP="00AD21BC"/>
                          <w:p w14:paraId="580A7F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C5C64B" w14:textId="77777777" w:rsidR="0017691D" w:rsidRDefault="0017691D" w:rsidP="00AD21BC"/>
                          <w:p w14:paraId="2F54F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8C12E0" w14:textId="77777777" w:rsidR="0017691D" w:rsidRDefault="0017691D" w:rsidP="00AD21BC"/>
                          <w:p w14:paraId="60BCF7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79CC41" w14:textId="77777777" w:rsidR="0017691D" w:rsidRDefault="0017691D" w:rsidP="00AD21BC"/>
                          <w:p w14:paraId="779DC0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8A491" w14:textId="77777777" w:rsidR="0017691D" w:rsidRDefault="0017691D" w:rsidP="00AD21BC"/>
                          <w:p w14:paraId="6CFE3C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5BFF8E" w14:textId="77777777" w:rsidR="0017691D" w:rsidRDefault="0017691D" w:rsidP="00AD21BC"/>
                          <w:p w14:paraId="1467E3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93258B" w14:textId="77777777" w:rsidR="0017691D" w:rsidRDefault="0017691D" w:rsidP="00AD21BC"/>
                          <w:p w14:paraId="581431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C8F820" w14:textId="77777777" w:rsidR="0017691D" w:rsidRDefault="0017691D" w:rsidP="00AD21BC"/>
                          <w:p w14:paraId="4DE390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1D3E25" w14:textId="77777777" w:rsidR="0017691D" w:rsidRDefault="0017691D" w:rsidP="00AD21BC"/>
                          <w:p w14:paraId="32E5EA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605C40" w14:textId="77777777" w:rsidR="0017691D" w:rsidRDefault="0017691D" w:rsidP="00AD21BC"/>
                          <w:p w14:paraId="40BFE3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8BA1C7" w14:textId="77777777" w:rsidR="0017691D" w:rsidRDefault="0017691D" w:rsidP="00AD21BC"/>
                          <w:p w14:paraId="33CA1B6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8AC6B0" w14:textId="77777777" w:rsidR="0017691D" w:rsidRDefault="0017691D" w:rsidP="00AD21BC"/>
                          <w:p w14:paraId="45F54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BB444E" w14:textId="77777777" w:rsidR="0017691D" w:rsidRDefault="0017691D" w:rsidP="00AD21BC"/>
                          <w:p w14:paraId="67385C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480188" w14:textId="77777777" w:rsidR="0017691D" w:rsidRDefault="0017691D" w:rsidP="00AD21BC"/>
                          <w:p w14:paraId="7D6FB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D0F0F0" w14:textId="77777777" w:rsidR="0017691D" w:rsidRDefault="0017691D" w:rsidP="00AD21BC"/>
                          <w:p w14:paraId="2AB7F3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1251F9" w14:textId="77777777" w:rsidR="0017691D" w:rsidRDefault="0017691D" w:rsidP="00AD21BC"/>
                          <w:p w14:paraId="4FDFB99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E09520" w14:textId="77777777" w:rsidR="0017691D" w:rsidRDefault="0017691D" w:rsidP="00AD21BC"/>
                          <w:p w14:paraId="46C5C5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3076D8" w14:textId="77777777" w:rsidR="0017691D" w:rsidRDefault="0017691D" w:rsidP="00AD21BC"/>
                          <w:p w14:paraId="5A4C06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B360E2" w14:textId="77777777" w:rsidR="0017691D" w:rsidRDefault="0017691D" w:rsidP="00AD21BC"/>
                          <w:p w14:paraId="499898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82993" w14:textId="77777777" w:rsidR="0017691D" w:rsidRDefault="0017691D" w:rsidP="00AD21BC"/>
                          <w:p w14:paraId="7FFFD7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FD0C79" w14:textId="77777777" w:rsidR="0017691D" w:rsidRDefault="0017691D" w:rsidP="00AD21BC"/>
                          <w:p w14:paraId="4AD446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929D4D" w14:textId="77777777" w:rsidR="0017691D" w:rsidRDefault="0017691D" w:rsidP="00AD21BC"/>
                          <w:p w14:paraId="2FA979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B462BC" w14:textId="77777777" w:rsidR="0017691D" w:rsidRDefault="0017691D" w:rsidP="00AD21BC"/>
                          <w:p w14:paraId="0A3C85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ECD5EF2" w14:textId="77777777" w:rsidR="0017691D" w:rsidRDefault="0017691D" w:rsidP="00AD21BC"/>
                          <w:p w14:paraId="37C03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FFEB49" w14:textId="77777777" w:rsidR="0017691D" w:rsidRDefault="0017691D" w:rsidP="00AD21BC"/>
                          <w:p w14:paraId="6BF2436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11D317" w14:textId="77777777" w:rsidR="0017691D" w:rsidRDefault="0017691D" w:rsidP="00AD21BC"/>
                          <w:p w14:paraId="6EDBE4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CEB0B4" w14:textId="77777777" w:rsidR="0017691D" w:rsidRDefault="0017691D" w:rsidP="00AD21BC"/>
                          <w:p w14:paraId="085DAF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1522C5" w14:textId="77777777" w:rsidR="0017691D" w:rsidRDefault="0017691D" w:rsidP="00AD21BC"/>
                          <w:p w14:paraId="7EE38A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52D68" w14:textId="77777777" w:rsidR="0017691D" w:rsidRDefault="0017691D" w:rsidP="00AD21BC"/>
                          <w:p w14:paraId="4AEBF7F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94FBC6" w14:textId="77777777" w:rsidR="0017691D" w:rsidRDefault="0017691D" w:rsidP="00AD21BC"/>
                          <w:p w14:paraId="438BBF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3DC8BE" w14:textId="77777777" w:rsidR="0017691D" w:rsidRDefault="0017691D" w:rsidP="00AD21BC"/>
                          <w:p w14:paraId="544B12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217871" w14:textId="77777777" w:rsidR="0017691D" w:rsidRDefault="0017691D" w:rsidP="00AD21BC"/>
                          <w:p w14:paraId="22167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785B01" w14:textId="77777777" w:rsidR="0017691D" w:rsidRDefault="0017691D" w:rsidP="00AD21BC"/>
                          <w:p w14:paraId="6E48159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706491" w14:textId="77777777" w:rsidR="0017691D" w:rsidRDefault="0017691D" w:rsidP="00AD21BC"/>
                          <w:p w14:paraId="18CF09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BA8B8" w14:textId="77777777" w:rsidR="0017691D" w:rsidRDefault="0017691D" w:rsidP="00AD21BC"/>
                          <w:p w14:paraId="297490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D4BF64" w14:textId="77777777" w:rsidR="0017691D" w:rsidRDefault="0017691D" w:rsidP="00AD21BC"/>
                          <w:p w14:paraId="37BF68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25261E" w14:textId="77777777" w:rsidR="0017691D" w:rsidRDefault="0017691D" w:rsidP="00AD21BC"/>
                          <w:p w14:paraId="3D3420F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E19C4B" w14:textId="77777777" w:rsidR="0017691D" w:rsidRDefault="0017691D" w:rsidP="00AD21BC"/>
                          <w:p w14:paraId="5135A6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4885AF" w14:textId="77777777" w:rsidR="0017691D" w:rsidRDefault="0017691D" w:rsidP="00AD21BC"/>
                          <w:p w14:paraId="033D32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CA7E2E" w14:textId="77777777" w:rsidR="0017691D" w:rsidRDefault="0017691D" w:rsidP="00AD21BC"/>
                          <w:p w14:paraId="3C5794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4C1D6" w14:textId="77777777" w:rsidR="0017691D" w:rsidRDefault="0017691D" w:rsidP="00AD21BC"/>
                          <w:p w14:paraId="76BCF3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8F2CA" w14:textId="77777777" w:rsidR="0017691D" w:rsidRDefault="0017691D" w:rsidP="00AD21BC"/>
                          <w:p w14:paraId="3D16FE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03485" w14:textId="77777777" w:rsidR="0017691D" w:rsidRDefault="0017691D" w:rsidP="00AD21BC"/>
                          <w:p w14:paraId="0C8BA7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B193B4" w14:textId="77777777" w:rsidR="0017691D" w:rsidRDefault="0017691D" w:rsidP="00AD21BC"/>
                          <w:p w14:paraId="0B7C42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14AC9F" w14:textId="77777777" w:rsidR="0017691D" w:rsidRDefault="0017691D" w:rsidP="00AD21BC"/>
                          <w:p w14:paraId="692F27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11C8D76" w14:textId="77777777" w:rsidR="0017691D" w:rsidRDefault="0017691D" w:rsidP="00AD21BC"/>
                          <w:p w14:paraId="4F6BCF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F87725" w14:textId="77777777" w:rsidR="0017691D" w:rsidRDefault="0017691D" w:rsidP="00AD21BC"/>
                          <w:p w14:paraId="57FFB9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874D0B6" w14:textId="77777777" w:rsidR="0017691D" w:rsidRDefault="0017691D" w:rsidP="00AD21BC"/>
                          <w:p w14:paraId="047794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2AA9E" w14:textId="77777777" w:rsidR="0017691D" w:rsidRDefault="0017691D" w:rsidP="00AD21BC"/>
                          <w:p w14:paraId="67A86E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B459EE" w14:textId="77777777" w:rsidR="0017691D" w:rsidRDefault="0017691D" w:rsidP="00AD21BC"/>
                          <w:p w14:paraId="78EAE58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73BB90" w14:textId="77777777" w:rsidR="0017691D" w:rsidRDefault="0017691D" w:rsidP="00AD21BC"/>
                          <w:p w14:paraId="00EF6F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989306" w14:textId="77777777" w:rsidR="0017691D" w:rsidRDefault="0017691D" w:rsidP="00AD21BC"/>
                          <w:p w14:paraId="044D3C9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AA2DC" w14:textId="77777777" w:rsidR="0017691D" w:rsidRDefault="0017691D" w:rsidP="00AD21BC"/>
                          <w:p w14:paraId="72E68D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C63E27" w14:textId="77777777" w:rsidR="0017691D" w:rsidRDefault="0017691D" w:rsidP="00AD21BC"/>
                          <w:p w14:paraId="7D4B06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474BC1" w14:textId="77777777" w:rsidR="0017691D" w:rsidRDefault="0017691D" w:rsidP="00AD21BC"/>
                          <w:p w14:paraId="443200C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53DD8E" w14:textId="77777777" w:rsidR="0017691D" w:rsidRDefault="0017691D" w:rsidP="00AD21BC"/>
                          <w:p w14:paraId="25676A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706904" w14:textId="77777777" w:rsidR="0017691D" w:rsidRDefault="0017691D" w:rsidP="00AD21BC"/>
                          <w:p w14:paraId="72796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71823" w14:textId="77777777" w:rsidR="0017691D" w:rsidRDefault="0017691D" w:rsidP="00AD21BC"/>
                          <w:p w14:paraId="0EF5BB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29CD79" w14:textId="77777777" w:rsidR="0017691D" w:rsidRDefault="0017691D" w:rsidP="00AD21BC"/>
                          <w:p w14:paraId="52BC50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B859A" w14:textId="77777777" w:rsidR="0017691D" w:rsidRDefault="0017691D" w:rsidP="00AD21BC"/>
                          <w:p w14:paraId="26C12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C122A9" w14:textId="77777777" w:rsidR="0017691D" w:rsidRDefault="0017691D" w:rsidP="00AD21BC"/>
                          <w:p w14:paraId="3E5B9A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50F896" w14:textId="77777777" w:rsidR="0017691D" w:rsidRDefault="0017691D" w:rsidP="00AD21BC"/>
                          <w:p w14:paraId="4C5D66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BD4E6" w14:textId="77777777" w:rsidR="0017691D" w:rsidRDefault="0017691D" w:rsidP="00AD21BC"/>
                          <w:p w14:paraId="4A9345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D8B10B" w14:textId="77777777" w:rsidR="0017691D" w:rsidRDefault="0017691D" w:rsidP="00AD21BC"/>
                          <w:p w14:paraId="2A0CA5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38C32E" w14:textId="77777777" w:rsidR="0017691D" w:rsidRDefault="0017691D" w:rsidP="00AD21BC"/>
                          <w:p w14:paraId="16A4A0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A24188" w14:textId="77777777" w:rsidR="0017691D" w:rsidRDefault="0017691D" w:rsidP="00AD21BC"/>
                          <w:p w14:paraId="1FB8CE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C5CC26" w14:textId="77777777" w:rsidR="0017691D" w:rsidRDefault="0017691D" w:rsidP="00AD21BC"/>
                          <w:p w14:paraId="3235983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1D1141" w14:textId="77777777" w:rsidR="0017691D" w:rsidRDefault="0017691D" w:rsidP="00AD21BC"/>
                          <w:p w14:paraId="6F2BC8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C8E00D" w14:textId="77777777" w:rsidR="0017691D" w:rsidRDefault="0017691D" w:rsidP="00AD21BC"/>
                          <w:p w14:paraId="1E4841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073DD9" w14:textId="77777777" w:rsidR="0017691D" w:rsidRDefault="0017691D" w:rsidP="00AD21BC"/>
                          <w:p w14:paraId="11DC8B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D4BD14" w14:textId="77777777" w:rsidR="0017691D" w:rsidRDefault="0017691D" w:rsidP="00AD21BC"/>
                          <w:p w14:paraId="00667FC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40FB7D" w14:textId="77777777" w:rsidR="0017691D" w:rsidRDefault="0017691D" w:rsidP="00AD21BC"/>
                          <w:p w14:paraId="12FCD0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6363B" w14:textId="77777777" w:rsidR="0017691D" w:rsidRDefault="0017691D" w:rsidP="00AD21BC"/>
                          <w:p w14:paraId="3FEB367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958CE9" w14:textId="77777777" w:rsidR="0017691D" w:rsidRDefault="0017691D" w:rsidP="00AD21BC"/>
                          <w:p w14:paraId="2D4B8F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BAC4DA" w14:textId="77777777" w:rsidR="0017691D" w:rsidRDefault="0017691D" w:rsidP="00AD21BC"/>
                          <w:p w14:paraId="061EB9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C73EC7" w14:textId="77777777" w:rsidR="0017691D" w:rsidRDefault="0017691D" w:rsidP="00AD21BC"/>
                          <w:p w14:paraId="6DC032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6FB29B" w14:textId="77777777" w:rsidR="0017691D" w:rsidRDefault="0017691D" w:rsidP="00AD21BC"/>
                          <w:p w14:paraId="352390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69185E" w14:textId="77777777" w:rsidR="0017691D" w:rsidRDefault="0017691D" w:rsidP="00AD21BC"/>
                          <w:p w14:paraId="4AD8A0E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A1C2CD" w14:textId="77777777" w:rsidR="0017691D" w:rsidRDefault="0017691D" w:rsidP="00AD21BC"/>
                          <w:p w14:paraId="1FBB24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802098" w14:textId="77777777" w:rsidR="0017691D" w:rsidRDefault="0017691D" w:rsidP="00AD21BC"/>
                          <w:p w14:paraId="736F49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6A3F40" w14:textId="77777777" w:rsidR="0017691D" w:rsidRDefault="0017691D" w:rsidP="00AD21BC"/>
                          <w:p w14:paraId="7A0946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52015" w14:textId="77777777" w:rsidR="0017691D" w:rsidRDefault="0017691D" w:rsidP="00AD21BC"/>
                          <w:p w14:paraId="1B3C9E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909255" w14:textId="77777777" w:rsidR="0017691D" w:rsidRDefault="0017691D" w:rsidP="00AD21BC"/>
                          <w:p w14:paraId="684ABB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1515C7" w14:textId="77777777" w:rsidR="0017691D" w:rsidRDefault="0017691D" w:rsidP="00AD21BC"/>
                          <w:p w14:paraId="41F131A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09F27C" w14:textId="77777777" w:rsidR="0017691D" w:rsidRDefault="0017691D" w:rsidP="00AD21BC"/>
                          <w:p w14:paraId="61A868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C552DA" w14:textId="77777777" w:rsidR="0017691D" w:rsidRDefault="0017691D" w:rsidP="00AD21BC"/>
                          <w:p w14:paraId="71083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E76AD1" w14:textId="77777777" w:rsidR="0017691D" w:rsidRDefault="0017691D" w:rsidP="00AD21BC"/>
                          <w:p w14:paraId="62F9B7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112F84A" w14:textId="77777777" w:rsidR="0017691D" w:rsidRDefault="0017691D" w:rsidP="00AD21BC"/>
                          <w:p w14:paraId="6FCBF0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E55C00" w14:textId="77777777" w:rsidR="0017691D" w:rsidRDefault="0017691D" w:rsidP="00AD21BC"/>
                          <w:p w14:paraId="630771E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A94ECF" w14:textId="77777777" w:rsidR="0017691D" w:rsidRDefault="0017691D" w:rsidP="00AD21BC"/>
                          <w:p w14:paraId="0D41354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A531EB" w14:textId="77777777" w:rsidR="0017691D" w:rsidRDefault="0017691D" w:rsidP="00AD21BC"/>
                          <w:p w14:paraId="7178D1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060567" w14:textId="77777777" w:rsidR="0017691D" w:rsidRDefault="0017691D" w:rsidP="00AD21BC"/>
                          <w:p w14:paraId="590A280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AF0FD9" w14:textId="77777777" w:rsidR="0017691D" w:rsidRDefault="0017691D" w:rsidP="00AD21BC"/>
                          <w:p w14:paraId="580000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22F447" w14:textId="77777777" w:rsidR="0017691D" w:rsidRDefault="0017691D" w:rsidP="00AD21BC"/>
                          <w:p w14:paraId="3F01F8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A13CC8" w14:textId="77777777" w:rsidR="0017691D" w:rsidRDefault="0017691D" w:rsidP="00AD21BC"/>
                          <w:p w14:paraId="49A5A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C3D40A" w14:textId="77777777" w:rsidR="0017691D" w:rsidRDefault="0017691D" w:rsidP="00AD21BC"/>
                          <w:p w14:paraId="5DAA65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A0E88" w14:textId="77777777" w:rsidR="0017691D" w:rsidRDefault="0017691D" w:rsidP="00AD21BC"/>
                          <w:p w14:paraId="35DC5B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C0BD37" w14:textId="77777777" w:rsidR="0017691D" w:rsidRDefault="0017691D" w:rsidP="00AD21BC"/>
                          <w:p w14:paraId="3A27C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0EAA9C" w14:textId="77777777" w:rsidR="0017691D" w:rsidRDefault="0017691D" w:rsidP="00AD21BC"/>
                          <w:p w14:paraId="27B3E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307EB0" w14:textId="77777777" w:rsidR="0017691D" w:rsidRDefault="0017691D" w:rsidP="00AD21BC"/>
                          <w:p w14:paraId="2B7903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C8060E3" w14:textId="77777777" w:rsidR="0017691D" w:rsidRDefault="0017691D" w:rsidP="00AD21BC"/>
                          <w:p w14:paraId="4411BB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656C04" w14:textId="77777777" w:rsidR="0017691D" w:rsidRDefault="0017691D" w:rsidP="00AD21BC"/>
                          <w:p w14:paraId="08EDBB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F2CFD" w14:textId="77777777" w:rsidR="0017691D" w:rsidRDefault="0017691D" w:rsidP="00AD21BC"/>
                          <w:p w14:paraId="49ADB9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B924E6" w14:textId="77777777" w:rsidR="0017691D" w:rsidRDefault="0017691D" w:rsidP="00AD21BC"/>
                          <w:p w14:paraId="61C9597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7A99EE" w14:textId="77777777" w:rsidR="0017691D" w:rsidRDefault="0017691D" w:rsidP="00AD21BC"/>
                          <w:p w14:paraId="6E6F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2C4E55" w14:textId="77777777" w:rsidR="0017691D" w:rsidRDefault="0017691D" w:rsidP="00AD21BC"/>
                          <w:p w14:paraId="36C5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6A5141" w14:textId="77777777" w:rsidR="0017691D" w:rsidRDefault="0017691D" w:rsidP="00AD21BC"/>
                          <w:p w14:paraId="00BC1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F931F" w14:textId="77777777" w:rsidR="0017691D" w:rsidRDefault="0017691D" w:rsidP="00AD21BC"/>
                          <w:p w14:paraId="3B4BDE7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A21DC5" w14:textId="77777777" w:rsidR="0017691D" w:rsidRDefault="0017691D" w:rsidP="00AD21BC"/>
                          <w:p w14:paraId="2E5D04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885EB3" w14:textId="77777777" w:rsidR="0017691D" w:rsidRDefault="0017691D" w:rsidP="00AD21BC"/>
                          <w:p w14:paraId="27A5BF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A92214" w14:textId="77777777" w:rsidR="0017691D" w:rsidRDefault="0017691D" w:rsidP="00AD21BC"/>
                          <w:p w14:paraId="1F8D0D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540505" w14:textId="77777777" w:rsidR="0017691D" w:rsidRDefault="0017691D" w:rsidP="00AD21BC"/>
                          <w:p w14:paraId="0F5134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5CFDF3" w14:textId="77777777" w:rsidR="0017691D" w:rsidRDefault="0017691D" w:rsidP="00AD21BC"/>
                          <w:p w14:paraId="3F8723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5AEACC" w14:textId="77777777" w:rsidR="0017691D" w:rsidRDefault="0017691D" w:rsidP="00AD21BC"/>
                          <w:p w14:paraId="40EE771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5B852D" w14:textId="77777777" w:rsidR="0017691D" w:rsidRDefault="0017691D" w:rsidP="00AD21BC"/>
                          <w:p w14:paraId="2D10BE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627215" w14:textId="77777777" w:rsidR="0017691D" w:rsidRDefault="0017691D" w:rsidP="00AD21BC"/>
                          <w:p w14:paraId="39BF7A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BC15A2" w14:textId="77777777" w:rsidR="0017691D" w:rsidRDefault="0017691D" w:rsidP="00AD21BC"/>
                          <w:p w14:paraId="2796A7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C01DA" w14:textId="77777777" w:rsidR="0017691D" w:rsidRDefault="0017691D" w:rsidP="00AD21BC"/>
                          <w:p w14:paraId="36CFDCC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560DFE" w14:textId="77777777" w:rsidR="0017691D" w:rsidRDefault="0017691D" w:rsidP="00AD21BC"/>
                          <w:p w14:paraId="0363B6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60BF96" w14:textId="77777777" w:rsidR="0017691D" w:rsidRDefault="0017691D" w:rsidP="00AD21BC"/>
                          <w:p w14:paraId="51A293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687E2" w14:textId="77777777" w:rsidR="0017691D" w:rsidRDefault="0017691D" w:rsidP="00AD21BC"/>
                          <w:p w14:paraId="60C7E0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F53686" w14:textId="77777777" w:rsidR="0017691D" w:rsidRDefault="0017691D" w:rsidP="00AD21BC"/>
                          <w:p w14:paraId="5039AE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DE21DE" w14:textId="77777777" w:rsidR="0017691D" w:rsidRDefault="0017691D" w:rsidP="00AD21BC"/>
                          <w:p w14:paraId="17C614F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1F4756" w14:textId="77777777" w:rsidR="0017691D" w:rsidRDefault="0017691D" w:rsidP="00AD21BC"/>
                          <w:p w14:paraId="3C006E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9D2B66" w14:textId="77777777" w:rsidR="0017691D" w:rsidRDefault="0017691D" w:rsidP="00AD21BC"/>
                          <w:p w14:paraId="6396D9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2876DE" w14:textId="77777777" w:rsidR="0017691D" w:rsidRDefault="0017691D" w:rsidP="00AD21BC"/>
                          <w:p w14:paraId="0464FA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D83D5A" w14:textId="77777777" w:rsidR="0017691D" w:rsidRDefault="0017691D" w:rsidP="00AD21BC"/>
                          <w:p w14:paraId="72B66D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987B59" w14:textId="77777777" w:rsidR="0017691D" w:rsidRDefault="0017691D" w:rsidP="00AD21BC"/>
                          <w:p w14:paraId="03C0F8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0FC0B0" w14:textId="77777777" w:rsidR="0017691D" w:rsidRDefault="0017691D" w:rsidP="00AD21BC"/>
                          <w:p w14:paraId="005FE5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A7C66" w14:textId="77777777" w:rsidR="0017691D" w:rsidRDefault="0017691D" w:rsidP="00AD21BC"/>
                          <w:p w14:paraId="33B33F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87CB63" w14:textId="77777777" w:rsidR="0017691D" w:rsidRDefault="0017691D" w:rsidP="00AD21BC"/>
                          <w:p w14:paraId="3A928F1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8EEC" w14:textId="77777777" w:rsidR="0017691D" w:rsidRDefault="0017691D" w:rsidP="00AD21BC"/>
                          <w:p w14:paraId="48DFA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6C30CC" w14:textId="77777777" w:rsidR="0017691D" w:rsidRDefault="0017691D" w:rsidP="00AD21BC"/>
                          <w:p w14:paraId="1C98DF5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BC2521" w14:textId="77777777" w:rsidR="0017691D" w:rsidRDefault="0017691D" w:rsidP="00AD21BC"/>
                          <w:p w14:paraId="5FE942B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B27879" w14:textId="77777777" w:rsidR="0017691D" w:rsidRDefault="0017691D" w:rsidP="00AD21BC"/>
                          <w:p w14:paraId="63C480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89CBC3" w14:textId="77777777" w:rsidR="0017691D" w:rsidRDefault="0017691D" w:rsidP="00AD21BC"/>
                          <w:p w14:paraId="355AB9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9B9AE0" w14:textId="77777777" w:rsidR="0017691D" w:rsidRDefault="0017691D" w:rsidP="00AD21BC"/>
                          <w:p w14:paraId="109185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ADF3B9" w14:textId="77777777" w:rsidR="0017691D" w:rsidRDefault="0017691D" w:rsidP="00AD21BC"/>
                          <w:p w14:paraId="616BCF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0F01C1" w14:textId="77777777" w:rsidR="0017691D" w:rsidRDefault="0017691D" w:rsidP="00AD21BC"/>
                          <w:p w14:paraId="5AC2F1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AEF210" w14:textId="77777777" w:rsidR="0017691D" w:rsidRDefault="0017691D" w:rsidP="00AD21BC"/>
                          <w:p w14:paraId="6988F2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CEFC65" w14:textId="77777777" w:rsidR="0017691D" w:rsidRDefault="0017691D" w:rsidP="00AD21BC"/>
                          <w:p w14:paraId="30B586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F03ED4" w14:textId="77777777" w:rsidR="0017691D" w:rsidRDefault="0017691D" w:rsidP="00AD21BC"/>
                          <w:p w14:paraId="21A728D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D61061" w14:textId="77777777" w:rsidR="0017691D" w:rsidRDefault="0017691D" w:rsidP="00AD21BC"/>
                          <w:p w14:paraId="433F18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89A69F" w14:textId="77777777" w:rsidR="0017691D" w:rsidRDefault="0017691D" w:rsidP="00AD21BC"/>
                          <w:p w14:paraId="49CA190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2FC1CA" w14:textId="77777777" w:rsidR="0017691D" w:rsidRDefault="0017691D" w:rsidP="00AD21BC"/>
                          <w:p w14:paraId="682A59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C4954C" w14:textId="77777777" w:rsidR="0017691D" w:rsidRDefault="0017691D" w:rsidP="00AD21BC"/>
                          <w:p w14:paraId="7FA04D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C7B0CE" w14:textId="77777777" w:rsidR="0017691D" w:rsidRDefault="0017691D" w:rsidP="00AD21BC"/>
                          <w:p w14:paraId="5ED6B7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39ADB0" w14:textId="77777777" w:rsidR="0017691D" w:rsidRDefault="0017691D" w:rsidP="00AD21BC"/>
                          <w:p w14:paraId="35C92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F8D5FB" w14:textId="77777777" w:rsidR="0017691D" w:rsidRDefault="0017691D" w:rsidP="00AD21BC"/>
                          <w:p w14:paraId="083605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83C118" w14:textId="77777777" w:rsidR="0017691D" w:rsidRDefault="0017691D" w:rsidP="00AD21BC"/>
                          <w:p w14:paraId="28937F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BEF34" w14:textId="77777777" w:rsidR="0017691D" w:rsidRDefault="0017691D" w:rsidP="00AD21BC"/>
                          <w:p w14:paraId="56946D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328496" w14:textId="77777777" w:rsidR="0017691D" w:rsidRDefault="0017691D" w:rsidP="00AD21BC"/>
                          <w:p w14:paraId="08151E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4F1E12" w14:textId="77777777" w:rsidR="0017691D" w:rsidRDefault="0017691D" w:rsidP="00AD21BC"/>
                          <w:p w14:paraId="4F415B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4FCD22" w14:textId="77777777" w:rsidR="0017691D" w:rsidRDefault="0017691D" w:rsidP="00AD21BC"/>
                          <w:p w14:paraId="257D54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0DD06F" w14:textId="77777777" w:rsidR="0017691D" w:rsidRDefault="0017691D" w:rsidP="00AD21BC"/>
                          <w:p w14:paraId="310213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A4CCE7" w14:textId="77777777" w:rsidR="0017691D" w:rsidRDefault="0017691D" w:rsidP="00AD21BC"/>
                          <w:p w14:paraId="485593A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0F6B48" w14:textId="77777777" w:rsidR="0017691D" w:rsidRDefault="0017691D" w:rsidP="00AD21BC"/>
                          <w:p w14:paraId="689360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E25E2F" w14:textId="77777777" w:rsidR="0017691D" w:rsidRDefault="0017691D" w:rsidP="00AD21BC"/>
                          <w:p w14:paraId="1F442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DF4DA" w14:textId="77777777" w:rsidR="0017691D" w:rsidRDefault="0017691D" w:rsidP="00AD21BC"/>
                          <w:p w14:paraId="24F715C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0B512E" w14:textId="77777777" w:rsidR="0017691D" w:rsidRDefault="0017691D" w:rsidP="00AD21BC"/>
                          <w:p w14:paraId="6B361C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5DE8CAB" w14:textId="77777777" w:rsidR="0017691D" w:rsidRDefault="0017691D" w:rsidP="00AD21BC"/>
                          <w:p w14:paraId="15C738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C74341" w14:textId="77777777" w:rsidR="0017691D" w:rsidRDefault="0017691D" w:rsidP="00AD21BC"/>
                          <w:p w14:paraId="756BDC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F0091C" w14:textId="77777777" w:rsidR="0017691D" w:rsidRDefault="0017691D" w:rsidP="00AD21BC"/>
                          <w:p w14:paraId="249A5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0BB2CC" w14:textId="77777777" w:rsidR="0017691D" w:rsidRDefault="0017691D" w:rsidP="00AD21BC"/>
                          <w:p w14:paraId="0ED71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91A709" w14:textId="77777777" w:rsidR="0017691D" w:rsidRDefault="0017691D" w:rsidP="00AD21BC"/>
                          <w:p w14:paraId="4DC1EC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F119C" w14:textId="77777777" w:rsidR="0017691D" w:rsidRDefault="0017691D" w:rsidP="00AD21BC"/>
                          <w:p w14:paraId="42A3402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E1C229" w14:textId="77777777" w:rsidR="0017691D" w:rsidRDefault="0017691D" w:rsidP="00AD21BC"/>
                          <w:p w14:paraId="6EE2612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B51EB4" w14:textId="77777777" w:rsidR="0017691D" w:rsidRDefault="0017691D" w:rsidP="00AD21BC"/>
                          <w:p w14:paraId="2867D9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2FCA759" w14:textId="77777777" w:rsidR="0017691D" w:rsidRDefault="0017691D" w:rsidP="00AD21BC"/>
                          <w:p w14:paraId="21ACCC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36319D" w14:textId="77777777" w:rsidR="0017691D" w:rsidRDefault="0017691D" w:rsidP="00AD21BC"/>
                          <w:p w14:paraId="231A49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836C53" w14:textId="77777777" w:rsidR="0017691D" w:rsidRDefault="0017691D" w:rsidP="00AD21BC"/>
                          <w:p w14:paraId="46DF936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26BBCD" w14:textId="77777777" w:rsidR="0017691D" w:rsidRDefault="0017691D" w:rsidP="00AD21BC"/>
                          <w:p w14:paraId="0AFF51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EF5DDA" w14:textId="77777777" w:rsidR="0017691D" w:rsidRDefault="0017691D" w:rsidP="00AD21BC"/>
                          <w:p w14:paraId="1CF07C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6518E" w14:textId="77777777" w:rsidR="0017691D" w:rsidRDefault="0017691D" w:rsidP="00AD21BC"/>
                          <w:p w14:paraId="490399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A224A43" w14:textId="77777777" w:rsidR="0017691D" w:rsidRDefault="0017691D" w:rsidP="00AD21BC"/>
                          <w:p w14:paraId="0087A7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2D3988" w14:textId="77777777" w:rsidR="0017691D" w:rsidRDefault="0017691D" w:rsidP="00AD21BC"/>
                          <w:p w14:paraId="3505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0D52B4" w14:textId="77777777" w:rsidR="0017691D" w:rsidRDefault="0017691D" w:rsidP="00AD21BC"/>
                          <w:p w14:paraId="3A2A83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0A7E36" w14:textId="77777777" w:rsidR="0017691D" w:rsidRDefault="0017691D" w:rsidP="00AD21BC"/>
                          <w:p w14:paraId="099882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D2909C" w14:textId="77777777" w:rsidR="0017691D" w:rsidRDefault="0017691D" w:rsidP="00AD21BC"/>
                          <w:p w14:paraId="3B0288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29B987" w14:textId="77777777" w:rsidR="0017691D" w:rsidRDefault="0017691D" w:rsidP="00AD21BC"/>
                          <w:p w14:paraId="3ABF5E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92F177" w14:textId="77777777" w:rsidR="0017691D" w:rsidRDefault="0017691D" w:rsidP="00AD21BC"/>
                          <w:p w14:paraId="524655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49C45E" w14:textId="77777777" w:rsidR="0017691D" w:rsidRDefault="0017691D" w:rsidP="00AD21BC"/>
                          <w:p w14:paraId="7BFF39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5EACB1" w14:textId="77777777" w:rsidR="0017691D" w:rsidRDefault="0017691D" w:rsidP="00AD21BC"/>
                          <w:p w14:paraId="1013C99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2842D2" w14:textId="77777777" w:rsidR="0017691D" w:rsidRDefault="0017691D" w:rsidP="00AD21BC"/>
                          <w:p w14:paraId="3D98644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A4AF605" w14:textId="77777777" w:rsidR="0017691D" w:rsidRDefault="0017691D" w:rsidP="00AD21BC"/>
                          <w:p w14:paraId="48CCE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D06188" w14:textId="77777777" w:rsidR="0017691D" w:rsidRDefault="0017691D" w:rsidP="00AD21BC"/>
                          <w:p w14:paraId="333AA1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50D380" w14:textId="77777777" w:rsidR="0017691D" w:rsidRDefault="0017691D" w:rsidP="00AD21BC"/>
                          <w:p w14:paraId="16CED9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6A863F" w14:textId="77777777" w:rsidR="0017691D" w:rsidRDefault="0017691D" w:rsidP="00AD21BC"/>
                          <w:p w14:paraId="49ACD8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2213E" w14:textId="77777777" w:rsidR="0017691D" w:rsidRDefault="0017691D" w:rsidP="00AD21BC"/>
                          <w:p w14:paraId="11F20E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19BF70" w14:textId="77777777" w:rsidR="0017691D" w:rsidRDefault="0017691D" w:rsidP="00AD21BC"/>
                          <w:p w14:paraId="0CD1ED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9BA6B5" w14:textId="77777777" w:rsidR="0017691D" w:rsidRDefault="0017691D" w:rsidP="00AD21BC"/>
                          <w:p w14:paraId="2A576F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5E7EF5" w14:textId="77777777" w:rsidR="0017691D" w:rsidRDefault="0017691D" w:rsidP="00AD21BC"/>
                          <w:p w14:paraId="7F3972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FB5DCB" w14:textId="77777777" w:rsidR="0017691D" w:rsidRDefault="0017691D" w:rsidP="00AD21BC"/>
                          <w:p w14:paraId="1B4A11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85DD83" w14:textId="77777777" w:rsidR="0017691D" w:rsidRDefault="0017691D" w:rsidP="00AD21BC"/>
                          <w:p w14:paraId="418FA2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1FBD4" w14:textId="77777777" w:rsidR="0017691D" w:rsidRDefault="0017691D" w:rsidP="00AD21BC"/>
                          <w:p w14:paraId="5006DA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F70681" w14:textId="77777777" w:rsidR="0017691D" w:rsidRDefault="0017691D" w:rsidP="00AD21BC"/>
                          <w:p w14:paraId="6CC15A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B7FAF1" w14:textId="77777777" w:rsidR="0017691D" w:rsidRDefault="0017691D" w:rsidP="00AD21BC"/>
                          <w:p w14:paraId="3D22D1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CB4508" w14:textId="77777777" w:rsidR="0017691D" w:rsidRDefault="0017691D" w:rsidP="00AD21BC"/>
                          <w:p w14:paraId="40242C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CF2087" w14:textId="77777777" w:rsidR="0017691D" w:rsidRDefault="0017691D" w:rsidP="00AD21BC"/>
                          <w:p w14:paraId="131FB11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D87A5F" w14:textId="77777777" w:rsidR="0017691D" w:rsidRDefault="0017691D" w:rsidP="00AD21BC"/>
                          <w:p w14:paraId="28DB53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2E59AD" w14:textId="77777777" w:rsidR="0017691D" w:rsidRDefault="0017691D" w:rsidP="00AD21BC"/>
                          <w:p w14:paraId="6A3301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C90E01" w14:textId="77777777" w:rsidR="0017691D" w:rsidRDefault="0017691D" w:rsidP="00AD21BC"/>
                          <w:p w14:paraId="592B15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41B14" w14:textId="77777777" w:rsidR="0017691D" w:rsidRDefault="0017691D" w:rsidP="00AD21BC"/>
                          <w:p w14:paraId="03BFB82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809CD" w14:textId="77777777" w:rsidR="0017691D" w:rsidRDefault="0017691D" w:rsidP="00AD21BC"/>
                          <w:p w14:paraId="686CFD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84CA798" w14:textId="77777777" w:rsidR="0017691D" w:rsidRDefault="0017691D" w:rsidP="00AD21BC"/>
                          <w:p w14:paraId="6FC652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5AC1DF" w14:textId="77777777" w:rsidR="0017691D" w:rsidRDefault="0017691D" w:rsidP="00AD21BC"/>
                          <w:p w14:paraId="02CC54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C79167" w14:textId="77777777" w:rsidR="0017691D" w:rsidRDefault="0017691D" w:rsidP="00AD21BC"/>
                          <w:p w14:paraId="4A220A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0A86F6" w14:textId="77777777" w:rsidR="0017691D" w:rsidRDefault="0017691D" w:rsidP="00AD21BC"/>
                          <w:p w14:paraId="09E842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580F4A" w14:textId="77777777" w:rsidR="0017691D" w:rsidRDefault="0017691D" w:rsidP="00AD21BC"/>
                          <w:p w14:paraId="034F48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A3D092" w14:textId="77777777" w:rsidR="0017691D" w:rsidRDefault="0017691D" w:rsidP="00AD21BC"/>
                          <w:p w14:paraId="0E851B9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0B405" w14:textId="77777777" w:rsidR="0017691D" w:rsidRDefault="0017691D" w:rsidP="00AD21BC"/>
                          <w:p w14:paraId="1B86EB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1C67C" w14:textId="77777777" w:rsidR="0017691D" w:rsidRDefault="0017691D" w:rsidP="00AD21BC"/>
                          <w:p w14:paraId="1EF84BC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80DFA0" w14:textId="77777777" w:rsidR="0017691D" w:rsidRDefault="0017691D" w:rsidP="00AD21BC"/>
                          <w:p w14:paraId="090FC30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B9F5CE" w14:textId="77777777" w:rsidR="0017691D" w:rsidRDefault="0017691D" w:rsidP="00AD21BC"/>
                          <w:p w14:paraId="4517A8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B7107D" w14:textId="77777777" w:rsidR="0017691D" w:rsidRDefault="0017691D" w:rsidP="00AD21BC"/>
                          <w:p w14:paraId="0500673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83D68E" w14:textId="77777777" w:rsidR="0017691D" w:rsidRDefault="0017691D" w:rsidP="00AD21BC"/>
                          <w:p w14:paraId="0BCB0D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C95B33" w14:textId="77777777" w:rsidR="0017691D" w:rsidRDefault="0017691D" w:rsidP="00AD21BC"/>
                          <w:p w14:paraId="52BC776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DE6B7" w14:textId="77777777" w:rsidR="0017691D" w:rsidRDefault="0017691D" w:rsidP="00AD21BC"/>
                          <w:p w14:paraId="18C8BF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6FA306" w14:textId="77777777" w:rsidR="0017691D" w:rsidRDefault="0017691D" w:rsidP="00AD21BC"/>
                          <w:p w14:paraId="1DCE0B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954972" w14:textId="77777777" w:rsidR="0017691D" w:rsidRDefault="0017691D" w:rsidP="00AD21BC"/>
                          <w:p w14:paraId="6E2F492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16DDA6" w14:textId="77777777" w:rsidR="0017691D" w:rsidRDefault="0017691D" w:rsidP="00AD21BC"/>
                          <w:p w14:paraId="3341F9D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1B0427" w14:textId="77777777" w:rsidR="0017691D" w:rsidRDefault="0017691D" w:rsidP="00AD21BC"/>
                          <w:p w14:paraId="787B0B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745A2F" w14:textId="77777777" w:rsidR="0017691D" w:rsidRDefault="0017691D" w:rsidP="00AD21BC"/>
                          <w:p w14:paraId="41B471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65A1DC" w14:textId="77777777" w:rsidR="0017691D" w:rsidRDefault="0017691D" w:rsidP="00AD21BC"/>
                          <w:p w14:paraId="4FFF53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3B17FB" w14:textId="77777777" w:rsidR="0017691D" w:rsidRDefault="0017691D" w:rsidP="00AD21BC"/>
                          <w:p w14:paraId="2313A7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17CACB" w14:textId="77777777" w:rsidR="0017691D" w:rsidRDefault="0017691D" w:rsidP="00AD21BC"/>
                          <w:p w14:paraId="5FCB97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76535C" w14:textId="77777777" w:rsidR="0017691D" w:rsidRDefault="0017691D" w:rsidP="00AD21BC"/>
                          <w:p w14:paraId="7668B3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9BA6554" w14:textId="77777777" w:rsidR="0017691D" w:rsidRDefault="0017691D" w:rsidP="00AD21BC"/>
                          <w:p w14:paraId="6ECE13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D0902" w14:textId="77777777" w:rsidR="0017691D" w:rsidRDefault="0017691D" w:rsidP="00AD21BC"/>
                          <w:p w14:paraId="24AF782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A155B1" w14:textId="77777777" w:rsidR="0017691D" w:rsidRDefault="0017691D" w:rsidP="00AD21BC"/>
                          <w:p w14:paraId="1A616C3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81A98A" w14:textId="77777777" w:rsidR="0017691D" w:rsidRDefault="0017691D" w:rsidP="00AD21BC"/>
                          <w:p w14:paraId="5751DD0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899AC" w14:textId="77777777" w:rsidR="0017691D" w:rsidRDefault="0017691D" w:rsidP="00AD21BC"/>
                          <w:p w14:paraId="4B4C56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A5A946" w14:textId="77777777" w:rsidR="0017691D" w:rsidRDefault="0017691D" w:rsidP="00AD21BC"/>
                          <w:p w14:paraId="505BC3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638873" w14:textId="77777777" w:rsidR="0017691D" w:rsidRDefault="0017691D" w:rsidP="00AD21BC"/>
                          <w:p w14:paraId="64769B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3E9436" w14:textId="77777777" w:rsidR="0017691D" w:rsidRDefault="0017691D" w:rsidP="00AD21BC"/>
                          <w:p w14:paraId="3CC8B2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4C0FE" w14:textId="77777777" w:rsidR="0017691D" w:rsidRDefault="0017691D" w:rsidP="00AD21BC"/>
                          <w:p w14:paraId="064CC9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bookmarkEnd w:id="2295"/>
                          </w:p>
                          <w:p w14:paraId="4AE115C3" w14:textId="77777777" w:rsidR="0017691D" w:rsidRDefault="0017691D" w:rsidP="00AD21BC"/>
                          <w:p w14:paraId="380CAA9D" w14:textId="77777777" w:rsidR="0017691D" w:rsidRPr="00DF42D1" w:rsidRDefault="0017691D" w:rsidP="00AD21BC">
                            <w:pPr>
                              <w:pStyle w:val="Ttulo1"/>
                              <w:rPr>
                                <w:rFonts w:ascii="Zizou Slab" w:hAnsi="Zizou Slab"/>
                                <w:b w:val="0"/>
                                <w:lang w:val="es-MX"/>
                              </w:rPr>
                            </w:pPr>
                            <w:bookmarkStart w:id="2299" w:name="_Toc25309651"/>
                            <w:r>
                              <w:rPr>
                                <w:rFonts w:ascii="Zizou Slab" w:hAnsi="Zizou Slab"/>
                                <w:b w:val="0"/>
                                <w:lang w:val="es-MX"/>
                              </w:rPr>
                              <w:t>Astra</w:t>
                            </w:r>
                            <w:bookmarkEnd w:id="2299"/>
                          </w:p>
                          <w:p w14:paraId="58FA1B88" w14:textId="77777777" w:rsidR="0017691D" w:rsidRDefault="0017691D" w:rsidP="00AD21BC"/>
                          <w:p w14:paraId="0DFF09B9" w14:textId="77777777" w:rsidR="0017691D" w:rsidRPr="00DF42D1" w:rsidRDefault="0017691D" w:rsidP="00AD21BC">
                            <w:pPr>
                              <w:pStyle w:val="Ttulo1"/>
                              <w:rPr>
                                <w:rFonts w:ascii="Zizou Slab" w:hAnsi="Zizou Slab"/>
                                <w:b w:val="0"/>
                                <w:lang w:val="es-MX"/>
                              </w:rPr>
                            </w:pPr>
                            <w:bookmarkStart w:id="2300" w:name="_Toc25309652"/>
                            <w:r>
                              <w:rPr>
                                <w:rFonts w:ascii="Zizou Slab" w:hAnsi="Zizou Slab"/>
                                <w:b w:val="0"/>
                                <w:lang w:val="es-MX"/>
                              </w:rPr>
                              <w:t>Astra</w:t>
                            </w:r>
                            <w:bookmarkEnd w:id="2300"/>
                          </w:p>
                          <w:p w14:paraId="0C24C578" w14:textId="77777777" w:rsidR="0017691D" w:rsidRDefault="0017691D" w:rsidP="00AD21BC"/>
                          <w:p w14:paraId="79B8361A" w14:textId="77777777" w:rsidR="0017691D" w:rsidRPr="00DF42D1" w:rsidRDefault="0017691D" w:rsidP="00AD21BC">
                            <w:pPr>
                              <w:pStyle w:val="Ttulo1"/>
                              <w:rPr>
                                <w:rFonts w:ascii="Zizou Slab" w:hAnsi="Zizou Slab"/>
                                <w:b w:val="0"/>
                                <w:lang w:val="es-MX"/>
                              </w:rPr>
                            </w:pPr>
                            <w:bookmarkStart w:id="2301" w:name="_Toc25309653"/>
                            <w:r>
                              <w:rPr>
                                <w:rFonts w:ascii="Zizou Slab" w:hAnsi="Zizou Slab"/>
                                <w:b w:val="0"/>
                                <w:lang w:val="es-MX"/>
                              </w:rPr>
                              <w:t>Astra</w:t>
                            </w:r>
                            <w:bookmarkEnd w:id="2301"/>
                          </w:p>
                          <w:p w14:paraId="2B00756A" w14:textId="77777777" w:rsidR="0017691D" w:rsidRDefault="0017691D" w:rsidP="00AD21BC"/>
                          <w:p w14:paraId="4BA5219F" w14:textId="77777777" w:rsidR="0017691D" w:rsidRPr="00DF42D1" w:rsidRDefault="0017691D" w:rsidP="00AD21BC">
                            <w:pPr>
                              <w:pStyle w:val="Ttulo1"/>
                              <w:rPr>
                                <w:rFonts w:ascii="Zizou Slab" w:hAnsi="Zizou Slab"/>
                                <w:b w:val="0"/>
                                <w:lang w:val="es-MX"/>
                              </w:rPr>
                            </w:pPr>
                            <w:bookmarkStart w:id="2302" w:name="_Toc25309654"/>
                            <w:r>
                              <w:rPr>
                                <w:rFonts w:ascii="Zizou Slab" w:hAnsi="Zizou Slab"/>
                                <w:b w:val="0"/>
                                <w:lang w:val="es-MX"/>
                              </w:rPr>
                              <w:t>Astra</w:t>
                            </w:r>
                            <w:bookmarkEnd w:id="2302"/>
                          </w:p>
                          <w:p w14:paraId="1907C0DB" w14:textId="77777777" w:rsidR="0017691D" w:rsidRDefault="0017691D" w:rsidP="00AD21BC"/>
                          <w:p w14:paraId="597E6135" w14:textId="77777777" w:rsidR="0017691D" w:rsidRPr="00DF42D1" w:rsidRDefault="0017691D" w:rsidP="00AD21BC">
                            <w:pPr>
                              <w:pStyle w:val="Ttulo1"/>
                              <w:rPr>
                                <w:rFonts w:ascii="Zizou Slab" w:hAnsi="Zizou Slab"/>
                                <w:b w:val="0"/>
                                <w:lang w:val="es-MX"/>
                              </w:rPr>
                            </w:pPr>
                            <w:bookmarkStart w:id="2303" w:name="_Toc25309655"/>
                            <w:r>
                              <w:rPr>
                                <w:rFonts w:ascii="Zizou Slab" w:hAnsi="Zizou Slab"/>
                                <w:b w:val="0"/>
                                <w:lang w:val="es-MX"/>
                              </w:rPr>
                              <w:t>Astra</w:t>
                            </w:r>
                            <w:bookmarkEnd w:id="2303"/>
                          </w:p>
                          <w:p w14:paraId="60640B50" w14:textId="77777777" w:rsidR="0017691D" w:rsidRDefault="0017691D" w:rsidP="00AD21BC"/>
                          <w:p w14:paraId="7912ECD4" w14:textId="77777777" w:rsidR="0017691D" w:rsidRPr="00DF42D1" w:rsidRDefault="0017691D" w:rsidP="00AD21BC">
                            <w:pPr>
                              <w:pStyle w:val="Ttulo1"/>
                              <w:rPr>
                                <w:rFonts w:ascii="Zizou Slab" w:hAnsi="Zizou Slab"/>
                                <w:b w:val="0"/>
                                <w:lang w:val="es-MX"/>
                              </w:rPr>
                            </w:pPr>
                            <w:bookmarkStart w:id="2304" w:name="_Toc25309656"/>
                            <w:r>
                              <w:rPr>
                                <w:rFonts w:ascii="Zizou Slab" w:hAnsi="Zizou Slab"/>
                                <w:b w:val="0"/>
                                <w:lang w:val="es-MX"/>
                              </w:rPr>
                              <w:t>Astra</w:t>
                            </w:r>
                            <w:bookmarkEnd w:id="2304"/>
                          </w:p>
                          <w:p w14:paraId="66146904" w14:textId="77777777" w:rsidR="0017691D" w:rsidRDefault="0017691D" w:rsidP="00AD21BC"/>
                          <w:p w14:paraId="380D9CCA" w14:textId="77777777" w:rsidR="0017691D" w:rsidRPr="00DF42D1" w:rsidRDefault="0017691D" w:rsidP="00AD21BC">
                            <w:pPr>
                              <w:pStyle w:val="Ttulo1"/>
                              <w:rPr>
                                <w:rFonts w:ascii="Zizou Slab" w:hAnsi="Zizou Slab"/>
                                <w:b w:val="0"/>
                                <w:lang w:val="es-MX"/>
                              </w:rPr>
                            </w:pPr>
                            <w:bookmarkStart w:id="2305" w:name="_Toc25309657"/>
                            <w:r>
                              <w:rPr>
                                <w:rFonts w:ascii="Zizou Slab" w:hAnsi="Zizou Slab"/>
                                <w:b w:val="0"/>
                                <w:lang w:val="es-MX"/>
                              </w:rPr>
                              <w:t>Astra</w:t>
                            </w:r>
                            <w:bookmarkEnd w:id="2305"/>
                          </w:p>
                          <w:p w14:paraId="7D44BF28" w14:textId="77777777" w:rsidR="0017691D" w:rsidRDefault="0017691D" w:rsidP="00AD21BC"/>
                          <w:p w14:paraId="51665033" w14:textId="77777777" w:rsidR="0017691D" w:rsidRPr="00DF42D1" w:rsidRDefault="0017691D" w:rsidP="00AD21BC">
                            <w:pPr>
                              <w:pStyle w:val="Ttulo1"/>
                              <w:rPr>
                                <w:rFonts w:ascii="Zizou Slab" w:hAnsi="Zizou Slab"/>
                                <w:b w:val="0"/>
                                <w:lang w:val="es-MX"/>
                              </w:rPr>
                            </w:pPr>
                            <w:bookmarkStart w:id="2306" w:name="_Toc25309658"/>
                            <w:r>
                              <w:rPr>
                                <w:rFonts w:ascii="Zizou Slab" w:hAnsi="Zizou Slab"/>
                                <w:b w:val="0"/>
                                <w:lang w:val="es-MX"/>
                              </w:rPr>
                              <w:t>Astra</w:t>
                            </w:r>
                            <w:bookmarkEnd w:id="2306"/>
                          </w:p>
                          <w:p w14:paraId="5D1F994E" w14:textId="77777777" w:rsidR="0017691D" w:rsidRDefault="0017691D" w:rsidP="00AD21BC"/>
                          <w:p w14:paraId="20492AF1" w14:textId="77777777" w:rsidR="0017691D" w:rsidRPr="00DF42D1" w:rsidRDefault="0017691D" w:rsidP="00AD21BC">
                            <w:pPr>
                              <w:pStyle w:val="Ttulo1"/>
                              <w:rPr>
                                <w:rFonts w:ascii="Zizou Slab" w:hAnsi="Zizou Slab"/>
                                <w:b w:val="0"/>
                                <w:lang w:val="es-MX"/>
                              </w:rPr>
                            </w:pPr>
                            <w:bookmarkStart w:id="2307" w:name="_Toc25309659"/>
                            <w:r>
                              <w:rPr>
                                <w:rFonts w:ascii="Zizou Slab" w:hAnsi="Zizou Slab"/>
                                <w:b w:val="0"/>
                                <w:lang w:val="es-MX"/>
                              </w:rPr>
                              <w:t>Astra</w:t>
                            </w:r>
                            <w:bookmarkEnd w:id="2307"/>
                          </w:p>
                          <w:p w14:paraId="32011EB7" w14:textId="77777777" w:rsidR="0017691D" w:rsidRDefault="0017691D" w:rsidP="00AD21BC"/>
                          <w:p w14:paraId="7004310A" w14:textId="77777777" w:rsidR="0017691D" w:rsidRPr="00DF42D1" w:rsidRDefault="0017691D" w:rsidP="00AD21BC">
                            <w:pPr>
                              <w:pStyle w:val="Ttulo1"/>
                              <w:rPr>
                                <w:rFonts w:ascii="Zizou Slab" w:hAnsi="Zizou Slab"/>
                                <w:b w:val="0"/>
                                <w:lang w:val="es-MX"/>
                              </w:rPr>
                            </w:pPr>
                            <w:bookmarkStart w:id="2308" w:name="_Toc25309660"/>
                            <w:r>
                              <w:rPr>
                                <w:rFonts w:ascii="Zizou Slab" w:hAnsi="Zizou Slab"/>
                                <w:b w:val="0"/>
                                <w:lang w:val="es-MX"/>
                              </w:rPr>
                              <w:t>Astra</w:t>
                            </w:r>
                            <w:bookmarkEnd w:id="2308"/>
                          </w:p>
                          <w:p w14:paraId="6BDA2F50" w14:textId="77777777" w:rsidR="0017691D" w:rsidRDefault="0017691D" w:rsidP="00AD21BC"/>
                          <w:p w14:paraId="2C55F272" w14:textId="77777777" w:rsidR="0017691D" w:rsidRPr="00DF42D1" w:rsidRDefault="0017691D" w:rsidP="00AD21BC">
                            <w:pPr>
                              <w:pStyle w:val="Ttulo1"/>
                              <w:rPr>
                                <w:rFonts w:ascii="Zizou Slab" w:hAnsi="Zizou Slab"/>
                                <w:b w:val="0"/>
                                <w:lang w:val="es-MX"/>
                              </w:rPr>
                            </w:pPr>
                            <w:bookmarkStart w:id="2309" w:name="_Toc25309661"/>
                            <w:r>
                              <w:rPr>
                                <w:rFonts w:ascii="Zizou Slab" w:hAnsi="Zizou Slab"/>
                                <w:b w:val="0"/>
                                <w:lang w:val="es-MX"/>
                              </w:rPr>
                              <w:t>Astra</w:t>
                            </w:r>
                            <w:bookmarkEnd w:id="2309"/>
                          </w:p>
                          <w:p w14:paraId="7842C5EB" w14:textId="77777777" w:rsidR="0017691D" w:rsidRDefault="0017691D" w:rsidP="00AD21BC"/>
                          <w:p w14:paraId="34AFC5A7" w14:textId="77777777" w:rsidR="0017691D" w:rsidRPr="00DF42D1" w:rsidRDefault="0017691D" w:rsidP="00AD21BC">
                            <w:pPr>
                              <w:pStyle w:val="Ttulo1"/>
                              <w:rPr>
                                <w:rFonts w:ascii="Zizou Slab" w:hAnsi="Zizou Slab"/>
                                <w:b w:val="0"/>
                                <w:lang w:val="es-MX"/>
                              </w:rPr>
                            </w:pPr>
                            <w:bookmarkStart w:id="2310" w:name="_Toc25309662"/>
                            <w:r>
                              <w:rPr>
                                <w:rFonts w:ascii="Zizou Slab" w:hAnsi="Zizou Slab"/>
                                <w:b w:val="0"/>
                                <w:lang w:val="es-MX"/>
                              </w:rPr>
                              <w:t>Astra</w:t>
                            </w:r>
                            <w:bookmarkEnd w:id="2310"/>
                          </w:p>
                          <w:p w14:paraId="563E661E" w14:textId="77777777" w:rsidR="0017691D" w:rsidRDefault="0017691D" w:rsidP="00AD21BC"/>
                          <w:p w14:paraId="32E06D8F" w14:textId="77777777" w:rsidR="0017691D" w:rsidRPr="00DF42D1" w:rsidRDefault="0017691D" w:rsidP="00AD21BC">
                            <w:pPr>
                              <w:pStyle w:val="Ttulo1"/>
                              <w:rPr>
                                <w:rFonts w:ascii="Zizou Slab" w:hAnsi="Zizou Slab"/>
                                <w:b w:val="0"/>
                                <w:lang w:val="es-MX"/>
                              </w:rPr>
                            </w:pPr>
                            <w:bookmarkStart w:id="2311" w:name="_Toc25309663"/>
                            <w:r>
                              <w:rPr>
                                <w:rFonts w:ascii="Zizou Slab" w:hAnsi="Zizou Slab"/>
                                <w:b w:val="0"/>
                                <w:lang w:val="es-MX"/>
                              </w:rPr>
                              <w:t>Astra</w:t>
                            </w:r>
                            <w:bookmarkEnd w:id="2311"/>
                          </w:p>
                          <w:p w14:paraId="66D7C690" w14:textId="77777777" w:rsidR="0017691D" w:rsidRDefault="0017691D" w:rsidP="00AD21BC"/>
                          <w:p w14:paraId="7EE96451" w14:textId="77777777" w:rsidR="0017691D" w:rsidRPr="00DF42D1" w:rsidRDefault="0017691D" w:rsidP="00AD21BC">
                            <w:pPr>
                              <w:pStyle w:val="Ttulo1"/>
                              <w:rPr>
                                <w:rFonts w:ascii="Zizou Slab" w:hAnsi="Zizou Slab"/>
                                <w:b w:val="0"/>
                                <w:lang w:val="es-MX"/>
                              </w:rPr>
                            </w:pPr>
                            <w:bookmarkStart w:id="2312" w:name="_Toc25309664"/>
                            <w:r>
                              <w:rPr>
                                <w:rFonts w:ascii="Zizou Slab" w:hAnsi="Zizou Slab"/>
                                <w:b w:val="0"/>
                                <w:lang w:val="es-MX"/>
                              </w:rPr>
                              <w:t>Astra</w:t>
                            </w:r>
                            <w:bookmarkEnd w:id="2312"/>
                          </w:p>
                          <w:p w14:paraId="5ABA67BE" w14:textId="77777777" w:rsidR="0017691D" w:rsidRDefault="0017691D" w:rsidP="00AD21BC"/>
                          <w:p w14:paraId="3C2AC8A7" w14:textId="77777777" w:rsidR="0017691D" w:rsidRPr="00DF42D1" w:rsidRDefault="0017691D" w:rsidP="00AD21BC">
                            <w:pPr>
                              <w:pStyle w:val="Ttulo1"/>
                              <w:rPr>
                                <w:rFonts w:ascii="Zizou Slab" w:hAnsi="Zizou Slab"/>
                                <w:b w:val="0"/>
                                <w:lang w:val="es-MX"/>
                              </w:rPr>
                            </w:pPr>
                            <w:bookmarkStart w:id="2313" w:name="_Toc25309665"/>
                            <w:r>
                              <w:rPr>
                                <w:rFonts w:ascii="Zizou Slab" w:hAnsi="Zizou Slab"/>
                                <w:b w:val="0"/>
                                <w:lang w:val="es-MX"/>
                              </w:rPr>
                              <w:t>Astra</w:t>
                            </w:r>
                            <w:bookmarkEnd w:id="2313"/>
                          </w:p>
                          <w:p w14:paraId="50608655" w14:textId="77777777" w:rsidR="0017691D" w:rsidRDefault="0017691D" w:rsidP="00AD21BC"/>
                          <w:p w14:paraId="220E58A7" w14:textId="77777777" w:rsidR="0017691D" w:rsidRPr="00DF42D1" w:rsidRDefault="0017691D" w:rsidP="00AD21BC">
                            <w:pPr>
                              <w:pStyle w:val="Ttulo1"/>
                              <w:rPr>
                                <w:rFonts w:ascii="Zizou Slab" w:hAnsi="Zizou Slab"/>
                                <w:b w:val="0"/>
                                <w:lang w:val="es-MX"/>
                              </w:rPr>
                            </w:pPr>
                            <w:bookmarkStart w:id="2314" w:name="_Toc25309666"/>
                            <w:r>
                              <w:rPr>
                                <w:rFonts w:ascii="Zizou Slab" w:hAnsi="Zizou Slab"/>
                                <w:b w:val="0"/>
                                <w:lang w:val="es-MX"/>
                              </w:rPr>
                              <w:t>Astra</w:t>
                            </w:r>
                            <w:bookmarkEnd w:id="2314"/>
                          </w:p>
                          <w:p w14:paraId="1B6BB61E" w14:textId="77777777" w:rsidR="0017691D" w:rsidRDefault="0017691D" w:rsidP="00AD21BC"/>
                          <w:p w14:paraId="0E366043" w14:textId="77777777" w:rsidR="0017691D" w:rsidRPr="00DF42D1" w:rsidRDefault="0017691D" w:rsidP="00AD21BC">
                            <w:pPr>
                              <w:pStyle w:val="Ttulo1"/>
                              <w:rPr>
                                <w:rFonts w:ascii="Zizou Slab" w:hAnsi="Zizou Slab"/>
                                <w:b w:val="0"/>
                                <w:lang w:val="es-MX"/>
                              </w:rPr>
                            </w:pPr>
                            <w:bookmarkStart w:id="2315" w:name="_Toc25309667"/>
                            <w:r>
                              <w:rPr>
                                <w:rFonts w:ascii="Zizou Slab" w:hAnsi="Zizou Slab"/>
                                <w:b w:val="0"/>
                                <w:lang w:val="es-MX"/>
                              </w:rPr>
                              <w:t>Astra</w:t>
                            </w:r>
                            <w:bookmarkEnd w:id="2315"/>
                          </w:p>
                          <w:p w14:paraId="5717A921" w14:textId="77777777" w:rsidR="0017691D" w:rsidRDefault="0017691D" w:rsidP="00AD21BC"/>
                          <w:p w14:paraId="41C03912" w14:textId="77777777" w:rsidR="0017691D" w:rsidRPr="00DF42D1" w:rsidRDefault="0017691D" w:rsidP="00AD21BC">
                            <w:pPr>
                              <w:pStyle w:val="Ttulo1"/>
                              <w:rPr>
                                <w:rFonts w:ascii="Zizou Slab" w:hAnsi="Zizou Slab"/>
                                <w:b w:val="0"/>
                                <w:lang w:val="es-MX"/>
                              </w:rPr>
                            </w:pPr>
                            <w:bookmarkStart w:id="2316" w:name="_Toc25309668"/>
                            <w:r>
                              <w:rPr>
                                <w:rFonts w:ascii="Zizou Slab" w:hAnsi="Zizou Slab"/>
                                <w:b w:val="0"/>
                                <w:lang w:val="es-MX"/>
                              </w:rPr>
                              <w:t>Astra</w:t>
                            </w:r>
                            <w:bookmarkEnd w:id="2316"/>
                          </w:p>
                          <w:p w14:paraId="065A3877" w14:textId="77777777" w:rsidR="0017691D" w:rsidRDefault="0017691D" w:rsidP="00AD21BC"/>
                          <w:p w14:paraId="4E34E74D" w14:textId="77777777" w:rsidR="0017691D" w:rsidRPr="00DF42D1" w:rsidRDefault="0017691D" w:rsidP="00AD21BC">
                            <w:pPr>
                              <w:pStyle w:val="Ttulo1"/>
                              <w:rPr>
                                <w:rFonts w:ascii="Zizou Slab" w:hAnsi="Zizou Slab"/>
                                <w:b w:val="0"/>
                                <w:lang w:val="es-MX"/>
                              </w:rPr>
                            </w:pPr>
                            <w:bookmarkStart w:id="2317" w:name="_Toc25309669"/>
                            <w:r>
                              <w:rPr>
                                <w:rFonts w:ascii="Zizou Slab" w:hAnsi="Zizou Slab"/>
                                <w:b w:val="0"/>
                                <w:lang w:val="es-MX"/>
                              </w:rPr>
                              <w:t>Astra</w:t>
                            </w:r>
                            <w:bookmarkEnd w:id="2317"/>
                          </w:p>
                          <w:p w14:paraId="5E9A460B" w14:textId="77777777" w:rsidR="0017691D" w:rsidRDefault="0017691D" w:rsidP="00AD21BC"/>
                          <w:p w14:paraId="5F7E025D" w14:textId="77777777" w:rsidR="0017691D" w:rsidRPr="00DF42D1" w:rsidRDefault="0017691D" w:rsidP="00AD21BC">
                            <w:pPr>
                              <w:pStyle w:val="Ttulo1"/>
                              <w:rPr>
                                <w:rFonts w:ascii="Zizou Slab" w:hAnsi="Zizou Slab"/>
                                <w:b w:val="0"/>
                                <w:lang w:val="es-MX"/>
                              </w:rPr>
                            </w:pPr>
                            <w:bookmarkStart w:id="2318" w:name="_Toc25309670"/>
                            <w:r>
                              <w:rPr>
                                <w:rFonts w:ascii="Zizou Slab" w:hAnsi="Zizou Slab"/>
                                <w:b w:val="0"/>
                                <w:lang w:val="es-MX"/>
                              </w:rPr>
                              <w:t>Astra</w:t>
                            </w:r>
                            <w:bookmarkEnd w:id="2318"/>
                          </w:p>
                          <w:p w14:paraId="002D98FC" w14:textId="77777777" w:rsidR="0017691D" w:rsidRDefault="0017691D" w:rsidP="00AD21BC"/>
                          <w:p w14:paraId="70529DF0" w14:textId="77777777" w:rsidR="0017691D" w:rsidRPr="00DF42D1" w:rsidRDefault="0017691D" w:rsidP="00AD21BC">
                            <w:pPr>
                              <w:pStyle w:val="Ttulo1"/>
                              <w:rPr>
                                <w:rFonts w:ascii="Zizou Slab" w:hAnsi="Zizou Slab"/>
                                <w:b w:val="0"/>
                                <w:lang w:val="es-MX"/>
                              </w:rPr>
                            </w:pPr>
                            <w:bookmarkStart w:id="2319" w:name="_Toc25309671"/>
                            <w:r>
                              <w:rPr>
                                <w:rFonts w:ascii="Zizou Slab" w:hAnsi="Zizou Slab"/>
                                <w:b w:val="0"/>
                                <w:lang w:val="es-MX"/>
                              </w:rPr>
                              <w:t>Astra</w:t>
                            </w:r>
                            <w:bookmarkEnd w:id="2319"/>
                          </w:p>
                          <w:p w14:paraId="2C81E857" w14:textId="77777777" w:rsidR="0017691D" w:rsidRDefault="0017691D" w:rsidP="00AD21BC"/>
                          <w:p w14:paraId="0EBB25E7" w14:textId="77777777" w:rsidR="0017691D" w:rsidRPr="00DF42D1" w:rsidRDefault="0017691D" w:rsidP="00AD21BC">
                            <w:pPr>
                              <w:pStyle w:val="Ttulo1"/>
                              <w:rPr>
                                <w:rFonts w:ascii="Zizou Slab" w:hAnsi="Zizou Slab"/>
                                <w:b w:val="0"/>
                                <w:lang w:val="es-MX"/>
                              </w:rPr>
                            </w:pPr>
                            <w:bookmarkStart w:id="2320" w:name="_Toc25309672"/>
                            <w:r>
                              <w:rPr>
                                <w:rFonts w:ascii="Zizou Slab" w:hAnsi="Zizou Slab"/>
                                <w:b w:val="0"/>
                                <w:lang w:val="es-MX"/>
                              </w:rPr>
                              <w:t>Astra</w:t>
                            </w:r>
                            <w:bookmarkEnd w:id="2320"/>
                          </w:p>
                          <w:p w14:paraId="3CA9CFA8" w14:textId="77777777" w:rsidR="0017691D" w:rsidRDefault="0017691D" w:rsidP="00AD21BC"/>
                          <w:p w14:paraId="59903779" w14:textId="77777777" w:rsidR="0017691D" w:rsidRPr="00DF42D1" w:rsidRDefault="0017691D" w:rsidP="00AD21BC">
                            <w:pPr>
                              <w:pStyle w:val="Ttulo1"/>
                              <w:rPr>
                                <w:rFonts w:ascii="Zizou Slab" w:hAnsi="Zizou Slab"/>
                                <w:b w:val="0"/>
                                <w:lang w:val="es-MX"/>
                              </w:rPr>
                            </w:pPr>
                            <w:bookmarkStart w:id="2321" w:name="_Toc25309673"/>
                            <w:r>
                              <w:rPr>
                                <w:rFonts w:ascii="Zizou Slab" w:hAnsi="Zizou Slab"/>
                                <w:b w:val="0"/>
                                <w:lang w:val="es-MX"/>
                              </w:rPr>
                              <w:t>Astra</w:t>
                            </w:r>
                            <w:bookmarkEnd w:id="2321"/>
                          </w:p>
                          <w:p w14:paraId="0CACF5D3" w14:textId="77777777" w:rsidR="0017691D" w:rsidRDefault="0017691D" w:rsidP="00AD21BC"/>
                          <w:p w14:paraId="625F6376" w14:textId="77777777" w:rsidR="0017691D" w:rsidRPr="00DF42D1" w:rsidRDefault="0017691D" w:rsidP="00AD21BC">
                            <w:pPr>
                              <w:pStyle w:val="Ttulo1"/>
                              <w:rPr>
                                <w:rFonts w:ascii="Zizou Slab" w:hAnsi="Zizou Slab"/>
                                <w:b w:val="0"/>
                                <w:lang w:val="es-MX"/>
                              </w:rPr>
                            </w:pPr>
                            <w:bookmarkStart w:id="2322" w:name="_Toc25309674"/>
                            <w:r>
                              <w:rPr>
                                <w:rFonts w:ascii="Zizou Slab" w:hAnsi="Zizou Slab"/>
                                <w:b w:val="0"/>
                                <w:lang w:val="es-MX"/>
                              </w:rPr>
                              <w:t>Astra</w:t>
                            </w:r>
                            <w:bookmarkEnd w:id="2322"/>
                          </w:p>
                          <w:p w14:paraId="00778E79" w14:textId="77777777" w:rsidR="0017691D" w:rsidRDefault="0017691D" w:rsidP="00AD21BC"/>
                          <w:p w14:paraId="05A15AF4" w14:textId="77777777" w:rsidR="0017691D" w:rsidRPr="00DF42D1" w:rsidRDefault="0017691D" w:rsidP="00AD21BC">
                            <w:pPr>
                              <w:pStyle w:val="Ttulo1"/>
                              <w:rPr>
                                <w:rFonts w:ascii="Zizou Slab" w:hAnsi="Zizou Slab"/>
                                <w:b w:val="0"/>
                                <w:lang w:val="es-MX"/>
                              </w:rPr>
                            </w:pPr>
                            <w:bookmarkStart w:id="2323" w:name="_Toc25309675"/>
                            <w:r>
                              <w:rPr>
                                <w:rFonts w:ascii="Zizou Slab" w:hAnsi="Zizou Slab"/>
                                <w:b w:val="0"/>
                                <w:lang w:val="es-MX"/>
                              </w:rPr>
                              <w:t>Astra</w:t>
                            </w:r>
                            <w:bookmarkEnd w:id="2323"/>
                          </w:p>
                          <w:p w14:paraId="1A2AEF74" w14:textId="77777777" w:rsidR="0017691D" w:rsidRDefault="0017691D" w:rsidP="00AD21BC"/>
                          <w:p w14:paraId="7C30E593" w14:textId="77777777" w:rsidR="0017691D" w:rsidRPr="00DF42D1" w:rsidRDefault="0017691D" w:rsidP="00AD21BC">
                            <w:pPr>
                              <w:pStyle w:val="Ttulo1"/>
                              <w:rPr>
                                <w:rFonts w:ascii="Zizou Slab" w:hAnsi="Zizou Slab"/>
                                <w:b w:val="0"/>
                                <w:lang w:val="es-MX"/>
                              </w:rPr>
                            </w:pPr>
                            <w:bookmarkStart w:id="2324" w:name="_Toc25309676"/>
                            <w:r>
                              <w:rPr>
                                <w:rFonts w:ascii="Zizou Slab" w:hAnsi="Zizou Slab"/>
                                <w:b w:val="0"/>
                                <w:lang w:val="es-MX"/>
                              </w:rPr>
                              <w:t>Astra</w:t>
                            </w:r>
                            <w:bookmarkEnd w:id="2324"/>
                          </w:p>
                          <w:p w14:paraId="7AE42E51" w14:textId="77777777" w:rsidR="0017691D" w:rsidRDefault="0017691D" w:rsidP="00AD21BC"/>
                          <w:p w14:paraId="1ED1DDD4" w14:textId="77777777" w:rsidR="0017691D" w:rsidRPr="00DF42D1" w:rsidRDefault="0017691D" w:rsidP="00AD21BC">
                            <w:pPr>
                              <w:pStyle w:val="Ttulo1"/>
                              <w:rPr>
                                <w:rFonts w:ascii="Zizou Slab" w:hAnsi="Zizou Slab"/>
                                <w:b w:val="0"/>
                                <w:lang w:val="es-MX"/>
                              </w:rPr>
                            </w:pPr>
                            <w:bookmarkStart w:id="2325" w:name="_Toc25309677"/>
                            <w:r>
                              <w:rPr>
                                <w:rFonts w:ascii="Zizou Slab" w:hAnsi="Zizou Slab"/>
                                <w:b w:val="0"/>
                                <w:lang w:val="es-MX"/>
                              </w:rPr>
                              <w:t>Astra</w:t>
                            </w:r>
                            <w:bookmarkEnd w:id="2325"/>
                          </w:p>
                          <w:p w14:paraId="7437BFFD" w14:textId="77777777" w:rsidR="0017691D" w:rsidRDefault="0017691D" w:rsidP="00AD21BC"/>
                          <w:p w14:paraId="19CD5309" w14:textId="77777777" w:rsidR="0017691D" w:rsidRPr="00DF42D1" w:rsidRDefault="0017691D" w:rsidP="00AD21BC">
                            <w:pPr>
                              <w:pStyle w:val="Ttulo1"/>
                              <w:rPr>
                                <w:rFonts w:ascii="Zizou Slab" w:hAnsi="Zizou Slab"/>
                                <w:b w:val="0"/>
                                <w:lang w:val="es-MX"/>
                              </w:rPr>
                            </w:pPr>
                            <w:bookmarkStart w:id="2326" w:name="_Toc25309678"/>
                            <w:r>
                              <w:rPr>
                                <w:rFonts w:ascii="Zizou Slab" w:hAnsi="Zizou Slab"/>
                                <w:b w:val="0"/>
                                <w:lang w:val="es-MX"/>
                              </w:rPr>
                              <w:t>Astra</w:t>
                            </w:r>
                            <w:bookmarkEnd w:id="2326"/>
                          </w:p>
                          <w:p w14:paraId="74F73923" w14:textId="77777777" w:rsidR="0017691D" w:rsidRDefault="0017691D" w:rsidP="00AD21BC"/>
                          <w:p w14:paraId="4B57EEBF" w14:textId="77777777" w:rsidR="0017691D" w:rsidRPr="00DF42D1" w:rsidRDefault="0017691D" w:rsidP="00AD21BC">
                            <w:pPr>
                              <w:pStyle w:val="Ttulo1"/>
                              <w:rPr>
                                <w:rFonts w:ascii="Zizou Slab" w:hAnsi="Zizou Slab"/>
                                <w:b w:val="0"/>
                                <w:lang w:val="es-MX"/>
                              </w:rPr>
                            </w:pPr>
                            <w:bookmarkStart w:id="2327" w:name="_Toc25309679"/>
                            <w:r>
                              <w:rPr>
                                <w:rFonts w:ascii="Zizou Slab" w:hAnsi="Zizou Slab"/>
                                <w:b w:val="0"/>
                                <w:lang w:val="es-MX"/>
                              </w:rPr>
                              <w:t>Astra</w:t>
                            </w:r>
                            <w:bookmarkEnd w:id="2327"/>
                          </w:p>
                          <w:p w14:paraId="076EF91F" w14:textId="77777777" w:rsidR="0017691D" w:rsidRDefault="0017691D" w:rsidP="00AD21BC"/>
                          <w:p w14:paraId="4757C4AC" w14:textId="77777777" w:rsidR="0017691D" w:rsidRPr="00DF42D1" w:rsidRDefault="0017691D" w:rsidP="00AD21BC">
                            <w:pPr>
                              <w:pStyle w:val="Ttulo1"/>
                              <w:rPr>
                                <w:rFonts w:ascii="Zizou Slab" w:hAnsi="Zizou Slab"/>
                                <w:b w:val="0"/>
                                <w:lang w:val="es-MX"/>
                              </w:rPr>
                            </w:pPr>
                            <w:bookmarkStart w:id="2328" w:name="_Toc25309680"/>
                            <w:r>
                              <w:rPr>
                                <w:rFonts w:ascii="Zizou Slab" w:hAnsi="Zizou Slab"/>
                                <w:b w:val="0"/>
                                <w:lang w:val="es-MX"/>
                              </w:rPr>
                              <w:t>Astra</w:t>
                            </w:r>
                            <w:bookmarkEnd w:id="2328"/>
                          </w:p>
                          <w:p w14:paraId="0D20CCFC" w14:textId="77777777" w:rsidR="0017691D" w:rsidRDefault="0017691D" w:rsidP="00AD21BC"/>
                          <w:p w14:paraId="3E649280" w14:textId="77777777" w:rsidR="0017691D" w:rsidRPr="00DF42D1" w:rsidRDefault="0017691D" w:rsidP="00AD21BC">
                            <w:pPr>
                              <w:pStyle w:val="Ttulo1"/>
                              <w:rPr>
                                <w:rFonts w:ascii="Zizou Slab" w:hAnsi="Zizou Slab"/>
                                <w:b w:val="0"/>
                                <w:lang w:val="es-MX"/>
                              </w:rPr>
                            </w:pPr>
                            <w:bookmarkStart w:id="2329" w:name="_Toc25309681"/>
                            <w:r>
                              <w:rPr>
                                <w:rFonts w:ascii="Zizou Slab" w:hAnsi="Zizou Slab"/>
                                <w:b w:val="0"/>
                                <w:lang w:val="es-MX"/>
                              </w:rPr>
                              <w:t>Astra</w:t>
                            </w:r>
                            <w:bookmarkEnd w:id="2329"/>
                          </w:p>
                          <w:p w14:paraId="3354FFC2" w14:textId="77777777" w:rsidR="0017691D" w:rsidRDefault="0017691D" w:rsidP="00AD21BC"/>
                          <w:p w14:paraId="5EE48559" w14:textId="77777777" w:rsidR="0017691D" w:rsidRPr="00DF42D1" w:rsidRDefault="0017691D" w:rsidP="00AD21BC">
                            <w:pPr>
                              <w:pStyle w:val="Ttulo1"/>
                              <w:rPr>
                                <w:rFonts w:ascii="Zizou Slab" w:hAnsi="Zizou Slab"/>
                                <w:b w:val="0"/>
                                <w:lang w:val="es-MX"/>
                              </w:rPr>
                            </w:pPr>
                            <w:bookmarkStart w:id="2330" w:name="_Toc25309682"/>
                            <w:r>
                              <w:rPr>
                                <w:rFonts w:ascii="Zizou Slab" w:hAnsi="Zizou Slab"/>
                                <w:b w:val="0"/>
                                <w:lang w:val="es-MX"/>
                              </w:rPr>
                              <w:t>Astra</w:t>
                            </w:r>
                            <w:bookmarkEnd w:id="2330"/>
                          </w:p>
                          <w:p w14:paraId="7FDC994B" w14:textId="77777777" w:rsidR="0017691D" w:rsidRDefault="0017691D" w:rsidP="00AD21BC"/>
                          <w:p w14:paraId="4CF1DD03" w14:textId="77777777" w:rsidR="0017691D" w:rsidRPr="00DF42D1" w:rsidRDefault="0017691D" w:rsidP="00AD21BC">
                            <w:pPr>
                              <w:pStyle w:val="Ttulo1"/>
                              <w:rPr>
                                <w:rFonts w:ascii="Zizou Slab" w:hAnsi="Zizou Slab"/>
                                <w:b w:val="0"/>
                                <w:lang w:val="es-MX"/>
                              </w:rPr>
                            </w:pPr>
                            <w:bookmarkStart w:id="2331" w:name="_Toc25309683"/>
                            <w:r>
                              <w:rPr>
                                <w:rFonts w:ascii="Zizou Slab" w:hAnsi="Zizou Slab"/>
                                <w:b w:val="0"/>
                                <w:lang w:val="es-MX"/>
                              </w:rPr>
                              <w:t>Astra</w:t>
                            </w:r>
                            <w:bookmarkEnd w:id="2331"/>
                          </w:p>
                          <w:p w14:paraId="75B8A536" w14:textId="77777777" w:rsidR="0017691D" w:rsidRDefault="0017691D" w:rsidP="00AD21BC"/>
                          <w:p w14:paraId="47A702C0" w14:textId="77777777" w:rsidR="0017691D" w:rsidRPr="00DF42D1" w:rsidRDefault="0017691D" w:rsidP="00AD21BC">
                            <w:pPr>
                              <w:pStyle w:val="Ttulo1"/>
                              <w:rPr>
                                <w:rFonts w:ascii="Zizou Slab" w:hAnsi="Zizou Slab"/>
                                <w:b w:val="0"/>
                                <w:lang w:val="es-MX"/>
                              </w:rPr>
                            </w:pPr>
                            <w:bookmarkStart w:id="2332" w:name="_Toc25309684"/>
                            <w:r>
                              <w:rPr>
                                <w:rFonts w:ascii="Zizou Slab" w:hAnsi="Zizou Slab"/>
                                <w:b w:val="0"/>
                                <w:lang w:val="es-MX"/>
                              </w:rPr>
                              <w:t>Astra</w:t>
                            </w:r>
                            <w:bookmarkEnd w:id="2332"/>
                          </w:p>
                          <w:p w14:paraId="6D215C95" w14:textId="77777777" w:rsidR="0017691D" w:rsidRDefault="0017691D" w:rsidP="00AD21BC"/>
                          <w:p w14:paraId="33E9C25B" w14:textId="77777777" w:rsidR="0017691D" w:rsidRPr="00DF42D1" w:rsidRDefault="0017691D" w:rsidP="00AD21BC">
                            <w:pPr>
                              <w:pStyle w:val="Ttulo1"/>
                              <w:rPr>
                                <w:rFonts w:ascii="Zizou Slab" w:hAnsi="Zizou Slab"/>
                                <w:b w:val="0"/>
                                <w:lang w:val="es-MX"/>
                              </w:rPr>
                            </w:pPr>
                            <w:bookmarkStart w:id="2333" w:name="_Toc25309685"/>
                            <w:r>
                              <w:rPr>
                                <w:rFonts w:ascii="Zizou Slab" w:hAnsi="Zizou Slab"/>
                                <w:b w:val="0"/>
                                <w:lang w:val="es-MX"/>
                              </w:rPr>
                              <w:t>Astra</w:t>
                            </w:r>
                            <w:bookmarkEnd w:id="2333"/>
                          </w:p>
                          <w:p w14:paraId="29D1EB36" w14:textId="77777777" w:rsidR="0017691D" w:rsidRDefault="0017691D" w:rsidP="00AD21BC"/>
                          <w:p w14:paraId="75393B66" w14:textId="77777777" w:rsidR="0017691D" w:rsidRPr="00DF42D1" w:rsidRDefault="0017691D" w:rsidP="00AD21BC">
                            <w:pPr>
                              <w:pStyle w:val="Ttulo1"/>
                              <w:rPr>
                                <w:rFonts w:ascii="Zizou Slab" w:hAnsi="Zizou Slab"/>
                                <w:b w:val="0"/>
                                <w:lang w:val="es-MX"/>
                              </w:rPr>
                            </w:pPr>
                            <w:bookmarkStart w:id="2334" w:name="_Toc25309686"/>
                            <w:r>
                              <w:rPr>
                                <w:rFonts w:ascii="Zizou Slab" w:hAnsi="Zizou Slab"/>
                                <w:b w:val="0"/>
                                <w:lang w:val="es-MX"/>
                              </w:rPr>
                              <w:t>Astra</w:t>
                            </w:r>
                            <w:bookmarkEnd w:id="2334"/>
                          </w:p>
                          <w:p w14:paraId="2FA8AE85" w14:textId="77777777" w:rsidR="0017691D" w:rsidRDefault="0017691D" w:rsidP="00AD21BC"/>
                          <w:p w14:paraId="753BDE88" w14:textId="77777777" w:rsidR="0017691D" w:rsidRPr="00DF42D1" w:rsidRDefault="0017691D" w:rsidP="00AD21BC">
                            <w:pPr>
                              <w:pStyle w:val="Ttulo1"/>
                              <w:rPr>
                                <w:rFonts w:ascii="Zizou Slab" w:hAnsi="Zizou Slab"/>
                                <w:b w:val="0"/>
                                <w:lang w:val="es-MX"/>
                              </w:rPr>
                            </w:pPr>
                            <w:bookmarkStart w:id="2335" w:name="_Toc25309687"/>
                            <w:r>
                              <w:rPr>
                                <w:rFonts w:ascii="Zizou Slab" w:hAnsi="Zizou Slab"/>
                                <w:b w:val="0"/>
                                <w:lang w:val="es-MX"/>
                              </w:rPr>
                              <w:t>Astra</w:t>
                            </w:r>
                            <w:bookmarkEnd w:id="2335"/>
                          </w:p>
                          <w:p w14:paraId="14D50CC8" w14:textId="77777777" w:rsidR="0017691D" w:rsidRDefault="0017691D" w:rsidP="00AD21BC"/>
                          <w:p w14:paraId="4C58146B" w14:textId="77777777" w:rsidR="0017691D" w:rsidRPr="00DF42D1" w:rsidRDefault="0017691D" w:rsidP="00AD21BC">
                            <w:pPr>
                              <w:pStyle w:val="Ttulo1"/>
                              <w:rPr>
                                <w:rFonts w:ascii="Zizou Slab" w:hAnsi="Zizou Slab"/>
                                <w:b w:val="0"/>
                                <w:lang w:val="es-MX"/>
                              </w:rPr>
                            </w:pPr>
                            <w:bookmarkStart w:id="2336" w:name="_Toc25309688"/>
                            <w:r>
                              <w:rPr>
                                <w:rFonts w:ascii="Zizou Slab" w:hAnsi="Zizou Slab"/>
                                <w:b w:val="0"/>
                                <w:lang w:val="es-MX"/>
                              </w:rPr>
                              <w:t>Astra</w:t>
                            </w:r>
                            <w:bookmarkEnd w:id="2336"/>
                          </w:p>
                          <w:p w14:paraId="6A143CD0" w14:textId="77777777" w:rsidR="0017691D" w:rsidRDefault="0017691D" w:rsidP="00AD21BC"/>
                          <w:p w14:paraId="256DDFA4" w14:textId="77777777" w:rsidR="0017691D" w:rsidRPr="00DF42D1" w:rsidRDefault="0017691D" w:rsidP="00AD21BC">
                            <w:pPr>
                              <w:pStyle w:val="Ttulo1"/>
                              <w:rPr>
                                <w:rFonts w:ascii="Zizou Slab" w:hAnsi="Zizou Slab"/>
                                <w:b w:val="0"/>
                                <w:lang w:val="es-MX"/>
                              </w:rPr>
                            </w:pPr>
                            <w:bookmarkStart w:id="2337" w:name="_Toc25309689"/>
                            <w:r>
                              <w:rPr>
                                <w:rFonts w:ascii="Zizou Slab" w:hAnsi="Zizou Slab"/>
                                <w:b w:val="0"/>
                                <w:lang w:val="es-MX"/>
                              </w:rPr>
                              <w:t>Astra</w:t>
                            </w:r>
                            <w:bookmarkEnd w:id="2337"/>
                          </w:p>
                          <w:p w14:paraId="03295586" w14:textId="77777777" w:rsidR="0017691D" w:rsidRDefault="0017691D" w:rsidP="00AD21BC"/>
                          <w:p w14:paraId="63C298F8" w14:textId="77777777" w:rsidR="0017691D" w:rsidRPr="00DF42D1" w:rsidRDefault="0017691D" w:rsidP="00AD21BC">
                            <w:pPr>
                              <w:pStyle w:val="Ttulo1"/>
                              <w:rPr>
                                <w:rFonts w:ascii="Zizou Slab" w:hAnsi="Zizou Slab"/>
                                <w:b w:val="0"/>
                                <w:lang w:val="es-MX"/>
                              </w:rPr>
                            </w:pPr>
                            <w:bookmarkStart w:id="2338" w:name="_Toc25309690"/>
                            <w:r>
                              <w:rPr>
                                <w:rFonts w:ascii="Zizou Slab" w:hAnsi="Zizou Slab"/>
                                <w:b w:val="0"/>
                                <w:lang w:val="es-MX"/>
                              </w:rPr>
                              <w:t>Astra</w:t>
                            </w:r>
                            <w:bookmarkEnd w:id="2338"/>
                          </w:p>
                          <w:p w14:paraId="3B735124" w14:textId="77777777" w:rsidR="0017691D" w:rsidRDefault="0017691D" w:rsidP="00AD21BC"/>
                          <w:p w14:paraId="51FCA3E6" w14:textId="77777777" w:rsidR="0017691D" w:rsidRPr="00DF42D1" w:rsidRDefault="0017691D" w:rsidP="00AD21BC">
                            <w:pPr>
                              <w:pStyle w:val="Ttulo1"/>
                              <w:rPr>
                                <w:rFonts w:ascii="Zizou Slab" w:hAnsi="Zizou Slab"/>
                                <w:b w:val="0"/>
                                <w:lang w:val="es-MX"/>
                              </w:rPr>
                            </w:pPr>
                            <w:bookmarkStart w:id="2339" w:name="_Toc25309691"/>
                            <w:r>
                              <w:rPr>
                                <w:rFonts w:ascii="Zizou Slab" w:hAnsi="Zizou Slab"/>
                                <w:b w:val="0"/>
                                <w:lang w:val="es-MX"/>
                              </w:rPr>
                              <w:t>Astra</w:t>
                            </w:r>
                            <w:bookmarkEnd w:id="2339"/>
                          </w:p>
                          <w:p w14:paraId="642895E1" w14:textId="77777777" w:rsidR="0017691D" w:rsidRDefault="0017691D" w:rsidP="00AD21BC"/>
                          <w:p w14:paraId="040AC517" w14:textId="77777777" w:rsidR="0017691D" w:rsidRPr="00DF42D1" w:rsidRDefault="0017691D" w:rsidP="00AD21BC">
                            <w:pPr>
                              <w:pStyle w:val="Ttulo1"/>
                              <w:rPr>
                                <w:rFonts w:ascii="Zizou Slab" w:hAnsi="Zizou Slab"/>
                                <w:b w:val="0"/>
                                <w:lang w:val="es-MX"/>
                              </w:rPr>
                            </w:pPr>
                            <w:bookmarkStart w:id="2340" w:name="_Toc25309692"/>
                            <w:r>
                              <w:rPr>
                                <w:rFonts w:ascii="Zizou Slab" w:hAnsi="Zizou Slab"/>
                                <w:b w:val="0"/>
                                <w:lang w:val="es-MX"/>
                              </w:rPr>
                              <w:t>Astra</w:t>
                            </w:r>
                            <w:bookmarkEnd w:id="2340"/>
                          </w:p>
                          <w:p w14:paraId="2C37A97F" w14:textId="77777777" w:rsidR="0017691D" w:rsidRDefault="0017691D" w:rsidP="00AD21BC"/>
                          <w:p w14:paraId="6E6E3211" w14:textId="77777777" w:rsidR="0017691D" w:rsidRPr="00DF42D1" w:rsidRDefault="0017691D" w:rsidP="00AD21BC">
                            <w:pPr>
                              <w:pStyle w:val="Ttulo1"/>
                              <w:rPr>
                                <w:rFonts w:ascii="Zizou Slab" w:hAnsi="Zizou Slab"/>
                                <w:b w:val="0"/>
                                <w:lang w:val="es-MX"/>
                              </w:rPr>
                            </w:pPr>
                            <w:bookmarkStart w:id="2341" w:name="_Toc25309693"/>
                            <w:r>
                              <w:rPr>
                                <w:rFonts w:ascii="Zizou Slab" w:hAnsi="Zizou Slab"/>
                                <w:b w:val="0"/>
                                <w:lang w:val="es-MX"/>
                              </w:rPr>
                              <w:t>Astra</w:t>
                            </w:r>
                            <w:bookmarkEnd w:id="2341"/>
                          </w:p>
                          <w:p w14:paraId="1483BA94" w14:textId="77777777" w:rsidR="0017691D" w:rsidRDefault="0017691D" w:rsidP="00AD21BC"/>
                          <w:p w14:paraId="1C9971BF" w14:textId="77777777" w:rsidR="0017691D" w:rsidRPr="00DF42D1" w:rsidRDefault="0017691D" w:rsidP="00AD21BC">
                            <w:pPr>
                              <w:pStyle w:val="Ttulo1"/>
                              <w:rPr>
                                <w:rFonts w:ascii="Zizou Slab" w:hAnsi="Zizou Slab"/>
                                <w:b w:val="0"/>
                                <w:lang w:val="es-MX"/>
                              </w:rPr>
                            </w:pPr>
                            <w:bookmarkStart w:id="2342" w:name="_Toc25309694"/>
                            <w:r>
                              <w:rPr>
                                <w:rFonts w:ascii="Zizou Slab" w:hAnsi="Zizou Slab"/>
                                <w:b w:val="0"/>
                                <w:lang w:val="es-MX"/>
                              </w:rPr>
                              <w:t>Astra</w:t>
                            </w:r>
                            <w:bookmarkEnd w:id="2342"/>
                          </w:p>
                          <w:p w14:paraId="45AD65C8" w14:textId="77777777" w:rsidR="0017691D" w:rsidRDefault="0017691D" w:rsidP="00AD21BC"/>
                          <w:p w14:paraId="282688BE" w14:textId="77777777" w:rsidR="0017691D" w:rsidRPr="00DF42D1" w:rsidRDefault="0017691D" w:rsidP="00AD21BC">
                            <w:pPr>
                              <w:pStyle w:val="Ttulo1"/>
                              <w:rPr>
                                <w:rFonts w:ascii="Zizou Slab" w:hAnsi="Zizou Slab"/>
                                <w:b w:val="0"/>
                                <w:lang w:val="es-MX"/>
                              </w:rPr>
                            </w:pPr>
                            <w:bookmarkStart w:id="2343" w:name="_Toc25309695"/>
                            <w:r>
                              <w:rPr>
                                <w:rFonts w:ascii="Zizou Slab" w:hAnsi="Zizou Slab"/>
                                <w:b w:val="0"/>
                                <w:lang w:val="es-MX"/>
                              </w:rPr>
                              <w:t>Astra</w:t>
                            </w:r>
                            <w:bookmarkEnd w:id="2343"/>
                          </w:p>
                          <w:p w14:paraId="6958A7C1" w14:textId="77777777" w:rsidR="0017691D" w:rsidRDefault="0017691D" w:rsidP="00AD21BC"/>
                          <w:p w14:paraId="092882F0" w14:textId="77777777" w:rsidR="0017691D" w:rsidRPr="00DF42D1" w:rsidRDefault="0017691D" w:rsidP="00AD21BC">
                            <w:pPr>
                              <w:pStyle w:val="Ttulo1"/>
                              <w:rPr>
                                <w:rFonts w:ascii="Zizou Slab" w:hAnsi="Zizou Slab"/>
                                <w:b w:val="0"/>
                                <w:lang w:val="es-MX"/>
                              </w:rPr>
                            </w:pPr>
                            <w:bookmarkStart w:id="2344" w:name="_Toc25309696"/>
                            <w:r>
                              <w:rPr>
                                <w:rFonts w:ascii="Zizou Slab" w:hAnsi="Zizou Slab"/>
                                <w:b w:val="0"/>
                                <w:lang w:val="es-MX"/>
                              </w:rPr>
                              <w:t>Astra</w:t>
                            </w:r>
                            <w:bookmarkEnd w:id="2344"/>
                          </w:p>
                          <w:p w14:paraId="7233F346" w14:textId="77777777" w:rsidR="0017691D" w:rsidRDefault="0017691D" w:rsidP="00AD21BC"/>
                          <w:p w14:paraId="4E08A636" w14:textId="77777777" w:rsidR="0017691D" w:rsidRPr="00DF42D1" w:rsidRDefault="0017691D" w:rsidP="00AD21BC">
                            <w:pPr>
                              <w:pStyle w:val="Ttulo1"/>
                              <w:rPr>
                                <w:rFonts w:ascii="Zizou Slab" w:hAnsi="Zizou Slab"/>
                                <w:b w:val="0"/>
                                <w:lang w:val="es-MX"/>
                              </w:rPr>
                            </w:pPr>
                            <w:bookmarkStart w:id="2345" w:name="_Toc25309697"/>
                            <w:r>
                              <w:rPr>
                                <w:rFonts w:ascii="Zizou Slab" w:hAnsi="Zizou Slab"/>
                                <w:b w:val="0"/>
                                <w:lang w:val="es-MX"/>
                              </w:rPr>
                              <w:t>Astra</w:t>
                            </w:r>
                            <w:bookmarkEnd w:id="2345"/>
                          </w:p>
                          <w:p w14:paraId="3CDD411B" w14:textId="77777777" w:rsidR="0017691D" w:rsidRDefault="0017691D" w:rsidP="00AD21BC"/>
                          <w:p w14:paraId="0F177A55" w14:textId="77777777" w:rsidR="0017691D" w:rsidRPr="00DF42D1" w:rsidRDefault="0017691D" w:rsidP="00AD21BC">
                            <w:pPr>
                              <w:pStyle w:val="Ttulo1"/>
                              <w:rPr>
                                <w:rFonts w:ascii="Zizou Slab" w:hAnsi="Zizou Slab"/>
                                <w:b w:val="0"/>
                                <w:lang w:val="es-MX"/>
                              </w:rPr>
                            </w:pPr>
                            <w:bookmarkStart w:id="2346" w:name="_Toc25309698"/>
                            <w:r>
                              <w:rPr>
                                <w:rFonts w:ascii="Zizou Slab" w:hAnsi="Zizou Slab"/>
                                <w:b w:val="0"/>
                                <w:lang w:val="es-MX"/>
                              </w:rPr>
                              <w:t>Astra</w:t>
                            </w:r>
                            <w:bookmarkEnd w:id="2346"/>
                          </w:p>
                          <w:p w14:paraId="12BCDA56" w14:textId="77777777" w:rsidR="0017691D" w:rsidRDefault="0017691D" w:rsidP="00AD21BC"/>
                          <w:p w14:paraId="7210C558" w14:textId="77777777" w:rsidR="0017691D" w:rsidRPr="00DF42D1" w:rsidRDefault="0017691D" w:rsidP="00AD21BC">
                            <w:pPr>
                              <w:pStyle w:val="Ttulo1"/>
                              <w:rPr>
                                <w:rFonts w:ascii="Zizou Slab" w:hAnsi="Zizou Slab"/>
                                <w:b w:val="0"/>
                                <w:lang w:val="es-MX"/>
                              </w:rPr>
                            </w:pPr>
                            <w:bookmarkStart w:id="2347" w:name="_Toc25309699"/>
                            <w:r>
                              <w:rPr>
                                <w:rFonts w:ascii="Zizou Slab" w:hAnsi="Zizou Slab"/>
                                <w:b w:val="0"/>
                                <w:lang w:val="es-MX"/>
                              </w:rPr>
                              <w:t>Astra</w:t>
                            </w:r>
                            <w:bookmarkEnd w:id="2347"/>
                          </w:p>
                          <w:p w14:paraId="086FB257" w14:textId="77777777" w:rsidR="0017691D" w:rsidRDefault="0017691D" w:rsidP="00AD21BC"/>
                          <w:p w14:paraId="40196057" w14:textId="77777777" w:rsidR="0017691D" w:rsidRPr="00DF42D1" w:rsidRDefault="0017691D" w:rsidP="00AD21BC">
                            <w:pPr>
                              <w:pStyle w:val="Ttulo1"/>
                              <w:rPr>
                                <w:rFonts w:ascii="Zizou Slab" w:hAnsi="Zizou Slab"/>
                                <w:b w:val="0"/>
                                <w:lang w:val="es-MX"/>
                              </w:rPr>
                            </w:pPr>
                            <w:bookmarkStart w:id="2348" w:name="_Toc25309700"/>
                            <w:r>
                              <w:rPr>
                                <w:rFonts w:ascii="Zizou Slab" w:hAnsi="Zizou Slab"/>
                                <w:b w:val="0"/>
                                <w:lang w:val="es-MX"/>
                              </w:rPr>
                              <w:t>Astra</w:t>
                            </w:r>
                            <w:bookmarkEnd w:id="2348"/>
                          </w:p>
                          <w:p w14:paraId="2891ADF1" w14:textId="77777777" w:rsidR="0017691D" w:rsidRDefault="0017691D" w:rsidP="00AD21BC"/>
                          <w:p w14:paraId="77CAC333" w14:textId="77777777" w:rsidR="0017691D" w:rsidRPr="00DF42D1" w:rsidRDefault="0017691D" w:rsidP="00AD21BC">
                            <w:pPr>
                              <w:pStyle w:val="Ttulo1"/>
                              <w:rPr>
                                <w:rFonts w:ascii="Zizou Slab" w:hAnsi="Zizou Slab"/>
                                <w:b w:val="0"/>
                                <w:lang w:val="es-MX"/>
                              </w:rPr>
                            </w:pPr>
                            <w:bookmarkStart w:id="2349" w:name="_Toc25309701"/>
                            <w:r>
                              <w:rPr>
                                <w:rFonts w:ascii="Zizou Slab" w:hAnsi="Zizou Slab"/>
                                <w:b w:val="0"/>
                                <w:lang w:val="es-MX"/>
                              </w:rPr>
                              <w:t>Astra</w:t>
                            </w:r>
                            <w:bookmarkEnd w:id="2349"/>
                          </w:p>
                          <w:p w14:paraId="38AF74C3" w14:textId="77777777" w:rsidR="0017691D" w:rsidRDefault="0017691D" w:rsidP="00AD21BC"/>
                          <w:p w14:paraId="3E1F32C8" w14:textId="77777777" w:rsidR="0017691D" w:rsidRPr="00DF42D1" w:rsidRDefault="0017691D" w:rsidP="00AD21BC">
                            <w:pPr>
                              <w:pStyle w:val="Ttulo1"/>
                              <w:rPr>
                                <w:rFonts w:ascii="Zizou Slab" w:hAnsi="Zizou Slab"/>
                                <w:b w:val="0"/>
                                <w:lang w:val="es-MX"/>
                              </w:rPr>
                            </w:pPr>
                            <w:bookmarkStart w:id="2350" w:name="_Toc25309702"/>
                            <w:r>
                              <w:rPr>
                                <w:rFonts w:ascii="Zizou Slab" w:hAnsi="Zizou Slab"/>
                                <w:b w:val="0"/>
                                <w:lang w:val="es-MX"/>
                              </w:rPr>
                              <w:t>Astra</w:t>
                            </w:r>
                            <w:bookmarkEnd w:id="2350"/>
                          </w:p>
                          <w:p w14:paraId="4DEC099B" w14:textId="77777777" w:rsidR="0017691D" w:rsidRDefault="0017691D" w:rsidP="00AD21BC"/>
                          <w:p w14:paraId="73396F2C" w14:textId="77777777" w:rsidR="0017691D" w:rsidRPr="00DF42D1" w:rsidRDefault="0017691D" w:rsidP="00AD21BC">
                            <w:pPr>
                              <w:pStyle w:val="Ttulo1"/>
                              <w:rPr>
                                <w:rFonts w:ascii="Zizou Slab" w:hAnsi="Zizou Slab"/>
                                <w:b w:val="0"/>
                                <w:lang w:val="es-MX"/>
                              </w:rPr>
                            </w:pPr>
                            <w:bookmarkStart w:id="2351" w:name="_Toc25309703"/>
                            <w:r>
                              <w:rPr>
                                <w:rFonts w:ascii="Zizou Slab" w:hAnsi="Zizou Slab"/>
                                <w:b w:val="0"/>
                                <w:lang w:val="es-MX"/>
                              </w:rPr>
                              <w:t>Astra</w:t>
                            </w:r>
                            <w:bookmarkEnd w:id="2351"/>
                          </w:p>
                          <w:p w14:paraId="7D6AF274" w14:textId="77777777" w:rsidR="0017691D" w:rsidRDefault="0017691D" w:rsidP="00AD21BC"/>
                          <w:p w14:paraId="0AE43591" w14:textId="77777777" w:rsidR="0017691D" w:rsidRPr="00DF42D1" w:rsidRDefault="0017691D" w:rsidP="00AD21BC">
                            <w:pPr>
                              <w:pStyle w:val="Ttulo1"/>
                              <w:rPr>
                                <w:rFonts w:ascii="Zizou Slab" w:hAnsi="Zizou Slab"/>
                                <w:b w:val="0"/>
                                <w:lang w:val="es-MX"/>
                              </w:rPr>
                            </w:pPr>
                            <w:bookmarkStart w:id="2352" w:name="_Toc25309704"/>
                            <w:r>
                              <w:rPr>
                                <w:rFonts w:ascii="Zizou Slab" w:hAnsi="Zizou Slab"/>
                                <w:b w:val="0"/>
                                <w:lang w:val="es-MX"/>
                              </w:rPr>
                              <w:t>Astra</w:t>
                            </w:r>
                            <w:bookmarkEnd w:id="2352"/>
                          </w:p>
                          <w:p w14:paraId="6FE7C507" w14:textId="77777777" w:rsidR="0017691D" w:rsidRDefault="0017691D" w:rsidP="00AD21BC"/>
                          <w:p w14:paraId="297E9714" w14:textId="77777777" w:rsidR="0017691D" w:rsidRPr="00DF42D1" w:rsidRDefault="0017691D" w:rsidP="00AD21BC">
                            <w:pPr>
                              <w:pStyle w:val="Ttulo1"/>
                              <w:rPr>
                                <w:rFonts w:ascii="Zizou Slab" w:hAnsi="Zizou Slab"/>
                                <w:b w:val="0"/>
                                <w:lang w:val="es-MX"/>
                              </w:rPr>
                            </w:pPr>
                            <w:bookmarkStart w:id="2353" w:name="_Toc25309705"/>
                            <w:r>
                              <w:rPr>
                                <w:rFonts w:ascii="Zizou Slab" w:hAnsi="Zizou Slab"/>
                                <w:b w:val="0"/>
                                <w:lang w:val="es-MX"/>
                              </w:rPr>
                              <w:t>Astra</w:t>
                            </w:r>
                            <w:bookmarkEnd w:id="2353"/>
                          </w:p>
                          <w:p w14:paraId="7876A5B7" w14:textId="77777777" w:rsidR="0017691D" w:rsidRDefault="0017691D" w:rsidP="00AD21BC"/>
                          <w:p w14:paraId="7AC05A4F" w14:textId="77777777" w:rsidR="0017691D" w:rsidRPr="00DF42D1" w:rsidRDefault="0017691D" w:rsidP="00AD21BC">
                            <w:pPr>
                              <w:pStyle w:val="Ttulo1"/>
                              <w:rPr>
                                <w:rFonts w:ascii="Zizou Slab" w:hAnsi="Zizou Slab"/>
                                <w:b w:val="0"/>
                                <w:lang w:val="es-MX"/>
                              </w:rPr>
                            </w:pPr>
                            <w:bookmarkStart w:id="2354" w:name="_Toc25309706"/>
                            <w:r>
                              <w:rPr>
                                <w:rFonts w:ascii="Zizou Slab" w:hAnsi="Zizou Slab"/>
                                <w:b w:val="0"/>
                                <w:lang w:val="es-MX"/>
                              </w:rPr>
                              <w:t>Astra</w:t>
                            </w:r>
                            <w:bookmarkEnd w:id="2354"/>
                          </w:p>
                          <w:p w14:paraId="40557A37" w14:textId="77777777" w:rsidR="0017691D" w:rsidRDefault="0017691D" w:rsidP="00AD21BC"/>
                          <w:p w14:paraId="2A3E7104" w14:textId="77777777" w:rsidR="0017691D" w:rsidRPr="00DF42D1" w:rsidRDefault="0017691D" w:rsidP="00AD21BC">
                            <w:pPr>
                              <w:pStyle w:val="Ttulo1"/>
                              <w:rPr>
                                <w:rFonts w:ascii="Zizou Slab" w:hAnsi="Zizou Slab"/>
                                <w:b w:val="0"/>
                                <w:lang w:val="es-MX"/>
                              </w:rPr>
                            </w:pPr>
                            <w:bookmarkStart w:id="2355" w:name="_Toc25309707"/>
                            <w:r>
                              <w:rPr>
                                <w:rFonts w:ascii="Zizou Slab" w:hAnsi="Zizou Slab"/>
                                <w:b w:val="0"/>
                                <w:lang w:val="es-MX"/>
                              </w:rPr>
                              <w:t>Astra</w:t>
                            </w:r>
                            <w:bookmarkEnd w:id="2355"/>
                          </w:p>
                          <w:p w14:paraId="3882628C" w14:textId="77777777" w:rsidR="0017691D" w:rsidRDefault="0017691D" w:rsidP="00AD21BC"/>
                          <w:p w14:paraId="7D0B6242" w14:textId="77777777" w:rsidR="0017691D" w:rsidRPr="00DF42D1" w:rsidRDefault="0017691D" w:rsidP="00AD21BC">
                            <w:pPr>
                              <w:pStyle w:val="Ttulo1"/>
                              <w:rPr>
                                <w:rFonts w:ascii="Zizou Slab" w:hAnsi="Zizou Slab"/>
                                <w:b w:val="0"/>
                                <w:lang w:val="es-MX"/>
                              </w:rPr>
                            </w:pPr>
                            <w:bookmarkStart w:id="2356" w:name="_Toc25309708"/>
                            <w:r>
                              <w:rPr>
                                <w:rFonts w:ascii="Zizou Slab" w:hAnsi="Zizou Slab"/>
                                <w:b w:val="0"/>
                                <w:lang w:val="es-MX"/>
                              </w:rPr>
                              <w:t>Astra</w:t>
                            </w:r>
                            <w:bookmarkEnd w:id="2356"/>
                          </w:p>
                          <w:p w14:paraId="38C5702B" w14:textId="77777777" w:rsidR="0017691D" w:rsidRDefault="0017691D" w:rsidP="00AD21BC"/>
                          <w:p w14:paraId="096CF492" w14:textId="77777777" w:rsidR="0017691D" w:rsidRPr="00DF42D1" w:rsidRDefault="0017691D" w:rsidP="00AD21BC">
                            <w:pPr>
                              <w:pStyle w:val="Ttulo1"/>
                              <w:rPr>
                                <w:rFonts w:ascii="Zizou Slab" w:hAnsi="Zizou Slab"/>
                                <w:b w:val="0"/>
                                <w:lang w:val="es-MX"/>
                              </w:rPr>
                            </w:pPr>
                            <w:bookmarkStart w:id="2357" w:name="_Toc25309709"/>
                            <w:r>
                              <w:rPr>
                                <w:rFonts w:ascii="Zizou Slab" w:hAnsi="Zizou Slab"/>
                                <w:b w:val="0"/>
                                <w:lang w:val="es-MX"/>
                              </w:rPr>
                              <w:t>Astra</w:t>
                            </w:r>
                            <w:bookmarkEnd w:id="2357"/>
                          </w:p>
                          <w:p w14:paraId="33EF3B70" w14:textId="77777777" w:rsidR="0017691D" w:rsidRDefault="0017691D" w:rsidP="00AD21BC"/>
                          <w:p w14:paraId="7BC80C94" w14:textId="77777777" w:rsidR="0017691D" w:rsidRPr="00DF42D1" w:rsidRDefault="0017691D" w:rsidP="00AD21BC">
                            <w:pPr>
                              <w:pStyle w:val="Ttulo1"/>
                              <w:rPr>
                                <w:rFonts w:ascii="Zizou Slab" w:hAnsi="Zizou Slab"/>
                                <w:b w:val="0"/>
                                <w:lang w:val="es-MX"/>
                              </w:rPr>
                            </w:pPr>
                            <w:bookmarkStart w:id="2358" w:name="_Toc25309710"/>
                            <w:r>
                              <w:rPr>
                                <w:rFonts w:ascii="Zizou Slab" w:hAnsi="Zizou Slab"/>
                                <w:b w:val="0"/>
                                <w:lang w:val="es-MX"/>
                              </w:rPr>
                              <w:t>Astra</w:t>
                            </w:r>
                            <w:bookmarkEnd w:id="2358"/>
                          </w:p>
                          <w:p w14:paraId="44978240" w14:textId="77777777" w:rsidR="0017691D" w:rsidRDefault="0017691D" w:rsidP="00AD21BC"/>
                          <w:p w14:paraId="036CAE17" w14:textId="77777777" w:rsidR="0017691D" w:rsidRPr="00DF42D1" w:rsidRDefault="0017691D" w:rsidP="00AD21BC">
                            <w:pPr>
                              <w:pStyle w:val="Ttulo1"/>
                              <w:rPr>
                                <w:rFonts w:ascii="Zizou Slab" w:hAnsi="Zizou Slab"/>
                                <w:b w:val="0"/>
                                <w:lang w:val="es-MX"/>
                              </w:rPr>
                            </w:pPr>
                            <w:bookmarkStart w:id="2359" w:name="_Toc25309711"/>
                            <w:r>
                              <w:rPr>
                                <w:rFonts w:ascii="Zizou Slab" w:hAnsi="Zizou Slab"/>
                                <w:b w:val="0"/>
                                <w:lang w:val="es-MX"/>
                              </w:rPr>
                              <w:t>Astra</w:t>
                            </w:r>
                            <w:bookmarkEnd w:id="2359"/>
                          </w:p>
                          <w:p w14:paraId="7B5F5DDA" w14:textId="77777777" w:rsidR="0017691D" w:rsidRDefault="0017691D" w:rsidP="00AD21BC"/>
                          <w:p w14:paraId="14A06890" w14:textId="77777777" w:rsidR="0017691D" w:rsidRPr="00DF42D1" w:rsidRDefault="0017691D" w:rsidP="00AD21BC">
                            <w:pPr>
                              <w:pStyle w:val="Ttulo1"/>
                              <w:rPr>
                                <w:rFonts w:ascii="Zizou Slab" w:hAnsi="Zizou Slab"/>
                                <w:b w:val="0"/>
                                <w:lang w:val="es-MX"/>
                              </w:rPr>
                            </w:pPr>
                            <w:bookmarkStart w:id="2360" w:name="_Toc25309712"/>
                            <w:r>
                              <w:rPr>
                                <w:rFonts w:ascii="Zizou Slab" w:hAnsi="Zizou Slab"/>
                                <w:b w:val="0"/>
                                <w:lang w:val="es-MX"/>
                              </w:rPr>
                              <w:t>Astra</w:t>
                            </w:r>
                            <w:bookmarkEnd w:id="2360"/>
                          </w:p>
                          <w:p w14:paraId="68D8133C" w14:textId="77777777" w:rsidR="0017691D" w:rsidRDefault="0017691D" w:rsidP="00AD21BC"/>
                          <w:p w14:paraId="4466C41B" w14:textId="77777777" w:rsidR="0017691D" w:rsidRPr="00DF42D1" w:rsidRDefault="0017691D" w:rsidP="00AD21BC">
                            <w:pPr>
                              <w:pStyle w:val="Ttulo1"/>
                              <w:rPr>
                                <w:rFonts w:ascii="Zizou Slab" w:hAnsi="Zizou Slab"/>
                                <w:b w:val="0"/>
                                <w:lang w:val="es-MX"/>
                              </w:rPr>
                            </w:pPr>
                            <w:bookmarkStart w:id="2361" w:name="_Toc25309713"/>
                            <w:r>
                              <w:rPr>
                                <w:rFonts w:ascii="Zizou Slab" w:hAnsi="Zizou Slab"/>
                                <w:b w:val="0"/>
                                <w:lang w:val="es-MX"/>
                              </w:rPr>
                              <w:t>Astra</w:t>
                            </w:r>
                            <w:bookmarkEnd w:id="2361"/>
                          </w:p>
                          <w:p w14:paraId="357E1B72" w14:textId="77777777" w:rsidR="0017691D" w:rsidRDefault="0017691D" w:rsidP="00AD21BC"/>
                          <w:p w14:paraId="41EFC3DF" w14:textId="77777777" w:rsidR="0017691D" w:rsidRPr="00DF42D1" w:rsidRDefault="0017691D" w:rsidP="00AD21BC">
                            <w:pPr>
                              <w:pStyle w:val="Ttulo1"/>
                              <w:rPr>
                                <w:rFonts w:ascii="Zizou Slab" w:hAnsi="Zizou Slab"/>
                                <w:b w:val="0"/>
                                <w:lang w:val="es-MX"/>
                              </w:rPr>
                            </w:pPr>
                            <w:bookmarkStart w:id="2362" w:name="_Toc25309714"/>
                            <w:r>
                              <w:rPr>
                                <w:rFonts w:ascii="Zizou Slab" w:hAnsi="Zizou Slab"/>
                                <w:b w:val="0"/>
                                <w:lang w:val="es-MX"/>
                              </w:rPr>
                              <w:t>Astra</w:t>
                            </w:r>
                            <w:bookmarkEnd w:id="2296"/>
                            <w:bookmarkEnd w:id="2297"/>
                            <w:bookmarkEnd w:id="2362"/>
                          </w:p>
                          <w:p w14:paraId="263A2B96" w14:textId="77777777" w:rsidR="0017691D" w:rsidRDefault="0017691D" w:rsidP="00AD21BC"/>
                          <w:p w14:paraId="20A6F0B6" w14:textId="77777777" w:rsidR="0017691D" w:rsidRPr="00DF42D1" w:rsidRDefault="0017691D" w:rsidP="00AD21BC">
                            <w:pPr>
                              <w:pStyle w:val="Ttulo1"/>
                              <w:rPr>
                                <w:rFonts w:ascii="Zizou Slab" w:hAnsi="Zizou Slab"/>
                                <w:b w:val="0"/>
                                <w:lang w:val="es-MX"/>
                              </w:rPr>
                            </w:pPr>
                            <w:bookmarkStart w:id="2363" w:name="_Toc25224001"/>
                            <w:bookmarkStart w:id="2364" w:name="_Toc25224231"/>
                            <w:bookmarkStart w:id="2365" w:name="_Toc25225140"/>
                            <w:bookmarkStart w:id="2366" w:name="_Toc25225353"/>
                            <w:bookmarkStart w:id="2367" w:name="_Toc25225566"/>
                            <w:bookmarkStart w:id="2368" w:name="_Toc25225777"/>
                            <w:bookmarkStart w:id="2369" w:name="_Toc25225987"/>
                            <w:bookmarkStart w:id="2370" w:name="_Toc25226204"/>
                            <w:bookmarkStart w:id="2371" w:name="_Toc25226402"/>
                            <w:bookmarkStart w:id="2372" w:name="_Toc25226596"/>
                            <w:bookmarkStart w:id="2373" w:name="_Toc25227001"/>
                            <w:bookmarkStart w:id="2374" w:name="_Toc25227182"/>
                            <w:bookmarkStart w:id="2375" w:name="_Toc25227356"/>
                            <w:bookmarkStart w:id="2376" w:name="_Toc25227529"/>
                            <w:bookmarkStart w:id="2377" w:name="_Toc25227699"/>
                            <w:bookmarkStart w:id="2378" w:name="_Toc25227982"/>
                            <w:bookmarkStart w:id="2379" w:name="_Toc25228160"/>
                            <w:bookmarkStart w:id="2380" w:name="_Toc25228334"/>
                            <w:bookmarkStart w:id="2381" w:name="_Toc25228498"/>
                            <w:bookmarkStart w:id="2382" w:name="_Toc25228671"/>
                            <w:bookmarkStart w:id="2383" w:name="_Toc25229117"/>
                            <w:bookmarkStart w:id="2384" w:name="_Toc25229240"/>
                            <w:bookmarkStart w:id="2385" w:name="_Toc25229355"/>
                            <w:bookmarkStart w:id="2386" w:name="_Toc25229560"/>
                            <w:bookmarkStart w:id="2387" w:name="_Toc25229682"/>
                            <w:bookmarkStart w:id="2388" w:name="_Toc25229801"/>
                            <w:bookmarkStart w:id="2389" w:name="_Toc25229916"/>
                            <w:bookmarkStart w:id="2390" w:name="_Toc25240878"/>
                            <w:bookmarkStart w:id="2391" w:name="_Toc25240993"/>
                            <w:bookmarkStart w:id="2392" w:name="_Toc25241109"/>
                            <w:bookmarkStart w:id="2393" w:name="_Toc25244411"/>
                            <w:bookmarkStart w:id="2394" w:name="_Toc25244546"/>
                            <w:bookmarkStart w:id="2395" w:name="_Toc25246913"/>
                            <w:bookmarkStart w:id="2396" w:name="_Toc25247045"/>
                            <w:bookmarkStart w:id="2397" w:name="_Toc25309715"/>
                            <w:r>
                              <w:rPr>
                                <w:rFonts w:ascii="Zizou Slab" w:hAnsi="Zizou Slab"/>
                                <w:b w:val="0"/>
                                <w:lang w:val="es-MX"/>
                              </w:rPr>
                              <w:t>Astra</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14:paraId="3F6D3A14" w14:textId="77777777" w:rsidR="0017691D" w:rsidRDefault="0017691D" w:rsidP="00AD21BC"/>
                          <w:p w14:paraId="5C59E170" w14:textId="77777777" w:rsidR="0017691D" w:rsidRPr="00DF42D1" w:rsidRDefault="0017691D" w:rsidP="00AD21BC">
                            <w:pPr>
                              <w:pStyle w:val="Ttulo1"/>
                              <w:rPr>
                                <w:rFonts w:ascii="Zizou Slab" w:hAnsi="Zizou Slab"/>
                                <w:b w:val="0"/>
                                <w:lang w:val="es-MX"/>
                              </w:rPr>
                            </w:pPr>
                            <w:bookmarkStart w:id="2398" w:name="_Toc25224002"/>
                            <w:bookmarkStart w:id="2399" w:name="_Toc25224232"/>
                            <w:bookmarkStart w:id="2400" w:name="_Toc25225141"/>
                            <w:bookmarkStart w:id="2401" w:name="_Toc25225354"/>
                            <w:bookmarkStart w:id="2402" w:name="_Toc25225567"/>
                            <w:bookmarkStart w:id="2403" w:name="_Toc25225778"/>
                            <w:bookmarkStart w:id="2404" w:name="_Toc25225988"/>
                            <w:bookmarkStart w:id="2405" w:name="_Toc25226205"/>
                            <w:bookmarkStart w:id="2406" w:name="_Toc25226403"/>
                            <w:bookmarkStart w:id="2407" w:name="_Toc25226597"/>
                            <w:bookmarkStart w:id="2408" w:name="_Toc25227002"/>
                            <w:bookmarkStart w:id="2409" w:name="_Toc25227183"/>
                            <w:bookmarkStart w:id="2410" w:name="_Toc25227357"/>
                            <w:bookmarkStart w:id="2411" w:name="_Toc25227530"/>
                            <w:bookmarkStart w:id="2412" w:name="_Toc25227700"/>
                            <w:bookmarkStart w:id="2413" w:name="_Toc25227983"/>
                            <w:bookmarkStart w:id="2414" w:name="_Toc25228161"/>
                            <w:bookmarkStart w:id="2415" w:name="_Toc25228335"/>
                            <w:bookmarkStart w:id="2416" w:name="_Toc25228499"/>
                            <w:bookmarkStart w:id="2417" w:name="_Toc25228672"/>
                            <w:bookmarkStart w:id="2418" w:name="_Toc25229118"/>
                            <w:bookmarkStart w:id="2419" w:name="_Toc25229241"/>
                            <w:bookmarkStart w:id="2420" w:name="_Toc25229356"/>
                            <w:bookmarkStart w:id="2421" w:name="_Toc25229561"/>
                            <w:bookmarkStart w:id="2422" w:name="_Toc25229683"/>
                            <w:bookmarkStart w:id="2423" w:name="_Toc25229802"/>
                            <w:bookmarkStart w:id="2424" w:name="_Toc25229917"/>
                            <w:bookmarkStart w:id="2425" w:name="_Toc25240879"/>
                            <w:bookmarkStart w:id="2426" w:name="_Toc25240994"/>
                            <w:bookmarkStart w:id="2427" w:name="_Toc25241110"/>
                            <w:bookmarkStart w:id="2428" w:name="_Toc25244412"/>
                            <w:bookmarkStart w:id="2429" w:name="_Toc25244547"/>
                            <w:bookmarkStart w:id="2430" w:name="_Toc25246914"/>
                            <w:bookmarkStart w:id="2431" w:name="_Toc25247046"/>
                            <w:bookmarkStart w:id="2432" w:name="_Toc25309716"/>
                            <w:r>
                              <w:rPr>
                                <w:rFonts w:ascii="Zizou Slab" w:hAnsi="Zizou Slab"/>
                                <w:b w:val="0"/>
                                <w:lang w:val="es-MX"/>
                              </w:rPr>
                              <w:t>Astra</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p>
                          <w:p w14:paraId="7F2A6D29" w14:textId="77777777" w:rsidR="0017691D" w:rsidRDefault="0017691D" w:rsidP="00AD21BC"/>
                          <w:p w14:paraId="19AAB82E" w14:textId="77777777" w:rsidR="0017691D" w:rsidRPr="00DF42D1" w:rsidRDefault="0017691D" w:rsidP="00AD21BC">
                            <w:pPr>
                              <w:pStyle w:val="Ttulo1"/>
                              <w:rPr>
                                <w:rFonts w:ascii="Zizou Slab" w:hAnsi="Zizou Slab"/>
                                <w:b w:val="0"/>
                                <w:lang w:val="es-MX"/>
                              </w:rPr>
                            </w:pPr>
                            <w:bookmarkStart w:id="2433" w:name="_Toc25224003"/>
                            <w:bookmarkStart w:id="2434" w:name="_Toc25224233"/>
                            <w:bookmarkStart w:id="2435" w:name="_Toc25225142"/>
                            <w:bookmarkStart w:id="2436" w:name="_Toc25225355"/>
                            <w:bookmarkStart w:id="2437" w:name="_Toc25225568"/>
                            <w:bookmarkStart w:id="2438" w:name="_Toc25225779"/>
                            <w:bookmarkStart w:id="2439" w:name="_Toc25225989"/>
                            <w:bookmarkStart w:id="2440" w:name="_Toc25226206"/>
                            <w:bookmarkStart w:id="2441" w:name="_Toc25226404"/>
                            <w:bookmarkStart w:id="2442" w:name="_Toc25226598"/>
                            <w:bookmarkStart w:id="2443" w:name="_Toc25227003"/>
                            <w:bookmarkStart w:id="2444" w:name="_Toc25227184"/>
                            <w:bookmarkStart w:id="2445" w:name="_Toc25227358"/>
                            <w:bookmarkStart w:id="2446" w:name="_Toc25227531"/>
                            <w:bookmarkStart w:id="2447" w:name="_Toc25227701"/>
                            <w:bookmarkStart w:id="2448" w:name="_Toc25227984"/>
                            <w:bookmarkStart w:id="2449" w:name="_Toc25228162"/>
                            <w:bookmarkStart w:id="2450" w:name="_Toc25228336"/>
                            <w:bookmarkStart w:id="2451" w:name="_Toc25228500"/>
                            <w:bookmarkStart w:id="2452" w:name="_Toc25228673"/>
                            <w:bookmarkStart w:id="2453" w:name="_Toc25229119"/>
                            <w:bookmarkStart w:id="2454" w:name="_Toc25229242"/>
                            <w:bookmarkStart w:id="2455" w:name="_Toc25229357"/>
                            <w:bookmarkStart w:id="2456" w:name="_Toc25229562"/>
                            <w:bookmarkStart w:id="2457" w:name="_Toc25229684"/>
                            <w:bookmarkStart w:id="2458" w:name="_Toc25229803"/>
                            <w:bookmarkStart w:id="2459" w:name="_Toc25229918"/>
                            <w:bookmarkStart w:id="2460" w:name="_Toc25240880"/>
                            <w:bookmarkStart w:id="2461" w:name="_Toc25240995"/>
                            <w:bookmarkStart w:id="2462" w:name="_Toc25241111"/>
                            <w:bookmarkStart w:id="2463" w:name="_Toc25244413"/>
                            <w:bookmarkStart w:id="2464" w:name="_Toc25244548"/>
                            <w:bookmarkStart w:id="2465" w:name="_Toc25246915"/>
                            <w:bookmarkStart w:id="2466" w:name="_Toc25247047"/>
                            <w:bookmarkStart w:id="2467" w:name="_Toc25309717"/>
                            <w:r>
                              <w:rPr>
                                <w:rFonts w:ascii="Zizou Slab" w:hAnsi="Zizou Slab"/>
                                <w:b w:val="0"/>
                                <w:lang w:val="es-MX"/>
                              </w:rPr>
                              <w:t>Astra</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14:paraId="456880F8" w14:textId="77777777" w:rsidR="0017691D" w:rsidRDefault="0017691D" w:rsidP="00AD21BC"/>
                          <w:p w14:paraId="55289624" w14:textId="77777777" w:rsidR="0017691D" w:rsidRPr="00DF42D1" w:rsidRDefault="0017691D" w:rsidP="00AD21BC">
                            <w:pPr>
                              <w:pStyle w:val="Ttulo1"/>
                              <w:rPr>
                                <w:rFonts w:ascii="Zizou Slab" w:hAnsi="Zizou Slab"/>
                                <w:b w:val="0"/>
                                <w:lang w:val="es-MX"/>
                              </w:rPr>
                            </w:pPr>
                            <w:bookmarkStart w:id="2468" w:name="_Toc25224004"/>
                            <w:bookmarkStart w:id="2469" w:name="_Toc25224234"/>
                            <w:bookmarkStart w:id="2470" w:name="_Toc25225143"/>
                            <w:bookmarkStart w:id="2471" w:name="_Toc25225356"/>
                            <w:bookmarkStart w:id="2472" w:name="_Toc25225569"/>
                            <w:bookmarkStart w:id="2473" w:name="_Toc25225780"/>
                            <w:bookmarkStart w:id="2474" w:name="_Toc25225990"/>
                            <w:bookmarkStart w:id="2475" w:name="_Toc25226207"/>
                            <w:bookmarkStart w:id="2476" w:name="_Toc25226405"/>
                            <w:bookmarkStart w:id="2477" w:name="_Toc25226599"/>
                            <w:bookmarkStart w:id="2478" w:name="_Toc25227004"/>
                            <w:bookmarkStart w:id="2479" w:name="_Toc25227185"/>
                            <w:bookmarkStart w:id="2480" w:name="_Toc25227359"/>
                            <w:bookmarkStart w:id="2481" w:name="_Toc25227532"/>
                            <w:bookmarkStart w:id="2482" w:name="_Toc25227702"/>
                            <w:bookmarkStart w:id="2483" w:name="_Toc25227985"/>
                            <w:bookmarkStart w:id="2484" w:name="_Toc25228163"/>
                            <w:bookmarkStart w:id="2485" w:name="_Toc25228337"/>
                            <w:bookmarkStart w:id="2486" w:name="_Toc25228501"/>
                            <w:bookmarkStart w:id="2487" w:name="_Toc25228674"/>
                            <w:bookmarkStart w:id="2488" w:name="_Toc25229120"/>
                            <w:bookmarkStart w:id="2489" w:name="_Toc25229243"/>
                            <w:bookmarkStart w:id="2490" w:name="_Toc25229358"/>
                            <w:bookmarkStart w:id="2491" w:name="_Toc25229563"/>
                            <w:bookmarkStart w:id="2492" w:name="_Toc25229685"/>
                            <w:bookmarkStart w:id="2493" w:name="_Toc25229804"/>
                            <w:bookmarkStart w:id="2494" w:name="_Toc25229919"/>
                            <w:bookmarkStart w:id="2495" w:name="_Toc25240881"/>
                            <w:bookmarkStart w:id="2496" w:name="_Toc25240996"/>
                            <w:bookmarkStart w:id="2497" w:name="_Toc25241112"/>
                            <w:bookmarkStart w:id="2498" w:name="_Toc25244414"/>
                            <w:bookmarkStart w:id="2499" w:name="_Toc25244549"/>
                            <w:bookmarkStart w:id="2500" w:name="_Toc25246916"/>
                            <w:bookmarkStart w:id="2501" w:name="_Toc25247048"/>
                            <w:bookmarkStart w:id="2502" w:name="_Toc25309718"/>
                            <w:r>
                              <w:rPr>
                                <w:rFonts w:ascii="Zizou Slab" w:hAnsi="Zizou Slab"/>
                                <w:b w:val="0"/>
                                <w:lang w:val="es-MX"/>
                              </w:rPr>
                              <w:t>Astra</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1114BA13" w14:textId="77777777" w:rsidR="0017691D" w:rsidRDefault="0017691D" w:rsidP="00AD21BC"/>
                          <w:p w14:paraId="633319F5" w14:textId="77777777" w:rsidR="0017691D" w:rsidRPr="00DF42D1" w:rsidRDefault="0017691D" w:rsidP="00AD21BC">
                            <w:pPr>
                              <w:pStyle w:val="Ttulo1"/>
                              <w:rPr>
                                <w:rFonts w:ascii="Zizou Slab" w:hAnsi="Zizou Slab"/>
                                <w:b w:val="0"/>
                                <w:lang w:val="es-MX"/>
                              </w:rPr>
                            </w:pPr>
                            <w:bookmarkStart w:id="2503" w:name="_Toc25224005"/>
                            <w:bookmarkStart w:id="2504" w:name="_Toc25224235"/>
                            <w:bookmarkStart w:id="2505" w:name="_Toc25225144"/>
                            <w:bookmarkStart w:id="2506" w:name="_Toc25225357"/>
                            <w:bookmarkStart w:id="2507" w:name="_Toc25225570"/>
                            <w:bookmarkStart w:id="2508" w:name="_Toc25225781"/>
                            <w:bookmarkStart w:id="2509" w:name="_Toc25225991"/>
                            <w:bookmarkStart w:id="2510" w:name="_Toc25226208"/>
                            <w:bookmarkStart w:id="2511" w:name="_Toc25226406"/>
                            <w:bookmarkStart w:id="2512" w:name="_Toc25226600"/>
                            <w:bookmarkStart w:id="2513" w:name="_Toc25227005"/>
                            <w:bookmarkStart w:id="2514" w:name="_Toc25227186"/>
                            <w:bookmarkStart w:id="2515" w:name="_Toc25227360"/>
                            <w:bookmarkStart w:id="2516" w:name="_Toc25227533"/>
                            <w:bookmarkStart w:id="2517" w:name="_Toc25227703"/>
                            <w:bookmarkStart w:id="2518" w:name="_Toc25227986"/>
                            <w:bookmarkStart w:id="2519" w:name="_Toc25228164"/>
                            <w:bookmarkStart w:id="2520" w:name="_Toc25228338"/>
                            <w:bookmarkStart w:id="2521" w:name="_Toc25228502"/>
                            <w:bookmarkStart w:id="2522" w:name="_Toc25228675"/>
                            <w:bookmarkStart w:id="2523" w:name="_Toc25229121"/>
                            <w:bookmarkStart w:id="2524" w:name="_Toc25229244"/>
                            <w:bookmarkStart w:id="2525" w:name="_Toc25229359"/>
                            <w:bookmarkStart w:id="2526" w:name="_Toc25229564"/>
                            <w:bookmarkStart w:id="2527" w:name="_Toc25229686"/>
                            <w:bookmarkStart w:id="2528" w:name="_Toc25229805"/>
                            <w:bookmarkStart w:id="2529" w:name="_Toc25229920"/>
                            <w:bookmarkStart w:id="2530" w:name="_Toc25240882"/>
                            <w:bookmarkStart w:id="2531" w:name="_Toc25240997"/>
                            <w:bookmarkStart w:id="2532" w:name="_Toc25241113"/>
                            <w:bookmarkStart w:id="2533" w:name="_Toc25244415"/>
                            <w:bookmarkStart w:id="2534" w:name="_Toc25244550"/>
                            <w:bookmarkStart w:id="2535" w:name="_Toc25246917"/>
                            <w:bookmarkStart w:id="2536" w:name="_Toc25247049"/>
                            <w:bookmarkStart w:id="2537" w:name="_Toc25309719"/>
                            <w:r>
                              <w:rPr>
                                <w:rFonts w:ascii="Zizou Slab" w:hAnsi="Zizou Slab"/>
                                <w:b w:val="0"/>
                                <w:lang w:val="es-MX"/>
                              </w:rPr>
                              <w:t>Astra</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3A77A88A" w14:textId="77777777" w:rsidR="0017691D" w:rsidRDefault="0017691D" w:rsidP="00AD21BC"/>
                          <w:p w14:paraId="1B899C7D" w14:textId="77777777" w:rsidR="0017691D" w:rsidRPr="00DF42D1" w:rsidRDefault="0017691D" w:rsidP="00AD21BC">
                            <w:pPr>
                              <w:pStyle w:val="Ttulo1"/>
                              <w:rPr>
                                <w:rFonts w:ascii="Zizou Slab" w:hAnsi="Zizou Slab"/>
                                <w:b w:val="0"/>
                                <w:lang w:val="es-MX"/>
                              </w:rPr>
                            </w:pPr>
                            <w:bookmarkStart w:id="2538" w:name="_Toc25224006"/>
                            <w:bookmarkStart w:id="2539" w:name="_Toc25224236"/>
                            <w:bookmarkStart w:id="2540" w:name="_Toc25225145"/>
                            <w:bookmarkStart w:id="2541" w:name="_Toc25225358"/>
                            <w:bookmarkStart w:id="2542" w:name="_Toc25225571"/>
                            <w:bookmarkStart w:id="2543" w:name="_Toc25225782"/>
                            <w:bookmarkStart w:id="2544" w:name="_Toc25225992"/>
                            <w:bookmarkStart w:id="2545" w:name="_Toc25226209"/>
                            <w:bookmarkStart w:id="2546" w:name="_Toc25226407"/>
                            <w:bookmarkStart w:id="2547" w:name="_Toc25226601"/>
                            <w:bookmarkStart w:id="2548" w:name="_Toc25227006"/>
                            <w:bookmarkStart w:id="2549" w:name="_Toc25227187"/>
                            <w:bookmarkStart w:id="2550" w:name="_Toc25227361"/>
                            <w:bookmarkStart w:id="2551" w:name="_Toc25227534"/>
                            <w:bookmarkStart w:id="2552" w:name="_Toc25227704"/>
                            <w:bookmarkStart w:id="2553" w:name="_Toc25227987"/>
                            <w:bookmarkStart w:id="2554" w:name="_Toc25228165"/>
                            <w:bookmarkStart w:id="2555" w:name="_Toc25228339"/>
                            <w:bookmarkStart w:id="2556" w:name="_Toc25228503"/>
                            <w:bookmarkStart w:id="2557" w:name="_Toc25228676"/>
                            <w:bookmarkStart w:id="2558" w:name="_Toc25229122"/>
                            <w:bookmarkStart w:id="2559" w:name="_Toc25229245"/>
                            <w:bookmarkStart w:id="2560" w:name="_Toc25229360"/>
                            <w:bookmarkStart w:id="2561" w:name="_Toc25229565"/>
                            <w:bookmarkStart w:id="2562" w:name="_Toc25229687"/>
                            <w:bookmarkStart w:id="2563" w:name="_Toc25229806"/>
                            <w:bookmarkStart w:id="2564" w:name="_Toc25229921"/>
                            <w:bookmarkStart w:id="2565" w:name="_Toc25240883"/>
                            <w:bookmarkStart w:id="2566" w:name="_Toc25240998"/>
                            <w:bookmarkStart w:id="2567" w:name="_Toc25241114"/>
                            <w:bookmarkStart w:id="2568" w:name="_Toc25244416"/>
                            <w:bookmarkStart w:id="2569" w:name="_Toc25244551"/>
                            <w:bookmarkStart w:id="2570" w:name="_Toc25246918"/>
                            <w:bookmarkStart w:id="2571" w:name="_Toc25247050"/>
                            <w:bookmarkStart w:id="2572" w:name="_Toc25309720"/>
                            <w:r>
                              <w:rPr>
                                <w:rFonts w:ascii="Zizou Slab" w:hAnsi="Zizou Slab"/>
                                <w:b w:val="0"/>
                                <w:lang w:val="es-MX"/>
                              </w:rPr>
                              <w:t>Astra</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09451F89" w14:textId="77777777" w:rsidR="0017691D" w:rsidRDefault="0017691D" w:rsidP="00AD21BC"/>
                          <w:p w14:paraId="3BD7801E" w14:textId="77777777" w:rsidR="0017691D" w:rsidRPr="00DF42D1" w:rsidRDefault="0017691D" w:rsidP="00AD21BC">
                            <w:pPr>
                              <w:pStyle w:val="Ttulo1"/>
                              <w:rPr>
                                <w:rFonts w:ascii="Zizou Slab" w:hAnsi="Zizou Slab"/>
                                <w:b w:val="0"/>
                                <w:lang w:val="es-MX"/>
                              </w:rPr>
                            </w:pPr>
                            <w:bookmarkStart w:id="2573" w:name="_Toc25224007"/>
                            <w:bookmarkStart w:id="2574" w:name="_Toc25224237"/>
                            <w:bookmarkStart w:id="2575" w:name="_Toc25225146"/>
                            <w:bookmarkStart w:id="2576" w:name="_Toc25225359"/>
                            <w:bookmarkStart w:id="2577" w:name="_Toc25225572"/>
                            <w:bookmarkStart w:id="2578" w:name="_Toc25225783"/>
                            <w:bookmarkStart w:id="2579" w:name="_Toc25225993"/>
                            <w:bookmarkStart w:id="2580" w:name="_Toc25226210"/>
                            <w:bookmarkStart w:id="2581" w:name="_Toc25226408"/>
                            <w:bookmarkStart w:id="2582" w:name="_Toc25226602"/>
                            <w:bookmarkStart w:id="2583" w:name="_Toc25227007"/>
                            <w:bookmarkStart w:id="2584" w:name="_Toc25227188"/>
                            <w:bookmarkStart w:id="2585" w:name="_Toc25227362"/>
                            <w:bookmarkStart w:id="2586" w:name="_Toc25227535"/>
                            <w:bookmarkStart w:id="2587" w:name="_Toc25227705"/>
                            <w:bookmarkStart w:id="2588" w:name="_Toc25227988"/>
                            <w:bookmarkStart w:id="2589" w:name="_Toc25228166"/>
                            <w:bookmarkStart w:id="2590" w:name="_Toc25228340"/>
                            <w:bookmarkStart w:id="2591" w:name="_Toc25228504"/>
                            <w:bookmarkStart w:id="2592" w:name="_Toc25228677"/>
                            <w:bookmarkStart w:id="2593" w:name="_Toc25229123"/>
                            <w:bookmarkStart w:id="2594" w:name="_Toc25229246"/>
                            <w:bookmarkStart w:id="2595" w:name="_Toc25229361"/>
                            <w:bookmarkStart w:id="2596" w:name="_Toc25229566"/>
                            <w:bookmarkStart w:id="2597" w:name="_Toc25229688"/>
                            <w:bookmarkStart w:id="2598" w:name="_Toc25229807"/>
                            <w:bookmarkStart w:id="2599" w:name="_Toc25229922"/>
                            <w:bookmarkStart w:id="2600" w:name="_Toc25240884"/>
                            <w:bookmarkStart w:id="2601" w:name="_Toc25240999"/>
                            <w:bookmarkStart w:id="2602" w:name="_Toc25241115"/>
                            <w:bookmarkStart w:id="2603" w:name="_Toc25244417"/>
                            <w:bookmarkStart w:id="2604" w:name="_Toc25244552"/>
                            <w:bookmarkStart w:id="2605" w:name="_Toc25246919"/>
                            <w:bookmarkStart w:id="2606" w:name="_Toc25247051"/>
                            <w:bookmarkStart w:id="2607" w:name="_Toc25309721"/>
                            <w:r>
                              <w:rPr>
                                <w:rFonts w:ascii="Zizou Slab" w:hAnsi="Zizou Slab"/>
                                <w:b w:val="0"/>
                                <w:lang w:val="es-MX"/>
                              </w:rPr>
                              <w:t>Astra</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555AE553" w14:textId="77777777" w:rsidR="0017691D" w:rsidRDefault="0017691D" w:rsidP="00AD21BC"/>
                          <w:p w14:paraId="1B1C869C" w14:textId="77777777" w:rsidR="0017691D" w:rsidRPr="00DF42D1" w:rsidRDefault="0017691D" w:rsidP="00AD21BC">
                            <w:pPr>
                              <w:pStyle w:val="Ttulo1"/>
                              <w:rPr>
                                <w:rFonts w:ascii="Zizou Slab" w:hAnsi="Zizou Slab"/>
                                <w:b w:val="0"/>
                                <w:lang w:val="es-MX"/>
                              </w:rPr>
                            </w:pPr>
                            <w:bookmarkStart w:id="2608" w:name="_Toc25224008"/>
                            <w:bookmarkStart w:id="2609" w:name="_Toc25224238"/>
                            <w:bookmarkStart w:id="2610" w:name="_Toc25225147"/>
                            <w:bookmarkStart w:id="2611" w:name="_Toc25225360"/>
                            <w:bookmarkStart w:id="2612" w:name="_Toc25225573"/>
                            <w:bookmarkStart w:id="2613" w:name="_Toc25225784"/>
                            <w:bookmarkStart w:id="2614" w:name="_Toc25225994"/>
                            <w:bookmarkStart w:id="2615" w:name="_Toc25226211"/>
                            <w:bookmarkStart w:id="2616" w:name="_Toc25226409"/>
                            <w:bookmarkStart w:id="2617" w:name="_Toc25226603"/>
                            <w:bookmarkStart w:id="2618" w:name="_Toc25227008"/>
                            <w:bookmarkStart w:id="2619" w:name="_Toc25227189"/>
                            <w:bookmarkStart w:id="2620" w:name="_Toc25227363"/>
                            <w:bookmarkStart w:id="2621" w:name="_Toc25227536"/>
                            <w:bookmarkStart w:id="2622" w:name="_Toc25227706"/>
                            <w:bookmarkStart w:id="2623" w:name="_Toc25227989"/>
                            <w:bookmarkStart w:id="2624" w:name="_Toc25228167"/>
                            <w:bookmarkStart w:id="2625" w:name="_Toc25228341"/>
                            <w:bookmarkStart w:id="2626" w:name="_Toc25228505"/>
                            <w:bookmarkStart w:id="2627" w:name="_Toc25228678"/>
                            <w:bookmarkStart w:id="2628" w:name="_Toc25229124"/>
                            <w:bookmarkStart w:id="2629" w:name="_Toc25229247"/>
                            <w:bookmarkStart w:id="2630" w:name="_Toc25229362"/>
                            <w:bookmarkStart w:id="2631" w:name="_Toc25229567"/>
                            <w:bookmarkStart w:id="2632" w:name="_Toc25229689"/>
                            <w:bookmarkStart w:id="2633" w:name="_Toc25229808"/>
                            <w:bookmarkStart w:id="2634" w:name="_Toc25229923"/>
                            <w:bookmarkStart w:id="2635" w:name="_Toc25240885"/>
                            <w:bookmarkStart w:id="2636" w:name="_Toc25241000"/>
                            <w:bookmarkStart w:id="2637" w:name="_Toc25241116"/>
                            <w:bookmarkStart w:id="2638" w:name="_Toc25244418"/>
                            <w:bookmarkStart w:id="2639" w:name="_Toc25244553"/>
                            <w:bookmarkStart w:id="2640" w:name="_Toc25246920"/>
                            <w:bookmarkStart w:id="2641" w:name="_Toc25247052"/>
                            <w:bookmarkStart w:id="2642" w:name="_Toc25309722"/>
                            <w:r>
                              <w:rPr>
                                <w:rFonts w:ascii="Zizou Slab" w:hAnsi="Zizou Slab"/>
                                <w:b w:val="0"/>
                                <w:lang w:val="es-MX"/>
                              </w:rPr>
                              <w:t>Astra</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3064BFE7" w14:textId="77777777" w:rsidR="0017691D" w:rsidRDefault="0017691D" w:rsidP="00AD21BC"/>
                          <w:p w14:paraId="2422C15C" w14:textId="77777777" w:rsidR="0017691D" w:rsidRPr="00DF42D1" w:rsidRDefault="0017691D" w:rsidP="00AD21BC">
                            <w:pPr>
                              <w:pStyle w:val="Ttulo1"/>
                              <w:rPr>
                                <w:rFonts w:ascii="Zizou Slab" w:hAnsi="Zizou Slab"/>
                                <w:b w:val="0"/>
                                <w:lang w:val="es-MX"/>
                              </w:rPr>
                            </w:pPr>
                            <w:bookmarkStart w:id="2643" w:name="_Toc25224009"/>
                            <w:bookmarkStart w:id="2644" w:name="_Toc25224239"/>
                            <w:bookmarkStart w:id="2645" w:name="_Toc25225148"/>
                            <w:bookmarkStart w:id="2646" w:name="_Toc25225361"/>
                            <w:bookmarkStart w:id="2647" w:name="_Toc25225574"/>
                            <w:bookmarkStart w:id="2648" w:name="_Toc25225785"/>
                            <w:bookmarkStart w:id="2649" w:name="_Toc25225995"/>
                            <w:bookmarkStart w:id="2650" w:name="_Toc25226212"/>
                            <w:bookmarkStart w:id="2651" w:name="_Toc25226410"/>
                            <w:bookmarkStart w:id="2652" w:name="_Toc25226604"/>
                            <w:bookmarkStart w:id="2653" w:name="_Toc25227009"/>
                            <w:bookmarkStart w:id="2654" w:name="_Toc25227190"/>
                            <w:bookmarkStart w:id="2655" w:name="_Toc25227364"/>
                            <w:bookmarkStart w:id="2656" w:name="_Toc25227537"/>
                            <w:bookmarkStart w:id="2657" w:name="_Toc25227707"/>
                            <w:bookmarkStart w:id="2658" w:name="_Toc25227990"/>
                            <w:bookmarkStart w:id="2659" w:name="_Toc25228168"/>
                            <w:bookmarkStart w:id="2660" w:name="_Toc25228342"/>
                            <w:bookmarkStart w:id="2661" w:name="_Toc25228506"/>
                            <w:bookmarkStart w:id="2662" w:name="_Toc25228679"/>
                            <w:bookmarkStart w:id="2663" w:name="_Toc25229125"/>
                            <w:bookmarkStart w:id="2664" w:name="_Toc25229248"/>
                            <w:bookmarkStart w:id="2665" w:name="_Toc25229363"/>
                            <w:bookmarkStart w:id="2666" w:name="_Toc25229568"/>
                            <w:bookmarkStart w:id="2667" w:name="_Toc25229690"/>
                            <w:bookmarkStart w:id="2668" w:name="_Toc25229809"/>
                            <w:bookmarkStart w:id="2669" w:name="_Toc25229924"/>
                            <w:bookmarkStart w:id="2670" w:name="_Toc25240886"/>
                            <w:bookmarkStart w:id="2671" w:name="_Toc25241001"/>
                            <w:bookmarkStart w:id="2672" w:name="_Toc25241117"/>
                            <w:bookmarkStart w:id="2673" w:name="_Toc25244419"/>
                            <w:bookmarkStart w:id="2674" w:name="_Toc25244554"/>
                            <w:bookmarkStart w:id="2675" w:name="_Toc25246921"/>
                            <w:bookmarkStart w:id="2676" w:name="_Toc25247053"/>
                            <w:bookmarkStart w:id="2677" w:name="_Toc25309723"/>
                            <w:r>
                              <w:rPr>
                                <w:rFonts w:ascii="Zizou Slab" w:hAnsi="Zizou Slab"/>
                                <w:b w:val="0"/>
                                <w:lang w:val="es-MX"/>
                              </w:rPr>
                              <w:t>Astra</w:t>
                            </w:r>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14:paraId="6460A1FD" w14:textId="77777777" w:rsidR="0017691D" w:rsidRDefault="0017691D" w:rsidP="00AD21BC"/>
                          <w:p w14:paraId="6A335042" w14:textId="77777777" w:rsidR="0017691D" w:rsidRPr="00DF42D1" w:rsidRDefault="0017691D" w:rsidP="00AD21BC">
                            <w:pPr>
                              <w:pStyle w:val="Ttulo1"/>
                              <w:rPr>
                                <w:rFonts w:ascii="Zizou Slab" w:hAnsi="Zizou Slab"/>
                                <w:b w:val="0"/>
                                <w:lang w:val="es-MX"/>
                              </w:rPr>
                            </w:pPr>
                            <w:bookmarkStart w:id="2678" w:name="_Toc25224010"/>
                            <w:bookmarkStart w:id="2679" w:name="_Toc25224240"/>
                            <w:bookmarkStart w:id="2680" w:name="_Toc25225149"/>
                            <w:bookmarkStart w:id="2681" w:name="_Toc25225362"/>
                            <w:bookmarkStart w:id="2682" w:name="_Toc25225575"/>
                            <w:bookmarkStart w:id="2683" w:name="_Toc25225786"/>
                            <w:bookmarkStart w:id="2684" w:name="_Toc25225996"/>
                            <w:bookmarkStart w:id="2685" w:name="_Toc25226213"/>
                            <w:bookmarkStart w:id="2686" w:name="_Toc25226411"/>
                            <w:bookmarkStart w:id="2687" w:name="_Toc25226605"/>
                            <w:bookmarkStart w:id="2688" w:name="_Toc25227010"/>
                            <w:bookmarkStart w:id="2689" w:name="_Toc25227191"/>
                            <w:bookmarkStart w:id="2690" w:name="_Toc25227365"/>
                            <w:bookmarkStart w:id="2691" w:name="_Toc25227538"/>
                            <w:bookmarkStart w:id="2692" w:name="_Toc25227708"/>
                            <w:bookmarkStart w:id="2693" w:name="_Toc25227991"/>
                            <w:bookmarkStart w:id="2694" w:name="_Toc25228169"/>
                            <w:bookmarkStart w:id="2695" w:name="_Toc25228343"/>
                            <w:bookmarkStart w:id="2696" w:name="_Toc25228507"/>
                            <w:bookmarkStart w:id="2697" w:name="_Toc25228680"/>
                            <w:bookmarkStart w:id="2698" w:name="_Toc25229126"/>
                            <w:bookmarkStart w:id="2699" w:name="_Toc25229249"/>
                            <w:bookmarkStart w:id="2700" w:name="_Toc25229364"/>
                            <w:bookmarkStart w:id="2701" w:name="_Toc25229569"/>
                            <w:bookmarkStart w:id="2702" w:name="_Toc25229691"/>
                            <w:bookmarkStart w:id="2703" w:name="_Toc25229810"/>
                            <w:bookmarkStart w:id="2704" w:name="_Toc25229925"/>
                            <w:bookmarkStart w:id="2705" w:name="_Toc25240887"/>
                            <w:bookmarkStart w:id="2706" w:name="_Toc25241002"/>
                            <w:bookmarkStart w:id="2707" w:name="_Toc25241118"/>
                            <w:bookmarkStart w:id="2708" w:name="_Toc25244420"/>
                            <w:bookmarkStart w:id="2709" w:name="_Toc25244555"/>
                            <w:bookmarkStart w:id="2710" w:name="_Toc25246922"/>
                            <w:bookmarkStart w:id="2711" w:name="_Toc25247054"/>
                            <w:bookmarkStart w:id="2712" w:name="_Toc25309724"/>
                            <w:r>
                              <w:rPr>
                                <w:rFonts w:ascii="Zizou Slab" w:hAnsi="Zizou Slab"/>
                                <w:b w:val="0"/>
                                <w:lang w:val="es-MX"/>
                              </w:rPr>
                              <w:t>Astra</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14:paraId="4D9ADCA7" w14:textId="77777777" w:rsidR="0017691D" w:rsidRDefault="0017691D" w:rsidP="00AD21BC"/>
                          <w:p w14:paraId="490FC2FE" w14:textId="77777777" w:rsidR="0017691D" w:rsidRPr="00DF42D1" w:rsidRDefault="0017691D" w:rsidP="00AD21BC">
                            <w:pPr>
                              <w:pStyle w:val="Ttulo1"/>
                              <w:rPr>
                                <w:rFonts w:ascii="Zizou Slab" w:hAnsi="Zizou Slab"/>
                                <w:b w:val="0"/>
                                <w:lang w:val="es-MX"/>
                              </w:rPr>
                            </w:pPr>
                            <w:bookmarkStart w:id="2713" w:name="_Toc25224011"/>
                            <w:bookmarkStart w:id="2714" w:name="_Toc25224241"/>
                            <w:bookmarkStart w:id="2715" w:name="_Toc25225150"/>
                            <w:bookmarkStart w:id="2716" w:name="_Toc25225363"/>
                            <w:bookmarkStart w:id="2717" w:name="_Toc25225576"/>
                            <w:bookmarkStart w:id="2718" w:name="_Toc25225787"/>
                            <w:bookmarkStart w:id="2719" w:name="_Toc25225997"/>
                            <w:bookmarkStart w:id="2720" w:name="_Toc25226214"/>
                            <w:bookmarkStart w:id="2721" w:name="_Toc25226412"/>
                            <w:bookmarkStart w:id="2722" w:name="_Toc25226606"/>
                            <w:bookmarkStart w:id="2723" w:name="_Toc25227011"/>
                            <w:bookmarkStart w:id="2724" w:name="_Toc25227192"/>
                            <w:bookmarkStart w:id="2725" w:name="_Toc25227366"/>
                            <w:bookmarkStart w:id="2726" w:name="_Toc25227539"/>
                            <w:bookmarkStart w:id="2727" w:name="_Toc25227709"/>
                            <w:bookmarkStart w:id="2728" w:name="_Toc25227992"/>
                            <w:bookmarkStart w:id="2729" w:name="_Toc25228170"/>
                            <w:bookmarkStart w:id="2730" w:name="_Toc25228344"/>
                            <w:bookmarkStart w:id="2731" w:name="_Toc25228508"/>
                            <w:bookmarkStart w:id="2732" w:name="_Toc25228681"/>
                            <w:bookmarkStart w:id="2733" w:name="_Toc25229127"/>
                            <w:bookmarkStart w:id="2734" w:name="_Toc25229250"/>
                            <w:bookmarkStart w:id="2735" w:name="_Toc25229365"/>
                            <w:bookmarkStart w:id="2736" w:name="_Toc25229570"/>
                            <w:bookmarkStart w:id="2737" w:name="_Toc25229692"/>
                            <w:bookmarkStart w:id="2738" w:name="_Toc25229811"/>
                            <w:bookmarkStart w:id="2739" w:name="_Toc25229926"/>
                            <w:bookmarkStart w:id="2740" w:name="_Toc25240888"/>
                            <w:bookmarkStart w:id="2741" w:name="_Toc25241003"/>
                            <w:bookmarkStart w:id="2742" w:name="_Toc25241119"/>
                            <w:bookmarkStart w:id="2743" w:name="_Toc25244421"/>
                            <w:bookmarkStart w:id="2744" w:name="_Toc25244556"/>
                            <w:bookmarkStart w:id="2745" w:name="_Toc25246923"/>
                            <w:bookmarkStart w:id="2746" w:name="_Toc25247055"/>
                            <w:bookmarkStart w:id="2747" w:name="_Toc25309725"/>
                            <w:r>
                              <w:rPr>
                                <w:rFonts w:ascii="Zizou Slab" w:hAnsi="Zizou Slab"/>
                                <w:b w:val="0"/>
                                <w:lang w:val="es-MX"/>
                              </w:rPr>
                              <w:t>Astra</w:t>
                            </w:r>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14:paraId="7CB85952" w14:textId="77777777" w:rsidR="0017691D" w:rsidRDefault="0017691D" w:rsidP="00AD21BC"/>
                          <w:p w14:paraId="474790D4" w14:textId="77777777" w:rsidR="0017691D" w:rsidRPr="00DF42D1" w:rsidRDefault="0017691D" w:rsidP="00AD21BC">
                            <w:pPr>
                              <w:pStyle w:val="Ttulo1"/>
                              <w:rPr>
                                <w:rFonts w:ascii="Zizou Slab" w:hAnsi="Zizou Slab"/>
                                <w:b w:val="0"/>
                                <w:lang w:val="es-MX"/>
                              </w:rPr>
                            </w:pPr>
                            <w:bookmarkStart w:id="2748" w:name="_Toc25224012"/>
                            <w:bookmarkStart w:id="2749" w:name="_Toc25224242"/>
                            <w:bookmarkStart w:id="2750" w:name="_Toc25225151"/>
                            <w:bookmarkStart w:id="2751" w:name="_Toc25225364"/>
                            <w:bookmarkStart w:id="2752" w:name="_Toc25225577"/>
                            <w:bookmarkStart w:id="2753" w:name="_Toc25225788"/>
                            <w:bookmarkStart w:id="2754" w:name="_Toc25225998"/>
                            <w:bookmarkStart w:id="2755" w:name="_Toc25226215"/>
                            <w:bookmarkStart w:id="2756" w:name="_Toc25226413"/>
                            <w:bookmarkStart w:id="2757" w:name="_Toc25226607"/>
                            <w:bookmarkStart w:id="2758" w:name="_Toc25227012"/>
                            <w:bookmarkStart w:id="2759" w:name="_Toc25227193"/>
                            <w:bookmarkStart w:id="2760" w:name="_Toc25227367"/>
                            <w:bookmarkStart w:id="2761" w:name="_Toc25227540"/>
                            <w:bookmarkStart w:id="2762" w:name="_Toc25227710"/>
                            <w:bookmarkStart w:id="2763" w:name="_Toc25227993"/>
                            <w:bookmarkStart w:id="2764" w:name="_Toc25228171"/>
                            <w:bookmarkStart w:id="2765" w:name="_Toc25228345"/>
                            <w:bookmarkStart w:id="2766" w:name="_Toc25228509"/>
                            <w:bookmarkStart w:id="2767" w:name="_Toc25228682"/>
                            <w:bookmarkStart w:id="2768" w:name="_Toc25229128"/>
                            <w:bookmarkStart w:id="2769" w:name="_Toc25229251"/>
                            <w:bookmarkStart w:id="2770" w:name="_Toc25229366"/>
                            <w:bookmarkStart w:id="2771" w:name="_Toc25229571"/>
                            <w:bookmarkStart w:id="2772" w:name="_Toc25229693"/>
                            <w:bookmarkStart w:id="2773" w:name="_Toc25229812"/>
                            <w:bookmarkStart w:id="2774" w:name="_Toc25229927"/>
                            <w:bookmarkStart w:id="2775" w:name="_Toc25240889"/>
                            <w:bookmarkStart w:id="2776" w:name="_Toc25241004"/>
                            <w:bookmarkStart w:id="2777" w:name="_Toc25241120"/>
                            <w:bookmarkStart w:id="2778" w:name="_Toc25244422"/>
                            <w:bookmarkStart w:id="2779" w:name="_Toc25244557"/>
                            <w:bookmarkStart w:id="2780" w:name="_Toc25246924"/>
                            <w:bookmarkStart w:id="2781" w:name="_Toc25247056"/>
                            <w:bookmarkStart w:id="2782" w:name="_Toc25309726"/>
                            <w:r>
                              <w:rPr>
                                <w:rFonts w:ascii="Zizou Slab" w:hAnsi="Zizou Slab"/>
                                <w:b w:val="0"/>
                                <w:lang w:val="es-MX"/>
                              </w:rPr>
                              <w:t>Astra</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1F8C008A" w14:textId="77777777" w:rsidR="0017691D" w:rsidRDefault="0017691D" w:rsidP="00AD21BC"/>
                          <w:p w14:paraId="58FD7AB5" w14:textId="77777777" w:rsidR="0017691D" w:rsidRPr="00DF42D1" w:rsidRDefault="0017691D" w:rsidP="00AD21BC">
                            <w:pPr>
                              <w:pStyle w:val="Ttulo1"/>
                              <w:rPr>
                                <w:rFonts w:ascii="Zizou Slab" w:hAnsi="Zizou Slab"/>
                                <w:b w:val="0"/>
                                <w:lang w:val="es-MX"/>
                              </w:rPr>
                            </w:pPr>
                            <w:bookmarkStart w:id="2783" w:name="_Toc25224013"/>
                            <w:bookmarkStart w:id="2784" w:name="_Toc25224243"/>
                            <w:bookmarkStart w:id="2785" w:name="_Toc25225152"/>
                            <w:bookmarkStart w:id="2786" w:name="_Toc25225365"/>
                            <w:bookmarkStart w:id="2787" w:name="_Toc25225578"/>
                            <w:bookmarkStart w:id="2788" w:name="_Toc25225789"/>
                            <w:bookmarkStart w:id="2789" w:name="_Toc25225999"/>
                            <w:bookmarkStart w:id="2790" w:name="_Toc25226216"/>
                            <w:bookmarkStart w:id="2791" w:name="_Toc25226414"/>
                            <w:bookmarkStart w:id="2792" w:name="_Toc25226608"/>
                            <w:bookmarkStart w:id="2793" w:name="_Toc25227013"/>
                            <w:bookmarkStart w:id="2794" w:name="_Toc25227194"/>
                            <w:bookmarkStart w:id="2795" w:name="_Toc25227368"/>
                            <w:bookmarkStart w:id="2796" w:name="_Toc25227541"/>
                            <w:bookmarkStart w:id="2797" w:name="_Toc25227711"/>
                            <w:bookmarkStart w:id="2798" w:name="_Toc25227994"/>
                            <w:bookmarkStart w:id="2799" w:name="_Toc25228172"/>
                            <w:bookmarkStart w:id="2800" w:name="_Toc25228346"/>
                            <w:bookmarkStart w:id="2801" w:name="_Toc25228510"/>
                            <w:bookmarkStart w:id="2802" w:name="_Toc25228683"/>
                            <w:bookmarkStart w:id="2803" w:name="_Toc25229129"/>
                            <w:bookmarkStart w:id="2804" w:name="_Toc25229252"/>
                            <w:bookmarkStart w:id="2805" w:name="_Toc25229367"/>
                            <w:bookmarkStart w:id="2806" w:name="_Toc25229572"/>
                            <w:bookmarkStart w:id="2807" w:name="_Toc25229694"/>
                            <w:bookmarkStart w:id="2808" w:name="_Toc25229813"/>
                            <w:bookmarkStart w:id="2809" w:name="_Toc25229928"/>
                            <w:bookmarkStart w:id="2810" w:name="_Toc25240890"/>
                            <w:bookmarkStart w:id="2811" w:name="_Toc25241005"/>
                            <w:bookmarkStart w:id="2812" w:name="_Toc25241121"/>
                            <w:bookmarkStart w:id="2813" w:name="_Toc25244423"/>
                            <w:bookmarkStart w:id="2814" w:name="_Toc25244558"/>
                            <w:bookmarkStart w:id="2815" w:name="_Toc25246925"/>
                            <w:bookmarkStart w:id="2816" w:name="_Toc25247057"/>
                            <w:bookmarkStart w:id="2817" w:name="_Toc25309727"/>
                            <w:r>
                              <w:rPr>
                                <w:rFonts w:ascii="Zizou Slab" w:hAnsi="Zizou Slab"/>
                                <w:b w:val="0"/>
                                <w:lang w:val="es-MX"/>
                              </w:rPr>
                              <w:t>Astra</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p>
                          <w:p w14:paraId="0F596406" w14:textId="77777777" w:rsidR="0017691D" w:rsidRDefault="0017691D" w:rsidP="00AD21BC"/>
                          <w:p w14:paraId="735EEDBA" w14:textId="77777777" w:rsidR="0017691D" w:rsidRPr="00DF42D1" w:rsidRDefault="0017691D" w:rsidP="00AD21BC">
                            <w:pPr>
                              <w:pStyle w:val="Ttulo1"/>
                              <w:rPr>
                                <w:rFonts w:ascii="Zizou Slab" w:hAnsi="Zizou Slab"/>
                                <w:b w:val="0"/>
                                <w:lang w:val="es-MX"/>
                              </w:rPr>
                            </w:pPr>
                            <w:bookmarkStart w:id="2818" w:name="_Toc25224014"/>
                            <w:bookmarkStart w:id="2819" w:name="_Toc25224244"/>
                            <w:bookmarkStart w:id="2820" w:name="_Toc25225153"/>
                            <w:bookmarkStart w:id="2821" w:name="_Toc25225366"/>
                            <w:bookmarkStart w:id="2822" w:name="_Toc25225579"/>
                            <w:bookmarkStart w:id="2823" w:name="_Toc25225790"/>
                            <w:bookmarkStart w:id="2824" w:name="_Toc25226000"/>
                            <w:bookmarkStart w:id="2825" w:name="_Toc25226217"/>
                            <w:bookmarkStart w:id="2826" w:name="_Toc25226415"/>
                            <w:bookmarkStart w:id="2827" w:name="_Toc25226609"/>
                            <w:bookmarkStart w:id="2828" w:name="_Toc25227014"/>
                            <w:bookmarkStart w:id="2829" w:name="_Toc25227195"/>
                            <w:bookmarkStart w:id="2830" w:name="_Toc25227369"/>
                            <w:bookmarkStart w:id="2831" w:name="_Toc25227542"/>
                            <w:bookmarkStart w:id="2832" w:name="_Toc25227712"/>
                            <w:bookmarkStart w:id="2833" w:name="_Toc25227995"/>
                            <w:bookmarkStart w:id="2834" w:name="_Toc25228173"/>
                            <w:bookmarkStart w:id="2835" w:name="_Toc25228347"/>
                            <w:bookmarkStart w:id="2836" w:name="_Toc25228511"/>
                            <w:bookmarkStart w:id="2837" w:name="_Toc25228684"/>
                            <w:bookmarkStart w:id="2838" w:name="_Toc25229130"/>
                            <w:bookmarkStart w:id="2839" w:name="_Toc25229253"/>
                            <w:bookmarkStart w:id="2840" w:name="_Toc25229368"/>
                            <w:bookmarkStart w:id="2841" w:name="_Toc25229573"/>
                            <w:bookmarkStart w:id="2842" w:name="_Toc25229695"/>
                            <w:bookmarkStart w:id="2843" w:name="_Toc25229814"/>
                            <w:bookmarkStart w:id="2844" w:name="_Toc25229929"/>
                            <w:bookmarkStart w:id="2845" w:name="_Toc25240891"/>
                            <w:bookmarkStart w:id="2846" w:name="_Toc25241006"/>
                            <w:bookmarkStart w:id="2847" w:name="_Toc25241122"/>
                            <w:bookmarkStart w:id="2848" w:name="_Toc25244424"/>
                            <w:bookmarkStart w:id="2849" w:name="_Toc25244559"/>
                            <w:bookmarkStart w:id="2850" w:name="_Toc25246926"/>
                            <w:bookmarkStart w:id="2851" w:name="_Toc25247058"/>
                            <w:bookmarkStart w:id="2852" w:name="_Toc25309728"/>
                            <w:r>
                              <w:rPr>
                                <w:rFonts w:ascii="Zizou Slab" w:hAnsi="Zizou Slab"/>
                                <w:b w:val="0"/>
                                <w:lang w:val="es-MX"/>
                              </w:rPr>
                              <w:t>Astra</w:t>
                            </w:r>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p>
                          <w:p w14:paraId="1BD2F794" w14:textId="77777777" w:rsidR="0017691D" w:rsidRDefault="0017691D" w:rsidP="00AD21BC"/>
                          <w:p w14:paraId="077097C0" w14:textId="77777777" w:rsidR="0017691D" w:rsidRPr="00DF42D1" w:rsidRDefault="0017691D" w:rsidP="00AD21BC">
                            <w:pPr>
                              <w:pStyle w:val="Ttulo1"/>
                              <w:rPr>
                                <w:rFonts w:ascii="Zizou Slab" w:hAnsi="Zizou Slab"/>
                                <w:b w:val="0"/>
                                <w:lang w:val="es-MX"/>
                              </w:rPr>
                            </w:pPr>
                            <w:bookmarkStart w:id="2853" w:name="_Toc25224015"/>
                            <w:bookmarkStart w:id="2854" w:name="_Toc25224245"/>
                            <w:bookmarkStart w:id="2855" w:name="_Toc25225154"/>
                            <w:bookmarkStart w:id="2856" w:name="_Toc25225367"/>
                            <w:bookmarkStart w:id="2857" w:name="_Toc25225580"/>
                            <w:bookmarkStart w:id="2858" w:name="_Toc25225791"/>
                            <w:bookmarkStart w:id="2859" w:name="_Toc25226001"/>
                            <w:bookmarkStart w:id="2860" w:name="_Toc25226218"/>
                            <w:bookmarkStart w:id="2861" w:name="_Toc25226416"/>
                            <w:bookmarkStart w:id="2862" w:name="_Toc25226610"/>
                            <w:bookmarkStart w:id="2863" w:name="_Toc25227015"/>
                            <w:bookmarkStart w:id="2864" w:name="_Toc25227196"/>
                            <w:bookmarkStart w:id="2865" w:name="_Toc25227370"/>
                            <w:bookmarkStart w:id="2866" w:name="_Toc25227543"/>
                            <w:bookmarkStart w:id="2867" w:name="_Toc25227713"/>
                            <w:bookmarkStart w:id="2868" w:name="_Toc25227996"/>
                            <w:bookmarkStart w:id="2869" w:name="_Toc25228174"/>
                            <w:bookmarkStart w:id="2870" w:name="_Toc25228348"/>
                            <w:bookmarkStart w:id="2871" w:name="_Toc25228512"/>
                            <w:bookmarkStart w:id="2872" w:name="_Toc25228685"/>
                            <w:bookmarkStart w:id="2873" w:name="_Toc25229131"/>
                            <w:bookmarkStart w:id="2874" w:name="_Toc25229254"/>
                            <w:bookmarkStart w:id="2875" w:name="_Toc25229369"/>
                            <w:bookmarkStart w:id="2876" w:name="_Toc25229574"/>
                            <w:bookmarkStart w:id="2877" w:name="_Toc25229696"/>
                            <w:bookmarkStart w:id="2878" w:name="_Toc25229815"/>
                            <w:bookmarkStart w:id="2879" w:name="_Toc25229930"/>
                            <w:bookmarkStart w:id="2880" w:name="_Toc25240892"/>
                            <w:bookmarkStart w:id="2881" w:name="_Toc25241007"/>
                            <w:bookmarkStart w:id="2882" w:name="_Toc25241123"/>
                            <w:bookmarkStart w:id="2883" w:name="_Toc25244425"/>
                            <w:bookmarkStart w:id="2884" w:name="_Toc25244560"/>
                            <w:bookmarkStart w:id="2885" w:name="_Toc25246927"/>
                            <w:bookmarkStart w:id="2886" w:name="_Toc25247059"/>
                            <w:bookmarkStart w:id="2887" w:name="_Toc25309729"/>
                            <w:r>
                              <w:rPr>
                                <w:rFonts w:ascii="Zizou Slab" w:hAnsi="Zizou Slab"/>
                                <w:b w:val="0"/>
                                <w:lang w:val="es-MX"/>
                              </w:rPr>
                              <w:t>Astra</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p>
                          <w:p w14:paraId="057A4FF5" w14:textId="77777777" w:rsidR="0017691D" w:rsidRDefault="0017691D" w:rsidP="00AD21BC"/>
                          <w:p w14:paraId="405A2E1D" w14:textId="77777777" w:rsidR="0017691D" w:rsidRPr="00DF42D1" w:rsidRDefault="0017691D" w:rsidP="00AD21BC">
                            <w:pPr>
                              <w:pStyle w:val="Ttulo1"/>
                              <w:rPr>
                                <w:rFonts w:ascii="Zizou Slab" w:hAnsi="Zizou Slab"/>
                                <w:b w:val="0"/>
                                <w:lang w:val="es-MX"/>
                              </w:rPr>
                            </w:pPr>
                            <w:bookmarkStart w:id="2888" w:name="_Toc25224016"/>
                            <w:bookmarkStart w:id="2889" w:name="_Toc25224246"/>
                            <w:bookmarkStart w:id="2890" w:name="_Toc25225155"/>
                            <w:bookmarkStart w:id="2891" w:name="_Toc25225368"/>
                            <w:bookmarkStart w:id="2892" w:name="_Toc25225581"/>
                            <w:bookmarkStart w:id="2893" w:name="_Toc25225792"/>
                            <w:bookmarkStart w:id="2894" w:name="_Toc25226002"/>
                            <w:bookmarkStart w:id="2895" w:name="_Toc25226219"/>
                            <w:bookmarkStart w:id="2896" w:name="_Toc25226417"/>
                            <w:bookmarkStart w:id="2897" w:name="_Toc25226611"/>
                            <w:bookmarkStart w:id="2898" w:name="_Toc25227016"/>
                            <w:bookmarkStart w:id="2899" w:name="_Toc25227197"/>
                            <w:bookmarkStart w:id="2900" w:name="_Toc25227371"/>
                            <w:bookmarkStart w:id="2901" w:name="_Toc25227544"/>
                            <w:bookmarkStart w:id="2902" w:name="_Toc25227714"/>
                            <w:bookmarkStart w:id="2903" w:name="_Toc25227997"/>
                            <w:bookmarkStart w:id="2904" w:name="_Toc25228175"/>
                            <w:bookmarkStart w:id="2905" w:name="_Toc25228349"/>
                            <w:bookmarkStart w:id="2906" w:name="_Toc25228513"/>
                            <w:bookmarkStart w:id="2907" w:name="_Toc25228686"/>
                            <w:bookmarkStart w:id="2908" w:name="_Toc25229132"/>
                            <w:bookmarkStart w:id="2909" w:name="_Toc25229255"/>
                            <w:bookmarkStart w:id="2910" w:name="_Toc25229370"/>
                            <w:bookmarkStart w:id="2911" w:name="_Toc25229575"/>
                            <w:bookmarkStart w:id="2912" w:name="_Toc25229697"/>
                            <w:bookmarkStart w:id="2913" w:name="_Toc25229816"/>
                            <w:bookmarkStart w:id="2914" w:name="_Toc25229931"/>
                            <w:bookmarkStart w:id="2915" w:name="_Toc25240893"/>
                            <w:bookmarkStart w:id="2916" w:name="_Toc25241008"/>
                            <w:bookmarkStart w:id="2917" w:name="_Toc25241124"/>
                            <w:bookmarkStart w:id="2918" w:name="_Toc25244426"/>
                            <w:bookmarkStart w:id="2919" w:name="_Toc25244561"/>
                            <w:bookmarkStart w:id="2920" w:name="_Toc25246928"/>
                            <w:bookmarkStart w:id="2921" w:name="_Toc25247060"/>
                            <w:bookmarkStart w:id="2922" w:name="_Toc25309730"/>
                            <w:r>
                              <w:rPr>
                                <w:rFonts w:ascii="Zizou Slab" w:hAnsi="Zizou Slab"/>
                                <w:b w:val="0"/>
                                <w:lang w:val="es-MX"/>
                              </w:rPr>
                              <w:t>Astra</w:t>
                            </w:r>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14:paraId="5EA7ECA5" w14:textId="77777777" w:rsidR="0017691D" w:rsidRDefault="0017691D" w:rsidP="00AD21BC"/>
                          <w:p w14:paraId="6B2E552C" w14:textId="77777777" w:rsidR="0017691D" w:rsidRPr="00DF42D1" w:rsidRDefault="0017691D" w:rsidP="00AD21BC">
                            <w:pPr>
                              <w:pStyle w:val="Ttulo1"/>
                              <w:rPr>
                                <w:rFonts w:ascii="Zizou Slab" w:hAnsi="Zizou Slab"/>
                                <w:b w:val="0"/>
                                <w:lang w:val="es-MX"/>
                              </w:rPr>
                            </w:pPr>
                            <w:bookmarkStart w:id="2923" w:name="_Toc25224017"/>
                            <w:bookmarkStart w:id="2924" w:name="_Toc25224247"/>
                            <w:bookmarkStart w:id="2925" w:name="_Toc25225156"/>
                            <w:bookmarkStart w:id="2926" w:name="_Toc25225369"/>
                            <w:bookmarkStart w:id="2927" w:name="_Toc25225582"/>
                            <w:bookmarkStart w:id="2928" w:name="_Toc25225793"/>
                            <w:bookmarkStart w:id="2929" w:name="_Toc25226003"/>
                            <w:bookmarkStart w:id="2930" w:name="_Toc25226220"/>
                            <w:bookmarkStart w:id="2931" w:name="_Toc25226418"/>
                            <w:bookmarkStart w:id="2932" w:name="_Toc25226612"/>
                            <w:bookmarkStart w:id="2933" w:name="_Toc25227017"/>
                            <w:bookmarkStart w:id="2934" w:name="_Toc25227198"/>
                            <w:bookmarkStart w:id="2935" w:name="_Toc25227372"/>
                            <w:bookmarkStart w:id="2936" w:name="_Toc25227545"/>
                            <w:bookmarkStart w:id="2937" w:name="_Toc25227715"/>
                            <w:bookmarkStart w:id="2938" w:name="_Toc25227998"/>
                            <w:bookmarkStart w:id="2939" w:name="_Toc25228176"/>
                            <w:bookmarkStart w:id="2940" w:name="_Toc25228350"/>
                            <w:bookmarkStart w:id="2941" w:name="_Toc25228514"/>
                            <w:bookmarkStart w:id="2942" w:name="_Toc25228687"/>
                            <w:bookmarkStart w:id="2943" w:name="_Toc25229133"/>
                            <w:bookmarkStart w:id="2944" w:name="_Toc25229256"/>
                            <w:bookmarkStart w:id="2945" w:name="_Toc25229371"/>
                            <w:bookmarkStart w:id="2946" w:name="_Toc25229576"/>
                            <w:bookmarkStart w:id="2947" w:name="_Toc25229698"/>
                            <w:bookmarkStart w:id="2948" w:name="_Toc25229817"/>
                            <w:bookmarkStart w:id="2949" w:name="_Toc25229932"/>
                            <w:bookmarkStart w:id="2950" w:name="_Toc25240894"/>
                            <w:bookmarkStart w:id="2951" w:name="_Toc25241009"/>
                            <w:bookmarkStart w:id="2952" w:name="_Toc25241125"/>
                            <w:bookmarkStart w:id="2953" w:name="_Toc25244427"/>
                            <w:bookmarkStart w:id="2954" w:name="_Toc25244562"/>
                            <w:bookmarkStart w:id="2955" w:name="_Toc25246929"/>
                            <w:bookmarkStart w:id="2956" w:name="_Toc25247061"/>
                            <w:bookmarkStart w:id="2957" w:name="_Toc25309731"/>
                            <w:r>
                              <w:rPr>
                                <w:rFonts w:ascii="Zizou Slab" w:hAnsi="Zizou Slab"/>
                                <w:b w:val="0"/>
                                <w:lang w:val="es-MX"/>
                              </w:rPr>
                              <w:t>Astra</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6B867404" w14:textId="77777777" w:rsidR="0017691D" w:rsidRDefault="0017691D" w:rsidP="00AD21BC"/>
                          <w:p w14:paraId="201DA12F" w14:textId="77777777" w:rsidR="0017691D" w:rsidRPr="00DF42D1" w:rsidRDefault="0017691D" w:rsidP="00AD21BC">
                            <w:pPr>
                              <w:pStyle w:val="Ttulo1"/>
                              <w:rPr>
                                <w:rFonts w:ascii="Zizou Slab" w:hAnsi="Zizou Slab"/>
                                <w:b w:val="0"/>
                                <w:lang w:val="es-MX"/>
                              </w:rPr>
                            </w:pPr>
                            <w:bookmarkStart w:id="2958" w:name="_Toc25224018"/>
                            <w:bookmarkStart w:id="2959" w:name="_Toc25224248"/>
                            <w:bookmarkStart w:id="2960" w:name="_Toc25225157"/>
                            <w:bookmarkStart w:id="2961" w:name="_Toc25225370"/>
                            <w:bookmarkStart w:id="2962" w:name="_Toc25225583"/>
                            <w:bookmarkStart w:id="2963" w:name="_Toc25225794"/>
                            <w:bookmarkStart w:id="2964" w:name="_Toc25226004"/>
                            <w:bookmarkStart w:id="2965" w:name="_Toc25226221"/>
                            <w:bookmarkStart w:id="2966" w:name="_Toc25226419"/>
                            <w:bookmarkStart w:id="2967" w:name="_Toc25226613"/>
                            <w:bookmarkStart w:id="2968" w:name="_Toc25227018"/>
                            <w:bookmarkStart w:id="2969" w:name="_Toc25227199"/>
                            <w:bookmarkStart w:id="2970" w:name="_Toc25227373"/>
                            <w:bookmarkStart w:id="2971" w:name="_Toc25227546"/>
                            <w:bookmarkStart w:id="2972" w:name="_Toc25227716"/>
                            <w:bookmarkStart w:id="2973" w:name="_Toc25227999"/>
                            <w:bookmarkStart w:id="2974" w:name="_Toc25228177"/>
                            <w:bookmarkStart w:id="2975" w:name="_Toc25228351"/>
                            <w:bookmarkStart w:id="2976" w:name="_Toc25228515"/>
                            <w:bookmarkStart w:id="2977" w:name="_Toc25228688"/>
                            <w:bookmarkStart w:id="2978" w:name="_Toc25229134"/>
                            <w:bookmarkStart w:id="2979" w:name="_Toc25229257"/>
                            <w:bookmarkStart w:id="2980" w:name="_Toc25229372"/>
                            <w:bookmarkStart w:id="2981" w:name="_Toc25229577"/>
                            <w:bookmarkStart w:id="2982" w:name="_Toc25229699"/>
                            <w:bookmarkStart w:id="2983" w:name="_Toc25229818"/>
                            <w:bookmarkStart w:id="2984" w:name="_Toc25229933"/>
                            <w:bookmarkStart w:id="2985" w:name="_Toc25240895"/>
                            <w:bookmarkStart w:id="2986" w:name="_Toc25241010"/>
                            <w:bookmarkStart w:id="2987" w:name="_Toc25241126"/>
                            <w:bookmarkStart w:id="2988" w:name="_Toc25244428"/>
                            <w:bookmarkStart w:id="2989" w:name="_Toc25244563"/>
                            <w:bookmarkStart w:id="2990" w:name="_Toc25246930"/>
                            <w:bookmarkStart w:id="2991" w:name="_Toc25247062"/>
                            <w:bookmarkStart w:id="2992" w:name="_Toc25309732"/>
                            <w:r>
                              <w:rPr>
                                <w:rFonts w:ascii="Zizou Slab" w:hAnsi="Zizou Slab"/>
                                <w:b w:val="0"/>
                                <w:lang w:val="es-MX"/>
                              </w:rPr>
                              <w:t>Astra</w:t>
                            </w:r>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14:paraId="2BBD58EC" w14:textId="77777777" w:rsidR="0017691D" w:rsidRDefault="0017691D" w:rsidP="00AD21BC"/>
                          <w:p w14:paraId="1A092F34" w14:textId="77777777" w:rsidR="0017691D" w:rsidRPr="00DF42D1" w:rsidRDefault="0017691D" w:rsidP="00AD21BC">
                            <w:pPr>
                              <w:pStyle w:val="Ttulo1"/>
                              <w:rPr>
                                <w:rFonts w:ascii="Zizou Slab" w:hAnsi="Zizou Slab"/>
                                <w:b w:val="0"/>
                                <w:lang w:val="es-MX"/>
                              </w:rPr>
                            </w:pPr>
                            <w:bookmarkStart w:id="2993" w:name="_Toc25224019"/>
                            <w:bookmarkStart w:id="2994" w:name="_Toc25224249"/>
                            <w:bookmarkStart w:id="2995" w:name="_Toc25225158"/>
                            <w:bookmarkStart w:id="2996" w:name="_Toc25225371"/>
                            <w:bookmarkStart w:id="2997" w:name="_Toc25225584"/>
                            <w:bookmarkStart w:id="2998" w:name="_Toc25225795"/>
                            <w:bookmarkStart w:id="2999" w:name="_Toc25226005"/>
                            <w:bookmarkStart w:id="3000" w:name="_Toc25226222"/>
                            <w:bookmarkStart w:id="3001" w:name="_Toc25226420"/>
                            <w:bookmarkStart w:id="3002" w:name="_Toc25226614"/>
                            <w:bookmarkStart w:id="3003" w:name="_Toc25227019"/>
                            <w:bookmarkStart w:id="3004" w:name="_Toc25227200"/>
                            <w:bookmarkStart w:id="3005" w:name="_Toc25227374"/>
                            <w:bookmarkStart w:id="3006" w:name="_Toc25227547"/>
                            <w:bookmarkStart w:id="3007" w:name="_Toc25227717"/>
                            <w:bookmarkStart w:id="3008" w:name="_Toc25228000"/>
                            <w:bookmarkStart w:id="3009" w:name="_Toc25228178"/>
                            <w:bookmarkStart w:id="3010" w:name="_Toc25228352"/>
                            <w:bookmarkStart w:id="3011" w:name="_Toc25228516"/>
                            <w:bookmarkStart w:id="3012" w:name="_Toc25228689"/>
                            <w:bookmarkStart w:id="3013" w:name="_Toc25229135"/>
                            <w:bookmarkStart w:id="3014" w:name="_Toc25229258"/>
                            <w:bookmarkStart w:id="3015" w:name="_Toc25229373"/>
                            <w:bookmarkStart w:id="3016" w:name="_Toc25229578"/>
                            <w:bookmarkStart w:id="3017" w:name="_Toc25229700"/>
                            <w:bookmarkStart w:id="3018" w:name="_Toc25229819"/>
                            <w:bookmarkStart w:id="3019" w:name="_Toc25229934"/>
                            <w:bookmarkStart w:id="3020" w:name="_Toc25240896"/>
                            <w:bookmarkStart w:id="3021" w:name="_Toc25241011"/>
                            <w:bookmarkStart w:id="3022" w:name="_Toc25241127"/>
                            <w:bookmarkStart w:id="3023" w:name="_Toc25244429"/>
                            <w:bookmarkStart w:id="3024" w:name="_Toc25244564"/>
                            <w:bookmarkStart w:id="3025" w:name="_Toc25246931"/>
                            <w:bookmarkStart w:id="3026" w:name="_Toc25247063"/>
                            <w:bookmarkStart w:id="3027" w:name="_Toc25309733"/>
                            <w:r>
                              <w:rPr>
                                <w:rFonts w:ascii="Zizou Slab" w:hAnsi="Zizou Slab"/>
                                <w:b w:val="0"/>
                                <w:lang w:val="es-MX"/>
                              </w:rPr>
                              <w:t>Astra</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p>
                          <w:p w14:paraId="6D648CB8" w14:textId="77777777" w:rsidR="0017691D" w:rsidRDefault="0017691D" w:rsidP="00AD21BC"/>
                          <w:p w14:paraId="45775CD7" w14:textId="77777777" w:rsidR="0017691D" w:rsidRPr="00DF42D1" w:rsidRDefault="0017691D" w:rsidP="00AD21BC">
                            <w:pPr>
                              <w:pStyle w:val="Ttulo1"/>
                              <w:rPr>
                                <w:rFonts w:ascii="Zizou Slab" w:hAnsi="Zizou Slab"/>
                                <w:b w:val="0"/>
                                <w:lang w:val="es-MX"/>
                              </w:rPr>
                            </w:pPr>
                            <w:bookmarkStart w:id="3028" w:name="_Toc25224020"/>
                            <w:bookmarkStart w:id="3029" w:name="_Toc25224250"/>
                            <w:bookmarkStart w:id="3030" w:name="_Toc25225159"/>
                            <w:bookmarkStart w:id="3031" w:name="_Toc25225372"/>
                            <w:bookmarkStart w:id="3032" w:name="_Toc25225585"/>
                            <w:bookmarkStart w:id="3033" w:name="_Toc25225796"/>
                            <w:bookmarkStart w:id="3034" w:name="_Toc25226006"/>
                            <w:bookmarkStart w:id="3035" w:name="_Toc25226223"/>
                            <w:bookmarkStart w:id="3036" w:name="_Toc25226421"/>
                            <w:bookmarkStart w:id="3037" w:name="_Toc25226615"/>
                            <w:bookmarkStart w:id="3038" w:name="_Toc25227020"/>
                            <w:bookmarkStart w:id="3039" w:name="_Toc25227201"/>
                            <w:bookmarkStart w:id="3040" w:name="_Toc25227375"/>
                            <w:bookmarkStart w:id="3041" w:name="_Toc25227548"/>
                            <w:bookmarkStart w:id="3042" w:name="_Toc25227718"/>
                            <w:bookmarkStart w:id="3043" w:name="_Toc25228001"/>
                            <w:bookmarkStart w:id="3044" w:name="_Toc25228179"/>
                            <w:bookmarkStart w:id="3045" w:name="_Toc25228353"/>
                            <w:bookmarkStart w:id="3046" w:name="_Toc25228517"/>
                            <w:bookmarkStart w:id="3047" w:name="_Toc25228690"/>
                            <w:bookmarkStart w:id="3048" w:name="_Toc25229136"/>
                            <w:bookmarkStart w:id="3049" w:name="_Toc25229259"/>
                            <w:bookmarkStart w:id="3050" w:name="_Toc25229374"/>
                            <w:bookmarkStart w:id="3051" w:name="_Toc25229579"/>
                            <w:bookmarkStart w:id="3052" w:name="_Toc25229701"/>
                            <w:bookmarkStart w:id="3053" w:name="_Toc25229820"/>
                            <w:bookmarkStart w:id="3054" w:name="_Toc25229935"/>
                            <w:bookmarkStart w:id="3055" w:name="_Toc25240897"/>
                            <w:bookmarkStart w:id="3056" w:name="_Toc25241012"/>
                            <w:bookmarkStart w:id="3057" w:name="_Toc25241128"/>
                            <w:bookmarkStart w:id="3058" w:name="_Toc25244430"/>
                            <w:bookmarkStart w:id="3059" w:name="_Toc25244565"/>
                            <w:bookmarkStart w:id="3060" w:name="_Toc25246932"/>
                            <w:bookmarkStart w:id="3061" w:name="_Toc25247064"/>
                            <w:bookmarkStart w:id="3062" w:name="_Toc25309734"/>
                            <w:r>
                              <w:rPr>
                                <w:rFonts w:ascii="Zizou Slab" w:hAnsi="Zizou Slab"/>
                                <w:b w:val="0"/>
                                <w:lang w:val="es-MX"/>
                              </w:rPr>
                              <w:t>Astra</w:t>
                            </w:r>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p>
                          <w:p w14:paraId="0F317076" w14:textId="77777777" w:rsidR="0017691D" w:rsidRDefault="0017691D" w:rsidP="00AD21BC"/>
                          <w:p w14:paraId="76B415DD" w14:textId="77777777" w:rsidR="0017691D" w:rsidRPr="00DF42D1" w:rsidRDefault="0017691D" w:rsidP="00AD21BC">
                            <w:pPr>
                              <w:pStyle w:val="Ttulo1"/>
                              <w:rPr>
                                <w:rFonts w:ascii="Zizou Slab" w:hAnsi="Zizou Slab"/>
                                <w:b w:val="0"/>
                                <w:lang w:val="es-MX"/>
                              </w:rPr>
                            </w:pPr>
                            <w:bookmarkStart w:id="3063" w:name="_Toc25224021"/>
                            <w:bookmarkStart w:id="3064" w:name="_Toc25224251"/>
                            <w:bookmarkStart w:id="3065" w:name="_Toc25225160"/>
                            <w:bookmarkStart w:id="3066" w:name="_Toc25225373"/>
                            <w:bookmarkStart w:id="3067" w:name="_Toc25225586"/>
                            <w:bookmarkStart w:id="3068" w:name="_Toc25225797"/>
                            <w:bookmarkStart w:id="3069" w:name="_Toc25226007"/>
                            <w:bookmarkStart w:id="3070" w:name="_Toc25226224"/>
                            <w:bookmarkStart w:id="3071" w:name="_Toc25226422"/>
                            <w:bookmarkStart w:id="3072" w:name="_Toc25226616"/>
                            <w:bookmarkStart w:id="3073" w:name="_Toc25227021"/>
                            <w:bookmarkStart w:id="3074" w:name="_Toc25227202"/>
                            <w:bookmarkStart w:id="3075" w:name="_Toc25227376"/>
                            <w:bookmarkStart w:id="3076" w:name="_Toc25227549"/>
                            <w:bookmarkStart w:id="3077" w:name="_Toc25227719"/>
                            <w:bookmarkStart w:id="3078" w:name="_Toc25228002"/>
                            <w:bookmarkStart w:id="3079" w:name="_Toc25228180"/>
                            <w:bookmarkStart w:id="3080" w:name="_Toc25228354"/>
                            <w:bookmarkStart w:id="3081" w:name="_Toc25228518"/>
                            <w:bookmarkStart w:id="3082" w:name="_Toc25228691"/>
                            <w:bookmarkStart w:id="3083" w:name="_Toc25229137"/>
                            <w:bookmarkStart w:id="3084" w:name="_Toc25229260"/>
                            <w:bookmarkStart w:id="3085" w:name="_Toc25229375"/>
                            <w:bookmarkStart w:id="3086" w:name="_Toc25229580"/>
                            <w:bookmarkStart w:id="3087" w:name="_Toc25229702"/>
                            <w:bookmarkStart w:id="3088" w:name="_Toc25229821"/>
                            <w:bookmarkStart w:id="3089" w:name="_Toc25229936"/>
                            <w:bookmarkStart w:id="3090" w:name="_Toc25240898"/>
                            <w:bookmarkStart w:id="3091" w:name="_Toc25241013"/>
                            <w:bookmarkStart w:id="3092" w:name="_Toc25241129"/>
                            <w:bookmarkStart w:id="3093" w:name="_Toc25244431"/>
                            <w:bookmarkStart w:id="3094" w:name="_Toc25244566"/>
                            <w:bookmarkStart w:id="3095" w:name="_Toc25246933"/>
                            <w:bookmarkStart w:id="3096" w:name="_Toc25247065"/>
                            <w:bookmarkStart w:id="3097" w:name="_Toc25309735"/>
                            <w:r>
                              <w:rPr>
                                <w:rFonts w:ascii="Zizou Slab" w:hAnsi="Zizou Slab"/>
                                <w:b w:val="0"/>
                                <w:lang w:val="es-MX"/>
                              </w:rPr>
                              <w:t>Astra</w:t>
                            </w:r>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14:paraId="75B7A58F" w14:textId="77777777" w:rsidR="0017691D" w:rsidRDefault="0017691D" w:rsidP="00AD21BC"/>
                          <w:p w14:paraId="21575CE8" w14:textId="77777777" w:rsidR="0017691D" w:rsidRPr="00DF42D1" w:rsidRDefault="0017691D" w:rsidP="00AD21BC">
                            <w:pPr>
                              <w:pStyle w:val="Ttulo1"/>
                              <w:rPr>
                                <w:rFonts w:ascii="Zizou Slab" w:hAnsi="Zizou Slab"/>
                                <w:b w:val="0"/>
                                <w:lang w:val="es-MX"/>
                              </w:rPr>
                            </w:pPr>
                            <w:bookmarkStart w:id="3098" w:name="_Toc25224022"/>
                            <w:bookmarkStart w:id="3099" w:name="_Toc25224252"/>
                            <w:bookmarkStart w:id="3100" w:name="_Toc25225161"/>
                            <w:bookmarkStart w:id="3101" w:name="_Toc25225374"/>
                            <w:bookmarkStart w:id="3102" w:name="_Toc25225587"/>
                            <w:bookmarkStart w:id="3103" w:name="_Toc25225798"/>
                            <w:bookmarkStart w:id="3104" w:name="_Toc25226008"/>
                            <w:bookmarkStart w:id="3105" w:name="_Toc25226225"/>
                            <w:bookmarkStart w:id="3106" w:name="_Toc25226423"/>
                            <w:bookmarkStart w:id="3107" w:name="_Toc25226617"/>
                            <w:bookmarkStart w:id="3108" w:name="_Toc25227022"/>
                            <w:bookmarkStart w:id="3109" w:name="_Toc25227203"/>
                            <w:bookmarkStart w:id="3110" w:name="_Toc25227377"/>
                            <w:bookmarkStart w:id="3111" w:name="_Toc25227550"/>
                            <w:bookmarkStart w:id="3112" w:name="_Toc25227720"/>
                            <w:bookmarkStart w:id="3113" w:name="_Toc25228003"/>
                            <w:bookmarkStart w:id="3114" w:name="_Toc25228181"/>
                            <w:bookmarkStart w:id="3115" w:name="_Toc25228355"/>
                            <w:bookmarkStart w:id="3116" w:name="_Toc25228519"/>
                            <w:bookmarkStart w:id="3117" w:name="_Toc25228692"/>
                            <w:bookmarkStart w:id="3118" w:name="_Toc25229138"/>
                            <w:bookmarkStart w:id="3119" w:name="_Toc25229261"/>
                            <w:bookmarkStart w:id="3120" w:name="_Toc25229376"/>
                            <w:bookmarkStart w:id="3121" w:name="_Toc25229581"/>
                            <w:bookmarkStart w:id="3122" w:name="_Toc25229703"/>
                            <w:bookmarkStart w:id="3123" w:name="_Toc25229822"/>
                            <w:bookmarkStart w:id="3124" w:name="_Toc25229937"/>
                            <w:bookmarkStart w:id="3125" w:name="_Toc25240899"/>
                            <w:bookmarkStart w:id="3126" w:name="_Toc25241014"/>
                            <w:bookmarkStart w:id="3127" w:name="_Toc25241130"/>
                            <w:bookmarkStart w:id="3128" w:name="_Toc25244432"/>
                            <w:bookmarkStart w:id="3129" w:name="_Toc25244567"/>
                            <w:bookmarkStart w:id="3130" w:name="_Toc25246934"/>
                            <w:bookmarkStart w:id="3131" w:name="_Toc25247066"/>
                            <w:bookmarkStart w:id="3132" w:name="_Toc25309736"/>
                            <w:r>
                              <w:rPr>
                                <w:rFonts w:ascii="Zizou Slab" w:hAnsi="Zizou Slab"/>
                                <w:b w:val="0"/>
                                <w:lang w:val="es-MX"/>
                              </w:rPr>
                              <w:t>Astra</w:t>
                            </w:r>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14:paraId="2F93F0CC" w14:textId="77777777" w:rsidR="0017691D" w:rsidRDefault="0017691D" w:rsidP="00AD21BC"/>
                          <w:p w14:paraId="598984A5" w14:textId="77777777" w:rsidR="0017691D" w:rsidRPr="00DF42D1" w:rsidRDefault="0017691D" w:rsidP="00AD21BC">
                            <w:pPr>
                              <w:pStyle w:val="Ttulo1"/>
                              <w:rPr>
                                <w:rFonts w:ascii="Zizou Slab" w:hAnsi="Zizou Slab"/>
                                <w:b w:val="0"/>
                                <w:lang w:val="es-MX"/>
                              </w:rPr>
                            </w:pPr>
                            <w:bookmarkStart w:id="3133" w:name="_Toc25224023"/>
                            <w:bookmarkStart w:id="3134" w:name="_Toc25224253"/>
                            <w:bookmarkStart w:id="3135" w:name="_Toc25225162"/>
                            <w:bookmarkStart w:id="3136" w:name="_Toc25225375"/>
                            <w:bookmarkStart w:id="3137" w:name="_Toc25225588"/>
                            <w:bookmarkStart w:id="3138" w:name="_Toc25225799"/>
                            <w:bookmarkStart w:id="3139" w:name="_Toc25226009"/>
                            <w:bookmarkStart w:id="3140" w:name="_Toc25226226"/>
                            <w:bookmarkStart w:id="3141" w:name="_Toc25226424"/>
                            <w:bookmarkStart w:id="3142" w:name="_Toc25226618"/>
                            <w:bookmarkStart w:id="3143" w:name="_Toc25227023"/>
                            <w:bookmarkStart w:id="3144" w:name="_Toc25227204"/>
                            <w:bookmarkStart w:id="3145" w:name="_Toc25227378"/>
                            <w:bookmarkStart w:id="3146" w:name="_Toc25227551"/>
                            <w:bookmarkStart w:id="3147" w:name="_Toc25227721"/>
                            <w:bookmarkStart w:id="3148" w:name="_Toc25228004"/>
                            <w:bookmarkStart w:id="3149" w:name="_Toc25228182"/>
                            <w:bookmarkStart w:id="3150" w:name="_Toc25228356"/>
                            <w:bookmarkStart w:id="3151" w:name="_Toc25228520"/>
                            <w:bookmarkStart w:id="3152" w:name="_Toc25228693"/>
                            <w:bookmarkStart w:id="3153" w:name="_Toc25229139"/>
                            <w:bookmarkStart w:id="3154" w:name="_Toc25229262"/>
                            <w:bookmarkStart w:id="3155" w:name="_Toc25229377"/>
                            <w:bookmarkStart w:id="3156" w:name="_Toc25229582"/>
                            <w:bookmarkStart w:id="3157" w:name="_Toc25229704"/>
                            <w:bookmarkStart w:id="3158" w:name="_Toc25229823"/>
                            <w:bookmarkStart w:id="3159" w:name="_Toc25229938"/>
                            <w:bookmarkStart w:id="3160" w:name="_Toc25240900"/>
                            <w:bookmarkStart w:id="3161" w:name="_Toc25241015"/>
                            <w:bookmarkStart w:id="3162" w:name="_Toc25241131"/>
                            <w:bookmarkStart w:id="3163" w:name="_Toc25244433"/>
                            <w:bookmarkStart w:id="3164" w:name="_Toc25244568"/>
                            <w:bookmarkStart w:id="3165" w:name="_Toc25246935"/>
                            <w:bookmarkStart w:id="3166" w:name="_Toc25247067"/>
                            <w:bookmarkStart w:id="3167" w:name="_Toc25309737"/>
                            <w:r>
                              <w:rPr>
                                <w:rFonts w:ascii="Zizou Slab" w:hAnsi="Zizou Slab"/>
                                <w:b w:val="0"/>
                                <w:lang w:val="es-MX"/>
                              </w:rPr>
                              <w:t>Astra</w:t>
                            </w:r>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0BB2932C" w14:textId="77777777" w:rsidR="0017691D" w:rsidRDefault="0017691D" w:rsidP="00AD21BC"/>
                          <w:p w14:paraId="5CC4C1AB" w14:textId="77777777" w:rsidR="0017691D" w:rsidRPr="00DF42D1" w:rsidRDefault="0017691D" w:rsidP="00AD21BC">
                            <w:pPr>
                              <w:pStyle w:val="Ttulo1"/>
                              <w:rPr>
                                <w:rFonts w:ascii="Zizou Slab" w:hAnsi="Zizou Slab"/>
                                <w:b w:val="0"/>
                                <w:lang w:val="es-MX"/>
                              </w:rPr>
                            </w:pPr>
                            <w:bookmarkStart w:id="3168" w:name="_Toc25224024"/>
                            <w:bookmarkStart w:id="3169" w:name="_Toc25224254"/>
                            <w:bookmarkStart w:id="3170" w:name="_Toc25225163"/>
                            <w:bookmarkStart w:id="3171" w:name="_Toc25225376"/>
                            <w:bookmarkStart w:id="3172" w:name="_Toc25225589"/>
                            <w:bookmarkStart w:id="3173" w:name="_Toc25225800"/>
                            <w:bookmarkStart w:id="3174" w:name="_Toc25226010"/>
                            <w:bookmarkStart w:id="3175" w:name="_Toc25226227"/>
                            <w:bookmarkStart w:id="3176" w:name="_Toc25226425"/>
                            <w:bookmarkStart w:id="3177" w:name="_Toc25226619"/>
                            <w:bookmarkStart w:id="3178" w:name="_Toc25227024"/>
                            <w:bookmarkStart w:id="3179" w:name="_Toc25227205"/>
                            <w:bookmarkStart w:id="3180" w:name="_Toc25227379"/>
                            <w:bookmarkStart w:id="3181" w:name="_Toc25227552"/>
                            <w:bookmarkStart w:id="3182" w:name="_Toc25227722"/>
                            <w:bookmarkStart w:id="3183" w:name="_Toc25228005"/>
                            <w:bookmarkStart w:id="3184" w:name="_Toc25228183"/>
                            <w:bookmarkStart w:id="3185" w:name="_Toc25228357"/>
                            <w:bookmarkStart w:id="3186" w:name="_Toc25228521"/>
                            <w:bookmarkStart w:id="3187" w:name="_Toc25228694"/>
                            <w:bookmarkStart w:id="3188" w:name="_Toc25229140"/>
                            <w:bookmarkStart w:id="3189" w:name="_Toc25229263"/>
                            <w:bookmarkStart w:id="3190" w:name="_Toc25229378"/>
                            <w:bookmarkStart w:id="3191" w:name="_Toc25229583"/>
                            <w:bookmarkStart w:id="3192" w:name="_Toc25229705"/>
                            <w:bookmarkStart w:id="3193" w:name="_Toc25229824"/>
                            <w:bookmarkStart w:id="3194" w:name="_Toc25229939"/>
                            <w:bookmarkStart w:id="3195" w:name="_Toc25240901"/>
                            <w:bookmarkStart w:id="3196" w:name="_Toc25241016"/>
                            <w:bookmarkStart w:id="3197" w:name="_Toc25241132"/>
                            <w:bookmarkStart w:id="3198" w:name="_Toc25244434"/>
                            <w:bookmarkStart w:id="3199" w:name="_Toc25244569"/>
                            <w:bookmarkStart w:id="3200" w:name="_Toc25246936"/>
                            <w:bookmarkStart w:id="3201" w:name="_Toc25247068"/>
                            <w:bookmarkStart w:id="3202" w:name="_Toc25309738"/>
                            <w:r>
                              <w:rPr>
                                <w:rFonts w:ascii="Zizou Slab" w:hAnsi="Zizou Slab"/>
                                <w:b w:val="0"/>
                                <w:lang w:val="es-MX"/>
                              </w:rPr>
                              <w:t>Astra</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p>
                          <w:p w14:paraId="0346B04A" w14:textId="77777777" w:rsidR="0017691D" w:rsidRDefault="0017691D" w:rsidP="00AD21BC"/>
                          <w:p w14:paraId="49E5C154" w14:textId="77777777" w:rsidR="0017691D" w:rsidRPr="00DF42D1" w:rsidRDefault="0017691D" w:rsidP="00AD21BC">
                            <w:pPr>
                              <w:pStyle w:val="Ttulo1"/>
                              <w:rPr>
                                <w:rFonts w:ascii="Zizou Slab" w:hAnsi="Zizou Slab"/>
                                <w:b w:val="0"/>
                                <w:lang w:val="es-MX"/>
                              </w:rPr>
                            </w:pPr>
                            <w:bookmarkStart w:id="3203" w:name="_Toc25224025"/>
                            <w:bookmarkStart w:id="3204" w:name="_Toc25224255"/>
                            <w:bookmarkStart w:id="3205" w:name="_Toc25225164"/>
                            <w:bookmarkStart w:id="3206" w:name="_Toc25225377"/>
                            <w:bookmarkStart w:id="3207" w:name="_Toc25225590"/>
                            <w:bookmarkStart w:id="3208" w:name="_Toc25225801"/>
                            <w:bookmarkStart w:id="3209" w:name="_Toc25226011"/>
                            <w:bookmarkStart w:id="3210" w:name="_Toc25226228"/>
                            <w:bookmarkStart w:id="3211" w:name="_Toc25226426"/>
                            <w:bookmarkStart w:id="3212" w:name="_Toc25226620"/>
                            <w:bookmarkStart w:id="3213" w:name="_Toc25227025"/>
                            <w:bookmarkStart w:id="3214" w:name="_Toc25227206"/>
                            <w:bookmarkStart w:id="3215" w:name="_Toc25227380"/>
                            <w:bookmarkStart w:id="3216" w:name="_Toc25227553"/>
                            <w:bookmarkStart w:id="3217" w:name="_Toc25227723"/>
                            <w:bookmarkStart w:id="3218" w:name="_Toc25228006"/>
                            <w:bookmarkStart w:id="3219" w:name="_Toc25228184"/>
                            <w:bookmarkStart w:id="3220" w:name="_Toc25228358"/>
                            <w:bookmarkStart w:id="3221" w:name="_Toc25228522"/>
                            <w:bookmarkStart w:id="3222" w:name="_Toc25228695"/>
                            <w:bookmarkStart w:id="3223" w:name="_Toc25229141"/>
                            <w:bookmarkStart w:id="3224" w:name="_Toc25229264"/>
                            <w:bookmarkStart w:id="3225" w:name="_Toc25229379"/>
                            <w:bookmarkStart w:id="3226" w:name="_Toc25229584"/>
                            <w:bookmarkStart w:id="3227" w:name="_Toc25229706"/>
                            <w:bookmarkStart w:id="3228" w:name="_Toc25229825"/>
                            <w:bookmarkStart w:id="3229" w:name="_Toc25229940"/>
                            <w:bookmarkStart w:id="3230" w:name="_Toc25240902"/>
                            <w:bookmarkStart w:id="3231" w:name="_Toc25241017"/>
                            <w:bookmarkStart w:id="3232" w:name="_Toc25241133"/>
                            <w:bookmarkStart w:id="3233" w:name="_Toc25244435"/>
                            <w:bookmarkStart w:id="3234" w:name="_Toc25244570"/>
                            <w:bookmarkStart w:id="3235" w:name="_Toc25246937"/>
                            <w:bookmarkStart w:id="3236" w:name="_Toc25247069"/>
                            <w:bookmarkStart w:id="3237" w:name="_Toc25309739"/>
                            <w:r>
                              <w:rPr>
                                <w:rFonts w:ascii="Zizou Slab" w:hAnsi="Zizou Slab"/>
                                <w:b w:val="0"/>
                                <w:lang w:val="es-MX"/>
                              </w:rPr>
                              <w:t>Astra</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p>
                          <w:p w14:paraId="0E368112" w14:textId="77777777" w:rsidR="0017691D" w:rsidRDefault="0017691D" w:rsidP="00AD21BC"/>
                          <w:p w14:paraId="5C0259F1" w14:textId="77777777" w:rsidR="0017691D" w:rsidRPr="00DF42D1" w:rsidRDefault="0017691D" w:rsidP="00AD21BC">
                            <w:pPr>
                              <w:pStyle w:val="Ttulo1"/>
                              <w:rPr>
                                <w:rFonts w:ascii="Zizou Slab" w:hAnsi="Zizou Slab"/>
                                <w:b w:val="0"/>
                                <w:lang w:val="es-MX"/>
                              </w:rPr>
                            </w:pPr>
                            <w:bookmarkStart w:id="3238" w:name="_Toc25224026"/>
                            <w:bookmarkStart w:id="3239" w:name="_Toc25224256"/>
                            <w:bookmarkStart w:id="3240" w:name="_Toc25225165"/>
                            <w:bookmarkStart w:id="3241" w:name="_Toc25225378"/>
                            <w:bookmarkStart w:id="3242" w:name="_Toc25225591"/>
                            <w:bookmarkStart w:id="3243" w:name="_Toc25225802"/>
                            <w:bookmarkStart w:id="3244" w:name="_Toc25226012"/>
                            <w:bookmarkStart w:id="3245" w:name="_Toc25226229"/>
                            <w:bookmarkStart w:id="3246" w:name="_Toc25226427"/>
                            <w:bookmarkStart w:id="3247" w:name="_Toc25226621"/>
                            <w:bookmarkStart w:id="3248" w:name="_Toc25227026"/>
                            <w:bookmarkStart w:id="3249" w:name="_Toc25227207"/>
                            <w:bookmarkStart w:id="3250" w:name="_Toc25227381"/>
                            <w:bookmarkStart w:id="3251" w:name="_Toc25227554"/>
                            <w:bookmarkStart w:id="3252" w:name="_Toc25227724"/>
                            <w:bookmarkStart w:id="3253" w:name="_Toc25228007"/>
                            <w:bookmarkStart w:id="3254" w:name="_Toc25228185"/>
                            <w:bookmarkStart w:id="3255" w:name="_Toc25228359"/>
                            <w:bookmarkStart w:id="3256" w:name="_Toc25228523"/>
                            <w:bookmarkStart w:id="3257" w:name="_Toc25228696"/>
                            <w:bookmarkStart w:id="3258" w:name="_Toc25229142"/>
                            <w:bookmarkStart w:id="3259" w:name="_Toc25229265"/>
                            <w:bookmarkStart w:id="3260" w:name="_Toc25229380"/>
                            <w:bookmarkStart w:id="3261" w:name="_Toc25229585"/>
                            <w:bookmarkStart w:id="3262" w:name="_Toc25229707"/>
                            <w:bookmarkStart w:id="3263" w:name="_Toc25229826"/>
                            <w:bookmarkStart w:id="3264" w:name="_Toc25229941"/>
                            <w:bookmarkStart w:id="3265" w:name="_Toc25240903"/>
                            <w:bookmarkStart w:id="3266" w:name="_Toc25241018"/>
                            <w:bookmarkStart w:id="3267" w:name="_Toc25241134"/>
                            <w:bookmarkStart w:id="3268" w:name="_Toc25244436"/>
                            <w:bookmarkStart w:id="3269" w:name="_Toc25244571"/>
                            <w:bookmarkStart w:id="3270" w:name="_Toc25246938"/>
                            <w:bookmarkStart w:id="3271" w:name="_Toc25247070"/>
                            <w:bookmarkStart w:id="3272" w:name="_Toc25309740"/>
                            <w:r>
                              <w:rPr>
                                <w:rFonts w:ascii="Zizou Slab" w:hAnsi="Zizou Slab"/>
                                <w:b w:val="0"/>
                                <w:lang w:val="es-MX"/>
                              </w:rPr>
                              <w:t>Astra</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61415A8D" w14:textId="77777777" w:rsidR="0017691D" w:rsidRDefault="0017691D" w:rsidP="00AD21BC"/>
                          <w:p w14:paraId="233BB18F" w14:textId="77777777" w:rsidR="0017691D" w:rsidRPr="00DF42D1" w:rsidRDefault="0017691D" w:rsidP="00AD21BC">
                            <w:pPr>
                              <w:pStyle w:val="Ttulo1"/>
                              <w:rPr>
                                <w:rFonts w:ascii="Zizou Slab" w:hAnsi="Zizou Slab"/>
                                <w:b w:val="0"/>
                                <w:lang w:val="es-MX"/>
                              </w:rPr>
                            </w:pPr>
                            <w:bookmarkStart w:id="3273" w:name="_Toc25224027"/>
                            <w:bookmarkStart w:id="3274" w:name="_Toc25224257"/>
                            <w:bookmarkStart w:id="3275" w:name="_Toc25225166"/>
                            <w:bookmarkStart w:id="3276" w:name="_Toc25225379"/>
                            <w:bookmarkStart w:id="3277" w:name="_Toc25225592"/>
                            <w:bookmarkStart w:id="3278" w:name="_Toc25225803"/>
                            <w:bookmarkStart w:id="3279" w:name="_Toc25226013"/>
                            <w:bookmarkStart w:id="3280" w:name="_Toc25226230"/>
                            <w:bookmarkStart w:id="3281" w:name="_Toc25226428"/>
                            <w:bookmarkStart w:id="3282" w:name="_Toc25226622"/>
                            <w:bookmarkStart w:id="3283" w:name="_Toc25227027"/>
                            <w:bookmarkStart w:id="3284" w:name="_Toc25227208"/>
                            <w:bookmarkStart w:id="3285" w:name="_Toc25227382"/>
                            <w:bookmarkStart w:id="3286" w:name="_Toc25227555"/>
                            <w:bookmarkStart w:id="3287" w:name="_Toc25227725"/>
                            <w:bookmarkStart w:id="3288" w:name="_Toc25228008"/>
                            <w:bookmarkStart w:id="3289" w:name="_Toc25228186"/>
                            <w:bookmarkStart w:id="3290" w:name="_Toc25228360"/>
                            <w:bookmarkStart w:id="3291" w:name="_Toc25228524"/>
                            <w:bookmarkStart w:id="3292" w:name="_Toc25228697"/>
                            <w:bookmarkStart w:id="3293" w:name="_Toc25229143"/>
                            <w:bookmarkStart w:id="3294" w:name="_Toc25229266"/>
                            <w:bookmarkStart w:id="3295" w:name="_Toc25229381"/>
                            <w:bookmarkStart w:id="3296" w:name="_Toc25229586"/>
                            <w:bookmarkStart w:id="3297" w:name="_Toc25229708"/>
                            <w:bookmarkStart w:id="3298" w:name="_Toc25229827"/>
                            <w:bookmarkStart w:id="3299" w:name="_Toc25229942"/>
                            <w:bookmarkStart w:id="3300" w:name="_Toc25240904"/>
                            <w:bookmarkStart w:id="3301" w:name="_Toc25241019"/>
                            <w:bookmarkStart w:id="3302" w:name="_Toc25241135"/>
                            <w:bookmarkStart w:id="3303" w:name="_Toc25244437"/>
                            <w:bookmarkStart w:id="3304" w:name="_Toc25244572"/>
                            <w:bookmarkStart w:id="3305" w:name="_Toc25246939"/>
                            <w:bookmarkStart w:id="3306" w:name="_Toc25247071"/>
                            <w:bookmarkStart w:id="3307" w:name="_Toc25309741"/>
                            <w:r>
                              <w:rPr>
                                <w:rFonts w:ascii="Zizou Slab" w:hAnsi="Zizou Slab"/>
                                <w:b w:val="0"/>
                                <w:lang w:val="es-MX"/>
                              </w:rPr>
                              <w:t>Astra</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p>
                          <w:p w14:paraId="441788BA" w14:textId="77777777" w:rsidR="0017691D" w:rsidRDefault="0017691D" w:rsidP="00AD21BC"/>
                          <w:p w14:paraId="55E50FE0" w14:textId="77777777" w:rsidR="0017691D" w:rsidRPr="00DF42D1" w:rsidRDefault="0017691D" w:rsidP="00AD21BC">
                            <w:pPr>
                              <w:pStyle w:val="Ttulo1"/>
                              <w:rPr>
                                <w:rFonts w:ascii="Zizou Slab" w:hAnsi="Zizou Slab"/>
                                <w:b w:val="0"/>
                                <w:lang w:val="es-MX"/>
                              </w:rPr>
                            </w:pPr>
                            <w:bookmarkStart w:id="3308" w:name="_Toc25224028"/>
                            <w:bookmarkStart w:id="3309" w:name="_Toc25224258"/>
                            <w:bookmarkStart w:id="3310" w:name="_Toc25225167"/>
                            <w:bookmarkStart w:id="3311" w:name="_Toc25225380"/>
                            <w:bookmarkStart w:id="3312" w:name="_Toc25225593"/>
                            <w:bookmarkStart w:id="3313" w:name="_Toc25225804"/>
                            <w:bookmarkStart w:id="3314" w:name="_Toc25226014"/>
                            <w:bookmarkStart w:id="3315" w:name="_Toc25226231"/>
                            <w:bookmarkStart w:id="3316" w:name="_Toc25226429"/>
                            <w:bookmarkStart w:id="3317" w:name="_Toc25226623"/>
                            <w:bookmarkStart w:id="3318" w:name="_Toc25227028"/>
                            <w:bookmarkStart w:id="3319" w:name="_Toc25227209"/>
                            <w:bookmarkStart w:id="3320" w:name="_Toc25227383"/>
                            <w:bookmarkStart w:id="3321" w:name="_Toc25227556"/>
                            <w:bookmarkStart w:id="3322" w:name="_Toc25227726"/>
                            <w:bookmarkStart w:id="3323" w:name="_Toc25228009"/>
                            <w:bookmarkStart w:id="3324" w:name="_Toc25228187"/>
                            <w:bookmarkStart w:id="3325" w:name="_Toc25228361"/>
                            <w:bookmarkStart w:id="3326" w:name="_Toc25228525"/>
                            <w:bookmarkStart w:id="3327" w:name="_Toc25228698"/>
                            <w:bookmarkStart w:id="3328" w:name="_Toc25229144"/>
                            <w:bookmarkStart w:id="3329" w:name="_Toc25229267"/>
                            <w:bookmarkStart w:id="3330" w:name="_Toc25229382"/>
                            <w:bookmarkStart w:id="3331" w:name="_Toc25229587"/>
                            <w:bookmarkStart w:id="3332" w:name="_Toc25229709"/>
                            <w:bookmarkStart w:id="3333" w:name="_Toc25229828"/>
                            <w:bookmarkStart w:id="3334" w:name="_Toc25229943"/>
                            <w:bookmarkStart w:id="3335" w:name="_Toc25240905"/>
                            <w:bookmarkStart w:id="3336" w:name="_Toc25241020"/>
                            <w:bookmarkStart w:id="3337" w:name="_Toc25241136"/>
                            <w:bookmarkStart w:id="3338" w:name="_Toc25244438"/>
                            <w:bookmarkStart w:id="3339" w:name="_Toc25244573"/>
                            <w:bookmarkStart w:id="3340" w:name="_Toc25246940"/>
                            <w:bookmarkStart w:id="3341" w:name="_Toc25247072"/>
                            <w:bookmarkStart w:id="3342" w:name="_Toc25309742"/>
                            <w:r>
                              <w:rPr>
                                <w:rFonts w:ascii="Zizou Slab" w:hAnsi="Zizou Slab"/>
                                <w:b w:val="0"/>
                                <w:lang w:val="es-MX"/>
                              </w:rPr>
                              <w:t>Astra</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14:paraId="4F9EE914" w14:textId="77777777" w:rsidR="0017691D" w:rsidRDefault="0017691D" w:rsidP="00AD21BC"/>
                          <w:p w14:paraId="1E6082E7" w14:textId="77777777" w:rsidR="0017691D" w:rsidRPr="00DF42D1" w:rsidRDefault="0017691D" w:rsidP="00AD21BC">
                            <w:pPr>
                              <w:pStyle w:val="Ttulo1"/>
                              <w:rPr>
                                <w:rFonts w:ascii="Zizou Slab" w:hAnsi="Zizou Slab"/>
                                <w:b w:val="0"/>
                                <w:lang w:val="es-MX"/>
                              </w:rPr>
                            </w:pPr>
                            <w:bookmarkStart w:id="3343" w:name="_Toc25224029"/>
                            <w:bookmarkStart w:id="3344" w:name="_Toc25224259"/>
                            <w:bookmarkStart w:id="3345" w:name="_Toc25225168"/>
                            <w:bookmarkStart w:id="3346" w:name="_Toc25225381"/>
                            <w:bookmarkStart w:id="3347" w:name="_Toc25225594"/>
                            <w:bookmarkStart w:id="3348" w:name="_Toc25225805"/>
                            <w:bookmarkStart w:id="3349" w:name="_Toc25226015"/>
                            <w:bookmarkStart w:id="3350" w:name="_Toc25226232"/>
                            <w:bookmarkStart w:id="3351" w:name="_Toc25226430"/>
                            <w:bookmarkStart w:id="3352" w:name="_Toc25226624"/>
                            <w:bookmarkStart w:id="3353" w:name="_Toc25227029"/>
                            <w:bookmarkStart w:id="3354" w:name="_Toc25227210"/>
                            <w:bookmarkStart w:id="3355" w:name="_Toc25227384"/>
                            <w:bookmarkStart w:id="3356" w:name="_Toc25227557"/>
                            <w:bookmarkStart w:id="3357" w:name="_Toc25227727"/>
                            <w:bookmarkStart w:id="3358" w:name="_Toc25228010"/>
                            <w:bookmarkStart w:id="3359" w:name="_Toc25228188"/>
                            <w:bookmarkStart w:id="3360" w:name="_Toc25228362"/>
                            <w:bookmarkStart w:id="3361" w:name="_Toc25228526"/>
                            <w:bookmarkStart w:id="3362" w:name="_Toc25228699"/>
                            <w:bookmarkStart w:id="3363" w:name="_Toc25229145"/>
                            <w:bookmarkStart w:id="3364" w:name="_Toc25229268"/>
                            <w:bookmarkStart w:id="3365" w:name="_Toc25229383"/>
                            <w:bookmarkStart w:id="3366" w:name="_Toc25229588"/>
                            <w:bookmarkStart w:id="3367" w:name="_Toc25229710"/>
                            <w:bookmarkStart w:id="3368" w:name="_Toc25229829"/>
                            <w:bookmarkStart w:id="3369" w:name="_Toc25229944"/>
                            <w:bookmarkStart w:id="3370" w:name="_Toc25240906"/>
                            <w:bookmarkStart w:id="3371" w:name="_Toc25241021"/>
                            <w:bookmarkStart w:id="3372" w:name="_Toc25241137"/>
                            <w:bookmarkStart w:id="3373" w:name="_Toc25244439"/>
                            <w:bookmarkStart w:id="3374" w:name="_Toc25244574"/>
                            <w:bookmarkStart w:id="3375" w:name="_Toc25246941"/>
                            <w:bookmarkStart w:id="3376" w:name="_Toc25247073"/>
                            <w:bookmarkStart w:id="3377" w:name="_Toc25309743"/>
                            <w:r>
                              <w:rPr>
                                <w:rFonts w:ascii="Zizou Slab" w:hAnsi="Zizou Slab"/>
                                <w:b w:val="0"/>
                                <w:lang w:val="es-MX"/>
                              </w:rPr>
                              <w:t>Astra</w:t>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14:paraId="778A9B33" w14:textId="77777777" w:rsidR="0017691D" w:rsidRDefault="0017691D" w:rsidP="00AD21BC"/>
                          <w:p w14:paraId="1B70F814" w14:textId="77777777" w:rsidR="0017691D" w:rsidRPr="00DF42D1" w:rsidRDefault="0017691D" w:rsidP="00AD21BC">
                            <w:pPr>
                              <w:pStyle w:val="Ttulo1"/>
                              <w:rPr>
                                <w:rFonts w:ascii="Zizou Slab" w:hAnsi="Zizou Slab"/>
                                <w:b w:val="0"/>
                                <w:lang w:val="es-MX"/>
                              </w:rPr>
                            </w:pPr>
                            <w:bookmarkStart w:id="3378" w:name="_Toc25224030"/>
                            <w:bookmarkStart w:id="3379" w:name="_Toc25224260"/>
                            <w:bookmarkStart w:id="3380" w:name="_Toc25225169"/>
                            <w:bookmarkStart w:id="3381" w:name="_Toc25225382"/>
                            <w:bookmarkStart w:id="3382" w:name="_Toc25225595"/>
                            <w:bookmarkStart w:id="3383" w:name="_Toc25225806"/>
                            <w:bookmarkStart w:id="3384" w:name="_Toc25226016"/>
                            <w:bookmarkStart w:id="3385" w:name="_Toc25226233"/>
                            <w:bookmarkStart w:id="3386" w:name="_Toc25226431"/>
                            <w:bookmarkStart w:id="3387" w:name="_Toc25226625"/>
                            <w:bookmarkStart w:id="3388" w:name="_Toc25227030"/>
                            <w:bookmarkStart w:id="3389" w:name="_Toc25227211"/>
                            <w:bookmarkStart w:id="3390" w:name="_Toc25227385"/>
                            <w:bookmarkStart w:id="3391" w:name="_Toc25227558"/>
                            <w:bookmarkStart w:id="3392" w:name="_Toc25227728"/>
                            <w:bookmarkStart w:id="3393" w:name="_Toc25228011"/>
                            <w:bookmarkStart w:id="3394" w:name="_Toc25228189"/>
                            <w:bookmarkStart w:id="3395" w:name="_Toc25228363"/>
                            <w:bookmarkStart w:id="3396" w:name="_Toc25228527"/>
                            <w:bookmarkStart w:id="3397" w:name="_Toc25228700"/>
                            <w:bookmarkStart w:id="3398" w:name="_Toc25229146"/>
                            <w:bookmarkStart w:id="3399" w:name="_Toc25229269"/>
                            <w:bookmarkStart w:id="3400" w:name="_Toc25229384"/>
                            <w:bookmarkStart w:id="3401" w:name="_Toc25229589"/>
                            <w:bookmarkStart w:id="3402" w:name="_Toc25229711"/>
                            <w:bookmarkStart w:id="3403" w:name="_Toc25229830"/>
                            <w:bookmarkStart w:id="3404" w:name="_Toc25229945"/>
                            <w:bookmarkStart w:id="3405" w:name="_Toc25240907"/>
                            <w:bookmarkStart w:id="3406" w:name="_Toc25241022"/>
                            <w:bookmarkStart w:id="3407" w:name="_Toc25241138"/>
                            <w:bookmarkStart w:id="3408" w:name="_Toc25244440"/>
                            <w:bookmarkStart w:id="3409" w:name="_Toc25244575"/>
                            <w:bookmarkStart w:id="3410" w:name="_Toc25246942"/>
                            <w:bookmarkStart w:id="3411" w:name="_Toc25247074"/>
                            <w:bookmarkStart w:id="3412" w:name="_Toc25309744"/>
                            <w:r>
                              <w:rPr>
                                <w:rFonts w:ascii="Zizou Slab" w:hAnsi="Zizou Slab"/>
                                <w:b w:val="0"/>
                                <w:lang w:val="es-MX"/>
                              </w:rPr>
                              <w:t>Astra</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14:paraId="57E9D72E" w14:textId="77777777" w:rsidR="0017691D" w:rsidRDefault="0017691D" w:rsidP="00AD21BC"/>
                          <w:p w14:paraId="40F0D73A" w14:textId="77777777" w:rsidR="0017691D" w:rsidRPr="00DF42D1" w:rsidRDefault="0017691D" w:rsidP="00AD21BC">
                            <w:pPr>
                              <w:pStyle w:val="Ttulo1"/>
                              <w:rPr>
                                <w:rFonts w:ascii="Zizou Slab" w:hAnsi="Zizou Slab"/>
                                <w:b w:val="0"/>
                                <w:lang w:val="es-MX"/>
                              </w:rPr>
                            </w:pPr>
                            <w:bookmarkStart w:id="3413" w:name="_Toc25224031"/>
                            <w:bookmarkStart w:id="3414" w:name="_Toc25224261"/>
                            <w:bookmarkStart w:id="3415" w:name="_Toc25225170"/>
                            <w:bookmarkStart w:id="3416" w:name="_Toc25225383"/>
                            <w:bookmarkStart w:id="3417" w:name="_Toc25225596"/>
                            <w:bookmarkStart w:id="3418" w:name="_Toc25225807"/>
                            <w:bookmarkStart w:id="3419" w:name="_Toc25226017"/>
                            <w:bookmarkStart w:id="3420" w:name="_Toc25226234"/>
                            <w:bookmarkStart w:id="3421" w:name="_Toc25226432"/>
                            <w:bookmarkStart w:id="3422" w:name="_Toc25226626"/>
                            <w:bookmarkStart w:id="3423" w:name="_Toc25227031"/>
                            <w:bookmarkStart w:id="3424" w:name="_Toc25227212"/>
                            <w:bookmarkStart w:id="3425" w:name="_Toc25227386"/>
                            <w:bookmarkStart w:id="3426" w:name="_Toc25227559"/>
                            <w:bookmarkStart w:id="3427" w:name="_Toc25227729"/>
                            <w:bookmarkStart w:id="3428" w:name="_Toc25228012"/>
                            <w:bookmarkStart w:id="3429" w:name="_Toc25228190"/>
                            <w:bookmarkStart w:id="3430" w:name="_Toc25228364"/>
                            <w:bookmarkStart w:id="3431" w:name="_Toc25228528"/>
                            <w:bookmarkStart w:id="3432" w:name="_Toc25228701"/>
                            <w:bookmarkStart w:id="3433" w:name="_Toc25229147"/>
                            <w:bookmarkStart w:id="3434" w:name="_Toc25229270"/>
                            <w:bookmarkStart w:id="3435" w:name="_Toc25229385"/>
                            <w:bookmarkStart w:id="3436" w:name="_Toc25229590"/>
                            <w:bookmarkStart w:id="3437" w:name="_Toc25229712"/>
                            <w:bookmarkStart w:id="3438" w:name="_Toc25229831"/>
                            <w:bookmarkStart w:id="3439" w:name="_Toc25229946"/>
                            <w:bookmarkStart w:id="3440" w:name="_Toc25240908"/>
                            <w:bookmarkStart w:id="3441" w:name="_Toc25241023"/>
                            <w:bookmarkStart w:id="3442" w:name="_Toc25241139"/>
                            <w:bookmarkStart w:id="3443" w:name="_Toc25244441"/>
                            <w:bookmarkStart w:id="3444" w:name="_Toc25244576"/>
                            <w:bookmarkStart w:id="3445" w:name="_Toc25246943"/>
                            <w:bookmarkStart w:id="3446" w:name="_Toc25247075"/>
                            <w:bookmarkStart w:id="3447" w:name="_Toc25309745"/>
                            <w:r>
                              <w:rPr>
                                <w:rFonts w:ascii="Zizou Slab" w:hAnsi="Zizou Slab"/>
                                <w:b w:val="0"/>
                                <w:lang w:val="es-MX"/>
                              </w:rPr>
                              <w:t>Astra</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727DABE7" w14:textId="77777777" w:rsidR="0017691D" w:rsidRDefault="0017691D" w:rsidP="00AD21BC"/>
                          <w:p w14:paraId="5A38A2F8" w14:textId="77777777" w:rsidR="0017691D" w:rsidRPr="00DF42D1" w:rsidRDefault="0017691D" w:rsidP="00AD21BC">
                            <w:pPr>
                              <w:pStyle w:val="Ttulo1"/>
                              <w:rPr>
                                <w:rFonts w:ascii="Zizou Slab" w:hAnsi="Zizou Slab"/>
                                <w:b w:val="0"/>
                                <w:lang w:val="es-MX"/>
                              </w:rPr>
                            </w:pPr>
                            <w:bookmarkStart w:id="3448" w:name="_Toc25224032"/>
                            <w:bookmarkStart w:id="3449" w:name="_Toc25224262"/>
                            <w:bookmarkStart w:id="3450" w:name="_Toc25225171"/>
                            <w:bookmarkStart w:id="3451" w:name="_Toc25225384"/>
                            <w:bookmarkStart w:id="3452" w:name="_Toc25225597"/>
                            <w:bookmarkStart w:id="3453" w:name="_Toc25225808"/>
                            <w:bookmarkStart w:id="3454" w:name="_Toc25226018"/>
                            <w:bookmarkStart w:id="3455" w:name="_Toc25226235"/>
                            <w:bookmarkStart w:id="3456" w:name="_Toc25226433"/>
                            <w:bookmarkStart w:id="3457" w:name="_Toc25226627"/>
                            <w:bookmarkStart w:id="3458" w:name="_Toc25227032"/>
                            <w:bookmarkStart w:id="3459" w:name="_Toc25227213"/>
                            <w:bookmarkStart w:id="3460" w:name="_Toc25227387"/>
                            <w:bookmarkStart w:id="3461" w:name="_Toc25227560"/>
                            <w:bookmarkStart w:id="3462" w:name="_Toc25227730"/>
                            <w:bookmarkStart w:id="3463" w:name="_Toc25228013"/>
                            <w:bookmarkStart w:id="3464" w:name="_Toc25228191"/>
                            <w:bookmarkStart w:id="3465" w:name="_Toc25228365"/>
                            <w:bookmarkStart w:id="3466" w:name="_Toc25228529"/>
                            <w:bookmarkStart w:id="3467" w:name="_Toc25228702"/>
                            <w:bookmarkStart w:id="3468" w:name="_Toc25229148"/>
                            <w:bookmarkStart w:id="3469" w:name="_Toc25229271"/>
                            <w:bookmarkStart w:id="3470" w:name="_Toc25229386"/>
                            <w:bookmarkStart w:id="3471" w:name="_Toc25229591"/>
                            <w:bookmarkStart w:id="3472" w:name="_Toc25229713"/>
                            <w:bookmarkStart w:id="3473" w:name="_Toc25229832"/>
                            <w:bookmarkStart w:id="3474" w:name="_Toc25229947"/>
                            <w:bookmarkStart w:id="3475" w:name="_Toc25240909"/>
                            <w:bookmarkStart w:id="3476" w:name="_Toc25241024"/>
                            <w:bookmarkStart w:id="3477" w:name="_Toc25241140"/>
                            <w:bookmarkStart w:id="3478" w:name="_Toc25244442"/>
                            <w:bookmarkStart w:id="3479" w:name="_Toc25244577"/>
                            <w:bookmarkStart w:id="3480" w:name="_Toc25246944"/>
                            <w:bookmarkStart w:id="3481" w:name="_Toc25247076"/>
                            <w:bookmarkStart w:id="3482" w:name="_Toc25309746"/>
                            <w:r>
                              <w:rPr>
                                <w:rFonts w:ascii="Zizou Slab" w:hAnsi="Zizou Slab"/>
                                <w:b w:val="0"/>
                                <w:lang w:val="es-MX"/>
                              </w:rPr>
                              <w:t>Astra</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p>
                          <w:p w14:paraId="49D0ED38" w14:textId="77777777" w:rsidR="0017691D" w:rsidRDefault="0017691D" w:rsidP="00AD21BC"/>
                          <w:p w14:paraId="6F29511C" w14:textId="77777777" w:rsidR="0017691D" w:rsidRPr="00DF42D1" w:rsidRDefault="0017691D" w:rsidP="00AD21BC">
                            <w:pPr>
                              <w:pStyle w:val="Ttulo1"/>
                              <w:rPr>
                                <w:rFonts w:ascii="Zizou Slab" w:hAnsi="Zizou Slab"/>
                                <w:b w:val="0"/>
                                <w:lang w:val="es-MX"/>
                              </w:rPr>
                            </w:pPr>
                            <w:bookmarkStart w:id="3483" w:name="_Toc25224033"/>
                            <w:bookmarkStart w:id="3484" w:name="_Toc25224263"/>
                            <w:bookmarkStart w:id="3485" w:name="_Toc25225172"/>
                            <w:bookmarkStart w:id="3486" w:name="_Toc25225385"/>
                            <w:bookmarkStart w:id="3487" w:name="_Toc25225598"/>
                            <w:bookmarkStart w:id="3488" w:name="_Toc25225809"/>
                            <w:bookmarkStart w:id="3489" w:name="_Toc25226019"/>
                            <w:bookmarkStart w:id="3490" w:name="_Toc25226236"/>
                            <w:bookmarkStart w:id="3491" w:name="_Toc25226434"/>
                            <w:bookmarkStart w:id="3492" w:name="_Toc25226628"/>
                            <w:bookmarkStart w:id="3493" w:name="_Toc25227033"/>
                            <w:bookmarkStart w:id="3494" w:name="_Toc25227214"/>
                            <w:bookmarkStart w:id="3495" w:name="_Toc25227388"/>
                            <w:bookmarkStart w:id="3496" w:name="_Toc25227561"/>
                            <w:bookmarkStart w:id="3497" w:name="_Toc25227731"/>
                            <w:bookmarkStart w:id="3498" w:name="_Toc25228014"/>
                            <w:bookmarkStart w:id="3499" w:name="_Toc25228192"/>
                            <w:bookmarkStart w:id="3500" w:name="_Toc25228366"/>
                            <w:bookmarkStart w:id="3501" w:name="_Toc25228530"/>
                            <w:bookmarkStart w:id="3502" w:name="_Toc25228703"/>
                            <w:bookmarkStart w:id="3503" w:name="_Toc25229149"/>
                            <w:bookmarkStart w:id="3504" w:name="_Toc25229272"/>
                            <w:bookmarkStart w:id="3505" w:name="_Toc25229387"/>
                            <w:bookmarkStart w:id="3506" w:name="_Toc25229592"/>
                            <w:bookmarkStart w:id="3507" w:name="_Toc25229714"/>
                            <w:bookmarkStart w:id="3508" w:name="_Toc25229833"/>
                            <w:bookmarkStart w:id="3509" w:name="_Toc25229948"/>
                            <w:bookmarkStart w:id="3510" w:name="_Toc25240910"/>
                            <w:bookmarkStart w:id="3511" w:name="_Toc25241025"/>
                            <w:bookmarkStart w:id="3512" w:name="_Toc25241141"/>
                            <w:bookmarkStart w:id="3513" w:name="_Toc25244443"/>
                            <w:bookmarkStart w:id="3514" w:name="_Toc25244578"/>
                            <w:bookmarkStart w:id="3515" w:name="_Toc25246945"/>
                            <w:bookmarkStart w:id="3516" w:name="_Toc25247077"/>
                            <w:bookmarkStart w:id="3517" w:name="_Toc25309747"/>
                            <w:r>
                              <w:rPr>
                                <w:rFonts w:ascii="Zizou Slab" w:hAnsi="Zizou Slab"/>
                                <w:b w:val="0"/>
                                <w:lang w:val="es-MX"/>
                              </w:rPr>
                              <w:t>Astra</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1F19A239" w14:textId="77777777" w:rsidR="0017691D" w:rsidRDefault="0017691D" w:rsidP="00AD21BC"/>
                          <w:p w14:paraId="357132B5" w14:textId="77777777" w:rsidR="0017691D" w:rsidRPr="00DF42D1" w:rsidRDefault="0017691D" w:rsidP="00AD21BC">
                            <w:pPr>
                              <w:pStyle w:val="Ttulo1"/>
                              <w:rPr>
                                <w:rFonts w:ascii="Zizou Slab" w:hAnsi="Zizou Slab"/>
                                <w:b w:val="0"/>
                                <w:lang w:val="es-MX"/>
                              </w:rPr>
                            </w:pPr>
                            <w:bookmarkStart w:id="3518" w:name="_Toc25224034"/>
                            <w:bookmarkStart w:id="3519" w:name="_Toc25224264"/>
                            <w:bookmarkStart w:id="3520" w:name="_Toc25225173"/>
                            <w:bookmarkStart w:id="3521" w:name="_Toc25225386"/>
                            <w:bookmarkStart w:id="3522" w:name="_Toc25225599"/>
                            <w:bookmarkStart w:id="3523" w:name="_Toc25225810"/>
                            <w:bookmarkStart w:id="3524" w:name="_Toc25226020"/>
                            <w:bookmarkStart w:id="3525" w:name="_Toc25226237"/>
                            <w:bookmarkStart w:id="3526" w:name="_Toc25226435"/>
                            <w:bookmarkStart w:id="3527" w:name="_Toc25226629"/>
                            <w:bookmarkStart w:id="3528" w:name="_Toc25227034"/>
                            <w:bookmarkStart w:id="3529" w:name="_Toc25227215"/>
                            <w:bookmarkStart w:id="3530" w:name="_Toc25227389"/>
                            <w:bookmarkStart w:id="3531" w:name="_Toc25227562"/>
                            <w:bookmarkStart w:id="3532" w:name="_Toc25227732"/>
                            <w:bookmarkStart w:id="3533" w:name="_Toc25228015"/>
                            <w:bookmarkStart w:id="3534" w:name="_Toc25228193"/>
                            <w:bookmarkStart w:id="3535" w:name="_Toc25228367"/>
                            <w:bookmarkStart w:id="3536" w:name="_Toc25228531"/>
                            <w:bookmarkStart w:id="3537" w:name="_Toc25228704"/>
                            <w:bookmarkStart w:id="3538" w:name="_Toc25229150"/>
                            <w:bookmarkStart w:id="3539" w:name="_Toc25229273"/>
                            <w:bookmarkStart w:id="3540" w:name="_Toc25229388"/>
                            <w:bookmarkStart w:id="3541" w:name="_Toc25229593"/>
                            <w:bookmarkStart w:id="3542" w:name="_Toc25229715"/>
                            <w:bookmarkStart w:id="3543" w:name="_Toc25229834"/>
                            <w:bookmarkStart w:id="3544" w:name="_Toc25229949"/>
                            <w:bookmarkStart w:id="3545" w:name="_Toc25240911"/>
                            <w:bookmarkStart w:id="3546" w:name="_Toc25241026"/>
                            <w:bookmarkStart w:id="3547" w:name="_Toc25241142"/>
                            <w:bookmarkStart w:id="3548" w:name="_Toc25244444"/>
                            <w:bookmarkStart w:id="3549" w:name="_Toc25244579"/>
                            <w:bookmarkStart w:id="3550" w:name="_Toc25246946"/>
                            <w:bookmarkStart w:id="3551" w:name="_Toc25247078"/>
                            <w:bookmarkStart w:id="3552" w:name="_Toc25309748"/>
                            <w:r>
                              <w:rPr>
                                <w:rFonts w:ascii="Zizou Slab" w:hAnsi="Zizou Slab"/>
                                <w:b w:val="0"/>
                                <w:lang w:val="es-MX"/>
                              </w:rPr>
                              <w:t>Astra</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52B326F7" w14:textId="77777777" w:rsidR="0017691D" w:rsidRDefault="0017691D" w:rsidP="00AD21BC"/>
                          <w:p w14:paraId="3DEAAA12" w14:textId="77777777" w:rsidR="0017691D" w:rsidRPr="00DF42D1" w:rsidRDefault="0017691D" w:rsidP="00AD21BC">
                            <w:pPr>
                              <w:pStyle w:val="Ttulo1"/>
                              <w:rPr>
                                <w:rFonts w:ascii="Zizou Slab" w:hAnsi="Zizou Slab"/>
                                <w:b w:val="0"/>
                                <w:lang w:val="es-MX"/>
                              </w:rPr>
                            </w:pPr>
                            <w:bookmarkStart w:id="3553" w:name="_Toc25224035"/>
                            <w:bookmarkStart w:id="3554" w:name="_Toc25224265"/>
                            <w:bookmarkStart w:id="3555" w:name="_Toc25225174"/>
                            <w:bookmarkStart w:id="3556" w:name="_Toc25225387"/>
                            <w:bookmarkStart w:id="3557" w:name="_Toc25225600"/>
                            <w:bookmarkStart w:id="3558" w:name="_Toc25225811"/>
                            <w:bookmarkStart w:id="3559" w:name="_Toc25226021"/>
                            <w:bookmarkStart w:id="3560" w:name="_Toc25226238"/>
                            <w:bookmarkStart w:id="3561" w:name="_Toc25226436"/>
                            <w:bookmarkStart w:id="3562" w:name="_Toc25226630"/>
                            <w:bookmarkStart w:id="3563" w:name="_Toc25227035"/>
                            <w:bookmarkStart w:id="3564" w:name="_Toc25227216"/>
                            <w:bookmarkStart w:id="3565" w:name="_Toc25227390"/>
                            <w:bookmarkStart w:id="3566" w:name="_Toc25227563"/>
                            <w:bookmarkStart w:id="3567" w:name="_Toc25227733"/>
                            <w:bookmarkStart w:id="3568" w:name="_Toc25228016"/>
                            <w:bookmarkStart w:id="3569" w:name="_Toc25228194"/>
                            <w:bookmarkStart w:id="3570" w:name="_Toc25228368"/>
                            <w:bookmarkStart w:id="3571" w:name="_Toc25228532"/>
                            <w:bookmarkStart w:id="3572" w:name="_Toc25228705"/>
                            <w:bookmarkStart w:id="3573" w:name="_Toc25229151"/>
                            <w:bookmarkStart w:id="3574" w:name="_Toc25229274"/>
                            <w:bookmarkStart w:id="3575" w:name="_Toc25229389"/>
                            <w:bookmarkStart w:id="3576" w:name="_Toc25229594"/>
                            <w:bookmarkStart w:id="3577" w:name="_Toc25229716"/>
                            <w:bookmarkStart w:id="3578" w:name="_Toc25229835"/>
                            <w:bookmarkStart w:id="3579" w:name="_Toc25229950"/>
                            <w:bookmarkStart w:id="3580" w:name="_Toc25240912"/>
                            <w:bookmarkStart w:id="3581" w:name="_Toc25241027"/>
                            <w:bookmarkStart w:id="3582" w:name="_Toc25241143"/>
                            <w:bookmarkStart w:id="3583" w:name="_Toc25244445"/>
                            <w:bookmarkStart w:id="3584" w:name="_Toc25244580"/>
                            <w:bookmarkStart w:id="3585" w:name="_Toc25246947"/>
                            <w:bookmarkStart w:id="3586" w:name="_Toc25247079"/>
                            <w:bookmarkStart w:id="3587" w:name="_Toc25309749"/>
                            <w:r>
                              <w:rPr>
                                <w:rFonts w:ascii="Zizou Slab" w:hAnsi="Zizou Slab"/>
                                <w:b w:val="0"/>
                                <w:lang w:val="es-MX"/>
                              </w:rPr>
                              <w:t>Astra</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6E8B544B" w14:textId="77777777" w:rsidR="0017691D" w:rsidRDefault="0017691D" w:rsidP="00AD21BC"/>
                          <w:p w14:paraId="722DC6B1" w14:textId="77777777" w:rsidR="0017691D" w:rsidRPr="00DF42D1" w:rsidRDefault="0017691D" w:rsidP="00AD21BC">
                            <w:pPr>
                              <w:pStyle w:val="Ttulo1"/>
                              <w:rPr>
                                <w:rFonts w:ascii="Zizou Slab" w:hAnsi="Zizou Slab"/>
                                <w:b w:val="0"/>
                                <w:lang w:val="es-MX"/>
                              </w:rPr>
                            </w:pPr>
                            <w:bookmarkStart w:id="3588" w:name="_Toc25224036"/>
                            <w:bookmarkStart w:id="3589" w:name="_Toc25224266"/>
                            <w:bookmarkStart w:id="3590" w:name="_Toc25225175"/>
                            <w:bookmarkStart w:id="3591" w:name="_Toc25225388"/>
                            <w:bookmarkStart w:id="3592" w:name="_Toc25225601"/>
                            <w:bookmarkStart w:id="3593" w:name="_Toc25225812"/>
                            <w:bookmarkStart w:id="3594" w:name="_Toc25226022"/>
                            <w:bookmarkStart w:id="3595" w:name="_Toc25226239"/>
                            <w:bookmarkStart w:id="3596" w:name="_Toc25226437"/>
                            <w:bookmarkStart w:id="3597" w:name="_Toc25226631"/>
                            <w:bookmarkStart w:id="3598" w:name="_Toc25227036"/>
                            <w:bookmarkStart w:id="3599" w:name="_Toc25227217"/>
                            <w:bookmarkStart w:id="3600" w:name="_Toc25227391"/>
                            <w:bookmarkStart w:id="3601" w:name="_Toc25227564"/>
                            <w:bookmarkStart w:id="3602" w:name="_Toc25227734"/>
                            <w:bookmarkStart w:id="3603" w:name="_Toc25228017"/>
                            <w:bookmarkStart w:id="3604" w:name="_Toc25228195"/>
                            <w:bookmarkStart w:id="3605" w:name="_Toc25228369"/>
                            <w:bookmarkStart w:id="3606" w:name="_Toc25228533"/>
                            <w:bookmarkStart w:id="3607" w:name="_Toc25228706"/>
                            <w:bookmarkStart w:id="3608" w:name="_Toc25229152"/>
                            <w:bookmarkStart w:id="3609" w:name="_Toc25229275"/>
                            <w:bookmarkStart w:id="3610" w:name="_Toc25229390"/>
                            <w:bookmarkStart w:id="3611" w:name="_Toc25229595"/>
                            <w:bookmarkStart w:id="3612" w:name="_Toc25229717"/>
                            <w:bookmarkStart w:id="3613" w:name="_Toc25229836"/>
                            <w:bookmarkStart w:id="3614" w:name="_Toc25229951"/>
                            <w:bookmarkStart w:id="3615" w:name="_Toc25240913"/>
                            <w:bookmarkStart w:id="3616" w:name="_Toc25241028"/>
                            <w:bookmarkStart w:id="3617" w:name="_Toc25241144"/>
                            <w:bookmarkStart w:id="3618" w:name="_Toc25244446"/>
                            <w:bookmarkStart w:id="3619" w:name="_Toc25244581"/>
                            <w:bookmarkStart w:id="3620" w:name="_Toc25246948"/>
                            <w:bookmarkStart w:id="3621" w:name="_Toc25247080"/>
                            <w:bookmarkStart w:id="3622" w:name="_Toc25309750"/>
                            <w:r>
                              <w:rPr>
                                <w:rFonts w:ascii="Zizou Slab" w:hAnsi="Zizou Slab"/>
                                <w:b w:val="0"/>
                                <w:lang w:val="es-MX"/>
                              </w:rPr>
                              <w:t>Astra</w:t>
                            </w:r>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p>
                          <w:p w14:paraId="612C6178" w14:textId="77777777" w:rsidR="0017691D" w:rsidRDefault="0017691D" w:rsidP="00AD21BC"/>
                          <w:p w14:paraId="7EA42B75" w14:textId="77777777" w:rsidR="0017691D" w:rsidRPr="00DF42D1" w:rsidRDefault="0017691D" w:rsidP="00AD21BC">
                            <w:pPr>
                              <w:pStyle w:val="Ttulo1"/>
                              <w:rPr>
                                <w:rFonts w:ascii="Zizou Slab" w:hAnsi="Zizou Slab"/>
                                <w:b w:val="0"/>
                                <w:lang w:val="es-MX"/>
                              </w:rPr>
                            </w:pPr>
                            <w:bookmarkStart w:id="3623" w:name="_Toc25224037"/>
                            <w:bookmarkStart w:id="3624" w:name="_Toc25224267"/>
                            <w:bookmarkStart w:id="3625" w:name="_Toc25225176"/>
                            <w:bookmarkStart w:id="3626" w:name="_Toc25225389"/>
                            <w:bookmarkStart w:id="3627" w:name="_Toc25225602"/>
                            <w:bookmarkStart w:id="3628" w:name="_Toc25225813"/>
                            <w:bookmarkStart w:id="3629" w:name="_Toc25226023"/>
                            <w:bookmarkStart w:id="3630" w:name="_Toc25226240"/>
                            <w:bookmarkStart w:id="3631" w:name="_Toc25226438"/>
                            <w:bookmarkStart w:id="3632" w:name="_Toc25226632"/>
                            <w:bookmarkStart w:id="3633" w:name="_Toc25227037"/>
                            <w:bookmarkStart w:id="3634" w:name="_Toc25227218"/>
                            <w:bookmarkStart w:id="3635" w:name="_Toc25227392"/>
                            <w:bookmarkStart w:id="3636" w:name="_Toc25227565"/>
                            <w:bookmarkStart w:id="3637" w:name="_Toc25227735"/>
                            <w:bookmarkStart w:id="3638" w:name="_Toc25228018"/>
                            <w:bookmarkStart w:id="3639" w:name="_Toc25228196"/>
                            <w:bookmarkStart w:id="3640" w:name="_Toc25228370"/>
                            <w:bookmarkStart w:id="3641" w:name="_Toc25228534"/>
                            <w:bookmarkStart w:id="3642" w:name="_Toc25228707"/>
                            <w:bookmarkStart w:id="3643" w:name="_Toc25229153"/>
                            <w:bookmarkStart w:id="3644" w:name="_Toc25229276"/>
                            <w:bookmarkStart w:id="3645" w:name="_Toc25229391"/>
                            <w:bookmarkStart w:id="3646" w:name="_Toc25229596"/>
                            <w:bookmarkStart w:id="3647" w:name="_Toc25229718"/>
                            <w:bookmarkStart w:id="3648" w:name="_Toc25229837"/>
                            <w:bookmarkStart w:id="3649" w:name="_Toc25229952"/>
                            <w:bookmarkStart w:id="3650" w:name="_Toc25240914"/>
                            <w:bookmarkStart w:id="3651" w:name="_Toc25241029"/>
                            <w:bookmarkStart w:id="3652" w:name="_Toc25241145"/>
                            <w:bookmarkStart w:id="3653" w:name="_Toc25244447"/>
                            <w:bookmarkStart w:id="3654" w:name="_Toc25244582"/>
                            <w:bookmarkStart w:id="3655" w:name="_Toc25246949"/>
                            <w:bookmarkStart w:id="3656" w:name="_Toc25247081"/>
                            <w:bookmarkStart w:id="3657" w:name="_Toc25309751"/>
                            <w:r>
                              <w:rPr>
                                <w:rFonts w:ascii="Zizou Slab" w:hAnsi="Zizou Slab"/>
                                <w:b w:val="0"/>
                                <w:lang w:val="es-MX"/>
                              </w:rPr>
                              <w:t>Astra</w:t>
                            </w:r>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14:paraId="7B2412CC" w14:textId="77777777" w:rsidR="0017691D" w:rsidRDefault="0017691D" w:rsidP="00AD21BC"/>
                          <w:p w14:paraId="31F22082" w14:textId="77777777" w:rsidR="0017691D" w:rsidRPr="00DF42D1" w:rsidRDefault="0017691D" w:rsidP="00AD21BC">
                            <w:pPr>
                              <w:pStyle w:val="Ttulo1"/>
                              <w:rPr>
                                <w:rFonts w:ascii="Zizou Slab" w:hAnsi="Zizou Slab"/>
                                <w:b w:val="0"/>
                                <w:lang w:val="es-MX"/>
                              </w:rPr>
                            </w:pPr>
                            <w:bookmarkStart w:id="3658" w:name="_Toc25224038"/>
                            <w:bookmarkStart w:id="3659" w:name="_Toc25224268"/>
                            <w:bookmarkStart w:id="3660" w:name="_Toc25225177"/>
                            <w:bookmarkStart w:id="3661" w:name="_Toc25225390"/>
                            <w:bookmarkStart w:id="3662" w:name="_Toc25225603"/>
                            <w:bookmarkStart w:id="3663" w:name="_Toc25225814"/>
                            <w:bookmarkStart w:id="3664" w:name="_Toc25226024"/>
                            <w:bookmarkStart w:id="3665" w:name="_Toc25226241"/>
                            <w:bookmarkStart w:id="3666" w:name="_Toc25226439"/>
                            <w:bookmarkStart w:id="3667" w:name="_Toc25226633"/>
                            <w:bookmarkStart w:id="3668" w:name="_Toc25227038"/>
                            <w:bookmarkStart w:id="3669" w:name="_Toc25227219"/>
                            <w:bookmarkStart w:id="3670" w:name="_Toc25227393"/>
                            <w:bookmarkStart w:id="3671" w:name="_Toc25227566"/>
                            <w:bookmarkStart w:id="3672" w:name="_Toc25227736"/>
                            <w:bookmarkStart w:id="3673" w:name="_Toc25228019"/>
                            <w:bookmarkStart w:id="3674" w:name="_Toc25228197"/>
                            <w:bookmarkStart w:id="3675" w:name="_Toc25228371"/>
                            <w:bookmarkStart w:id="3676" w:name="_Toc25228535"/>
                            <w:bookmarkStart w:id="3677" w:name="_Toc25228708"/>
                            <w:bookmarkStart w:id="3678" w:name="_Toc25229154"/>
                            <w:bookmarkStart w:id="3679" w:name="_Toc25229277"/>
                            <w:bookmarkStart w:id="3680" w:name="_Toc25229392"/>
                            <w:bookmarkStart w:id="3681" w:name="_Toc25229597"/>
                            <w:bookmarkStart w:id="3682" w:name="_Toc25229719"/>
                            <w:bookmarkStart w:id="3683" w:name="_Toc25229838"/>
                            <w:bookmarkStart w:id="3684" w:name="_Toc25229953"/>
                            <w:bookmarkStart w:id="3685" w:name="_Toc25240915"/>
                            <w:bookmarkStart w:id="3686" w:name="_Toc25241030"/>
                            <w:bookmarkStart w:id="3687" w:name="_Toc25241146"/>
                            <w:bookmarkStart w:id="3688" w:name="_Toc25244448"/>
                            <w:bookmarkStart w:id="3689" w:name="_Toc25244583"/>
                            <w:bookmarkStart w:id="3690" w:name="_Toc25246950"/>
                            <w:bookmarkStart w:id="3691" w:name="_Toc25247082"/>
                            <w:bookmarkStart w:id="3692" w:name="_Toc25309752"/>
                            <w:r>
                              <w:rPr>
                                <w:rFonts w:ascii="Zizou Slab" w:hAnsi="Zizou Slab"/>
                                <w:b w:val="0"/>
                                <w:lang w:val="es-MX"/>
                              </w:rPr>
                              <w:t>Astra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14:paraId="30D5F391" w14:textId="77777777" w:rsidR="0017691D" w:rsidRDefault="0017691D" w:rsidP="00AD21BC"/>
                          <w:p w14:paraId="1AEDE170" w14:textId="77777777" w:rsidR="0017691D" w:rsidRPr="00DF42D1" w:rsidRDefault="0017691D" w:rsidP="00AD21BC">
                            <w:pPr>
                              <w:pStyle w:val="Ttulo1"/>
                              <w:rPr>
                                <w:rFonts w:ascii="Zizou Slab" w:hAnsi="Zizou Slab"/>
                                <w:b w:val="0"/>
                                <w:lang w:val="es-MX"/>
                              </w:rPr>
                            </w:pPr>
                            <w:bookmarkStart w:id="3693" w:name="_Toc25224039"/>
                            <w:bookmarkStart w:id="3694" w:name="_Toc25224269"/>
                            <w:bookmarkStart w:id="3695" w:name="_Toc25225178"/>
                            <w:bookmarkStart w:id="3696" w:name="_Toc25225391"/>
                            <w:bookmarkStart w:id="3697" w:name="_Toc25225604"/>
                            <w:bookmarkStart w:id="3698" w:name="_Toc25225815"/>
                            <w:bookmarkStart w:id="3699" w:name="_Toc25226025"/>
                            <w:bookmarkStart w:id="3700" w:name="_Toc25226242"/>
                            <w:bookmarkStart w:id="3701" w:name="_Toc25226440"/>
                            <w:bookmarkStart w:id="3702" w:name="_Toc25226634"/>
                            <w:bookmarkStart w:id="3703" w:name="_Toc25227039"/>
                            <w:bookmarkStart w:id="3704" w:name="_Toc25227220"/>
                            <w:bookmarkStart w:id="3705" w:name="_Toc25227394"/>
                            <w:bookmarkStart w:id="3706" w:name="_Toc25227567"/>
                            <w:bookmarkStart w:id="3707" w:name="_Toc25227737"/>
                            <w:bookmarkStart w:id="3708" w:name="_Toc25228020"/>
                            <w:bookmarkStart w:id="3709" w:name="_Toc25228198"/>
                            <w:bookmarkStart w:id="3710" w:name="_Toc25228372"/>
                            <w:bookmarkStart w:id="3711" w:name="_Toc25228536"/>
                            <w:bookmarkStart w:id="3712" w:name="_Toc25228709"/>
                            <w:bookmarkStart w:id="3713" w:name="_Toc25229155"/>
                            <w:bookmarkStart w:id="3714" w:name="_Toc25229278"/>
                            <w:bookmarkStart w:id="3715" w:name="_Toc25229393"/>
                            <w:bookmarkStart w:id="3716" w:name="_Toc25229598"/>
                            <w:bookmarkStart w:id="3717" w:name="_Toc25229720"/>
                            <w:bookmarkStart w:id="3718" w:name="_Toc25229839"/>
                            <w:bookmarkStart w:id="3719" w:name="_Toc25229954"/>
                            <w:bookmarkStart w:id="3720" w:name="_Toc25240916"/>
                            <w:bookmarkStart w:id="3721" w:name="_Toc25241031"/>
                            <w:bookmarkStart w:id="3722" w:name="_Toc25241147"/>
                            <w:bookmarkStart w:id="3723" w:name="_Toc25244449"/>
                            <w:bookmarkStart w:id="3724" w:name="_Toc25244584"/>
                            <w:bookmarkStart w:id="3725" w:name="_Toc25246951"/>
                            <w:bookmarkStart w:id="3726" w:name="_Toc25247083"/>
                            <w:bookmarkStart w:id="3727" w:name="_Toc25309753"/>
                            <w:r>
                              <w:rPr>
                                <w:rFonts w:ascii="Zizou Slab" w:hAnsi="Zizou Slab"/>
                                <w:b w:val="0"/>
                                <w:lang w:val="es-MX"/>
                              </w:rPr>
                              <w:t>Astra</w:t>
                            </w:r>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p>
                          <w:p w14:paraId="32EE3E69" w14:textId="77777777" w:rsidR="0017691D" w:rsidRDefault="0017691D" w:rsidP="00AD21BC"/>
                          <w:p w14:paraId="78DD08E0" w14:textId="77777777" w:rsidR="0017691D" w:rsidRPr="00DF42D1" w:rsidRDefault="0017691D" w:rsidP="00AD21BC">
                            <w:pPr>
                              <w:pStyle w:val="Ttulo1"/>
                              <w:rPr>
                                <w:rFonts w:ascii="Zizou Slab" w:hAnsi="Zizou Slab"/>
                                <w:b w:val="0"/>
                                <w:lang w:val="es-MX"/>
                              </w:rPr>
                            </w:pPr>
                            <w:bookmarkStart w:id="3728" w:name="_Toc25224040"/>
                            <w:bookmarkStart w:id="3729" w:name="_Toc25224270"/>
                            <w:bookmarkStart w:id="3730" w:name="_Toc25225179"/>
                            <w:bookmarkStart w:id="3731" w:name="_Toc25225392"/>
                            <w:bookmarkStart w:id="3732" w:name="_Toc25225605"/>
                            <w:bookmarkStart w:id="3733" w:name="_Toc25225816"/>
                            <w:bookmarkStart w:id="3734" w:name="_Toc25226026"/>
                            <w:bookmarkStart w:id="3735" w:name="_Toc25226243"/>
                            <w:bookmarkStart w:id="3736" w:name="_Toc25226441"/>
                            <w:bookmarkStart w:id="3737" w:name="_Toc25226635"/>
                            <w:bookmarkStart w:id="3738" w:name="_Toc25227040"/>
                            <w:bookmarkStart w:id="3739" w:name="_Toc25227221"/>
                            <w:bookmarkStart w:id="3740" w:name="_Toc25227395"/>
                            <w:bookmarkStart w:id="3741" w:name="_Toc25227568"/>
                            <w:bookmarkStart w:id="3742" w:name="_Toc25227738"/>
                            <w:bookmarkStart w:id="3743" w:name="_Toc25228021"/>
                            <w:bookmarkStart w:id="3744" w:name="_Toc25228199"/>
                            <w:bookmarkStart w:id="3745" w:name="_Toc25228373"/>
                            <w:bookmarkStart w:id="3746" w:name="_Toc25228537"/>
                            <w:bookmarkStart w:id="3747" w:name="_Toc25228710"/>
                            <w:bookmarkStart w:id="3748" w:name="_Toc25229156"/>
                            <w:bookmarkStart w:id="3749" w:name="_Toc25229279"/>
                            <w:bookmarkStart w:id="3750" w:name="_Toc25229394"/>
                            <w:bookmarkStart w:id="3751" w:name="_Toc25229599"/>
                            <w:bookmarkStart w:id="3752" w:name="_Toc25229721"/>
                            <w:bookmarkStart w:id="3753" w:name="_Toc25229840"/>
                            <w:bookmarkStart w:id="3754" w:name="_Toc25229955"/>
                            <w:bookmarkStart w:id="3755" w:name="_Toc25240917"/>
                            <w:bookmarkStart w:id="3756" w:name="_Toc25241032"/>
                            <w:bookmarkStart w:id="3757" w:name="_Toc25241148"/>
                            <w:bookmarkStart w:id="3758" w:name="_Toc25244450"/>
                            <w:bookmarkStart w:id="3759" w:name="_Toc25244585"/>
                            <w:bookmarkStart w:id="3760" w:name="_Toc25246952"/>
                            <w:bookmarkStart w:id="3761" w:name="_Toc25247084"/>
                            <w:bookmarkStart w:id="3762" w:name="_Toc25309754"/>
                            <w:r>
                              <w:rPr>
                                <w:rFonts w:ascii="Zizou Slab" w:hAnsi="Zizou Slab"/>
                                <w:b w:val="0"/>
                                <w:lang w:val="es-MX"/>
                              </w:rPr>
                              <w:t>Astra</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p>
                          <w:p w14:paraId="52AA6532" w14:textId="77777777" w:rsidR="0017691D" w:rsidRDefault="0017691D" w:rsidP="00AD21BC"/>
                          <w:p w14:paraId="6DF917B0" w14:textId="77777777" w:rsidR="0017691D" w:rsidRPr="00DF42D1" w:rsidRDefault="0017691D" w:rsidP="00AD21BC">
                            <w:pPr>
                              <w:pStyle w:val="Ttulo1"/>
                              <w:rPr>
                                <w:rFonts w:ascii="Zizou Slab" w:hAnsi="Zizou Slab"/>
                                <w:b w:val="0"/>
                                <w:lang w:val="es-MX"/>
                              </w:rPr>
                            </w:pPr>
                            <w:bookmarkStart w:id="3763" w:name="_Toc25224041"/>
                            <w:bookmarkStart w:id="3764" w:name="_Toc25224271"/>
                            <w:bookmarkStart w:id="3765" w:name="_Toc25225180"/>
                            <w:bookmarkStart w:id="3766" w:name="_Toc25225393"/>
                            <w:bookmarkStart w:id="3767" w:name="_Toc25225606"/>
                            <w:bookmarkStart w:id="3768" w:name="_Toc25225817"/>
                            <w:bookmarkStart w:id="3769" w:name="_Toc25226027"/>
                            <w:bookmarkStart w:id="3770" w:name="_Toc25226244"/>
                            <w:bookmarkStart w:id="3771" w:name="_Toc25226442"/>
                            <w:bookmarkStart w:id="3772" w:name="_Toc25226636"/>
                            <w:bookmarkStart w:id="3773" w:name="_Toc25227041"/>
                            <w:bookmarkStart w:id="3774" w:name="_Toc25227222"/>
                            <w:bookmarkStart w:id="3775" w:name="_Toc25227396"/>
                            <w:bookmarkStart w:id="3776" w:name="_Toc25227569"/>
                            <w:bookmarkStart w:id="3777" w:name="_Toc25227739"/>
                            <w:bookmarkStart w:id="3778" w:name="_Toc25228022"/>
                            <w:bookmarkStart w:id="3779" w:name="_Toc25228200"/>
                            <w:bookmarkStart w:id="3780" w:name="_Toc25228374"/>
                            <w:bookmarkStart w:id="3781" w:name="_Toc25228538"/>
                            <w:bookmarkStart w:id="3782" w:name="_Toc25228711"/>
                            <w:bookmarkStart w:id="3783" w:name="_Toc25229157"/>
                            <w:bookmarkStart w:id="3784" w:name="_Toc25229280"/>
                            <w:bookmarkStart w:id="3785" w:name="_Toc25229395"/>
                            <w:bookmarkStart w:id="3786" w:name="_Toc25229600"/>
                            <w:bookmarkStart w:id="3787" w:name="_Toc25229722"/>
                            <w:bookmarkStart w:id="3788" w:name="_Toc25229841"/>
                            <w:bookmarkStart w:id="3789" w:name="_Toc25229956"/>
                            <w:bookmarkStart w:id="3790" w:name="_Toc25240918"/>
                            <w:bookmarkStart w:id="3791" w:name="_Toc25241033"/>
                            <w:bookmarkStart w:id="3792" w:name="_Toc25241149"/>
                            <w:bookmarkStart w:id="3793" w:name="_Toc25244451"/>
                            <w:bookmarkStart w:id="3794" w:name="_Toc25244586"/>
                            <w:bookmarkStart w:id="3795" w:name="_Toc25246953"/>
                            <w:bookmarkStart w:id="3796" w:name="_Toc25247085"/>
                            <w:bookmarkStart w:id="3797" w:name="_Toc25309755"/>
                            <w:r>
                              <w:rPr>
                                <w:rFonts w:ascii="Zizou Slab" w:hAnsi="Zizou Slab"/>
                                <w:b w:val="0"/>
                                <w:lang w:val="es-MX"/>
                              </w:rPr>
                              <w:t>Astra</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p>
                          <w:p w14:paraId="080EA3B1" w14:textId="77777777" w:rsidR="0017691D" w:rsidRDefault="0017691D" w:rsidP="00AD21BC"/>
                          <w:p w14:paraId="34AA6E61" w14:textId="77777777" w:rsidR="0017691D" w:rsidRPr="00DF42D1" w:rsidRDefault="0017691D" w:rsidP="00AD21BC">
                            <w:pPr>
                              <w:pStyle w:val="Ttulo1"/>
                              <w:rPr>
                                <w:rFonts w:ascii="Zizou Slab" w:hAnsi="Zizou Slab"/>
                                <w:b w:val="0"/>
                                <w:lang w:val="es-MX"/>
                              </w:rPr>
                            </w:pPr>
                            <w:bookmarkStart w:id="3798" w:name="_Toc25224042"/>
                            <w:bookmarkStart w:id="3799" w:name="_Toc25224272"/>
                            <w:bookmarkStart w:id="3800" w:name="_Toc25225181"/>
                            <w:bookmarkStart w:id="3801" w:name="_Toc25225394"/>
                            <w:bookmarkStart w:id="3802" w:name="_Toc25225607"/>
                            <w:bookmarkStart w:id="3803" w:name="_Toc25225818"/>
                            <w:bookmarkStart w:id="3804" w:name="_Toc25226028"/>
                            <w:bookmarkStart w:id="3805" w:name="_Toc25226245"/>
                            <w:bookmarkStart w:id="3806" w:name="_Toc25226443"/>
                            <w:bookmarkStart w:id="3807" w:name="_Toc25226637"/>
                            <w:bookmarkStart w:id="3808" w:name="_Toc25227042"/>
                            <w:bookmarkStart w:id="3809" w:name="_Toc25227223"/>
                            <w:bookmarkStart w:id="3810" w:name="_Toc25227397"/>
                            <w:bookmarkStart w:id="3811" w:name="_Toc25227570"/>
                            <w:bookmarkStart w:id="3812" w:name="_Toc25227740"/>
                            <w:bookmarkStart w:id="3813" w:name="_Toc25228023"/>
                            <w:bookmarkStart w:id="3814" w:name="_Toc25228201"/>
                            <w:bookmarkStart w:id="3815" w:name="_Toc25228375"/>
                            <w:bookmarkStart w:id="3816" w:name="_Toc25228539"/>
                            <w:bookmarkStart w:id="3817" w:name="_Toc25228712"/>
                            <w:bookmarkStart w:id="3818" w:name="_Toc25229158"/>
                            <w:bookmarkStart w:id="3819" w:name="_Toc25229281"/>
                            <w:bookmarkStart w:id="3820" w:name="_Toc25229396"/>
                            <w:bookmarkStart w:id="3821" w:name="_Toc25229601"/>
                            <w:bookmarkStart w:id="3822" w:name="_Toc25229723"/>
                            <w:bookmarkStart w:id="3823" w:name="_Toc25229842"/>
                            <w:bookmarkStart w:id="3824" w:name="_Toc25229957"/>
                            <w:bookmarkStart w:id="3825" w:name="_Toc25240919"/>
                            <w:bookmarkStart w:id="3826" w:name="_Toc25241034"/>
                            <w:bookmarkStart w:id="3827" w:name="_Toc25241150"/>
                            <w:bookmarkStart w:id="3828" w:name="_Toc25244452"/>
                            <w:bookmarkStart w:id="3829" w:name="_Toc25244587"/>
                            <w:bookmarkStart w:id="3830" w:name="_Toc25246954"/>
                            <w:bookmarkStart w:id="3831" w:name="_Toc25247086"/>
                            <w:bookmarkStart w:id="3832" w:name="_Toc25309756"/>
                            <w:r>
                              <w:rPr>
                                <w:rFonts w:ascii="Zizou Slab" w:hAnsi="Zizou Slab"/>
                                <w:b w:val="0"/>
                                <w:lang w:val="es-MX"/>
                              </w:rPr>
                              <w:t>Astra</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p>
                          <w:p w14:paraId="0959581B" w14:textId="77777777" w:rsidR="0017691D" w:rsidRDefault="0017691D" w:rsidP="00AD21BC"/>
                          <w:p w14:paraId="4395C79E" w14:textId="77777777" w:rsidR="0017691D" w:rsidRPr="00DF42D1" w:rsidRDefault="0017691D" w:rsidP="00AD21BC">
                            <w:pPr>
                              <w:pStyle w:val="Ttulo1"/>
                              <w:rPr>
                                <w:rFonts w:ascii="Zizou Slab" w:hAnsi="Zizou Slab"/>
                                <w:b w:val="0"/>
                                <w:lang w:val="es-MX"/>
                              </w:rPr>
                            </w:pPr>
                            <w:bookmarkStart w:id="3833" w:name="_Toc25224043"/>
                            <w:bookmarkStart w:id="3834" w:name="_Toc25224273"/>
                            <w:bookmarkStart w:id="3835" w:name="_Toc25225182"/>
                            <w:bookmarkStart w:id="3836" w:name="_Toc25225395"/>
                            <w:bookmarkStart w:id="3837" w:name="_Toc25225608"/>
                            <w:bookmarkStart w:id="3838" w:name="_Toc25225819"/>
                            <w:bookmarkStart w:id="3839" w:name="_Toc25226029"/>
                            <w:bookmarkStart w:id="3840" w:name="_Toc25226246"/>
                            <w:bookmarkStart w:id="3841" w:name="_Toc25226444"/>
                            <w:bookmarkStart w:id="3842" w:name="_Toc25226638"/>
                            <w:bookmarkStart w:id="3843" w:name="_Toc25227043"/>
                            <w:bookmarkStart w:id="3844" w:name="_Toc25227224"/>
                            <w:bookmarkStart w:id="3845" w:name="_Toc25227398"/>
                            <w:bookmarkStart w:id="3846" w:name="_Toc25227571"/>
                            <w:bookmarkStart w:id="3847" w:name="_Toc25227741"/>
                            <w:bookmarkStart w:id="3848" w:name="_Toc25228024"/>
                            <w:bookmarkStart w:id="3849" w:name="_Toc25228202"/>
                            <w:bookmarkStart w:id="3850" w:name="_Toc25228376"/>
                            <w:bookmarkStart w:id="3851" w:name="_Toc25228540"/>
                            <w:bookmarkStart w:id="3852" w:name="_Toc25228713"/>
                            <w:bookmarkStart w:id="3853" w:name="_Toc25229159"/>
                            <w:bookmarkStart w:id="3854" w:name="_Toc25229282"/>
                            <w:bookmarkStart w:id="3855" w:name="_Toc25229397"/>
                            <w:bookmarkStart w:id="3856" w:name="_Toc25229602"/>
                            <w:bookmarkStart w:id="3857" w:name="_Toc25229724"/>
                            <w:bookmarkStart w:id="3858" w:name="_Toc25229843"/>
                            <w:bookmarkStart w:id="3859" w:name="_Toc25229958"/>
                            <w:bookmarkStart w:id="3860" w:name="_Toc25240920"/>
                            <w:bookmarkStart w:id="3861" w:name="_Toc25241035"/>
                            <w:bookmarkStart w:id="3862" w:name="_Toc25241151"/>
                            <w:bookmarkStart w:id="3863" w:name="_Toc25244453"/>
                            <w:bookmarkStart w:id="3864" w:name="_Toc25244588"/>
                            <w:bookmarkStart w:id="3865" w:name="_Toc25246955"/>
                            <w:bookmarkStart w:id="3866" w:name="_Toc25247087"/>
                            <w:bookmarkStart w:id="3867" w:name="_Toc25309757"/>
                            <w:r>
                              <w:rPr>
                                <w:rFonts w:ascii="Zizou Slab" w:hAnsi="Zizou Slab"/>
                                <w:b w:val="0"/>
                                <w:lang w:val="es-MX"/>
                              </w:rPr>
                              <w:t>Astra</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14:paraId="6417E0FF" w14:textId="77777777" w:rsidR="0017691D" w:rsidRDefault="0017691D" w:rsidP="00AD21BC"/>
                          <w:p w14:paraId="031F865C" w14:textId="77777777" w:rsidR="0017691D" w:rsidRPr="00DF42D1" w:rsidRDefault="0017691D" w:rsidP="00AD21BC">
                            <w:pPr>
                              <w:pStyle w:val="Ttulo1"/>
                              <w:rPr>
                                <w:rFonts w:ascii="Zizou Slab" w:hAnsi="Zizou Slab"/>
                                <w:b w:val="0"/>
                                <w:lang w:val="es-MX"/>
                              </w:rPr>
                            </w:pPr>
                            <w:bookmarkStart w:id="3868" w:name="_Toc25224044"/>
                            <w:bookmarkStart w:id="3869" w:name="_Toc25224274"/>
                            <w:bookmarkStart w:id="3870" w:name="_Toc25225183"/>
                            <w:bookmarkStart w:id="3871" w:name="_Toc25225396"/>
                            <w:bookmarkStart w:id="3872" w:name="_Toc25225609"/>
                            <w:bookmarkStart w:id="3873" w:name="_Toc25225820"/>
                            <w:bookmarkStart w:id="3874" w:name="_Toc25226030"/>
                            <w:bookmarkStart w:id="3875" w:name="_Toc25226247"/>
                            <w:bookmarkStart w:id="3876" w:name="_Toc25226445"/>
                            <w:bookmarkStart w:id="3877" w:name="_Toc25226639"/>
                            <w:bookmarkStart w:id="3878" w:name="_Toc25227044"/>
                            <w:bookmarkStart w:id="3879" w:name="_Toc25227225"/>
                            <w:bookmarkStart w:id="3880" w:name="_Toc25227399"/>
                            <w:bookmarkStart w:id="3881" w:name="_Toc25227572"/>
                            <w:bookmarkStart w:id="3882" w:name="_Toc25227742"/>
                            <w:bookmarkStart w:id="3883" w:name="_Toc25228025"/>
                            <w:bookmarkStart w:id="3884" w:name="_Toc25228203"/>
                            <w:bookmarkStart w:id="3885" w:name="_Toc25228377"/>
                            <w:bookmarkStart w:id="3886" w:name="_Toc25228541"/>
                            <w:bookmarkStart w:id="3887" w:name="_Toc25228714"/>
                            <w:bookmarkStart w:id="3888" w:name="_Toc25229160"/>
                            <w:bookmarkStart w:id="3889" w:name="_Toc25229283"/>
                            <w:bookmarkStart w:id="3890" w:name="_Toc25229398"/>
                            <w:bookmarkStart w:id="3891" w:name="_Toc25229603"/>
                            <w:bookmarkStart w:id="3892" w:name="_Toc25229725"/>
                            <w:bookmarkStart w:id="3893" w:name="_Toc25229844"/>
                            <w:bookmarkStart w:id="3894" w:name="_Toc25229959"/>
                            <w:bookmarkStart w:id="3895" w:name="_Toc25240921"/>
                            <w:bookmarkStart w:id="3896" w:name="_Toc25241036"/>
                            <w:bookmarkStart w:id="3897" w:name="_Toc25241152"/>
                            <w:bookmarkStart w:id="3898" w:name="_Toc25244454"/>
                            <w:bookmarkStart w:id="3899" w:name="_Toc25244589"/>
                            <w:bookmarkStart w:id="3900" w:name="_Toc25246956"/>
                            <w:bookmarkStart w:id="3901" w:name="_Toc25247088"/>
                            <w:bookmarkStart w:id="3902" w:name="_Toc25309758"/>
                            <w:r>
                              <w:rPr>
                                <w:rFonts w:ascii="Zizou Slab" w:hAnsi="Zizou Slab"/>
                                <w:b w:val="0"/>
                                <w:lang w:val="es-MX"/>
                              </w:rPr>
                              <w:t>Astra</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6B72243A" w14:textId="77777777" w:rsidR="0017691D" w:rsidRDefault="0017691D" w:rsidP="00AD21BC"/>
                          <w:p w14:paraId="14E4B6BE" w14:textId="77777777" w:rsidR="0017691D" w:rsidRPr="00DF42D1" w:rsidRDefault="0017691D" w:rsidP="00AD21BC">
                            <w:pPr>
                              <w:pStyle w:val="Ttulo1"/>
                              <w:rPr>
                                <w:rFonts w:ascii="Zizou Slab" w:hAnsi="Zizou Slab"/>
                                <w:b w:val="0"/>
                                <w:lang w:val="es-MX"/>
                              </w:rPr>
                            </w:pPr>
                            <w:bookmarkStart w:id="3903" w:name="_Toc25224045"/>
                            <w:bookmarkStart w:id="3904" w:name="_Toc25224275"/>
                            <w:bookmarkStart w:id="3905" w:name="_Toc25225184"/>
                            <w:bookmarkStart w:id="3906" w:name="_Toc25225397"/>
                            <w:bookmarkStart w:id="3907" w:name="_Toc25225610"/>
                            <w:bookmarkStart w:id="3908" w:name="_Toc25225821"/>
                            <w:bookmarkStart w:id="3909" w:name="_Toc25226031"/>
                            <w:bookmarkStart w:id="3910" w:name="_Toc25226248"/>
                            <w:bookmarkStart w:id="3911" w:name="_Toc25226446"/>
                            <w:bookmarkStart w:id="3912" w:name="_Toc25226640"/>
                            <w:bookmarkStart w:id="3913" w:name="_Toc25227045"/>
                            <w:bookmarkStart w:id="3914" w:name="_Toc25227226"/>
                            <w:bookmarkStart w:id="3915" w:name="_Toc25227400"/>
                            <w:bookmarkStart w:id="3916" w:name="_Toc25227573"/>
                            <w:bookmarkStart w:id="3917" w:name="_Toc25227743"/>
                            <w:bookmarkStart w:id="3918" w:name="_Toc25228026"/>
                            <w:bookmarkStart w:id="3919" w:name="_Toc25228204"/>
                            <w:bookmarkStart w:id="3920" w:name="_Toc25228378"/>
                            <w:bookmarkStart w:id="3921" w:name="_Toc25228542"/>
                            <w:bookmarkStart w:id="3922" w:name="_Toc25228715"/>
                            <w:bookmarkStart w:id="3923" w:name="_Toc25229161"/>
                            <w:bookmarkStart w:id="3924" w:name="_Toc25229284"/>
                            <w:bookmarkStart w:id="3925" w:name="_Toc25229399"/>
                            <w:bookmarkStart w:id="3926" w:name="_Toc25229604"/>
                            <w:bookmarkStart w:id="3927" w:name="_Toc25229726"/>
                            <w:bookmarkStart w:id="3928" w:name="_Toc25229845"/>
                            <w:bookmarkStart w:id="3929" w:name="_Toc25229960"/>
                            <w:bookmarkStart w:id="3930" w:name="_Toc25240922"/>
                            <w:bookmarkStart w:id="3931" w:name="_Toc25241037"/>
                            <w:bookmarkStart w:id="3932" w:name="_Toc25241153"/>
                            <w:bookmarkStart w:id="3933" w:name="_Toc25244455"/>
                            <w:bookmarkStart w:id="3934" w:name="_Toc25244590"/>
                            <w:bookmarkStart w:id="3935" w:name="_Toc25246957"/>
                            <w:bookmarkStart w:id="3936" w:name="_Toc25247089"/>
                            <w:bookmarkStart w:id="3937" w:name="_Toc25309759"/>
                            <w:r>
                              <w:rPr>
                                <w:rFonts w:ascii="Zizou Slab" w:hAnsi="Zizou Slab"/>
                                <w:b w:val="0"/>
                                <w:lang w:val="es-MX"/>
                              </w:rPr>
                              <w:t>Astra</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p>
                          <w:p w14:paraId="25435032" w14:textId="77777777" w:rsidR="0017691D" w:rsidRDefault="0017691D" w:rsidP="00AD21BC"/>
                          <w:p w14:paraId="22685858" w14:textId="77777777" w:rsidR="0017691D" w:rsidRPr="00DF42D1" w:rsidRDefault="0017691D" w:rsidP="00AD21BC">
                            <w:pPr>
                              <w:pStyle w:val="Ttulo1"/>
                              <w:rPr>
                                <w:rFonts w:ascii="Zizou Slab" w:hAnsi="Zizou Slab"/>
                                <w:b w:val="0"/>
                                <w:lang w:val="es-MX"/>
                              </w:rPr>
                            </w:pPr>
                            <w:bookmarkStart w:id="3938" w:name="_Toc25224046"/>
                            <w:bookmarkStart w:id="3939" w:name="_Toc25224276"/>
                            <w:bookmarkStart w:id="3940" w:name="_Toc25225185"/>
                            <w:bookmarkStart w:id="3941" w:name="_Toc25225398"/>
                            <w:bookmarkStart w:id="3942" w:name="_Toc25225611"/>
                            <w:bookmarkStart w:id="3943" w:name="_Toc25225822"/>
                            <w:bookmarkStart w:id="3944" w:name="_Toc25226032"/>
                            <w:bookmarkStart w:id="3945" w:name="_Toc25226249"/>
                            <w:bookmarkStart w:id="3946" w:name="_Toc25226447"/>
                            <w:bookmarkStart w:id="3947" w:name="_Toc25226641"/>
                            <w:bookmarkStart w:id="3948" w:name="_Toc25227046"/>
                            <w:bookmarkStart w:id="3949" w:name="_Toc25227227"/>
                            <w:bookmarkStart w:id="3950" w:name="_Toc25227401"/>
                            <w:bookmarkStart w:id="3951" w:name="_Toc25227574"/>
                            <w:bookmarkStart w:id="3952" w:name="_Toc25227744"/>
                            <w:bookmarkStart w:id="3953" w:name="_Toc25228027"/>
                            <w:bookmarkStart w:id="3954" w:name="_Toc25228205"/>
                            <w:bookmarkStart w:id="3955" w:name="_Toc25228379"/>
                            <w:bookmarkStart w:id="3956" w:name="_Toc25228543"/>
                            <w:bookmarkStart w:id="3957" w:name="_Toc25228716"/>
                            <w:bookmarkStart w:id="3958" w:name="_Toc25229162"/>
                            <w:bookmarkStart w:id="3959" w:name="_Toc25229285"/>
                            <w:bookmarkStart w:id="3960" w:name="_Toc25229400"/>
                            <w:bookmarkStart w:id="3961" w:name="_Toc25229605"/>
                            <w:bookmarkStart w:id="3962" w:name="_Toc25229727"/>
                            <w:bookmarkStart w:id="3963" w:name="_Toc25229846"/>
                            <w:bookmarkStart w:id="3964" w:name="_Toc25229961"/>
                            <w:bookmarkStart w:id="3965" w:name="_Toc25240923"/>
                            <w:bookmarkStart w:id="3966" w:name="_Toc25241038"/>
                            <w:bookmarkStart w:id="3967" w:name="_Toc25241154"/>
                            <w:bookmarkStart w:id="3968" w:name="_Toc25244456"/>
                            <w:bookmarkStart w:id="3969" w:name="_Toc25244591"/>
                            <w:bookmarkStart w:id="3970" w:name="_Toc25246958"/>
                            <w:bookmarkStart w:id="3971" w:name="_Toc25247090"/>
                            <w:bookmarkStart w:id="3972" w:name="_Toc25309760"/>
                            <w:r>
                              <w:rPr>
                                <w:rFonts w:ascii="Zizou Slab" w:hAnsi="Zizou Slab"/>
                                <w:b w:val="0"/>
                                <w:lang w:val="es-MX"/>
                              </w:rPr>
                              <w:t>Astra</w:t>
                            </w:r>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1811FB11" w14:textId="77777777" w:rsidR="0017691D" w:rsidRDefault="0017691D" w:rsidP="00AD21BC"/>
                          <w:p w14:paraId="04D97F84" w14:textId="77777777" w:rsidR="0017691D" w:rsidRPr="00DF42D1" w:rsidRDefault="0017691D" w:rsidP="00AD21BC">
                            <w:pPr>
                              <w:pStyle w:val="Ttulo1"/>
                              <w:rPr>
                                <w:rFonts w:ascii="Zizou Slab" w:hAnsi="Zizou Slab"/>
                                <w:b w:val="0"/>
                                <w:lang w:val="es-MX"/>
                              </w:rPr>
                            </w:pPr>
                            <w:bookmarkStart w:id="3973" w:name="_Toc25224047"/>
                            <w:bookmarkStart w:id="3974" w:name="_Toc25224277"/>
                            <w:bookmarkStart w:id="3975" w:name="_Toc25225186"/>
                            <w:bookmarkStart w:id="3976" w:name="_Toc25225399"/>
                            <w:bookmarkStart w:id="3977" w:name="_Toc25225612"/>
                            <w:bookmarkStart w:id="3978" w:name="_Toc25225823"/>
                            <w:bookmarkStart w:id="3979" w:name="_Toc25226033"/>
                            <w:bookmarkStart w:id="3980" w:name="_Toc25226250"/>
                            <w:bookmarkStart w:id="3981" w:name="_Toc25226448"/>
                            <w:bookmarkStart w:id="3982" w:name="_Toc25226642"/>
                            <w:bookmarkStart w:id="3983" w:name="_Toc25227047"/>
                            <w:bookmarkStart w:id="3984" w:name="_Toc25227228"/>
                            <w:bookmarkStart w:id="3985" w:name="_Toc25227402"/>
                            <w:bookmarkStart w:id="3986" w:name="_Toc25227575"/>
                            <w:bookmarkStart w:id="3987" w:name="_Toc25227745"/>
                            <w:bookmarkStart w:id="3988" w:name="_Toc25228028"/>
                            <w:bookmarkStart w:id="3989" w:name="_Toc25228206"/>
                            <w:bookmarkStart w:id="3990" w:name="_Toc25228380"/>
                            <w:bookmarkStart w:id="3991" w:name="_Toc25228544"/>
                            <w:bookmarkStart w:id="3992" w:name="_Toc25228717"/>
                            <w:bookmarkStart w:id="3993" w:name="_Toc25229163"/>
                            <w:bookmarkStart w:id="3994" w:name="_Toc25229286"/>
                            <w:bookmarkStart w:id="3995" w:name="_Toc25229401"/>
                            <w:bookmarkStart w:id="3996" w:name="_Toc25229606"/>
                            <w:bookmarkStart w:id="3997" w:name="_Toc25229728"/>
                            <w:bookmarkStart w:id="3998" w:name="_Toc25229847"/>
                            <w:bookmarkStart w:id="3999" w:name="_Toc25229962"/>
                            <w:bookmarkStart w:id="4000" w:name="_Toc25240924"/>
                            <w:bookmarkStart w:id="4001" w:name="_Toc25241039"/>
                            <w:bookmarkStart w:id="4002" w:name="_Toc25241155"/>
                            <w:bookmarkStart w:id="4003" w:name="_Toc25244457"/>
                            <w:bookmarkStart w:id="4004" w:name="_Toc25244592"/>
                            <w:bookmarkStart w:id="4005" w:name="_Toc25246959"/>
                            <w:bookmarkStart w:id="4006" w:name="_Toc25247091"/>
                            <w:bookmarkStart w:id="4007" w:name="_Toc25309761"/>
                            <w:r>
                              <w:rPr>
                                <w:rFonts w:ascii="Zizou Slab" w:hAnsi="Zizou Slab"/>
                                <w:b w:val="0"/>
                                <w:lang w:val="es-MX"/>
                              </w:rPr>
                              <w:t>Astra</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p>
                          <w:p w14:paraId="26FD913E" w14:textId="77777777" w:rsidR="0017691D" w:rsidRDefault="0017691D" w:rsidP="00AD21BC"/>
                          <w:p w14:paraId="68B9CA64" w14:textId="77777777" w:rsidR="0017691D" w:rsidRPr="00DF42D1" w:rsidRDefault="0017691D" w:rsidP="00AD21BC">
                            <w:pPr>
                              <w:pStyle w:val="Ttulo1"/>
                              <w:rPr>
                                <w:rFonts w:ascii="Zizou Slab" w:hAnsi="Zizou Slab"/>
                                <w:b w:val="0"/>
                                <w:lang w:val="es-MX"/>
                              </w:rPr>
                            </w:pPr>
                            <w:bookmarkStart w:id="4008" w:name="_Toc25224048"/>
                            <w:bookmarkStart w:id="4009" w:name="_Toc25224278"/>
                            <w:bookmarkStart w:id="4010" w:name="_Toc25225187"/>
                            <w:bookmarkStart w:id="4011" w:name="_Toc25225400"/>
                            <w:bookmarkStart w:id="4012" w:name="_Toc25225613"/>
                            <w:bookmarkStart w:id="4013" w:name="_Toc25225824"/>
                            <w:bookmarkStart w:id="4014" w:name="_Toc25226034"/>
                            <w:bookmarkStart w:id="4015" w:name="_Toc25226251"/>
                            <w:bookmarkStart w:id="4016" w:name="_Toc25226449"/>
                            <w:bookmarkStart w:id="4017" w:name="_Toc25226643"/>
                            <w:bookmarkStart w:id="4018" w:name="_Toc25227048"/>
                            <w:bookmarkStart w:id="4019" w:name="_Toc25227229"/>
                            <w:bookmarkStart w:id="4020" w:name="_Toc25227403"/>
                            <w:bookmarkStart w:id="4021" w:name="_Toc25227576"/>
                            <w:bookmarkStart w:id="4022" w:name="_Toc25227746"/>
                            <w:bookmarkStart w:id="4023" w:name="_Toc25228029"/>
                            <w:bookmarkStart w:id="4024" w:name="_Toc25228207"/>
                            <w:bookmarkStart w:id="4025" w:name="_Toc25228381"/>
                            <w:bookmarkStart w:id="4026" w:name="_Toc25228545"/>
                            <w:bookmarkStart w:id="4027" w:name="_Toc25228718"/>
                            <w:bookmarkStart w:id="4028" w:name="_Toc25229164"/>
                            <w:bookmarkStart w:id="4029" w:name="_Toc25229287"/>
                            <w:bookmarkStart w:id="4030" w:name="_Toc25229402"/>
                            <w:bookmarkStart w:id="4031" w:name="_Toc25229607"/>
                            <w:bookmarkStart w:id="4032" w:name="_Toc25229729"/>
                            <w:bookmarkStart w:id="4033" w:name="_Toc25229848"/>
                            <w:bookmarkStart w:id="4034" w:name="_Toc25229963"/>
                            <w:bookmarkStart w:id="4035" w:name="_Toc25240925"/>
                            <w:bookmarkStart w:id="4036" w:name="_Toc25241040"/>
                            <w:bookmarkStart w:id="4037" w:name="_Toc25241156"/>
                            <w:bookmarkStart w:id="4038" w:name="_Toc25244458"/>
                            <w:bookmarkStart w:id="4039" w:name="_Toc25244593"/>
                            <w:bookmarkStart w:id="4040" w:name="_Toc25246960"/>
                            <w:bookmarkStart w:id="4041" w:name="_Toc25247092"/>
                            <w:bookmarkStart w:id="4042" w:name="_Toc25309762"/>
                            <w:r>
                              <w:rPr>
                                <w:rFonts w:ascii="Zizou Slab" w:hAnsi="Zizou Slab"/>
                                <w:b w:val="0"/>
                                <w:lang w:val="es-MX"/>
                              </w:rPr>
                              <w:t>Astra</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p>
                          <w:p w14:paraId="3A965A7C" w14:textId="77777777" w:rsidR="0017691D" w:rsidRDefault="0017691D" w:rsidP="00AD21BC"/>
                          <w:p w14:paraId="351A2010" w14:textId="77777777" w:rsidR="0017691D" w:rsidRPr="00DF42D1" w:rsidRDefault="0017691D" w:rsidP="00AD21BC">
                            <w:pPr>
                              <w:pStyle w:val="Ttulo1"/>
                              <w:rPr>
                                <w:rFonts w:ascii="Zizou Slab" w:hAnsi="Zizou Slab"/>
                                <w:b w:val="0"/>
                                <w:lang w:val="es-MX"/>
                              </w:rPr>
                            </w:pPr>
                            <w:bookmarkStart w:id="4043" w:name="_Toc25223333"/>
                            <w:bookmarkStart w:id="4044" w:name="_Toc25224049"/>
                            <w:bookmarkStart w:id="4045" w:name="_Toc25224279"/>
                            <w:bookmarkStart w:id="4046" w:name="_Toc25225188"/>
                            <w:bookmarkStart w:id="4047" w:name="_Toc25225401"/>
                            <w:bookmarkStart w:id="4048" w:name="_Toc25225614"/>
                            <w:bookmarkStart w:id="4049" w:name="_Toc25225825"/>
                            <w:bookmarkStart w:id="4050" w:name="_Toc25226035"/>
                            <w:bookmarkStart w:id="4051" w:name="_Toc25226252"/>
                            <w:bookmarkStart w:id="4052" w:name="_Toc25226450"/>
                            <w:bookmarkStart w:id="4053" w:name="_Toc25226644"/>
                            <w:bookmarkStart w:id="4054" w:name="_Toc25227049"/>
                            <w:bookmarkStart w:id="4055" w:name="_Toc25227230"/>
                            <w:bookmarkStart w:id="4056" w:name="_Toc25227404"/>
                            <w:bookmarkStart w:id="4057" w:name="_Toc25227577"/>
                            <w:bookmarkStart w:id="4058" w:name="_Toc25227747"/>
                            <w:bookmarkStart w:id="4059" w:name="_Toc25228030"/>
                            <w:bookmarkStart w:id="4060" w:name="_Toc25228208"/>
                            <w:bookmarkStart w:id="4061" w:name="_Toc25228382"/>
                            <w:bookmarkStart w:id="4062" w:name="_Toc25228546"/>
                            <w:bookmarkStart w:id="4063" w:name="_Toc25228719"/>
                            <w:bookmarkStart w:id="4064" w:name="_Toc25229165"/>
                            <w:bookmarkStart w:id="4065" w:name="_Toc25229288"/>
                            <w:bookmarkStart w:id="4066" w:name="_Toc25229403"/>
                            <w:bookmarkStart w:id="4067" w:name="_Toc25229608"/>
                            <w:bookmarkStart w:id="4068" w:name="_Toc25229730"/>
                            <w:bookmarkStart w:id="4069" w:name="_Toc25229849"/>
                            <w:bookmarkStart w:id="4070" w:name="_Toc25229964"/>
                            <w:bookmarkStart w:id="4071" w:name="_Toc25240926"/>
                            <w:bookmarkStart w:id="4072" w:name="_Toc25241041"/>
                            <w:bookmarkStart w:id="4073" w:name="_Toc25241157"/>
                            <w:bookmarkStart w:id="4074" w:name="_Toc25244459"/>
                            <w:bookmarkStart w:id="4075" w:name="_Toc25244594"/>
                            <w:bookmarkStart w:id="4076" w:name="_Toc25246961"/>
                            <w:bookmarkStart w:id="4077" w:name="_Toc25247093"/>
                            <w:bookmarkStart w:id="4078" w:name="_Toc25309763"/>
                            <w:r>
                              <w:rPr>
                                <w:rFonts w:ascii="Zizou Slab" w:hAnsi="Zizou Slab"/>
                                <w:b w:val="0"/>
                                <w:lang w:val="es-MX"/>
                              </w:rPr>
                              <w:t>Astra</w:t>
                            </w:r>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464CD78F" w14:textId="77777777" w:rsidR="0017691D" w:rsidRDefault="0017691D" w:rsidP="00AD21BC"/>
                          <w:p w14:paraId="0CF6694F" w14:textId="77777777" w:rsidR="0017691D" w:rsidRPr="00DF42D1" w:rsidRDefault="0017691D" w:rsidP="00AD21BC">
                            <w:pPr>
                              <w:pStyle w:val="Ttulo1"/>
                              <w:rPr>
                                <w:rFonts w:ascii="Zizou Slab" w:hAnsi="Zizou Slab"/>
                                <w:b w:val="0"/>
                                <w:lang w:val="es-MX"/>
                              </w:rPr>
                            </w:pPr>
                            <w:bookmarkStart w:id="4079" w:name="_Toc25223334"/>
                            <w:bookmarkStart w:id="4080" w:name="_Toc25224050"/>
                            <w:bookmarkStart w:id="4081" w:name="_Toc25224280"/>
                            <w:bookmarkStart w:id="4082" w:name="_Toc25225189"/>
                            <w:bookmarkStart w:id="4083" w:name="_Toc25225402"/>
                            <w:bookmarkStart w:id="4084" w:name="_Toc25225615"/>
                            <w:bookmarkStart w:id="4085" w:name="_Toc25225826"/>
                            <w:bookmarkStart w:id="4086" w:name="_Toc25226036"/>
                            <w:bookmarkStart w:id="4087" w:name="_Toc25226253"/>
                            <w:bookmarkStart w:id="4088" w:name="_Toc25226451"/>
                            <w:bookmarkStart w:id="4089" w:name="_Toc25226645"/>
                            <w:bookmarkStart w:id="4090" w:name="_Toc25227050"/>
                            <w:bookmarkStart w:id="4091" w:name="_Toc25227231"/>
                            <w:bookmarkStart w:id="4092" w:name="_Toc25227405"/>
                            <w:bookmarkStart w:id="4093" w:name="_Toc25227578"/>
                            <w:bookmarkStart w:id="4094" w:name="_Toc25227748"/>
                            <w:bookmarkStart w:id="4095" w:name="_Toc25228031"/>
                            <w:bookmarkStart w:id="4096" w:name="_Toc25228209"/>
                            <w:bookmarkStart w:id="4097" w:name="_Toc25228383"/>
                            <w:bookmarkStart w:id="4098" w:name="_Toc25228547"/>
                            <w:bookmarkStart w:id="4099" w:name="_Toc25228720"/>
                            <w:bookmarkStart w:id="4100" w:name="_Toc25229166"/>
                            <w:bookmarkStart w:id="4101" w:name="_Toc25229289"/>
                            <w:bookmarkStart w:id="4102" w:name="_Toc25229404"/>
                            <w:bookmarkStart w:id="4103" w:name="_Toc25229609"/>
                            <w:bookmarkStart w:id="4104" w:name="_Toc25229731"/>
                            <w:bookmarkStart w:id="4105" w:name="_Toc25229850"/>
                            <w:bookmarkStart w:id="4106" w:name="_Toc25229965"/>
                            <w:bookmarkStart w:id="4107" w:name="_Toc25240927"/>
                            <w:bookmarkStart w:id="4108" w:name="_Toc25241042"/>
                            <w:bookmarkStart w:id="4109" w:name="_Toc25241158"/>
                            <w:bookmarkStart w:id="4110" w:name="_Toc25244460"/>
                            <w:bookmarkStart w:id="4111" w:name="_Toc25244595"/>
                            <w:bookmarkStart w:id="4112" w:name="_Toc25246962"/>
                            <w:bookmarkStart w:id="4113" w:name="_Toc25247094"/>
                            <w:bookmarkStart w:id="4114" w:name="_Toc25309764"/>
                            <w:r>
                              <w:rPr>
                                <w:rFonts w:ascii="Zizou Slab" w:hAnsi="Zizou Slab"/>
                                <w:b w:val="0"/>
                                <w:lang w:val="es-MX"/>
                              </w:rPr>
                              <w:t>Astra</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p>
                          <w:p w14:paraId="6432C5CD" w14:textId="77777777" w:rsidR="0017691D" w:rsidRDefault="0017691D" w:rsidP="00AD21BC"/>
                          <w:p w14:paraId="0ADB3BF7" w14:textId="77777777" w:rsidR="0017691D" w:rsidRPr="00DF42D1" w:rsidRDefault="0017691D" w:rsidP="00AD21BC">
                            <w:pPr>
                              <w:pStyle w:val="Ttulo1"/>
                              <w:rPr>
                                <w:rFonts w:ascii="Zizou Slab" w:hAnsi="Zizou Slab"/>
                                <w:b w:val="0"/>
                                <w:lang w:val="es-MX"/>
                              </w:rPr>
                            </w:pPr>
                            <w:bookmarkStart w:id="4115" w:name="_Toc25223335"/>
                            <w:bookmarkStart w:id="4116" w:name="_Toc25224051"/>
                            <w:bookmarkStart w:id="4117" w:name="_Toc25224281"/>
                            <w:bookmarkStart w:id="4118" w:name="_Toc25225190"/>
                            <w:bookmarkStart w:id="4119" w:name="_Toc25225403"/>
                            <w:bookmarkStart w:id="4120" w:name="_Toc25225616"/>
                            <w:bookmarkStart w:id="4121" w:name="_Toc25225827"/>
                            <w:bookmarkStart w:id="4122" w:name="_Toc25226037"/>
                            <w:bookmarkStart w:id="4123" w:name="_Toc25226254"/>
                            <w:bookmarkStart w:id="4124" w:name="_Toc25226452"/>
                            <w:bookmarkStart w:id="4125" w:name="_Toc25226646"/>
                            <w:bookmarkStart w:id="4126" w:name="_Toc25227051"/>
                            <w:bookmarkStart w:id="4127" w:name="_Toc25227232"/>
                            <w:bookmarkStart w:id="4128" w:name="_Toc25227406"/>
                            <w:bookmarkStart w:id="4129" w:name="_Toc25227579"/>
                            <w:bookmarkStart w:id="4130" w:name="_Toc25227749"/>
                            <w:bookmarkStart w:id="4131" w:name="_Toc25228032"/>
                            <w:bookmarkStart w:id="4132" w:name="_Toc25228210"/>
                            <w:bookmarkStart w:id="4133" w:name="_Toc25228384"/>
                            <w:bookmarkStart w:id="4134" w:name="_Toc25228548"/>
                            <w:bookmarkStart w:id="4135" w:name="_Toc25228721"/>
                            <w:bookmarkStart w:id="4136" w:name="_Toc25229167"/>
                            <w:bookmarkStart w:id="4137" w:name="_Toc25229290"/>
                            <w:bookmarkStart w:id="4138" w:name="_Toc25229405"/>
                            <w:bookmarkStart w:id="4139" w:name="_Toc25229610"/>
                            <w:bookmarkStart w:id="4140" w:name="_Toc25229732"/>
                            <w:bookmarkStart w:id="4141" w:name="_Toc25229851"/>
                            <w:bookmarkStart w:id="4142" w:name="_Toc25229966"/>
                            <w:bookmarkStart w:id="4143" w:name="_Toc25240928"/>
                            <w:bookmarkStart w:id="4144" w:name="_Toc25241043"/>
                            <w:bookmarkStart w:id="4145" w:name="_Toc25241159"/>
                            <w:bookmarkStart w:id="4146" w:name="_Toc25244461"/>
                            <w:bookmarkStart w:id="4147" w:name="_Toc25244596"/>
                            <w:bookmarkStart w:id="4148" w:name="_Toc25246963"/>
                            <w:bookmarkStart w:id="4149" w:name="_Toc25247095"/>
                            <w:bookmarkStart w:id="4150" w:name="_Toc25309765"/>
                            <w:r>
                              <w:rPr>
                                <w:rFonts w:ascii="Zizou Slab" w:hAnsi="Zizou Slab"/>
                                <w:b w:val="0"/>
                                <w:lang w:val="es-MX"/>
                              </w:rPr>
                              <w:t>Astra</w:t>
                            </w:r>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p>
                          <w:p w14:paraId="17983B30" w14:textId="77777777" w:rsidR="0017691D" w:rsidRDefault="0017691D" w:rsidP="00AD21BC"/>
                          <w:p w14:paraId="46236CB7" w14:textId="77777777" w:rsidR="0017691D" w:rsidRPr="00DF42D1" w:rsidRDefault="0017691D" w:rsidP="00AD21BC">
                            <w:pPr>
                              <w:pStyle w:val="Ttulo1"/>
                              <w:rPr>
                                <w:rFonts w:ascii="Zizou Slab" w:hAnsi="Zizou Slab"/>
                                <w:b w:val="0"/>
                                <w:lang w:val="es-MX"/>
                              </w:rPr>
                            </w:pPr>
                            <w:bookmarkStart w:id="4151" w:name="_Toc25223336"/>
                            <w:bookmarkStart w:id="4152" w:name="_Toc25224052"/>
                            <w:bookmarkStart w:id="4153" w:name="_Toc25224282"/>
                            <w:bookmarkStart w:id="4154" w:name="_Toc25225191"/>
                            <w:bookmarkStart w:id="4155" w:name="_Toc25225404"/>
                            <w:bookmarkStart w:id="4156" w:name="_Toc25225617"/>
                            <w:bookmarkStart w:id="4157" w:name="_Toc25225828"/>
                            <w:bookmarkStart w:id="4158" w:name="_Toc25226038"/>
                            <w:bookmarkStart w:id="4159" w:name="_Toc25226255"/>
                            <w:bookmarkStart w:id="4160" w:name="_Toc25226453"/>
                            <w:bookmarkStart w:id="4161" w:name="_Toc25226647"/>
                            <w:bookmarkStart w:id="4162" w:name="_Toc25227052"/>
                            <w:bookmarkStart w:id="4163" w:name="_Toc25227233"/>
                            <w:bookmarkStart w:id="4164" w:name="_Toc25227407"/>
                            <w:bookmarkStart w:id="4165" w:name="_Toc25227580"/>
                            <w:bookmarkStart w:id="4166" w:name="_Toc25227750"/>
                            <w:bookmarkStart w:id="4167" w:name="_Toc25228033"/>
                            <w:bookmarkStart w:id="4168" w:name="_Toc25228211"/>
                            <w:bookmarkStart w:id="4169" w:name="_Toc25228385"/>
                            <w:bookmarkStart w:id="4170" w:name="_Toc25228549"/>
                            <w:bookmarkStart w:id="4171" w:name="_Toc25228722"/>
                            <w:bookmarkStart w:id="4172" w:name="_Toc25229168"/>
                            <w:bookmarkStart w:id="4173" w:name="_Toc25229291"/>
                            <w:bookmarkStart w:id="4174" w:name="_Toc25229406"/>
                            <w:bookmarkStart w:id="4175" w:name="_Toc25229611"/>
                            <w:bookmarkStart w:id="4176" w:name="_Toc25229733"/>
                            <w:bookmarkStart w:id="4177" w:name="_Toc25229852"/>
                            <w:bookmarkStart w:id="4178" w:name="_Toc25229967"/>
                            <w:bookmarkStart w:id="4179" w:name="_Toc25240929"/>
                            <w:bookmarkStart w:id="4180" w:name="_Toc25241044"/>
                            <w:bookmarkStart w:id="4181" w:name="_Toc25241160"/>
                            <w:bookmarkStart w:id="4182" w:name="_Toc25244462"/>
                            <w:bookmarkStart w:id="4183" w:name="_Toc25244597"/>
                            <w:bookmarkStart w:id="4184" w:name="_Toc25246964"/>
                            <w:bookmarkStart w:id="4185" w:name="_Toc25247096"/>
                            <w:bookmarkStart w:id="4186" w:name="_Toc25309766"/>
                            <w:r>
                              <w:rPr>
                                <w:rFonts w:ascii="Zizou Slab" w:hAnsi="Zizou Slab"/>
                                <w:b w:val="0"/>
                                <w:lang w:val="es-MX"/>
                              </w:rPr>
                              <w:t>Astra</w:t>
                            </w:r>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14:paraId="580E7EDF" w14:textId="77777777" w:rsidR="0017691D" w:rsidRDefault="0017691D" w:rsidP="00AD21BC"/>
                          <w:p w14:paraId="3F261B69" w14:textId="77777777" w:rsidR="0017691D" w:rsidRPr="00DF42D1" w:rsidRDefault="0017691D" w:rsidP="00AD21BC">
                            <w:pPr>
                              <w:pStyle w:val="Ttulo1"/>
                              <w:rPr>
                                <w:rFonts w:ascii="Zizou Slab" w:hAnsi="Zizou Slab"/>
                                <w:b w:val="0"/>
                                <w:lang w:val="es-MX"/>
                              </w:rPr>
                            </w:pPr>
                            <w:bookmarkStart w:id="4187" w:name="_Toc25223337"/>
                            <w:bookmarkStart w:id="4188" w:name="_Toc25224053"/>
                            <w:bookmarkStart w:id="4189" w:name="_Toc25224283"/>
                            <w:bookmarkStart w:id="4190" w:name="_Toc25225192"/>
                            <w:bookmarkStart w:id="4191" w:name="_Toc25225405"/>
                            <w:bookmarkStart w:id="4192" w:name="_Toc25225618"/>
                            <w:bookmarkStart w:id="4193" w:name="_Toc25225829"/>
                            <w:bookmarkStart w:id="4194" w:name="_Toc25226039"/>
                            <w:bookmarkStart w:id="4195" w:name="_Toc25226256"/>
                            <w:bookmarkStart w:id="4196" w:name="_Toc25226454"/>
                            <w:bookmarkStart w:id="4197" w:name="_Toc25226648"/>
                            <w:bookmarkStart w:id="4198" w:name="_Toc25227053"/>
                            <w:bookmarkStart w:id="4199" w:name="_Toc25227234"/>
                            <w:bookmarkStart w:id="4200" w:name="_Toc25227408"/>
                            <w:bookmarkStart w:id="4201" w:name="_Toc25227581"/>
                            <w:bookmarkStart w:id="4202" w:name="_Toc25227751"/>
                            <w:bookmarkStart w:id="4203" w:name="_Toc25228034"/>
                            <w:bookmarkStart w:id="4204" w:name="_Toc25228212"/>
                            <w:bookmarkStart w:id="4205" w:name="_Toc25228386"/>
                            <w:bookmarkStart w:id="4206" w:name="_Toc25228550"/>
                            <w:bookmarkStart w:id="4207" w:name="_Toc25228723"/>
                            <w:bookmarkStart w:id="4208" w:name="_Toc25229169"/>
                            <w:bookmarkStart w:id="4209" w:name="_Toc25229292"/>
                            <w:bookmarkStart w:id="4210" w:name="_Toc25229407"/>
                            <w:bookmarkStart w:id="4211" w:name="_Toc25229612"/>
                            <w:bookmarkStart w:id="4212" w:name="_Toc25229734"/>
                            <w:bookmarkStart w:id="4213" w:name="_Toc25229853"/>
                            <w:bookmarkStart w:id="4214" w:name="_Toc25229968"/>
                            <w:bookmarkStart w:id="4215" w:name="_Toc25240930"/>
                            <w:bookmarkStart w:id="4216" w:name="_Toc25241045"/>
                            <w:bookmarkStart w:id="4217" w:name="_Toc25241161"/>
                            <w:bookmarkStart w:id="4218" w:name="_Toc25244463"/>
                            <w:bookmarkStart w:id="4219" w:name="_Toc25244598"/>
                            <w:bookmarkStart w:id="4220" w:name="_Toc25246965"/>
                            <w:bookmarkStart w:id="4221" w:name="_Toc25247097"/>
                            <w:bookmarkStart w:id="4222" w:name="_Toc25309767"/>
                            <w:r>
                              <w:rPr>
                                <w:rFonts w:ascii="Zizou Slab" w:hAnsi="Zizou Slab"/>
                                <w:b w:val="0"/>
                                <w:lang w:val="es-MX"/>
                              </w:rPr>
                              <w:t>Astra</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14:paraId="33F6624A" w14:textId="77777777" w:rsidR="0017691D" w:rsidRDefault="0017691D" w:rsidP="00AD21BC"/>
                          <w:p w14:paraId="0E256DE1" w14:textId="77777777" w:rsidR="0017691D" w:rsidRPr="00DF42D1" w:rsidRDefault="0017691D" w:rsidP="00AD21BC">
                            <w:pPr>
                              <w:pStyle w:val="Ttulo1"/>
                              <w:rPr>
                                <w:rFonts w:ascii="Zizou Slab" w:hAnsi="Zizou Slab"/>
                                <w:b w:val="0"/>
                                <w:lang w:val="es-MX"/>
                              </w:rPr>
                            </w:pPr>
                            <w:bookmarkStart w:id="4223" w:name="_Toc25223338"/>
                            <w:bookmarkStart w:id="4224" w:name="_Toc25224054"/>
                            <w:bookmarkStart w:id="4225" w:name="_Toc25224284"/>
                            <w:bookmarkStart w:id="4226" w:name="_Toc25225193"/>
                            <w:bookmarkStart w:id="4227" w:name="_Toc25225406"/>
                            <w:bookmarkStart w:id="4228" w:name="_Toc25225619"/>
                            <w:bookmarkStart w:id="4229" w:name="_Toc25225830"/>
                            <w:bookmarkStart w:id="4230" w:name="_Toc25226040"/>
                            <w:bookmarkStart w:id="4231" w:name="_Toc25226257"/>
                            <w:bookmarkStart w:id="4232" w:name="_Toc25226455"/>
                            <w:bookmarkStart w:id="4233" w:name="_Toc25226649"/>
                            <w:bookmarkStart w:id="4234" w:name="_Toc25227054"/>
                            <w:bookmarkStart w:id="4235" w:name="_Toc25227235"/>
                            <w:bookmarkStart w:id="4236" w:name="_Toc25227409"/>
                            <w:bookmarkStart w:id="4237" w:name="_Toc25227582"/>
                            <w:bookmarkStart w:id="4238" w:name="_Toc25227752"/>
                            <w:bookmarkStart w:id="4239" w:name="_Toc25228035"/>
                            <w:bookmarkStart w:id="4240" w:name="_Toc25228213"/>
                            <w:bookmarkStart w:id="4241" w:name="_Toc25228387"/>
                            <w:bookmarkStart w:id="4242" w:name="_Toc25228551"/>
                            <w:bookmarkStart w:id="4243" w:name="_Toc25228724"/>
                            <w:bookmarkStart w:id="4244" w:name="_Toc25229170"/>
                            <w:bookmarkStart w:id="4245" w:name="_Toc25229293"/>
                            <w:bookmarkStart w:id="4246" w:name="_Toc25229408"/>
                            <w:bookmarkStart w:id="4247" w:name="_Toc25229613"/>
                            <w:bookmarkStart w:id="4248" w:name="_Toc25229735"/>
                            <w:bookmarkStart w:id="4249" w:name="_Toc25229854"/>
                            <w:bookmarkStart w:id="4250" w:name="_Toc25229969"/>
                            <w:bookmarkStart w:id="4251" w:name="_Toc25240931"/>
                            <w:bookmarkStart w:id="4252" w:name="_Toc25241046"/>
                            <w:bookmarkStart w:id="4253" w:name="_Toc25241162"/>
                            <w:bookmarkStart w:id="4254" w:name="_Toc25244464"/>
                            <w:bookmarkStart w:id="4255" w:name="_Toc25244599"/>
                            <w:bookmarkStart w:id="4256" w:name="_Toc25246966"/>
                            <w:bookmarkStart w:id="4257" w:name="_Toc25247098"/>
                            <w:bookmarkStart w:id="4258" w:name="_Toc25309768"/>
                            <w:r>
                              <w:rPr>
                                <w:rFonts w:ascii="Zizou Slab" w:hAnsi="Zizou Slab"/>
                                <w:b w:val="0"/>
                                <w:lang w:val="es-MX"/>
                              </w:rPr>
                              <w:t>Astra</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14:paraId="4CF4FEAB" w14:textId="77777777" w:rsidR="0017691D" w:rsidRDefault="0017691D" w:rsidP="00AD21BC"/>
                          <w:p w14:paraId="6DDACD38" w14:textId="77777777" w:rsidR="0017691D" w:rsidRPr="00DF42D1" w:rsidRDefault="0017691D" w:rsidP="00AD21BC">
                            <w:pPr>
                              <w:pStyle w:val="Ttulo1"/>
                              <w:rPr>
                                <w:rFonts w:ascii="Zizou Slab" w:hAnsi="Zizou Slab"/>
                                <w:b w:val="0"/>
                                <w:lang w:val="es-MX"/>
                              </w:rPr>
                            </w:pPr>
                            <w:bookmarkStart w:id="4259" w:name="_Toc25223339"/>
                            <w:bookmarkStart w:id="4260" w:name="_Toc25224055"/>
                            <w:bookmarkStart w:id="4261" w:name="_Toc25224285"/>
                            <w:bookmarkStart w:id="4262" w:name="_Toc25225194"/>
                            <w:bookmarkStart w:id="4263" w:name="_Toc25225407"/>
                            <w:bookmarkStart w:id="4264" w:name="_Toc25225620"/>
                            <w:bookmarkStart w:id="4265" w:name="_Toc25225831"/>
                            <w:bookmarkStart w:id="4266" w:name="_Toc25226041"/>
                            <w:bookmarkStart w:id="4267" w:name="_Toc25226258"/>
                            <w:bookmarkStart w:id="4268" w:name="_Toc25226456"/>
                            <w:bookmarkStart w:id="4269" w:name="_Toc25226650"/>
                            <w:bookmarkStart w:id="4270" w:name="_Toc25227055"/>
                            <w:bookmarkStart w:id="4271" w:name="_Toc25227236"/>
                            <w:bookmarkStart w:id="4272" w:name="_Toc25227410"/>
                            <w:bookmarkStart w:id="4273" w:name="_Toc25227583"/>
                            <w:bookmarkStart w:id="4274" w:name="_Toc25227753"/>
                            <w:bookmarkStart w:id="4275" w:name="_Toc25228036"/>
                            <w:bookmarkStart w:id="4276" w:name="_Toc25228214"/>
                            <w:bookmarkStart w:id="4277" w:name="_Toc25228388"/>
                            <w:bookmarkStart w:id="4278" w:name="_Toc25228552"/>
                            <w:bookmarkStart w:id="4279" w:name="_Toc25228725"/>
                            <w:bookmarkStart w:id="4280" w:name="_Toc25229171"/>
                            <w:bookmarkStart w:id="4281" w:name="_Toc25229294"/>
                            <w:bookmarkStart w:id="4282" w:name="_Toc25229409"/>
                            <w:bookmarkStart w:id="4283" w:name="_Toc25229614"/>
                            <w:bookmarkStart w:id="4284" w:name="_Toc25229736"/>
                            <w:bookmarkStart w:id="4285" w:name="_Toc25229855"/>
                            <w:bookmarkStart w:id="4286" w:name="_Toc25229970"/>
                            <w:bookmarkStart w:id="4287" w:name="_Toc25240932"/>
                            <w:bookmarkStart w:id="4288" w:name="_Toc25241047"/>
                            <w:bookmarkStart w:id="4289" w:name="_Toc25241163"/>
                            <w:bookmarkStart w:id="4290" w:name="_Toc25244465"/>
                            <w:bookmarkStart w:id="4291" w:name="_Toc25244600"/>
                            <w:bookmarkStart w:id="4292" w:name="_Toc25246967"/>
                            <w:bookmarkStart w:id="4293" w:name="_Toc25247099"/>
                            <w:bookmarkStart w:id="4294" w:name="_Toc25309769"/>
                            <w:r>
                              <w:rPr>
                                <w:rFonts w:ascii="Zizou Slab" w:hAnsi="Zizou Slab"/>
                                <w:b w:val="0"/>
                                <w:lang w:val="es-MX"/>
                              </w:rPr>
                              <w:t>Astra</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p>
                          <w:p w14:paraId="7DFFDB25" w14:textId="77777777" w:rsidR="0017691D" w:rsidRDefault="0017691D" w:rsidP="00AD21BC"/>
                          <w:p w14:paraId="5B8719BE" w14:textId="77777777" w:rsidR="0017691D" w:rsidRPr="00DF42D1" w:rsidRDefault="0017691D" w:rsidP="00AD21BC">
                            <w:pPr>
                              <w:pStyle w:val="Ttulo1"/>
                              <w:rPr>
                                <w:rFonts w:ascii="Zizou Slab" w:hAnsi="Zizou Slab"/>
                                <w:b w:val="0"/>
                                <w:lang w:val="es-MX"/>
                              </w:rPr>
                            </w:pPr>
                            <w:bookmarkStart w:id="4295" w:name="_Toc25223340"/>
                            <w:bookmarkStart w:id="4296" w:name="_Toc25224056"/>
                            <w:bookmarkStart w:id="4297" w:name="_Toc25224286"/>
                            <w:bookmarkStart w:id="4298" w:name="_Toc25225195"/>
                            <w:bookmarkStart w:id="4299" w:name="_Toc25225408"/>
                            <w:bookmarkStart w:id="4300" w:name="_Toc25225621"/>
                            <w:bookmarkStart w:id="4301" w:name="_Toc25225832"/>
                            <w:bookmarkStart w:id="4302" w:name="_Toc25226042"/>
                            <w:bookmarkStart w:id="4303" w:name="_Toc25226259"/>
                            <w:bookmarkStart w:id="4304" w:name="_Toc25226457"/>
                            <w:bookmarkStart w:id="4305" w:name="_Toc25226651"/>
                            <w:bookmarkStart w:id="4306" w:name="_Toc25227056"/>
                            <w:bookmarkStart w:id="4307" w:name="_Toc25227237"/>
                            <w:bookmarkStart w:id="4308" w:name="_Toc25227411"/>
                            <w:bookmarkStart w:id="4309" w:name="_Toc25227584"/>
                            <w:bookmarkStart w:id="4310" w:name="_Toc25227754"/>
                            <w:bookmarkStart w:id="4311" w:name="_Toc25228037"/>
                            <w:bookmarkStart w:id="4312" w:name="_Toc25228215"/>
                            <w:bookmarkStart w:id="4313" w:name="_Toc25228389"/>
                            <w:bookmarkStart w:id="4314" w:name="_Toc25228553"/>
                            <w:bookmarkStart w:id="4315" w:name="_Toc25228726"/>
                            <w:bookmarkStart w:id="4316" w:name="_Toc25229172"/>
                            <w:bookmarkStart w:id="4317" w:name="_Toc25229295"/>
                            <w:bookmarkStart w:id="4318" w:name="_Toc25229410"/>
                            <w:bookmarkStart w:id="4319" w:name="_Toc25229615"/>
                            <w:bookmarkStart w:id="4320" w:name="_Toc25229737"/>
                            <w:bookmarkStart w:id="4321" w:name="_Toc25229856"/>
                            <w:bookmarkStart w:id="4322" w:name="_Toc25229971"/>
                            <w:bookmarkStart w:id="4323" w:name="_Toc25240933"/>
                            <w:bookmarkStart w:id="4324" w:name="_Toc25241048"/>
                            <w:bookmarkStart w:id="4325" w:name="_Toc25241164"/>
                            <w:bookmarkStart w:id="4326" w:name="_Toc25244466"/>
                            <w:bookmarkStart w:id="4327" w:name="_Toc25244601"/>
                            <w:bookmarkStart w:id="4328" w:name="_Toc25246968"/>
                            <w:bookmarkStart w:id="4329" w:name="_Toc25247100"/>
                            <w:bookmarkStart w:id="4330" w:name="_Toc25309770"/>
                            <w:r>
                              <w:rPr>
                                <w:rFonts w:ascii="Zizou Slab" w:hAnsi="Zizou Slab"/>
                                <w:b w:val="0"/>
                                <w:lang w:val="es-MX"/>
                              </w:rPr>
                              <w:t>Astra</w:t>
                            </w:r>
                            <w:bookmarkEnd w:id="2298"/>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14:paraId="68F37F3D" w14:textId="77777777" w:rsidR="0017691D" w:rsidRDefault="0017691D" w:rsidP="00AD21BC"/>
                          <w:p w14:paraId="6065329B" w14:textId="77777777" w:rsidR="0017691D" w:rsidRPr="00DF42D1" w:rsidRDefault="0017691D" w:rsidP="00AD21BC">
                            <w:pPr>
                              <w:pStyle w:val="Ttulo1"/>
                              <w:rPr>
                                <w:rFonts w:ascii="Zizou Slab" w:hAnsi="Zizou Slab"/>
                                <w:b w:val="0"/>
                                <w:lang w:val="es-MX"/>
                              </w:rPr>
                            </w:pPr>
                            <w:bookmarkStart w:id="4331" w:name="_Toc25222911"/>
                            <w:bookmarkStart w:id="4332" w:name="_Toc25223341"/>
                            <w:bookmarkStart w:id="4333" w:name="_Toc25224057"/>
                            <w:bookmarkStart w:id="4334" w:name="_Toc25224287"/>
                            <w:bookmarkStart w:id="4335" w:name="_Toc25225196"/>
                            <w:bookmarkStart w:id="4336" w:name="_Toc25225409"/>
                            <w:bookmarkStart w:id="4337" w:name="_Toc25225622"/>
                            <w:bookmarkStart w:id="4338" w:name="_Toc25225833"/>
                            <w:bookmarkStart w:id="4339" w:name="_Toc25226043"/>
                            <w:bookmarkStart w:id="4340" w:name="_Toc25226260"/>
                            <w:bookmarkStart w:id="4341" w:name="_Toc25226458"/>
                            <w:bookmarkStart w:id="4342" w:name="_Toc25226652"/>
                            <w:bookmarkStart w:id="4343" w:name="_Toc25227057"/>
                            <w:bookmarkStart w:id="4344" w:name="_Toc25227238"/>
                            <w:bookmarkStart w:id="4345" w:name="_Toc25227412"/>
                            <w:bookmarkStart w:id="4346" w:name="_Toc25227585"/>
                            <w:bookmarkStart w:id="4347" w:name="_Toc25227755"/>
                            <w:bookmarkStart w:id="4348" w:name="_Toc25228038"/>
                            <w:bookmarkStart w:id="4349" w:name="_Toc25228216"/>
                            <w:bookmarkStart w:id="4350" w:name="_Toc25228390"/>
                            <w:bookmarkStart w:id="4351" w:name="_Toc25228554"/>
                            <w:bookmarkStart w:id="4352" w:name="_Toc25228727"/>
                            <w:bookmarkStart w:id="4353" w:name="_Toc25229173"/>
                            <w:bookmarkStart w:id="4354" w:name="_Toc25229296"/>
                            <w:bookmarkStart w:id="4355" w:name="_Toc25229411"/>
                            <w:bookmarkStart w:id="4356" w:name="_Toc25229616"/>
                            <w:bookmarkStart w:id="4357" w:name="_Toc25229738"/>
                            <w:bookmarkStart w:id="4358" w:name="_Toc25229857"/>
                            <w:bookmarkStart w:id="4359" w:name="_Toc25229972"/>
                            <w:bookmarkStart w:id="4360" w:name="_Toc25240934"/>
                            <w:bookmarkStart w:id="4361" w:name="_Toc25241049"/>
                            <w:bookmarkStart w:id="4362" w:name="_Toc25241165"/>
                            <w:bookmarkStart w:id="4363" w:name="_Toc25244467"/>
                            <w:bookmarkStart w:id="4364" w:name="_Toc25244602"/>
                            <w:bookmarkStart w:id="4365" w:name="_Toc25246969"/>
                            <w:bookmarkStart w:id="4366" w:name="_Toc25247101"/>
                            <w:bookmarkStart w:id="4367" w:name="_Toc25309771"/>
                            <w:r>
                              <w:rPr>
                                <w:rFonts w:ascii="Zizou Slab" w:hAnsi="Zizou Slab"/>
                                <w:b w:val="0"/>
                                <w:lang w:val="es-MX"/>
                              </w:rPr>
                              <w:t>Astra</w:t>
                            </w:r>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25535048" w14:textId="77777777" w:rsidR="0017691D" w:rsidRDefault="0017691D" w:rsidP="00AD21BC"/>
                          <w:p w14:paraId="083BAA2F" w14:textId="77777777" w:rsidR="0017691D" w:rsidRPr="00DF42D1" w:rsidRDefault="0017691D" w:rsidP="00AD21BC">
                            <w:pPr>
                              <w:pStyle w:val="Ttulo1"/>
                              <w:rPr>
                                <w:rFonts w:ascii="Zizou Slab" w:hAnsi="Zizou Slab"/>
                                <w:b w:val="0"/>
                                <w:lang w:val="es-MX"/>
                              </w:rPr>
                            </w:pPr>
                            <w:bookmarkStart w:id="4368" w:name="_Toc25222912"/>
                            <w:bookmarkStart w:id="4369" w:name="_Toc25223342"/>
                            <w:bookmarkStart w:id="4370" w:name="_Toc25224058"/>
                            <w:bookmarkStart w:id="4371" w:name="_Toc25224288"/>
                            <w:bookmarkStart w:id="4372" w:name="_Toc25225197"/>
                            <w:bookmarkStart w:id="4373" w:name="_Toc25225410"/>
                            <w:bookmarkStart w:id="4374" w:name="_Toc25225623"/>
                            <w:bookmarkStart w:id="4375" w:name="_Toc25225834"/>
                            <w:bookmarkStart w:id="4376" w:name="_Toc25226044"/>
                            <w:bookmarkStart w:id="4377" w:name="_Toc25226261"/>
                            <w:bookmarkStart w:id="4378" w:name="_Toc25226459"/>
                            <w:bookmarkStart w:id="4379" w:name="_Toc25226653"/>
                            <w:bookmarkStart w:id="4380" w:name="_Toc25227058"/>
                            <w:bookmarkStart w:id="4381" w:name="_Toc25227239"/>
                            <w:bookmarkStart w:id="4382" w:name="_Toc25227413"/>
                            <w:bookmarkStart w:id="4383" w:name="_Toc25227586"/>
                            <w:bookmarkStart w:id="4384" w:name="_Toc25227756"/>
                            <w:bookmarkStart w:id="4385" w:name="_Toc25228039"/>
                            <w:bookmarkStart w:id="4386" w:name="_Toc25228217"/>
                            <w:bookmarkStart w:id="4387" w:name="_Toc25228391"/>
                            <w:bookmarkStart w:id="4388" w:name="_Toc25228555"/>
                            <w:bookmarkStart w:id="4389" w:name="_Toc25228728"/>
                            <w:bookmarkStart w:id="4390" w:name="_Toc25229174"/>
                            <w:bookmarkStart w:id="4391" w:name="_Toc25229297"/>
                            <w:bookmarkStart w:id="4392" w:name="_Toc25229412"/>
                            <w:bookmarkStart w:id="4393" w:name="_Toc25229617"/>
                            <w:bookmarkStart w:id="4394" w:name="_Toc25229739"/>
                            <w:bookmarkStart w:id="4395" w:name="_Toc25229858"/>
                            <w:bookmarkStart w:id="4396" w:name="_Toc25229973"/>
                            <w:bookmarkStart w:id="4397" w:name="_Toc25240935"/>
                            <w:bookmarkStart w:id="4398" w:name="_Toc25241050"/>
                            <w:bookmarkStart w:id="4399" w:name="_Toc25241166"/>
                            <w:bookmarkStart w:id="4400" w:name="_Toc25244468"/>
                            <w:bookmarkStart w:id="4401" w:name="_Toc25244603"/>
                            <w:bookmarkStart w:id="4402" w:name="_Toc25246970"/>
                            <w:bookmarkStart w:id="4403" w:name="_Toc25247102"/>
                            <w:bookmarkStart w:id="4404" w:name="_Toc25309772"/>
                            <w:r>
                              <w:rPr>
                                <w:rFonts w:ascii="Zizou Slab" w:hAnsi="Zizou Slab"/>
                                <w:b w:val="0"/>
                                <w:lang w:val="es-MX"/>
                              </w:rPr>
                              <w:t>Astra</w:t>
                            </w:r>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p>
                          <w:p w14:paraId="73FC803F" w14:textId="77777777" w:rsidR="0017691D" w:rsidRDefault="0017691D" w:rsidP="00AD21BC"/>
                          <w:p w14:paraId="38D0F36A" w14:textId="77777777" w:rsidR="0017691D" w:rsidRPr="00DF42D1" w:rsidRDefault="0017691D" w:rsidP="00AD21BC">
                            <w:pPr>
                              <w:pStyle w:val="Ttulo1"/>
                              <w:rPr>
                                <w:rFonts w:ascii="Zizou Slab" w:hAnsi="Zizou Slab"/>
                                <w:b w:val="0"/>
                                <w:lang w:val="es-MX"/>
                              </w:rPr>
                            </w:pPr>
                            <w:bookmarkStart w:id="4405" w:name="_Toc25222913"/>
                            <w:bookmarkStart w:id="4406" w:name="_Toc25223343"/>
                            <w:bookmarkStart w:id="4407" w:name="_Toc25224059"/>
                            <w:bookmarkStart w:id="4408" w:name="_Toc25224289"/>
                            <w:bookmarkStart w:id="4409" w:name="_Toc25225198"/>
                            <w:bookmarkStart w:id="4410" w:name="_Toc25225411"/>
                            <w:bookmarkStart w:id="4411" w:name="_Toc25225624"/>
                            <w:bookmarkStart w:id="4412" w:name="_Toc25225835"/>
                            <w:bookmarkStart w:id="4413" w:name="_Toc25226045"/>
                            <w:bookmarkStart w:id="4414" w:name="_Toc25226262"/>
                            <w:bookmarkStart w:id="4415" w:name="_Toc25226460"/>
                            <w:bookmarkStart w:id="4416" w:name="_Toc25226654"/>
                            <w:bookmarkStart w:id="4417" w:name="_Toc25227059"/>
                            <w:bookmarkStart w:id="4418" w:name="_Toc25227240"/>
                            <w:bookmarkStart w:id="4419" w:name="_Toc25227414"/>
                            <w:bookmarkStart w:id="4420" w:name="_Toc25227587"/>
                            <w:bookmarkStart w:id="4421" w:name="_Toc25227757"/>
                            <w:bookmarkStart w:id="4422" w:name="_Toc25228040"/>
                            <w:bookmarkStart w:id="4423" w:name="_Toc25228218"/>
                            <w:bookmarkStart w:id="4424" w:name="_Toc25228392"/>
                            <w:bookmarkStart w:id="4425" w:name="_Toc25228556"/>
                            <w:bookmarkStart w:id="4426" w:name="_Toc25228729"/>
                            <w:bookmarkStart w:id="4427" w:name="_Toc25229175"/>
                            <w:bookmarkStart w:id="4428" w:name="_Toc25229298"/>
                            <w:bookmarkStart w:id="4429" w:name="_Toc25229413"/>
                            <w:bookmarkStart w:id="4430" w:name="_Toc25229618"/>
                            <w:bookmarkStart w:id="4431" w:name="_Toc25229740"/>
                            <w:bookmarkStart w:id="4432" w:name="_Toc25229859"/>
                            <w:bookmarkStart w:id="4433" w:name="_Toc25229974"/>
                            <w:bookmarkStart w:id="4434" w:name="_Toc25240936"/>
                            <w:bookmarkStart w:id="4435" w:name="_Toc25241051"/>
                            <w:bookmarkStart w:id="4436" w:name="_Toc25241167"/>
                            <w:bookmarkStart w:id="4437" w:name="_Toc25244469"/>
                            <w:bookmarkStart w:id="4438" w:name="_Toc25244604"/>
                            <w:bookmarkStart w:id="4439" w:name="_Toc25246971"/>
                            <w:bookmarkStart w:id="4440" w:name="_Toc25247103"/>
                            <w:bookmarkStart w:id="4441" w:name="_Toc25309773"/>
                            <w:r>
                              <w:rPr>
                                <w:rFonts w:ascii="Zizou Slab" w:hAnsi="Zizou Slab"/>
                                <w:b w:val="0"/>
                                <w:lang w:val="es-MX"/>
                              </w:rPr>
                              <w:t>Astra</w:t>
                            </w:r>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
                          <w:p w14:paraId="4316ED2B" w14:textId="77777777" w:rsidR="0017691D" w:rsidRDefault="0017691D" w:rsidP="00AD21BC"/>
                          <w:p w14:paraId="61956548" w14:textId="77777777" w:rsidR="0017691D" w:rsidRPr="00DF42D1" w:rsidRDefault="0017691D" w:rsidP="00AD21BC">
                            <w:pPr>
                              <w:pStyle w:val="Ttulo1"/>
                              <w:rPr>
                                <w:rFonts w:ascii="Zizou Slab" w:hAnsi="Zizou Slab"/>
                                <w:b w:val="0"/>
                                <w:lang w:val="es-MX"/>
                              </w:rPr>
                            </w:pPr>
                            <w:bookmarkStart w:id="4442" w:name="_Toc25222914"/>
                            <w:bookmarkStart w:id="4443" w:name="_Toc25223344"/>
                            <w:bookmarkStart w:id="4444" w:name="_Toc25224060"/>
                            <w:bookmarkStart w:id="4445" w:name="_Toc25224290"/>
                            <w:bookmarkStart w:id="4446" w:name="_Toc25225199"/>
                            <w:bookmarkStart w:id="4447" w:name="_Toc25225412"/>
                            <w:bookmarkStart w:id="4448" w:name="_Toc25225625"/>
                            <w:bookmarkStart w:id="4449" w:name="_Toc25225836"/>
                            <w:bookmarkStart w:id="4450" w:name="_Toc25226046"/>
                            <w:bookmarkStart w:id="4451" w:name="_Toc25226263"/>
                            <w:bookmarkStart w:id="4452" w:name="_Toc25226461"/>
                            <w:bookmarkStart w:id="4453" w:name="_Toc25226655"/>
                            <w:bookmarkStart w:id="4454" w:name="_Toc25227060"/>
                            <w:bookmarkStart w:id="4455" w:name="_Toc25227241"/>
                            <w:bookmarkStart w:id="4456" w:name="_Toc25227415"/>
                            <w:bookmarkStart w:id="4457" w:name="_Toc25227588"/>
                            <w:bookmarkStart w:id="4458" w:name="_Toc25227758"/>
                            <w:bookmarkStart w:id="4459" w:name="_Toc25228041"/>
                            <w:bookmarkStart w:id="4460" w:name="_Toc25228219"/>
                            <w:bookmarkStart w:id="4461" w:name="_Toc25228393"/>
                            <w:bookmarkStart w:id="4462" w:name="_Toc25228557"/>
                            <w:bookmarkStart w:id="4463" w:name="_Toc25228730"/>
                            <w:bookmarkStart w:id="4464" w:name="_Toc25229176"/>
                            <w:bookmarkStart w:id="4465" w:name="_Toc25229299"/>
                            <w:bookmarkStart w:id="4466" w:name="_Toc25229414"/>
                            <w:bookmarkStart w:id="4467" w:name="_Toc25229619"/>
                            <w:bookmarkStart w:id="4468" w:name="_Toc25229741"/>
                            <w:bookmarkStart w:id="4469" w:name="_Toc25229860"/>
                            <w:bookmarkStart w:id="4470" w:name="_Toc25229975"/>
                            <w:bookmarkStart w:id="4471" w:name="_Toc25240937"/>
                            <w:bookmarkStart w:id="4472" w:name="_Toc25241052"/>
                            <w:bookmarkStart w:id="4473" w:name="_Toc25241168"/>
                            <w:bookmarkStart w:id="4474" w:name="_Toc25244470"/>
                            <w:bookmarkStart w:id="4475" w:name="_Toc25244605"/>
                            <w:bookmarkStart w:id="4476" w:name="_Toc25246972"/>
                            <w:bookmarkStart w:id="4477" w:name="_Toc25247104"/>
                            <w:bookmarkStart w:id="4478" w:name="_Toc25309774"/>
                            <w:r>
                              <w:rPr>
                                <w:rFonts w:ascii="Zizou Slab" w:hAnsi="Zizou Slab"/>
                                <w:b w:val="0"/>
                                <w:lang w:val="es-MX"/>
                              </w:rPr>
                              <w:t>Astra</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p>
                          <w:p w14:paraId="3B5B731E" w14:textId="77777777" w:rsidR="0017691D" w:rsidRDefault="0017691D" w:rsidP="00AD21BC"/>
                          <w:p w14:paraId="3E5C1852" w14:textId="77777777" w:rsidR="0017691D" w:rsidRPr="00DF42D1" w:rsidRDefault="0017691D" w:rsidP="00AD21BC">
                            <w:pPr>
                              <w:pStyle w:val="Ttulo1"/>
                              <w:rPr>
                                <w:rFonts w:ascii="Zizou Slab" w:hAnsi="Zizou Slab"/>
                                <w:b w:val="0"/>
                                <w:lang w:val="es-MX"/>
                              </w:rPr>
                            </w:pPr>
                            <w:bookmarkStart w:id="4479" w:name="_Toc25222915"/>
                            <w:bookmarkStart w:id="4480" w:name="_Toc25223345"/>
                            <w:bookmarkStart w:id="4481" w:name="_Toc25224061"/>
                            <w:bookmarkStart w:id="4482" w:name="_Toc25224291"/>
                            <w:bookmarkStart w:id="4483" w:name="_Toc25225200"/>
                            <w:bookmarkStart w:id="4484" w:name="_Toc25225413"/>
                            <w:bookmarkStart w:id="4485" w:name="_Toc25225626"/>
                            <w:bookmarkStart w:id="4486" w:name="_Toc25225837"/>
                            <w:bookmarkStart w:id="4487" w:name="_Toc25226047"/>
                            <w:bookmarkStart w:id="4488" w:name="_Toc25226264"/>
                            <w:bookmarkStart w:id="4489" w:name="_Toc25226462"/>
                            <w:bookmarkStart w:id="4490" w:name="_Toc25226656"/>
                            <w:bookmarkStart w:id="4491" w:name="_Toc25227061"/>
                            <w:bookmarkStart w:id="4492" w:name="_Toc25227242"/>
                            <w:bookmarkStart w:id="4493" w:name="_Toc25227416"/>
                            <w:bookmarkStart w:id="4494" w:name="_Toc25227589"/>
                            <w:bookmarkStart w:id="4495" w:name="_Toc25227759"/>
                            <w:bookmarkStart w:id="4496" w:name="_Toc25228042"/>
                            <w:bookmarkStart w:id="4497" w:name="_Toc25228220"/>
                            <w:bookmarkStart w:id="4498" w:name="_Toc25228394"/>
                            <w:bookmarkStart w:id="4499" w:name="_Toc25228558"/>
                            <w:bookmarkStart w:id="4500" w:name="_Toc25228731"/>
                            <w:bookmarkStart w:id="4501" w:name="_Toc25229177"/>
                            <w:bookmarkStart w:id="4502" w:name="_Toc25229300"/>
                            <w:bookmarkStart w:id="4503" w:name="_Toc25229415"/>
                            <w:bookmarkStart w:id="4504" w:name="_Toc25229620"/>
                            <w:bookmarkStart w:id="4505" w:name="_Toc25229742"/>
                            <w:bookmarkStart w:id="4506" w:name="_Toc25229861"/>
                            <w:bookmarkStart w:id="4507" w:name="_Toc25229976"/>
                            <w:bookmarkStart w:id="4508" w:name="_Toc25240938"/>
                            <w:bookmarkStart w:id="4509" w:name="_Toc25241053"/>
                            <w:bookmarkStart w:id="4510" w:name="_Toc25241169"/>
                            <w:bookmarkStart w:id="4511" w:name="_Toc25244471"/>
                            <w:bookmarkStart w:id="4512" w:name="_Toc25244606"/>
                            <w:bookmarkStart w:id="4513" w:name="_Toc25246973"/>
                            <w:bookmarkStart w:id="4514" w:name="_Toc25247105"/>
                            <w:bookmarkStart w:id="4515" w:name="_Toc25309775"/>
                            <w:r>
                              <w:rPr>
                                <w:rFonts w:ascii="Zizou Slab" w:hAnsi="Zizou Slab"/>
                                <w:b w:val="0"/>
                                <w:lang w:val="es-MX"/>
                              </w:rPr>
                              <w:t>Astra</w:t>
                            </w:r>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p>
                          <w:p w14:paraId="6E1DD422" w14:textId="77777777" w:rsidR="0017691D" w:rsidRDefault="0017691D" w:rsidP="00AD21BC"/>
                          <w:p w14:paraId="09600E19" w14:textId="77777777" w:rsidR="0017691D" w:rsidRPr="00DF42D1" w:rsidRDefault="0017691D" w:rsidP="00AD21BC">
                            <w:pPr>
                              <w:pStyle w:val="Ttulo1"/>
                              <w:rPr>
                                <w:rFonts w:ascii="Zizou Slab" w:hAnsi="Zizou Slab"/>
                                <w:b w:val="0"/>
                                <w:lang w:val="es-MX"/>
                              </w:rPr>
                            </w:pPr>
                            <w:bookmarkStart w:id="4516" w:name="_Toc25222916"/>
                            <w:bookmarkStart w:id="4517" w:name="_Toc25223346"/>
                            <w:bookmarkStart w:id="4518" w:name="_Toc25224062"/>
                            <w:bookmarkStart w:id="4519" w:name="_Toc25224292"/>
                            <w:bookmarkStart w:id="4520" w:name="_Toc25225201"/>
                            <w:bookmarkStart w:id="4521" w:name="_Toc25225414"/>
                            <w:bookmarkStart w:id="4522" w:name="_Toc25225627"/>
                            <w:bookmarkStart w:id="4523" w:name="_Toc25225838"/>
                            <w:bookmarkStart w:id="4524" w:name="_Toc25226048"/>
                            <w:bookmarkStart w:id="4525" w:name="_Toc25226265"/>
                            <w:bookmarkStart w:id="4526" w:name="_Toc25226463"/>
                            <w:bookmarkStart w:id="4527" w:name="_Toc25226657"/>
                            <w:bookmarkStart w:id="4528" w:name="_Toc25227062"/>
                            <w:bookmarkStart w:id="4529" w:name="_Toc25227243"/>
                            <w:bookmarkStart w:id="4530" w:name="_Toc25227417"/>
                            <w:bookmarkStart w:id="4531" w:name="_Toc25227590"/>
                            <w:bookmarkStart w:id="4532" w:name="_Toc25227760"/>
                            <w:bookmarkStart w:id="4533" w:name="_Toc25228043"/>
                            <w:bookmarkStart w:id="4534" w:name="_Toc25228221"/>
                            <w:bookmarkStart w:id="4535" w:name="_Toc25228395"/>
                            <w:bookmarkStart w:id="4536" w:name="_Toc25228559"/>
                            <w:bookmarkStart w:id="4537" w:name="_Toc25228732"/>
                            <w:bookmarkStart w:id="4538" w:name="_Toc25229178"/>
                            <w:bookmarkStart w:id="4539" w:name="_Toc25229301"/>
                            <w:bookmarkStart w:id="4540" w:name="_Toc25229416"/>
                            <w:bookmarkStart w:id="4541" w:name="_Toc25229621"/>
                            <w:bookmarkStart w:id="4542" w:name="_Toc25229743"/>
                            <w:bookmarkStart w:id="4543" w:name="_Toc25229862"/>
                            <w:bookmarkStart w:id="4544" w:name="_Toc25229977"/>
                            <w:bookmarkStart w:id="4545" w:name="_Toc25240939"/>
                            <w:bookmarkStart w:id="4546" w:name="_Toc25241054"/>
                            <w:bookmarkStart w:id="4547" w:name="_Toc25241170"/>
                            <w:bookmarkStart w:id="4548" w:name="_Toc25244472"/>
                            <w:bookmarkStart w:id="4549" w:name="_Toc25244607"/>
                            <w:bookmarkStart w:id="4550" w:name="_Toc25246974"/>
                            <w:bookmarkStart w:id="4551" w:name="_Toc25247106"/>
                            <w:bookmarkStart w:id="4552" w:name="_Toc25309776"/>
                            <w:r>
                              <w:rPr>
                                <w:rFonts w:ascii="Zizou Slab" w:hAnsi="Zizou Slab"/>
                                <w:b w:val="0"/>
                                <w:lang w:val="es-MX"/>
                              </w:rPr>
                              <w:t>Astra</w:t>
                            </w:r>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p>
                          <w:p w14:paraId="45097E5E" w14:textId="77777777" w:rsidR="0017691D" w:rsidRDefault="0017691D" w:rsidP="00AD21BC"/>
                          <w:p w14:paraId="1841B936" w14:textId="77777777" w:rsidR="0017691D" w:rsidRPr="00DF42D1" w:rsidRDefault="0017691D" w:rsidP="00AD21BC">
                            <w:pPr>
                              <w:pStyle w:val="Ttulo1"/>
                              <w:rPr>
                                <w:rFonts w:ascii="Zizou Slab" w:hAnsi="Zizou Slab"/>
                                <w:b w:val="0"/>
                                <w:lang w:val="es-MX"/>
                              </w:rPr>
                            </w:pPr>
                            <w:bookmarkStart w:id="4553" w:name="_Toc25222917"/>
                            <w:bookmarkStart w:id="4554" w:name="_Toc25223347"/>
                            <w:bookmarkStart w:id="4555" w:name="_Toc25224063"/>
                            <w:bookmarkStart w:id="4556" w:name="_Toc25224293"/>
                            <w:bookmarkStart w:id="4557" w:name="_Toc25225202"/>
                            <w:bookmarkStart w:id="4558" w:name="_Toc25225415"/>
                            <w:bookmarkStart w:id="4559" w:name="_Toc25225628"/>
                            <w:bookmarkStart w:id="4560" w:name="_Toc25225839"/>
                            <w:bookmarkStart w:id="4561" w:name="_Toc25226049"/>
                            <w:bookmarkStart w:id="4562" w:name="_Toc25226266"/>
                            <w:bookmarkStart w:id="4563" w:name="_Toc25226464"/>
                            <w:bookmarkStart w:id="4564" w:name="_Toc25226658"/>
                            <w:bookmarkStart w:id="4565" w:name="_Toc25227063"/>
                            <w:bookmarkStart w:id="4566" w:name="_Toc25227244"/>
                            <w:bookmarkStart w:id="4567" w:name="_Toc25227418"/>
                            <w:bookmarkStart w:id="4568" w:name="_Toc25227591"/>
                            <w:bookmarkStart w:id="4569" w:name="_Toc25227761"/>
                            <w:bookmarkStart w:id="4570" w:name="_Toc25228044"/>
                            <w:bookmarkStart w:id="4571" w:name="_Toc25228222"/>
                            <w:bookmarkStart w:id="4572" w:name="_Toc25228396"/>
                            <w:bookmarkStart w:id="4573" w:name="_Toc25228560"/>
                            <w:bookmarkStart w:id="4574" w:name="_Toc25228733"/>
                            <w:bookmarkStart w:id="4575" w:name="_Toc25229179"/>
                            <w:bookmarkStart w:id="4576" w:name="_Toc25229302"/>
                            <w:bookmarkStart w:id="4577" w:name="_Toc25229417"/>
                            <w:bookmarkStart w:id="4578" w:name="_Toc25229622"/>
                            <w:bookmarkStart w:id="4579" w:name="_Toc25229744"/>
                            <w:bookmarkStart w:id="4580" w:name="_Toc25229863"/>
                            <w:bookmarkStart w:id="4581" w:name="_Toc25229978"/>
                            <w:bookmarkStart w:id="4582" w:name="_Toc25240940"/>
                            <w:bookmarkStart w:id="4583" w:name="_Toc25241055"/>
                            <w:bookmarkStart w:id="4584" w:name="_Toc25241171"/>
                            <w:bookmarkStart w:id="4585" w:name="_Toc25244473"/>
                            <w:bookmarkStart w:id="4586" w:name="_Toc25244608"/>
                            <w:bookmarkStart w:id="4587" w:name="_Toc25246975"/>
                            <w:bookmarkStart w:id="4588" w:name="_Toc25247107"/>
                            <w:bookmarkStart w:id="4589" w:name="_Toc25309777"/>
                            <w:r>
                              <w:rPr>
                                <w:rFonts w:ascii="Zizou Slab" w:hAnsi="Zizou Slab"/>
                                <w:b w:val="0"/>
                                <w:lang w:val="es-MX"/>
                              </w:rPr>
                              <w:t>Astra</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p>
                        </w:txbxContent>
                      </v:textbox>
                    </v:shape>
                  </w:pict>
                </mc:Fallback>
              </mc:AlternateContent>
            </w:r>
          </w:p>
          <w:p w14:paraId="0EFBEA44" w14:textId="2A515C7A" w:rsidR="00AD21BC" w:rsidRDefault="00AD21BC" w:rsidP="00AD21BC"/>
          <w:p w14:paraId="7156DA1D" w14:textId="1877FE2F" w:rsidR="00AD21BC" w:rsidRDefault="00AD21BC" w:rsidP="00AD21BC">
            <w:r>
              <w:rPr>
                <w:rFonts w:ascii="Zizou Slab" w:hAnsi="Zizou Slab"/>
                <w:noProof/>
                <w:lang w:val="es-ES"/>
              </w:rPr>
              <mc:AlternateContent>
                <mc:Choice Requires="wps">
                  <w:drawing>
                    <wp:anchor distT="0" distB="0" distL="114300" distR="114300" simplePos="0" relativeHeight="251971584" behindDoc="0" locked="0" layoutInCell="1" allowOverlap="1" wp14:anchorId="31ECCA05" wp14:editId="6A12FE31">
                      <wp:simplePos x="0" y="0"/>
                      <wp:positionH relativeFrom="column">
                        <wp:posOffset>28575</wp:posOffset>
                      </wp:positionH>
                      <wp:positionV relativeFrom="paragraph">
                        <wp:posOffset>144145</wp:posOffset>
                      </wp:positionV>
                      <wp:extent cx="3429000" cy="109537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429000" cy="1095375"/>
                              </a:xfrm>
                              <a:prstGeom prst="rect">
                                <a:avLst/>
                              </a:prstGeom>
                              <a:noFill/>
                              <a:ln w="6350">
                                <a:noFill/>
                              </a:ln>
                            </wps:spPr>
                            <wps:txbx>
                              <w:txbxContent>
                                <w:p w14:paraId="37870161" w14:textId="29421CFB" w:rsidR="0017691D" w:rsidRPr="001A08A4" w:rsidRDefault="0017691D" w:rsidP="00AD21BC">
                                  <w:pPr>
                                    <w:rPr>
                                      <w:rFonts w:ascii="Zizou Slab" w:hAnsi="Zizou Slab"/>
                                      <w:lang w:val="es-ES"/>
                                    </w:rPr>
                                  </w:pPr>
                                  <w:r>
                                    <w:rPr>
                                      <w:rFonts w:ascii="Zizou Slab" w:hAnsi="Zizou Slab"/>
                                      <w:lang w:val="es-ES"/>
                                    </w:rPr>
                                    <w:t>Profesor</w:t>
                                  </w:r>
                                  <w:r>
                                    <w:rPr>
                                      <w:rFonts w:ascii="Zizou Slab" w:hAnsi="Zizou Slab"/>
                                      <w:sz w:val="21"/>
                                      <w:lang w:val="es-ES"/>
                                    </w:rPr>
                                    <w:t>:</w:t>
                                  </w:r>
                                  <w:r w:rsidRPr="00AD21BC">
                                    <w:rPr>
                                      <w:rFonts w:ascii="Zizou Slab" w:hAnsi="Zizou Slab"/>
                                      <w:szCs w:val="28"/>
                                      <w:lang w:val="es-ES"/>
                                    </w:rPr>
                                    <w:t xml:space="preserve"> Jaime Juniors Coronado </w:t>
                                  </w:r>
                                  <w:proofErr w:type="spellStart"/>
                                  <w:r w:rsidRPr="00AD21BC">
                                    <w:rPr>
                                      <w:rFonts w:ascii="Zizou Slab" w:hAnsi="Zizou Slab"/>
                                      <w:szCs w:val="28"/>
                                      <w:lang w:val="es-ES"/>
                                    </w:rPr>
                                    <w:t>Gutierrez</w:t>
                                  </w:r>
                                  <w:proofErr w:type="spellEnd"/>
                                </w:p>
                                <w:p w14:paraId="6B162E46" w14:textId="64F4B6AC"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Seccion</w:t>
                                  </w:r>
                                  <w:proofErr w:type="spellEnd"/>
                                  <w:r w:rsidRPr="00AD21BC">
                                    <w:rPr>
                                      <w:rFonts w:ascii="Zizou Slab" w:hAnsi="Zizou Slab"/>
                                      <w:szCs w:val="28"/>
                                      <w:lang w:val="es-ES"/>
                                    </w:rPr>
                                    <w:t>: WX-51</w:t>
                                  </w:r>
                                </w:p>
                                <w:p w14:paraId="1B10E24B" w14:textId="2869C69C" w:rsidR="0017691D" w:rsidRPr="00AD21BC" w:rsidRDefault="0017691D" w:rsidP="00AD21BC">
                                  <w:pPr>
                                    <w:rPr>
                                      <w:rFonts w:ascii="Zizou Slab" w:hAnsi="Zizou Slab"/>
                                      <w:szCs w:val="28"/>
                                      <w:lang w:val="es-ES"/>
                                    </w:rPr>
                                  </w:pPr>
                                  <w:r w:rsidRPr="00AD21BC">
                                    <w:rPr>
                                      <w:rFonts w:ascii="Zizou Slab" w:hAnsi="Zizou Slab"/>
                                      <w:szCs w:val="28"/>
                                      <w:lang w:val="es-ES"/>
                                    </w:rPr>
                                    <w:t>Curso:</w:t>
                                  </w:r>
                                  <w:r>
                                    <w:rPr>
                                      <w:rFonts w:ascii="Zizou Slab" w:hAnsi="Zizou Slab"/>
                                      <w:szCs w:val="28"/>
                                      <w:lang w:val="es-ES"/>
                                    </w:rPr>
                                    <w:t xml:space="preserve"> </w:t>
                                  </w:r>
                                  <w:r w:rsidRPr="00AD21BC">
                                    <w:rPr>
                                      <w:rFonts w:ascii="Zizou Slab" w:hAnsi="Zizou Slab"/>
                                      <w:szCs w:val="28"/>
                                      <w:lang w:val="es-ES"/>
                                    </w:rPr>
                                    <w:t xml:space="preserve">Aplicaciones Open </w:t>
                                  </w:r>
                                  <w:proofErr w:type="spellStart"/>
                                  <w:r w:rsidRPr="00AD21BC">
                                    <w:rPr>
                                      <w:rFonts w:ascii="Zizou Slab" w:hAnsi="Zizou Slab"/>
                                      <w:szCs w:val="28"/>
                                      <w:lang w:val="es-ES"/>
                                    </w:rPr>
                                    <w:t>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CA05" id="Cuadro de texto 20" o:spid="_x0000_s1029" type="#_x0000_t202" style="position:absolute;margin-left:2.25pt;margin-top:11.35pt;width:270pt;height:86.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" filled="f" stroked="f" strokeweight=".5pt">
                      <v:textbox>
                        <w:txbxContent>
                          <w:p w14:paraId="37870161" w14:textId="29421CFB" w:rsidR="0017691D" w:rsidRPr="001A08A4" w:rsidRDefault="0017691D" w:rsidP="00AD21BC">
                            <w:pPr>
                              <w:rPr>
                                <w:rFonts w:ascii="Zizou Slab" w:hAnsi="Zizou Slab"/>
                                <w:lang w:val="es-ES"/>
                              </w:rPr>
                            </w:pPr>
                            <w:r>
                              <w:rPr>
                                <w:rFonts w:ascii="Zizou Slab" w:hAnsi="Zizou Slab"/>
                                <w:lang w:val="es-ES"/>
                              </w:rPr>
                              <w:t>Profesor</w:t>
                            </w:r>
                            <w:r>
                              <w:rPr>
                                <w:rFonts w:ascii="Zizou Slab" w:hAnsi="Zizou Slab"/>
                                <w:sz w:val="21"/>
                                <w:lang w:val="es-ES"/>
                              </w:rPr>
                              <w:t>:</w:t>
                            </w:r>
                            <w:r w:rsidRPr="00AD21BC">
                              <w:rPr>
                                <w:rFonts w:ascii="Zizou Slab" w:hAnsi="Zizou Slab"/>
                                <w:szCs w:val="28"/>
                                <w:lang w:val="es-ES"/>
                              </w:rPr>
                              <w:t xml:space="preserve"> Jaime Juniors Coronado </w:t>
                            </w:r>
                            <w:proofErr w:type="spellStart"/>
                            <w:r w:rsidRPr="00AD21BC">
                              <w:rPr>
                                <w:rFonts w:ascii="Zizou Slab" w:hAnsi="Zizou Slab"/>
                                <w:szCs w:val="28"/>
                                <w:lang w:val="es-ES"/>
                              </w:rPr>
                              <w:t>Gutierrez</w:t>
                            </w:r>
                            <w:proofErr w:type="spellEnd"/>
                          </w:p>
                          <w:p w14:paraId="6B162E46" w14:textId="64F4B6AC"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Seccion</w:t>
                            </w:r>
                            <w:proofErr w:type="spellEnd"/>
                            <w:r w:rsidRPr="00AD21BC">
                              <w:rPr>
                                <w:rFonts w:ascii="Zizou Slab" w:hAnsi="Zizou Slab"/>
                                <w:szCs w:val="28"/>
                                <w:lang w:val="es-ES"/>
                              </w:rPr>
                              <w:t>: WX-51</w:t>
                            </w:r>
                          </w:p>
                          <w:p w14:paraId="1B10E24B" w14:textId="2869C69C" w:rsidR="0017691D" w:rsidRPr="00AD21BC" w:rsidRDefault="0017691D" w:rsidP="00AD21BC">
                            <w:pPr>
                              <w:rPr>
                                <w:rFonts w:ascii="Zizou Slab" w:hAnsi="Zizou Slab"/>
                                <w:szCs w:val="28"/>
                                <w:lang w:val="es-ES"/>
                              </w:rPr>
                            </w:pPr>
                            <w:r w:rsidRPr="00AD21BC">
                              <w:rPr>
                                <w:rFonts w:ascii="Zizou Slab" w:hAnsi="Zizou Slab"/>
                                <w:szCs w:val="28"/>
                                <w:lang w:val="es-ES"/>
                              </w:rPr>
                              <w:t>Curso:</w:t>
                            </w:r>
                            <w:r>
                              <w:rPr>
                                <w:rFonts w:ascii="Zizou Slab" w:hAnsi="Zizou Slab"/>
                                <w:szCs w:val="28"/>
                                <w:lang w:val="es-ES"/>
                              </w:rPr>
                              <w:t xml:space="preserve"> </w:t>
                            </w:r>
                            <w:r w:rsidRPr="00AD21BC">
                              <w:rPr>
                                <w:rFonts w:ascii="Zizou Slab" w:hAnsi="Zizou Slab"/>
                                <w:szCs w:val="28"/>
                                <w:lang w:val="es-ES"/>
                              </w:rPr>
                              <w:t xml:space="preserve">Aplicaciones Open </w:t>
                            </w:r>
                            <w:proofErr w:type="spellStart"/>
                            <w:r w:rsidRPr="00AD21BC">
                              <w:rPr>
                                <w:rFonts w:ascii="Zizou Slab" w:hAnsi="Zizou Slab"/>
                                <w:szCs w:val="28"/>
                                <w:lang w:val="es-ES"/>
                              </w:rPr>
                              <w:t>Source</w:t>
                            </w:r>
                            <w:proofErr w:type="spellEnd"/>
                          </w:p>
                        </w:txbxContent>
                      </v:textbox>
                    </v:shape>
                  </w:pict>
                </mc:Fallback>
              </mc:AlternateContent>
            </w:r>
          </w:p>
          <w:p w14:paraId="2BFA7935" w14:textId="739DA457" w:rsidR="00AD21BC" w:rsidRDefault="00AD21BC" w:rsidP="00AD21BC"/>
        </w:tc>
      </w:tr>
      <w:tr w:rsidR="00AD21BC" w14:paraId="542A2962" w14:textId="77777777" w:rsidTr="00AD21BC">
        <w:trPr>
          <w:trHeight w:val="4853"/>
        </w:trPr>
        <w:tc>
          <w:tcPr>
            <w:tcW w:w="10952" w:type="dxa"/>
            <w:tcBorders>
              <w:top w:val="nil"/>
              <w:left w:val="nil"/>
              <w:bottom w:val="nil"/>
              <w:right w:val="nil"/>
            </w:tcBorders>
            <w:vAlign w:val="bottom"/>
          </w:tcPr>
          <w:p w14:paraId="20861D99" w14:textId="474E0DE6" w:rsidR="00AD21BC" w:rsidRDefault="00AD21BC" w:rsidP="00AD21BC">
            <w:pPr>
              <w:rPr>
                <w:noProof/>
              </w:rPr>
            </w:pPr>
            <w:r>
              <w:rPr>
                <w:rFonts w:ascii="Zizou Slab" w:hAnsi="Zizou Slab"/>
                <w:noProof/>
                <w:lang w:val="es-ES"/>
              </w:rPr>
              <mc:AlternateContent>
                <mc:Choice Requires="wps">
                  <w:drawing>
                    <wp:anchor distT="0" distB="0" distL="114300" distR="114300" simplePos="0" relativeHeight="251969536" behindDoc="0" locked="0" layoutInCell="1" allowOverlap="1" wp14:anchorId="4697239A" wp14:editId="4FC512B4">
                      <wp:simplePos x="0" y="0"/>
                      <wp:positionH relativeFrom="column">
                        <wp:posOffset>-3114675</wp:posOffset>
                      </wp:positionH>
                      <wp:positionV relativeFrom="paragraph">
                        <wp:posOffset>-515620</wp:posOffset>
                      </wp:positionV>
                      <wp:extent cx="3429000" cy="251777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429000" cy="2517775"/>
                              </a:xfrm>
                              <a:prstGeom prst="rect">
                                <a:avLst/>
                              </a:prstGeom>
                              <a:noFill/>
                              <a:ln w="6350">
                                <a:noFill/>
                              </a:ln>
                            </wps:spPr>
                            <wps:txbx>
                              <w:txbxContent>
                                <w:p w14:paraId="0B2592AA" w14:textId="77777777"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Team</w:t>
                                  </w:r>
                                  <w:proofErr w:type="spellEnd"/>
                                  <w:r w:rsidRPr="00AD21BC">
                                    <w:rPr>
                                      <w:rFonts w:ascii="Zizou Slab" w:hAnsi="Zizou Slab"/>
                                      <w:szCs w:val="28"/>
                                      <w:lang w:val="es-ES"/>
                                    </w:rPr>
                                    <w:t xml:space="preserve"> </w:t>
                                  </w:r>
                                  <w:proofErr w:type="spellStart"/>
                                  <w:r w:rsidRPr="00AD21BC">
                                    <w:rPr>
                                      <w:rFonts w:ascii="Zizou Slab" w:hAnsi="Zizou Slab"/>
                                      <w:szCs w:val="28"/>
                                      <w:lang w:val="es-ES"/>
                                    </w:rPr>
                                    <w:t>Members</w:t>
                                  </w:r>
                                  <w:proofErr w:type="spellEnd"/>
                                  <w:r w:rsidRPr="00AD21BC">
                                    <w:rPr>
                                      <w:rFonts w:ascii="Zizou Slab" w:hAnsi="Zizou Slab"/>
                                      <w:szCs w:val="28"/>
                                      <w:lang w:val="es-ES"/>
                                    </w:rPr>
                                    <w:tab/>
                                  </w:r>
                                </w:p>
                                <w:p w14:paraId="3B782D0B" w14:textId="77777777" w:rsidR="0017691D" w:rsidRPr="00AD21BC" w:rsidRDefault="0017691D" w:rsidP="00AD21BC">
                                  <w:pPr>
                                    <w:rPr>
                                      <w:rFonts w:ascii="Zizou Slab" w:hAnsi="Zizou Slab"/>
                                      <w:sz w:val="26"/>
                                      <w:szCs w:val="24"/>
                                      <w:lang w:val="es-ES"/>
                                    </w:rPr>
                                  </w:pPr>
                                  <w:proofErr w:type="spellStart"/>
                                  <w:r w:rsidRPr="00AD21BC">
                                    <w:rPr>
                                      <w:rFonts w:ascii="Zizou Slab" w:hAnsi="Zizou Slab"/>
                                      <w:sz w:val="26"/>
                                      <w:szCs w:val="24"/>
                                      <w:lang w:val="es-ES"/>
                                    </w:rPr>
                                    <w:t>Beltran</w:t>
                                  </w:r>
                                  <w:proofErr w:type="spellEnd"/>
                                  <w:r w:rsidRPr="00AD21BC">
                                    <w:rPr>
                                      <w:rFonts w:ascii="Zizou Slab" w:hAnsi="Zizou Slab"/>
                                      <w:sz w:val="26"/>
                                      <w:szCs w:val="24"/>
                                      <w:lang w:val="es-ES"/>
                                    </w:rPr>
                                    <w:t xml:space="preserve"> Gago </w:t>
                                  </w:r>
                                  <w:proofErr w:type="spellStart"/>
                                  <w:r w:rsidRPr="00AD21BC">
                                    <w:rPr>
                                      <w:rFonts w:ascii="Zizou Slab" w:hAnsi="Zizou Slab"/>
                                      <w:sz w:val="26"/>
                                      <w:szCs w:val="24"/>
                                      <w:lang w:val="es-ES"/>
                                    </w:rPr>
                                    <w:t>Jhonatan</w:t>
                                  </w:r>
                                  <w:proofErr w:type="spellEnd"/>
                                  <w:r w:rsidRPr="00AD21BC">
                                    <w:rPr>
                                      <w:rFonts w:ascii="Zizou Slab" w:hAnsi="Zizou Slab"/>
                                      <w:sz w:val="26"/>
                                      <w:szCs w:val="24"/>
                                      <w:lang w:val="es-ES"/>
                                    </w:rPr>
                                    <w:t xml:space="preserve"> u201710269 </w:t>
                                  </w:r>
                                </w:p>
                                <w:p w14:paraId="0C64DC0F" w14:textId="77777777" w:rsidR="0017691D" w:rsidRPr="00AD21BC" w:rsidRDefault="0017691D" w:rsidP="00AD21BC">
                                  <w:pPr>
                                    <w:rPr>
                                      <w:rFonts w:ascii="Zizou Slab" w:hAnsi="Zizou Slab"/>
                                      <w:sz w:val="26"/>
                                      <w:szCs w:val="24"/>
                                    </w:rPr>
                                  </w:pPr>
                                  <w:r w:rsidRPr="00AD21BC">
                                    <w:rPr>
                                      <w:rFonts w:ascii="Zizou Slab" w:hAnsi="Zizou Slab"/>
                                      <w:sz w:val="26"/>
                                      <w:szCs w:val="24"/>
                                    </w:rPr>
                                    <w:t>Escudero Perla Gonzalo u201712673</w:t>
                                  </w:r>
                                </w:p>
                                <w:p w14:paraId="145AF5DB" w14:textId="77777777" w:rsidR="0017691D" w:rsidRPr="00AD21BC" w:rsidRDefault="0017691D" w:rsidP="00AD21BC">
                                  <w:pPr>
                                    <w:rPr>
                                      <w:sz w:val="24"/>
                                      <w:szCs w:val="24"/>
                                    </w:rPr>
                                  </w:pPr>
                                  <w:proofErr w:type="spellStart"/>
                                  <w:r w:rsidRPr="00AD21BC">
                                    <w:rPr>
                                      <w:rFonts w:ascii="Zizou Slab" w:hAnsi="Zizou Slab"/>
                                      <w:sz w:val="26"/>
                                      <w:szCs w:val="24"/>
                                      <w:lang w:val="es-ES"/>
                                    </w:rPr>
                                    <w:t>Obregon</w:t>
                                  </w:r>
                                  <w:proofErr w:type="spellEnd"/>
                                  <w:r w:rsidRPr="00AD21BC">
                                    <w:rPr>
                                      <w:rFonts w:ascii="Zizou Slab" w:hAnsi="Zizou Slab"/>
                                      <w:sz w:val="26"/>
                                      <w:szCs w:val="24"/>
                                      <w:lang w:val="es-ES"/>
                                    </w:rPr>
                                    <w:t xml:space="preserve"> Ramos Diego u201619619</w:t>
                                  </w:r>
                                </w:p>
                                <w:p w14:paraId="00969433" w14:textId="77777777" w:rsidR="0017691D" w:rsidRPr="00AD21BC" w:rsidRDefault="0017691D" w:rsidP="00AD21BC">
                                  <w:pPr>
                                    <w:rPr>
                                      <w:rFonts w:ascii="Zizou Slab" w:hAnsi="Zizou Slab"/>
                                      <w:sz w:val="26"/>
                                      <w:szCs w:val="24"/>
                                    </w:rPr>
                                  </w:pPr>
                                  <w:r w:rsidRPr="00AD21BC">
                                    <w:rPr>
                                      <w:rFonts w:ascii="Zizou Slab" w:hAnsi="Zizou Slab"/>
                                      <w:sz w:val="26"/>
                                      <w:szCs w:val="24"/>
                                    </w:rPr>
                                    <w:t>Sanchez Matos Ernesto u201713827</w:t>
                                  </w:r>
                                </w:p>
                                <w:p w14:paraId="2BC02080" w14:textId="77777777" w:rsidR="0017691D" w:rsidRPr="00AD21BC" w:rsidRDefault="0017691D" w:rsidP="00AD21BC">
                                  <w:pPr>
                                    <w:rPr>
                                      <w:sz w:val="24"/>
                                      <w:szCs w:val="24"/>
                                    </w:rPr>
                                  </w:pPr>
                                  <w:proofErr w:type="spellStart"/>
                                  <w:r w:rsidRPr="00AD21BC">
                                    <w:rPr>
                                      <w:rFonts w:ascii="Zizou Slab" w:hAnsi="Zizou Slab"/>
                                      <w:sz w:val="26"/>
                                      <w:szCs w:val="24"/>
                                    </w:rPr>
                                    <w:t>Valdiva</w:t>
                                  </w:r>
                                  <w:proofErr w:type="spellEnd"/>
                                  <w:r w:rsidRPr="00AD21BC">
                                    <w:rPr>
                                      <w:rFonts w:ascii="Zizou Slab" w:hAnsi="Zizou Slab"/>
                                      <w:sz w:val="26"/>
                                      <w:szCs w:val="24"/>
                                    </w:rPr>
                                    <w:t xml:space="preserve"> </w:t>
                                  </w:r>
                                  <w:proofErr w:type="spellStart"/>
                                  <w:r w:rsidRPr="00AD21BC">
                                    <w:rPr>
                                      <w:rFonts w:ascii="Zizou Slab" w:hAnsi="Zizou Slab"/>
                                      <w:sz w:val="26"/>
                                      <w:szCs w:val="24"/>
                                    </w:rPr>
                                    <w:t>Teran</w:t>
                                  </w:r>
                                  <w:proofErr w:type="spellEnd"/>
                                  <w:r w:rsidRPr="00AD21BC">
                                    <w:rPr>
                                      <w:rFonts w:ascii="Zizou Slab" w:hAnsi="Zizou Slab"/>
                                      <w:sz w:val="26"/>
                                      <w:szCs w:val="24"/>
                                    </w:rPr>
                                    <w:t xml:space="preserve"> Giordano u201711481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239A" id="Cuadro de texto 19" o:spid="_x0000_s1030" type="#_x0000_t202" style="position:absolute;margin-left:-245.25pt;margin-top:-40.6pt;width:270pt;height:198.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" filled="f" stroked="f" strokeweight=".5pt">
                      <v:textbox>
                        <w:txbxContent>
                          <w:p w14:paraId="0B2592AA" w14:textId="77777777"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Team</w:t>
                            </w:r>
                            <w:proofErr w:type="spellEnd"/>
                            <w:r w:rsidRPr="00AD21BC">
                              <w:rPr>
                                <w:rFonts w:ascii="Zizou Slab" w:hAnsi="Zizou Slab"/>
                                <w:szCs w:val="28"/>
                                <w:lang w:val="es-ES"/>
                              </w:rPr>
                              <w:t xml:space="preserve"> </w:t>
                            </w:r>
                            <w:proofErr w:type="spellStart"/>
                            <w:r w:rsidRPr="00AD21BC">
                              <w:rPr>
                                <w:rFonts w:ascii="Zizou Slab" w:hAnsi="Zizou Slab"/>
                                <w:szCs w:val="28"/>
                                <w:lang w:val="es-ES"/>
                              </w:rPr>
                              <w:t>Members</w:t>
                            </w:r>
                            <w:proofErr w:type="spellEnd"/>
                            <w:r w:rsidRPr="00AD21BC">
                              <w:rPr>
                                <w:rFonts w:ascii="Zizou Slab" w:hAnsi="Zizou Slab"/>
                                <w:szCs w:val="28"/>
                                <w:lang w:val="es-ES"/>
                              </w:rPr>
                              <w:tab/>
                            </w:r>
                          </w:p>
                          <w:p w14:paraId="3B782D0B" w14:textId="77777777" w:rsidR="0017691D" w:rsidRPr="00AD21BC" w:rsidRDefault="0017691D" w:rsidP="00AD21BC">
                            <w:pPr>
                              <w:rPr>
                                <w:rFonts w:ascii="Zizou Slab" w:hAnsi="Zizou Slab"/>
                                <w:sz w:val="26"/>
                                <w:szCs w:val="24"/>
                                <w:lang w:val="es-ES"/>
                              </w:rPr>
                            </w:pPr>
                            <w:proofErr w:type="spellStart"/>
                            <w:r w:rsidRPr="00AD21BC">
                              <w:rPr>
                                <w:rFonts w:ascii="Zizou Slab" w:hAnsi="Zizou Slab"/>
                                <w:sz w:val="26"/>
                                <w:szCs w:val="24"/>
                                <w:lang w:val="es-ES"/>
                              </w:rPr>
                              <w:t>Beltran</w:t>
                            </w:r>
                            <w:proofErr w:type="spellEnd"/>
                            <w:r w:rsidRPr="00AD21BC">
                              <w:rPr>
                                <w:rFonts w:ascii="Zizou Slab" w:hAnsi="Zizou Slab"/>
                                <w:sz w:val="26"/>
                                <w:szCs w:val="24"/>
                                <w:lang w:val="es-ES"/>
                              </w:rPr>
                              <w:t xml:space="preserve"> Gago </w:t>
                            </w:r>
                            <w:proofErr w:type="spellStart"/>
                            <w:r w:rsidRPr="00AD21BC">
                              <w:rPr>
                                <w:rFonts w:ascii="Zizou Slab" w:hAnsi="Zizou Slab"/>
                                <w:sz w:val="26"/>
                                <w:szCs w:val="24"/>
                                <w:lang w:val="es-ES"/>
                              </w:rPr>
                              <w:t>Jhonatan</w:t>
                            </w:r>
                            <w:proofErr w:type="spellEnd"/>
                            <w:r w:rsidRPr="00AD21BC">
                              <w:rPr>
                                <w:rFonts w:ascii="Zizou Slab" w:hAnsi="Zizou Slab"/>
                                <w:sz w:val="26"/>
                                <w:szCs w:val="24"/>
                                <w:lang w:val="es-ES"/>
                              </w:rPr>
                              <w:t xml:space="preserve"> u201710269 </w:t>
                            </w:r>
                          </w:p>
                          <w:p w14:paraId="0C64DC0F" w14:textId="77777777" w:rsidR="0017691D" w:rsidRPr="00AD21BC" w:rsidRDefault="0017691D" w:rsidP="00AD21BC">
                            <w:pPr>
                              <w:rPr>
                                <w:rFonts w:ascii="Zizou Slab" w:hAnsi="Zizou Slab"/>
                                <w:sz w:val="26"/>
                                <w:szCs w:val="24"/>
                              </w:rPr>
                            </w:pPr>
                            <w:r w:rsidRPr="00AD21BC">
                              <w:rPr>
                                <w:rFonts w:ascii="Zizou Slab" w:hAnsi="Zizou Slab"/>
                                <w:sz w:val="26"/>
                                <w:szCs w:val="24"/>
                              </w:rPr>
                              <w:t>Escudero Perla Gonzalo u201712673</w:t>
                            </w:r>
                          </w:p>
                          <w:p w14:paraId="145AF5DB" w14:textId="77777777" w:rsidR="0017691D" w:rsidRPr="00AD21BC" w:rsidRDefault="0017691D" w:rsidP="00AD21BC">
                            <w:pPr>
                              <w:rPr>
                                <w:sz w:val="24"/>
                                <w:szCs w:val="24"/>
                              </w:rPr>
                            </w:pPr>
                            <w:proofErr w:type="spellStart"/>
                            <w:r w:rsidRPr="00AD21BC">
                              <w:rPr>
                                <w:rFonts w:ascii="Zizou Slab" w:hAnsi="Zizou Slab"/>
                                <w:sz w:val="26"/>
                                <w:szCs w:val="24"/>
                                <w:lang w:val="es-ES"/>
                              </w:rPr>
                              <w:t>Obregon</w:t>
                            </w:r>
                            <w:proofErr w:type="spellEnd"/>
                            <w:r w:rsidRPr="00AD21BC">
                              <w:rPr>
                                <w:rFonts w:ascii="Zizou Slab" w:hAnsi="Zizou Slab"/>
                                <w:sz w:val="26"/>
                                <w:szCs w:val="24"/>
                                <w:lang w:val="es-ES"/>
                              </w:rPr>
                              <w:t xml:space="preserve"> Ramos Diego u201619619</w:t>
                            </w:r>
                          </w:p>
                          <w:p w14:paraId="00969433" w14:textId="77777777" w:rsidR="0017691D" w:rsidRPr="00AD21BC" w:rsidRDefault="0017691D" w:rsidP="00AD21BC">
                            <w:pPr>
                              <w:rPr>
                                <w:rFonts w:ascii="Zizou Slab" w:hAnsi="Zizou Slab"/>
                                <w:sz w:val="26"/>
                                <w:szCs w:val="24"/>
                              </w:rPr>
                            </w:pPr>
                            <w:r w:rsidRPr="00AD21BC">
                              <w:rPr>
                                <w:rFonts w:ascii="Zizou Slab" w:hAnsi="Zizou Slab"/>
                                <w:sz w:val="26"/>
                                <w:szCs w:val="24"/>
                              </w:rPr>
                              <w:t>Sanchez Matos Ernesto u201713827</w:t>
                            </w:r>
                          </w:p>
                          <w:p w14:paraId="2BC02080" w14:textId="77777777" w:rsidR="0017691D" w:rsidRPr="00AD21BC" w:rsidRDefault="0017691D" w:rsidP="00AD21BC">
                            <w:pPr>
                              <w:rPr>
                                <w:sz w:val="24"/>
                                <w:szCs w:val="24"/>
                              </w:rPr>
                            </w:pPr>
                            <w:proofErr w:type="spellStart"/>
                            <w:r w:rsidRPr="00AD21BC">
                              <w:rPr>
                                <w:rFonts w:ascii="Zizou Slab" w:hAnsi="Zizou Slab"/>
                                <w:sz w:val="26"/>
                                <w:szCs w:val="24"/>
                              </w:rPr>
                              <w:t>Valdiva</w:t>
                            </w:r>
                            <w:proofErr w:type="spellEnd"/>
                            <w:r w:rsidRPr="00AD21BC">
                              <w:rPr>
                                <w:rFonts w:ascii="Zizou Slab" w:hAnsi="Zizou Slab"/>
                                <w:sz w:val="26"/>
                                <w:szCs w:val="24"/>
                              </w:rPr>
                              <w:t xml:space="preserve"> </w:t>
                            </w:r>
                            <w:proofErr w:type="spellStart"/>
                            <w:r w:rsidRPr="00AD21BC">
                              <w:rPr>
                                <w:rFonts w:ascii="Zizou Slab" w:hAnsi="Zizou Slab"/>
                                <w:sz w:val="26"/>
                                <w:szCs w:val="24"/>
                              </w:rPr>
                              <w:t>Teran</w:t>
                            </w:r>
                            <w:proofErr w:type="spellEnd"/>
                            <w:r w:rsidRPr="00AD21BC">
                              <w:rPr>
                                <w:rFonts w:ascii="Zizou Slab" w:hAnsi="Zizou Slab"/>
                                <w:sz w:val="26"/>
                                <w:szCs w:val="24"/>
                              </w:rPr>
                              <w:t xml:space="preserve"> Giordano u201711481</w:t>
                            </w:r>
                          </w:p>
                        </w:txbxContent>
                      </v:textbox>
                      <w10:wrap type="square"/>
                    </v:shape>
                  </w:pict>
                </mc:Fallback>
              </mc:AlternateContent>
            </w:r>
          </w:p>
        </w:tc>
      </w:tr>
    </w:tbl>
    <w:p w14:paraId="35F37F7F" w14:textId="4AC0902B" w:rsidR="00D446E8" w:rsidRPr="00D446E8" w:rsidRDefault="00976539" w:rsidP="00D446E8">
      <w:pPr>
        <w:spacing w:after="200"/>
      </w:pPr>
      <w:r>
        <w:rPr>
          <w:noProof/>
          <w:lang w:eastAsia="es-PE"/>
        </w:rPr>
        <mc:AlternateContent>
          <mc:Choice Requires="wps">
            <w:drawing>
              <wp:anchor distT="0" distB="0" distL="114300" distR="114300" simplePos="0" relativeHeight="251927552" behindDoc="0" locked="0" layoutInCell="1" allowOverlap="1" wp14:anchorId="05612281" wp14:editId="10C9F98D">
                <wp:simplePos x="0" y="0"/>
                <wp:positionH relativeFrom="column">
                  <wp:posOffset>-244475</wp:posOffset>
                </wp:positionH>
                <wp:positionV relativeFrom="paragraph">
                  <wp:posOffset>256540</wp:posOffset>
                </wp:positionV>
                <wp:extent cx="5138420" cy="1135380"/>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5138420" cy="1135380"/>
                        </a:xfrm>
                        <a:prstGeom prst="rect">
                          <a:avLst/>
                        </a:prstGeom>
                        <a:noFill/>
                        <a:ln w="6350">
                          <a:noFill/>
                        </a:ln>
                      </wps:spPr>
                      <wps:txbx>
                        <w:txbxContent>
                          <w:p w14:paraId="16BB11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17691D" w:rsidRPr="004B75A9" w:rsidRDefault="0017691D">
                            <w:pPr>
                              <w:rPr>
                                <w:lang w:val="en-US"/>
                              </w:rPr>
                            </w:pPr>
                          </w:p>
                          <w:p w14:paraId="7ACC8D5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17691D" w:rsidRPr="004B75A9" w:rsidRDefault="0017691D">
                            <w:pPr>
                              <w:rPr>
                                <w:lang w:val="en-US"/>
                              </w:rPr>
                            </w:pPr>
                          </w:p>
                          <w:p w14:paraId="6E6961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17691D" w:rsidRPr="004B75A9" w:rsidRDefault="0017691D">
                            <w:pPr>
                              <w:rPr>
                                <w:lang w:val="en-US"/>
                              </w:rPr>
                            </w:pPr>
                          </w:p>
                          <w:p w14:paraId="4AB584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17691D" w:rsidRPr="005E3A92" w:rsidRDefault="0017691D">
                            <w:pPr>
                              <w:rPr>
                                <w:lang w:val="en-US"/>
                              </w:rPr>
                            </w:pPr>
                          </w:p>
                          <w:p w14:paraId="6C0E98E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17691D" w:rsidRPr="004B75A9" w:rsidRDefault="0017691D">
                            <w:pPr>
                              <w:rPr>
                                <w:lang w:val="en-US"/>
                              </w:rPr>
                            </w:pPr>
                          </w:p>
                          <w:p w14:paraId="6E4336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17691D" w:rsidRPr="004B75A9" w:rsidRDefault="0017691D">
                            <w:pPr>
                              <w:rPr>
                                <w:lang w:val="en-US"/>
                              </w:rPr>
                            </w:pPr>
                          </w:p>
                          <w:p w14:paraId="5D4BA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17691D" w:rsidRPr="004B75A9" w:rsidRDefault="0017691D">
                            <w:pPr>
                              <w:rPr>
                                <w:lang w:val="en-US"/>
                              </w:rPr>
                            </w:pPr>
                          </w:p>
                          <w:p w14:paraId="750E64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17691D" w:rsidRPr="005E3A92" w:rsidRDefault="0017691D">
                            <w:pPr>
                              <w:rPr>
                                <w:lang w:val="en-US"/>
                              </w:rPr>
                            </w:pPr>
                          </w:p>
                          <w:p w14:paraId="493A36D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17691D" w:rsidRPr="004B75A9" w:rsidRDefault="0017691D">
                            <w:pPr>
                              <w:rPr>
                                <w:lang w:val="en-US"/>
                              </w:rPr>
                            </w:pPr>
                          </w:p>
                          <w:p w14:paraId="629947F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17691D" w:rsidRPr="004B75A9" w:rsidRDefault="0017691D">
                            <w:pPr>
                              <w:rPr>
                                <w:lang w:val="en-US"/>
                              </w:rPr>
                            </w:pPr>
                          </w:p>
                          <w:p w14:paraId="7A2923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17691D" w:rsidRPr="004B75A9" w:rsidRDefault="0017691D">
                            <w:pPr>
                              <w:rPr>
                                <w:lang w:val="en-US"/>
                              </w:rPr>
                            </w:pPr>
                          </w:p>
                          <w:p w14:paraId="32D721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17691D" w:rsidRPr="00A52486" w:rsidRDefault="0017691D">
                            <w:pPr>
                              <w:rPr>
                                <w:lang w:val="en-US"/>
                              </w:rPr>
                            </w:pPr>
                          </w:p>
                          <w:p w14:paraId="3694C4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17691D" w:rsidRPr="004B75A9" w:rsidRDefault="0017691D">
                            <w:pPr>
                              <w:rPr>
                                <w:lang w:val="en-US"/>
                              </w:rPr>
                            </w:pPr>
                          </w:p>
                          <w:p w14:paraId="415BF3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17691D" w:rsidRPr="004B75A9" w:rsidRDefault="0017691D">
                            <w:pPr>
                              <w:rPr>
                                <w:lang w:val="en-US"/>
                              </w:rPr>
                            </w:pPr>
                          </w:p>
                          <w:p w14:paraId="136C72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17691D" w:rsidRPr="004B75A9" w:rsidRDefault="0017691D">
                            <w:pPr>
                              <w:rPr>
                                <w:lang w:val="en-US"/>
                              </w:rPr>
                            </w:pPr>
                          </w:p>
                          <w:p w14:paraId="6E1EC58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17691D" w:rsidRPr="00A52486" w:rsidRDefault="0017691D">
                            <w:pPr>
                              <w:rPr>
                                <w:lang w:val="en-US"/>
                              </w:rPr>
                            </w:pPr>
                          </w:p>
                          <w:p w14:paraId="112D747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17691D" w:rsidRPr="004B75A9" w:rsidRDefault="0017691D">
                            <w:pPr>
                              <w:rPr>
                                <w:lang w:val="en-US"/>
                              </w:rPr>
                            </w:pPr>
                          </w:p>
                          <w:p w14:paraId="26DFFC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17691D" w:rsidRPr="004B75A9" w:rsidRDefault="0017691D">
                            <w:pPr>
                              <w:rPr>
                                <w:lang w:val="en-US"/>
                              </w:rPr>
                            </w:pPr>
                          </w:p>
                          <w:p w14:paraId="795F5A3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17691D" w:rsidRPr="004B75A9" w:rsidRDefault="0017691D">
                            <w:pPr>
                              <w:rPr>
                                <w:lang w:val="en-US"/>
                              </w:rPr>
                            </w:pPr>
                          </w:p>
                          <w:p w14:paraId="5112349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17691D" w:rsidRPr="005E3A92" w:rsidRDefault="0017691D">
                            <w:pPr>
                              <w:rPr>
                                <w:lang w:val="en-US"/>
                              </w:rPr>
                            </w:pPr>
                          </w:p>
                          <w:p w14:paraId="35EE7A5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17691D" w:rsidRPr="004B75A9" w:rsidRDefault="0017691D">
                            <w:pPr>
                              <w:rPr>
                                <w:lang w:val="en-US"/>
                              </w:rPr>
                            </w:pPr>
                          </w:p>
                          <w:p w14:paraId="116896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17691D" w:rsidRPr="004B75A9" w:rsidRDefault="0017691D">
                            <w:pPr>
                              <w:rPr>
                                <w:lang w:val="en-US"/>
                              </w:rPr>
                            </w:pPr>
                          </w:p>
                          <w:p w14:paraId="1901F2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17691D" w:rsidRPr="004B75A9" w:rsidRDefault="0017691D">
                            <w:pPr>
                              <w:rPr>
                                <w:lang w:val="en-US"/>
                              </w:rPr>
                            </w:pPr>
                          </w:p>
                          <w:p w14:paraId="6F0036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17691D" w:rsidRPr="005E3A92" w:rsidRDefault="0017691D">
                            <w:pPr>
                              <w:rPr>
                                <w:lang w:val="en-US"/>
                              </w:rPr>
                            </w:pPr>
                          </w:p>
                          <w:p w14:paraId="78B44F8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17691D" w:rsidRPr="004B75A9" w:rsidRDefault="0017691D">
                            <w:pPr>
                              <w:rPr>
                                <w:lang w:val="en-US"/>
                              </w:rPr>
                            </w:pPr>
                          </w:p>
                          <w:p w14:paraId="355D6BD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17691D" w:rsidRPr="004B75A9" w:rsidRDefault="0017691D">
                            <w:pPr>
                              <w:rPr>
                                <w:lang w:val="en-US"/>
                              </w:rPr>
                            </w:pPr>
                          </w:p>
                          <w:p w14:paraId="6841746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17691D" w:rsidRPr="004B75A9" w:rsidRDefault="0017691D">
                            <w:pPr>
                              <w:rPr>
                                <w:lang w:val="en-US"/>
                              </w:rPr>
                            </w:pPr>
                          </w:p>
                          <w:p w14:paraId="03B121C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17691D" w:rsidRPr="00A52486" w:rsidRDefault="0017691D">
                            <w:pPr>
                              <w:rPr>
                                <w:lang w:val="en-US"/>
                              </w:rPr>
                            </w:pPr>
                          </w:p>
                          <w:p w14:paraId="6D556C2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17691D" w:rsidRPr="004B75A9" w:rsidRDefault="0017691D">
                            <w:pPr>
                              <w:rPr>
                                <w:lang w:val="en-US"/>
                              </w:rPr>
                            </w:pPr>
                          </w:p>
                          <w:p w14:paraId="5BC8AA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17691D" w:rsidRPr="004B75A9" w:rsidRDefault="0017691D">
                            <w:pPr>
                              <w:rPr>
                                <w:lang w:val="en-US"/>
                              </w:rPr>
                            </w:pPr>
                          </w:p>
                          <w:p w14:paraId="7AD39A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17691D" w:rsidRPr="004B75A9" w:rsidRDefault="0017691D">
                            <w:pPr>
                              <w:rPr>
                                <w:lang w:val="en-US"/>
                              </w:rPr>
                            </w:pPr>
                          </w:p>
                          <w:p w14:paraId="0DCF76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17691D" w:rsidRPr="00A52486" w:rsidRDefault="0017691D">
                            <w:pPr>
                              <w:rPr>
                                <w:lang w:val="en-US"/>
                              </w:rPr>
                            </w:pPr>
                          </w:p>
                          <w:p w14:paraId="043B9F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17691D" w:rsidRPr="004B75A9" w:rsidRDefault="0017691D">
                            <w:pPr>
                              <w:rPr>
                                <w:lang w:val="en-US"/>
                              </w:rPr>
                            </w:pPr>
                          </w:p>
                          <w:p w14:paraId="2CF2680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17691D" w:rsidRPr="004B75A9" w:rsidRDefault="0017691D">
                            <w:pPr>
                              <w:rPr>
                                <w:lang w:val="en-US"/>
                              </w:rPr>
                            </w:pPr>
                          </w:p>
                          <w:p w14:paraId="7AE629F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17691D" w:rsidRPr="004B75A9" w:rsidRDefault="0017691D">
                            <w:pPr>
                              <w:rPr>
                                <w:lang w:val="en-US"/>
                              </w:rPr>
                            </w:pPr>
                          </w:p>
                          <w:p w14:paraId="01B6A2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17691D" w:rsidRPr="005E3A92" w:rsidRDefault="0017691D">
                            <w:pPr>
                              <w:rPr>
                                <w:lang w:val="en-US"/>
                              </w:rPr>
                            </w:pPr>
                          </w:p>
                          <w:p w14:paraId="309E88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17691D" w:rsidRPr="004B75A9" w:rsidRDefault="0017691D">
                            <w:pPr>
                              <w:rPr>
                                <w:lang w:val="en-US"/>
                              </w:rPr>
                            </w:pPr>
                          </w:p>
                          <w:p w14:paraId="7CDA6D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17691D" w:rsidRPr="004B75A9" w:rsidRDefault="0017691D">
                            <w:pPr>
                              <w:rPr>
                                <w:lang w:val="en-US"/>
                              </w:rPr>
                            </w:pPr>
                          </w:p>
                          <w:p w14:paraId="7421904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17691D" w:rsidRPr="004B75A9" w:rsidRDefault="0017691D">
                            <w:pPr>
                              <w:rPr>
                                <w:lang w:val="en-US"/>
                              </w:rPr>
                            </w:pPr>
                          </w:p>
                          <w:p w14:paraId="7402CB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17691D" w:rsidRPr="005E3A92" w:rsidRDefault="0017691D">
                            <w:pPr>
                              <w:rPr>
                                <w:lang w:val="en-US"/>
                              </w:rPr>
                            </w:pPr>
                          </w:p>
                          <w:p w14:paraId="3C3AC5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17691D" w:rsidRPr="004B75A9" w:rsidRDefault="0017691D">
                            <w:pPr>
                              <w:rPr>
                                <w:lang w:val="en-US"/>
                              </w:rPr>
                            </w:pPr>
                          </w:p>
                          <w:p w14:paraId="3976044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17691D" w:rsidRPr="004B75A9" w:rsidRDefault="0017691D">
                            <w:pPr>
                              <w:rPr>
                                <w:lang w:val="en-US"/>
                              </w:rPr>
                            </w:pPr>
                          </w:p>
                          <w:p w14:paraId="7E55FAA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17691D" w:rsidRPr="004B75A9" w:rsidRDefault="0017691D">
                            <w:pPr>
                              <w:rPr>
                                <w:lang w:val="en-US"/>
                              </w:rPr>
                            </w:pPr>
                          </w:p>
                          <w:p w14:paraId="552561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17691D" w:rsidRPr="00A52486" w:rsidRDefault="0017691D">
                            <w:pPr>
                              <w:rPr>
                                <w:lang w:val="en-US"/>
                              </w:rPr>
                            </w:pPr>
                          </w:p>
                          <w:p w14:paraId="59EC9B9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17691D" w:rsidRPr="004B75A9" w:rsidRDefault="0017691D">
                            <w:pPr>
                              <w:rPr>
                                <w:lang w:val="en-US"/>
                              </w:rPr>
                            </w:pPr>
                          </w:p>
                          <w:p w14:paraId="50FB9A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17691D" w:rsidRPr="004B75A9" w:rsidRDefault="0017691D">
                            <w:pPr>
                              <w:rPr>
                                <w:lang w:val="en-US"/>
                              </w:rPr>
                            </w:pPr>
                          </w:p>
                          <w:p w14:paraId="01F4D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17691D" w:rsidRPr="004B75A9" w:rsidRDefault="0017691D">
                            <w:pPr>
                              <w:rPr>
                                <w:lang w:val="en-US"/>
                              </w:rPr>
                            </w:pPr>
                          </w:p>
                          <w:p w14:paraId="3906B7A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17691D" w:rsidRPr="00B402FD" w:rsidRDefault="0017691D">
                            <w:pPr>
                              <w:rPr>
                                <w:lang w:val="en-US"/>
                              </w:rPr>
                            </w:pPr>
                          </w:p>
                          <w:p w14:paraId="33D4E4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17691D" w:rsidRPr="004B75A9" w:rsidRDefault="0017691D">
                            <w:pPr>
                              <w:rPr>
                                <w:lang w:val="en-US"/>
                              </w:rPr>
                            </w:pPr>
                          </w:p>
                          <w:p w14:paraId="331768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17691D" w:rsidRPr="004B75A9" w:rsidRDefault="0017691D">
                            <w:pPr>
                              <w:rPr>
                                <w:lang w:val="en-US"/>
                              </w:rPr>
                            </w:pPr>
                          </w:p>
                          <w:p w14:paraId="105084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17691D" w:rsidRPr="004B75A9" w:rsidRDefault="0017691D">
                            <w:pPr>
                              <w:rPr>
                                <w:lang w:val="en-US"/>
                              </w:rPr>
                            </w:pPr>
                          </w:p>
                          <w:p w14:paraId="4B8FA6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17691D" w:rsidRPr="005E3A92" w:rsidRDefault="0017691D">
                            <w:pPr>
                              <w:rPr>
                                <w:lang w:val="en-US"/>
                              </w:rPr>
                            </w:pPr>
                          </w:p>
                          <w:p w14:paraId="4D3B3A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17691D" w:rsidRPr="004B75A9" w:rsidRDefault="0017691D">
                            <w:pPr>
                              <w:rPr>
                                <w:lang w:val="en-US"/>
                              </w:rPr>
                            </w:pPr>
                          </w:p>
                          <w:p w14:paraId="09AB245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17691D" w:rsidRPr="004B75A9" w:rsidRDefault="0017691D">
                            <w:pPr>
                              <w:rPr>
                                <w:lang w:val="en-US"/>
                              </w:rPr>
                            </w:pPr>
                          </w:p>
                          <w:p w14:paraId="794405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17691D" w:rsidRPr="004B75A9" w:rsidRDefault="0017691D">
                            <w:pPr>
                              <w:rPr>
                                <w:lang w:val="en-US"/>
                              </w:rPr>
                            </w:pPr>
                          </w:p>
                          <w:p w14:paraId="322BF2E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17691D" w:rsidRPr="005E3A92" w:rsidRDefault="0017691D">
                            <w:pPr>
                              <w:rPr>
                                <w:lang w:val="en-US"/>
                              </w:rPr>
                            </w:pPr>
                          </w:p>
                          <w:p w14:paraId="56C4EC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17691D" w:rsidRPr="004B75A9" w:rsidRDefault="0017691D">
                            <w:pPr>
                              <w:rPr>
                                <w:lang w:val="en-US"/>
                              </w:rPr>
                            </w:pPr>
                          </w:p>
                          <w:p w14:paraId="285F92B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17691D" w:rsidRPr="004B75A9" w:rsidRDefault="0017691D">
                            <w:pPr>
                              <w:rPr>
                                <w:lang w:val="en-US"/>
                              </w:rPr>
                            </w:pPr>
                          </w:p>
                          <w:p w14:paraId="50D07B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17691D" w:rsidRPr="004B75A9" w:rsidRDefault="0017691D">
                            <w:pPr>
                              <w:rPr>
                                <w:lang w:val="en-US"/>
                              </w:rPr>
                            </w:pPr>
                          </w:p>
                          <w:p w14:paraId="6CFF895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17691D" w:rsidRPr="00B402FD" w:rsidRDefault="0017691D">
                            <w:pPr>
                              <w:rPr>
                                <w:lang w:val="en-US"/>
                              </w:rPr>
                            </w:pPr>
                          </w:p>
                          <w:p w14:paraId="70107A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17691D" w:rsidRPr="004B75A9" w:rsidRDefault="0017691D">
                            <w:pPr>
                              <w:rPr>
                                <w:lang w:val="en-US"/>
                              </w:rPr>
                            </w:pPr>
                          </w:p>
                          <w:p w14:paraId="0E0B15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17691D" w:rsidRPr="004B75A9" w:rsidRDefault="0017691D">
                            <w:pPr>
                              <w:rPr>
                                <w:lang w:val="en-US"/>
                              </w:rPr>
                            </w:pPr>
                          </w:p>
                          <w:p w14:paraId="5A5E9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17691D" w:rsidRPr="004B75A9" w:rsidRDefault="0017691D">
                            <w:pPr>
                              <w:rPr>
                                <w:lang w:val="en-US"/>
                              </w:rPr>
                            </w:pPr>
                          </w:p>
                          <w:p w14:paraId="2137C6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17691D" w:rsidRPr="00B96BF7" w:rsidRDefault="0017691D">
                            <w:pPr>
                              <w:rPr>
                                <w:lang w:val="en-US"/>
                              </w:rPr>
                            </w:pPr>
                          </w:p>
                          <w:p w14:paraId="58767F8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17691D" w:rsidRPr="004B75A9" w:rsidRDefault="0017691D">
                            <w:pPr>
                              <w:rPr>
                                <w:lang w:val="en-US"/>
                              </w:rPr>
                            </w:pPr>
                          </w:p>
                          <w:p w14:paraId="356487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17691D" w:rsidRPr="004B75A9" w:rsidRDefault="0017691D">
                            <w:pPr>
                              <w:rPr>
                                <w:lang w:val="en-US"/>
                              </w:rPr>
                            </w:pPr>
                          </w:p>
                          <w:p w14:paraId="154834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17691D" w:rsidRPr="004B75A9" w:rsidRDefault="0017691D">
                            <w:pPr>
                              <w:rPr>
                                <w:lang w:val="en-US"/>
                              </w:rPr>
                            </w:pPr>
                          </w:p>
                          <w:p w14:paraId="2F887D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17691D" w:rsidRPr="005E3A92" w:rsidRDefault="0017691D">
                            <w:pPr>
                              <w:rPr>
                                <w:lang w:val="en-US"/>
                              </w:rPr>
                            </w:pPr>
                          </w:p>
                          <w:p w14:paraId="5B69C3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17691D" w:rsidRPr="004B75A9" w:rsidRDefault="0017691D">
                            <w:pPr>
                              <w:rPr>
                                <w:lang w:val="en-US"/>
                              </w:rPr>
                            </w:pPr>
                          </w:p>
                          <w:p w14:paraId="034BE44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17691D" w:rsidRPr="004B75A9" w:rsidRDefault="0017691D">
                            <w:pPr>
                              <w:rPr>
                                <w:lang w:val="en-US"/>
                              </w:rPr>
                            </w:pPr>
                          </w:p>
                          <w:p w14:paraId="0DFEFE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17691D" w:rsidRPr="004B75A9" w:rsidRDefault="0017691D">
                            <w:pPr>
                              <w:rPr>
                                <w:lang w:val="en-US"/>
                              </w:rPr>
                            </w:pPr>
                          </w:p>
                          <w:p w14:paraId="72A551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17691D" w:rsidRPr="005E3A92" w:rsidRDefault="0017691D">
                            <w:pPr>
                              <w:rPr>
                                <w:lang w:val="en-US"/>
                              </w:rPr>
                            </w:pPr>
                          </w:p>
                          <w:p w14:paraId="46C3BA7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17691D" w:rsidRPr="004B75A9" w:rsidRDefault="0017691D">
                            <w:pPr>
                              <w:rPr>
                                <w:lang w:val="en-US"/>
                              </w:rPr>
                            </w:pPr>
                          </w:p>
                          <w:p w14:paraId="4D4FC9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17691D" w:rsidRPr="004B75A9" w:rsidRDefault="0017691D">
                            <w:pPr>
                              <w:rPr>
                                <w:lang w:val="en-US"/>
                              </w:rPr>
                            </w:pPr>
                          </w:p>
                          <w:p w14:paraId="21EC6AA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17691D" w:rsidRPr="004B75A9" w:rsidRDefault="0017691D">
                            <w:pPr>
                              <w:rPr>
                                <w:lang w:val="en-US"/>
                              </w:rPr>
                            </w:pPr>
                          </w:p>
                          <w:p w14:paraId="35942A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17691D" w:rsidRPr="00A52486" w:rsidRDefault="0017691D">
                            <w:pPr>
                              <w:rPr>
                                <w:lang w:val="en-US"/>
                              </w:rPr>
                            </w:pPr>
                          </w:p>
                          <w:p w14:paraId="5ACA162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17691D" w:rsidRPr="004B75A9" w:rsidRDefault="0017691D">
                            <w:pPr>
                              <w:rPr>
                                <w:lang w:val="en-US"/>
                              </w:rPr>
                            </w:pPr>
                          </w:p>
                          <w:p w14:paraId="2AA087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17691D" w:rsidRPr="004B75A9" w:rsidRDefault="0017691D">
                            <w:pPr>
                              <w:rPr>
                                <w:lang w:val="en-US"/>
                              </w:rPr>
                            </w:pPr>
                          </w:p>
                          <w:p w14:paraId="0ABF7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17691D" w:rsidRPr="004B75A9" w:rsidRDefault="0017691D">
                            <w:pPr>
                              <w:rPr>
                                <w:lang w:val="en-US"/>
                              </w:rPr>
                            </w:pPr>
                          </w:p>
                          <w:p w14:paraId="1F799B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17691D" w:rsidRPr="00A52486" w:rsidRDefault="0017691D">
                            <w:pPr>
                              <w:rPr>
                                <w:lang w:val="en-US"/>
                              </w:rPr>
                            </w:pPr>
                          </w:p>
                          <w:p w14:paraId="4B2FA3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17691D" w:rsidRPr="004B75A9" w:rsidRDefault="0017691D">
                            <w:pPr>
                              <w:rPr>
                                <w:lang w:val="en-US"/>
                              </w:rPr>
                            </w:pPr>
                          </w:p>
                          <w:p w14:paraId="4E4B5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17691D" w:rsidRPr="004B75A9" w:rsidRDefault="0017691D">
                            <w:pPr>
                              <w:rPr>
                                <w:lang w:val="en-US"/>
                              </w:rPr>
                            </w:pPr>
                          </w:p>
                          <w:p w14:paraId="4D8A0B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17691D" w:rsidRPr="004B75A9" w:rsidRDefault="0017691D">
                            <w:pPr>
                              <w:rPr>
                                <w:lang w:val="en-US"/>
                              </w:rPr>
                            </w:pPr>
                          </w:p>
                          <w:p w14:paraId="5DF466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17691D" w:rsidRPr="005E3A92" w:rsidRDefault="0017691D">
                            <w:pPr>
                              <w:rPr>
                                <w:lang w:val="en-US"/>
                              </w:rPr>
                            </w:pPr>
                          </w:p>
                          <w:p w14:paraId="7D47FE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17691D" w:rsidRPr="004B75A9" w:rsidRDefault="0017691D">
                            <w:pPr>
                              <w:rPr>
                                <w:lang w:val="en-US"/>
                              </w:rPr>
                            </w:pPr>
                          </w:p>
                          <w:p w14:paraId="527BF0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17691D" w:rsidRPr="004B75A9" w:rsidRDefault="0017691D">
                            <w:pPr>
                              <w:rPr>
                                <w:lang w:val="en-US"/>
                              </w:rPr>
                            </w:pPr>
                          </w:p>
                          <w:p w14:paraId="6722E76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17691D" w:rsidRPr="004B75A9" w:rsidRDefault="0017691D">
                            <w:pPr>
                              <w:rPr>
                                <w:lang w:val="en-US"/>
                              </w:rPr>
                            </w:pPr>
                          </w:p>
                          <w:p w14:paraId="6D2F076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17691D" w:rsidRPr="005E3A92" w:rsidRDefault="0017691D">
                            <w:pPr>
                              <w:rPr>
                                <w:lang w:val="en-US"/>
                              </w:rPr>
                            </w:pPr>
                          </w:p>
                          <w:p w14:paraId="610050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17691D" w:rsidRPr="004B75A9" w:rsidRDefault="0017691D">
                            <w:pPr>
                              <w:rPr>
                                <w:lang w:val="en-US"/>
                              </w:rPr>
                            </w:pPr>
                          </w:p>
                          <w:p w14:paraId="2E5AC4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17691D" w:rsidRPr="004B75A9" w:rsidRDefault="0017691D">
                            <w:pPr>
                              <w:rPr>
                                <w:lang w:val="en-US"/>
                              </w:rPr>
                            </w:pPr>
                          </w:p>
                          <w:p w14:paraId="4D6724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17691D" w:rsidRPr="004B75A9" w:rsidRDefault="0017691D">
                            <w:pPr>
                              <w:rPr>
                                <w:lang w:val="en-US"/>
                              </w:rPr>
                            </w:pPr>
                          </w:p>
                          <w:p w14:paraId="5DA7761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17691D" w:rsidRPr="00A52486" w:rsidRDefault="0017691D">
                            <w:pPr>
                              <w:rPr>
                                <w:lang w:val="en-US"/>
                              </w:rPr>
                            </w:pPr>
                          </w:p>
                          <w:p w14:paraId="2E1BB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17691D" w:rsidRPr="004B75A9" w:rsidRDefault="0017691D">
                            <w:pPr>
                              <w:rPr>
                                <w:lang w:val="en-US"/>
                              </w:rPr>
                            </w:pPr>
                          </w:p>
                          <w:p w14:paraId="02EE402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17691D" w:rsidRPr="004B75A9" w:rsidRDefault="0017691D">
                            <w:pPr>
                              <w:rPr>
                                <w:lang w:val="en-US"/>
                              </w:rPr>
                            </w:pPr>
                          </w:p>
                          <w:p w14:paraId="3C93AD9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17691D" w:rsidRPr="004B75A9" w:rsidRDefault="0017691D">
                            <w:pPr>
                              <w:rPr>
                                <w:lang w:val="en-US"/>
                              </w:rPr>
                            </w:pPr>
                          </w:p>
                          <w:p w14:paraId="5858B9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17691D" w:rsidRPr="00A52486" w:rsidRDefault="0017691D">
                            <w:pPr>
                              <w:rPr>
                                <w:lang w:val="en-US"/>
                              </w:rPr>
                            </w:pPr>
                          </w:p>
                          <w:p w14:paraId="43A6EB1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17691D" w:rsidRPr="004B75A9" w:rsidRDefault="0017691D">
                            <w:pPr>
                              <w:rPr>
                                <w:lang w:val="en-US"/>
                              </w:rPr>
                            </w:pPr>
                          </w:p>
                          <w:p w14:paraId="6AF1B29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17691D" w:rsidRPr="004B75A9" w:rsidRDefault="0017691D">
                            <w:pPr>
                              <w:rPr>
                                <w:lang w:val="en-US"/>
                              </w:rPr>
                            </w:pPr>
                          </w:p>
                          <w:p w14:paraId="10FFA5B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17691D" w:rsidRPr="004B75A9" w:rsidRDefault="0017691D">
                            <w:pPr>
                              <w:rPr>
                                <w:lang w:val="en-US"/>
                              </w:rPr>
                            </w:pPr>
                          </w:p>
                          <w:p w14:paraId="1F49E8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17691D" w:rsidRPr="005E3A92" w:rsidRDefault="0017691D">
                            <w:pPr>
                              <w:rPr>
                                <w:lang w:val="en-US"/>
                              </w:rPr>
                            </w:pPr>
                          </w:p>
                          <w:p w14:paraId="7B9F81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17691D" w:rsidRPr="004B75A9" w:rsidRDefault="0017691D">
                            <w:pPr>
                              <w:rPr>
                                <w:lang w:val="en-US"/>
                              </w:rPr>
                            </w:pPr>
                          </w:p>
                          <w:p w14:paraId="47AB99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17691D" w:rsidRPr="004B75A9" w:rsidRDefault="0017691D">
                            <w:pPr>
                              <w:rPr>
                                <w:lang w:val="en-US"/>
                              </w:rPr>
                            </w:pPr>
                          </w:p>
                          <w:p w14:paraId="70B0FC2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17691D" w:rsidRPr="004B75A9" w:rsidRDefault="0017691D">
                            <w:pPr>
                              <w:rPr>
                                <w:lang w:val="en-US"/>
                              </w:rPr>
                            </w:pPr>
                          </w:p>
                          <w:p w14:paraId="4C126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17691D" w:rsidRPr="005E3A92" w:rsidRDefault="0017691D">
                            <w:pPr>
                              <w:rPr>
                                <w:lang w:val="en-US"/>
                              </w:rPr>
                            </w:pPr>
                          </w:p>
                          <w:p w14:paraId="50DC64D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17691D" w:rsidRPr="004B75A9" w:rsidRDefault="0017691D">
                            <w:pPr>
                              <w:rPr>
                                <w:lang w:val="en-US"/>
                              </w:rPr>
                            </w:pPr>
                          </w:p>
                          <w:p w14:paraId="1B2B880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17691D" w:rsidRPr="004B75A9" w:rsidRDefault="0017691D">
                            <w:pPr>
                              <w:rPr>
                                <w:lang w:val="en-US"/>
                              </w:rPr>
                            </w:pPr>
                          </w:p>
                          <w:p w14:paraId="027A01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17691D" w:rsidRPr="004B75A9" w:rsidRDefault="0017691D">
                            <w:pPr>
                              <w:rPr>
                                <w:lang w:val="en-US"/>
                              </w:rPr>
                            </w:pPr>
                          </w:p>
                          <w:p w14:paraId="3C23E30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17691D" w:rsidRPr="00A52486" w:rsidRDefault="0017691D">
                            <w:pPr>
                              <w:rPr>
                                <w:lang w:val="en-US"/>
                              </w:rPr>
                            </w:pPr>
                          </w:p>
                          <w:p w14:paraId="2452638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17691D" w:rsidRPr="004B75A9" w:rsidRDefault="0017691D">
                            <w:pPr>
                              <w:rPr>
                                <w:lang w:val="en-US"/>
                              </w:rPr>
                            </w:pPr>
                          </w:p>
                          <w:p w14:paraId="6B0426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17691D" w:rsidRPr="004B75A9" w:rsidRDefault="0017691D">
                            <w:pPr>
                              <w:rPr>
                                <w:lang w:val="en-US"/>
                              </w:rPr>
                            </w:pPr>
                          </w:p>
                          <w:p w14:paraId="3BEF13E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17691D" w:rsidRPr="004B75A9" w:rsidRDefault="0017691D">
                            <w:pPr>
                              <w:rPr>
                                <w:lang w:val="en-US"/>
                              </w:rPr>
                            </w:pPr>
                          </w:p>
                          <w:p w14:paraId="6D634B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17691D" w:rsidRPr="00B402FD" w:rsidRDefault="0017691D">
                            <w:pPr>
                              <w:rPr>
                                <w:lang w:val="en-US"/>
                              </w:rPr>
                            </w:pPr>
                          </w:p>
                          <w:p w14:paraId="743FC43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17691D" w:rsidRPr="004B75A9" w:rsidRDefault="0017691D">
                            <w:pPr>
                              <w:rPr>
                                <w:lang w:val="en-US"/>
                              </w:rPr>
                            </w:pPr>
                          </w:p>
                          <w:p w14:paraId="4416F1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17691D" w:rsidRPr="004B75A9" w:rsidRDefault="0017691D">
                            <w:pPr>
                              <w:rPr>
                                <w:lang w:val="en-US"/>
                              </w:rPr>
                            </w:pPr>
                          </w:p>
                          <w:p w14:paraId="4E77F3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17691D" w:rsidRPr="004B75A9" w:rsidRDefault="0017691D">
                            <w:pPr>
                              <w:rPr>
                                <w:lang w:val="en-US"/>
                              </w:rPr>
                            </w:pPr>
                          </w:p>
                          <w:p w14:paraId="55F12C9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17691D" w:rsidRPr="005E3A92" w:rsidRDefault="0017691D">
                            <w:pPr>
                              <w:rPr>
                                <w:lang w:val="en-US"/>
                              </w:rPr>
                            </w:pPr>
                          </w:p>
                          <w:p w14:paraId="104A49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17691D" w:rsidRPr="004B75A9" w:rsidRDefault="0017691D">
                            <w:pPr>
                              <w:rPr>
                                <w:lang w:val="en-US"/>
                              </w:rPr>
                            </w:pPr>
                          </w:p>
                          <w:p w14:paraId="10119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17691D" w:rsidRPr="004B75A9" w:rsidRDefault="0017691D">
                            <w:pPr>
                              <w:rPr>
                                <w:lang w:val="en-US"/>
                              </w:rPr>
                            </w:pPr>
                          </w:p>
                          <w:p w14:paraId="001E88A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17691D" w:rsidRPr="004B75A9" w:rsidRDefault="0017691D">
                            <w:pPr>
                              <w:rPr>
                                <w:lang w:val="en-US"/>
                              </w:rPr>
                            </w:pPr>
                          </w:p>
                          <w:p w14:paraId="2BF49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17691D" w:rsidRPr="005E3A92" w:rsidRDefault="0017691D">
                            <w:pPr>
                              <w:rPr>
                                <w:lang w:val="en-US"/>
                              </w:rPr>
                            </w:pPr>
                          </w:p>
                          <w:p w14:paraId="1BB408F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17691D" w:rsidRPr="004B75A9" w:rsidRDefault="0017691D">
                            <w:pPr>
                              <w:rPr>
                                <w:lang w:val="en-US"/>
                              </w:rPr>
                            </w:pPr>
                          </w:p>
                          <w:p w14:paraId="5FA455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17691D" w:rsidRPr="004B75A9" w:rsidRDefault="0017691D">
                            <w:pPr>
                              <w:rPr>
                                <w:lang w:val="en-US"/>
                              </w:rPr>
                            </w:pPr>
                          </w:p>
                          <w:p w14:paraId="1EAA0F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17691D" w:rsidRPr="004B75A9" w:rsidRDefault="0017691D">
                            <w:pPr>
                              <w:rPr>
                                <w:lang w:val="en-US"/>
                              </w:rPr>
                            </w:pPr>
                          </w:p>
                          <w:p w14:paraId="235F3E1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17691D" w:rsidRPr="00B402FD" w:rsidRDefault="0017691D">
                            <w:pPr>
                              <w:rPr>
                                <w:lang w:val="en-US"/>
                              </w:rPr>
                            </w:pPr>
                          </w:p>
                          <w:p w14:paraId="07F4133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17691D" w:rsidRPr="004B75A9" w:rsidRDefault="0017691D">
                            <w:pPr>
                              <w:rPr>
                                <w:lang w:val="en-US"/>
                              </w:rPr>
                            </w:pPr>
                          </w:p>
                          <w:p w14:paraId="57F70E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17691D" w:rsidRPr="004B75A9" w:rsidRDefault="0017691D">
                            <w:pPr>
                              <w:rPr>
                                <w:lang w:val="en-US"/>
                              </w:rPr>
                            </w:pPr>
                          </w:p>
                          <w:p w14:paraId="32FAE6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17691D" w:rsidRPr="004B75A9" w:rsidRDefault="0017691D">
                            <w:pPr>
                              <w:rPr>
                                <w:lang w:val="en-US"/>
                              </w:rPr>
                            </w:pPr>
                          </w:p>
                          <w:p w14:paraId="02B4120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17691D" w:rsidRPr="00D474BB" w:rsidRDefault="0017691D">
                            <w:pPr>
                              <w:rPr>
                                <w:lang w:val="en-US"/>
                              </w:rPr>
                            </w:pPr>
                          </w:p>
                          <w:p w14:paraId="1A69602E"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17691D" w:rsidRPr="004B75A9" w:rsidRDefault="0017691D">
                            <w:pPr>
                              <w:rPr>
                                <w:lang w:val="en-US"/>
                              </w:rPr>
                            </w:pPr>
                          </w:p>
                          <w:p w14:paraId="058376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17691D" w:rsidRPr="004B75A9" w:rsidRDefault="0017691D">
                            <w:pPr>
                              <w:rPr>
                                <w:lang w:val="en-US"/>
                              </w:rPr>
                            </w:pPr>
                          </w:p>
                          <w:p w14:paraId="6D23CD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17691D" w:rsidRPr="004B75A9" w:rsidRDefault="0017691D">
                            <w:pPr>
                              <w:rPr>
                                <w:lang w:val="en-US"/>
                              </w:rPr>
                            </w:pPr>
                          </w:p>
                          <w:p w14:paraId="3506A7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17691D" w:rsidRPr="005E3A92" w:rsidRDefault="0017691D">
                            <w:pPr>
                              <w:rPr>
                                <w:lang w:val="en-US"/>
                              </w:rPr>
                            </w:pPr>
                          </w:p>
                          <w:p w14:paraId="533365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17691D" w:rsidRPr="004B75A9" w:rsidRDefault="0017691D">
                            <w:pPr>
                              <w:rPr>
                                <w:lang w:val="en-US"/>
                              </w:rPr>
                            </w:pPr>
                          </w:p>
                          <w:p w14:paraId="017D0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17691D" w:rsidRPr="004B75A9" w:rsidRDefault="0017691D">
                            <w:pPr>
                              <w:rPr>
                                <w:lang w:val="en-US"/>
                              </w:rPr>
                            </w:pPr>
                          </w:p>
                          <w:p w14:paraId="3A2A53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17691D" w:rsidRPr="004B75A9" w:rsidRDefault="0017691D">
                            <w:pPr>
                              <w:rPr>
                                <w:lang w:val="en-US"/>
                              </w:rPr>
                            </w:pPr>
                          </w:p>
                          <w:p w14:paraId="0AC5318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17691D" w:rsidRPr="005E3A92" w:rsidRDefault="0017691D">
                            <w:pPr>
                              <w:rPr>
                                <w:lang w:val="en-US"/>
                              </w:rPr>
                            </w:pPr>
                          </w:p>
                          <w:p w14:paraId="0B928D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17691D" w:rsidRPr="004B75A9" w:rsidRDefault="0017691D">
                            <w:pPr>
                              <w:rPr>
                                <w:lang w:val="en-US"/>
                              </w:rPr>
                            </w:pPr>
                          </w:p>
                          <w:p w14:paraId="093A93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17691D" w:rsidRPr="004B75A9" w:rsidRDefault="0017691D">
                            <w:pPr>
                              <w:rPr>
                                <w:lang w:val="en-US"/>
                              </w:rPr>
                            </w:pPr>
                          </w:p>
                          <w:p w14:paraId="4643A9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17691D" w:rsidRPr="004B75A9" w:rsidRDefault="0017691D">
                            <w:pPr>
                              <w:rPr>
                                <w:lang w:val="en-US"/>
                              </w:rPr>
                            </w:pPr>
                          </w:p>
                          <w:p w14:paraId="4643AE1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17691D" w:rsidRPr="00A52486" w:rsidRDefault="0017691D">
                            <w:pPr>
                              <w:rPr>
                                <w:lang w:val="en-US"/>
                              </w:rPr>
                            </w:pPr>
                          </w:p>
                          <w:p w14:paraId="2EEA05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17691D" w:rsidRPr="004B75A9" w:rsidRDefault="0017691D">
                            <w:pPr>
                              <w:rPr>
                                <w:lang w:val="en-US"/>
                              </w:rPr>
                            </w:pPr>
                          </w:p>
                          <w:p w14:paraId="434703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17691D" w:rsidRPr="004B75A9" w:rsidRDefault="0017691D">
                            <w:pPr>
                              <w:rPr>
                                <w:lang w:val="en-US"/>
                              </w:rPr>
                            </w:pPr>
                          </w:p>
                          <w:p w14:paraId="4A8FDF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17691D" w:rsidRPr="004B75A9" w:rsidRDefault="0017691D">
                            <w:pPr>
                              <w:rPr>
                                <w:lang w:val="en-US"/>
                              </w:rPr>
                            </w:pPr>
                          </w:p>
                          <w:p w14:paraId="2263134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17691D" w:rsidRPr="00A52486" w:rsidRDefault="0017691D">
                            <w:pPr>
                              <w:rPr>
                                <w:lang w:val="en-US"/>
                              </w:rPr>
                            </w:pPr>
                          </w:p>
                          <w:p w14:paraId="3F1283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17691D" w:rsidRPr="004B75A9" w:rsidRDefault="0017691D">
                            <w:pPr>
                              <w:rPr>
                                <w:lang w:val="en-US"/>
                              </w:rPr>
                            </w:pPr>
                          </w:p>
                          <w:p w14:paraId="675F9F1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17691D" w:rsidRPr="004B75A9" w:rsidRDefault="0017691D">
                            <w:pPr>
                              <w:rPr>
                                <w:lang w:val="en-US"/>
                              </w:rPr>
                            </w:pPr>
                          </w:p>
                          <w:p w14:paraId="2C49177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17691D" w:rsidRPr="004B75A9" w:rsidRDefault="0017691D">
                            <w:pPr>
                              <w:rPr>
                                <w:lang w:val="en-US"/>
                              </w:rPr>
                            </w:pPr>
                          </w:p>
                          <w:p w14:paraId="4E328A3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17691D" w:rsidRPr="005E3A92" w:rsidRDefault="0017691D">
                            <w:pPr>
                              <w:rPr>
                                <w:lang w:val="en-US"/>
                              </w:rPr>
                            </w:pPr>
                          </w:p>
                          <w:p w14:paraId="533414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17691D" w:rsidRPr="004B75A9" w:rsidRDefault="0017691D">
                            <w:pPr>
                              <w:rPr>
                                <w:lang w:val="en-US"/>
                              </w:rPr>
                            </w:pPr>
                          </w:p>
                          <w:p w14:paraId="246A5C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17691D" w:rsidRPr="004B75A9" w:rsidRDefault="0017691D">
                            <w:pPr>
                              <w:rPr>
                                <w:lang w:val="en-US"/>
                              </w:rPr>
                            </w:pPr>
                          </w:p>
                          <w:p w14:paraId="6A97528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17691D" w:rsidRPr="004B75A9" w:rsidRDefault="0017691D">
                            <w:pPr>
                              <w:rPr>
                                <w:lang w:val="en-US"/>
                              </w:rPr>
                            </w:pPr>
                          </w:p>
                          <w:p w14:paraId="637065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17691D" w:rsidRPr="005E3A92" w:rsidRDefault="0017691D">
                            <w:pPr>
                              <w:rPr>
                                <w:lang w:val="en-US"/>
                              </w:rPr>
                            </w:pPr>
                          </w:p>
                          <w:p w14:paraId="6E00BF8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17691D" w:rsidRPr="004B75A9" w:rsidRDefault="0017691D">
                            <w:pPr>
                              <w:rPr>
                                <w:lang w:val="en-US"/>
                              </w:rPr>
                            </w:pPr>
                          </w:p>
                          <w:p w14:paraId="7C347CE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17691D" w:rsidRPr="004B75A9" w:rsidRDefault="0017691D">
                            <w:pPr>
                              <w:rPr>
                                <w:lang w:val="en-US"/>
                              </w:rPr>
                            </w:pPr>
                          </w:p>
                          <w:p w14:paraId="02241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17691D" w:rsidRPr="004B75A9" w:rsidRDefault="0017691D">
                            <w:pPr>
                              <w:rPr>
                                <w:lang w:val="en-US"/>
                              </w:rPr>
                            </w:pPr>
                          </w:p>
                          <w:p w14:paraId="00153A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17691D" w:rsidRPr="00A52486" w:rsidRDefault="0017691D">
                            <w:pPr>
                              <w:rPr>
                                <w:lang w:val="en-US"/>
                              </w:rPr>
                            </w:pPr>
                          </w:p>
                          <w:p w14:paraId="0767FF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17691D" w:rsidRPr="004B75A9" w:rsidRDefault="0017691D">
                            <w:pPr>
                              <w:rPr>
                                <w:lang w:val="en-US"/>
                              </w:rPr>
                            </w:pPr>
                          </w:p>
                          <w:p w14:paraId="035D057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17691D" w:rsidRPr="004B75A9" w:rsidRDefault="0017691D">
                            <w:pPr>
                              <w:rPr>
                                <w:lang w:val="en-US"/>
                              </w:rPr>
                            </w:pPr>
                          </w:p>
                          <w:p w14:paraId="04B139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17691D" w:rsidRPr="004B75A9" w:rsidRDefault="0017691D">
                            <w:pPr>
                              <w:rPr>
                                <w:lang w:val="en-US"/>
                              </w:rPr>
                            </w:pPr>
                          </w:p>
                          <w:p w14:paraId="0D11B3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17691D" w:rsidRPr="00A52486" w:rsidRDefault="0017691D">
                            <w:pPr>
                              <w:rPr>
                                <w:lang w:val="en-US"/>
                              </w:rPr>
                            </w:pPr>
                          </w:p>
                          <w:p w14:paraId="3734E8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17691D" w:rsidRPr="004B75A9" w:rsidRDefault="0017691D">
                            <w:pPr>
                              <w:rPr>
                                <w:lang w:val="en-US"/>
                              </w:rPr>
                            </w:pPr>
                          </w:p>
                          <w:p w14:paraId="7B7A8C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17691D" w:rsidRPr="004B75A9" w:rsidRDefault="0017691D">
                            <w:pPr>
                              <w:rPr>
                                <w:lang w:val="en-US"/>
                              </w:rPr>
                            </w:pPr>
                          </w:p>
                          <w:p w14:paraId="26E7B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17691D" w:rsidRPr="004B75A9" w:rsidRDefault="0017691D">
                            <w:pPr>
                              <w:rPr>
                                <w:lang w:val="en-US"/>
                              </w:rPr>
                            </w:pPr>
                          </w:p>
                          <w:p w14:paraId="0360672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17691D" w:rsidRPr="005E3A92" w:rsidRDefault="0017691D">
                            <w:pPr>
                              <w:rPr>
                                <w:lang w:val="en-US"/>
                              </w:rPr>
                            </w:pPr>
                          </w:p>
                          <w:p w14:paraId="402DD8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17691D" w:rsidRPr="004B75A9" w:rsidRDefault="0017691D">
                            <w:pPr>
                              <w:rPr>
                                <w:lang w:val="en-US"/>
                              </w:rPr>
                            </w:pPr>
                          </w:p>
                          <w:p w14:paraId="3FFFD7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17691D" w:rsidRPr="004B75A9" w:rsidRDefault="0017691D">
                            <w:pPr>
                              <w:rPr>
                                <w:lang w:val="en-US"/>
                              </w:rPr>
                            </w:pPr>
                          </w:p>
                          <w:p w14:paraId="5421D2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17691D" w:rsidRPr="004B75A9" w:rsidRDefault="0017691D">
                            <w:pPr>
                              <w:rPr>
                                <w:lang w:val="en-US"/>
                              </w:rPr>
                            </w:pPr>
                          </w:p>
                          <w:p w14:paraId="330E82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17691D" w:rsidRPr="005E3A92" w:rsidRDefault="0017691D">
                            <w:pPr>
                              <w:rPr>
                                <w:lang w:val="en-US"/>
                              </w:rPr>
                            </w:pPr>
                          </w:p>
                          <w:p w14:paraId="4859D0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17691D" w:rsidRPr="004B75A9" w:rsidRDefault="0017691D">
                            <w:pPr>
                              <w:rPr>
                                <w:lang w:val="en-US"/>
                              </w:rPr>
                            </w:pPr>
                          </w:p>
                          <w:p w14:paraId="777AC5C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17691D" w:rsidRPr="004B75A9" w:rsidRDefault="0017691D">
                            <w:pPr>
                              <w:rPr>
                                <w:lang w:val="en-US"/>
                              </w:rPr>
                            </w:pPr>
                          </w:p>
                          <w:p w14:paraId="505453D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17691D" w:rsidRPr="004B75A9" w:rsidRDefault="0017691D">
                            <w:pPr>
                              <w:rPr>
                                <w:lang w:val="en-US"/>
                              </w:rPr>
                            </w:pPr>
                          </w:p>
                          <w:p w14:paraId="595EDF3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17691D" w:rsidRPr="00A52486" w:rsidRDefault="0017691D">
                            <w:pPr>
                              <w:rPr>
                                <w:lang w:val="en-US"/>
                              </w:rPr>
                            </w:pPr>
                          </w:p>
                          <w:p w14:paraId="368E8F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17691D" w:rsidRPr="004B75A9" w:rsidRDefault="0017691D">
                            <w:pPr>
                              <w:rPr>
                                <w:lang w:val="en-US"/>
                              </w:rPr>
                            </w:pPr>
                          </w:p>
                          <w:p w14:paraId="4EE5BD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17691D" w:rsidRPr="004B75A9" w:rsidRDefault="0017691D">
                            <w:pPr>
                              <w:rPr>
                                <w:lang w:val="en-US"/>
                              </w:rPr>
                            </w:pPr>
                          </w:p>
                          <w:p w14:paraId="73FA92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17691D" w:rsidRPr="004B75A9" w:rsidRDefault="0017691D">
                            <w:pPr>
                              <w:rPr>
                                <w:lang w:val="en-US"/>
                              </w:rPr>
                            </w:pPr>
                          </w:p>
                          <w:p w14:paraId="094714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17691D" w:rsidRPr="00B402FD" w:rsidRDefault="0017691D">
                            <w:pPr>
                              <w:rPr>
                                <w:lang w:val="en-US"/>
                              </w:rPr>
                            </w:pPr>
                          </w:p>
                          <w:p w14:paraId="07CD70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17691D" w:rsidRPr="004B75A9" w:rsidRDefault="0017691D">
                            <w:pPr>
                              <w:rPr>
                                <w:lang w:val="en-US"/>
                              </w:rPr>
                            </w:pPr>
                          </w:p>
                          <w:p w14:paraId="26700D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17691D" w:rsidRPr="004B75A9" w:rsidRDefault="0017691D">
                            <w:pPr>
                              <w:rPr>
                                <w:lang w:val="en-US"/>
                              </w:rPr>
                            </w:pPr>
                          </w:p>
                          <w:p w14:paraId="7F8E5CC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17691D" w:rsidRPr="004B75A9" w:rsidRDefault="0017691D">
                            <w:pPr>
                              <w:rPr>
                                <w:lang w:val="en-US"/>
                              </w:rPr>
                            </w:pPr>
                          </w:p>
                          <w:p w14:paraId="3A3E97D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17691D" w:rsidRPr="005E3A92" w:rsidRDefault="0017691D">
                            <w:pPr>
                              <w:rPr>
                                <w:lang w:val="en-US"/>
                              </w:rPr>
                            </w:pPr>
                          </w:p>
                          <w:p w14:paraId="6A2282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17691D" w:rsidRPr="004B75A9" w:rsidRDefault="0017691D">
                            <w:pPr>
                              <w:rPr>
                                <w:lang w:val="en-US"/>
                              </w:rPr>
                            </w:pPr>
                          </w:p>
                          <w:p w14:paraId="42F420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17691D" w:rsidRPr="004B75A9" w:rsidRDefault="0017691D">
                            <w:pPr>
                              <w:rPr>
                                <w:lang w:val="en-US"/>
                              </w:rPr>
                            </w:pPr>
                          </w:p>
                          <w:p w14:paraId="5CF1203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17691D" w:rsidRPr="004B75A9" w:rsidRDefault="0017691D">
                            <w:pPr>
                              <w:rPr>
                                <w:lang w:val="en-US"/>
                              </w:rPr>
                            </w:pPr>
                          </w:p>
                          <w:p w14:paraId="6B07AB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17691D" w:rsidRPr="005E3A92" w:rsidRDefault="0017691D">
                            <w:pPr>
                              <w:rPr>
                                <w:lang w:val="en-US"/>
                              </w:rPr>
                            </w:pPr>
                          </w:p>
                          <w:p w14:paraId="245BE36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17691D" w:rsidRPr="004B75A9" w:rsidRDefault="0017691D">
                            <w:pPr>
                              <w:rPr>
                                <w:lang w:val="en-US"/>
                              </w:rPr>
                            </w:pPr>
                          </w:p>
                          <w:p w14:paraId="4A5BDE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17691D" w:rsidRPr="004B75A9" w:rsidRDefault="0017691D">
                            <w:pPr>
                              <w:rPr>
                                <w:lang w:val="en-US"/>
                              </w:rPr>
                            </w:pPr>
                          </w:p>
                          <w:p w14:paraId="2E0F18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17691D" w:rsidRPr="004B75A9" w:rsidRDefault="0017691D">
                            <w:pPr>
                              <w:rPr>
                                <w:lang w:val="en-US"/>
                              </w:rPr>
                            </w:pPr>
                          </w:p>
                          <w:p w14:paraId="304A956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17691D" w:rsidRPr="00B402FD" w:rsidRDefault="0017691D">
                            <w:pPr>
                              <w:rPr>
                                <w:lang w:val="en-US"/>
                              </w:rPr>
                            </w:pPr>
                          </w:p>
                          <w:p w14:paraId="62BF7A6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17691D" w:rsidRPr="004B75A9" w:rsidRDefault="0017691D">
                            <w:pPr>
                              <w:rPr>
                                <w:lang w:val="en-US"/>
                              </w:rPr>
                            </w:pPr>
                          </w:p>
                          <w:p w14:paraId="38E04B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17691D" w:rsidRPr="004B75A9" w:rsidRDefault="0017691D">
                            <w:pPr>
                              <w:rPr>
                                <w:lang w:val="en-US"/>
                              </w:rPr>
                            </w:pPr>
                          </w:p>
                          <w:p w14:paraId="40B086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17691D" w:rsidRPr="004B75A9" w:rsidRDefault="0017691D">
                            <w:pPr>
                              <w:rPr>
                                <w:lang w:val="en-US"/>
                              </w:rPr>
                            </w:pPr>
                          </w:p>
                          <w:p w14:paraId="3461DA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17691D" w:rsidRPr="00D474BB" w:rsidRDefault="0017691D">
                            <w:pPr>
                              <w:rPr>
                                <w:lang w:val="en-US"/>
                              </w:rPr>
                            </w:pPr>
                          </w:p>
                          <w:p w14:paraId="7149C6F0"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17691D" w:rsidRPr="004B75A9" w:rsidRDefault="0017691D">
                            <w:pPr>
                              <w:rPr>
                                <w:lang w:val="en-US"/>
                              </w:rPr>
                            </w:pPr>
                          </w:p>
                          <w:p w14:paraId="632BB05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17691D" w:rsidRPr="004B75A9" w:rsidRDefault="0017691D">
                            <w:pPr>
                              <w:rPr>
                                <w:lang w:val="en-US"/>
                              </w:rPr>
                            </w:pPr>
                          </w:p>
                          <w:p w14:paraId="489FFF5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17691D" w:rsidRPr="004B75A9" w:rsidRDefault="0017691D">
                            <w:pPr>
                              <w:rPr>
                                <w:lang w:val="en-US"/>
                              </w:rPr>
                            </w:pPr>
                          </w:p>
                          <w:p w14:paraId="588BAE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17691D" w:rsidRPr="005E3A92" w:rsidRDefault="0017691D">
                            <w:pPr>
                              <w:rPr>
                                <w:lang w:val="en-US"/>
                              </w:rPr>
                            </w:pPr>
                          </w:p>
                          <w:p w14:paraId="32C684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17691D" w:rsidRPr="004B75A9" w:rsidRDefault="0017691D">
                            <w:pPr>
                              <w:rPr>
                                <w:lang w:val="en-US"/>
                              </w:rPr>
                            </w:pPr>
                          </w:p>
                          <w:p w14:paraId="15F35D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17691D" w:rsidRPr="004B75A9" w:rsidRDefault="0017691D">
                            <w:pPr>
                              <w:rPr>
                                <w:lang w:val="en-US"/>
                              </w:rPr>
                            </w:pPr>
                          </w:p>
                          <w:p w14:paraId="269456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17691D" w:rsidRPr="004B75A9" w:rsidRDefault="0017691D">
                            <w:pPr>
                              <w:rPr>
                                <w:lang w:val="en-US"/>
                              </w:rPr>
                            </w:pPr>
                          </w:p>
                          <w:p w14:paraId="1CFBE2B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17691D" w:rsidRPr="005E3A92" w:rsidRDefault="0017691D">
                            <w:pPr>
                              <w:rPr>
                                <w:lang w:val="en-US"/>
                              </w:rPr>
                            </w:pPr>
                          </w:p>
                          <w:p w14:paraId="6B862A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17691D" w:rsidRPr="004B75A9" w:rsidRDefault="0017691D">
                            <w:pPr>
                              <w:rPr>
                                <w:lang w:val="en-US"/>
                              </w:rPr>
                            </w:pPr>
                          </w:p>
                          <w:p w14:paraId="4D90C17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17691D" w:rsidRPr="004B75A9" w:rsidRDefault="0017691D">
                            <w:pPr>
                              <w:rPr>
                                <w:lang w:val="en-US"/>
                              </w:rPr>
                            </w:pPr>
                          </w:p>
                          <w:p w14:paraId="2D0A6EF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17691D" w:rsidRPr="004B75A9" w:rsidRDefault="0017691D">
                            <w:pPr>
                              <w:rPr>
                                <w:lang w:val="en-US"/>
                              </w:rPr>
                            </w:pPr>
                          </w:p>
                          <w:p w14:paraId="025DDD4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17691D" w:rsidRPr="00A52486" w:rsidRDefault="0017691D">
                            <w:pPr>
                              <w:rPr>
                                <w:lang w:val="en-US"/>
                              </w:rPr>
                            </w:pPr>
                          </w:p>
                          <w:p w14:paraId="77624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17691D" w:rsidRPr="004B75A9" w:rsidRDefault="0017691D">
                            <w:pPr>
                              <w:rPr>
                                <w:lang w:val="en-US"/>
                              </w:rPr>
                            </w:pPr>
                          </w:p>
                          <w:p w14:paraId="1776A44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17691D" w:rsidRPr="004B75A9" w:rsidRDefault="0017691D">
                            <w:pPr>
                              <w:rPr>
                                <w:lang w:val="en-US"/>
                              </w:rPr>
                            </w:pPr>
                          </w:p>
                          <w:p w14:paraId="42BA6C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17691D" w:rsidRPr="004B75A9" w:rsidRDefault="0017691D">
                            <w:pPr>
                              <w:rPr>
                                <w:lang w:val="en-US"/>
                              </w:rPr>
                            </w:pPr>
                          </w:p>
                          <w:p w14:paraId="49A3BFD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17691D" w:rsidRPr="00A52486" w:rsidRDefault="0017691D">
                            <w:pPr>
                              <w:rPr>
                                <w:lang w:val="en-US"/>
                              </w:rPr>
                            </w:pPr>
                          </w:p>
                          <w:p w14:paraId="12E122C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17691D" w:rsidRPr="004B75A9" w:rsidRDefault="0017691D">
                            <w:pPr>
                              <w:rPr>
                                <w:lang w:val="en-US"/>
                              </w:rPr>
                            </w:pPr>
                          </w:p>
                          <w:p w14:paraId="0EA2B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17691D" w:rsidRPr="004B75A9" w:rsidRDefault="0017691D">
                            <w:pPr>
                              <w:rPr>
                                <w:lang w:val="en-US"/>
                              </w:rPr>
                            </w:pPr>
                          </w:p>
                          <w:p w14:paraId="49C073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17691D" w:rsidRPr="004B75A9" w:rsidRDefault="0017691D">
                            <w:pPr>
                              <w:rPr>
                                <w:lang w:val="en-US"/>
                              </w:rPr>
                            </w:pPr>
                          </w:p>
                          <w:p w14:paraId="39B1153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17691D" w:rsidRPr="005E3A92" w:rsidRDefault="0017691D">
                            <w:pPr>
                              <w:rPr>
                                <w:lang w:val="en-US"/>
                              </w:rPr>
                            </w:pPr>
                          </w:p>
                          <w:p w14:paraId="4D58D66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17691D" w:rsidRPr="004B75A9" w:rsidRDefault="0017691D">
                            <w:pPr>
                              <w:rPr>
                                <w:lang w:val="en-US"/>
                              </w:rPr>
                            </w:pPr>
                          </w:p>
                          <w:p w14:paraId="5164DE1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17691D" w:rsidRPr="004B75A9" w:rsidRDefault="0017691D">
                            <w:pPr>
                              <w:rPr>
                                <w:lang w:val="en-US"/>
                              </w:rPr>
                            </w:pPr>
                          </w:p>
                          <w:p w14:paraId="05C0E8C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17691D" w:rsidRPr="004B75A9" w:rsidRDefault="0017691D">
                            <w:pPr>
                              <w:rPr>
                                <w:lang w:val="en-US"/>
                              </w:rPr>
                            </w:pPr>
                          </w:p>
                          <w:p w14:paraId="5ADD9F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17691D" w:rsidRPr="005E3A92" w:rsidRDefault="0017691D">
                            <w:pPr>
                              <w:rPr>
                                <w:lang w:val="en-US"/>
                              </w:rPr>
                            </w:pPr>
                          </w:p>
                          <w:p w14:paraId="1910B8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17691D" w:rsidRPr="004B75A9" w:rsidRDefault="0017691D">
                            <w:pPr>
                              <w:rPr>
                                <w:lang w:val="en-US"/>
                              </w:rPr>
                            </w:pPr>
                          </w:p>
                          <w:p w14:paraId="0EBA97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17691D" w:rsidRPr="004B75A9" w:rsidRDefault="0017691D">
                            <w:pPr>
                              <w:rPr>
                                <w:lang w:val="en-US"/>
                              </w:rPr>
                            </w:pPr>
                          </w:p>
                          <w:p w14:paraId="02FD81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17691D" w:rsidRPr="004B75A9" w:rsidRDefault="0017691D">
                            <w:pPr>
                              <w:rPr>
                                <w:lang w:val="en-US"/>
                              </w:rPr>
                            </w:pPr>
                          </w:p>
                          <w:p w14:paraId="29B7F1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17691D" w:rsidRPr="00A52486" w:rsidRDefault="0017691D">
                            <w:pPr>
                              <w:rPr>
                                <w:lang w:val="en-US"/>
                              </w:rPr>
                            </w:pPr>
                          </w:p>
                          <w:p w14:paraId="1072A1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17691D" w:rsidRPr="004B75A9" w:rsidRDefault="0017691D">
                            <w:pPr>
                              <w:rPr>
                                <w:lang w:val="en-US"/>
                              </w:rPr>
                            </w:pPr>
                          </w:p>
                          <w:p w14:paraId="3C308F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17691D" w:rsidRPr="004B75A9" w:rsidRDefault="0017691D">
                            <w:pPr>
                              <w:rPr>
                                <w:lang w:val="en-US"/>
                              </w:rPr>
                            </w:pPr>
                          </w:p>
                          <w:p w14:paraId="62E90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17691D" w:rsidRPr="004B75A9" w:rsidRDefault="0017691D">
                            <w:pPr>
                              <w:rPr>
                                <w:lang w:val="en-US"/>
                              </w:rPr>
                            </w:pPr>
                          </w:p>
                          <w:p w14:paraId="38DEB4F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17691D" w:rsidRPr="00A52486" w:rsidRDefault="0017691D">
                            <w:pPr>
                              <w:rPr>
                                <w:lang w:val="en-US"/>
                              </w:rPr>
                            </w:pPr>
                          </w:p>
                          <w:p w14:paraId="2A4EA5C7"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17691D" w:rsidRPr="004B75A9" w:rsidRDefault="0017691D">
                            <w:pPr>
                              <w:rPr>
                                <w:lang w:val="en-US"/>
                              </w:rPr>
                            </w:pPr>
                          </w:p>
                          <w:p w14:paraId="2D2A46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17691D" w:rsidRPr="004B75A9" w:rsidRDefault="0017691D">
                            <w:pPr>
                              <w:rPr>
                                <w:lang w:val="en-US"/>
                              </w:rPr>
                            </w:pPr>
                          </w:p>
                          <w:p w14:paraId="50913BF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17691D" w:rsidRPr="004B75A9" w:rsidRDefault="0017691D">
                            <w:pPr>
                              <w:rPr>
                                <w:lang w:val="en-US"/>
                              </w:rPr>
                            </w:pPr>
                          </w:p>
                          <w:p w14:paraId="53F197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17691D" w:rsidRPr="005E3A92" w:rsidRDefault="0017691D">
                            <w:pPr>
                              <w:rPr>
                                <w:lang w:val="en-US"/>
                              </w:rPr>
                            </w:pPr>
                          </w:p>
                          <w:p w14:paraId="02B190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17691D" w:rsidRPr="004B75A9" w:rsidRDefault="0017691D">
                            <w:pPr>
                              <w:rPr>
                                <w:lang w:val="en-US"/>
                              </w:rPr>
                            </w:pPr>
                          </w:p>
                          <w:p w14:paraId="2A0043D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17691D" w:rsidRPr="004B75A9" w:rsidRDefault="0017691D">
                            <w:pPr>
                              <w:rPr>
                                <w:lang w:val="en-US"/>
                              </w:rPr>
                            </w:pPr>
                          </w:p>
                          <w:p w14:paraId="5839EA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17691D" w:rsidRPr="004B75A9" w:rsidRDefault="0017691D">
                            <w:pPr>
                              <w:rPr>
                                <w:lang w:val="en-US"/>
                              </w:rPr>
                            </w:pPr>
                          </w:p>
                          <w:p w14:paraId="1C5A090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17691D" w:rsidRPr="005E3A92" w:rsidRDefault="0017691D">
                            <w:pPr>
                              <w:rPr>
                                <w:lang w:val="en-US"/>
                              </w:rPr>
                            </w:pPr>
                          </w:p>
                          <w:p w14:paraId="7231D9C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17691D" w:rsidRPr="004B75A9" w:rsidRDefault="0017691D">
                            <w:pPr>
                              <w:rPr>
                                <w:lang w:val="en-US"/>
                              </w:rPr>
                            </w:pPr>
                          </w:p>
                          <w:p w14:paraId="583D4E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17691D" w:rsidRPr="004B75A9" w:rsidRDefault="0017691D">
                            <w:pPr>
                              <w:rPr>
                                <w:lang w:val="en-US"/>
                              </w:rPr>
                            </w:pPr>
                          </w:p>
                          <w:p w14:paraId="426371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17691D" w:rsidRPr="004B75A9" w:rsidRDefault="0017691D">
                            <w:pPr>
                              <w:rPr>
                                <w:lang w:val="en-US"/>
                              </w:rPr>
                            </w:pPr>
                          </w:p>
                          <w:p w14:paraId="5F60E8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17691D" w:rsidRPr="00A52486" w:rsidRDefault="0017691D">
                            <w:pPr>
                              <w:rPr>
                                <w:lang w:val="en-US"/>
                              </w:rPr>
                            </w:pPr>
                          </w:p>
                          <w:p w14:paraId="5A49A65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17691D" w:rsidRPr="004B75A9" w:rsidRDefault="0017691D">
                            <w:pPr>
                              <w:rPr>
                                <w:lang w:val="en-US"/>
                              </w:rPr>
                            </w:pPr>
                          </w:p>
                          <w:p w14:paraId="0477331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17691D" w:rsidRPr="004B75A9" w:rsidRDefault="0017691D">
                            <w:pPr>
                              <w:rPr>
                                <w:lang w:val="en-US"/>
                              </w:rPr>
                            </w:pPr>
                          </w:p>
                          <w:p w14:paraId="7821DA1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17691D" w:rsidRPr="004B75A9" w:rsidRDefault="0017691D">
                            <w:pPr>
                              <w:rPr>
                                <w:lang w:val="en-US"/>
                              </w:rPr>
                            </w:pPr>
                          </w:p>
                          <w:p w14:paraId="5662E1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17691D" w:rsidRPr="00B402FD" w:rsidRDefault="0017691D">
                            <w:pPr>
                              <w:rPr>
                                <w:lang w:val="en-US"/>
                              </w:rPr>
                            </w:pPr>
                          </w:p>
                          <w:p w14:paraId="2C555445"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17691D" w:rsidRPr="004B75A9" w:rsidRDefault="0017691D">
                            <w:pPr>
                              <w:rPr>
                                <w:lang w:val="en-US"/>
                              </w:rPr>
                            </w:pPr>
                          </w:p>
                          <w:p w14:paraId="5B6075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17691D" w:rsidRPr="004B75A9" w:rsidRDefault="0017691D">
                            <w:pPr>
                              <w:rPr>
                                <w:lang w:val="en-US"/>
                              </w:rPr>
                            </w:pPr>
                          </w:p>
                          <w:p w14:paraId="799DE9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17691D" w:rsidRPr="004B75A9" w:rsidRDefault="0017691D">
                            <w:pPr>
                              <w:rPr>
                                <w:lang w:val="en-US"/>
                              </w:rPr>
                            </w:pPr>
                          </w:p>
                          <w:p w14:paraId="3FBAAA8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17691D" w:rsidRPr="005E3A92" w:rsidRDefault="0017691D">
                            <w:pPr>
                              <w:rPr>
                                <w:lang w:val="en-US"/>
                              </w:rPr>
                            </w:pPr>
                          </w:p>
                          <w:p w14:paraId="0D8D15A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17691D" w:rsidRPr="004B75A9" w:rsidRDefault="0017691D">
                            <w:pPr>
                              <w:rPr>
                                <w:lang w:val="en-US"/>
                              </w:rPr>
                            </w:pPr>
                          </w:p>
                          <w:p w14:paraId="1D07C18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17691D" w:rsidRPr="004B75A9" w:rsidRDefault="0017691D">
                            <w:pPr>
                              <w:rPr>
                                <w:lang w:val="en-US"/>
                              </w:rPr>
                            </w:pPr>
                          </w:p>
                          <w:p w14:paraId="52373B2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17691D" w:rsidRPr="004B75A9" w:rsidRDefault="0017691D">
                            <w:pPr>
                              <w:rPr>
                                <w:lang w:val="en-US"/>
                              </w:rPr>
                            </w:pPr>
                          </w:p>
                          <w:p w14:paraId="7F979A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17691D" w:rsidRPr="005E3A92" w:rsidRDefault="0017691D">
                            <w:pPr>
                              <w:rPr>
                                <w:lang w:val="en-US"/>
                              </w:rPr>
                            </w:pPr>
                          </w:p>
                          <w:p w14:paraId="7328C479"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17691D" w:rsidRPr="004B75A9" w:rsidRDefault="0017691D">
                            <w:pPr>
                              <w:rPr>
                                <w:lang w:val="en-US"/>
                              </w:rPr>
                            </w:pPr>
                          </w:p>
                          <w:p w14:paraId="5485F0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17691D" w:rsidRPr="004B75A9" w:rsidRDefault="0017691D">
                            <w:pPr>
                              <w:rPr>
                                <w:lang w:val="en-US"/>
                              </w:rPr>
                            </w:pPr>
                          </w:p>
                          <w:p w14:paraId="0DD3E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17691D" w:rsidRPr="004B75A9" w:rsidRDefault="0017691D">
                            <w:pPr>
                              <w:rPr>
                                <w:lang w:val="en-US"/>
                              </w:rPr>
                            </w:pPr>
                          </w:p>
                          <w:p w14:paraId="50DFDF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17691D" w:rsidRPr="00B402FD" w:rsidRDefault="0017691D">
                            <w:pPr>
                              <w:rPr>
                                <w:lang w:val="en-US"/>
                              </w:rPr>
                            </w:pPr>
                          </w:p>
                          <w:p w14:paraId="72BE6A03"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17691D" w:rsidRPr="004B75A9" w:rsidRDefault="0017691D">
                            <w:pPr>
                              <w:rPr>
                                <w:lang w:val="en-US"/>
                              </w:rPr>
                            </w:pPr>
                          </w:p>
                          <w:p w14:paraId="2D3DCDA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17691D" w:rsidRPr="004B75A9" w:rsidRDefault="0017691D">
                            <w:pPr>
                              <w:rPr>
                                <w:lang w:val="en-US"/>
                              </w:rPr>
                            </w:pPr>
                          </w:p>
                          <w:p w14:paraId="74E62618"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17691D" w:rsidRPr="004B75A9" w:rsidRDefault="0017691D">
                            <w:pPr>
                              <w:rPr>
                                <w:lang w:val="en-US"/>
                              </w:rPr>
                            </w:pPr>
                          </w:p>
                          <w:p w14:paraId="016D6FC4"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2281" id="Text Box 8" o:spid="_x0000_s1031" type="#_x0000_t202" style="position:absolute;margin-left:-19.25pt;margin-top:20.2pt;width:404.6pt;height:89.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" filled="f" stroked="f" strokeweight=".5pt">
                <v:textbox>
                  <w:txbxContent>
                    <w:p w14:paraId="16BB11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17691D" w:rsidRPr="004B75A9" w:rsidRDefault="0017691D">
                      <w:pPr>
                        <w:rPr>
                          <w:lang w:val="en-US"/>
                        </w:rPr>
                      </w:pPr>
                    </w:p>
                    <w:p w14:paraId="7ACC8D5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17691D" w:rsidRPr="004B75A9" w:rsidRDefault="0017691D">
                      <w:pPr>
                        <w:rPr>
                          <w:lang w:val="en-US"/>
                        </w:rPr>
                      </w:pPr>
                    </w:p>
                    <w:p w14:paraId="6E6961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17691D" w:rsidRPr="004B75A9" w:rsidRDefault="0017691D">
                      <w:pPr>
                        <w:rPr>
                          <w:lang w:val="en-US"/>
                        </w:rPr>
                      </w:pPr>
                    </w:p>
                    <w:p w14:paraId="4AB584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17691D" w:rsidRPr="005E3A92" w:rsidRDefault="0017691D">
                      <w:pPr>
                        <w:rPr>
                          <w:lang w:val="en-US"/>
                        </w:rPr>
                      </w:pPr>
                    </w:p>
                    <w:p w14:paraId="6C0E98E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17691D" w:rsidRPr="004B75A9" w:rsidRDefault="0017691D">
                      <w:pPr>
                        <w:rPr>
                          <w:lang w:val="en-US"/>
                        </w:rPr>
                      </w:pPr>
                    </w:p>
                    <w:p w14:paraId="6E4336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17691D" w:rsidRPr="004B75A9" w:rsidRDefault="0017691D">
                      <w:pPr>
                        <w:rPr>
                          <w:lang w:val="en-US"/>
                        </w:rPr>
                      </w:pPr>
                    </w:p>
                    <w:p w14:paraId="5D4BA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17691D" w:rsidRPr="004B75A9" w:rsidRDefault="0017691D">
                      <w:pPr>
                        <w:rPr>
                          <w:lang w:val="en-US"/>
                        </w:rPr>
                      </w:pPr>
                    </w:p>
                    <w:p w14:paraId="750E64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17691D" w:rsidRPr="005E3A92" w:rsidRDefault="0017691D">
                      <w:pPr>
                        <w:rPr>
                          <w:lang w:val="en-US"/>
                        </w:rPr>
                      </w:pPr>
                    </w:p>
                    <w:p w14:paraId="493A36D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17691D" w:rsidRPr="004B75A9" w:rsidRDefault="0017691D">
                      <w:pPr>
                        <w:rPr>
                          <w:lang w:val="en-US"/>
                        </w:rPr>
                      </w:pPr>
                    </w:p>
                    <w:p w14:paraId="629947F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17691D" w:rsidRPr="004B75A9" w:rsidRDefault="0017691D">
                      <w:pPr>
                        <w:rPr>
                          <w:lang w:val="en-US"/>
                        </w:rPr>
                      </w:pPr>
                    </w:p>
                    <w:p w14:paraId="7A2923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17691D" w:rsidRPr="004B75A9" w:rsidRDefault="0017691D">
                      <w:pPr>
                        <w:rPr>
                          <w:lang w:val="en-US"/>
                        </w:rPr>
                      </w:pPr>
                    </w:p>
                    <w:p w14:paraId="32D721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17691D" w:rsidRPr="00A52486" w:rsidRDefault="0017691D">
                      <w:pPr>
                        <w:rPr>
                          <w:lang w:val="en-US"/>
                        </w:rPr>
                      </w:pPr>
                    </w:p>
                    <w:p w14:paraId="3694C4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17691D" w:rsidRPr="004B75A9" w:rsidRDefault="0017691D">
                      <w:pPr>
                        <w:rPr>
                          <w:lang w:val="en-US"/>
                        </w:rPr>
                      </w:pPr>
                    </w:p>
                    <w:p w14:paraId="415BF3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17691D" w:rsidRPr="004B75A9" w:rsidRDefault="0017691D">
                      <w:pPr>
                        <w:rPr>
                          <w:lang w:val="en-US"/>
                        </w:rPr>
                      </w:pPr>
                    </w:p>
                    <w:p w14:paraId="136C72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17691D" w:rsidRPr="004B75A9" w:rsidRDefault="0017691D">
                      <w:pPr>
                        <w:rPr>
                          <w:lang w:val="en-US"/>
                        </w:rPr>
                      </w:pPr>
                    </w:p>
                    <w:p w14:paraId="6E1EC58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17691D" w:rsidRPr="00A52486" w:rsidRDefault="0017691D">
                      <w:pPr>
                        <w:rPr>
                          <w:lang w:val="en-US"/>
                        </w:rPr>
                      </w:pPr>
                    </w:p>
                    <w:p w14:paraId="112D747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17691D" w:rsidRPr="004B75A9" w:rsidRDefault="0017691D">
                      <w:pPr>
                        <w:rPr>
                          <w:lang w:val="en-US"/>
                        </w:rPr>
                      </w:pPr>
                    </w:p>
                    <w:p w14:paraId="26DFFC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17691D" w:rsidRPr="004B75A9" w:rsidRDefault="0017691D">
                      <w:pPr>
                        <w:rPr>
                          <w:lang w:val="en-US"/>
                        </w:rPr>
                      </w:pPr>
                    </w:p>
                    <w:p w14:paraId="795F5A3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17691D" w:rsidRPr="004B75A9" w:rsidRDefault="0017691D">
                      <w:pPr>
                        <w:rPr>
                          <w:lang w:val="en-US"/>
                        </w:rPr>
                      </w:pPr>
                    </w:p>
                    <w:p w14:paraId="5112349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17691D" w:rsidRPr="005E3A92" w:rsidRDefault="0017691D">
                      <w:pPr>
                        <w:rPr>
                          <w:lang w:val="en-US"/>
                        </w:rPr>
                      </w:pPr>
                    </w:p>
                    <w:p w14:paraId="35EE7A5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17691D" w:rsidRPr="004B75A9" w:rsidRDefault="0017691D">
                      <w:pPr>
                        <w:rPr>
                          <w:lang w:val="en-US"/>
                        </w:rPr>
                      </w:pPr>
                    </w:p>
                    <w:p w14:paraId="116896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17691D" w:rsidRPr="004B75A9" w:rsidRDefault="0017691D">
                      <w:pPr>
                        <w:rPr>
                          <w:lang w:val="en-US"/>
                        </w:rPr>
                      </w:pPr>
                    </w:p>
                    <w:p w14:paraId="1901F2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17691D" w:rsidRPr="004B75A9" w:rsidRDefault="0017691D">
                      <w:pPr>
                        <w:rPr>
                          <w:lang w:val="en-US"/>
                        </w:rPr>
                      </w:pPr>
                    </w:p>
                    <w:p w14:paraId="6F0036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17691D" w:rsidRPr="005E3A92" w:rsidRDefault="0017691D">
                      <w:pPr>
                        <w:rPr>
                          <w:lang w:val="en-US"/>
                        </w:rPr>
                      </w:pPr>
                    </w:p>
                    <w:p w14:paraId="78B44F8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17691D" w:rsidRPr="004B75A9" w:rsidRDefault="0017691D">
                      <w:pPr>
                        <w:rPr>
                          <w:lang w:val="en-US"/>
                        </w:rPr>
                      </w:pPr>
                    </w:p>
                    <w:p w14:paraId="355D6BD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17691D" w:rsidRPr="004B75A9" w:rsidRDefault="0017691D">
                      <w:pPr>
                        <w:rPr>
                          <w:lang w:val="en-US"/>
                        </w:rPr>
                      </w:pPr>
                    </w:p>
                    <w:p w14:paraId="6841746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17691D" w:rsidRPr="004B75A9" w:rsidRDefault="0017691D">
                      <w:pPr>
                        <w:rPr>
                          <w:lang w:val="en-US"/>
                        </w:rPr>
                      </w:pPr>
                    </w:p>
                    <w:p w14:paraId="03B121C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17691D" w:rsidRPr="00A52486" w:rsidRDefault="0017691D">
                      <w:pPr>
                        <w:rPr>
                          <w:lang w:val="en-US"/>
                        </w:rPr>
                      </w:pPr>
                    </w:p>
                    <w:p w14:paraId="6D556C2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17691D" w:rsidRPr="004B75A9" w:rsidRDefault="0017691D">
                      <w:pPr>
                        <w:rPr>
                          <w:lang w:val="en-US"/>
                        </w:rPr>
                      </w:pPr>
                    </w:p>
                    <w:p w14:paraId="5BC8AA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17691D" w:rsidRPr="004B75A9" w:rsidRDefault="0017691D">
                      <w:pPr>
                        <w:rPr>
                          <w:lang w:val="en-US"/>
                        </w:rPr>
                      </w:pPr>
                    </w:p>
                    <w:p w14:paraId="7AD39A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17691D" w:rsidRPr="004B75A9" w:rsidRDefault="0017691D">
                      <w:pPr>
                        <w:rPr>
                          <w:lang w:val="en-US"/>
                        </w:rPr>
                      </w:pPr>
                    </w:p>
                    <w:p w14:paraId="0DCF76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17691D" w:rsidRPr="00A52486" w:rsidRDefault="0017691D">
                      <w:pPr>
                        <w:rPr>
                          <w:lang w:val="en-US"/>
                        </w:rPr>
                      </w:pPr>
                    </w:p>
                    <w:p w14:paraId="043B9F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17691D" w:rsidRPr="004B75A9" w:rsidRDefault="0017691D">
                      <w:pPr>
                        <w:rPr>
                          <w:lang w:val="en-US"/>
                        </w:rPr>
                      </w:pPr>
                    </w:p>
                    <w:p w14:paraId="2CF2680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17691D" w:rsidRPr="004B75A9" w:rsidRDefault="0017691D">
                      <w:pPr>
                        <w:rPr>
                          <w:lang w:val="en-US"/>
                        </w:rPr>
                      </w:pPr>
                    </w:p>
                    <w:p w14:paraId="7AE629F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17691D" w:rsidRPr="004B75A9" w:rsidRDefault="0017691D">
                      <w:pPr>
                        <w:rPr>
                          <w:lang w:val="en-US"/>
                        </w:rPr>
                      </w:pPr>
                    </w:p>
                    <w:p w14:paraId="01B6A2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17691D" w:rsidRPr="005E3A92" w:rsidRDefault="0017691D">
                      <w:pPr>
                        <w:rPr>
                          <w:lang w:val="en-US"/>
                        </w:rPr>
                      </w:pPr>
                    </w:p>
                    <w:p w14:paraId="309E88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17691D" w:rsidRPr="004B75A9" w:rsidRDefault="0017691D">
                      <w:pPr>
                        <w:rPr>
                          <w:lang w:val="en-US"/>
                        </w:rPr>
                      </w:pPr>
                    </w:p>
                    <w:p w14:paraId="7CDA6D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17691D" w:rsidRPr="004B75A9" w:rsidRDefault="0017691D">
                      <w:pPr>
                        <w:rPr>
                          <w:lang w:val="en-US"/>
                        </w:rPr>
                      </w:pPr>
                    </w:p>
                    <w:p w14:paraId="7421904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17691D" w:rsidRPr="004B75A9" w:rsidRDefault="0017691D">
                      <w:pPr>
                        <w:rPr>
                          <w:lang w:val="en-US"/>
                        </w:rPr>
                      </w:pPr>
                    </w:p>
                    <w:p w14:paraId="7402CB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17691D" w:rsidRPr="005E3A92" w:rsidRDefault="0017691D">
                      <w:pPr>
                        <w:rPr>
                          <w:lang w:val="en-US"/>
                        </w:rPr>
                      </w:pPr>
                    </w:p>
                    <w:p w14:paraId="3C3AC5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17691D" w:rsidRPr="004B75A9" w:rsidRDefault="0017691D">
                      <w:pPr>
                        <w:rPr>
                          <w:lang w:val="en-US"/>
                        </w:rPr>
                      </w:pPr>
                    </w:p>
                    <w:p w14:paraId="3976044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17691D" w:rsidRPr="004B75A9" w:rsidRDefault="0017691D">
                      <w:pPr>
                        <w:rPr>
                          <w:lang w:val="en-US"/>
                        </w:rPr>
                      </w:pPr>
                    </w:p>
                    <w:p w14:paraId="7E55FAA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17691D" w:rsidRPr="004B75A9" w:rsidRDefault="0017691D">
                      <w:pPr>
                        <w:rPr>
                          <w:lang w:val="en-US"/>
                        </w:rPr>
                      </w:pPr>
                    </w:p>
                    <w:p w14:paraId="552561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17691D" w:rsidRPr="00A52486" w:rsidRDefault="0017691D">
                      <w:pPr>
                        <w:rPr>
                          <w:lang w:val="en-US"/>
                        </w:rPr>
                      </w:pPr>
                    </w:p>
                    <w:p w14:paraId="59EC9B9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17691D" w:rsidRPr="004B75A9" w:rsidRDefault="0017691D">
                      <w:pPr>
                        <w:rPr>
                          <w:lang w:val="en-US"/>
                        </w:rPr>
                      </w:pPr>
                    </w:p>
                    <w:p w14:paraId="50FB9A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17691D" w:rsidRPr="004B75A9" w:rsidRDefault="0017691D">
                      <w:pPr>
                        <w:rPr>
                          <w:lang w:val="en-US"/>
                        </w:rPr>
                      </w:pPr>
                    </w:p>
                    <w:p w14:paraId="01F4D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17691D" w:rsidRPr="004B75A9" w:rsidRDefault="0017691D">
                      <w:pPr>
                        <w:rPr>
                          <w:lang w:val="en-US"/>
                        </w:rPr>
                      </w:pPr>
                    </w:p>
                    <w:p w14:paraId="3906B7A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17691D" w:rsidRPr="00B402FD" w:rsidRDefault="0017691D">
                      <w:pPr>
                        <w:rPr>
                          <w:lang w:val="en-US"/>
                        </w:rPr>
                      </w:pPr>
                    </w:p>
                    <w:p w14:paraId="33D4E4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17691D" w:rsidRPr="004B75A9" w:rsidRDefault="0017691D">
                      <w:pPr>
                        <w:rPr>
                          <w:lang w:val="en-US"/>
                        </w:rPr>
                      </w:pPr>
                    </w:p>
                    <w:p w14:paraId="331768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17691D" w:rsidRPr="004B75A9" w:rsidRDefault="0017691D">
                      <w:pPr>
                        <w:rPr>
                          <w:lang w:val="en-US"/>
                        </w:rPr>
                      </w:pPr>
                    </w:p>
                    <w:p w14:paraId="105084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17691D" w:rsidRPr="004B75A9" w:rsidRDefault="0017691D">
                      <w:pPr>
                        <w:rPr>
                          <w:lang w:val="en-US"/>
                        </w:rPr>
                      </w:pPr>
                    </w:p>
                    <w:p w14:paraId="4B8FA6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17691D" w:rsidRPr="005E3A92" w:rsidRDefault="0017691D">
                      <w:pPr>
                        <w:rPr>
                          <w:lang w:val="en-US"/>
                        </w:rPr>
                      </w:pPr>
                    </w:p>
                    <w:p w14:paraId="4D3B3A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17691D" w:rsidRPr="004B75A9" w:rsidRDefault="0017691D">
                      <w:pPr>
                        <w:rPr>
                          <w:lang w:val="en-US"/>
                        </w:rPr>
                      </w:pPr>
                    </w:p>
                    <w:p w14:paraId="09AB245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17691D" w:rsidRPr="004B75A9" w:rsidRDefault="0017691D">
                      <w:pPr>
                        <w:rPr>
                          <w:lang w:val="en-US"/>
                        </w:rPr>
                      </w:pPr>
                    </w:p>
                    <w:p w14:paraId="794405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17691D" w:rsidRPr="004B75A9" w:rsidRDefault="0017691D">
                      <w:pPr>
                        <w:rPr>
                          <w:lang w:val="en-US"/>
                        </w:rPr>
                      </w:pPr>
                    </w:p>
                    <w:p w14:paraId="322BF2E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17691D" w:rsidRPr="005E3A92" w:rsidRDefault="0017691D">
                      <w:pPr>
                        <w:rPr>
                          <w:lang w:val="en-US"/>
                        </w:rPr>
                      </w:pPr>
                    </w:p>
                    <w:p w14:paraId="56C4EC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17691D" w:rsidRPr="004B75A9" w:rsidRDefault="0017691D">
                      <w:pPr>
                        <w:rPr>
                          <w:lang w:val="en-US"/>
                        </w:rPr>
                      </w:pPr>
                    </w:p>
                    <w:p w14:paraId="285F92B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17691D" w:rsidRPr="004B75A9" w:rsidRDefault="0017691D">
                      <w:pPr>
                        <w:rPr>
                          <w:lang w:val="en-US"/>
                        </w:rPr>
                      </w:pPr>
                    </w:p>
                    <w:p w14:paraId="50D07B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17691D" w:rsidRPr="004B75A9" w:rsidRDefault="0017691D">
                      <w:pPr>
                        <w:rPr>
                          <w:lang w:val="en-US"/>
                        </w:rPr>
                      </w:pPr>
                    </w:p>
                    <w:p w14:paraId="6CFF895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17691D" w:rsidRPr="00B402FD" w:rsidRDefault="0017691D">
                      <w:pPr>
                        <w:rPr>
                          <w:lang w:val="en-US"/>
                        </w:rPr>
                      </w:pPr>
                    </w:p>
                    <w:p w14:paraId="70107A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17691D" w:rsidRPr="004B75A9" w:rsidRDefault="0017691D">
                      <w:pPr>
                        <w:rPr>
                          <w:lang w:val="en-US"/>
                        </w:rPr>
                      </w:pPr>
                    </w:p>
                    <w:p w14:paraId="0E0B15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17691D" w:rsidRPr="004B75A9" w:rsidRDefault="0017691D">
                      <w:pPr>
                        <w:rPr>
                          <w:lang w:val="en-US"/>
                        </w:rPr>
                      </w:pPr>
                    </w:p>
                    <w:p w14:paraId="5A5E9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17691D" w:rsidRPr="004B75A9" w:rsidRDefault="0017691D">
                      <w:pPr>
                        <w:rPr>
                          <w:lang w:val="en-US"/>
                        </w:rPr>
                      </w:pPr>
                    </w:p>
                    <w:p w14:paraId="2137C6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17691D" w:rsidRPr="00B96BF7" w:rsidRDefault="0017691D">
                      <w:pPr>
                        <w:rPr>
                          <w:lang w:val="en-US"/>
                        </w:rPr>
                      </w:pPr>
                    </w:p>
                    <w:p w14:paraId="58767F8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17691D" w:rsidRPr="004B75A9" w:rsidRDefault="0017691D">
                      <w:pPr>
                        <w:rPr>
                          <w:lang w:val="en-US"/>
                        </w:rPr>
                      </w:pPr>
                    </w:p>
                    <w:p w14:paraId="356487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17691D" w:rsidRPr="004B75A9" w:rsidRDefault="0017691D">
                      <w:pPr>
                        <w:rPr>
                          <w:lang w:val="en-US"/>
                        </w:rPr>
                      </w:pPr>
                    </w:p>
                    <w:p w14:paraId="154834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17691D" w:rsidRPr="004B75A9" w:rsidRDefault="0017691D">
                      <w:pPr>
                        <w:rPr>
                          <w:lang w:val="en-US"/>
                        </w:rPr>
                      </w:pPr>
                    </w:p>
                    <w:p w14:paraId="2F887D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17691D" w:rsidRPr="005E3A92" w:rsidRDefault="0017691D">
                      <w:pPr>
                        <w:rPr>
                          <w:lang w:val="en-US"/>
                        </w:rPr>
                      </w:pPr>
                    </w:p>
                    <w:p w14:paraId="5B69C3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17691D" w:rsidRPr="004B75A9" w:rsidRDefault="0017691D">
                      <w:pPr>
                        <w:rPr>
                          <w:lang w:val="en-US"/>
                        </w:rPr>
                      </w:pPr>
                    </w:p>
                    <w:p w14:paraId="034BE44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17691D" w:rsidRPr="004B75A9" w:rsidRDefault="0017691D">
                      <w:pPr>
                        <w:rPr>
                          <w:lang w:val="en-US"/>
                        </w:rPr>
                      </w:pPr>
                    </w:p>
                    <w:p w14:paraId="0DFEFE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17691D" w:rsidRPr="004B75A9" w:rsidRDefault="0017691D">
                      <w:pPr>
                        <w:rPr>
                          <w:lang w:val="en-US"/>
                        </w:rPr>
                      </w:pPr>
                    </w:p>
                    <w:p w14:paraId="72A551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17691D" w:rsidRPr="005E3A92" w:rsidRDefault="0017691D">
                      <w:pPr>
                        <w:rPr>
                          <w:lang w:val="en-US"/>
                        </w:rPr>
                      </w:pPr>
                    </w:p>
                    <w:p w14:paraId="46C3BA7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17691D" w:rsidRPr="004B75A9" w:rsidRDefault="0017691D">
                      <w:pPr>
                        <w:rPr>
                          <w:lang w:val="en-US"/>
                        </w:rPr>
                      </w:pPr>
                    </w:p>
                    <w:p w14:paraId="4D4FC9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17691D" w:rsidRPr="004B75A9" w:rsidRDefault="0017691D">
                      <w:pPr>
                        <w:rPr>
                          <w:lang w:val="en-US"/>
                        </w:rPr>
                      </w:pPr>
                    </w:p>
                    <w:p w14:paraId="21EC6AA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17691D" w:rsidRPr="004B75A9" w:rsidRDefault="0017691D">
                      <w:pPr>
                        <w:rPr>
                          <w:lang w:val="en-US"/>
                        </w:rPr>
                      </w:pPr>
                    </w:p>
                    <w:p w14:paraId="35942A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17691D" w:rsidRPr="00A52486" w:rsidRDefault="0017691D">
                      <w:pPr>
                        <w:rPr>
                          <w:lang w:val="en-US"/>
                        </w:rPr>
                      </w:pPr>
                    </w:p>
                    <w:p w14:paraId="5ACA162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17691D" w:rsidRPr="004B75A9" w:rsidRDefault="0017691D">
                      <w:pPr>
                        <w:rPr>
                          <w:lang w:val="en-US"/>
                        </w:rPr>
                      </w:pPr>
                    </w:p>
                    <w:p w14:paraId="2AA087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17691D" w:rsidRPr="004B75A9" w:rsidRDefault="0017691D">
                      <w:pPr>
                        <w:rPr>
                          <w:lang w:val="en-US"/>
                        </w:rPr>
                      </w:pPr>
                    </w:p>
                    <w:p w14:paraId="0ABF7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17691D" w:rsidRPr="004B75A9" w:rsidRDefault="0017691D">
                      <w:pPr>
                        <w:rPr>
                          <w:lang w:val="en-US"/>
                        </w:rPr>
                      </w:pPr>
                    </w:p>
                    <w:p w14:paraId="1F799B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17691D" w:rsidRPr="00A52486" w:rsidRDefault="0017691D">
                      <w:pPr>
                        <w:rPr>
                          <w:lang w:val="en-US"/>
                        </w:rPr>
                      </w:pPr>
                    </w:p>
                    <w:p w14:paraId="4B2FA3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17691D" w:rsidRPr="004B75A9" w:rsidRDefault="0017691D">
                      <w:pPr>
                        <w:rPr>
                          <w:lang w:val="en-US"/>
                        </w:rPr>
                      </w:pPr>
                    </w:p>
                    <w:p w14:paraId="4E4B5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17691D" w:rsidRPr="004B75A9" w:rsidRDefault="0017691D">
                      <w:pPr>
                        <w:rPr>
                          <w:lang w:val="en-US"/>
                        </w:rPr>
                      </w:pPr>
                    </w:p>
                    <w:p w14:paraId="4D8A0B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17691D" w:rsidRPr="004B75A9" w:rsidRDefault="0017691D">
                      <w:pPr>
                        <w:rPr>
                          <w:lang w:val="en-US"/>
                        </w:rPr>
                      </w:pPr>
                    </w:p>
                    <w:p w14:paraId="5DF466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17691D" w:rsidRPr="005E3A92" w:rsidRDefault="0017691D">
                      <w:pPr>
                        <w:rPr>
                          <w:lang w:val="en-US"/>
                        </w:rPr>
                      </w:pPr>
                    </w:p>
                    <w:p w14:paraId="7D47FE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17691D" w:rsidRPr="004B75A9" w:rsidRDefault="0017691D">
                      <w:pPr>
                        <w:rPr>
                          <w:lang w:val="en-US"/>
                        </w:rPr>
                      </w:pPr>
                    </w:p>
                    <w:p w14:paraId="527BF0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17691D" w:rsidRPr="004B75A9" w:rsidRDefault="0017691D">
                      <w:pPr>
                        <w:rPr>
                          <w:lang w:val="en-US"/>
                        </w:rPr>
                      </w:pPr>
                    </w:p>
                    <w:p w14:paraId="6722E76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17691D" w:rsidRPr="004B75A9" w:rsidRDefault="0017691D">
                      <w:pPr>
                        <w:rPr>
                          <w:lang w:val="en-US"/>
                        </w:rPr>
                      </w:pPr>
                    </w:p>
                    <w:p w14:paraId="6D2F076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17691D" w:rsidRPr="005E3A92" w:rsidRDefault="0017691D">
                      <w:pPr>
                        <w:rPr>
                          <w:lang w:val="en-US"/>
                        </w:rPr>
                      </w:pPr>
                    </w:p>
                    <w:p w14:paraId="610050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17691D" w:rsidRPr="004B75A9" w:rsidRDefault="0017691D">
                      <w:pPr>
                        <w:rPr>
                          <w:lang w:val="en-US"/>
                        </w:rPr>
                      </w:pPr>
                    </w:p>
                    <w:p w14:paraId="2E5AC4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17691D" w:rsidRPr="004B75A9" w:rsidRDefault="0017691D">
                      <w:pPr>
                        <w:rPr>
                          <w:lang w:val="en-US"/>
                        </w:rPr>
                      </w:pPr>
                    </w:p>
                    <w:p w14:paraId="4D6724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17691D" w:rsidRPr="004B75A9" w:rsidRDefault="0017691D">
                      <w:pPr>
                        <w:rPr>
                          <w:lang w:val="en-US"/>
                        </w:rPr>
                      </w:pPr>
                    </w:p>
                    <w:p w14:paraId="5DA7761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17691D" w:rsidRPr="00A52486" w:rsidRDefault="0017691D">
                      <w:pPr>
                        <w:rPr>
                          <w:lang w:val="en-US"/>
                        </w:rPr>
                      </w:pPr>
                    </w:p>
                    <w:p w14:paraId="2E1BB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17691D" w:rsidRPr="004B75A9" w:rsidRDefault="0017691D">
                      <w:pPr>
                        <w:rPr>
                          <w:lang w:val="en-US"/>
                        </w:rPr>
                      </w:pPr>
                    </w:p>
                    <w:p w14:paraId="02EE402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17691D" w:rsidRPr="004B75A9" w:rsidRDefault="0017691D">
                      <w:pPr>
                        <w:rPr>
                          <w:lang w:val="en-US"/>
                        </w:rPr>
                      </w:pPr>
                    </w:p>
                    <w:p w14:paraId="3C93AD9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17691D" w:rsidRPr="004B75A9" w:rsidRDefault="0017691D">
                      <w:pPr>
                        <w:rPr>
                          <w:lang w:val="en-US"/>
                        </w:rPr>
                      </w:pPr>
                    </w:p>
                    <w:p w14:paraId="5858B9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17691D" w:rsidRPr="00A52486" w:rsidRDefault="0017691D">
                      <w:pPr>
                        <w:rPr>
                          <w:lang w:val="en-US"/>
                        </w:rPr>
                      </w:pPr>
                    </w:p>
                    <w:p w14:paraId="43A6EB1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17691D" w:rsidRPr="004B75A9" w:rsidRDefault="0017691D">
                      <w:pPr>
                        <w:rPr>
                          <w:lang w:val="en-US"/>
                        </w:rPr>
                      </w:pPr>
                    </w:p>
                    <w:p w14:paraId="6AF1B29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17691D" w:rsidRPr="004B75A9" w:rsidRDefault="0017691D">
                      <w:pPr>
                        <w:rPr>
                          <w:lang w:val="en-US"/>
                        </w:rPr>
                      </w:pPr>
                    </w:p>
                    <w:p w14:paraId="10FFA5B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17691D" w:rsidRPr="004B75A9" w:rsidRDefault="0017691D">
                      <w:pPr>
                        <w:rPr>
                          <w:lang w:val="en-US"/>
                        </w:rPr>
                      </w:pPr>
                    </w:p>
                    <w:p w14:paraId="1F49E8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17691D" w:rsidRPr="005E3A92" w:rsidRDefault="0017691D">
                      <w:pPr>
                        <w:rPr>
                          <w:lang w:val="en-US"/>
                        </w:rPr>
                      </w:pPr>
                    </w:p>
                    <w:p w14:paraId="7B9F81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17691D" w:rsidRPr="004B75A9" w:rsidRDefault="0017691D">
                      <w:pPr>
                        <w:rPr>
                          <w:lang w:val="en-US"/>
                        </w:rPr>
                      </w:pPr>
                    </w:p>
                    <w:p w14:paraId="47AB99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17691D" w:rsidRPr="004B75A9" w:rsidRDefault="0017691D">
                      <w:pPr>
                        <w:rPr>
                          <w:lang w:val="en-US"/>
                        </w:rPr>
                      </w:pPr>
                    </w:p>
                    <w:p w14:paraId="70B0FC2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17691D" w:rsidRPr="004B75A9" w:rsidRDefault="0017691D">
                      <w:pPr>
                        <w:rPr>
                          <w:lang w:val="en-US"/>
                        </w:rPr>
                      </w:pPr>
                    </w:p>
                    <w:p w14:paraId="4C126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17691D" w:rsidRPr="005E3A92" w:rsidRDefault="0017691D">
                      <w:pPr>
                        <w:rPr>
                          <w:lang w:val="en-US"/>
                        </w:rPr>
                      </w:pPr>
                    </w:p>
                    <w:p w14:paraId="50DC64D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17691D" w:rsidRPr="004B75A9" w:rsidRDefault="0017691D">
                      <w:pPr>
                        <w:rPr>
                          <w:lang w:val="en-US"/>
                        </w:rPr>
                      </w:pPr>
                    </w:p>
                    <w:p w14:paraId="1B2B880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17691D" w:rsidRPr="004B75A9" w:rsidRDefault="0017691D">
                      <w:pPr>
                        <w:rPr>
                          <w:lang w:val="en-US"/>
                        </w:rPr>
                      </w:pPr>
                    </w:p>
                    <w:p w14:paraId="027A01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17691D" w:rsidRPr="004B75A9" w:rsidRDefault="0017691D">
                      <w:pPr>
                        <w:rPr>
                          <w:lang w:val="en-US"/>
                        </w:rPr>
                      </w:pPr>
                    </w:p>
                    <w:p w14:paraId="3C23E30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17691D" w:rsidRPr="00A52486" w:rsidRDefault="0017691D">
                      <w:pPr>
                        <w:rPr>
                          <w:lang w:val="en-US"/>
                        </w:rPr>
                      </w:pPr>
                    </w:p>
                    <w:p w14:paraId="2452638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17691D" w:rsidRPr="004B75A9" w:rsidRDefault="0017691D">
                      <w:pPr>
                        <w:rPr>
                          <w:lang w:val="en-US"/>
                        </w:rPr>
                      </w:pPr>
                    </w:p>
                    <w:p w14:paraId="6B0426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17691D" w:rsidRPr="004B75A9" w:rsidRDefault="0017691D">
                      <w:pPr>
                        <w:rPr>
                          <w:lang w:val="en-US"/>
                        </w:rPr>
                      </w:pPr>
                    </w:p>
                    <w:p w14:paraId="3BEF13E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17691D" w:rsidRPr="004B75A9" w:rsidRDefault="0017691D">
                      <w:pPr>
                        <w:rPr>
                          <w:lang w:val="en-US"/>
                        </w:rPr>
                      </w:pPr>
                    </w:p>
                    <w:p w14:paraId="6D634B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17691D" w:rsidRPr="00B402FD" w:rsidRDefault="0017691D">
                      <w:pPr>
                        <w:rPr>
                          <w:lang w:val="en-US"/>
                        </w:rPr>
                      </w:pPr>
                    </w:p>
                    <w:p w14:paraId="743FC43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17691D" w:rsidRPr="004B75A9" w:rsidRDefault="0017691D">
                      <w:pPr>
                        <w:rPr>
                          <w:lang w:val="en-US"/>
                        </w:rPr>
                      </w:pPr>
                    </w:p>
                    <w:p w14:paraId="4416F1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17691D" w:rsidRPr="004B75A9" w:rsidRDefault="0017691D">
                      <w:pPr>
                        <w:rPr>
                          <w:lang w:val="en-US"/>
                        </w:rPr>
                      </w:pPr>
                    </w:p>
                    <w:p w14:paraId="4E77F3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17691D" w:rsidRPr="004B75A9" w:rsidRDefault="0017691D">
                      <w:pPr>
                        <w:rPr>
                          <w:lang w:val="en-US"/>
                        </w:rPr>
                      </w:pPr>
                    </w:p>
                    <w:p w14:paraId="55F12C9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17691D" w:rsidRPr="005E3A92" w:rsidRDefault="0017691D">
                      <w:pPr>
                        <w:rPr>
                          <w:lang w:val="en-US"/>
                        </w:rPr>
                      </w:pPr>
                    </w:p>
                    <w:p w14:paraId="104A49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17691D" w:rsidRPr="004B75A9" w:rsidRDefault="0017691D">
                      <w:pPr>
                        <w:rPr>
                          <w:lang w:val="en-US"/>
                        </w:rPr>
                      </w:pPr>
                    </w:p>
                    <w:p w14:paraId="10119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17691D" w:rsidRPr="004B75A9" w:rsidRDefault="0017691D">
                      <w:pPr>
                        <w:rPr>
                          <w:lang w:val="en-US"/>
                        </w:rPr>
                      </w:pPr>
                    </w:p>
                    <w:p w14:paraId="001E88A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17691D" w:rsidRPr="004B75A9" w:rsidRDefault="0017691D">
                      <w:pPr>
                        <w:rPr>
                          <w:lang w:val="en-US"/>
                        </w:rPr>
                      </w:pPr>
                    </w:p>
                    <w:p w14:paraId="2BF49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17691D" w:rsidRPr="005E3A92" w:rsidRDefault="0017691D">
                      <w:pPr>
                        <w:rPr>
                          <w:lang w:val="en-US"/>
                        </w:rPr>
                      </w:pPr>
                    </w:p>
                    <w:p w14:paraId="1BB408F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17691D" w:rsidRPr="004B75A9" w:rsidRDefault="0017691D">
                      <w:pPr>
                        <w:rPr>
                          <w:lang w:val="en-US"/>
                        </w:rPr>
                      </w:pPr>
                    </w:p>
                    <w:p w14:paraId="5FA455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17691D" w:rsidRPr="004B75A9" w:rsidRDefault="0017691D">
                      <w:pPr>
                        <w:rPr>
                          <w:lang w:val="en-US"/>
                        </w:rPr>
                      </w:pPr>
                    </w:p>
                    <w:p w14:paraId="1EAA0F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17691D" w:rsidRPr="004B75A9" w:rsidRDefault="0017691D">
                      <w:pPr>
                        <w:rPr>
                          <w:lang w:val="en-US"/>
                        </w:rPr>
                      </w:pPr>
                    </w:p>
                    <w:p w14:paraId="235F3E1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17691D" w:rsidRPr="00B402FD" w:rsidRDefault="0017691D">
                      <w:pPr>
                        <w:rPr>
                          <w:lang w:val="en-US"/>
                        </w:rPr>
                      </w:pPr>
                    </w:p>
                    <w:p w14:paraId="07F4133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17691D" w:rsidRPr="004B75A9" w:rsidRDefault="0017691D">
                      <w:pPr>
                        <w:rPr>
                          <w:lang w:val="en-US"/>
                        </w:rPr>
                      </w:pPr>
                    </w:p>
                    <w:p w14:paraId="57F70E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17691D" w:rsidRPr="004B75A9" w:rsidRDefault="0017691D">
                      <w:pPr>
                        <w:rPr>
                          <w:lang w:val="en-US"/>
                        </w:rPr>
                      </w:pPr>
                    </w:p>
                    <w:p w14:paraId="32FAE6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17691D" w:rsidRPr="004B75A9" w:rsidRDefault="0017691D">
                      <w:pPr>
                        <w:rPr>
                          <w:lang w:val="en-US"/>
                        </w:rPr>
                      </w:pPr>
                    </w:p>
                    <w:p w14:paraId="02B4120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17691D" w:rsidRPr="00D474BB" w:rsidRDefault="0017691D">
                      <w:pPr>
                        <w:rPr>
                          <w:lang w:val="en-US"/>
                        </w:rPr>
                      </w:pPr>
                    </w:p>
                    <w:p w14:paraId="1A69602E"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17691D" w:rsidRPr="004B75A9" w:rsidRDefault="0017691D">
                      <w:pPr>
                        <w:rPr>
                          <w:lang w:val="en-US"/>
                        </w:rPr>
                      </w:pPr>
                    </w:p>
                    <w:p w14:paraId="058376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17691D" w:rsidRPr="004B75A9" w:rsidRDefault="0017691D">
                      <w:pPr>
                        <w:rPr>
                          <w:lang w:val="en-US"/>
                        </w:rPr>
                      </w:pPr>
                    </w:p>
                    <w:p w14:paraId="6D23CD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17691D" w:rsidRPr="004B75A9" w:rsidRDefault="0017691D">
                      <w:pPr>
                        <w:rPr>
                          <w:lang w:val="en-US"/>
                        </w:rPr>
                      </w:pPr>
                    </w:p>
                    <w:p w14:paraId="3506A7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17691D" w:rsidRPr="005E3A92" w:rsidRDefault="0017691D">
                      <w:pPr>
                        <w:rPr>
                          <w:lang w:val="en-US"/>
                        </w:rPr>
                      </w:pPr>
                    </w:p>
                    <w:p w14:paraId="533365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17691D" w:rsidRPr="004B75A9" w:rsidRDefault="0017691D">
                      <w:pPr>
                        <w:rPr>
                          <w:lang w:val="en-US"/>
                        </w:rPr>
                      </w:pPr>
                    </w:p>
                    <w:p w14:paraId="017D0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17691D" w:rsidRPr="004B75A9" w:rsidRDefault="0017691D">
                      <w:pPr>
                        <w:rPr>
                          <w:lang w:val="en-US"/>
                        </w:rPr>
                      </w:pPr>
                    </w:p>
                    <w:p w14:paraId="3A2A53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17691D" w:rsidRPr="004B75A9" w:rsidRDefault="0017691D">
                      <w:pPr>
                        <w:rPr>
                          <w:lang w:val="en-US"/>
                        </w:rPr>
                      </w:pPr>
                    </w:p>
                    <w:p w14:paraId="0AC5318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17691D" w:rsidRPr="005E3A92" w:rsidRDefault="0017691D">
                      <w:pPr>
                        <w:rPr>
                          <w:lang w:val="en-US"/>
                        </w:rPr>
                      </w:pPr>
                    </w:p>
                    <w:p w14:paraId="0B928D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17691D" w:rsidRPr="004B75A9" w:rsidRDefault="0017691D">
                      <w:pPr>
                        <w:rPr>
                          <w:lang w:val="en-US"/>
                        </w:rPr>
                      </w:pPr>
                    </w:p>
                    <w:p w14:paraId="093A93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17691D" w:rsidRPr="004B75A9" w:rsidRDefault="0017691D">
                      <w:pPr>
                        <w:rPr>
                          <w:lang w:val="en-US"/>
                        </w:rPr>
                      </w:pPr>
                    </w:p>
                    <w:p w14:paraId="4643A9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17691D" w:rsidRPr="004B75A9" w:rsidRDefault="0017691D">
                      <w:pPr>
                        <w:rPr>
                          <w:lang w:val="en-US"/>
                        </w:rPr>
                      </w:pPr>
                    </w:p>
                    <w:p w14:paraId="4643AE1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17691D" w:rsidRPr="00A52486" w:rsidRDefault="0017691D">
                      <w:pPr>
                        <w:rPr>
                          <w:lang w:val="en-US"/>
                        </w:rPr>
                      </w:pPr>
                    </w:p>
                    <w:p w14:paraId="2EEA05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17691D" w:rsidRPr="004B75A9" w:rsidRDefault="0017691D">
                      <w:pPr>
                        <w:rPr>
                          <w:lang w:val="en-US"/>
                        </w:rPr>
                      </w:pPr>
                    </w:p>
                    <w:p w14:paraId="434703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17691D" w:rsidRPr="004B75A9" w:rsidRDefault="0017691D">
                      <w:pPr>
                        <w:rPr>
                          <w:lang w:val="en-US"/>
                        </w:rPr>
                      </w:pPr>
                    </w:p>
                    <w:p w14:paraId="4A8FDF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17691D" w:rsidRPr="004B75A9" w:rsidRDefault="0017691D">
                      <w:pPr>
                        <w:rPr>
                          <w:lang w:val="en-US"/>
                        </w:rPr>
                      </w:pPr>
                    </w:p>
                    <w:p w14:paraId="2263134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17691D" w:rsidRPr="00A52486" w:rsidRDefault="0017691D">
                      <w:pPr>
                        <w:rPr>
                          <w:lang w:val="en-US"/>
                        </w:rPr>
                      </w:pPr>
                    </w:p>
                    <w:p w14:paraId="3F1283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17691D" w:rsidRPr="004B75A9" w:rsidRDefault="0017691D">
                      <w:pPr>
                        <w:rPr>
                          <w:lang w:val="en-US"/>
                        </w:rPr>
                      </w:pPr>
                    </w:p>
                    <w:p w14:paraId="675F9F1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17691D" w:rsidRPr="004B75A9" w:rsidRDefault="0017691D">
                      <w:pPr>
                        <w:rPr>
                          <w:lang w:val="en-US"/>
                        </w:rPr>
                      </w:pPr>
                    </w:p>
                    <w:p w14:paraId="2C49177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17691D" w:rsidRPr="004B75A9" w:rsidRDefault="0017691D">
                      <w:pPr>
                        <w:rPr>
                          <w:lang w:val="en-US"/>
                        </w:rPr>
                      </w:pPr>
                    </w:p>
                    <w:p w14:paraId="4E328A3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17691D" w:rsidRPr="005E3A92" w:rsidRDefault="0017691D">
                      <w:pPr>
                        <w:rPr>
                          <w:lang w:val="en-US"/>
                        </w:rPr>
                      </w:pPr>
                    </w:p>
                    <w:p w14:paraId="533414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17691D" w:rsidRPr="004B75A9" w:rsidRDefault="0017691D">
                      <w:pPr>
                        <w:rPr>
                          <w:lang w:val="en-US"/>
                        </w:rPr>
                      </w:pPr>
                    </w:p>
                    <w:p w14:paraId="246A5C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17691D" w:rsidRPr="004B75A9" w:rsidRDefault="0017691D">
                      <w:pPr>
                        <w:rPr>
                          <w:lang w:val="en-US"/>
                        </w:rPr>
                      </w:pPr>
                    </w:p>
                    <w:p w14:paraId="6A97528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17691D" w:rsidRPr="004B75A9" w:rsidRDefault="0017691D">
                      <w:pPr>
                        <w:rPr>
                          <w:lang w:val="en-US"/>
                        </w:rPr>
                      </w:pPr>
                    </w:p>
                    <w:p w14:paraId="637065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17691D" w:rsidRPr="005E3A92" w:rsidRDefault="0017691D">
                      <w:pPr>
                        <w:rPr>
                          <w:lang w:val="en-US"/>
                        </w:rPr>
                      </w:pPr>
                    </w:p>
                    <w:p w14:paraId="6E00BF8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17691D" w:rsidRPr="004B75A9" w:rsidRDefault="0017691D">
                      <w:pPr>
                        <w:rPr>
                          <w:lang w:val="en-US"/>
                        </w:rPr>
                      </w:pPr>
                    </w:p>
                    <w:p w14:paraId="7C347CE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17691D" w:rsidRPr="004B75A9" w:rsidRDefault="0017691D">
                      <w:pPr>
                        <w:rPr>
                          <w:lang w:val="en-US"/>
                        </w:rPr>
                      </w:pPr>
                    </w:p>
                    <w:p w14:paraId="02241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17691D" w:rsidRPr="004B75A9" w:rsidRDefault="0017691D">
                      <w:pPr>
                        <w:rPr>
                          <w:lang w:val="en-US"/>
                        </w:rPr>
                      </w:pPr>
                    </w:p>
                    <w:p w14:paraId="00153A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17691D" w:rsidRPr="00A52486" w:rsidRDefault="0017691D">
                      <w:pPr>
                        <w:rPr>
                          <w:lang w:val="en-US"/>
                        </w:rPr>
                      </w:pPr>
                    </w:p>
                    <w:p w14:paraId="0767FF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17691D" w:rsidRPr="004B75A9" w:rsidRDefault="0017691D">
                      <w:pPr>
                        <w:rPr>
                          <w:lang w:val="en-US"/>
                        </w:rPr>
                      </w:pPr>
                    </w:p>
                    <w:p w14:paraId="035D057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17691D" w:rsidRPr="004B75A9" w:rsidRDefault="0017691D">
                      <w:pPr>
                        <w:rPr>
                          <w:lang w:val="en-US"/>
                        </w:rPr>
                      </w:pPr>
                    </w:p>
                    <w:p w14:paraId="04B139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17691D" w:rsidRPr="004B75A9" w:rsidRDefault="0017691D">
                      <w:pPr>
                        <w:rPr>
                          <w:lang w:val="en-US"/>
                        </w:rPr>
                      </w:pPr>
                    </w:p>
                    <w:p w14:paraId="0D11B3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17691D" w:rsidRPr="00A52486" w:rsidRDefault="0017691D">
                      <w:pPr>
                        <w:rPr>
                          <w:lang w:val="en-US"/>
                        </w:rPr>
                      </w:pPr>
                    </w:p>
                    <w:p w14:paraId="3734E8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17691D" w:rsidRPr="004B75A9" w:rsidRDefault="0017691D">
                      <w:pPr>
                        <w:rPr>
                          <w:lang w:val="en-US"/>
                        </w:rPr>
                      </w:pPr>
                    </w:p>
                    <w:p w14:paraId="7B7A8C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17691D" w:rsidRPr="004B75A9" w:rsidRDefault="0017691D">
                      <w:pPr>
                        <w:rPr>
                          <w:lang w:val="en-US"/>
                        </w:rPr>
                      </w:pPr>
                    </w:p>
                    <w:p w14:paraId="26E7B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17691D" w:rsidRPr="004B75A9" w:rsidRDefault="0017691D">
                      <w:pPr>
                        <w:rPr>
                          <w:lang w:val="en-US"/>
                        </w:rPr>
                      </w:pPr>
                    </w:p>
                    <w:p w14:paraId="0360672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17691D" w:rsidRPr="005E3A92" w:rsidRDefault="0017691D">
                      <w:pPr>
                        <w:rPr>
                          <w:lang w:val="en-US"/>
                        </w:rPr>
                      </w:pPr>
                    </w:p>
                    <w:p w14:paraId="402DD8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17691D" w:rsidRPr="004B75A9" w:rsidRDefault="0017691D">
                      <w:pPr>
                        <w:rPr>
                          <w:lang w:val="en-US"/>
                        </w:rPr>
                      </w:pPr>
                    </w:p>
                    <w:p w14:paraId="3FFFD7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17691D" w:rsidRPr="004B75A9" w:rsidRDefault="0017691D">
                      <w:pPr>
                        <w:rPr>
                          <w:lang w:val="en-US"/>
                        </w:rPr>
                      </w:pPr>
                    </w:p>
                    <w:p w14:paraId="5421D2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17691D" w:rsidRPr="004B75A9" w:rsidRDefault="0017691D">
                      <w:pPr>
                        <w:rPr>
                          <w:lang w:val="en-US"/>
                        </w:rPr>
                      </w:pPr>
                    </w:p>
                    <w:p w14:paraId="330E82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17691D" w:rsidRPr="005E3A92" w:rsidRDefault="0017691D">
                      <w:pPr>
                        <w:rPr>
                          <w:lang w:val="en-US"/>
                        </w:rPr>
                      </w:pPr>
                    </w:p>
                    <w:p w14:paraId="4859D0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17691D" w:rsidRPr="004B75A9" w:rsidRDefault="0017691D">
                      <w:pPr>
                        <w:rPr>
                          <w:lang w:val="en-US"/>
                        </w:rPr>
                      </w:pPr>
                    </w:p>
                    <w:p w14:paraId="777AC5C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17691D" w:rsidRPr="004B75A9" w:rsidRDefault="0017691D">
                      <w:pPr>
                        <w:rPr>
                          <w:lang w:val="en-US"/>
                        </w:rPr>
                      </w:pPr>
                    </w:p>
                    <w:p w14:paraId="505453D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17691D" w:rsidRPr="004B75A9" w:rsidRDefault="0017691D">
                      <w:pPr>
                        <w:rPr>
                          <w:lang w:val="en-US"/>
                        </w:rPr>
                      </w:pPr>
                    </w:p>
                    <w:p w14:paraId="595EDF3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17691D" w:rsidRPr="00A52486" w:rsidRDefault="0017691D">
                      <w:pPr>
                        <w:rPr>
                          <w:lang w:val="en-US"/>
                        </w:rPr>
                      </w:pPr>
                    </w:p>
                    <w:p w14:paraId="368E8F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17691D" w:rsidRPr="004B75A9" w:rsidRDefault="0017691D">
                      <w:pPr>
                        <w:rPr>
                          <w:lang w:val="en-US"/>
                        </w:rPr>
                      </w:pPr>
                    </w:p>
                    <w:p w14:paraId="4EE5BD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17691D" w:rsidRPr="004B75A9" w:rsidRDefault="0017691D">
                      <w:pPr>
                        <w:rPr>
                          <w:lang w:val="en-US"/>
                        </w:rPr>
                      </w:pPr>
                    </w:p>
                    <w:p w14:paraId="73FA92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17691D" w:rsidRPr="004B75A9" w:rsidRDefault="0017691D">
                      <w:pPr>
                        <w:rPr>
                          <w:lang w:val="en-US"/>
                        </w:rPr>
                      </w:pPr>
                    </w:p>
                    <w:p w14:paraId="094714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17691D" w:rsidRPr="00B402FD" w:rsidRDefault="0017691D">
                      <w:pPr>
                        <w:rPr>
                          <w:lang w:val="en-US"/>
                        </w:rPr>
                      </w:pPr>
                    </w:p>
                    <w:p w14:paraId="07CD70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17691D" w:rsidRPr="004B75A9" w:rsidRDefault="0017691D">
                      <w:pPr>
                        <w:rPr>
                          <w:lang w:val="en-US"/>
                        </w:rPr>
                      </w:pPr>
                    </w:p>
                    <w:p w14:paraId="26700D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17691D" w:rsidRPr="004B75A9" w:rsidRDefault="0017691D">
                      <w:pPr>
                        <w:rPr>
                          <w:lang w:val="en-US"/>
                        </w:rPr>
                      </w:pPr>
                    </w:p>
                    <w:p w14:paraId="7F8E5CC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17691D" w:rsidRPr="004B75A9" w:rsidRDefault="0017691D">
                      <w:pPr>
                        <w:rPr>
                          <w:lang w:val="en-US"/>
                        </w:rPr>
                      </w:pPr>
                    </w:p>
                    <w:p w14:paraId="3A3E97D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17691D" w:rsidRPr="005E3A92" w:rsidRDefault="0017691D">
                      <w:pPr>
                        <w:rPr>
                          <w:lang w:val="en-US"/>
                        </w:rPr>
                      </w:pPr>
                    </w:p>
                    <w:p w14:paraId="6A2282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17691D" w:rsidRPr="004B75A9" w:rsidRDefault="0017691D">
                      <w:pPr>
                        <w:rPr>
                          <w:lang w:val="en-US"/>
                        </w:rPr>
                      </w:pPr>
                    </w:p>
                    <w:p w14:paraId="42F420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17691D" w:rsidRPr="004B75A9" w:rsidRDefault="0017691D">
                      <w:pPr>
                        <w:rPr>
                          <w:lang w:val="en-US"/>
                        </w:rPr>
                      </w:pPr>
                    </w:p>
                    <w:p w14:paraId="5CF1203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17691D" w:rsidRPr="004B75A9" w:rsidRDefault="0017691D">
                      <w:pPr>
                        <w:rPr>
                          <w:lang w:val="en-US"/>
                        </w:rPr>
                      </w:pPr>
                    </w:p>
                    <w:p w14:paraId="6B07AB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17691D" w:rsidRPr="005E3A92" w:rsidRDefault="0017691D">
                      <w:pPr>
                        <w:rPr>
                          <w:lang w:val="en-US"/>
                        </w:rPr>
                      </w:pPr>
                    </w:p>
                    <w:p w14:paraId="245BE36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17691D" w:rsidRPr="004B75A9" w:rsidRDefault="0017691D">
                      <w:pPr>
                        <w:rPr>
                          <w:lang w:val="en-US"/>
                        </w:rPr>
                      </w:pPr>
                    </w:p>
                    <w:p w14:paraId="4A5BDE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17691D" w:rsidRPr="004B75A9" w:rsidRDefault="0017691D">
                      <w:pPr>
                        <w:rPr>
                          <w:lang w:val="en-US"/>
                        </w:rPr>
                      </w:pPr>
                    </w:p>
                    <w:p w14:paraId="2E0F18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17691D" w:rsidRPr="004B75A9" w:rsidRDefault="0017691D">
                      <w:pPr>
                        <w:rPr>
                          <w:lang w:val="en-US"/>
                        </w:rPr>
                      </w:pPr>
                    </w:p>
                    <w:p w14:paraId="304A956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17691D" w:rsidRPr="00B402FD" w:rsidRDefault="0017691D">
                      <w:pPr>
                        <w:rPr>
                          <w:lang w:val="en-US"/>
                        </w:rPr>
                      </w:pPr>
                    </w:p>
                    <w:p w14:paraId="62BF7A6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17691D" w:rsidRPr="004B75A9" w:rsidRDefault="0017691D">
                      <w:pPr>
                        <w:rPr>
                          <w:lang w:val="en-US"/>
                        </w:rPr>
                      </w:pPr>
                    </w:p>
                    <w:p w14:paraId="38E04B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17691D" w:rsidRPr="004B75A9" w:rsidRDefault="0017691D">
                      <w:pPr>
                        <w:rPr>
                          <w:lang w:val="en-US"/>
                        </w:rPr>
                      </w:pPr>
                    </w:p>
                    <w:p w14:paraId="40B086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17691D" w:rsidRPr="004B75A9" w:rsidRDefault="0017691D">
                      <w:pPr>
                        <w:rPr>
                          <w:lang w:val="en-US"/>
                        </w:rPr>
                      </w:pPr>
                    </w:p>
                    <w:p w14:paraId="3461DA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17691D" w:rsidRPr="00D474BB" w:rsidRDefault="0017691D">
                      <w:pPr>
                        <w:rPr>
                          <w:lang w:val="en-US"/>
                        </w:rPr>
                      </w:pPr>
                    </w:p>
                    <w:p w14:paraId="7149C6F0"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17691D" w:rsidRPr="004B75A9" w:rsidRDefault="0017691D">
                      <w:pPr>
                        <w:rPr>
                          <w:lang w:val="en-US"/>
                        </w:rPr>
                      </w:pPr>
                    </w:p>
                    <w:p w14:paraId="632BB05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17691D" w:rsidRPr="004B75A9" w:rsidRDefault="0017691D">
                      <w:pPr>
                        <w:rPr>
                          <w:lang w:val="en-US"/>
                        </w:rPr>
                      </w:pPr>
                    </w:p>
                    <w:p w14:paraId="489FFF5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17691D" w:rsidRPr="004B75A9" w:rsidRDefault="0017691D">
                      <w:pPr>
                        <w:rPr>
                          <w:lang w:val="en-US"/>
                        </w:rPr>
                      </w:pPr>
                    </w:p>
                    <w:p w14:paraId="588BAE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17691D" w:rsidRPr="005E3A92" w:rsidRDefault="0017691D">
                      <w:pPr>
                        <w:rPr>
                          <w:lang w:val="en-US"/>
                        </w:rPr>
                      </w:pPr>
                    </w:p>
                    <w:p w14:paraId="32C684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17691D" w:rsidRPr="004B75A9" w:rsidRDefault="0017691D">
                      <w:pPr>
                        <w:rPr>
                          <w:lang w:val="en-US"/>
                        </w:rPr>
                      </w:pPr>
                    </w:p>
                    <w:p w14:paraId="15F35D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17691D" w:rsidRPr="004B75A9" w:rsidRDefault="0017691D">
                      <w:pPr>
                        <w:rPr>
                          <w:lang w:val="en-US"/>
                        </w:rPr>
                      </w:pPr>
                    </w:p>
                    <w:p w14:paraId="269456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17691D" w:rsidRPr="004B75A9" w:rsidRDefault="0017691D">
                      <w:pPr>
                        <w:rPr>
                          <w:lang w:val="en-US"/>
                        </w:rPr>
                      </w:pPr>
                    </w:p>
                    <w:p w14:paraId="1CFBE2B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17691D" w:rsidRPr="005E3A92" w:rsidRDefault="0017691D">
                      <w:pPr>
                        <w:rPr>
                          <w:lang w:val="en-US"/>
                        </w:rPr>
                      </w:pPr>
                    </w:p>
                    <w:p w14:paraId="6B862A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17691D" w:rsidRPr="004B75A9" w:rsidRDefault="0017691D">
                      <w:pPr>
                        <w:rPr>
                          <w:lang w:val="en-US"/>
                        </w:rPr>
                      </w:pPr>
                    </w:p>
                    <w:p w14:paraId="4D90C17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17691D" w:rsidRPr="004B75A9" w:rsidRDefault="0017691D">
                      <w:pPr>
                        <w:rPr>
                          <w:lang w:val="en-US"/>
                        </w:rPr>
                      </w:pPr>
                    </w:p>
                    <w:p w14:paraId="2D0A6EF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17691D" w:rsidRPr="004B75A9" w:rsidRDefault="0017691D">
                      <w:pPr>
                        <w:rPr>
                          <w:lang w:val="en-US"/>
                        </w:rPr>
                      </w:pPr>
                    </w:p>
                    <w:p w14:paraId="025DDD4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17691D" w:rsidRPr="00A52486" w:rsidRDefault="0017691D">
                      <w:pPr>
                        <w:rPr>
                          <w:lang w:val="en-US"/>
                        </w:rPr>
                      </w:pPr>
                    </w:p>
                    <w:p w14:paraId="77624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17691D" w:rsidRPr="004B75A9" w:rsidRDefault="0017691D">
                      <w:pPr>
                        <w:rPr>
                          <w:lang w:val="en-US"/>
                        </w:rPr>
                      </w:pPr>
                    </w:p>
                    <w:p w14:paraId="1776A44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17691D" w:rsidRPr="004B75A9" w:rsidRDefault="0017691D">
                      <w:pPr>
                        <w:rPr>
                          <w:lang w:val="en-US"/>
                        </w:rPr>
                      </w:pPr>
                    </w:p>
                    <w:p w14:paraId="42BA6C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17691D" w:rsidRPr="004B75A9" w:rsidRDefault="0017691D">
                      <w:pPr>
                        <w:rPr>
                          <w:lang w:val="en-US"/>
                        </w:rPr>
                      </w:pPr>
                    </w:p>
                    <w:p w14:paraId="49A3BFD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17691D" w:rsidRPr="00A52486" w:rsidRDefault="0017691D">
                      <w:pPr>
                        <w:rPr>
                          <w:lang w:val="en-US"/>
                        </w:rPr>
                      </w:pPr>
                    </w:p>
                    <w:p w14:paraId="12E122C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17691D" w:rsidRPr="004B75A9" w:rsidRDefault="0017691D">
                      <w:pPr>
                        <w:rPr>
                          <w:lang w:val="en-US"/>
                        </w:rPr>
                      </w:pPr>
                    </w:p>
                    <w:p w14:paraId="0EA2B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17691D" w:rsidRPr="004B75A9" w:rsidRDefault="0017691D">
                      <w:pPr>
                        <w:rPr>
                          <w:lang w:val="en-US"/>
                        </w:rPr>
                      </w:pPr>
                    </w:p>
                    <w:p w14:paraId="49C073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17691D" w:rsidRPr="004B75A9" w:rsidRDefault="0017691D">
                      <w:pPr>
                        <w:rPr>
                          <w:lang w:val="en-US"/>
                        </w:rPr>
                      </w:pPr>
                    </w:p>
                    <w:p w14:paraId="39B1153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17691D" w:rsidRPr="005E3A92" w:rsidRDefault="0017691D">
                      <w:pPr>
                        <w:rPr>
                          <w:lang w:val="en-US"/>
                        </w:rPr>
                      </w:pPr>
                    </w:p>
                    <w:p w14:paraId="4D58D66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17691D" w:rsidRPr="004B75A9" w:rsidRDefault="0017691D">
                      <w:pPr>
                        <w:rPr>
                          <w:lang w:val="en-US"/>
                        </w:rPr>
                      </w:pPr>
                    </w:p>
                    <w:p w14:paraId="5164DE1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17691D" w:rsidRPr="004B75A9" w:rsidRDefault="0017691D">
                      <w:pPr>
                        <w:rPr>
                          <w:lang w:val="en-US"/>
                        </w:rPr>
                      </w:pPr>
                    </w:p>
                    <w:p w14:paraId="05C0E8C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17691D" w:rsidRPr="004B75A9" w:rsidRDefault="0017691D">
                      <w:pPr>
                        <w:rPr>
                          <w:lang w:val="en-US"/>
                        </w:rPr>
                      </w:pPr>
                    </w:p>
                    <w:p w14:paraId="5ADD9F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17691D" w:rsidRPr="005E3A92" w:rsidRDefault="0017691D">
                      <w:pPr>
                        <w:rPr>
                          <w:lang w:val="en-US"/>
                        </w:rPr>
                      </w:pPr>
                    </w:p>
                    <w:p w14:paraId="1910B8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17691D" w:rsidRPr="004B75A9" w:rsidRDefault="0017691D">
                      <w:pPr>
                        <w:rPr>
                          <w:lang w:val="en-US"/>
                        </w:rPr>
                      </w:pPr>
                    </w:p>
                    <w:p w14:paraId="0EBA97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17691D" w:rsidRPr="004B75A9" w:rsidRDefault="0017691D">
                      <w:pPr>
                        <w:rPr>
                          <w:lang w:val="en-US"/>
                        </w:rPr>
                      </w:pPr>
                    </w:p>
                    <w:p w14:paraId="02FD81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17691D" w:rsidRPr="004B75A9" w:rsidRDefault="0017691D">
                      <w:pPr>
                        <w:rPr>
                          <w:lang w:val="en-US"/>
                        </w:rPr>
                      </w:pPr>
                    </w:p>
                    <w:p w14:paraId="29B7F1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17691D" w:rsidRPr="00A52486" w:rsidRDefault="0017691D">
                      <w:pPr>
                        <w:rPr>
                          <w:lang w:val="en-US"/>
                        </w:rPr>
                      </w:pPr>
                    </w:p>
                    <w:p w14:paraId="1072A1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17691D" w:rsidRPr="004B75A9" w:rsidRDefault="0017691D">
                      <w:pPr>
                        <w:rPr>
                          <w:lang w:val="en-US"/>
                        </w:rPr>
                      </w:pPr>
                    </w:p>
                    <w:p w14:paraId="3C308F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17691D" w:rsidRPr="004B75A9" w:rsidRDefault="0017691D">
                      <w:pPr>
                        <w:rPr>
                          <w:lang w:val="en-US"/>
                        </w:rPr>
                      </w:pPr>
                    </w:p>
                    <w:p w14:paraId="62E90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17691D" w:rsidRPr="004B75A9" w:rsidRDefault="0017691D">
                      <w:pPr>
                        <w:rPr>
                          <w:lang w:val="en-US"/>
                        </w:rPr>
                      </w:pPr>
                    </w:p>
                    <w:p w14:paraId="38DEB4F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17691D" w:rsidRPr="00A52486" w:rsidRDefault="0017691D">
                      <w:pPr>
                        <w:rPr>
                          <w:lang w:val="en-US"/>
                        </w:rPr>
                      </w:pPr>
                    </w:p>
                    <w:p w14:paraId="2A4EA5C7"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17691D" w:rsidRPr="004B75A9" w:rsidRDefault="0017691D">
                      <w:pPr>
                        <w:rPr>
                          <w:lang w:val="en-US"/>
                        </w:rPr>
                      </w:pPr>
                    </w:p>
                    <w:p w14:paraId="2D2A46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17691D" w:rsidRPr="004B75A9" w:rsidRDefault="0017691D">
                      <w:pPr>
                        <w:rPr>
                          <w:lang w:val="en-US"/>
                        </w:rPr>
                      </w:pPr>
                    </w:p>
                    <w:p w14:paraId="50913BF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17691D" w:rsidRPr="004B75A9" w:rsidRDefault="0017691D">
                      <w:pPr>
                        <w:rPr>
                          <w:lang w:val="en-US"/>
                        </w:rPr>
                      </w:pPr>
                    </w:p>
                    <w:p w14:paraId="53F197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17691D" w:rsidRPr="005E3A92" w:rsidRDefault="0017691D">
                      <w:pPr>
                        <w:rPr>
                          <w:lang w:val="en-US"/>
                        </w:rPr>
                      </w:pPr>
                    </w:p>
                    <w:p w14:paraId="02B190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17691D" w:rsidRPr="004B75A9" w:rsidRDefault="0017691D">
                      <w:pPr>
                        <w:rPr>
                          <w:lang w:val="en-US"/>
                        </w:rPr>
                      </w:pPr>
                    </w:p>
                    <w:p w14:paraId="2A0043D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17691D" w:rsidRPr="004B75A9" w:rsidRDefault="0017691D">
                      <w:pPr>
                        <w:rPr>
                          <w:lang w:val="en-US"/>
                        </w:rPr>
                      </w:pPr>
                    </w:p>
                    <w:p w14:paraId="5839EA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17691D" w:rsidRPr="004B75A9" w:rsidRDefault="0017691D">
                      <w:pPr>
                        <w:rPr>
                          <w:lang w:val="en-US"/>
                        </w:rPr>
                      </w:pPr>
                    </w:p>
                    <w:p w14:paraId="1C5A090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17691D" w:rsidRPr="005E3A92" w:rsidRDefault="0017691D">
                      <w:pPr>
                        <w:rPr>
                          <w:lang w:val="en-US"/>
                        </w:rPr>
                      </w:pPr>
                    </w:p>
                    <w:p w14:paraId="7231D9C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17691D" w:rsidRPr="004B75A9" w:rsidRDefault="0017691D">
                      <w:pPr>
                        <w:rPr>
                          <w:lang w:val="en-US"/>
                        </w:rPr>
                      </w:pPr>
                    </w:p>
                    <w:p w14:paraId="583D4E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17691D" w:rsidRPr="004B75A9" w:rsidRDefault="0017691D">
                      <w:pPr>
                        <w:rPr>
                          <w:lang w:val="en-US"/>
                        </w:rPr>
                      </w:pPr>
                    </w:p>
                    <w:p w14:paraId="426371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17691D" w:rsidRPr="004B75A9" w:rsidRDefault="0017691D">
                      <w:pPr>
                        <w:rPr>
                          <w:lang w:val="en-US"/>
                        </w:rPr>
                      </w:pPr>
                    </w:p>
                    <w:p w14:paraId="5F60E8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17691D" w:rsidRPr="00A52486" w:rsidRDefault="0017691D">
                      <w:pPr>
                        <w:rPr>
                          <w:lang w:val="en-US"/>
                        </w:rPr>
                      </w:pPr>
                    </w:p>
                    <w:p w14:paraId="5A49A65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17691D" w:rsidRPr="004B75A9" w:rsidRDefault="0017691D">
                      <w:pPr>
                        <w:rPr>
                          <w:lang w:val="en-US"/>
                        </w:rPr>
                      </w:pPr>
                    </w:p>
                    <w:p w14:paraId="0477331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17691D" w:rsidRPr="004B75A9" w:rsidRDefault="0017691D">
                      <w:pPr>
                        <w:rPr>
                          <w:lang w:val="en-US"/>
                        </w:rPr>
                      </w:pPr>
                    </w:p>
                    <w:p w14:paraId="7821DA1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17691D" w:rsidRPr="004B75A9" w:rsidRDefault="0017691D">
                      <w:pPr>
                        <w:rPr>
                          <w:lang w:val="en-US"/>
                        </w:rPr>
                      </w:pPr>
                    </w:p>
                    <w:p w14:paraId="5662E1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17691D" w:rsidRPr="00B402FD" w:rsidRDefault="0017691D">
                      <w:pPr>
                        <w:rPr>
                          <w:lang w:val="en-US"/>
                        </w:rPr>
                      </w:pPr>
                    </w:p>
                    <w:p w14:paraId="2C555445"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17691D" w:rsidRPr="004B75A9" w:rsidRDefault="0017691D">
                      <w:pPr>
                        <w:rPr>
                          <w:lang w:val="en-US"/>
                        </w:rPr>
                      </w:pPr>
                    </w:p>
                    <w:p w14:paraId="5B6075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17691D" w:rsidRPr="004B75A9" w:rsidRDefault="0017691D">
                      <w:pPr>
                        <w:rPr>
                          <w:lang w:val="en-US"/>
                        </w:rPr>
                      </w:pPr>
                    </w:p>
                    <w:p w14:paraId="799DE9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17691D" w:rsidRPr="004B75A9" w:rsidRDefault="0017691D">
                      <w:pPr>
                        <w:rPr>
                          <w:lang w:val="en-US"/>
                        </w:rPr>
                      </w:pPr>
                    </w:p>
                    <w:p w14:paraId="3FBAAA8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17691D" w:rsidRPr="005E3A92" w:rsidRDefault="0017691D">
                      <w:pPr>
                        <w:rPr>
                          <w:lang w:val="en-US"/>
                        </w:rPr>
                      </w:pPr>
                    </w:p>
                    <w:p w14:paraId="0D8D15A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17691D" w:rsidRPr="004B75A9" w:rsidRDefault="0017691D">
                      <w:pPr>
                        <w:rPr>
                          <w:lang w:val="en-US"/>
                        </w:rPr>
                      </w:pPr>
                    </w:p>
                    <w:p w14:paraId="1D07C18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17691D" w:rsidRPr="004B75A9" w:rsidRDefault="0017691D">
                      <w:pPr>
                        <w:rPr>
                          <w:lang w:val="en-US"/>
                        </w:rPr>
                      </w:pPr>
                    </w:p>
                    <w:p w14:paraId="52373B2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17691D" w:rsidRPr="004B75A9" w:rsidRDefault="0017691D">
                      <w:pPr>
                        <w:rPr>
                          <w:lang w:val="en-US"/>
                        </w:rPr>
                      </w:pPr>
                    </w:p>
                    <w:p w14:paraId="7F979A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17691D" w:rsidRPr="005E3A92" w:rsidRDefault="0017691D">
                      <w:pPr>
                        <w:rPr>
                          <w:lang w:val="en-US"/>
                        </w:rPr>
                      </w:pPr>
                    </w:p>
                    <w:p w14:paraId="7328C479"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17691D" w:rsidRPr="004B75A9" w:rsidRDefault="0017691D">
                      <w:pPr>
                        <w:rPr>
                          <w:lang w:val="en-US"/>
                        </w:rPr>
                      </w:pPr>
                    </w:p>
                    <w:p w14:paraId="5485F0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17691D" w:rsidRPr="004B75A9" w:rsidRDefault="0017691D">
                      <w:pPr>
                        <w:rPr>
                          <w:lang w:val="en-US"/>
                        </w:rPr>
                      </w:pPr>
                    </w:p>
                    <w:p w14:paraId="0DD3E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17691D" w:rsidRPr="004B75A9" w:rsidRDefault="0017691D">
                      <w:pPr>
                        <w:rPr>
                          <w:lang w:val="en-US"/>
                        </w:rPr>
                      </w:pPr>
                    </w:p>
                    <w:p w14:paraId="50DFDF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17691D" w:rsidRPr="00B402FD" w:rsidRDefault="0017691D">
                      <w:pPr>
                        <w:rPr>
                          <w:lang w:val="en-US"/>
                        </w:rPr>
                      </w:pPr>
                    </w:p>
                    <w:p w14:paraId="72BE6A03"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17691D" w:rsidRPr="004B75A9" w:rsidRDefault="0017691D">
                      <w:pPr>
                        <w:rPr>
                          <w:lang w:val="en-US"/>
                        </w:rPr>
                      </w:pPr>
                    </w:p>
                    <w:p w14:paraId="2D3DCDA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17691D" w:rsidRPr="004B75A9" w:rsidRDefault="0017691D">
                      <w:pPr>
                        <w:rPr>
                          <w:lang w:val="en-US"/>
                        </w:rPr>
                      </w:pPr>
                    </w:p>
                    <w:p w14:paraId="74E62618"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17691D" w:rsidRPr="004B75A9" w:rsidRDefault="0017691D">
                      <w:pPr>
                        <w:rPr>
                          <w:lang w:val="en-US"/>
                        </w:rPr>
                      </w:pPr>
                    </w:p>
                    <w:p w14:paraId="016D6FC4"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v:textbox>
                <w10:wrap type="square"/>
              </v:shape>
            </w:pict>
          </mc:Fallback>
        </mc:AlternateContent>
      </w:r>
      <w:r w:rsidR="00A02D48">
        <w:rPr>
          <w:noProof/>
          <w:lang w:eastAsia="es-PE"/>
        </w:rPr>
        <mc:AlternateContent>
          <mc:Choice Requires="wps">
            <w:drawing>
              <wp:anchor distT="0" distB="0" distL="114300" distR="114300" simplePos="0" relativeHeight="251664384" behindDoc="0" locked="0" layoutInCell="1" allowOverlap="1" wp14:anchorId="5C42C2E9" wp14:editId="0532986A">
                <wp:simplePos x="0" y="0"/>
                <wp:positionH relativeFrom="column">
                  <wp:posOffset>4613366</wp:posOffset>
                </wp:positionH>
                <wp:positionV relativeFrom="paragraph">
                  <wp:posOffset>7056755</wp:posOffset>
                </wp:positionV>
                <wp:extent cx="1567543" cy="474345"/>
                <wp:effectExtent l="0" t="0" r="13970" b="20955"/>
                <wp:wrapNone/>
                <wp:docPr id="17" name="Text Box 17"/>
                <wp:cNvGraphicFramePr/>
                <a:graphic xmlns:a="http://schemas.openxmlformats.org/drawingml/2006/main">
                  <a:graphicData uri="http://schemas.microsoft.com/office/word/2010/wordprocessingShape">
                    <wps:wsp>
                      <wps:cNvSpPr txBox="1"/>
                      <wps:spPr>
                        <a:xfrm>
                          <a:off x="0" y="0"/>
                          <a:ext cx="1567543" cy="474345"/>
                        </a:xfrm>
                        <a:prstGeom prst="rect">
                          <a:avLst/>
                        </a:prstGeom>
                        <a:noFill/>
                        <a:ln w="6350">
                          <a:solidFill>
                            <a:prstClr val="black"/>
                          </a:solidFill>
                        </a:ln>
                      </wps:spPr>
                      <wps:txbx>
                        <w:txbxContent>
                          <w:p w14:paraId="7E330C28" w14:textId="540DADBC" w:rsidR="0017691D" w:rsidRPr="007D5FEA" w:rsidRDefault="0017691D">
                            <w:pPr>
                              <w:rPr>
                                <w:sz w:val="36"/>
                                <w:szCs w:val="36"/>
                                <w:lang w:val="es-ES"/>
                              </w:rPr>
                            </w:pPr>
                            <w:r w:rsidRPr="007D5FEA">
                              <w:rPr>
                                <w:sz w:val="36"/>
                                <w:szCs w:val="36"/>
                                <w:lang w:val="es-ES"/>
                              </w:rPr>
                              <w:t>Ciclo 2019-2</w:t>
                            </w:r>
                          </w:p>
                          <w:p w14:paraId="07664874" w14:textId="77777777" w:rsidR="0017691D" w:rsidRDefault="0017691D"/>
                          <w:p w14:paraId="79F64F99" w14:textId="77777777" w:rsidR="0017691D" w:rsidRPr="007D5FEA" w:rsidRDefault="0017691D">
                            <w:pPr>
                              <w:rPr>
                                <w:sz w:val="36"/>
                                <w:szCs w:val="36"/>
                                <w:lang w:val="es-ES"/>
                              </w:rPr>
                            </w:pPr>
                            <w:r w:rsidRPr="007D5FEA">
                              <w:rPr>
                                <w:sz w:val="36"/>
                                <w:szCs w:val="36"/>
                                <w:lang w:val="es-ES"/>
                              </w:rPr>
                              <w:t>Ciclo 2019-2</w:t>
                            </w:r>
                          </w:p>
                          <w:p w14:paraId="79588907" w14:textId="77777777" w:rsidR="0017691D" w:rsidRDefault="0017691D"/>
                          <w:p w14:paraId="548DD9D6" w14:textId="77777777" w:rsidR="0017691D" w:rsidRPr="007D5FEA" w:rsidRDefault="0017691D">
                            <w:pPr>
                              <w:rPr>
                                <w:sz w:val="36"/>
                                <w:szCs w:val="36"/>
                                <w:lang w:val="es-ES"/>
                              </w:rPr>
                            </w:pPr>
                            <w:r w:rsidRPr="007D5FEA">
                              <w:rPr>
                                <w:sz w:val="36"/>
                                <w:szCs w:val="36"/>
                                <w:lang w:val="es-ES"/>
                              </w:rPr>
                              <w:t>Ciclo 2019-2</w:t>
                            </w:r>
                          </w:p>
                          <w:p w14:paraId="60EAD02A" w14:textId="77777777" w:rsidR="0017691D" w:rsidRDefault="0017691D"/>
                          <w:p w14:paraId="2B40CAE7" w14:textId="77777777" w:rsidR="0017691D" w:rsidRPr="007D5FEA" w:rsidRDefault="0017691D">
                            <w:pPr>
                              <w:rPr>
                                <w:sz w:val="36"/>
                                <w:szCs w:val="36"/>
                                <w:lang w:val="es-ES"/>
                              </w:rPr>
                            </w:pPr>
                            <w:r w:rsidRPr="007D5FEA">
                              <w:rPr>
                                <w:sz w:val="36"/>
                                <w:szCs w:val="36"/>
                                <w:lang w:val="es-ES"/>
                              </w:rPr>
                              <w:t>Ciclo 2019-2</w:t>
                            </w:r>
                          </w:p>
                          <w:p w14:paraId="6FB4CC1E" w14:textId="77777777" w:rsidR="0017691D" w:rsidRDefault="0017691D"/>
                          <w:p w14:paraId="060790B1" w14:textId="77777777" w:rsidR="0017691D" w:rsidRPr="007D5FEA" w:rsidRDefault="0017691D">
                            <w:pPr>
                              <w:rPr>
                                <w:sz w:val="36"/>
                                <w:szCs w:val="36"/>
                                <w:lang w:val="es-ES"/>
                              </w:rPr>
                            </w:pPr>
                            <w:r w:rsidRPr="007D5FEA">
                              <w:rPr>
                                <w:sz w:val="36"/>
                                <w:szCs w:val="36"/>
                                <w:lang w:val="es-ES"/>
                              </w:rPr>
                              <w:t>Ciclo 2019-2</w:t>
                            </w:r>
                          </w:p>
                          <w:p w14:paraId="6B467817" w14:textId="77777777" w:rsidR="0017691D" w:rsidRDefault="0017691D"/>
                          <w:p w14:paraId="097A077D" w14:textId="77777777" w:rsidR="0017691D" w:rsidRPr="007D5FEA" w:rsidRDefault="0017691D">
                            <w:pPr>
                              <w:rPr>
                                <w:sz w:val="36"/>
                                <w:szCs w:val="36"/>
                                <w:lang w:val="es-ES"/>
                              </w:rPr>
                            </w:pPr>
                            <w:r w:rsidRPr="007D5FEA">
                              <w:rPr>
                                <w:sz w:val="36"/>
                                <w:szCs w:val="36"/>
                                <w:lang w:val="es-ES"/>
                              </w:rPr>
                              <w:t>Ciclo 2019-2</w:t>
                            </w:r>
                          </w:p>
                          <w:p w14:paraId="297E0713" w14:textId="77777777" w:rsidR="0017691D" w:rsidRDefault="0017691D"/>
                          <w:p w14:paraId="62E23460" w14:textId="77777777" w:rsidR="0017691D" w:rsidRPr="007D5FEA" w:rsidRDefault="0017691D">
                            <w:pPr>
                              <w:rPr>
                                <w:sz w:val="36"/>
                                <w:szCs w:val="36"/>
                                <w:lang w:val="es-ES"/>
                              </w:rPr>
                            </w:pPr>
                            <w:r w:rsidRPr="007D5FEA">
                              <w:rPr>
                                <w:sz w:val="36"/>
                                <w:szCs w:val="36"/>
                                <w:lang w:val="es-ES"/>
                              </w:rPr>
                              <w:t>Ciclo 2019-2</w:t>
                            </w:r>
                          </w:p>
                          <w:p w14:paraId="1B0023DD" w14:textId="77777777" w:rsidR="0017691D" w:rsidRDefault="0017691D"/>
                          <w:p w14:paraId="6F6C98B8" w14:textId="77777777" w:rsidR="0017691D" w:rsidRPr="007D5FEA" w:rsidRDefault="0017691D">
                            <w:pPr>
                              <w:rPr>
                                <w:sz w:val="36"/>
                                <w:szCs w:val="36"/>
                                <w:lang w:val="es-ES"/>
                              </w:rPr>
                            </w:pPr>
                            <w:r w:rsidRPr="007D5FEA">
                              <w:rPr>
                                <w:sz w:val="36"/>
                                <w:szCs w:val="36"/>
                                <w:lang w:val="es-ES"/>
                              </w:rPr>
                              <w:t>Ciclo 2019-2</w:t>
                            </w:r>
                          </w:p>
                          <w:p w14:paraId="342BB6F7" w14:textId="77777777" w:rsidR="0017691D" w:rsidRDefault="0017691D"/>
                          <w:p w14:paraId="0C16FFC5" w14:textId="77777777" w:rsidR="0017691D" w:rsidRPr="007D5FEA" w:rsidRDefault="0017691D">
                            <w:pPr>
                              <w:rPr>
                                <w:sz w:val="36"/>
                                <w:szCs w:val="36"/>
                                <w:lang w:val="es-ES"/>
                              </w:rPr>
                            </w:pPr>
                            <w:r w:rsidRPr="007D5FEA">
                              <w:rPr>
                                <w:sz w:val="36"/>
                                <w:szCs w:val="36"/>
                                <w:lang w:val="es-ES"/>
                              </w:rPr>
                              <w:t>Ciclo 2019-2</w:t>
                            </w:r>
                          </w:p>
                          <w:p w14:paraId="695EDA77" w14:textId="77777777" w:rsidR="0017691D" w:rsidRDefault="0017691D"/>
                          <w:p w14:paraId="76F00661" w14:textId="77777777" w:rsidR="0017691D" w:rsidRPr="007D5FEA" w:rsidRDefault="0017691D">
                            <w:pPr>
                              <w:rPr>
                                <w:sz w:val="36"/>
                                <w:szCs w:val="36"/>
                                <w:lang w:val="es-ES"/>
                              </w:rPr>
                            </w:pPr>
                            <w:r w:rsidRPr="007D5FEA">
                              <w:rPr>
                                <w:sz w:val="36"/>
                                <w:szCs w:val="36"/>
                                <w:lang w:val="es-ES"/>
                              </w:rPr>
                              <w:t>Ciclo 2019-2</w:t>
                            </w:r>
                          </w:p>
                          <w:p w14:paraId="7131C0CE" w14:textId="77777777" w:rsidR="0017691D" w:rsidRDefault="0017691D"/>
                          <w:p w14:paraId="1CBE8B8F" w14:textId="77777777" w:rsidR="0017691D" w:rsidRPr="007D5FEA" w:rsidRDefault="0017691D">
                            <w:pPr>
                              <w:rPr>
                                <w:sz w:val="36"/>
                                <w:szCs w:val="36"/>
                                <w:lang w:val="es-ES"/>
                              </w:rPr>
                            </w:pPr>
                            <w:r w:rsidRPr="007D5FEA">
                              <w:rPr>
                                <w:sz w:val="36"/>
                                <w:szCs w:val="36"/>
                                <w:lang w:val="es-ES"/>
                              </w:rPr>
                              <w:t>Ciclo 2019-2</w:t>
                            </w:r>
                          </w:p>
                          <w:p w14:paraId="54FCB601" w14:textId="77777777" w:rsidR="0017691D" w:rsidRDefault="0017691D"/>
                          <w:p w14:paraId="7DDF2205" w14:textId="77777777" w:rsidR="0017691D" w:rsidRPr="007D5FEA" w:rsidRDefault="0017691D">
                            <w:pPr>
                              <w:rPr>
                                <w:sz w:val="36"/>
                                <w:szCs w:val="36"/>
                                <w:lang w:val="es-ES"/>
                              </w:rPr>
                            </w:pPr>
                            <w:r w:rsidRPr="007D5FEA">
                              <w:rPr>
                                <w:sz w:val="36"/>
                                <w:szCs w:val="36"/>
                                <w:lang w:val="es-ES"/>
                              </w:rPr>
                              <w:t>Ciclo 2019-2</w:t>
                            </w:r>
                          </w:p>
                          <w:p w14:paraId="74291BF7" w14:textId="77777777" w:rsidR="0017691D" w:rsidRDefault="0017691D"/>
                          <w:p w14:paraId="6822C033" w14:textId="77777777" w:rsidR="0017691D" w:rsidRPr="007D5FEA" w:rsidRDefault="0017691D">
                            <w:pPr>
                              <w:rPr>
                                <w:sz w:val="36"/>
                                <w:szCs w:val="36"/>
                                <w:lang w:val="es-ES"/>
                              </w:rPr>
                            </w:pPr>
                            <w:r w:rsidRPr="007D5FEA">
                              <w:rPr>
                                <w:sz w:val="36"/>
                                <w:szCs w:val="36"/>
                                <w:lang w:val="es-ES"/>
                              </w:rPr>
                              <w:t>Ciclo 2019-2</w:t>
                            </w:r>
                          </w:p>
                          <w:p w14:paraId="18344CE8" w14:textId="77777777" w:rsidR="0017691D" w:rsidRDefault="0017691D"/>
                          <w:p w14:paraId="297714BC" w14:textId="77777777" w:rsidR="0017691D" w:rsidRPr="007D5FEA" w:rsidRDefault="0017691D">
                            <w:pPr>
                              <w:rPr>
                                <w:sz w:val="36"/>
                                <w:szCs w:val="36"/>
                                <w:lang w:val="es-ES"/>
                              </w:rPr>
                            </w:pPr>
                            <w:r w:rsidRPr="007D5FEA">
                              <w:rPr>
                                <w:sz w:val="36"/>
                                <w:szCs w:val="36"/>
                                <w:lang w:val="es-ES"/>
                              </w:rPr>
                              <w:t>Ciclo 2019-2</w:t>
                            </w:r>
                          </w:p>
                          <w:p w14:paraId="58632977" w14:textId="77777777" w:rsidR="0017691D" w:rsidRDefault="0017691D"/>
                          <w:p w14:paraId="6F3AAAC5" w14:textId="77777777" w:rsidR="0017691D" w:rsidRPr="007D5FEA" w:rsidRDefault="0017691D">
                            <w:pPr>
                              <w:rPr>
                                <w:sz w:val="36"/>
                                <w:szCs w:val="36"/>
                                <w:lang w:val="es-ES"/>
                              </w:rPr>
                            </w:pPr>
                            <w:r w:rsidRPr="007D5FEA">
                              <w:rPr>
                                <w:sz w:val="36"/>
                                <w:szCs w:val="36"/>
                                <w:lang w:val="es-ES"/>
                              </w:rPr>
                              <w:t>Ciclo 2019-2</w:t>
                            </w:r>
                          </w:p>
                          <w:p w14:paraId="38B64107" w14:textId="77777777" w:rsidR="0017691D" w:rsidRDefault="0017691D"/>
                          <w:p w14:paraId="42E96DF4" w14:textId="77777777" w:rsidR="0017691D" w:rsidRPr="007D5FEA" w:rsidRDefault="0017691D">
                            <w:pPr>
                              <w:rPr>
                                <w:sz w:val="36"/>
                                <w:szCs w:val="36"/>
                                <w:lang w:val="es-ES"/>
                              </w:rPr>
                            </w:pPr>
                            <w:r w:rsidRPr="007D5FEA">
                              <w:rPr>
                                <w:sz w:val="36"/>
                                <w:szCs w:val="36"/>
                                <w:lang w:val="es-ES"/>
                              </w:rPr>
                              <w:t>Ciclo 2019-2</w:t>
                            </w:r>
                          </w:p>
                          <w:p w14:paraId="102BFD44" w14:textId="77777777" w:rsidR="0017691D" w:rsidRDefault="0017691D"/>
                          <w:p w14:paraId="029FC218" w14:textId="77777777" w:rsidR="0017691D" w:rsidRPr="007D5FEA" w:rsidRDefault="0017691D">
                            <w:pPr>
                              <w:rPr>
                                <w:sz w:val="36"/>
                                <w:szCs w:val="36"/>
                                <w:lang w:val="es-ES"/>
                              </w:rPr>
                            </w:pPr>
                            <w:r w:rsidRPr="007D5FEA">
                              <w:rPr>
                                <w:sz w:val="36"/>
                                <w:szCs w:val="36"/>
                                <w:lang w:val="es-ES"/>
                              </w:rPr>
                              <w:t>Ciclo 2019-2</w:t>
                            </w:r>
                          </w:p>
                          <w:p w14:paraId="45E5C286" w14:textId="77777777" w:rsidR="0017691D" w:rsidRDefault="0017691D"/>
                          <w:p w14:paraId="1A64642E" w14:textId="77777777" w:rsidR="0017691D" w:rsidRPr="007D5FEA" w:rsidRDefault="0017691D">
                            <w:pPr>
                              <w:rPr>
                                <w:sz w:val="36"/>
                                <w:szCs w:val="36"/>
                                <w:lang w:val="es-ES"/>
                              </w:rPr>
                            </w:pPr>
                            <w:r w:rsidRPr="007D5FEA">
                              <w:rPr>
                                <w:sz w:val="36"/>
                                <w:szCs w:val="36"/>
                                <w:lang w:val="es-ES"/>
                              </w:rPr>
                              <w:t>Ciclo 2019-2</w:t>
                            </w:r>
                          </w:p>
                          <w:p w14:paraId="1863E67F" w14:textId="77777777" w:rsidR="0017691D" w:rsidRDefault="0017691D"/>
                          <w:p w14:paraId="4B8E48F0" w14:textId="77777777" w:rsidR="0017691D" w:rsidRPr="007D5FEA" w:rsidRDefault="0017691D">
                            <w:pPr>
                              <w:rPr>
                                <w:sz w:val="36"/>
                                <w:szCs w:val="36"/>
                                <w:lang w:val="es-ES"/>
                              </w:rPr>
                            </w:pPr>
                            <w:r w:rsidRPr="007D5FEA">
                              <w:rPr>
                                <w:sz w:val="36"/>
                                <w:szCs w:val="36"/>
                                <w:lang w:val="es-ES"/>
                              </w:rPr>
                              <w:t>Ciclo 2019-2</w:t>
                            </w:r>
                          </w:p>
                          <w:p w14:paraId="2C90FEDF" w14:textId="77777777" w:rsidR="0017691D" w:rsidRDefault="0017691D"/>
                          <w:p w14:paraId="518E8920" w14:textId="77777777" w:rsidR="0017691D" w:rsidRPr="007D5FEA" w:rsidRDefault="0017691D">
                            <w:pPr>
                              <w:rPr>
                                <w:sz w:val="36"/>
                                <w:szCs w:val="36"/>
                                <w:lang w:val="es-ES"/>
                              </w:rPr>
                            </w:pPr>
                            <w:r w:rsidRPr="007D5FEA">
                              <w:rPr>
                                <w:sz w:val="36"/>
                                <w:szCs w:val="36"/>
                                <w:lang w:val="es-ES"/>
                              </w:rPr>
                              <w:t>Ciclo 2019-2</w:t>
                            </w:r>
                          </w:p>
                          <w:p w14:paraId="642F81D7" w14:textId="77777777" w:rsidR="0017691D" w:rsidRDefault="0017691D"/>
                          <w:p w14:paraId="0D95008E" w14:textId="77777777" w:rsidR="0017691D" w:rsidRPr="007D5FEA" w:rsidRDefault="0017691D">
                            <w:pPr>
                              <w:rPr>
                                <w:sz w:val="36"/>
                                <w:szCs w:val="36"/>
                                <w:lang w:val="es-ES"/>
                              </w:rPr>
                            </w:pPr>
                            <w:r w:rsidRPr="007D5FEA">
                              <w:rPr>
                                <w:sz w:val="36"/>
                                <w:szCs w:val="36"/>
                                <w:lang w:val="es-ES"/>
                              </w:rPr>
                              <w:t>Ciclo 2019-2</w:t>
                            </w:r>
                          </w:p>
                          <w:p w14:paraId="28430D32" w14:textId="77777777" w:rsidR="0017691D" w:rsidRDefault="0017691D"/>
                          <w:p w14:paraId="2F5E0730" w14:textId="77777777" w:rsidR="0017691D" w:rsidRPr="007D5FEA" w:rsidRDefault="0017691D">
                            <w:pPr>
                              <w:rPr>
                                <w:sz w:val="36"/>
                                <w:szCs w:val="36"/>
                                <w:lang w:val="es-ES"/>
                              </w:rPr>
                            </w:pPr>
                            <w:r w:rsidRPr="007D5FEA">
                              <w:rPr>
                                <w:sz w:val="36"/>
                                <w:szCs w:val="36"/>
                                <w:lang w:val="es-ES"/>
                              </w:rPr>
                              <w:t>Ciclo 2019-2</w:t>
                            </w:r>
                          </w:p>
                          <w:p w14:paraId="454695FA" w14:textId="77777777" w:rsidR="0017691D" w:rsidRDefault="0017691D"/>
                          <w:p w14:paraId="3FF473FC" w14:textId="77777777" w:rsidR="0017691D" w:rsidRPr="007D5FEA" w:rsidRDefault="0017691D">
                            <w:pPr>
                              <w:rPr>
                                <w:sz w:val="36"/>
                                <w:szCs w:val="36"/>
                                <w:lang w:val="es-ES"/>
                              </w:rPr>
                            </w:pPr>
                            <w:r w:rsidRPr="007D5FEA">
                              <w:rPr>
                                <w:sz w:val="36"/>
                                <w:szCs w:val="36"/>
                                <w:lang w:val="es-ES"/>
                              </w:rPr>
                              <w:t>Ciclo 2019-2</w:t>
                            </w:r>
                          </w:p>
                          <w:p w14:paraId="20124E0F" w14:textId="77777777" w:rsidR="0017691D" w:rsidRDefault="0017691D"/>
                          <w:p w14:paraId="7949622C" w14:textId="77777777" w:rsidR="0017691D" w:rsidRPr="007D5FEA" w:rsidRDefault="0017691D">
                            <w:pPr>
                              <w:rPr>
                                <w:sz w:val="36"/>
                                <w:szCs w:val="36"/>
                                <w:lang w:val="es-ES"/>
                              </w:rPr>
                            </w:pPr>
                            <w:r w:rsidRPr="007D5FEA">
                              <w:rPr>
                                <w:sz w:val="36"/>
                                <w:szCs w:val="36"/>
                                <w:lang w:val="es-ES"/>
                              </w:rPr>
                              <w:t>Ciclo 2019-2</w:t>
                            </w:r>
                          </w:p>
                          <w:p w14:paraId="0F483231" w14:textId="77777777" w:rsidR="0017691D" w:rsidRDefault="0017691D"/>
                          <w:p w14:paraId="5FBA2D2F" w14:textId="77777777" w:rsidR="0017691D" w:rsidRPr="007D5FEA" w:rsidRDefault="0017691D">
                            <w:pPr>
                              <w:rPr>
                                <w:sz w:val="36"/>
                                <w:szCs w:val="36"/>
                                <w:lang w:val="es-ES"/>
                              </w:rPr>
                            </w:pPr>
                            <w:r w:rsidRPr="007D5FEA">
                              <w:rPr>
                                <w:sz w:val="36"/>
                                <w:szCs w:val="36"/>
                                <w:lang w:val="es-ES"/>
                              </w:rPr>
                              <w:t>Ciclo 2019-2</w:t>
                            </w:r>
                          </w:p>
                          <w:p w14:paraId="04644470" w14:textId="77777777" w:rsidR="0017691D" w:rsidRDefault="0017691D"/>
                          <w:p w14:paraId="15A2206E" w14:textId="77777777" w:rsidR="0017691D" w:rsidRPr="007D5FEA" w:rsidRDefault="0017691D">
                            <w:pPr>
                              <w:rPr>
                                <w:sz w:val="36"/>
                                <w:szCs w:val="36"/>
                                <w:lang w:val="es-ES"/>
                              </w:rPr>
                            </w:pPr>
                            <w:r w:rsidRPr="007D5FEA">
                              <w:rPr>
                                <w:sz w:val="36"/>
                                <w:szCs w:val="36"/>
                                <w:lang w:val="es-ES"/>
                              </w:rPr>
                              <w:t>Ciclo 2019-2</w:t>
                            </w:r>
                          </w:p>
                          <w:p w14:paraId="07C2E818" w14:textId="77777777" w:rsidR="0017691D" w:rsidRDefault="0017691D"/>
                          <w:p w14:paraId="5B4E82CF" w14:textId="77777777" w:rsidR="0017691D" w:rsidRPr="007D5FEA" w:rsidRDefault="0017691D">
                            <w:pPr>
                              <w:rPr>
                                <w:sz w:val="36"/>
                                <w:szCs w:val="36"/>
                                <w:lang w:val="es-ES"/>
                              </w:rPr>
                            </w:pPr>
                            <w:r w:rsidRPr="007D5FEA">
                              <w:rPr>
                                <w:sz w:val="36"/>
                                <w:szCs w:val="36"/>
                                <w:lang w:val="es-ES"/>
                              </w:rPr>
                              <w:t>Ciclo 2019-2</w:t>
                            </w:r>
                          </w:p>
                          <w:p w14:paraId="6DFD31D6" w14:textId="77777777" w:rsidR="0017691D" w:rsidRDefault="0017691D"/>
                          <w:p w14:paraId="256DDB80" w14:textId="77777777" w:rsidR="0017691D" w:rsidRPr="007D5FEA" w:rsidRDefault="0017691D">
                            <w:pPr>
                              <w:rPr>
                                <w:sz w:val="36"/>
                                <w:szCs w:val="36"/>
                                <w:lang w:val="es-ES"/>
                              </w:rPr>
                            </w:pPr>
                            <w:r w:rsidRPr="007D5FEA">
                              <w:rPr>
                                <w:sz w:val="36"/>
                                <w:szCs w:val="36"/>
                                <w:lang w:val="es-ES"/>
                              </w:rPr>
                              <w:t>Ciclo 2019-2</w:t>
                            </w:r>
                          </w:p>
                          <w:p w14:paraId="028A819D" w14:textId="77777777" w:rsidR="0017691D" w:rsidRDefault="0017691D"/>
                          <w:p w14:paraId="169B1BC9" w14:textId="77777777" w:rsidR="0017691D" w:rsidRPr="007D5FEA" w:rsidRDefault="0017691D">
                            <w:pPr>
                              <w:rPr>
                                <w:sz w:val="36"/>
                                <w:szCs w:val="36"/>
                                <w:lang w:val="es-ES"/>
                              </w:rPr>
                            </w:pPr>
                            <w:r w:rsidRPr="007D5FEA">
                              <w:rPr>
                                <w:sz w:val="36"/>
                                <w:szCs w:val="36"/>
                                <w:lang w:val="es-ES"/>
                              </w:rPr>
                              <w:t>Ciclo 2019-2</w:t>
                            </w:r>
                          </w:p>
                          <w:p w14:paraId="5785A6E4" w14:textId="77777777" w:rsidR="0017691D" w:rsidRDefault="0017691D"/>
                          <w:p w14:paraId="3D606480" w14:textId="77777777" w:rsidR="0017691D" w:rsidRPr="007D5FEA" w:rsidRDefault="0017691D">
                            <w:pPr>
                              <w:rPr>
                                <w:sz w:val="36"/>
                                <w:szCs w:val="36"/>
                                <w:lang w:val="es-ES"/>
                              </w:rPr>
                            </w:pPr>
                            <w:r w:rsidRPr="007D5FEA">
                              <w:rPr>
                                <w:sz w:val="36"/>
                                <w:szCs w:val="36"/>
                                <w:lang w:val="es-ES"/>
                              </w:rPr>
                              <w:t>Ciclo 2019-2</w:t>
                            </w:r>
                          </w:p>
                          <w:p w14:paraId="35FC5D04" w14:textId="77777777" w:rsidR="0017691D" w:rsidRDefault="0017691D"/>
                          <w:p w14:paraId="2D89261D" w14:textId="77777777" w:rsidR="0017691D" w:rsidRPr="007D5FEA" w:rsidRDefault="0017691D">
                            <w:pPr>
                              <w:rPr>
                                <w:sz w:val="36"/>
                                <w:szCs w:val="36"/>
                                <w:lang w:val="es-ES"/>
                              </w:rPr>
                            </w:pPr>
                            <w:r w:rsidRPr="007D5FEA">
                              <w:rPr>
                                <w:sz w:val="36"/>
                                <w:szCs w:val="36"/>
                                <w:lang w:val="es-ES"/>
                              </w:rPr>
                              <w:t>Ciclo 2019-2</w:t>
                            </w:r>
                          </w:p>
                          <w:p w14:paraId="01880134" w14:textId="77777777" w:rsidR="0017691D" w:rsidRDefault="0017691D"/>
                          <w:p w14:paraId="59A2D31F" w14:textId="77777777" w:rsidR="0017691D" w:rsidRPr="007D5FEA" w:rsidRDefault="0017691D">
                            <w:pPr>
                              <w:rPr>
                                <w:sz w:val="36"/>
                                <w:szCs w:val="36"/>
                                <w:lang w:val="es-ES"/>
                              </w:rPr>
                            </w:pPr>
                            <w:r w:rsidRPr="007D5FEA">
                              <w:rPr>
                                <w:sz w:val="36"/>
                                <w:szCs w:val="36"/>
                                <w:lang w:val="es-ES"/>
                              </w:rPr>
                              <w:t>Ciclo 2019-2</w:t>
                            </w:r>
                          </w:p>
                          <w:p w14:paraId="568A450C" w14:textId="77777777" w:rsidR="0017691D" w:rsidRDefault="0017691D"/>
                          <w:p w14:paraId="1187BB2C" w14:textId="77777777" w:rsidR="0017691D" w:rsidRPr="007D5FEA" w:rsidRDefault="0017691D">
                            <w:pPr>
                              <w:rPr>
                                <w:sz w:val="36"/>
                                <w:szCs w:val="36"/>
                                <w:lang w:val="es-ES"/>
                              </w:rPr>
                            </w:pPr>
                            <w:r w:rsidRPr="007D5FEA">
                              <w:rPr>
                                <w:sz w:val="36"/>
                                <w:szCs w:val="36"/>
                                <w:lang w:val="es-ES"/>
                              </w:rPr>
                              <w:t>Ciclo 2019-2</w:t>
                            </w:r>
                          </w:p>
                          <w:p w14:paraId="1F244A59" w14:textId="77777777" w:rsidR="0017691D" w:rsidRDefault="0017691D"/>
                          <w:p w14:paraId="4E44F71F" w14:textId="77777777" w:rsidR="0017691D" w:rsidRPr="007D5FEA" w:rsidRDefault="0017691D">
                            <w:pPr>
                              <w:rPr>
                                <w:sz w:val="36"/>
                                <w:szCs w:val="36"/>
                                <w:lang w:val="es-ES"/>
                              </w:rPr>
                            </w:pPr>
                            <w:r w:rsidRPr="007D5FEA">
                              <w:rPr>
                                <w:sz w:val="36"/>
                                <w:szCs w:val="36"/>
                                <w:lang w:val="es-ES"/>
                              </w:rPr>
                              <w:t>Ciclo 2019-2</w:t>
                            </w:r>
                          </w:p>
                          <w:p w14:paraId="46C94258" w14:textId="77777777" w:rsidR="0017691D" w:rsidRDefault="0017691D"/>
                          <w:p w14:paraId="3202FAE4" w14:textId="77777777" w:rsidR="0017691D" w:rsidRPr="007D5FEA" w:rsidRDefault="0017691D">
                            <w:pPr>
                              <w:rPr>
                                <w:sz w:val="36"/>
                                <w:szCs w:val="36"/>
                                <w:lang w:val="es-ES"/>
                              </w:rPr>
                            </w:pPr>
                            <w:r w:rsidRPr="007D5FEA">
                              <w:rPr>
                                <w:sz w:val="36"/>
                                <w:szCs w:val="36"/>
                                <w:lang w:val="es-ES"/>
                              </w:rPr>
                              <w:t>Ciclo 2019-2</w:t>
                            </w:r>
                          </w:p>
                          <w:p w14:paraId="375FDD43" w14:textId="77777777" w:rsidR="0017691D" w:rsidRDefault="0017691D"/>
                          <w:p w14:paraId="73B82469" w14:textId="77777777" w:rsidR="0017691D" w:rsidRPr="007D5FEA" w:rsidRDefault="0017691D">
                            <w:pPr>
                              <w:rPr>
                                <w:sz w:val="36"/>
                                <w:szCs w:val="36"/>
                                <w:lang w:val="es-ES"/>
                              </w:rPr>
                            </w:pPr>
                            <w:r w:rsidRPr="007D5FEA">
                              <w:rPr>
                                <w:sz w:val="36"/>
                                <w:szCs w:val="36"/>
                                <w:lang w:val="es-ES"/>
                              </w:rPr>
                              <w:t>Ciclo 2019-2</w:t>
                            </w:r>
                          </w:p>
                          <w:p w14:paraId="7A59BE83" w14:textId="77777777" w:rsidR="0017691D" w:rsidRDefault="0017691D"/>
                          <w:p w14:paraId="5FEE96DB" w14:textId="77777777" w:rsidR="0017691D" w:rsidRPr="007D5FEA" w:rsidRDefault="0017691D">
                            <w:pPr>
                              <w:rPr>
                                <w:sz w:val="36"/>
                                <w:szCs w:val="36"/>
                                <w:lang w:val="es-ES"/>
                              </w:rPr>
                            </w:pPr>
                            <w:r w:rsidRPr="007D5FEA">
                              <w:rPr>
                                <w:sz w:val="36"/>
                                <w:szCs w:val="36"/>
                                <w:lang w:val="es-ES"/>
                              </w:rPr>
                              <w:t>Ciclo 2019-2</w:t>
                            </w:r>
                          </w:p>
                          <w:p w14:paraId="5F1E45B8" w14:textId="77777777" w:rsidR="0017691D" w:rsidRDefault="0017691D"/>
                          <w:p w14:paraId="27658ED8" w14:textId="77777777" w:rsidR="0017691D" w:rsidRPr="007D5FEA" w:rsidRDefault="0017691D">
                            <w:pPr>
                              <w:rPr>
                                <w:sz w:val="36"/>
                                <w:szCs w:val="36"/>
                                <w:lang w:val="es-ES"/>
                              </w:rPr>
                            </w:pPr>
                            <w:r w:rsidRPr="007D5FEA">
                              <w:rPr>
                                <w:sz w:val="36"/>
                                <w:szCs w:val="36"/>
                                <w:lang w:val="es-ES"/>
                              </w:rPr>
                              <w:t>Ciclo 2019-2</w:t>
                            </w:r>
                          </w:p>
                          <w:p w14:paraId="7E25B6A1" w14:textId="77777777" w:rsidR="0017691D" w:rsidRDefault="0017691D"/>
                          <w:p w14:paraId="07DC273E" w14:textId="77777777" w:rsidR="0017691D" w:rsidRPr="007D5FEA" w:rsidRDefault="0017691D">
                            <w:pPr>
                              <w:rPr>
                                <w:sz w:val="36"/>
                                <w:szCs w:val="36"/>
                                <w:lang w:val="es-ES"/>
                              </w:rPr>
                            </w:pPr>
                            <w:r w:rsidRPr="007D5FEA">
                              <w:rPr>
                                <w:sz w:val="36"/>
                                <w:szCs w:val="36"/>
                                <w:lang w:val="es-ES"/>
                              </w:rPr>
                              <w:t>Ciclo 2019-2</w:t>
                            </w:r>
                          </w:p>
                          <w:p w14:paraId="23DA269B" w14:textId="77777777" w:rsidR="0017691D" w:rsidRDefault="0017691D"/>
                          <w:p w14:paraId="0307BAD0" w14:textId="77777777" w:rsidR="0017691D" w:rsidRPr="007D5FEA" w:rsidRDefault="0017691D">
                            <w:pPr>
                              <w:rPr>
                                <w:sz w:val="36"/>
                                <w:szCs w:val="36"/>
                                <w:lang w:val="es-ES"/>
                              </w:rPr>
                            </w:pPr>
                            <w:r w:rsidRPr="007D5FEA">
                              <w:rPr>
                                <w:sz w:val="36"/>
                                <w:szCs w:val="36"/>
                                <w:lang w:val="es-ES"/>
                              </w:rPr>
                              <w:t>Ciclo 2019-2</w:t>
                            </w:r>
                          </w:p>
                          <w:p w14:paraId="5A96815F" w14:textId="77777777" w:rsidR="0017691D" w:rsidRDefault="0017691D"/>
                          <w:p w14:paraId="5AEE021D" w14:textId="77777777" w:rsidR="0017691D" w:rsidRPr="007D5FEA" w:rsidRDefault="0017691D">
                            <w:pPr>
                              <w:rPr>
                                <w:sz w:val="36"/>
                                <w:szCs w:val="36"/>
                                <w:lang w:val="es-ES"/>
                              </w:rPr>
                            </w:pPr>
                            <w:r w:rsidRPr="007D5FEA">
                              <w:rPr>
                                <w:sz w:val="36"/>
                                <w:szCs w:val="36"/>
                                <w:lang w:val="es-ES"/>
                              </w:rPr>
                              <w:t>Ciclo 2019-2</w:t>
                            </w:r>
                          </w:p>
                          <w:p w14:paraId="77D3F2E4" w14:textId="77777777" w:rsidR="0017691D" w:rsidRDefault="0017691D"/>
                          <w:p w14:paraId="191A054C" w14:textId="77777777" w:rsidR="0017691D" w:rsidRPr="007D5FEA" w:rsidRDefault="0017691D">
                            <w:pPr>
                              <w:rPr>
                                <w:sz w:val="36"/>
                                <w:szCs w:val="36"/>
                                <w:lang w:val="es-ES"/>
                              </w:rPr>
                            </w:pPr>
                            <w:r w:rsidRPr="007D5FEA">
                              <w:rPr>
                                <w:sz w:val="36"/>
                                <w:szCs w:val="36"/>
                                <w:lang w:val="es-ES"/>
                              </w:rPr>
                              <w:t>Ciclo 2019-2</w:t>
                            </w:r>
                          </w:p>
                          <w:p w14:paraId="164A00D0" w14:textId="77777777" w:rsidR="0017691D" w:rsidRDefault="0017691D"/>
                          <w:p w14:paraId="300DFAFD" w14:textId="77777777" w:rsidR="0017691D" w:rsidRPr="007D5FEA" w:rsidRDefault="0017691D">
                            <w:pPr>
                              <w:rPr>
                                <w:sz w:val="36"/>
                                <w:szCs w:val="36"/>
                                <w:lang w:val="es-ES"/>
                              </w:rPr>
                            </w:pPr>
                            <w:r w:rsidRPr="007D5FEA">
                              <w:rPr>
                                <w:sz w:val="36"/>
                                <w:szCs w:val="36"/>
                                <w:lang w:val="es-ES"/>
                              </w:rPr>
                              <w:t>Ciclo 2019-2</w:t>
                            </w:r>
                          </w:p>
                          <w:p w14:paraId="23628411" w14:textId="77777777" w:rsidR="0017691D" w:rsidRDefault="0017691D"/>
                          <w:p w14:paraId="157156F2" w14:textId="77777777" w:rsidR="0017691D" w:rsidRPr="007D5FEA" w:rsidRDefault="0017691D">
                            <w:pPr>
                              <w:rPr>
                                <w:sz w:val="36"/>
                                <w:szCs w:val="36"/>
                                <w:lang w:val="es-ES"/>
                              </w:rPr>
                            </w:pPr>
                            <w:r w:rsidRPr="007D5FEA">
                              <w:rPr>
                                <w:sz w:val="36"/>
                                <w:szCs w:val="36"/>
                                <w:lang w:val="es-ES"/>
                              </w:rPr>
                              <w:t>Ciclo 2019-2</w:t>
                            </w:r>
                          </w:p>
                          <w:p w14:paraId="3821426E" w14:textId="77777777" w:rsidR="0017691D" w:rsidRDefault="0017691D"/>
                          <w:p w14:paraId="6EFE387F" w14:textId="77777777" w:rsidR="0017691D" w:rsidRPr="007D5FEA" w:rsidRDefault="0017691D">
                            <w:pPr>
                              <w:rPr>
                                <w:sz w:val="36"/>
                                <w:szCs w:val="36"/>
                                <w:lang w:val="es-ES"/>
                              </w:rPr>
                            </w:pPr>
                            <w:r w:rsidRPr="007D5FEA">
                              <w:rPr>
                                <w:sz w:val="36"/>
                                <w:szCs w:val="36"/>
                                <w:lang w:val="es-ES"/>
                              </w:rPr>
                              <w:t>Ciclo 2019-2</w:t>
                            </w:r>
                          </w:p>
                          <w:p w14:paraId="29CA455E" w14:textId="77777777" w:rsidR="0017691D" w:rsidRDefault="0017691D"/>
                          <w:p w14:paraId="4FD3E9E9" w14:textId="77777777" w:rsidR="0017691D" w:rsidRPr="007D5FEA" w:rsidRDefault="0017691D">
                            <w:pPr>
                              <w:rPr>
                                <w:sz w:val="36"/>
                                <w:szCs w:val="36"/>
                                <w:lang w:val="es-ES"/>
                              </w:rPr>
                            </w:pPr>
                            <w:r w:rsidRPr="007D5FEA">
                              <w:rPr>
                                <w:sz w:val="36"/>
                                <w:szCs w:val="36"/>
                                <w:lang w:val="es-ES"/>
                              </w:rPr>
                              <w:t>Ciclo 2019-2</w:t>
                            </w:r>
                          </w:p>
                          <w:p w14:paraId="0FC1636B" w14:textId="77777777" w:rsidR="0017691D" w:rsidRDefault="0017691D"/>
                          <w:p w14:paraId="090FB633" w14:textId="77777777" w:rsidR="0017691D" w:rsidRPr="007D5FEA" w:rsidRDefault="0017691D">
                            <w:pPr>
                              <w:rPr>
                                <w:sz w:val="36"/>
                                <w:szCs w:val="36"/>
                                <w:lang w:val="es-ES"/>
                              </w:rPr>
                            </w:pPr>
                            <w:r w:rsidRPr="007D5FEA">
                              <w:rPr>
                                <w:sz w:val="36"/>
                                <w:szCs w:val="36"/>
                                <w:lang w:val="es-ES"/>
                              </w:rPr>
                              <w:t>Ciclo 2019-2</w:t>
                            </w:r>
                          </w:p>
                          <w:p w14:paraId="3ACD6A17" w14:textId="77777777" w:rsidR="0017691D" w:rsidRDefault="0017691D"/>
                          <w:p w14:paraId="756BCA98" w14:textId="77777777" w:rsidR="0017691D" w:rsidRPr="007D5FEA" w:rsidRDefault="0017691D">
                            <w:pPr>
                              <w:rPr>
                                <w:sz w:val="36"/>
                                <w:szCs w:val="36"/>
                                <w:lang w:val="es-ES"/>
                              </w:rPr>
                            </w:pPr>
                            <w:r w:rsidRPr="007D5FEA">
                              <w:rPr>
                                <w:sz w:val="36"/>
                                <w:szCs w:val="36"/>
                                <w:lang w:val="es-ES"/>
                              </w:rPr>
                              <w:t>Ciclo 2019-2</w:t>
                            </w:r>
                          </w:p>
                          <w:p w14:paraId="43482C0B" w14:textId="77777777" w:rsidR="0017691D" w:rsidRDefault="0017691D"/>
                          <w:p w14:paraId="42CE8188" w14:textId="77777777" w:rsidR="0017691D" w:rsidRPr="007D5FEA" w:rsidRDefault="0017691D">
                            <w:pPr>
                              <w:rPr>
                                <w:sz w:val="36"/>
                                <w:szCs w:val="36"/>
                                <w:lang w:val="es-ES"/>
                              </w:rPr>
                            </w:pPr>
                            <w:r w:rsidRPr="007D5FEA">
                              <w:rPr>
                                <w:sz w:val="36"/>
                                <w:szCs w:val="36"/>
                                <w:lang w:val="es-ES"/>
                              </w:rPr>
                              <w:t>Ciclo 2019-2</w:t>
                            </w:r>
                          </w:p>
                          <w:p w14:paraId="074C0897" w14:textId="77777777" w:rsidR="0017691D" w:rsidRDefault="0017691D"/>
                          <w:p w14:paraId="0AF23597" w14:textId="77777777" w:rsidR="0017691D" w:rsidRPr="007D5FEA" w:rsidRDefault="0017691D">
                            <w:pPr>
                              <w:rPr>
                                <w:sz w:val="36"/>
                                <w:szCs w:val="36"/>
                                <w:lang w:val="es-ES"/>
                              </w:rPr>
                            </w:pPr>
                            <w:r w:rsidRPr="007D5FEA">
                              <w:rPr>
                                <w:sz w:val="36"/>
                                <w:szCs w:val="36"/>
                                <w:lang w:val="es-ES"/>
                              </w:rPr>
                              <w:t>Ciclo 2019-2</w:t>
                            </w:r>
                          </w:p>
                          <w:p w14:paraId="08FEA632" w14:textId="77777777" w:rsidR="0017691D" w:rsidRDefault="0017691D"/>
                          <w:p w14:paraId="2C3A7274" w14:textId="77777777" w:rsidR="0017691D" w:rsidRPr="007D5FEA" w:rsidRDefault="0017691D">
                            <w:pPr>
                              <w:rPr>
                                <w:sz w:val="36"/>
                                <w:szCs w:val="36"/>
                                <w:lang w:val="es-ES"/>
                              </w:rPr>
                            </w:pPr>
                            <w:r w:rsidRPr="007D5FEA">
                              <w:rPr>
                                <w:sz w:val="36"/>
                                <w:szCs w:val="36"/>
                                <w:lang w:val="es-ES"/>
                              </w:rPr>
                              <w:t>Ciclo 2019-2</w:t>
                            </w:r>
                          </w:p>
                          <w:p w14:paraId="59459F03" w14:textId="77777777" w:rsidR="0017691D" w:rsidRDefault="0017691D"/>
                          <w:p w14:paraId="5EF20BE2" w14:textId="77777777" w:rsidR="0017691D" w:rsidRPr="007D5FEA" w:rsidRDefault="0017691D">
                            <w:pPr>
                              <w:rPr>
                                <w:sz w:val="36"/>
                                <w:szCs w:val="36"/>
                                <w:lang w:val="es-ES"/>
                              </w:rPr>
                            </w:pPr>
                            <w:r w:rsidRPr="007D5FEA">
                              <w:rPr>
                                <w:sz w:val="36"/>
                                <w:szCs w:val="36"/>
                                <w:lang w:val="es-ES"/>
                              </w:rPr>
                              <w:t>Ciclo 2019-2</w:t>
                            </w:r>
                          </w:p>
                          <w:p w14:paraId="06BEB61F" w14:textId="77777777" w:rsidR="0017691D" w:rsidRDefault="0017691D"/>
                          <w:p w14:paraId="5D5D6EA5" w14:textId="77777777" w:rsidR="0017691D" w:rsidRPr="007D5FEA" w:rsidRDefault="0017691D">
                            <w:pPr>
                              <w:rPr>
                                <w:sz w:val="36"/>
                                <w:szCs w:val="36"/>
                                <w:lang w:val="es-ES"/>
                              </w:rPr>
                            </w:pPr>
                            <w:r w:rsidRPr="007D5FEA">
                              <w:rPr>
                                <w:sz w:val="36"/>
                                <w:szCs w:val="36"/>
                                <w:lang w:val="es-ES"/>
                              </w:rPr>
                              <w:t>Ciclo 2019-2</w:t>
                            </w:r>
                          </w:p>
                          <w:p w14:paraId="646A904C" w14:textId="77777777" w:rsidR="0017691D" w:rsidRDefault="0017691D"/>
                          <w:p w14:paraId="672EA413" w14:textId="77777777" w:rsidR="0017691D" w:rsidRPr="007D5FEA" w:rsidRDefault="0017691D">
                            <w:pPr>
                              <w:rPr>
                                <w:sz w:val="36"/>
                                <w:szCs w:val="36"/>
                                <w:lang w:val="es-ES"/>
                              </w:rPr>
                            </w:pPr>
                            <w:r w:rsidRPr="007D5FEA">
                              <w:rPr>
                                <w:sz w:val="36"/>
                                <w:szCs w:val="36"/>
                                <w:lang w:val="es-ES"/>
                              </w:rPr>
                              <w:t>Ciclo 2019-2</w:t>
                            </w:r>
                          </w:p>
                          <w:p w14:paraId="03595F66" w14:textId="77777777" w:rsidR="0017691D" w:rsidRDefault="0017691D"/>
                          <w:p w14:paraId="16AD6E26" w14:textId="77777777" w:rsidR="0017691D" w:rsidRPr="007D5FEA" w:rsidRDefault="0017691D">
                            <w:pPr>
                              <w:rPr>
                                <w:sz w:val="36"/>
                                <w:szCs w:val="36"/>
                                <w:lang w:val="es-ES"/>
                              </w:rPr>
                            </w:pPr>
                            <w:r w:rsidRPr="007D5FEA">
                              <w:rPr>
                                <w:sz w:val="36"/>
                                <w:szCs w:val="36"/>
                                <w:lang w:val="es-ES"/>
                              </w:rPr>
                              <w:t>Ciclo 2019-2</w:t>
                            </w:r>
                          </w:p>
                          <w:p w14:paraId="16677416" w14:textId="77777777" w:rsidR="0017691D" w:rsidRDefault="0017691D"/>
                          <w:p w14:paraId="19DD2006" w14:textId="77777777" w:rsidR="0017691D" w:rsidRPr="007D5FEA" w:rsidRDefault="0017691D">
                            <w:pPr>
                              <w:rPr>
                                <w:sz w:val="36"/>
                                <w:szCs w:val="36"/>
                                <w:lang w:val="es-ES"/>
                              </w:rPr>
                            </w:pPr>
                            <w:r w:rsidRPr="007D5FEA">
                              <w:rPr>
                                <w:sz w:val="36"/>
                                <w:szCs w:val="36"/>
                                <w:lang w:val="es-ES"/>
                              </w:rPr>
                              <w:t>Ciclo 2019-2</w:t>
                            </w:r>
                          </w:p>
                          <w:p w14:paraId="53224A37" w14:textId="77777777" w:rsidR="0017691D" w:rsidRDefault="0017691D"/>
                          <w:p w14:paraId="6585F71F" w14:textId="77777777" w:rsidR="0017691D" w:rsidRPr="007D5FEA" w:rsidRDefault="0017691D">
                            <w:pPr>
                              <w:rPr>
                                <w:sz w:val="36"/>
                                <w:szCs w:val="36"/>
                                <w:lang w:val="es-ES"/>
                              </w:rPr>
                            </w:pPr>
                            <w:r w:rsidRPr="007D5FEA">
                              <w:rPr>
                                <w:sz w:val="36"/>
                                <w:szCs w:val="36"/>
                                <w:lang w:val="es-ES"/>
                              </w:rPr>
                              <w:t>Ciclo 2019-2</w:t>
                            </w:r>
                          </w:p>
                          <w:p w14:paraId="5F66439D" w14:textId="77777777" w:rsidR="0017691D" w:rsidRDefault="0017691D"/>
                          <w:p w14:paraId="713CD8B1" w14:textId="77777777" w:rsidR="0017691D" w:rsidRPr="007D5FEA" w:rsidRDefault="0017691D">
                            <w:pPr>
                              <w:rPr>
                                <w:sz w:val="36"/>
                                <w:szCs w:val="36"/>
                                <w:lang w:val="es-ES"/>
                              </w:rPr>
                            </w:pPr>
                            <w:r w:rsidRPr="007D5FEA">
                              <w:rPr>
                                <w:sz w:val="36"/>
                                <w:szCs w:val="36"/>
                                <w:lang w:val="es-ES"/>
                              </w:rPr>
                              <w:t>Ciclo 2019-2</w:t>
                            </w:r>
                          </w:p>
                          <w:p w14:paraId="4651E567" w14:textId="77777777" w:rsidR="0017691D" w:rsidRDefault="0017691D"/>
                          <w:p w14:paraId="4EDA77DC" w14:textId="77777777" w:rsidR="0017691D" w:rsidRPr="007D5FEA" w:rsidRDefault="0017691D">
                            <w:pPr>
                              <w:rPr>
                                <w:sz w:val="36"/>
                                <w:szCs w:val="36"/>
                                <w:lang w:val="es-ES"/>
                              </w:rPr>
                            </w:pPr>
                            <w:r w:rsidRPr="007D5FEA">
                              <w:rPr>
                                <w:sz w:val="36"/>
                                <w:szCs w:val="36"/>
                                <w:lang w:val="es-ES"/>
                              </w:rPr>
                              <w:t>Ciclo 2019-2</w:t>
                            </w:r>
                          </w:p>
                          <w:p w14:paraId="2E350BCA" w14:textId="77777777" w:rsidR="0017691D" w:rsidRDefault="0017691D"/>
                          <w:p w14:paraId="44120831" w14:textId="77777777" w:rsidR="0017691D" w:rsidRPr="007D5FEA" w:rsidRDefault="0017691D">
                            <w:pPr>
                              <w:rPr>
                                <w:sz w:val="36"/>
                                <w:szCs w:val="36"/>
                                <w:lang w:val="es-ES"/>
                              </w:rPr>
                            </w:pPr>
                            <w:r w:rsidRPr="007D5FEA">
                              <w:rPr>
                                <w:sz w:val="36"/>
                                <w:szCs w:val="36"/>
                                <w:lang w:val="es-ES"/>
                              </w:rPr>
                              <w:t>Ciclo 2019-2</w:t>
                            </w:r>
                          </w:p>
                          <w:p w14:paraId="02D12868" w14:textId="77777777" w:rsidR="0017691D" w:rsidRDefault="0017691D"/>
                          <w:p w14:paraId="2D07C0C6" w14:textId="77777777" w:rsidR="0017691D" w:rsidRPr="007D5FEA" w:rsidRDefault="0017691D">
                            <w:pPr>
                              <w:rPr>
                                <w:sz w:val="36"/>
                                <w:szCs w:val="36"/>
                                <w:lang w:val="es-ES"/>
                              </w:rPr>
                            </w:pPr>
                            <w:r w:rsidRPr="007D5FEA">
                              <w:rPr>
                                <w:sz w:val="36"/>
                                <w:szCs w:val="36"/>
                                <w:lang w:val="es-ES"/>
                              </w:rPr>
                              <w:t>Ciclo 2019-2</w:t>
                            </w:r>
                          </w:p>
                          <w:p w14:paraId="1D7B3F1B" w14:textId="77777777" w:rsidR="0017691D" w:rsidRDefault="0017691D"/>
                          <w:p w14:paraId="1C30AAC1" w14:textId="77777777" w:rsidR="0017691D" w:rsidRPr="007D5FEA" w:rsidRDefault="0017691D">
                            <w:pPr>
                              <w:rPr>
                                <w:sz w:val="36"/>
                                <w:szCs w:val="36"/>
                                <w:lang w:val="es-ES"/>
                              </w:rPr>
                            </w:pPr>
                            <w:r w:rsidRPr="007D5FEA">
                              <w:rPr>
                                <w:sz w:val="36"/>
                                <w:szCs w:val="36"/>
                                <w:lang w:val="es-ES"/>
                              </w:rPr>
                              <w:t>Ciclo 2019-2</w:t>
                            </w:r>
                          </w:p>
                          <w:p w14:paraId="12136D95" w14:textId="77777777" w:rsidR="0017691D" w:rsidRDefault="0017691D"/>
                          <w:p w14:paraId="0E5F9AD7" w14:textId="77777777" w:rsidR="0017691D" w:rsidRPr="007D5FEA" w:rsidRDefault="0017691D">
                            <w:pPr>
                              <w:rPr>
                                <w:sz w:val="36"/>
                                <w:szCs w:val="36"/>
                                <w:lang w:val="es-ES"/>
                              </w:rPr>
                            </w:pPr>
                            <w:r w:rsidRPr="007D5FEA">
                              <w:rPr>
                                <w:sz w:val="36"/>
                                <w:szCs w:val="36"/>
                                <w:lang w:val="es-ES"/>
                              </w:rPr>
                              <w:t>Ciclo 2019-2</w:t>
                            </w:r>
                          </w:p>
                          <w:p w14:paraId="04C3D5F1" w14:textId="77777777" w:rsidR="0017691D" w:rsidRDefault="0017691D"/>
                          <w:p w14:paraId="67F33BFD" w14:textId="77777777" w:rsidR="0017691D" w:rsidRPr="007D5FEA" w:rsidRDefault="0017691D">
                            <w:pPr>
                              <w:rPr>
                                <w:sz w:val="36"/>
                                <w:szCs w:val="36"/>
                                <w:lang w:val="es-ES"/>
                              </w:rPr>
                            </w:pPr>
                            <w:r w:rsidRPr="007D5FEA">
                              <w:rPr>
                                <w:sz w:val="36"/>
                                <w:szCs w:val="36"/>
                                <w:lang w:val="es-ES"/>
                              </w:rPr>
                              <w:t>Ciclo 2019-2</w:t>
                            </w:r>
                          </w:p>
                          <w:p w14:paraId="79515703" w14:textId="77777777" w:rsidR="0017691D" w:rsidRDefault="0017691D"/>
                          <w:p w14:paraId="408402D4" w14:textId="77777777" w:rsidR="0017691D" w:rsidRPr="007D5FEA" w:rsidRDefault="0017691D">
                            <w:pPr>
                              <w:rPr>
                                <w:sz w:val="36"/>
                                <w:szCs w:val="36"/>
                                <w:lang w:val="es-ES"/>
                              </w:rPr>
                            </w:pPr>
                            <w:r w:rsidRPr="007D5FEA">
                              <w:rPr>
                                <w:sz w:val="36"/>
                                <w:szCs w:val="36"/>
                                <w:lang w:val="es-ES"/>
                              </w:rPr>
                              <w:t>Ciclo 2019-2</w:t>
                            </w:r>
                          </w:p>
                          <w:p w14:paraId="236D58DB" w14:textId="77777777" w:rsidR="0017691D" w:rsidRDefault="0017691D"/>
                          <w:p w14:paraId="34F69B3B" w14:textId="77777777" w:rsidR="0017691D" w:rsidRPr="007D5FEA" w:rsidRDefault="0017691D">
                            <w:pPr>
                              <w:rPr>
                                <w:sz w:val="36"/>
                                <w:szCs w:val="36"/>
                                <w:lang w:val="es-ES"/>
                              </w:rPr>
                            </w:pPr>
                            <w:r w:rsidRPr="007D5FEA">
                              <w:rPr>
                                <w:sz w:val="36"/>
                                <w:szCs w:val="36"/>
                                <w:lang w:val="es-ES"/>
                              </w:rPr>
                              <w:t>Ciclo 2019-2</w:t>
                            </w:r>
                          </w:p>
                          <w:p w14:paraId="73ADFFD2" w14:textId="77777777" w:rsidR="0017691D" w:rsidRDefault="0017691D"/>
                          <w:p w14:paraId="753C0FE0" w14:textId="77777777" w:rsidR="0017691D" w:rsidRPr="007D5FEA" w:rsidRDefault="0017691D">
                            <w:pPr>
                              <w:rPr>
                                <w:sz w:val="36"/>
                                <w:szCs w:val="36"/>
                                <w:lang w:val="es-ES"/>
                              </w:rPr>
                            </w:pPr>
                            <w:r w:rsidRPr="007D5FEA">
                              <w:rPr>
                                <w:sz w:val="36"/>
                                <w:szCs w:val="36"/>
                                <w:lang w:val="es-ES"/>
                              </w:rPr>
                              <w:t>Ciclo 2019-2</w:t>
                            </w:r>
                          </w:p>
                          <w:p w14:paraId="1C39F67E" w14:textId="77777777" w:rsidR="0017691D" w:rsidRDefault="0017691D"/>
                          <w:p w14:paraId="76B20BD3" w14:textId="77777777" w:rsidR="0017691D" w:rsidRPr="007D5FEA" w:rsidRDefault="0017691D">
                            <w:pPr>
                              <w:rPr>
                                <w:sz w:val="36"/>
                                <w:szCs w:val="36"/>
                                <w:lang w:val="es-ES"/>
                              </w:rPr>
                            </w:pPr>
                            <w:r w:rsidRPr="007D5FEA">
                              <w:rPr>
                                <w:sz w:val="36"/>
                                <w:szCs w:val="36"/>
                                <w:lang w:val="es-ES"/>
                              </w:rPr>
                              <w:t>Ciclo 2019-2</w:t>
                            </w:r>
                          </w:p>
                          <w:p w14:paraId="277C8581" w14:textId="77777777" w:rsidR="0017691D" w:rsidRDefault="0017691D"/>
                          <w:p w14:paraId="6F1A7669" w14:textId="77777777" w:rsidR="0017691D" w:rsidRPr="007D5FEA" w:rsidRDefault="0017691D">
                            <w:pPr>
                              <w:rPr>
                                <w:sz w:val="36"/>
                                <w:szCs w:val="36"/>
                                <w:lang w:val="es-ES"/>
                              </w:rPr>
                            </w:pPr>
                            <w:r w:rsidRPr="007D5FEA">
                              <w:rPr>
                                <w:sz w:val="36"/>
                                <w:szCs w:val="36"/>
                                <w:lang w:val="es-ES"/>
                              </w:rPr>
                              <w:t>Ciclo 2019-2</w:t>
                            </w:r>
                          </w:p>
                          <w:p w14:paraId="653D7E19" w14:textId="77777777" w:rsidR="0017691D" w:rsidRDefault="0017691D"/>
                          <w:p w14:paraId="031B6AEA" w14:textId="77777777" w:rsidR="0017691D" w:rsidRPr="007D5FEA" w:rsidRDefault="0017691D">
                            <w:pPr>
                              <w:rPr>
                                <w:sz w:val="36"/>
                                <w:szCs w:val="36"/>
                                <w:lang w:val="es-ES"/>
                              </w:rPr>
                            </w:pPr>
                            <w:r w:rsidRPr="007D5FEA">
                              <w:rPr>
                                <w:sz w:val="36"/>
                                <w:szCs w:val="36"/>
                                <w:lang w:val="es-ES"/>
                              </w:rPr>
                              <w:t>Ciclo 2019-2</w:t>
                            </w:r>
                          </w:p>
                          <w:p w14:paraId="4DE140B7" w14:textId="77777777" w:rsidR="0017691D" w:rsidRDefault="0017691D"/>
                          <w:p w14:paraId="557C7EAE" w14:textId="77777777" w:rsidR="0017691D" w:rsidRPr="007D5FEA" w:rsidRDefault="0017691D">
                            <w:pPr>
                              <w:rPr>
                                <w:sz w:val="36"/>
                                <w:szCs w:val="36"/>
                                <w:lang w:val="es-ES"/>
                              </w:rPr>
                            </w:pPr>
                            <w:r w:rsidRPr="007D5FEA">
                              <w:rPr>
                                <w:sz w:val="36"/>
                                <w:szCs w:val="36"/>
                                <w:lang w:val="es-ES"/>
                              </w:rPr>
                              <w:t>Ciclo 2019-2</w:t>
                            </w:r>
                          </w:p>
                          <w:p w14:paraId="2414ADA8" w14:textId="77777777" w:rsidR="0017691D" w:rsidRDefault="0017691D"/>
                          <w:p w14:paraId="4856D4B5" w14:textId="77777777" w:rsidR="0017691D" w:rsidRPr="007D5FEA" w:rsidRDefault="0017691D">
                            <w:pPr>
                              <w:rPr>
                                <w:sz w:val="36"/>
                                <w:szCs w:val="36"/>
                                <w:lang w:val="es-ES"/>
                              </w:rPr>
                            </w:pPr>
                            <w:r w:rsidRPr="007D5FEA">
                              <w:rPr>
                                <w:sz w:val="36"/>
                                <w:szCs w:val="36"/>
                                <w:lang w:val="es-ES"/>
                              </w:rPr>
                              <w:t>Ciclo 2019-2</w:t>
                            </w:r>
                          </w:p>
                          <w:p w14:paraId="462AF2F4" w14:textId="77777777" w:rsidR="0017691D" w:rsidRDefault="0017691D"/>
                          <w:p w14:paraId="78B75440" w14:textId="77777777" w:rsidR="0017691D" w:rsidRPr="007D5FEA" w:rsidRDefault="0017691D">
                            <w:pPr>
                              <w:rPr>
                                <w:sz w:val="36"/>
                                <w:szCs w:val="36"/>
                                <w:lang w:val="es-ES"/>
                              </w:rPr>
                            </w:pPr>
                            <w:r w:rsidRPr="007D5FEA">
                              <w:rPr>
                                <w:sz w:val="36"/>
                                <w:szCs w:val="36"/>
                                <w:lang w:val="es-ES"/>
                              </w:rPr>
                              <w:t>Ciclo 2019-2</w:t>
                            </w:r>
                          </w:p>
                          <w:p w14:paraId="2C2824BF" w14:textId="77777777" w:rsidR="0017691D" w:rsidRDefault="0017691D"/>
                          <w:p w14:paraId="1B1672DB" w14:textId="77777777" w:rsidR="0017691D" w:rsidRPr="007D5FEA" w:rsidRDefault="0017691D">
                            <w:pPr>
                              <w:rPr>
                                <w:sz w:val="36"/>
                                <w:szCs w:val="36"/>
                                <w:lang w:val="es-ES"/>
                              </w:rPr>
                            </w:pPr>
                            <w:r w:rsidRPr="007D5FEA">
                              <w:rPr>
                                <w:sz w:val="36"/>
                                <w:szCs w:val="36"/>
                                <w:lang w:val="es-ES"/>
                              </w:rPr>
                              <w:t>Ciclo 2019-2</w:t>
                            </w:r>
                          </w:p>
                          <w:p w14:paraId="4740E944" w14:textId="77777777" w:rsidR="0017691D" w:rsidRDefault="0017691D"/>
                          <w:p w14:paraId="2041A7E7" w14:textId="77777777" w:rsidR="0017691D" w:rsidRPr="007D5FEA" w:rsidRDefault="0017691D">
                            <w:pPr>
                              <w:rPr>
                                <w:sz w:val="36"/>
                                <w:szCs w:val="36"/>
                                <w:lang w:val="es-ES"/>
                              </w:rPr>
                            </w:pPr>
                            <w:r w:rsidRPr="007D5FEA">
                              <w:rPr>
                                <w:sz w:val="36"/>
                                <w:szCs w:val="36"/>
                                <w:lang w:val="es-ES"/>
                              </w:rPr>
                              <w:t>Ciclo 2019-2</w:t>
                            </w:r>
                          </w:p>
                          <w:p w14:paraId="11D3065D" w14:textId="77777777" w:rsidR="0017691D" w:rsidRDefault="0017691D"/>
                          <w:p w14:paraId="67A7CF29" w14:textId="77777777" w:rsidR="0017691D" w:rsidRPr="007D5FEA" w:rsidRDefault="0017691D">
                            <w:pPr>
                              <w:rPr>
                                <w:sz w:val="36"/>
                                <w:szCs w:val="36"/>
                                <w:lang w:val="es-ES"/>
                              </w:rPr>
                            </w:pPr>
                            <w:r w:rsidRPr="007D5FEA">
                              <w:rPr>
                                <w:sz w:val="36"/>
                                <w:szCs w:val="36"/>
                                <w:lang w:val="es-ES"/>
                              </w:rPr>
                              <w:t>Ciclo 2019-2</w:t>
                            </w:r>
                          </w:p>
                          <w:p w14:paraId="2BC34CA2" w14:textId="77777777" w:rsidR="0017691D" w:rsidRDefault="0017691D"/>
                          <w:p w14:paraId="7E5FBC8A" w14:textId="77777777" w:rsidR="0017691D" w:rsidRPr="007D5FEA" w:rsidRDefault="0017691D">
                            <w:pPr>
                              <w:rPr>
                                <w:sz w:val="36"/>
                                <w:szCs w:val="36"/>
                                <w:lang w:val="es-ES"/>
                              </w:rPr>
                            </w:pPr>
                            <w:r w:rsidRPr="007D5FEA">
                              <w:rPr>
                                <w:sz w:val="36"/>
                                <w:szCs w:val="36"/>
                                <w:lang w:val="es-ES"/>
                              </w:rPr>
                              <w:t>Ciclo 2019-2</w:t>
                            </w:r>
                          </w:p>
                          <w:p w14:paraId="39D0E43B" w14:textId="77777777" w:rsidR="0017691D" w:rsidRDefault="0017691D"/>
                          <w:p w14:paraId="1DD08D11" w14:textId="77777777" w:rsidR="0017691D" w:rsidRPr="007D5FEA" w:rsidRDefault="0017691D">
                            <w:pPr>
                              <w:rPr>
                                <w:sz w:val="36"/>
                                <w:szCs w:val="36"/>
                                <w:lang w:val="es-ES"/>
                              </w:rPr>
                            </w:pPr>
                            <w:r w:rsidRPr="007D5FEA">
                              <w:rPr>
                                <w:sz w:val="36"/>
                                <w:szCs w:val="36"/>
                                <w:lang w:val="es-ES"/>
                              </w:rPr>
                              <w:t>Ciclo 2019-2</w:t>
                            </w:r>
                          </w:p>
                          <w:p w14:paraId="64C092A6" w14:textId="77777777" w:rsidR="0017691D" w:rsidRDefault="0017691D"/>
                          <w:p w14:paraId="4AC6E377" w14:textId="77777777" w:rsidR="0017691D" w:rsidRPr="007D5FEA" w:rsidRDefault="0017691D">
                            <w:pPr>
                              <w:rPr>
                                <w:sz w:val="36"/>
                                <w:szCs w:val="36"/>
                                <w:lang w:val="es-ES"/>
                              </w:rPr>
                            </w:pPr>
                            <w:r w:rsidRPr="007D5FEA">
                              <w:rPr>
                                <w:sz w:val="36"/>
                                <w:szCs w:val="36"/>
                                <w:lang w:val="es-ES"/>
                              </w:rPr>
                              <w:t>Ciclo 2019-2</w:t>
                            </w:r>
                          </w:p>
                          <w:p w14:paraId="4B111B0E" w14:textId="77777777" w:rsidR="0017691D" w:rsidRDefault="0017691D"/>
                          <w:p w14:paraId="6A47C538" w14:textId="77777777" w:rsidR="0017691D" w:rsidRPr="007D5FEA" w:rsidRDefault="0017691D">
                            <w:pPr>
                              <w:rPr>
                                <w:sz w:val="36"/>
                                <w:szCs w:val="36"/>
                                <w:lang w:val="es-ES"/>
                              </w:rPr>
                            </w:pPr>
                            <w:r w:rsidRPr="007D5FEA">
                              <w:rPr>
                                <w:sz w:val="36"/>
                                <w:szCs w:val="36"/>
                                <w:lang w:val="es-ES"/>
                              </w:rPr>
                              <w:t>Ciclo 2019-2</w:t>
                            </w:r>
                          </w:p>
                          <w:p w14:paraId="5E65ED14" w14:textId="77777777" w:rsidR="0017691D" w:rsidRDefault="0017691D"/>
                          <w:p w14:paraId="0744FC26" w14:textId="77777777" w:rsidR="0017691D" w:rsidRPr="007D5FEA" w:rsidRDefault="0017691D">
                            <w:pPr>
                              <w:rPr>
                                <w:sz w:val="36"/>
                                <w:szCs w:val="36"/>
                                <w:lang w:val="es-ES"/>
                              </w:rPr>
                            </w:pPr>
                            <w:r w:rsidRPr="007D5FEA">
                              <w:rPr>
                                <w:sz w:val="36"/>
                                <w:szCs w:val="36"/>
                                <w:lang w:val="es-ES"/>
                              </w:rPr>
                              <w:t>Ciclo 2019-2</w:t>
                            </w:r>
                          </w:p>
                          <w:p w14:paraId="7C89F626" w14:textId="77777777" w:rsidR="0017691D" w:rsidRDefault="0017691D"/>
                          <w:p w14:paraId="53B5006C" w14:textId="77777777" w:rsidR="0017691D" w:rsidRPr="007D5FEA" w:rsidRDefault="0017691D">
                            <w:pPr>
                              <w:rPr>
                                <w:sz w:val="36"/>
                                <w:szCs w:val="36"/>
                                <w:lang w:val="es-ES"/>
                              </w:rPr>
                            </w:pPr>
                            <w:r w:rsidRPr="007D5FEA">
                              <w:rPr>
                                <w:sz w:val="36"/>
                                <w:szCs w:val="36"/>
                                <w:lang w:val="es-ES"/>
                              </w:rPr>
                              <w:t>Ciclo 2019-2</w:t>
                            </w:r>
                          </w:p>
                          <w:p w14:paraId="61DE095F" w14:textId="77777777" w:rsidR="0017691D" w:rsidRDefault="0017691D"/>
                          <w:p w14:paraId="1E1A6F0F" w14:textId="77777777" w:rsidR="0017691D" w:rsidRPr="007D5FEA" w:rsidRDefault="0017691D">
                            <w:pPr>
                              <w:rPr>
                                <w:sz w:val="36"/>
                                <w:szCs w:val="36"/>
                                <w:lang w:val="es-ES"/>
                              </w:rPr>
                            </w:pPr>
                            <w:r w:rsidRPr="007D5FEA">
                              <w:rPr>
                                <w:sz w:val="36"/>
                                <w:szCs w:val="36"/>
                                <w:lang w:val="es-ES"/>
                              </w:rPr>
                              <w:t>Ciclo 2019-2</w:t>
                            </w:r>
                          </w:p>
                          <w:p w14:paraId="77235B5A" w14:textId="77777777" w:rsidR="0017691D" w:rsidRDefault="0017691D"/>
                          <w:p w14:paraId="227481C9" w14:textId="77777777" w:rsidR="0017691D" w:rsidRPr="007D5FEA" w:rsidRDefault="0017691D">
                            <w:pPr>
                              <w:rPr>
                                <w:sz w:val="36"/>
                                <w:szCs w:val="36"/>
                                <w:lang w:val="es-ES"/>
                              </w:rPr>
                            </w:pPr>
                            <w:r w:rsidRPr="007D5FEA">
                              <w:rPr>
                                <w:sz w:val="36"/>
                                <w:szCs w:val="36"/>
                                <w:lang w:val="es-ES"/>
                              </w:rPr>
                              <w:t>Ciclo 2019-2</w:t>
                            </w:r>
                          </w:p>
                          <w:p w14:paraId="6AA3B9AF" w14:textId="77777777" w:rsidR="0017691D" w:rsidRDefault="0017691D"/>
                          <w:p w14:paraId="26175B39" w14:textId="77777777" w:rsidR="0017691D" w:rsidRPr="007D5FEA" w:rsidRDefault="0017691D">
                            <w:pPr>
                              <w:rPr>
                                <w:sz w:val="36"/>
                                <w:szCs w:val="36"/>
                                <w:lang w:val="es-ES"/>
                              </w:rPr>
                            </w:pPr>
                            <w:r w:rsidRPr="007D5FEA">
                              <w:rPr>
                                <w:sz w:val="36"/>
                                <w:szCs w:val="36"/>
                                <w:lang w:val="es-ES"/>
                              </w:rPr>
                              <w:t>Ciclo 2019-2</w:t>
                            </w:r>
                          </w:p>
                          <w:p w14:paraId="69135BB7" w14:textId="77777777" w:rsidR="0017691D" w:rsidRDefault="0017691D"/>
                          <w:p w14:paraId="26B27CA9" w14:textId="77777777" w:rsidR="0017691D" w:rsidRPr="007D5FEA" w:rsidRDefault="0017691D">
                            <w:pPr>
                              <w:rPr>
                                <w:sz w:val="36"/>
                                <w:szCs w:val="36"/>
                                <w:lang w:val="es-ES"/>
                              </w:rPr>
                            </w:pPr>
                            <w:r w:rsidRPr="007D5FEA">
                              <w:rPr>
                                <w:sz w:val="36"/>
                                <w:szCs w:val="36"/>
                                <w:lang w:val="es-ES"/>
                              </w:rPr>
                              <w:t>Ciclo 2019-2</w:t>
                            </w:r>
                          </w:p>
                          <w:p w14:paraId="28651891" w14:textId="77777777" w:rsidR="0017691D" w:rsidRDefault="0017691D"/>
                          <w:p w14:paraId="496C3CDB" w14:textId="77777777" w:rsidR="0017691D" w:rsidRPr="007D5FEA" w:rsidRDefault="0017691D">
                            <w:pPr>
                              <w:rPr>
                                <w:sz w:val="36"/>
                                <w:szCs w:val="36"/>
                                <w:lang w:val="es-ES"/>
                              </w:rPr>
                            </w:pPr>
                            <w:r w:rsidRPr="007D5FEA">
                              <w:rPr>
                                <w:sz w:val="36"/>
                                <w:szCs w:val="36"/>
                                <w:lang w:val="es-ES"/>
                              </w:rPr>
                              <w:t>Ciclo 2019-2</w:t>
                            </w:r>
                          </w:p>
                          <w:p w14:paraId="586770A7" w14:textId="77777777" w:rsidR="0017691D" w:rsidRDefault="0017691D"/>
                          <w:p w14:paraId="1359A15E" w14:textId="77777777" w:rsidR="0017691D" w:rsidRPr="007D5FEA" w:rsidRDefault="0017691D">
                            <w:pPr>
                              <w:rPr>
                                <w:sz w:val="36"/>
                                <w:szCs w:val="36"/>
                                <w:lang w:val="es-ES"/>
                              </w:rPr>
                            </w:pPr>
                            <w:r w:rsidRPr="007D5FEA">
                              <w:rPr>
                                <w:sz w:val="36"/>
                                <w:szCs w:val="36"/>
                                <w:lang w:val="es-ES"/>
                              </w:rPr>
                              <w:t>Ciclo 2019-2</w:t>
                            </w:r>
                          </w:p>
                          <w:p w14:paraId="70905FCC" w14:textId="77777777" w:rsidR="0017691D" w:rsidRDefault="0017691D"/>
                          <w:p w14:paraId="6DB80E57" w14:textId="77777777" w:rsidR="0017691D" w:rsidRPr="007D5FEA" w:rsidRDefault="0017691D">
                            <w:pPr>
                              <w:rPr>
                                <w:sz w:val="36"/>
                                <w:szCs w:val="36"/>
                                <w:lang w:val="es-ES"/>
                              </w:rPr>
                            </w:pPr>
                            <w:r w:rsidRPr="007D5FEA">
                              <w:rPr>
                                <w:sz w:val="36"/>
                                <w:szCs w:val="36"/>
                                <w:lang w:val="es-ES"/>
                              </w:rPr>
                              <w:t>Ciclo 2019-2</w:t>
                            </w:r>
                          </w:p>
                          <w:p w14:paraId="490B1BE9" w14:textId="77777777" w:rsidR="0017691D" w:rsidRDefault="0017691D"/>
                          <w:p w14:paraId="4A3AA0AC" w14:textId="77777777" w:rsidR="0017691D" w:rsidRPr="007D5FEA" w:rsidRDefault="0017691D">
                            <w:pPr>
                              <w:rPr>
                                <w:sz w:val="36"/>
                                <w:szCs w:val="36"/>
                                <w:lang w:val="es-ES"/>
                              </w:rPr>
                            </w:pPr>
                            <w:r w:rsidRPr="007D5FEA">
                              <w:rPr>
                                <w:sz w:val="36"/>
                                <w:szCs w:val="36"/>
                                <w:lang w:val="es-ES"/>
                              </w:rPr>
                              <w:t>Ciclo 2019-2</w:t>
                            </w:r>
                          </w:p>
                          <w:p w14:paraId="4632B6F5" w14:textId="77777777" w:rsidR="0017691D" w:rsidRDefault="0017691D"/>
                          <w:p w14:paraId="22A1B1FE" w14:textId="77777777" w:rsidR="0017691D" w:rsidRPr="007D5FEA" w:rsidRDefault="0017691D">
                            <w:pPr>
                              <w:rPr>
                                <w:sz w:val="36"/>
                                <w:szCs w:val="36"/>
                                <w:lang w:val="es-ES"/>
                              </w:rPr>
                            </w:pPr>
                            <w:r w:rsidRPr="007D5FEA">
                              <w:rPr>
                                <w:sz w:val="36"/>
                                <w:szCs w:val="36"/>
                                <w:lang w:val="es-ES"/>
                              </w:rPr>
                              <w:t>Ciclo 2019-2</w:t>
                            </w:r>
                          </w:p>
                          <w:p w14:paraId="303620B6" w14:textId="77777777" w:rsidR="0017691D" w:rsidRDefault="0017691D"/>
                          <w:p w14:paraId="2791ABE1" w14:textId="77777777" w:rsidR="0017691D" w:rsidRPr="007D5FEA" w:rsidRDefault="0017691D">
                            <w:pPr>
                              <w:rPr>
                                <w:sz w:val="36"/>
                                <w:szCs w:val="36"/>
                                <w:lang w:val="es-ES"/>
                              </w:rPr>
                            </w:pPr>
                            <w:r w:rsidRPr="007D5FEA">
                              <w:rPr>
                                <w:sz w:val="36"/>
                                <w:szCs w:val="36"/>
                                <w:lang w:val="es-ES"/>
                              </w:rPr>
                              <w:t>Ciclo 2019-2</w:t>
                            </w:r>
                          </w:p>
                          <w:p w14:paraId="1A7B8E56" w14:textId="77777777" w:rsidR="0017691D" w:rsidRDefault="0017691D"/>
                          <w:p w14:paraId="11104A8B" w14:textId="77777777" w:rsidR="0017691D" w:rsidRPr="007D5FEA" w:rsidRDefault="0017691D">
                            <w:pPr>
                              <w:rPr>
                                <w:sz w:val="36"/>
                                <w:szCs w:val="36"/>
                                <w:lang w:val="es-ES"/>
                              </w:rPr>
                            </w:pPr>
                            <w:r w:rsidRPr="007D5FEA">
                              <w:rPr>
                                <w:sz w:val="36"/>
                                <w:szCs w:val="36"/>
                                <w:lang w:val="es-ES"/>
                              </w:rPr>
                              <w:t>Ciclo 2019-2</w:t>
                            </w:r>
                          </w:p>
                          <w:p w14:paraId="39086D0B" w14:textId="77777777" w:rsidR="0017691D" w:rsidRDefault="0017691D"/>
                          <w:p w14:paraId="134C21D4" w14:textId="77777777" w:rsidR="0017691D" w:rsidRPr="007D5FEA" w:rsidRDefault="0017691D">
                            <w:pPr>
                              <w:rPr>
                                <w:sz w:val="36"/>
                                <w:szCs w:val="36"/>
                                <w:lang w:val="es-ES"/>
                              </w:rPr>
                            </w:pPr>
                            <w:r w:rsidRPr="007D5FEA">
                              <w:rPr>
                                <w:sz w:val="36"/>
                                <w:szCs w:val="36"/>
                                <w:lang w:val="es-ES"/>
                              </w:rPr>
                              <w:t>Ciclo 2019-2</w:t>
                            </w:r>
                          </w:p>
                          <w:p w14:paraId="6ABA8BE5" w14:textId="77777777" w:rsidR="0017691D" w:rsidRDefault="0017691D"/>
                          <w:p w14:paraId="1195ADC8" w14:textId="77777777" w:rsidR="0017691D" w:rsidRPr="007D5FEA" w:rsidRDefault="0017691D">
                            <w:pPr>
                              <w:rPr>
                                <w:sz w:val="36"/>
                                <w:szCs w:val="36"/>
                                <w:lang w:val="es-ES"/>
                              </w:rPr>
                            </w:pPr>
                            <w:r w:rsidRPr="007D5FEA">
                              <w:rPr>
                                <w:sz w:val="36"/>
                                <w:szCs w:val="36"/>
                                <w:lang w:val="es-ES"/>
                              </w:rPr>
                              <w:t>Ciclo 2019-2</w:t>
                            </w:r>
                          </w:p>
                          <w:p w14:paraId="3638801D" w14:textId="77777777" w:rsidR="0017691D" w:rsidRDefault="0017691D"/>
                          <w:p w14:paraId="3097A3B1" w14:textId="77777777" w:rsidR="0017691D" w:rsidRPr="007D5FEA" w:rsidRDefault="0017691D">
                            <w:pPr>
                              <w:rPr>
                                <w:sz w:val="36"/>
                                <w:szCs w:val="36"/>
                                <w:lang w:val="es-ES"/>
                              </w:rPr>
                            </w:pPr>
                            <w:r w:rsidRPr="007D5FEA">
                              <w:rPr>
                                <w:sz w:val="36"/>
                                <w:szCs w:val="36"/>
                                <w:lang w:val="es-ES"/>
                              </w:rPr>
                              <w:t>Ciclo 2019-2</w:t>
                            </w:r>
                          </w:p>
                          <w:p w14:paraId="446F77E5" w14:textId="77777777" w:rsidR="0017691D" w:rsidRDefault="0017691D"/>
                          <w:p w14:paraId="035767AF" w14:textId="77777777" w:rsidR="0017691D" w:rsidRPr="007D5FEA" w:rsidRDefault="0017691D">
                            <w:pPr>
                              <w:rPr>
                                <w:sz w:val="36"/>
                                <w:szCs w:val="36"/>
                                <w:lang w:val="es-ES"/>
                              </w:rPr>
                            </w:pPr>
                            <w:r w:rsidRPr="007D5FEA">
                              <w:rPr>
                                <w:sz w:val="36"/>
                                <w:szCs w:val="36"/>
                                <w:lang w:val="es-ES"/>
                              </w:rPr>
                              <w:t>Ciclo 2019-2</w:t>
                            </w:r>
                          </w:p>
                          <w:p w14:paraId="4B314FBC" w14:textId="77777777" w:rsidR="0017691D" w:rsidRDefault="0017691D"/>
                          <w:p w14:paraId="3DCCAAC0" w14:textId="77777777" w:rsidR="0017691D" w:rsidRPr="007D5FEA" w:rsidRDefault="0017691D">
                            <w:pPr>
                              <w:rPr>
                                <w:sz w:val="36"/>
                                <w:szCs w:val="36"/>
                                <w:lang w:val="es-ES"/>
                              </w:rPr>
                            </w:pPr>
                            <w:r w:rsidRPr="007D5FEA">
                              <w:rPr>
                                <w:sz w:val="36"/>
                                <w:szCs w:val="36"/>
                                <w:lang w:val="es-ES"/>
                              </w:rPr>
                              <w:t>Ciclo 2019-2</w:t>
                            </w:r>
                          </w:p>
                          <w:p w14:paraId="6FBF5E37" w14:textId="77777777" w:rsidR="0017691D" w:rsidRDefault="0017691D"/>
                          <w:p w14:paraId="1B8E5559" w14:textId="77777777" w:rsidR="0017691D" w:rsidRPr="007D5FEA" w:rsidRDefault="0017691D">
                            <w:pPr>
                              <w:rPr>
                                <w:sz w:val="36"/>
                                <w:szCs w:val="36"/>
                                <w:lang w:val="es-ES"/>
                              </w:rPr>
                            </w:pPr>
                            <w:r w:rsidRPr="007D5FEA">
                              <w:rPr>
                                <w:sz w:val="36"/>
                                <w:szCs w:val="36"/>
                                <w:lang w:val="es-ES"/>
                              </w:rPr>
                              <w:t>Ciclo 2019-2</w:t>
                            </w:r>
                          </w:p>
                          <w:p w14:paraId="3E6D0A6E" w14:textId="77777777" w:rsidR="0017691D" w:rsidRDefault="0017691D"/>
                          <w:p w14:paraId="7835E24B" w14:textId="77777777" w:rsidR="0017691D" w:rsidRPr="007D5FEA" w:rsidRDefault="0017691D">
                            <w:pPr>
                              <w:rPr>
                                <w:sz w:val="36"/>
                                <w:szCs w:val="36"/>
                                <w:lang w:val="es-ES"/>
                              </w:rPr>
                            </w:pPr>
                            <w:r w:rsidRPr="007D5FEA">
                              <w:rPr>
                                <w:sz w:val="36"/>
                                <w:szCs w:val="36"/>
                                <w:lang w:val="es-ES"/>
                              </w:rPr>
                              <w:t>Ciclo 2019-2</w:t>
                            </w:r>
                          </w:p>
                          <w:p w14:paraId="46374A43" w14:textId="77777777" w:rsidR="0017691D" w:rsidRDefault="0017691D"/>
                          <w:p w14:paraId="5228BF49" w14:textId="77777777" w:rsidR="0017691D" w:rsidRPr="007D5FEA" w:rsidRDefault="0017691D">
                            <w:pPr>
                              <w:rPr>
                                <w:sz w:val="36"/>
                                <w:szCs w:val="36"/>
                                <w:lang w:val="es-ES"/>
                              </w:rPr>
                            </w:pPr>
                            <w:r w:rsidRPr="007D5FEA">
                              <w:rPr>
                                <w:sz w:val="36"/>
                                <w:szCs w:val="36"/>
                                <w:lang w:val="es-ES"/>
                              </w:rPr>
                              <w:t>Ciclo 2019-2</w:t>
                            </w:r>
                          </w:p>
                          <w:p w14:paraId="003F3049" w14:textId="77777777" w:rsidR="0017691D" w:rsidRDefault="0017691D"/>
                          <w:p w14:paraId="132C0F0E" w14:textId="77777777" w:rsidR="0017691D" w:rsidRPr="007D5FEA" w:rsidRDefault="0017691D">
                            <w:pPr>
                              <w:rPr>
                                <w:sz w:val="36"/>
                                <w:szCs w:val="36"/>
                                <w:lang w:val="es-ES"/>
                              </w:rPr>
                            </w:pPr>
                            <w:r w:rsidRPr="007D5FEA">
                              <w:rPr>
                                <w:sz w:val="36"/>
                                <w:szCs w:val="36"/>
                                <w:lang w:val="es-ES"/>
                              </w:rPr>
                              <w:t>Ciclo 2019-2</w:t>
                            </w:r>
                          </w:p>
                          <w:p w14:paraId="1C4A37D9" w14:textId="77777777" w:rsidR="0017691D" w:rsidRDefault="0017691D"/>
                          <w:p w14:paraId="664D44AC" w14:textId="77777777" w:rsidR="0017691D" w:rsidRPr="007D5FEA" w:rsidRDefault="0017691D">
                            <w:pPr>
                              <w:rPr>
                                <w:sz w:val="36"/>
                                <w:szCs w:val="36"/>
                                <w:lang w:val="es-ES"/>
                              </w:rPr>
                            </w:pPr>
                            <w:r w:rsidRPr="007D5FEA">
                              <w:rPr>
                                <w:sz w:val="36"/>
                                <w:szCs w:val="36"/>
                                <w:lang w:val="es-ES"/>
                              </w:rPr>
                              <w:t>Ciclo 2019-2</w:t>
                            </w:r>
                          </w:p>
                          <w:p w14:paraId="3D50596B" w14:textId="77777777" w:rsidR="0017691D" w:rsidRDefault="0017691D"/>
                          <w:p w14:paraId="4E833D08" w14:textId="77777777" w:rsidR="0017691D" w:rsidRPr="007D5FEA" w:rsidRDefault="0017691D">
                            <w:pPr>
                              <w:rPr>
                                <w:sz w:val="36"/>
                                <w:szCs w:val="36"/>
                                <w:lang w:val="es-ES"/>
                              </w:rPr>
                            </w:pPr>
                            <w:r w:rsidRPr="007D5FEA">
                              <w:rPr>
                                <w:sz w:val="36"/>
                                <w:szCs w:val="36"/>
                                <w:lang w:val="es-ES"/>
                              </w:rPr>
                              <w:t>Ciclo 2019-2</w:t>
                            </w:r>
                          </w:p>
                          <w:p w14:paraId="1BC9299C" w14:textId="77777777" w:rsidR="0017691D" w:rsidRDefault="0017691D"/>
                          <w:p w14:paraId="0F4E0703" w14:textId="77777777" w:rsidR="0017691D" w:rsidRPr="007D5FEA" w:rsidRDefault="0017691D">
                            <w:pPr>
                              <w:rPr>
                                <w:sz w:val="36"/>
                                <w:szCs w:val="36"/>
                                <w:lang w:val="es-ES"/>
                              </w:rPr>
                            </w:pPr>
                            <w:r w:rsidRPr="007D5FEA">
                              <w:rPr>
                                <w:sz w:val="36"/>
                                <w:szCs w:val="36"/>
                                <w:lang w:val="es-ES"/>
                              </w:rPr>
                              <w:t>Ciclo 2019-2</w:t>
                            </w:r>
                          </w:p>
                          <w:p w14:paraId="3F6FC08D" w14:textId="77777777" w:rsidR="0017691D" w:rsidRDefault="0017691D"/>
                          <w:p w14:paraId="3D3ABF7C" w14:textId="77777777" w:rsidR="0017691D" w:rsidRPr="007D5FEA" w:rsidRDefault="0017691D">
                            <w:pPr>
                              <w:rPr>
                                <w:sz w:val="36"/>
                                <w:szCs w:val="36"/>
                                <w:lang w:val="es-ES"/>
                              </w:rPr>
                            </w:pPr>
                            <w:r w:rsidRPr="007D5FEA">
                              <w:rPr>
                                <w:sz w:val="36"/>
                                <w:szCs w:val="36"/>
                                <w:lang w:val="es-ES"/>
                              </w:rPr>
                              <w:t>Ciclo 2019-2</w:t>
                            </w:r>
                          </w:p>
                          <w:p w14:paraId="11D0BEDB" w14:textId="77777777" w:rsidR="0017691D" w:rsidRDefault="0017691D"/>
                          <w:p w14:paraId="1036A3FD" w14:textId="77777777" w:rsidR="0017691D" w:rsidRPr="007D5FEA" w:rsidRDefault="0017691D">
                            <w:pPr>
                              <w:rPr>
                                <w:sz w:val="36"/>
                                <w:szCs w:val="36"/>
                                <w:lang w:val="es-ES"/>
                              </w:rPr>
                            </w:pPr>
                            <w:r w:rsidRPr="007D5FEA">
                              <w:rPr>
                                <w:sz w:val="36"/>
                                <w:szCs w:val="36"/>
                                <w:lang w:val="es-ES"/>
                              </w:rPr>
                              <w:t>Ciclo 2019-2</w:t>
                            </w:r>
                          </w:p>
                          <w:p w14:paraId="1B3DDEE1" w14:textId="77777777" w:rsidR="0017691D" w:rsidRDefault="0017691D"/>
                          <w:p w14:paraId="2F9C1988" w14:textId="77777777" w:rsidR="0017691D" w:rsidRPr="007D5FEA" w:rsidRDefault="0017691D">
                            <w:pPr>
                              <w:rPr>
                                <w:sz w:val="36"/>
                                <w:szCs w:val="36"/>
                                <w:lang w:val="es-ES"/>
                              </w:rPr>
                            </w:pPr>
                            <w:r w:rsidRPr="007D5FEA">
                              <w:rPr>
                                <w:sz w:val="36"/>
                                <w:szCs w:val="36"/>
                                <w:lang w:val="es-ES"/>
                              </w:rPr>
                              <w:t>Ciclo 2019-2</w:t>
                            </w:r>
                          </w:p>
                          <w:p w14:paraId="128C4E4D" w14:textId="77777777" w:rsidR="0017691D" w:rsidRDefault="0017691D"/>
                          <w:p w14:paraId="2BA495EC" w14:textId="77777777" w:rsidR="0017691D" w:rsidRPr="007D5FEA" w:rsidRDefault="0017691D">
                            <w:pPr>
                              <w:rPr>
                                <w:sz w:val="36"/>
                                <w:szCs w:val="36"/>
                                <w:lang w:val="es-ES"/>
                              </w:rPr>
                            </w:pPr>
                            <w:r w:rsidRPr="007D5FEA">
                              <w:rPr>
                                <w:sz w:val="36"/>
                                <w:szCs w:val="36"/>
                                <w:lang w:val="es-ES"/>
                              </w:rPr>
                              <w:t>Ciclo 2019-2</w:t>
                            </w:r>
                          </w:p>
                          <w:p w14:paraId="6418502E" w14:textId="77777777" w:rsidR="0017691D" w:rsidRDefault="0017691D"/>
                          <w:p w14:paraId="13C8DF90" w14:textId="77777777" w:rsidR="0017691D" w:rsidRPr="007D5FEA" w:rsidRDefault="0017691D">
                            <w:pPr>
                              <w:rPr>
                                <w:sz w:val="36"/>
                                <w:szCs w:val="36"/>
                                <w:lang w:val="es-ES"/>
                              </w:rPr>
                            </w:pPr>
                            <w:r w:rsidRPr="007D5FEA">
                              <w:rPr>
                                <w:sz w:val="36"/>
                                <w:szCs w:val="36"/>
                                <w:lang w:val="es-ES"/>
                              </w:rPr>
                              <w:t>Ciclo 2019-2</w:t>
                            </w:r>
                          </w:p>
                          <w:p w14:paraId="1C354B8A" w14:textId="77777777" w:rsidR="0017691D" w:rsidRDefault="0017691D"/>
                          <w:p w14:paraId="439FB7C3" w14:textId="77777777" w:rsidR="0017691D" w:rsidRPr="007D5FEA" w:rsidRDefault="0017691D">
                            <w:pPr>
                              <w:rPr>
                                <w:sz w:val="36"/>
                                <w:szCs w:val="36"/>
                                <w:lang w:val="es-ES"/>
                              </w:rPr>
                            </w:pPr>
                            <w:r w:rsidRPr="007D5FEA">
                              <w:rPr>
                                <w:sz w:val="36"/>
                                <w:szCs w:val="36"/>
                                <w:lang w:val="es-ES"/>
                              </w:rPr>
                              <w:t>Ciclo 2019-2</w:t>
                            </w:r>
                          </w:p>
                          <w:p w14:paraId="61598A61" w14:textId="77777777" w:rsidR="0017691D" w:rsidRDefault="0017691D"/>
                          <w:p w14:paraId="431EA393" w14:textId="77777777" w:rsidR="0017691D" w:rsidRPr="007D5FEA" w:rsidRDefault="0017691D">
                            <w:pPr>
                              <w:rPr>
                                <w:sz w:val="36"/>
                                <w:szCs w:val="36"/>
                                <w:lang w:val="es-ES"/>
                              </w:rPr>
                            </w:pPr>
                            <w:r w:rsidRPr="007D5FEA">
                              <w:rPr>
                                <w:sz w:val="36"/>
                                <w:szCs w:val="36"/>
                                <w:lang w:val="es-ES"/>
                              </w:rPr>
                              <w:t>Ciclo 2019-2</w:t>
                            </w:r>
                          </w:p>
                          <w:p w14:paraId="09760D4E" w14:textId="77777777" w:rsidR="0017691D" w:rsidRDefault="0017691D"/>
                          <w:p w14:paraId="10E92714" w14:textId="77777777" w:rsidR="0017691D" w:rsidRPr="007D5FEA" w:rsidRDefault="0017691D">
                            <w:pPr>
                              <w:rPr>
                                <w:sz w:val="36"/>
                                <w:szCs w:val="36"/>
                                <w:lang w:val="es-ES"/>
                              </w:rPr>
                            </w:pPr>
                            <w:r w:rsidRPr="007D5FEA">
                              <w:rPr>
                                <w:sz w:val="36"/>
                                <w:szCs w:val="36"/>
                                <w:lang w:val="es-ES"/>
                              </w:rPr>
                              <w:t>Ciclo 2019-2</w:t>
                            </w:r>
                          </w:p>
                          <w:p w14:paraId="5B8CF784" w14:textId="77777777" w:rsidR="0017691D" w:rsidRDefault="0017691D"/>
                          <w:p w14:paraId="4A006735" w14:textId="77777777" w:rsidR="0017691D" w:rsidRPr="007D5FEA" w:rsidRDefault="0017691D">
                            <w:pPr>
                              <w:rPr>
                                <w:sz w:val="36"/>
                                <w:szCs w:val="36"/>
                                <w:lang w:val="es-ES"/>
                              </w:rPr>
                            </w:pPr>
                            <w:r w:rsidRPr="007D5FEA">
                              <w:rPr>
                                <w:sz w:val="36"/>
                                <w:szCs w:val="36"/>
                                <w:lang w:val="es-ES"/>
                              </w:rPr>
                              <w:t>Ciclo 2019-2</w:t>
                            </w:r>
                          </w:p>
                          <w:p w14:paraId="0C843772" w14:textId="77777777" w:rsidR="0017691D" w:rsidRDefault="0017691D"/>
                          <w:p w14:paraId="474FC610" w14:textId="77777777" w:rsidR="0017691D" w:rsidRPr="007D5FEA" w:rsidRDefault="0017691D">
                            <w:pPr>
                              <w:rPr>
                                <w:sz w:val="36"/>
                                <w:szCs w:val="36"/>
                                <w:lang w:val="es-ES"/>
                              </w:rPr>
                            </w:pPr>
                            <w:r w:rsidRPr="007D5FEA">
                              <w:rPr>
                                <w:sz w:val="36"/>
                                <w:szCs w:val="36"/>
                                <w:lang w:val="es-ES"/>
                              </w:rPr>
                              <w:t>Ciclo 2019-2</w:t>
                            </w:r>
                          </w:p>
                          <w:p w14:paraId="5A6E2FC0" w14:textId="77777777" w:rsidR="0017691D" w:rsidRDefault="0017691D"/>
                          <w:p w14:paraId="502AADB8" w14:textId="77777777" w:rsidR="0017691D" w:rsidRPr="007D5FEA" w:rsidRDefault="0017691D">
                            <w:pPr>
                              <w:rPr>
                                <w:sz w:val="36"/>
                                <w:szCs w:val="36"/>
                                <w:lang w:val="es-ES"/>
                              </w:rPr>
                            </w:pPr>
                            <w:r w:rsidRPr="007D5FEA">
                              <w:rPr>
                                <w:sz w:val="36"/>
                                <w:szCs w:val="36"/>
                                <w:lang w:val="es-ES"/>
                              </w:rPr>
                              <w:t>Ciclo 2019-2</w:t>
                            </w:r>
                          </w:p>
                          <w:p w14:paraId="105744F0" w14:textId="77777777" w:rsidR="0017691D" w:rsidRDefault="0017691D"/>
                          <w:p w14:paraId="7EFC5D89" w14:textId="77777777" w:rsidR="0017691D" w:rsidRPr="007D5FEA" w:rsidRDefault="0017691D">
                            <w:pPr>
                              <w:rPr>
                                <w:sz w:val="36"/>
                                <w:szCs w:val="36"/>
                                <w:lang w:val="es-ES"/>
                              </w:rPr>
                            </w:pPr>
                            <w:r w:rsidRPr="007D5FEA">
                              <w:rPr>
                                <w:sz w:val="36"/>
                                <w:szCs w:val="36"/>
                                <w:lang w:val="es-ES"/>
                              </w:rPr>
                              <w:t>Ciclo 2019-2</w:t>
                            </w:r>
                          </w:p>
                          <w:p w14:paraId="329D535F" w14:textId="77777777" w:rsidR="0017691D" w:rsidRDefault="0017691D"/>
                          <w:p w14:paraId="58942E10" w14:textId="77777777" w:rsidR="0017691D" w:rsidRPr="007D5FEA" w:rsidRDefault="0017691D">
                            <w:pPr>
                              <w:rPr>
                                <w:sz w:val="36"/>
                                <w:szCs w:val="36"/>
                                <w:lang w:val="es-ES"/>
                              </w:rPr>
                            </w:pPr>
                            <w:r w:rsidRPr="007D5FEA">
                              <w:rPr>
                                <w:sz w:val="36"/>
                                <w:szCs w:val="36"/>
                                <w:lang w:val="es-ES"/>
                              </w:rPr>
                              <w:t>Ciclo 2019-2</w:t>
                            </w:r>
                          </w:p>
                          <w:p w14:paraId="47B811C0" w14:textId="77777777" w:rsidR="0017691D" w:rsidRDefault="0017691D"/>
                          <w:p w14:paraId="7B8DC8D7" w14:textId="77777777" w:rsidR="0017691D" w:rsidRPr="007D5FEA" w:rsidRDefault="0017691D">
                            <w:pPr>
                              <w:rPr>
                                <w:sz w:val="36"/>
                                <w:szCs w:val="36"/>
                                <w:lang w:val="es-ES"/>
                              </w:rPr>
                            </w:pPr>
                            <w:r w:rsidRPr="007D5FEA">
                              <w:rPr>
                                <w:sz w:val="36"/>
                                <w:szCs w:val="36"/>
                                <w:lang w:val="es-ES"/>
                              </w:rPr>
                              <w:t>Ciclo 2019-2</w:t>
                            </w:r>
                          </w:p>
                          <w:p w14:paraId="095ED4FF" w14:textId="77777777" w:rsidR="0017691D" w:rsidRDefault="0017691D"/>
                          <w:p w14:paraId="161DFBE7" w14:textId="77777777" w:rsidR="0017691D" w:rsidRPr="007D5FEA" w:rsidRDefault="0017691D">
                            <w:pPr>
                              <w:rPr>
                                <w:sz w:val="36"/>
                                <w:szCs w:val="36"/>
                                <w:lang w:val="es-ES"/>
                              </w:rPr>
                            </w:pPr>
                            <w:r w:rsidRPr="007D5FEA">
                              <w:rPr>
                                <w:sz w:val="36"/>
                                <w:szCs w:val="36"/>
                                <w:lang w:val="es-ES"/>
                              </w:rPr>
                              <w:t>Ciclo 2019-2</w:t>
                            </w:r>
                          </w:p>
                          <w:p w14:paraId="1755886A" w14:textId="77777777" w:rsidR="0017691D" w:rsidRDefault="0017691D"/>
                          <w:p w14:paraId="475F0686" w14:textId="77777777" w:rsidR="0017691D" w:rsidRPr="007D5FEA" w:rsidRDefault="0017691D">
                            <w:pPr>
                              <w:rPr>
                                <w:sz w:val="36"/>
                                <w:szCs w:val="36"/>
                                <w:lang w:val="es-ES"/>
                              </w:rPr>
                            </w:pPr>
                            <w:r w:rsidRPr="007D5FEA">
                              <w:rPr>
                                <w:sz w:val="36"/>
                                <w:szCs w:val="36"/>
                                <w:lang w:val="es-ES"/>
                              </w:rPr>
                              <w:t>Ciclo 2019-2</w:t>
                            </w:r>
                          </w:p>
                          <w:p w14:paraId="238A2F7A" w14:textId="77777777" w:rsidR="0017691D" w:rsidRDefault="0017691D"/>
                          <w:p w14:paraId="074C2B46" w14:textId="77777777" w:rsidR="0017691D" w:rsidRPr="007D5FEA" w:rsidRDefault="0017691D">
                            <w:pPr>
                              <w:rPr>
                                <w:sz w:val="36"/>
                                <w:szCs w:val="36"/>
                                <w:lang w:val="es-ES"/>
                              </w:rPr>
                            </w:pPr>
                            <w:r w:rsidRPr="007D5FEA">
                              <w:rPr>
                                <w:sz w:val="36"/>
                                <w:szCs w:val="36"/>
                                <w:lang w:val="es-ES"/>
                              </w:rPr>
                              <w:t>Ciclo 2019-2</w:t>
                            </w:r>
                          </w:p>
                          <w:p w14:paraId="1024C8A4" w14:textId="77777777" w:rsidR="0017691D" w:rsidRDefault="0017691D"/>
                          <w:p w14:paraId="6E31F57F" w14:textId="77777777" w:rsidR="0017691D" w:rsidRPr="007D5FEA" w:rsidRDefault="0017691D">
                            <w:pPr>
                              <w:rPr>
                                <w:sz w:val="36"/>
                                <w:szCs w:val="36"/>
                                <w:lang w:val="es-ES"/>
                              </w:rPr>
                            </w:pPr>
                            <w:r w:rsidRPr="007D5FEA">
                              <w:rPr>
                                <w:sz w:val="36"/>
                                <w:szCs w:val="36"/>
                                <w:lang w:val="es-ES"/>
                              </w:rPr>
                              <w:t>Ciclo 2019-2</w:t>
                            </w:r>
                          </w:p>
                          <w:p w14:paraId="0DA3F2A4" w14:textId="77777777" w:rsidR="0017691D" w:rsidRDefault="0017691D"/>
                          <w:p w14:paraId="65A02776" w14:textId="77777777" w:rsidR="0017691D" w:rsidRPr="007D5FEA" w:rsidRDefault="0017691D">
                            <w:pPr>
                              <w:rPr>
                                <w:sz w:val="36"/>
                                <w:szCs w:val="36"/>
                                <w:lang w:val="es-ES"/>
                              </w:rPr>
                            </w:pPr>
                            <w:r w:rsidRPr="007D5FEA">
                              <w:rPr>
                                <w:sz w:val="36"/>
                                <w:szCs w:val="36"/>
                                <w:lang w:val="es-ES"/>
                              </w:rPr>
                              <w:t>Ciclo 2019-2</w:t>
                            </w:r>
                          </w:p>
                          <w:p w14:paraId="4C16C850" w14:textId="77777777" w:rsidR="0017691D" w:rsidRDefault="0017691D"/>
                          <w:p w14:paraId="210F74DD" w14:textId="77777777" w:rsidR="0017691D" w:rsidRPr="007D5FEA" w:rsidRDefault="0017691D">
                            <w:pPr>
                              <w:rPr>
                                <w:sz w:val="36"/>
                                <w:szCs w:val="36"/>
                                <w:lang w:val="es-ES"/>
                              </w:rPr>
                            </w:pPr>
                            <w:r w:rsidRPr="007D5FEA">
                              <w:rPr>
                                <w:sz w:val="36"/>
                                <w:szCs w:val="36"/>
                                <w:lang w:val="es-ES"/>
                              </w:rPr>
                              <w:t>Ciclo 2019-2</w:t>
                            </w:r>
                          </w:p>
                          <w:p w14:paraId="690306EB" w14:textId="77777777" w:rsidR="0017691D" w:rsidRDefault="0017691D"/>
                          <w:p w14:paraId="342D4DE6" w14:textId="77777777" w:rsidR="0017691D" w:rsidRPr="007D5FEA" w:rsidRDefault="0017691D">
                            <w:pPr>
                              <w:rPr>
                                <w:sz w:val="36"/>
                                <w:szCs w:val="36"/>
                                <w:lang w:val="es-ES"/>
                              </w:rPr>
                            </w:pPr>
                            <w:r w:rsidRPr="007D5FEA">
                              <w:rPr>
                                <w:sz w:val="36"/>
                                <w:szCs w:val="36"/>
                                <w:lang w:val="es-ES"/>
                              </w:rPr>
                              <w:t>Ciclo 2019-2</w:t>
                            </w:r>
                          </w:p>
                          <w:p w14:paraId="491232F1" w14:textId="77777777" w:rsidR="0017691D" w:rsidRDefault="0017691D"/>
                          <w:p w14:paraId="5A391ED7" w14:textId="77777777" w:rsidR="0017691D" w:rsidRPr="007D5FEA" w:rsidRDefault="0017691D">
                            <w:pPr>
                              <w:rPr>
                                <w:sz w:val="36"/>
                                <w:szCs w:val="36"/>
                                <w:lang w:val="es-ES"/>
                              </w:rPr>
                            </w:pPr>
                            <w:r w:rsidRPr="007D5FEA">
                              <w:rPr>
                                <w:sz w:val="36"/>
                                <w:szCs w:val="36"/>
                                <w:lang w:val="es-ES"/>
                              </w:rPr>
                              <w:t>Ciclo 2019-2</w:t>
                            </w:r>
                          </w:p>
                          <w:p w14:paraId="5C610F65" w14:textId="77777777" w:rsidR="0017691D" w:rsidRDefault="0017691D"/>
                          <w:p w14:paraId="1298881C" w14:textId="77777777" w:rsidR="0017691D" w:rsidRPr="007D5FEA" w:rsidRDefault="0017691D">
                            <w:pPr>
                              <w:rPr>
                                <w:sz w:val="36"/>
                                <w:szCs w:val="36"/>
                                <w:lang w:val="es-ES"/>
                              </w:rPr>
                            </w:pPr>
                            <w:r w:rsidRPr="007D5FEA">
                              <w:rPr>
                                <w:sz w:val="36"/>
                                <w:szCs w:val="36"/>
                                <w:lang w:val="es-ES"/>
                              </w:rPr>
                              <w:t>Ciclo 2019-2</w:t>
                            </w:r>
                          </w:p>
                          <w:p w14:paraId="00AA5BAA" w14:textId="77777777" w:rsidR="0017691D" w:rsidRDefault="0017691D"/>
                          <w:p w14:paraId="62152CBD" w14:textId="58ABB950" w:rsidR="0017691D" w:rsidRPr="007D5FEA" w:rsidRDefault="0017691D">
                            <w:pPr>
                              <w:rPr>
                                <w:sz w:val="36"/>
                                <w:szCs w:val="36"/>
                                <w:lang w:val="es-ES"/>
                              </w:rPr>
                            </w:pPr>
                            <w:r w:rsidRPr="007D5FEA">
                              <w:rPr>
                                <w:sz w:val="36"/>
                                <w:szCs w:val="36"/>
                                <w:lang w:val="es-ES"/>
                              </w:rPr>
                              <w:t>Ciclo 2019-2</w:t>
                            </w:r>
                          </w:p>
                          <w:p w14:paraId="616226D9" w14:textId="77777777" w:rsidR="0017691D" w:rsidRDefault="0017691D"/>
                          <w:p w14:paraId="0D794B05" w14:textId="77777777" w:rsidR="0017691D" w:rsidRPr="007D5FEA" w:rsidRDefault="0017691D">
                            <w:pPr>
                              <w:rPr>
                                <w:sz w:val="36"/>
                                <w:szCs w:val="36"/>
                                <w:lang w:val="es-ES"/>
                              </w:rPr>
                            </w:pPr>
                            <w:r w:rsidRPr="007D5FEA">
                              <w:rPr>
                                <w:sz w:val="36"/>
                                <w:szCs w:val="36"/>
                                <w:lang w:val="es-ES"/>
                              </w:rPr>
                              <w:t>Ciclo 2019-2</w:t>
                            </w:r>
                          </w:p>
                          <w:p w14:paraId="013FBFC9" w14:textId="77777777" w:rsidR="0017691D" w:rsidRDefault="0017691D"/>
                          <w:p w14:paraId="05AD21A5" w14:textId="77777777" w:rsidR="0017691D" w:rsidRPr="007D5FEA" w:rsidRDefault="0017691D">
                            <w:pPr>
                              <w:rPr>
                                <w:sz w:val="36"/>
                                <w:szCs w:val="36"/>
                                <w:lang w:val="es-ES"/>
                              </w:rPr>
                            </w:pPr>
                            <w:r w:rsidRPr="007D5FEA">
                              <w:rPr>
                                <w:sz w:val="36"/>
                                <w:szCs w:val="36"/>
                                <w:lang w:val="es-ES"/>
                              </w:rPr>
                              <w:t>Ciclo 2019-2</w:t>
                            </w:r>
                          </w:p>
                          <w:p w14:paraId="5DF05D14" w14:textId="77777777" w:rsidR="0017691D" w:rsidRDefault="0017691D"/>
                          <w:p w14:paraId="692FBF0F" w14:textId="77777777" w:rsidR="0017691D" w:rsidRPr="007D5FEA" w:rsidRDefault="0017691D">
                            <w:pPr>
                              <w:rPr>
                                <w:sz w:val="36"/>
                                <w:szCs w:val="36"/>
                                <w:lang w:val="es-ES"/>
                              </w:rPr>
                            </w:pPr>
                            <w:r w:rsidRPr="007D5FEA">
                              <w:rPr>
                                <w:sz w:val="36"/>
                                <w:szCs w:val="36"/>
                                <w:lang w:val="es-ES"/>
                              </w:rPr>
                              <w:t>Ciclo 2019-2</w:t>
                            </w:r>
                          </w:p>
                          <w:p w14:paraId="67C18786" w14:textId="77777777" w:rsidR="0017691D" w:rsidRDefault="0017691D"/>
                          <w:p w14:paraId="06792129" w14:textId="77777777" w:rsidR="0017691D" w:rsidRPr="007D5FEA" w:rsidRDefault="0017691D">
                            <w:pPr>
                              <w:rPr>
                                <w:sz w:val="36"/>
                                <w:szCs w:val="36"/>
                                <w:lang w:val="es-ES"/>
                              </w:rPr>
                            </w:pPr>
                            <w:r w:rsidRPr="007D5FEA">
                              <w:rPr>
                                <w:sz w:val="36"/>
                                <w:szCs w:val="36"/>
                                <w:lang w:val="es-ES"/>
                              </w:rPr>
                              <w:t>Ciclo 2019-2</w:t>
                            </w:r>
                          </w:p>
                          <w:p w14:paraId="6FF9D092" w14:textId="77777777" w:rsidR="0017691D" w:rsidRDefault="0017691D"/>
                          <w:p w14:paraId="5DC37775" w14:textId="77777777" w:rsidR="0017691D" w:rsidRPr="007D5FEA" w:rsidRDefault="0017691D">
                            <w:pPr>
                              <w:rPr>
                                <w:sz w:val="36"/>
                                <w:szCs w:val="36"/>
                                <w:lang w:val="es-ES"/>
                              </w:rPr>
                            </w:pPr>
                            <w:r w:rsidRPr="007D5FEA">
                              <w:rPr>
                                <w:sz w:val="36"/>
                                <w:szCs w:val="36"/>
                                <w:lang w:val="es-ES"/>
                              </w:rPr>
                              <w:t>Ciclo 2019-2</w:t>
                            </w:r>
                          </w:p>
                          <w:p w14:paraId="2ECABE9D" w14:textId="77777777" w:rsidR="0017691D" w:rsidRDefault="0017691D"/>
                          <w:p w14:paraId="32FF5139" w14:textId="77777777" w:rsidR="0017691D" w:rsidRPr="007D5FEA" w:rsidRDefault="0017691D">
                            <w:pPr>
                              <w:rPr>
                                <w:sz w:val="36"/>
                                <w:szCs w:val="36"/>
                                <w:lang w:val="es-ES"/>
                              </w:rPr>
                            </w:pPr>
                            <w:r w:rsidRPr="007D5FEA">
                              <w:rPr>
                                <w:sz w:val="36"/>
                                <w:szCs w:val="36"/>
                                <w:lang w:val="es-ES"/>
                              </w:rPr>
                              <w:t>Ciclo 2019-2</w:t>
                            </w:r>
                          </w:p>
                          <w:p w14:paraId="07DBB66D" w14:textId="77777777" w:rsidR="0017691D" w:rsidRDefault="0017691D"/>
                          <w:p w14:paraId="12F2285A" w14:textId="77777777" w:rsidR="0017691D" w:rsidRPr="007D5FEA" w:rsidRDefault="0017691D">
                            <w:pPr>
                              <w:rPr>
                                <w:sz w:val="36"/>
                                <w:szCs w:val="36"/>
                                <w:lang w:val="es-ES"/>
                              </w:rPr>
                            </w:pPr>
                            <w:r w:rsidRPr="007D5FEA">
                              <w:rPr>
                                <w:sz w:val="36"/>
                                <w:szCs w:val="36"/>
                                <w:lang w:val="es-ES"/>
                              </w:rPr>
                              <w:t>Ciclo 2019-2</w:t>
                            </w:r>
                          </w:p>
                          <w:p w14:paraId="6F02B360" w14:textId="77777777" w:rsidR="0017691D" w:rsidRDefault="0017691D"/>
                          <w:p w14:paraId="55A849EF" w14:textId="77777777" w:rsidR="0017691D" w:rsidRPr="007D5FEA" w:rsidRDefault="0017691D">
                            <w:pPr>
                              <w:rPr>
                                <w:sz w:val="36"/>
                                <w:szCs w:val="36"/>
                                <w:lang w:val="es-ES"/>
                              </w:rPr>
                            </w:pPr>
                            <w:r w:rsidRPr="007D5FEA">
                              <w:rPr>
                                <w:sz w:val="36"/>
                                <w:szCs w:val="36"/>
                                <w:lang w:val="es-ES"/>
                              </w:rPr>
                              <w:t>Ciclo 2019-2</w:t>
                            </w:r>
                          </w:p>
                          <w:p w14:paraId="34292A92" w14:textId="77777777" w:rsidR="0017691D" w:rsidRDefault="0017691D"/>
                          <w:p w14:paraId="2A52E73A" w14:textId="77777777" w:rsidR="0017691D" w:rsidRPr="007D5FEA" w:rsidRDefault="0017691D">
                            <w:pPr>
                              <w:rPr>
                                <w:sz w:val="36"/>
                                <w:szCs w:val="36"/>
                                <w:lang w:val="es-ES"/>
                              </w:rPr>
                            </w:pPr>
                            <w:r w:rsidRPr="007D5FEA">
                              <w:rPr>
                                <w:sz w:val="36"/>
                                <w:szCs w:val="36"/>
                                <w:lang w:val="es-ES"/>
                              </w:rPr>
                              <w:t>Ciclo 2019-2</w:t>
                            </w:r>
                          </w:p>
                          <w:p w14:paraId="497D5AC9" w14:textId="77777777" w:rsidR="0017691D" w:rsidRDefault="0017691D"/>
                          <w:p w14:paraId="6910AC21" w14:textId="77777777" w:rsidR="0017691D" w:rsidRPr="007D5FEA" w:rsidRDefault="0017691D">
                            <w:pPr>
                              <w:rPr>
                                <w:sz w:val="36"/>
                                <w:szCs w:val="36"/>
                                <w:lang w:val="es-ES"/>
                              </w:rPr>
                            </w:pPr>
                            <w:r w:rsidRPr="007D5FEA">
                              <w:rPr>
                                <w:sz w:val="36"/>
                                <w:szCs w:val="36"/>
                                <w:lang w:val="es-ES"/>
                              </w:rPr>
                              <w:t>Ciclo 2019-2</w:t>
                            </w:r>
                          </w:p>
                          <w:p w14:paraId="3FA86965" w14:textId="77777777" w:rsidR="0017691D" w:rsidRDefault="0017691D"/>
                          <w:p w14:paraId="3AE027C0" w14:textId="77777777" w:rsidR="0017691D" w:rsidRPr="007D5FEA" w:rsidRDefault="0017691D">
                            <w:pPr>
                              <w:rPr>
                                <w:sz w:val="36"/>
                                <w:szCs w:val="36"/>
                                <w:lang w:val="es-ES"/>
                              </w:rPr>
                            </w:pPr>
                            <w:r w:rsidRPr="007D5FEA">
                              <w:rPr>
                                <w:sz w:val="36"/>
                                <w:szCs w:val="36"/>
                                <w:lang w:val="es-ES"/>
                              </w:rPr>
                              <w:t>Ciclo 2019-2</w:t>
                            </w:r>
                          </w:p>
                          <w:p w14:paraId="4461C558" w14:textId="77777777" w:rsidR="0017691D" w:rsidRDefault="0017691D"/>
                          <w:p w14:paraId="75DC9D94" w14:textId="77777777" w:rsidR="0017691D" w:rsidRPr="007D5FEA" w:rsidRDefault="0017691D">
                            <w:pPr>
                              <w:rPr>
                                <w:sz w:val="36"/>
                                <w:szCs w:val="36"/>
                                <w:lang w:val="es-ES"/>
                              </w:rPr>
                            </w:pPr>
                            <w:r w:rsidRPr="007D5FEA">
                              <w:rPr>
                                <w:sz w:val="36"/>
                                <w:szCs w:val="36"/>
                                <w:lang w:val="es-ES"/>
                              </w:rPr>
                              <w:t>Ciclo 2019-2</w:t>
                            </w:r>
                          </w:p>
                          <w:p w14:paraId="2B962416" w14:textId="77777777" w:rsidR="0017691D" w:rsidRDefault="0017691D"/>
                          <w:p w14:paraId="39F33A6E" w14:textId="77777777" w:rsidR="0017691D" w:rsidRPr="007D5FEA" w:rsidRDefault="0017691D">
                            <w:pPr>
                              <w:rPr>
                                <w:sz w:val="36"/>
                                <w:szCs w:val="36"/>
                                <w:lang w:val="es-ES"/>
                              </w:rPr>
                            </w:pPr>
                            <w:r w:rsidRPr="007D5FEA">
                              <w:rPr>
                                <w:sz w:val="36"/>
                                <w:szCs w:val="36"/>
                                <w:lang w:val="es-ES"/>
                              </w:rPr>
                              <w:t>Ciclo 2019-2</w:t>
                            </w:r>
                          </w:p>
                          <w:p w14:paraId="43157104" w14:textId="77777777" w:rsidR="0017691D" w:rsidRDefault="0017691D"/>
                          <w:p w14:paraId="289D853D" w14:textId="77777777" w:rsidR="0017691D" w:rsidRPr="007D5FEA" w:rsidRDefault="0017691D">
                            <w:pPr>
                              <w:rPr>
                                <w:sz w:val="36"/>
                                <w:szCs w:val="36"/>
                                <w:lang w:val="es-ES"/>
                              </w:rPr>
                            </w:pPr>
                            <w:r w:rsidRPr="007D5FEA">
                              <w:rPr>
                                <w:sz w:val="36"/>
                                <w:szCs w:val="36"/>
                                <w:lang w:val="es-ES"/>
                              </w:rPr>
                              <w:t>Ciclo 2019-2</w:t>
                            </w:r>
                          </w:p>
                          <w:p w14:paraId="3E0D4662" w14:textId="77777777" w:rsidR="0017691D" w:rsidRDefault="0017691D"/>
                          <w:p w14:paraId="1E51F38C" w14:textId="77777777" w:rsidR="0017691D" w:rsidRPr="007D5FEA" w:rsidRDefault="0017691D">
                            <w:pPr>
                              <w:rPr>
                                <w:sz w:val="36"/>
                                <w:szCs w:val="36"/>
                                <w:lang w:val="es-ES"/>
                              </w:rPr>
                            </w:pPr>
                            <w:r w:rsidRPr="007D5FEA">
                              <w:rPr>
                                <w:sz w:val="36"/>
                                <w:szCs w:val="36"/>
                                <w:lang w:val="es-ES"/>
                              </w:rPr>
                              <w:t>Ciclo 2019-2</w:t>
                            </w:r>
                          </w:p>
                          <w:p w14:paraId="48F90273" w14:textId="77777777" w:rsidR="0017691D" w:rsidRDefault="0017691D"/>
                          <w:p w14:paraId="13DFBF49" w14:textId="77777777" w:rsidR="0017691D" w:rsidRPr="007D5FEA" w:rsidRDefault="0017691D">
                            <w:pPr>
                              <w:rPr>
                                <w:sz w:val="36"/>
                                <w:szCs w:val="36"/>
                                <w:lang w:val="es-ES"/>
                              </w:rPr>
                            </w:pPr>
                            <w:r w:rsidRPr="007D5FEA">
                              <w:rPr>
                                <w:sz w:val="36"/>
                                <w:szCs w:val="36"/>
                                <w:lang w:val="es-ES"/>
                              </w:rPr>
                              <w:t>Ciclo 2019-2</w:t>
                            </w:r>
                          </w:p>
                          <w:p w14:paraId="09BA0E44" w14:textId="77777777" w:rsidR="0017691D" w:rsidRDefault="0017691D"/>
                          <w:p w14:paraId="41C209C4" w14:textId="77777777" w:rsidR="0017691D" w:rsidRPr="007D5FEA" w:rsidRDefault="0017691D">
                            <w:pPr>
                              <w:rPr>
                                <w:sz w:val="36"/>
                                <w:szCs w:val="36"/>
                                <w:lang w:val="es-ES"/>
                              </w:rPr>
                            </w:pPr>
                            <w:r w:rsidRPr="007D5FEA">
                              <w:rPr>
                                <w:sz w:val="36"/>
                                <w:szCs w:val="36"/>
                                <w:lang w:val="es-ES"/>
                              </w:rPr>
                              <w:t>Ciclo 2019-2</w:t>
                            </w:r>
                          </w:p>
                          <w:p w14:paraId="4BFD6D7C" w14:textId="77777777" w:rsidR="0017691D" w:rsidRDefault="0017691D"/>
                          <w:p w14:paraId="545DFA3F" w14:textId="77777777" w:rsidR="0017691D" w:rsidRPr="007D5FEA" w:rsidRDefault="0017691D">
                            <w:pPr>
                              <w:rPr>
                                <w:sz w:val="36"/>
                                <w:szCs w:val="36"/>
                                <w:lang w:val="es-ES"/>
                              </w:rPr>
                            </w:pPr>
                            <w:r w:rsidRPr="007D5FEA">
                              <w:rPr>
                                <w:sz w:val="36"/>
                                <w:szCs w:val="36"/>
                                <w:lang w:val="es-ES"/>
                              </w:rPr>
                              <w:t>Ciclo 2019-2</w:t>
                            </w:r>
                          </w:p>
                          <w:p w14:paraId="345638AD" w14:textId="77777777" w:rsidR="0017691D" w:rsidRDefault="0017691D"/>
                          <w:p w14:paraId="6AC90D00" w14:textId="77777777" w:rsidR="0017691D" w:rsidRPr="007D5FEA" w:rsidRDefault="0017691D">
                            <w:pPr>
                              <w:rPr>
                                <w:sz w:val="36"/>
                                <w:szCs w:val="36"/>
                                <w:lang w:val="es-ES"/>
                              </w:rPr>
                            </w:pPr>
                            <w:r w:rsidRPr="007D5FEA">
                              <w:rPr>
                                <w:sz w:val="36"/>
                                <w:szCs w:val="36"/>
                                <w:lang w:val="es-ES"/>
                              </w:rPr>
                              <w:t>Ciclo 2019-2</w:t>
                            </w:r>
                          </w:p>
                          <w:p w14:paraId="3E04B621" w14:textId="77777777" w:rsidR="0017691D" w:rsidRDefault="0017691D"/>
                          <w:p w14:paraId="55CBF704" w14:textId="77777777" w:rsidR="0017691D" w:rsidRPr="007D5FEA" w:rsidRDefault="0017691D">
                            <w:pPr>
                              <w:rPr>
                                <w:sz w:val="36"/>
                                <w:szCs w:val="36"/>
                                <w:lang w:val="es-ES"/>
                              </w:rPr>
                            </w:pPr>
                            <w:r w:rsidRPr="007D5FEA">
                              <w:rPr>
                                <w:sz w:val="36"/>
                                <w:szCs w:val="36"/>
                                <w:lang w:val="es-ES"/>
                              </w:rPr>
                              <w:t>Ciclo 2019-2</w:t>
                            </w:r>
                          </w:p>
                          <w:p w14:paraId="0CD024EE" w14:textId="77777777" w:rsidR="0017691D" w:rsidRDefault="0017691D"/>
                          <w:p w14:paraId="28257516" w14:textId="77777777" w:rsidR="0017691D" w:rsidRPr="007D5FEA" w:rsidRDefault="0017691D">
                            <w:pPr>
                              <w:rPr>
                                <w:sz w:val="36"/>
                                <w:szCs w:val="36"/>
                                <w:lang w:val="es-ES"/>
                              </w:rPr>
                            </w:pPr>
                            <w:r w:rsidRPr="007D5FEA">
                              <w:rPr>
                                <w:sz w:val="36"/>
                                <w:szCs w:val="36"/>
                                <w:lang w:val="es-ES"/>
                              </w:rPr>
                              <w:t>Ciclo 2019-2</w:t>
                            </w:r>
                          </w:p>
                          <w:p w14:paraId="4009906E" w14:textId="77777777" w:rsidR="0017691D" w:rsidRDefault="0017691D"/>
                          <w:p w14:paraId="49F691B8" w14:textId="77777777" w:rsidR="0017691D" w:rsidRPr="007D5FEA" w:rsidRDefault="0017691D">
                            <w:pPr>
                              <w:rPr>
                                <w:sz w:val="36"/>
                                <w:szCs w:val="36"/>
                                <w:lang w:val="es-ES"/>
                              </w:rPr>
                            </w:pPr>
                            <w:r w:rsidRPr="007D5FEA">
                              <w:rPr>
                                <w:sz w:val="36"/>
                                <w:szCs w:val="36"/>
                                <w:lang w:val="es-ES"/>
                              </w:rPr>
                              <w:t>Ciclo 2019-2</w:t>
                            </w:r>
                          </w:p>
                          <w:p w14:paraId="13411DCF" w14:textId="77777777" w:rsidR="0017691D" w:rsidRDefault="0017691D"/>
                          <w:p w14:paraId="44213922" w14:textId="77777777" w:rsidR="0017691D" w:rsidRPr="007D5FEA" w:rsidRDefault="0017691D">
                            <w:pPr>
                              <w:rPr>
                                <w:sz w:val="36"/>
                                <w:szCs w:val="36"/>
                                <w:lang w:val="es-ES"/>
                              </w:rPr>
                            </w:pPr>
                            <w:r w:rsidRPr="007D5FEA">
                              <w:rPr>
                                <w:sz w:val="36"/>
                                <w:szCs w:val="36"/>
                                <w:lang w:val="es-ES"/>
                              </w:rPr>
                              <w:t>Ciclo 2019-2</w:t>
                            </w:r>
                          </w:p>
                          <w:p w14:paraId="4999AA43" w14:textId="77777777" w:rsidR="0017691D" w:rsidRDefault="0017691D"/>
                          <w:p w14:paraId="2725AF2C" w14:textId="77777777" w:rsidR="0017691D" w:rsidRPr="007D5FEA" w:rsidRDefault="0017691D">
                            <w:pPr>
                              <w:rPr>
                                <w:sz w:val="36"/>
                                <w:szCs w:val="36"/>
                                <w:lang w:val="es-ES"/>
                              </w:rPr>
                            </w:pPr>
                            <w:r w:rsidRPr="007D5FEA">
                              <w:rPr>
                                <w:sz w:val="36"/>
                                <w:szCs w:val="36"/>
                                <w:lang w:val="es-ES"/>
                              </w:rPr>
                              <w:t>Ciclo 2019-2</w:t>
                            </w:r>
                          </w:p>
                          <w:p w14:paraId="6BBDF4DD" w14:textId="77777777" w:rsidR="0017691D" w:rsidRDefault="0017691D"/>
                          <w:p w14:paraId="71679FDE" w14:textId="77777777" w:rsidR="0017691D" w:rsidRPr="007D5FEA" w:rsidRDefault="0017691D">
                            <w:pPr>
                              <w:rPr>
                                <w:sz w:val="36"/>
                                <w:szCs w:val="36"/>
                                <w:lang w:val="es-ES"/>
                              </w:rPr>
                            </w:pPr>
                            <w:r w:rsidRPr="007D5FEA">
                              <w:rPr>
                                <w:sz w:val="36"/>
                                <w:szCs w:val="36"/>
                                <w:lang w:val="es-ES"/>
                              </w:rPr>
                              <w:t>Ciclo 2019-2</w:t>
                            </w:r>
                          </w:p>
                          <w:p w14:paraId="2F6D02E8" w14:textId="77777777" w:rsidR="0017691D" w:rsidRDefault="0017691D"/>
                          <w:p w14:paraId="0415507B" w14:textId="77777777" w:rsidR="0017691D" w:rsidRPr="007D5FEA" w:rsidRDefault="0017691D">
                            <w:pPr>
                              <w:rPr>
                                <w:sz w:val="36"/>
                                <w:szCs w:val="36"/>
                                <w:lang w:val="es-ES"/>
                              </w:rPr>
                            </w:pPr>
                            <w:r w:rsidRPr="007D5FEA">
                              <w:rPr>
                                <w:sz w:val="36"/>
                                <w:szCs w:val="36"/>
                                <w:lang w:val="es-ES"/>
                              </w:rPr>
                              <w:t>Ciclo 2019-2</w:t>
                            </w:r>
                          </w:p>
                          <w:p w14:paraId="40BD3C20" w14:textId="77777777" w:rsidR="0017691D" w:rsidRDefault="0017691D"/>
                          <w:p w14:paraId="36B86F5E" w14:textId="77777777" w:rsidR="0017691D" w:rsidRPr="007D5FEA" w:rsidRDefault="0017691D">
                            <w:pPr>
                              <w:rPr>
                                <w:sz w:val="36"/>
                                <w:szCs w:val="36"/>
                                <w:lang w:val="es-ES"/>
                              </w:rPr>
                            </w:pPr>
                            <w:r w:rsidRPr="007D5FEA">
                              <w:rPr>
                                <w:sz w:val="36"/>
                                <w:szCs w:val="36"/>
                                <w:lang w:val="es-ES"/>
                              </w:rPr>
                              <w:t>Ciclo 2019-2</w:t>
                            </w:r>
                          </w:p>
                          <w:p w14:paraId="5C953786" w14:textId="77777777" w:rsidR="0017691D" w:rsidRDefault="0017691D"/>
                          <w:p w14:paraId="637FE95E" w14:textId="77777777" w:rsidR="0017691D" w:rsidRPr="007D5FEA" w:rsidRDefault="0017691D">
                            <w:pPr>
                              <w:rPr>
                                <w:sz w:val="36"/>
                                <w:szCs w:val="36"/>
                                <w:lang w:val="es-ES"/>
                              </w:rPr>
                            </w:pPr>
                            <w:r w:rsidRPr="007D5FEA">
                              <w:rPr>
                                <w:sz w:val="36"/>
                                <w:szCs w:val="36"/>
                                <w:lang w:val="es-ES"/>
                              </w:rPr>
                              <w:t>Ciclo 2019-2</w:t>
                            </w:r>
                          </w:p>
                          <w:p w14:paraId="3D28A53F" w14:textId="77777777" w:rsidR="0017691D" w:rsidRDefault="0017691D"/>
                          <w:p w14:paraId="5B584384" w14:textId="77777777" w:rsidR="0017691D" w:rsidRPr="007D5FEA" w:rsidRDefault="0017691D">
                            <w:pPr>
                              <w:rPr>
                                <w:sz w:val="36"/>
                                <w:szCs w:val="36"/>
                                <w:lang w:val="es-ES"/>
                              </w:rPr>
                            </w:pPr>
                            <w:r w:rsidRPr="007D5FEA">
                              <w:rPr>
                                <w:sz w:val="36"/>
                                <w:szCs w:val="36"/>
                                <w:lang w:val="es-ES"/>
                              </w:rPr>
                              <w:t>Ciclo 2019-2</w:t>
                            </w:r>
                          </w:p>
                          <w:p w14:paraId="642312CA" w14:textId="77777777" w:rsidR="0017691D" w:rsidRDefault="0017691D"/>
                          <w:p w14:paraId="3094C88B" w14:textId="77777777" w:rsidR="0017691D" w:rsidRPr="007D5FEA" w:rsidRDefault="0017691D">
                            <w:pPr>
                              <w:rPr>
                                <w:sz w:val="36"/>
                                <w:szCs w:val="36"/>
                                <w:lang w:val="es-ES"/>
                              </w:rPr>
                            </w:pPr>
                            <w:r w:rsidRPr="007D5FEA">
                              <w:rPr>
                                <w:sz w:val="36"/>
                                <w:szCs w:val="36"/>
                                <w:lang w:val="es-ES"/>
                              </w:rPr>
                              <w:t>Ciclo 2019-2</w:t>
                            </w:r>
                          </w:p>
                          <w:p w14:paraId="56DE4B52" w14:textId="77777777" w:rsidR="0017691D" w:rsidRDefault="0017691D"/>
                          <w:p w14:paraId="28FC65ED" w14:textId="77777777" w:rsidR="0017691D" w:rsidRPr="007D5FEA" w:rsidRDefault="0017691D">
                            <w:pPr>
                              <w:rPr>
                                <w:sz w:val="36"/>
                                <w:szCs w:val="36"/>
                                <w:lang w:val="es-ES"/>
                              </w:rPr>
                            </w:pPr>
                            <w:r w:rsidRPr="007D5FEA">
                              <w:rPr>
                                <w:sz w:val="36"/>
                                <w:szCs w:val="36"/>
                                <w:lang w:val="es-ES"/>
                              </w:rPr>
                              <w:t>Ciclo 2019-2</w:t>
                            </w:r>
                          </w:p>
                          <w:p w14:paraId="75DF0678" w14:textId="77777777" w:rsidR="0017691D" w:rsidRDefault="0017691D"/>
                          <w:p w14:paraId="08080D7A" w14:textId="77777777" w:rsidR="0017691D" w:rsidRPr="007D5FEA" w:rsidRDefault="0017691D">
                            <w:pPr>
                              <w:rPr>
                                <w:sz w:val="36"/>
                                <w:szCs w:val="36"/>
                                <w:lang w:val="es-ES"/>
                              </w:rPr>
                            </w:pPr>
                            <w:r w:rsidRPr="007D5FEA">
                              <w:rPr>
                                <w:sz w:val="36"/>
                                <w:szCs w:val="36"/>
                                <w:lang w:val="es-ES"/>
                              </w:rPr>
                              <w:t>Ciclo 2019-2</w:t>
                            </w:r>
                          </w:p>
                          <w:p w14:paraId="37F9B9BE" w14:textId="77777777" w:rsidR="0017691D" w:rsidRDefault="0017691D"/>
                          <w:p w14:paraId="02577F40" w14:textId="77777777" w:rsidR="0017691D" w:rsidRPr="007D5FEA" w:rsidRDefault="0017691D">
                            <w:pPr>
                              <w:rPr>
                                <w:sz w:val="36"/>
                                <w:szCs w:val="36"/>
                                <w:lang w:val="es-ES"/>
                              </w:rPr>
                            </w:pPr>
                            <w:r w:rsidRPr="007D5FEA">
                              <w:rPr>
                                <w:sz w:val="36"/>
                                <w:szCs w:val="36"/>
                                <w:lang w:val="es-ES"/>
                              </w:rPr>
                              <w:t>Ciclo 2019-2</w:t>
                            </w:r>
                          </w:p>
                          <w:p w14:paraId="71B969D4" w14:textId="77777777" w:rsidR="0017691D" w:rsidRDefault="0017691D"/>
                          <w:p w14:paraId="711DD0F7" w14:textId="77777777" w:rsidR="0017691D" w:rsidRPr="007D5FEA" w:rsidRDefault="0017691D">
                            <w:pPr>
                              <w:rPr>
                                <w:sz w:val="36"/>
                                <w:szCs w:val="36"/>
                                <w:lang w:val="es-ES"/>
                              </w:rPr>
                            </w:pPr>
                            <w:r w:rsidRPr="007D5FEA">
                              <w:rPr>
                                <w:sz w:val="36"/>
                                <w:szCs w:val="36"/>
                                <w:lang w:val="es-ES"/>
                              </w:rPr>
                              <w:t>Ciclo 2019-2</w:t>
                            </w:r>
                          </w:p>
                          <w:p w14:paraId="1FE69AAE" w14:textId="77777777" w:rsidR="0017691D" w:rsidRDefault="0017691D"/>
                          <w:p w14:paraId="6CC8BDEE" w14:textId="77777777" w:rsidR="0017691D" w:rsidRPr="007D5FEA" w:rsidRDefault="0017691D">
                            <w:pPr>
                              <w:rPr>
                                <w:sz w:val="36"/>
                                <w:szCs w:val="36"/>
                                <w:lang w:val="es-ES"/>
                              </w:rPr>
                            </w:pPr>
                            <w:r w:rsidRPr="007D5FEA">
                              <w:rPr>
                                <w:sz w:val="36"/>
                                <w:szCs w:val="36"/>
                                <w:lang w:val="es-ES"/>
                              </w:rPr>
                              <w:t>Ciclo 2019-2</w:t>
                            </w:r>
                          </w:p>
                          <w:p w14:paraId="6C2B408E" w14:textId="77777777" w:rsidR="0017691D" w:rsidRDefault="0017691D"/>
                          <w:p w14:paraId="52587368" w14:textId="77777777" w:rsidR="0017691D" w:rsidRPr="007D5FEA" w:rsidRDefault="0017691D">
                            <w:pPr>
                              <w:rPr>
                                <w:sz w:val="36"/>
                                <w:szCs w:val="36"/>
                                <w:lang w:val="es-ES"/>
                              </w:rPr>
                            </w:pPr>
                            <w:r w:rsidRPr="007D5FEA">
                              <w:rPr>
                                <w:sz w:val="36"/>
                                <w:szCs w:val="36"/>
                                <w:lang w:val="es-ES"/>
                              </w:rPr>
                              <w:t>Ciclo 2019-2</w:t>
                            </w:r>
                          </w:p>
                          <w:p w14:paraId="2650454F" w14:textId="77777777" w:rsidR="0017691D" w:rsidRDefault="0017691D"/>
                          <w:p w14:paraId="707FAA15" w14:textId="77777777" w:rsidR="0017691D" w:rsidRPr="007D5FEA" w:rsidRDefault="0017691D">
                            <w:pPr>
                              <w:rPr>
                                <w:sz w:val="36"/>
                                <w:szCs w:val="36"/>
                                <w:lang w:val="es-ES"/>
                              </w:rPr>
                            </w:pPr>
                            <w:r w:rsidRPr="007D5FEA">
                              <w:rPr>
                                <w:sz w:val="36"/>
                                <w:szCs w:val="36"/>
                                <w:lang w:val="es-ES"/>
                              </w:rPr>
                              <w:t>Ciclo 2019-2</w:t>
                            </w:r>
                          </w:p>
                          <w:p w14:paraId="6CACE548" w14:textId="77777777" w:rsidR="0017691D" w:rsidRDefault="0017691D"/>
                          <w:p w14:paraId="3FE4EC86" w14:textId="77777777" w:rsidR="0017691D" w:rsidRPr="007D5FEA" w:rsidRDefault="0017691D">
                            <w:pPr>
                              <w:rPr>
                                <w:sz w:val="36"/>
                                <w:szCs w:val="36"/>
                                <w:lang w:val="es-ES"/>
                              </w:rPr>
                            </w:pPr>
                            <w:r w:rsidRPr="007D5FEA">
                              <w:rPr>
                                <w:sz w:val="36"/>
                                <w:szCs w:val="36"/>
                                <w:lang w:val="es-ES"/>
                              </w:rPr>
                              <w:t>Ciclo 2019-2</w:t>
                            </w:r>
                          </w:p>
                          <w:p w14:paraId="4C52A3C6" w14:textId="77777777" w:rsidR="0017691D" w:rsidRDefault="0017691D"/>
                          <w:p w14:paraId="1961CDA1" w14:textId="77777777" w:rsidR="0017691D" w:rsidRPr="007D5FEA" w:rsidRDefault="0017691D">
                            <w:pPr>
                              <w:rPr>
                                <w:sz w:val="36"/>
                                <w:szCs w:val="36"/>
                                <w:lang w:val="es-ES"/>
                              </w:rPr>
                            </w:pPr>
                            <w:r w:rsidRPr="007D5FEA">
                              <w:rPr>
                                <w:sz w:val="36"/>
                                <w:szCs w:val="36"/>
                                <w:lang w:val="es-ES"/>
                              </w:rPr>
                              <w:t>Ciclo 2019-2</w:t>
                            </w:r>
                          </w:p>
                          <w:p w14:paraId="581A6624" w14:textId="77777777" w:rsidR="0017691D" w:rsidRDefault="0017691D"/>
                          <w:p w14:paraId="07CD45F4" w14:textId="77777777" w:rsidR="0017691D" w:rsidRPr="007D5FEA" w:rsidRDefault="0017691D">
                            <w:pPr>
                              <w:rPr>
                                <w:sz w:val="36"/>
                                <w:szCs w:val="36"/>
                                <w:lang w:val="es-ES"/>
                              </w:rPr>
                            </w:pPr>
                            <w:r w:rsidRPr="007D5FEA">
                              <w:rPr>
                                <w:sz w:val="36"/>
                                <w:szCs w:val="36"/>
                                <w:lang w:val="es-ES"/>
                              </w:rPr>
                              <w:t>Ciclo 2019-2</w:t>
                            </w:r>
                          </w:p>
                          <w:p w14:paraId="69015111" w14:textId="77777777" w:rsidR="0017691D" w:rsidRDefault="0017691D"/>
                          <w:p w14:paraId="728FF88D" w14:textId="77777777" w:rsidR="0017691D" w:rsidRPr="007D5FEA" w:rsidRDefault="0017691D">
                            <w:pPr>
                              <w:rPr>
                                <w:sz w:val="36"/>
                                <w:szCs w:val="36"/>
                                <w:lang w:val="es-ES"/>
                              </w:rPr>
                            </w:pPr>
                            <w:r w:rsidRPr="007D5FEA">
                              <w:rPr>
                                <w:sz w:val="36"/>
                                <w:szCs w:val="36"/>
                                <w:lang w:val="es-ES"/>
                              </w:rPr>
                              <w:t>Ciclo 2019-2</w:t>
                            </w:r>
                          </w:p>
                          <w:p w14:paraId="183F3156" w14:textId="77777777" w:rsidR="0017691D" w:rsidRDefault="0017691D"/>
                          <w:p w14:paraId="4B546A50" w14:textId="77777777" w:rsidR="0017691D" w:rsidRPr="007D5FEA" w:rsidRDefault="0017691D">
                            <w:pPr>
                              <w:rPr>
                                <w:sz w:val="36"/>
                                <w:szCs w:val="36"/>
                                <w:lang w:val="es-ES"/>
                              </w:rPr>
                            </w:pPr>
                            <w:r w:rsidRPr="007D5FEA">
                              <w:rPr>
                                <w:sz w:val="36"/>
                                <w:szCs w:val="36"/>
                                <w:lang w:val="es-ES"/>
                              </w:rPr>
                              <w:t>Ciclo 2019-2</w:t>
                            </w:r>
                          </w:p>
                          <w:p w14:paraId="007F5024" w14:textId="77777777" w:rsidR="0017691D" w:rsidRDefault="0017691D"/>
                          <w:p w14:paraId="2F3216B9" w14:textId="77777777" w:rsidR="0017691D" w:rsidRPr="007D5FEA" w:rsidRDefault="0017691D">
                            <w:pPr>
                              <w:rPr>
                                <w:sz w:val="36"/>
                                <w:szCs w:val="36"/>
                                <w:lang w:val="es-ES"/>
                              </w:rPr>
                            </w:pPr>
                            <w:r w:rsidRPr="007D5FEA">
                              <w:rPr>
                                <w:sz w:val="36"/>
                                <w:szCs w:val="36"/>
                                <w:lang w:val="es-ES"/>
                              </w:rPr>
                              <w:t>Ciclo 2019-2</w:t>
                            </w:r>
                          </w:p>
                          <w:p w14:paraId="2F9E800A" w14:textId="77777777" w:rsidR="0017691D" w:rsidRDefault="0017691D"/>
                          <w:p w14:paraId="6EA2D3E3" w14:textId="77777777" w:rsidR="0017691D" w:rsidRPr="007D5FEA" w:rsidRDefault="0017691D">
                            <w:pPr>
                              <w:rPr>
                                <w:sz w:val="36"/>
                                <w:szCs w:val="36"/>
                                <w:lang w:val="es-ES"/>
                              </w:rPr>
                            </w:pPr>
                            <w:r w:rsidRPr="007D5FEA">
                              <w:rPr>
                                <w:sz w:val="36"/>
                                <w:szCs w:val="36"/>
                                <w:lang w:val="es-ES"/>
                              </w:rPr>
                              <w:t>Ciclo 2019-2</w:t>
                            </w:r>
                          </w:p>
                          <w:p w14:paraId="77A7A243" w14:textId="77777777" w:rsidR="0017691D" w:rsidRDefault="0017691D"/>
                          <w:p w14:paraId="7508D10F" w14:textId="77777777" w:rsidR="0017691D" w:rsidRPr="007D5FEA" w:rsidRDefault="0017691D">
                            <w:pPr>
                              <w:rPr>
                                <w:sz w:val="36"/>
                                <w:szCs w:val="36"/>
                                <w:lang w:val="es-ES"/>
                              </w:rPr>
                            </w:pPr>
                            <w:r w:rsidRPr="007D5FEA">
                              <w:rPr>
                                <w:sz w:val="36"/>
                                <w:szCs w:val="36"/>
                                <w:lang w:val="es-ES"/>
                              </w:rPr>
                              <w:t>Ciclo 2019-2</w:t>
                            </w:r>
                          </w:p>
                          <w:p w14:paraId="6E491BDD" w14:textId="77777777" w:rsidR="0017691D" w:rsidRDefault="0017691D"/>
                          <w:p w14:paraId="05BEF163" w14:textId="77777777" w:rsidR="0017691D" w:rsidRPr="007D5FEA" w:rsidRDefault="0017691D">
                            <w:pPr>
                              <w:rPr>
                                <w:sz w:val="36"/>
                                <w:szCs w:val="36"/>
                                <w:lang w:val="es-ES"/>
                              </w:rPr>
                            </w:pPr>
                            <w:r w:rsidRPr="007D5FEA">
                              <w:rPr>
                                <w:sz w:val="36"/>
                                <w:szCs w:val="36"/>
                                <w:lang w:val="es-ES"/>
                              </w:rPr>
                              <w:t>Ciclo 2019-2</w:t>
                            </w:r>
                          </w:p>
                          <w:p w14:paraId="093F1F70" w14:textId="77777777" w:rsidR="0017691D" w:rsidRDefault="0017691D"/>
                          <w:p w14:paraId="55A5AF34" w14:textId="77777777" w:rsidR="0017691D" w:rsidRPr="007D5FEA" w:rsidRDefault="0017691D">
                            <w:pPr>
                              <w:rPr>
                                <w:sz w:val="36"/>
                                <w:szCs w:val="36"/>
                                <w:lang w:val="es-ES"/>
                              </w:rPr>
                            </w:pPr>
                            <w:r w:rsidRPr="007D5FEA">
                              <w:rPr>
                                <w:sz w:val="36"/>
                                <w:szCs w:val="36"/>
                                <w:lang w:val="es-ES"/>
                              </w:rPr>
                              <w:t>Ciclo 2019-2</w:t>
                            </w:r>
                          </w:p>
                          <w:p w14:paraId="503F3B7A" w14:textId="77777777" w:rsidR="0017691D" w:rsidRDefault="0017691D"/>
                          <w:p w14:paraId="24D98C24" w14:textId="77777777" w:rsidR="0017691D" w:rsidRPr="007D5FEA" w:rsidRDefault="0017691D">
                            <w:pPr>
                              <w:rPr>
                                <w:sz w:val="36"/>
                                <w:szCs w:val="36"/>
                                <w:lang w:val="es-ES"/>
                              </w:rPr>
                            </w:pPr>
                            <w:r w:rsidRPr="007D5FEA">
                              <w:rPr>
                                <w:sz w:val="36"/>
                                <w:szCs w:val="36"/>
                                <w:lang w:val="es-ES"/>
                              </w:rPr>
                              <w:t>Ciclo 2019-2</w:t>
                            </w:r>
                          </w:p>
                          <w:p w14:paraId="48E20C3B" w14:textId="77777777" w:rsidR="0017691D" w:rsidRDefault="0017691D"/>
                          <w:p w14:paraId="22FC1465" w14:textId="77777777" w:rsidR="0017691D" w:rsidRPr="007D5FEA" w:rsidRDefault="0017691D">
                            <w:pPr>
                              <w:rPr>
                                <w:sz w:val="36"/>
                                <w:szCs w:val="36"/>
                                <w:lang w:val="es-ES"/>
                              </w:rPr>
                            </w:pPr>
                            <w:r w:rsidRPr="007D5FEA">
                              <w:rPr>
                                <w:sz w:val="36"/>
                                <w:szCs w:val="36"/>
                                <w:lang w:val="es-ES"/>
                              </w:rPr>
                              <w:t>Ciclo 2019-2</w:t>
                            </w:r>
                          </w:p>
                          <w:p w14:paraId="3BA71BD1" w14:textId="77777777" w:rsidR="0017691D" w:rsidRDefault="0017691D"/>
                          <w:p w14:paraId="14E2F273" w14:textId="77777777" w:rsidR="0017691D" w:rsidRPr="007D5FEA" w:rsidRDefault="0017691D">
                            <w:pPr>
                              <w:rPr>
                                <w:sz w:val="36"/>
                                <w:szCs w:val="36"/>
                                <w:lang w:val="es-ES"/>
                              </w:rPr>
                            </w:pPr>
                            <w:r w:rsidRPr="007D5FEA">
                              <w:rPr>
                                <w:sz w:val="36"/>
                                <w:szCs w:val="36"/>
                                <w:lang w:val="es-ES"/>
                              </w:rPr>
                              <w:t>Ciclo 2019-2</w:t>
                            </w:r>
                          </w:p>
                          <w:p w14:paraId="617BF13A" w14:textId="77777777" w:rsidR="0017691D" w:rsidRDefault="0017691D"/>
                          <w:p w14:paraId="6AE23AE6" w14:textId="77777777" w:rsidR="0017691D" w:rsidRPr="007D5FEA" w:rsidRDefault="0017691D">
                            <w:pPr>
                              <w:rPr>
                                <w:sz w:val="36"/>
                                <w:szCs w:val="36"/>
                                <w:lang w:val="es-ES"/>
                              </w:rPr>
                            </w:pPr>
                            <w:r w:rsidRPr="007D5FEA">
                              <w:rPr>
                                <w:sz w:val="36"/>
                                <w:szCs w:val="36"/>
                                <w:lang w:val="es-ES"/>
                              </w:rPr>
                              <w:t>Ciclo 2019-2</w:t>
                            </w:r>
                          </w:p>
                          <w:p w14:paraId="03FA7AED" w14:textId="77777777" w:rsidR="0017691D" w:rsidRDefault="0017691D"/>
                          <w:p w14:paraId="3B4A82D5" w14:textId="77777777" w:rsidR="0017691D" w:rsidRPr="007D5FEA" w:rsidRDefault="0017691D">
                            <w:pPr>
                              <w:rPr>
                                <w:sz w:val="36"/>
                                <w:szCs w:val="36"/>
                                <w:lang w:val="es-ES"/>
                              </w:rPr>
                            </w:pPr>
                            <w:r w:rsidRPr="007D5FEA">
                              <w:rPr>
                                <w:sz w:val="36"/>
                                <w:szCs w:val="36"/>
                                <w:lang w:val="es-ES"/>
                              </w:rPr>
                              <w:t>Ciclo 2019-2</w:t>
                            </w:r>
                          </w:p>
                          <w:p w14:paraId="3489E9B7" w14:textId="77777777" w:rsidR="0017691D" w:rsidRDefault="0017691D"/>
                          <w:p w14:paraId="29D7DE22" w14:textId="77777777" w:rsidR="0017691D" w:rsidRPr="007D5FEA" w:rsidRDefault="0017691D">
                            <w:pPr>
                              <w:rPr>
                                <w:sz w:val="36"/>
                                <w:szCs w:val="36"/>
                                <w:lang w:val="es-ES"/>
                              </w:rPr>
                            </w:pPr>
                            <w:r w:rsidRPr="007D5FEA">
                              <w:rPr>
                                <w:sz w:val="36"/>
                                <w:szCs w:val="36"/>
                                <w:lang w:val="es-ES"/>
                              </w:rPr>
                              <w:t>Ciclo 2019-2</w:t>
                            </w:r>
                          </w:p>
                          <w:p w14:paraId="59719139" w14:textId="77777777" w:rsidR="0017691D" w:rsidRDefault="0017691D"/>
                          <w:p w14:paraId="74DD0D7F" w14:textId="77777777" w:rsidR="0017691D" w:rsidRPr="007D5FEA" w:rsidRDefault="0017691D">
                            <w:pPr>
                              <w:rPr>
                                <w:sz w:val="36"/>
                                <w:szCs w:val="36"/>
                                <w:lang w:val="es-ES"/>
                              </w:rPr>
                            </w:pPr>
                            <w:r w:rsidRPr="007D5FEA">
                              <w:rPr>
                                <w:sz w:val="36"/>
                                <w:szCs w:val="36"/>
                                <w:lang w:val="es-ES"/>
                              </w:rPr>
                              <w:t>Ciclo 2019-2</w:t>
                            </w:r>
                          </w:p>
                          <w:p w14:paraId="5F5BC083" w14:textId="77777777" w:rsidR="0017691D" w:rsidRDefault="0017691D"/>
                          <w:p w14:paraId="5DF559B3" w14:textId="77777777" w:rsidR="0017691D" w:rsidRPr="007D5FEA" w:rsidRDefault="0017691D">
                            <w:pPr>
                              <w:rPr>
                                <w:sz w:val="36"/>
                                <w:szCs w:val="36"/>
                                <w:lang w:val="es-ES"/>
                              </w:rPr>
                            </w:pPr>
                            <w:r w:rsidRPr="007D5FEA">
                              <w:rPr>
                                <w:sz w:val="36"/>
                                <w:szCs w:val="36"/>
                                <w:lang w:val="es-ES"/>
                              </w:rPr>
                              <w:t>Ciclo 2019-2</w:t>
                            </w:r>
                          </w:p>
                          <w:p w14:paraId="287F0863" w14:textId="77777777" w:rsidR="0017691D" w:rsidRDefault="0017691D"/>
                          <w:p w14:paraId="2C718812" w14:textId="77777777" w:rsidR="0017691D" w:rsidRPr="007D5FEA" w:rsidRDefault="0017691D">
                            <w:pPr>
                              <w:rPr>
                                <w:sz w:val="36"/>
                                <w:szCs w:val="36"/>
                                <w:lang w:val="es-ES"/>
                              </w:rPr>
                            </w:pPr>
                            <w:r w:rsidRPr="007D5FEA">
                              <w:rPr>
                                <w:sz w:val="36"/>
                                <w:szCs w:val="36"/>
                                <w:lang w:val="es-ES"/>
                              </w:rPr>
                              <w:t>Ciclo 2019-2</w:t>
                            </w:r>
                          </w:p>
                          <w:p w14:paraId="1A7DE6AB" w14:textId="77777777" w:rsidR="0017691D" w:rsidRDefault="0017691D"/>
                          <w:p w14:paraId="6B06F693" w14:textId="77777777" w:rsidR="0017691D" w:rsidRPr="007D5FEA" w:rsidRDefault="0017691D">
                            <w:pPr>
                              <w:rPr>
                                <w:sz w:val="36"/>
                                <w:szCs w:val="36"/>
                                <w:lang w:val="es-ES"/>
                              </w:rPr>
                            </w:pPr>
                            <w:r w:rsidRPr="007D5FEA">
                              <w:rPr>
                                <w:sz w:val="36"/>
                                <w:szCs w:val="36"/>
                                <w:lang w:val="es-ES"/>
                              </w:rPr>
                              <w:t>Ciclo 2019-2</w:t>
                            </w:r>
                          </w:p>
                          <w:p w14:paraId="052E580C" w14:textId="77777777" w:rsidR="0017691D" w:rsidRDefault="0017691D"/>
                          <w:p w14:paraId="5DF47489" w14:textId="77777777" w:rsidR="0017691D" w:rsidRPr="007D5FEA" w:rsidRDefault="0017691D">
                            <w:pPr>
                              <w:rPr>
                                <w:sz w:val="36"/>
                                <w:szCs w:val="36"/>
                                <w:lang w:val="es-ES"/>
                              </w:rPr>
                            </w:pPr>
                            <w:r w:rsidRPr="007D5FEA">
                              <w:rPr>
                                <w:sz w:val="36"/>
                                <w:szCs w:val="36"/>
                                <w:lang w:val="es-ES"/>
                              </w:rPr>
                              <w:t>Ciclo 2019-2</w:t>
                            </w:r>
                          </w:p>
                          <w:p w14:paraId="0627A41C" w14:textId="77777777" w:rsidR="0017691D" w:rsidRDefault="0017691D"/>
                          <w:p w14:paraId="39CF6EB5" w14:textId="77777777" w:rsidR="0017691D" w:rsidRPr="007D5FEA" w:rsidRDefault="0017691D">
                            <w:pPr>
                              <w:rPr>
                                <w:sz w:val="36"/>
                                <w:szCs w:val="36"/>
                                <w:lang w:val="es-ES"/>
                              </w:rPr>
                            </w:pPr>
                            <w:r w:rsidRPr="007D5FEA">
                              <w:rPr>
                                <w:sz w:val="36"/>
                                <w:szCs w:val="36"/>
                                <w:lang w:val="es-ES"/>
                              </w:rPr>
                              <w:t>Ciclo 2019-2</w:t>
                            </w:r>
                          </w:p>
                          <w:p w14:paraId="65D6F9DB" w14:textId="77777777" w:rsidR="0017691D" w:rsidRDefault="0017691D"/>
                          <w:p w14:paraId="033C3A2D" w14:textId="77777777" w:rsidR="0017691D" w:rsidRPr="007D5FEA" w:rsidRDefault="0017691D">
                            <w:pPr>
                              <w:rPr>
                                <w:sz w:val="36"/>
                                <w:szCs w:val="36"/>
                                <w:lang w:val="es-ES"/>
                              </w:rPr>
                            </w:pPr>
                            <w:r w:rsidRPr="007D5FEA">
                              <w:rPr>
                                <w:sz w:val="36"/>
                                <w:szCs w:val="36"/>
                                <w:lang w:val="es-ES"/>
                              </w:rPr>
                              <w:t>Ciclo 2019-2</w:t>
                            </w:r>
                          </w:p>
                          <w:p w14:paraId="38908E3D" w14:textId="77777777" w:rsidR="0017691D" w:rsidRDefault="0017691D"/>
                          <w:p w14:paraId="1CAD955A" w14:textId="77777777" w:rsidR="0017691D" w:rsidRPr="007D5FEA" w:rsidRDefault="0017691D">
                            <w:pPr>
                              <w:rPr>
                                <w:sz w:val="36"/>
                                <w:szCs w:val="36"/>
                                <w:lang w:val="es-ES"/>
                              </w:rPr>
                            </w:pPr>
                            <w:r w:rsidRPr="007D5FEA">
                              <w:rPr>
                                <w:sz w:val="36"/>
                                <w:szCs w:val="36"/>
                                <w:lang w:val="es-ES"/>
                              </w:rPr>
                              <w:t>Ciclo 2019-2</w:t>
                            </w:r>
                          </w:p>
                          <w:p w14:paraId="4A476A59" w14:textId="77777777" w:rsidR="0017691D" w:rsidRDefault="0017691D"/>
                          <w:p w14:paraId="30C7AB34" w14:textId="77777777" w:rsidR="0017691D" w:rsidRPr="007D5FEA" w:rsidRDefault="0017691D">
                            <w:pPr>
                              <w:rPr>
                                <w:sz w:val="36"/>
                                <w:szCs w:val="36"/>
                                <w:lang w:val="es-ES"/>
                              </w:rPr>
                            </w:pPr>
                            <w:r w:rsidRPr="007D5FEA">
                              <w:rPr>
                                <w:sz w:val="36"/>
                                <w:szCs w:val="36"/>
                                <w:lang w:val="es-ES"/>
                              </w:rPr>
                              <w:t>Ciclo 2019-2</w:t>
                            </w:r>
                          </w:p>
                          <w:p w14:paraId="76FFBFAE" w14:textId="77777777" w:rsidR="0017691D" w:rsidRDefault="0017691D"/>
                          <w:p w14:paraId="4C697597" w14:textId="77777777" w:rsidR="0017691D" w:rsidRPr="007D5FEA" w:rsidRDefault="0017691D">
                            <w:pPr>
                              <w:rPr>
                                <w:sz w:val="36"/>
                                <w:szCs w:val="36"/>
                                <w:lang w:val="es-ES"/>
                              </w:rPr>
                            </w:pPr>
                            <w:r w:rsidRPr="007D5FEA">
                              <w:rPr>
                                <w:sz w:val="36"/>
                                <w:szCs w:val="36"/>
                                <w:lang w:val="es-ES"/>
                              </w:rPr>
                              <w:t>Ciclo 2019-2</w:t>
                            </w:r>
                          </w:p>
                          <w:p w14:paraId="04D0F39B" w14:textId="77777777" w:rsidR="0017691D" w:rsidRDefault="0017691D"/>
                          <w:p w14:paraId="4D2A98E1" w14:textId="58ABB950" w:rsidR="0017691D" w:rsidRPr="007D5FEA" w:rsidRDefault="0017691D">
                            <w:pPr>
                              <w:rPr>
                                <w:sz w:val="36"/>
                                <w:szCs w:val="36"/>
                                <w:lang w:val="es-ES"/>
                              </w:rPr>
                            </w:pPr>
                            <w:r w:rsidRPr="007D5FEA">
                              <w:rPr>
                                <w:sz w:val="36"/>
                                <w:szCs w:val="36"/>
                                <w:lang w:val="es-ES"/>
                              </w:rPr>
                              <w:t>Ciclo 2019-2</w:t>
                            </w:r>
                          </w:p>
                          <w:p w14:paraId="7637C65A" w14:textId="77777777" w:rsidR="0017691D" w:rsidRDefault="0017691D"/>
                          <w:p w14:paraId="54C169FF" w14:textId="77777777" w:rsidR="0017691D" w:rsidRPr="007D5FEA" w:rsidRDefault="0017691D">
                            <w:pPr>
                              <w:rPr>
                                <w:sz w:val="36"/>
                                <w:szCs w:val="36"/>
                                <w:lang w:val="es-ES"/>
                              </w:rPr>
                            </w:pPr>
                            <w:r w:rsidRPr="007D5FEA">
                              <w:rPr>
                                <w:sz w:val="36"/>
                                <w:szCs w:val="36"/>
                                <w:lang w:val="es-ES"/>
                              </w:rPr>
                              <w:t>Ciclo 2019-2</w:t>
                            </w:r>
                          </w:p>
                          <w:p w14:paraId="1B0C4CDB" w14:textId="77777777" w:rsidR="0017691D" w:rsidRDefault="0017691D"/>
                          <w:p w14:paraId="41ED32A5" w14:textId="77777777" w:rsidR="0017691D" w:rsidRPr="007D5FEA" w:rsidRDefault="0017691D">
                            <w:pPr>
                              <w:rPr>
                                <w:sz w:val="36"/>
                                <w:szCs w:val="36"/>
                                <w:lang w:val="es-ES"/>
                              </w:rPr>
                            </w:pPr>
                            <w:r w:rsidRPr="007D5FEA">
                              <w:rPr>
                                <w:sz w:val="36"/>
                                <w:szCs w:val="36"/>
                                <w:lang w:val="es-ES"/>
                              </w:rPr>
                              <w:t>Ciclo 2019-2</w:t>
                            </w:r>
                          </w:p>
                          <w:p w14:paraId="43BCA98D" w14:textId="77777777" w:rsidR="0017691D" w:rsidRDefault="0017691D"/>
                          <w:p w14:paraId="37C1563F" w14:textId="77777777" w:rsidR="0017691D" w:rsidRPr="007D5FEA" w:rsidRDefault="0017691D">
                            <w:pPr>
                              <w:rPr>
                                <w:sz w:val="36"/>
                                <w:szCs w:val="36"/>
                                <w:lang w:val="es-ES"/>
                              </w:rPr>
                            </w:pPr>
                            <w:r w:rsidRPr="007D5FEA">
                              <w:rPr>
                                <w:sz w:val="36"/>
                                <w:szCs w:val="36"/>
                                <w:lang w:val="es-ES"/>
                              </w:rPr>
                              <w:t>Ciclo 2019-2</w:t>
                            </w:r>
                          </w:p>
                          <w:p w14:paraId="0F16886E" w14:textId="77777777" w:rsidR="0017691D" w:rsidRDefault="0017691D"/>
                          <w:p w14:paraId="6E7C99C2" w14:textId="77777777" w:rsidR="0017691D" w:rsidRPr="007D5FEA" w:rsidRDefault="0017691D">
                            <w:pPr>
                              <w:rPr>
                                <w:sz w:val="36"/>
                                <w:szCs w:val="36"/>
                                <w:lang w:val="es-ES"/>
                              </w:rPr>
                            </w:pPr>
                            <w:r w:rsidRPr="007D5FEA">
                              <w:rPr>
                                <w:sz w:val="36"/>
                                <w:szCs w:val="36"/>
                                <w:lang w:val="es-ES"/>
                              </w:rPr>
                              <w:t>Ciclo 2019-2</w:t>
                            </w:r>
                          </w:p>
                          <w:p w14:paraId="3D23915A" w14:textId="77777777" w:rsidR="0017691D" w:rsidRDefault="0017691D"/>
                          <w:p w14:paraId="188BF680" w14:textId="77777777" w:rsidR="0017691D" w:rsidRPr="007D5FEA" w:rsidRDefault="0017691D">
                            <w:pPr>
                              <w:rPr>
                                <w:sz w:val="36"/>
                                <w:szCs w:val="36"/>
                                <w:lang w:val="es-ES"/>
                              </w:rPr>
                            </w:pPr>
                            <w:r w:rsidRPr="007D5FEA">
                              <w:rPr>
                                <w:sz w:val="36"/>
                                <w:szCs w:val="36"/>
                                <w:lang w:val="es-ES"/>
                              </w:rPr>
                              <w:t>Ciclo 2019-2</w:t>
                            </w:r>
                          </w:p>
                          <w:p w14:paraId="4C7C46F2" w14:textId="77777777" w:rsidR="0017691D" w:rsidRDefault="0017691D"/>
                          <w:p w14:paraId="56BA7F77" w14:textId="77777777" w:rsidR="0017691D" w:rsidRPr="007D5FEA" w:rsidRDefault="0017691D">
                            <w:pPr>
                              <w:rPr>
                                <w:sz w:val="36"/>
                                <w:szCs w:val="36"/>
                                <w:lang w:val="es-ES"/>
                              </w:rPr>
                            </w:pPr>
                            <w:r w:rsidRPr="007D5FEA">
                              <w:rPr>
                                <w:sz w:val="36"/>
                                <w:szCs w:val="36"/>
                                <w:lang w:val="es-ES"/>
                              </w:rPr>
                              <w:t>Ciclo 2019-2</w:t>
                            </w:r>
                          </w:p>
                          <w:p w14:paraId="4BB8D1FF" w14:textId="77777777" w:rsidR="0017691D" w:rsidRDefault="0017691D"/>
                          <w:p w14:paraId="0C5CEE58" w14:textId="77777777" w:rsidR="0017691D" w:rsidRPr="007D5FEA" w:rsidRDefault="0017691D">
                            <w:pPr>
                              <w:rPr>
                                <w:sz w:val="36"/>
                                <w:szCs w:val="36"/>
                                <w:lang w:val="es-ES"/>
                              </w:rPr>
                            </w:pPr>
                            <w:r w:rsidRPr="007D5FEA">
                              <w:rPr>
                                <w:sz w:val="36"/>
                                <w:szCs w:val="36"/>
                                <w:lang w:val="es-ES"/>
                              </w:rPr>
                              <w:t>Ciclo 2019-2</w:t>
                            </w:r>
                          </w:p>
                          <w:p w14:paraId="64305D1D" w14:textId="77777777" w:rsidR="0017691D" w:rsidRDefault="0017691D"/>
                          <w:p w14:paraId="2E7115C0" w14:textId="77777777" w:rsidR="0017691D" w:rsidRPr="007D5FEA" w:rsidRDefault="0017691D">
                            <w:pPr>
                              <w:rPr>
                                <w:sz w:val="36"/>
                                <w:szCs w:val="36"/>
                                <w:lang w:val="es-ES"/>
                              </w:rPr>
                            </w:pPr>
                            <w:r w:rsidRPr="007D5FEA">
                              <w:rPr>
                                <w:sz w:val="36"/>
                                <w:szCs w:val="36"/>
                                <w:lang w:val="es-ES"/>
                              </w:rPr>
                              <w:t>Ciclo 2019-2</w:t>
                            </w:r>
                          </w:p>
                          <w:p w14:paraId="435C3606" w14:textId="77777777" w:rsidR="0017691D" w:rsidRDefault="0017691D"/>
                          <w:p w14:paraId="439164C3" w14:textId="77777777" w:rsidR="0017691D" w:rsidRPr="007D5FEA" w:rsidRDefault="0017691D">
                            <w:pPr>
                              <w:rPr>
                                <w:sz w:val="36"/>
                                <w:szCs w:val="36"/>
                                <w:lang w:val="es-ES"/>
                              </w:rPr>
                            </w:pPr>
                            <w:r w:rsidRPr="007D5FEA">
                              <w:rPr>
                                <w:sz w:val="36"/>
                                <w:szCs w:val="36"/>
                                <w:lang w:val="es-ES"/>
                              </w:rPr>
                              <w:t>Ciclo 2019-2</w:t>
                            </w:r>
                          </w:p>
                          <w:p w14:paraId="3BD36BD9" w14:textId="77777777" w:rsidR="0017691D" w:rsidRDefault="0017691D"/>
                          <w:p w14:paraId="38DD49F6" w14:textId="77777777" w:rsidR="0017691D" w:rsidRPr="007D5FEA" w:rsidRDefault="0017691D">
                            <w:pPr>
                              <w:rPr>
                                <w:sz w:val="36"/>
                                <w:szCs w:val="36"/>
                                <w:lang w:val="es-ES"/>
                              </w:rPr>
                            </w:pPr>
                            <w:r w:rsidRPr="007D5FEA">
                              <w:rPr>
                                <w:sz w:val="36"/>
                                <w:szCs w:val="36"/>
                                <w:lang w:val="es-ES"/>
                              </w:rPr>
                              <w:t>Ciclo 2019-2</w:t>
                            </w:r>
                          </w:p>
                          <w:p w14:paraId="1C6B2BF3" w14:textId="77777777" w:rsidR="0017691D" w:rsidRDefault="0017691D"/>
                          <w:p w14:paraId="5681CAFD" w14:textId="77777777" w:rsidR="0017691D" w:rsidRPr="007D5FEA" w:rsidRDefault="0017691D">
                            <w:pPr>
                              <w:rPr>
                                <w:sz w:val="36"/>
                                <w:szCs w:val="36"/>
                                <w:lang w:val="es-ES"/>
                              </w:rPr>
                            </w:pPr>
                            <w:r w:rsidRPr="007D5FEA">
                              <w:rPr>
                                <w:sz w:val="36"/>
                                <w:szCs w:val="36"/>
                                <w:lang w:val="es-ES"/>
                              </w:rPr>
                              <w:t>Ciclo 2019-2</w:t>
                            </w:r>
                          </w:p>
                          <w:p w14:paraId="4C553136" w14:textId="77777777" w:rsidR="0017691D" w:rsidRDefault="0017691D"/>
                          <w:p w14:paraId="7B4DD4A2" w14:textId="77777777" w:rsidR="0017691D" w:rsidRPr="007D5FEA" w:rsidRDefault="0017691D">
                            <w:pPr>
                              <w:rPr>
                                <w:sz w:val="36"/>
                                <w:szCs w:val="36"/>
                                <w:lang w:val="es-ES"/>
                              </w:rPr>
                            </w:pPr>
                            <w:r w:rsidRPr="007D5FEA">
                              <w:rPr>
                                <w:sz w:val="36"/>
                                <w:szCs w:val="36"/>
                                <w:lang w:val="es-ES"/>
                              </w:rPr>
                              <w:t>Ciclo 2019-2</w:t>
                            </w:r>
                          </w:p>
                          <w:p w14:paraId="73E339E4" w14:textId="77777777" w:rsidR="0017691D" w:rsidRDefault="0017691D"/>
                          <w:p w14:paraId="6F30E785" w14:textId="77777777" w:rsidR="0017691D" w:rsidRPr="007D5FEA" w:rsidRDefault="0017691D">
                            <w:pPr>
                              <w:rPr>
                                <w:sz w:val="36"/>
                                <w:szCs w:val="36"/>
                                <w:lang w:val="es-ES"/>
                              </w:rPr>
                            </w:pPr>
                            <w:r w:rsidRPr="007D5FEA">
                              <w:rPr>
                                <w:sz w:val="36"/>
                                <w:szCs w:val="36"/>
                                <w:lang w:val="es-ES"/>
                              </w:rPr>
                              <w:t>Ciclo 2019-2</w:t>
                            </w:r>
                          </w:p>
                          <w:p w14:paraId="422ED7B8" w14:textId="77777777" w:rsidR="0017691D" w:rsidRDefault="0017691D"/>
                          <w:p w14:paraId="1A16982B" w14:textId="77777777" w:rsidR="0017691D" w:rsidRPr="007D5FEA" w:rsidRDefault="0017691D">
                            <w:pPr>
                              <w:rPr>
                                <w:sz w:val="36"/>
                                <w:szCs w:val="36"/>
                                <w:lang w:val="es-ES"/>
                              </w:rPr>
                            </w:pPr>
                            <w:r w:rsidRPr="007D5FEA">
                              <w:rPr>
                                <w:sz w:val="36"/>
                                <w:szCs w:val="36"/>
                                <w:lang w:val="es-ES"/>
                              </w:rPr>
                              <w:t>Ciclo 2019-2</w:t>
                            </w:r>
                          </w:p>
                          <w:p w14:paraId="6FD879CB" w14:textId="77777777" w:rsidR="0017691D" w:rsidRDefault="0017691D"/>
                          <w:p w14:paraId="5EC54838" w14:textId="77777777" w:rsidR="0017691D" w:rsidRPr="007D5FEA" w:rsidRDefault="0017691D">
                            <w:pPr>
                              <w:rPr>
                                <w:sz w:val="36"/>
                                <w:szCs w:val="36"/>
                                <w:lang w:val="es-ES"/>
                              </w:rPr>
                            </w:pPr>
                            <w:r w:rsidRPr="007D5FEA">
                              <w:rPr>
                                <w:sz w:val="36"/>
                                <w:szCs w:val="36"/>
                                <w:lang w:val="es-ES"/>
                              </w:rPr>
                              <w:t>Ciclo 2019-2</w:t>
                            </w:r>
                          </w:p>
                          <w:p w14:paraId="517086B3" w14:textId="77777777" w:rsidR="0017691D" w:rsidRDefault="0017691D"/>
                          <w:p w14:paraId="64EC729E" w14:textId="77777777" w:rsidR="0017691D" w:rsidRPr="007D5FEA" w:rsidRDefault="0017691D">
                            <w:pPr>
                              <w:rPr>
                                <w:sz w:val="36"/>
                                <w:szCs w:val="36"/>
                                <w:lang w:val="es-ES"/>
                              </w:rPr>
                            </w:pPr>
                            <w:r w:rsidRPr="007D5FEA">
                              <w:rPr>
                                <w:sz w:val="36"/>
                                <w:szCs w:val="36"/>
                                <w:lang w:val="es-ES"/>
                              </w:rPr>
                              <w:t>Ciclo 2019-2</w:t>
                            </w:r>
                          </w:p>
                          <w:p w14:paraId="5DF5FF53" w14:textId="77777777" w:rsidR="0017691D" w:rsidRDefault="0017691D"/>
                          <w:p w14:paraId="4150EA85" w14:textId="77777777" w:rsidR="0017691D" w:rsidRPr="007D5FEA" w:rsidRDefault="0017691D">
                            <w:pPr>
                              <w:rPr>
                                <w:sz w:val="36"/>
                                <w:szCs w:val="36"/>
                                <w:lang w:val="es-ES"/>
                              </w:rPr>
                            </w:pPr>
                            <w:r w:rsidRPr="007D5FEA">
                              <w:rPr>
                                <w:sz w:val="36"/>
                                <w:szCs w:val="36"/>
                                <w:lang w:val="es-ES"/>
                              </w:rPr>
                              <w:t>Ciclo 2019-2</w:t>
                            </w:r>
                          </w:p>
                          <w:p w14:paraId="5841C236" w14:textId="77777777" w:rsidR="0017691D" w:rsidRDefault="0017691D"/>
                          <w:p w14:paraId="6DC47FE9" w14:textId="77777777" w:rsidR="0017691D" w:rsidRPr="007D5FEA" w:rsidRDefault="0017691D">
                            <w:pPr>
                              <w:rPr>
                                <w:sz w:val="36"/>
                                <w:szCs w:val="36"/>
                                <w:lang w:val="es-ES"/>
                              </w:rPr>
                            </w:pPr>
                            <w:r w:rsidRPr="007D5FEA">
                              <w:rPr>
                                <w:sz w:val="36"/>
                                <w:szCs w:val="36"/>
                                <w:lang w:val="es-ES"/>
                              </w:rPr>
                              <w:t>Ciclo 2019-2</w:t>
                            </w:r>
                          </w:p>
                          <w:p w14:paraId="266BF5DF" w14:textId="77777777" w:rsidR="0017691D" w:rsidRDefault="0017691D"/>
                          <w:p w14:paraId="16C438F7" w14:textId="77777777" w:rsidR="0017691D" w:rsidRPr="007D5FEA" w:rsidRDefault="0017691D">
                            <w:pPr>
                              <w:rPr>
                                <w:sz w:val="36"/>
                                <w:szCs w:val="36"/>
                                <w:lang w:val="es-ES"/>
                              </w:rPr>
                            </w:pPr>
                            <w:r w:rsidRPr="007D5FEA">
                              <w:rPr>
                                <w:sz w:val="36"/>
                                <w:szCs w:val="36"/>
                                <w:lang w:val="es-ES"/>
                              </w:rPr>
                              <w:t>Ciclo 2019-2</w:t>
                            </w:r>
                          </w:p>
                          <w:p w14:paraId="00CA241E" w14:textId="77777777" w:rsidR="0017691D" w:rsidRDefault="0017691D"/>
                          <w:p w14:paraId="65D831D8" w14:textId="77777777" w:rsidR="0017691D" w:rsidRPr="007D5FEA" w:rsidRDefault="0017691D">
                            <w:pPr>
                              <w:rPr>
                                <w:sz w:val="36"/>
                                <w:szCs w:val="36"/>
                                <w:lang w:val="es-ES"/>
                              </w:rPr>
                            </w:pPr>
                            <w:r w:rsidRPr="007D5FEA">
                              <w:rPr>
                                <w:sz w:val="36"/>
                                <w:szCs w:val="36"/>
                                <w:lang w:val="es-ES"/>
                              </w:rPr>
                              <w:t>Ciclo 2019-2</w:t>
                            </w:r>
                          </w:p>
                          <w:p w14:paraId="31FD05FC" w14:textId="77777777" w:rsidR="0017691D" w:rsidRDefault="0017691D"/>
                          <w:p w14:paraId="52DB63AC" w14:textId="77777777" w:rsidR="0017691D" w:rsidRPr="007D5FEA" w:rsidRDefault="0017691D">
                            <w:pPr>
                              <w:rPr>
                                <w:sz w:val="36"/>
                                <w:szCs w:val="36"/>
                                <w:lang w:val="es-ES"/>
                              </w:rPr>
                            </w:pPr>
                            <w:r w:rsidRPr="007D5FEA">
                              <w:rPr>
                                <w:sz w:val="36"/>
                                <w:szCs w:val="36"/>
                                <w:lang w:val="es-ES"/>
                              </w:rPr>
                              <w:t>Ciclo 2019-2</w:t>
                            </w:r>
                          </w:p>
                          <w:p w14:paraId="458B9021" w14:textId="77777777" w:rsidR="0017691D" w:rsidRDefault="0017691D"/>
                          <w:p w14:paraId="1625293E" w14:textId="77777777" w:rsidR="0017691D" w:rsidRPr="007D5FEA" w:rsidRDefault="0017691D">
                            <w:pPr>
                              <w:rPr>
                                <w:sz w:val="36"/>
                                <w:szCs w:val="36"/>
                                <w:lang w:val="es-ES"/>
                              </w:rPr>
                            </w:pPr>
                            <w:r w:rsidRPr="007D5FEA">
                              <w:rPr>
                                <w:sz w:val="36"/>
                                <w:szCs w:val="36"/>
                                <w:lang w:val="es-ES"/>
                              </w:rPr>
                              <w:t>Ciclo 2019-2</w:t>
                            </w:r>
                          </w:p>
                          <w:p w14:paraId="2AABEE8A" w14:textId="77777777" w:rsidR="0017691D" w:rsidRDefault="0017691D"/>
                          <w:p w14:paraId="20EAF4C2" w14:textId="77777777" w:rsidR="0017691D" w:rsidRPr="007D5FEA" w:rsidRDefault="0017691D">
                            <w:pPr>
                              <w:rPr>
                                <w:sz w:val="36"/>
                                <w:szCs w:val="36"/>
                                <w:lang w:val="es-ES"/>
                              </w:rPr>
                            </w:pPr>
                            <w:r w:rsidRPr="007D5FEA">
                              <w:rPr>
                                <w:sz w:val="36"/>
                                <w:szCs w:val="36"/>
                                <w:lang w:val="es-ES"/>
                              </w:rPr>
                              <w:t>Ciclo 2019-2</w:t>
                            </w:r>
                          </w:p>
                          <w:p w14:paraId="70BC7B09" w14:textId="77777777" w:rsidR="0017691D" w:rsidRDefault="0017691D"/>
                          <w:p w14:paraId="09C8E9D4" w14:textId="77777777" w:rsidR="0017691D" w:rsidRPr="007D5FEA" w:rsidRDefault="0017691D">
                            <w:pPr>
                              <w:rPr>
                                <w:sz w:val="36"/>
                                <w:szCs w:val="36"/>
                                <w:lang w:val="es-ES"/>
                              </w:rPr>
                            </w:pPr>
                            <w:r w:rsidRPr="007D5FEA">
                              <w:rPr>
                                <w:sz w:val="36"/>
                                <w:szCs w:val="36"/>
                                <w:lang w:val="es-ES"/>
                              </w:rPr>
                              <w:t>Ciclo 2019-2</w:t>
                            </w:r>
                          </w:p>
                          <w:p w14:paraId="7BBF30AB" w14:textId="77777777" w:rsidR="0017691D" w:rsidRDefault="0017691D"/>
                          <w:p w14:paraId="70BB1B56" w14:textId="77777777" w:rsidR="0017691D" w:rsidRPr="007D5FEA" w:rsidRDefault="0017691D">
                            <w:pPr>
                              <w:rPr>
                                <w:sz w:val="36"/>
                                <w:szCs w:val="36"/>
                                <w:lang w:val="es-ES"/>
                              </w:rPr>
                            </w:pPr>
                            <w:r w:rsidRPr="007D5FEA">
                              <w:rPr>
                                <w:sz w:val="36"/>
                                <w:szCs w:val="36"/>
                                <w:lang w:val="es-ES"/>
                              </w:rPr>
                              <w:t>Ciclo 2019-2</w:t>
                            </w:r>
                          </w:p>
                          <w:p w14:paraId="55149EF6" w14:textId="77777777" w:rsidR="0017691D" w:rsidRDefault="0017691D"/>
                          <w:p w14:paraId="132332CA" w14:textId="77777777" w:rsidR="0017691D" w:rsidRPr="007D5FEA" w:rsidRDefault="0017691D">
                            <w:pPr>
                              <w:rPr>
                                <w:sz w:val="36"/>
                                <w:szCs w:val="36"/>
                                <w:lang w:val="es-ES"/>
                              </w:rPr>
                            </w:pPr>
                            <w:r w:rsidRPr="007D5FEA">
                              <w:rPr>
                                <w:sz w:val="36"/>
                                <w:szCs w:val="36"/>
                                <w:lang w:val="es-ES"/>
                              </w:rPr>
                              <w:t>Ciclo 2019-2</w:t>
                            </w:r>
                          </w:p>
                          <w:p w14:paraId="486026AE" w14:textId="77777777" w:rsidR="0017691D" w:rsidRDefault="0017691D"/>
                          <w:p w14:paraId="2BB8BD00" w14:textId="77777777" w:rsidR="0017691D" w:rsidRPr="007D5FEA" w:rsidRDefault="0017691D">
                            <w:pPr>
                              <w:rPr>
                                <w:sz w:val="36"/>
                                <w:szCs w:val="36"/>
                                <w:lang w:val="es-ES"/>
                              </w:rPr>
                            </w:pPr>
                            <w:r w:rsidRPr="007D5FEA">
                              <w:rPr>
                                <w:sz w:val="36"/>
                                <w:szCs w:val="36"/>
                                <w:lang w:val="es-ES"/>
                              </w:rPr>
                              <w:t>Ciclo 2019-2</w:t>
                            </w:r>
                          </w:p>
                          <w:p w14:paraId="69377008" w14:textId="77777777" w:rsidR="0017691D" w:rsidRDefault="0017691D"/>
                          <w:p w14:paraId="0ED1C43E" w14:textId="77777777" w:rsidR="0017691D" w:rsidRPr="007D5FEA" w:rsidRDefault="0017691D">
                            <w:pPr>
                              <w:rPr>
                                <w:sz w:val="36"/>
                                <w:szCs w:val="36"/>
                                <w:lang w:val="es-ES"/>
                              </w:rPr>
                            </w:pPr>
                            <w:r w:rsidRPr="007D5FEA">
                              <w:rPr>
                                <w:sz w:val="36"/>
                                <w:szCs w:val="36"/>
                                <w:lang w:val="es-ES"/>
                              </w:rPr>
                              <w:t>Ciclo 2019-2</w:t>
                            </w:r>
                          </w:p>
                          <w:p w14:paraId="20623021" w14:textId="77777777" w:rsidR="0017691D" w:rsidRDefault="0017691D"/>
                          <w:p w14:paraId="71DD1EE7" w14:textId="77777777" w:rsidR="0017691D" w:rsidRPr="007D5FEA" w:rsidRDefault="0017691D">
                            <w:pPr>
                              <w:rPr>
                                <w:sz w:val="36"/>
                                <w:szCs w:val="36"/>
                                <w:lang w:val="es-ES"/>
                              </w:rPr>
                            </w:pPr>
                            <w:r w:rsidRPr="007D5FEA">
                              <w:rPr>
                                <w:sz w:val="36"/>
                                <w:szCs w:val="36"/>
                                <w:lang w:val="es-ES"/>
                              </w:rPr>
                              <w:t>Ciclo 2019-2</w:t>
                            </w:r>
                          </w:p>
                          <w:p w14:paraId="4AF7779B" w14:textId="77777777" w:rsidR="0017691D" w:rsidRDefault="0017691D"/>
                          <w:p w14:paraId="12B46089" w14:textId="77777777" w:rsidR="0017691D" w:rsidRPr="007D5FEA" w:rsidRDefault="0017691D">
                            <w:pPr>
                              <w:rPr>
                                <w:sz w:val="36"/>
                                <w:szCs w:val="36"/>
                                <w:lang w:val="es-ES"/>
                              </w:rPr>
                            </w:pPr>
                            <w:r w:rsidRPr="007D5FEA">
                              <w:rPr>
                                <w:sz w:val="36"/>
                                <w:szCs w:val="36"/>
                                <w:lang w:val="es-ES"/>
                              </w:rPr>
                              <w:t>Ciclo 2019-2</w:t>
                            </w:r>
                          </w:p>
                          <w:p w14:paraId="2CE81879" w14:textId="77777777" w:rsidR="0017691D" w:rsidRDefault="0017691D"/>
                          <w:p w14:paraId="5EFFB658" w14:textId="77777777" w:rsidR="0017691D" w:rsidRPr="007D5FEA" w:rsidRDefault="0017691D">
                            <w:pPr>
                              <w:rPr>
                                <w:sz w:val="36"/>
                                <w:szCs w:val="36"/>
                                <w:lang w:val="es-ES"/>
                              </w:rPr>
                            </w:pPr>
                            <w:r w:rsidRPr="007D5FEA">
                              <w:rPr>
                                <w:sz w:val="36"/>
                                <w:szCs w:val="36"/>
                                <w:lang w:val="es-ES"/>
                              </w:rPr>
                              <w:t>Ciclo 2019-2</w:t>
                            </w:r>
                          </w:p>
                          <w:p w14:paraId="13032663" w14:textId="77777777" w:rsidR="0017691D" w:rsidRDefault="0017691D"/>
                          <w:p w14:paraId="332831B5" w14:textId="3F655247" w:rsidR="0017691D" w:rsidRPr="007D5FEA" w:rsidRDefault="0017691D">
                            <w:pPr>
                              <w:rPr>
                                <w:sz w:val="36"/>
                                <w:szCs w:val="36"/>
                                <w:lang w:val="es-ES"/>
                              </w:rPr>
                            </w:pPr>
                            <w:r w:rsidRPr="007D5FEA">
                              <w:rPr>
                                <w:sz w:val="36"/>
                                <w:szCs w:val="36"/>
                                <w:lang w:val="es-ES"/>
                              </w:rPr>
                              <w:t>Ciclo 2019-2</w:t>
                            </w:r>
                          </w:p>
                          <w:p w14:paraId="2807C03A" w14:textId="77777777" w:rsidR="0017691D" w:rsidRDefault="0017691D"/>
                          <w:p w14:paraId="4C6631E2" w14:textId="77777777" w:rsidR="0017691D" w:rsidRPr="007D5FEA" w:rsidRDefault="0017691D">
                            <w:pPr>
                              <w:rPr>
                                <w:sz w:val="36"/>
                                <w:szCs w:val="36"/>
                                <w:lang w:val="es-ES"/>
                              </w:rPr>
                            </w:pPr>
                            <w:r w:rsidRPr="007D5FEA">
                              <w:rPr>
                                <w:sz w:val="36"/>
                                <w:szCs w:val="36"/>
                                <w:lang w:val="es-ES"/>
                              </w:rPr>
                              <w:t>Ciclo 2019-2</w:t>
                            </w:r>
                          </w:p>
                          <w:p w14:paraId="07948984" w14:textId="77777777" w:rsidR="0017691D" w:rsidRDefault="0017691D"/>
                          <w:p w14:paraId="686C3B55" w14:textId="77777777" w:rsidR="0017691D" w:rsidRPr="007D5FEA" w:rsidRDefault="0017691D">
                            <w:pPr>
                              <w:rPr>
                                <w:sz w:val="36"/>
                                <w:szCs w:val="36"/>
                                <w:lang w:val="es-ES"/>
                              </w:rPr>
                            </w:pPr>
                            <w:r w:rsidRPr="007D5FEA">
                              <w:rPr>
                                <w:sz w:val="36"/>
                                <w:szCs w:val="36"/>
                                <w:lang w:val="es-ES"/>
                              </w:rPr>
                              <w:t>Ciclo 2019-2</w:t>
                            </w:r>
                          </w:p>
                          <w:p w14:paraId="1B2D166E" w14:textId="77777777" w:rsidR="0017691D" w:rsidRDefault="0017691D"/>
                          <w:p w14:paraId="2BC238AD" w14:textId="77777777" w:rsidR="0017691D" w:rsidRPr="007D5FEA" w:rsidRDefault="0017691D">
                            <w:pPr>
                              <w:rPr>
                                <w:sz w:val="36"/>
                                <w:szCs w:val="36"/>
                                <w:lang w:val="es-ES"/>
                              </w:rPr>
                            </w:pPr>
                            <w:r w:rsidRPr="007D5FEA">
                              <w:rPr>
                                <w:sz w:val="36"/>
                                <w:szCs w:val="36"/>
                                <w:lang w:val="es-ES"/>
                              </w:rPr>
                              <w:t>Ciclo 2019-2</w:t>
                            </w:r>
                          </w:p>
                          <w:p w14:paraId="55051FF6" w14:textId="77777777" w:rsidR="0017691D" w:rsidRDefault="0017691D"/>
                          <w:p w14:paraId="40A7F569" w14:textId="77777777" w:rsidR="0017691D" w:rsidRPr="007D5FEA" w:rsidRDefault="0017691D">
                            <w:pPr>
                              <w:rPr>
                                <w:sz w:val="36"/>
                                <w:szCs w:val="36"/>
                                <w:lang w:val="es-ES"/>
                              </w:rPr>
                            </w:pPr>
                            <w:r w:rsidRPr="007D5FEA">
                              <w:rPr>
                                <w:sz w:val="36"/>
                                <w:szCs w:val="36"/>
                                <w:lang w:val="es-ES"/>
                              </w:rPr>
                              <w:t>Ciclo 2019-2</w:t>
                            </w:r>
                          </w:p>
                          <w:p w14:paraId="067E9D35" w14:textId="77777777" w:rsidR="0017691D" w:rsidRDefault="0017691D"/>
                          <w:p w14:paraId="4261A87C" w14:textId="77777777" w:rsidR="0017691D" w:rsidRPr="007D5FEA" w:rsidRDefault="0017691D">
                            <w:pPr>
                              <w:rPr>
                                <w:sz w:val="36"/>
                                <w:szCs w:val="36"/>
                                <w:lang w:val="es-ES"/>
                              </w:rPr>
                            </w:pPr>
                            <w:r w:rsidRPr="007D5FEA">
                              <w:rPr>
                                <w:sz w:val="36"/>
                                <w:szCs w:val="36"/>
                                <w:lang w:val="es-ES"/>
                              </w:rPr>
                              <w:t>Ciclo 2019-2</w:t>
                            </w:r>
                          </w:p>
                          <w:p w14:paraId="378979A9" w14:textId="77777777" w:rsidR="0017691D" w:rsidRDefault="0017691D"/>
                          <w:p w14:paraId="300D0F5A" w14:textId="77777777" w:rsidR="0017691D" w:rsidRPr="007D5FEA" w:rsidRDefault="0017691D">
                            <w:pPr>
                              <w:rPr>
                                <w:sz w:val="36"/>
                                <w:szCs w:val="36"/>
                                <w:lang w:val="es-ES"/>
                              </w:rPr>
                            </w:pPr>
                            <w:r w:rsidRPr="007D5FEA">
                              <w:rPr>
                                <w:sz w:val="36"/>
                                <w:szCs w:val="36"/>
                                <w:lang w:val="es-ES"/>
                              </w:rPr>
                              <w:t>Ciclo 2019-2</w:t>
                            </w:r>
                          </w:p>
                          <w:p w14:paraId="0012CA10" w14:textId="77777777" w:rsidR="0017691D" w:rsidRDefault="0017691D"/>
                          <w:p w14:paraId="6BDE7D89" w14:textId="77777777" w:rsidR="0017691D" w:rsidRPr="007D5FEA" w:rsidRDefault="0017691D">
                            <w:pPr>
                              <w:rPr>
                                <w:sz w:val="36"/>
                                <w:szCs w:val="36"/>
                                <w:lang w:val="es-ES"/>
                              </w:rPr>
                            </w:pPr>
                            <w:r w:rsidRPr="007D5FEA">
                              <w:rPr>
                                <w:sz w:val="36"/>
                                <w:szCs w:val="36"/>
                                <w:lang w:val="es-ES"/>
                              </w:rPr>
                              <w:t>Ciclo 2019-2</w:t>
                            </w:r>
                          </w:p>
                          <w:p w14:paraId="5182D3AD" w14:textId="77777777" w:rsidR="0017691D" w:rsidRDefault="0017691D"/>
                          <w:p w14:paraId="22FF727C" w14:textId="77777777" w:rsidR="0017691D" w:rsidRPr="007D5FEA" w:rsidRDefault="0017691D">
                            <w:pPr>
                              <w:rPr>
                                <w:sz w:val="36"/>
                                <w:szCs w:val="36"/>
                                <w:lang w:val="es-ES"/>
                              </w:rPr>
                            </w:pPr>
                            <w:r w:rsidRPr="007D5FEA">
                              <w:rPr>
                                <w:sz w:val="36"/>
                                <w:szCs w:val="36"/>
                                <w:lang w:val="es-ES"/>
                              </w:rPr>
                              <w:t>Ciclo 2019-2</w:t>
                            </w:r>
                          </w:p>
                          <w:p w14:paraId="3CD7C255" w14:textId="77777777" w:rsidR="0017691D" w:rsidRDefault="0017691D"/>
                          <w:p w14:paraId="3C471510" w14:textId="77777777" w:rsidR="0017691D" w:rsidRPr="007D5FEA" w:rsidRDefault="0017691D">
                            <w:pPr>
                              <w:rPr>
                                <w:sz w:val="36"/>
                                <w:szCs w:val="36"/>
                                <w:lang w:val="es-ES"/>
                              </w:rPr>
                            </w:pPr>
                            <w:r w:rsidRPr="007D5FEA">
                              <w:rPr>
                                <w:sz w:val="36"/>
                                <w:szCs w:val="36"/>
                                <w:lang w:val="es-ES"/>
                              </w:rPr>
                              <w:t>Ciclo 2019-2</w:t>
                            </w:r>
                          </w:p>
                          <w:p w14:paraId="0DFFED05" w14:textId="77777777" w:rsidR="0017691D" w:rsidRDefault="0017691D"/>
                          <w:p w14:paraId="2E348301" w14:textId="77777777" w:rsidR="0017691D" w:rsidRPr="007D5FEA" w:rsidRDefault="0017691D">
                            <w:pPr>
                              <w:rPr>
                                <w:sz w:val="36"/>
                                <w:szCs w:val="36"/>
                                <w:lang w:val="es-ES"/>
                              </w:rPr>
                            </w:pPr>
                            <w:r w:rsidRPr="007D5FEA">
                              <w:rPr>
                                <w:sz w:val="36"/>
                                <w:szCs w:val="36"/>
                                <w:lang w:val="es-ES"/>
                              </w:rPr>
                              <w:t>Ciclo 2019-2</w:t>
                            </w:r>
                          </w:p>
                          <w:p w14:paraId="2F927AF5" w14:textId="77777777" w:rsidR="0017691D" w:rsidRDefault="0017691D"/>
                          <w:p w14:paraId="2183C852" w14:textId="77777777" w:rsidR="0017691D" w:rsidRPr="007D5FEA" w:rsidRDefault="0017691D">
                            <w:pPr>
                              <w:rPr>
                                <w:sz w:val="36"/>
                                <w:szCs w:val="36"/>
                                <w:lang w:val="es-ES"/>
                              </w:rPr>
                            </w:pPr>
                            <w:r w:rsidRPr="007D5FEA">
                              <w:rPr>
                                <w:sz w:val="36"/>
                                <w:szCs w:val="36"/>
                                <w:lang w:val="es-ES"/>
                              </w:rPr>
                              <w:t>Ciclo 2019-2</w:t>
                            </w:r>
                          </w:p>
                          <w:p w14:paraId="57A8B7EC" w14:textId="77777777" w:rsidR="0017691D" w:rsidRDefault="0017691D"/>
                          <w:p w14:paraId="7EA4B32B" w14:textId="77777777" w:rsidR="0017691D" w:rsidRPr="007D5FEA" w:rsidRDefault="0017691D">
                            <w:pPr>
                              <w:rPr>
                                <w:sz w:val="36"/>
                                <w:szCs w:val="36"/>
                                <w:lang w:val="es-ES"/>
                              </w:rPr>
                            </w:pPr>
                            <w:r w:rsidRPr="007D5FEA">
                              <w:rPr>
                                <w:sz w:val="36"/>
                                <w:szCs w:val="36"/>
                                <w:lang w:val="es-ES"/>
                              </w:rPr>
                              <w:t>Ciclo 2019-2</w:t>
                            </w:r>
                          </w:p>
                          <w:p w14:paraId="0F7A820B" w14:textId="77777777" w:rsidR="0017691D" w:rsidRDefault="0017691D"/>
                          <w:p w14:paraId="69DB9891" w14:textId="77777777" w:rsidR="0017691D" w:rsidRPr="007D5FEA" w:rsidRDefault="0017691D">
                            <w:pPr>
                              <w:rPr>
                                <w:sz w:val="36"/>
                                <w:szCs w:val="36"/>
                                <w:lang w:val="es-ES"/>
                              </w:rPr>
                            </w:pPr>
                            <w:r w:rsidRPr="007D5FEA">
                              <w:rPr>
                                <w:sz w:val="36"/>
                                <w:szCs w:val="36"/>
                                <w:lang w:val="es-ES"/>
                              </w:rPr>
                              <w:t>Ciclo 2019-2</w:t>
                            </w:r>
                          </w:p>
                          <w:p w14:paraId="2878D1D6" w14:textId="77777777" w:rsidR="0017691D" w:rsidRDefault="0017691D"/>
                          <w:p w14:paraId="3E16CC71" w14:textId="77777777" w:rsidR="0017691D" w:rsidRPr="007D5FEA" w:rsidRDefault="0017691D">
                            <w:pPr>
                              <w:rPr>
                                <w:sz w:val="36"/>
                                <w:szCs w:val="36"/>
                                <w:lang w:val="es-ES"/>
                              </w:rPr>
                            </w:pPr>
                            <w:r w:rsidRPr="007D5FEA">
                              <w:rPr>
                                <w:sz w:val="36"/>
                                <w:szCs w:val="36"/>
                                <w:lang w:val="es-ES"/>
                              </w:rPr>
                              <w:t>Ciclo 2019-2</w:t>
                            </w:r>
                          </w:p>
                          <w:p w14:paraId="0BADF2C1" w14:textId="77777777" w:rsidR="0017691D" w:rsidRDefault="0017691D"/>
                          <w:p w14:paraId="2B469894" w14:textId="77777777" w:rsidR="0017691D" w:rsidRPr="007D5FEA" w:rsidRDefault="0017691D">
                            <w:pPr>
                              <w:rPr>
                                <w:sz w:val="36"/>
                                <w:szCs w:val="36"/>
                                <w:lang w:val="es-ES"/>
                              </w:rPr>
                            </w:pPr>
                            <w:r w:rsidRPr="007D5FEA">
                              <w:rPr>
                                <w:sz w:val="36"/>
                                <w:szCs w:val="36"/>
                                <w:lang w:val="es-ES"/>
                              </w:rPr>
                              <w:t>Ciclo 2019-2</w:t>
                            </w:r>
                          </w:p>
                          <w:p w14:paraId="4E581DA9" w14:textId="77777777" w:rsidR="0017691D" w:rsidRDefault="0017691D"/>
                          <w:p w14:paraId="715D8F81" w14:textId="3F655247" w:rsidR="0017691D" w:rsidRPr="007D5FEA" w:rsidRDefault="0017691D">
                            <w:pPr>
                              <w:rPr>
                                <w:sz w:val="36"/>
                                <w:szCs w:val="36"/>
                                <w:lang w:val="es-ES"/>
                              </w:rPr>
                            </w:pPr>
                            <w:r w:rsidRPr="007D5FEA">
                              <w:rPr>
                                <w:sz w:val="36"/>
                                <w:szCs w:val="36"/>
                                <w:lang w:val="es-ES"/>
                              </w:rPr>
                              <w:t>Ciclo 2019-2</w:t>
                            </w:r>
                          </w:p>
                          <w:p w14:paraId="2D572D65" w14:textId="77777777" w:rsidR="0017691D" w:rsidRDefault="0017691D"/>
                          <w:p w14:paraId="047533F7" w14:textId="77777777" w:rsidR="0017691D" w:rsidRPr="007D5FEA" w:rsidRDefault="0017691D">
                            <w:pPr>
                              <w:rPr>
                                <w:sz w:val="36"/>
                                <w:szCs w:val="36"/>
                                <w:lang w:val="es-ES"/>
                              </w:rPr>
                            </w:pPr>
                            <w:r w:rsidRPr="007D5FEA">
                              <w:rPr>
                                <w:sz w:val="36"/>
                                <w:szCs w:val="36"/>
                                <w:lang w:val="es-ES"/>
                              </w:rPr>
                              <w:t>Ciclo 2019-2</w:t>
                            </w:r>
                          </w:p>
                          <w:p w14:paraId="1F574E05" w14:textId="77777777" w:rsidR="0017691D" w:rsidRDefault="0017691D"/>
                          <w:p w14:paraId="7358CDA3" w14:textId="77777777" w:rsidR="0017691D" w:rsidRPr="007D5FEA" w:rsidRDefault="0017691D">
                            <w:pPr>
                              <w:rPr>
                                <w:sz w:val="36"/>
                                <w:szCs w:val="36"/>
                                <w:lang w:val="es-ES"/>
                              </w:rPr>
                            </w:pPr>
                            <w:r w:rsidRPr="007D5FEA">
                              <w:rPr>
                                <w:sz w:val="36"/>
                                <w:szCs w:val="36"/>
                                <w:lang w:val="es-ES"/>
                              </w:rPr>
                              <w:t>Ciclo 2019-2</w:t>
                            </w:r>
                          </w:p>
                          <w:p w14:paraId="30D5CC6B" w14:textId="77777777" w:rsidR="0017691D" w:rsidRDefault="0017691D"/>
                          <w:p w14:paraId="150FF56C" w14:textId="77777777" w:rsidR="0017691D" w:rsidRPr="007D5FEA" w:rsidRDefault="0017691D">
                            <w:pPr>
                              <w:rPr>
                                <w:sz w:val="36"/>
                                <w:szCs w:val="36"/>
                                <w:lang w:val="es-ES"/>
                              </w:rPr>
                            </w:pPr>
                            <w:r w:rsidRPr="007D5FEA">
                              <w:rPr>
                                <w:sz w:val="36"/>
                                <w:szCs w:val="36"/>
                                <w:lang w:val="es-ES"/>
                              </w:rPr>
                              <w:t>Ciclo 2019-2</w:t>
                            </w:r>
                          </w:p>
                          <w:p w14:paraId="2046EDD4" w14:textId="77777777" w:rsidR="0017691D" w:rsidRDefault="0017691D"/>
                          <w:p w14:paraId="5C1E9D54" w14:textId="77777777" w:rsidR="0017691D" w:rsidRPr="007D5FEA" w:rsidRDefault="0017691D">
                            <w:pPr>
                              <w:rPr>
                                <w:sz w:val="36"/>
                                <w:szCs w:val="36"/>
                                <w:lang w:val="es-ES"/>
                              </w:rPr>
                            </w:pPr>
                            <w:r w:rsidRPr="007D5FEA">
                              <w:rPr>
                                <w:sz w:val="36"/>
                                <w:szCs w:val="36"/>
                                <w:lang w:val="es-ES"/>
                              </w:rPr>
                              <w:t>Ciclo 2019-2</w:t>
                            </w:r>
                          </w:p>
                          <w:p w14:paraId="1D868C04" w14:textId="77777777" w:rsidR="0017691D" w:rsidRDefault="0017691D"/>
                          <w:p w14:paraId="4DB62987" w14:textId="77777777" w:rsidR="0017691D" w:rsidRPr="007D5FEA" w:rsidRDefault="0017691D">
                            <w:pPr>
                              <w:rPr>
                                <w:sz w:val="36"/>
                                <w:szCs w:val="36"/>
                                <w:lang w:val="es-ES"/>
                              </w:rPr>
                            </w:pPr>
                            <w:r w:rsidRPr="007D5FEA">
                              <w:rPr>
                                <w:sz w:val="36"/>
                                <w:szCs w:val="36"/>
                                <w:lang w:val="es-ES"/>
                              </w:rPr>
                              <w:t>Ciclo 2019-2</w:t>
                            </w:r>
                          </w:p>
                          <w:p w14:paraId="60640319" w14:textId="77777777" w:rsidR="0017691D" w:rsidRDefault="0017691D"/>
                          <w:p w14:paraId="77D7B4DD" w14:textId="77777777" w:rsidR="0017691D" w:rsidRPr="007D5FEA" w:rsidRDefault="0017691D">
                            <w:pPr>
                              <w:rPr>
                                <w:sz w:val="36"/>
                                <w:szCs w:val="36"/>
                                <w:lang w:val="es-ES"/>
                              </w:rPr>
                            </w:pPr>
                            <w:r w:rsidRPr="007D5FEA">
                              <w:rPr>
                                <w:sz w:val="36"/>
                                <w:szCs w:val="36"/>
                                <w:lang w:val="es-ES"/>
                              </w:rPr>
                              <w:t>Ciclo 2019-2</w:t>
                            </w:r>
                          </w:p>
                          <w:p w14:paraId="294279DF" w14:textId="77777777" w:rsidR="0017691D" w:rsidRDefault="0017691D"/>
                          <w:p w14:paraId="764A35F4" w14:textId="77777777" w:rsidR="0017691D" w:rsidRPr="007D5FEA" w:rsidRDefault="0017691D">
                            <w:pPr>
                              <w:rPr>
                                <w:sz w:val="36"/>
                                <w:szCs w:val="36"/>
                                <w:lang w:val="es-ES"/>
                              </w:rPr>
                            </w:pPr>
                            <w:r w:rsidRPr="007D5FEA">
                              <w:rPr>
                                <w:sz w:val="36"/>
                                <w:szCs w:val="36"/>
                                <w:lang w:val="es-ES"/>
                              </w:rPr>
                              <w:t>Ciclo 2019-2</w:t>
                            </w:r>
                          </w:p>
                          <w:p w14:paraId="1804B898" w14:textId="77777777" w:rsidR="0017691D" w:rsidRDefault="0017691D"/>
                          <w:p w14:paraId="2092D251" w14:textId="3F655247" w:rsidR="0017691D" w:rsidRPr="007D5FEA" w:rsidRDefault="0017691D">
                            <w:pPr>
                              <w:rPr>
                                <w:sz w:val="36"/>
                                <w:szCs w:val="36"/>
                                <w:lang w:val="es-ES"/>
                              </w:rPr>
                            </w:pPr>
                            <w:r w:rsidRPr="007D5FEA">
                              <w:rPr>
                                <w:sz w:val="36"/>
                                <w:szCs w:val="36"/>
                                <w:lang w:val="es-ES"/>
                              </w:rPr>
                              <w:t>Ciclo 2019-2</w:t>
                            </w:r>
                          </w:p>
                          <w:p w14:paraId="3B9B4099" w14:textId="77777777" w:rsidR="0017691D" w:rsidRDefault="0017691D"/>
                          <w:p w14:paraId="4E09F8E2" w14:textId="77777777" w:rsidR="0017691D" w:rsidRPr="007D5FEA" w:rsidRDefault="0017691D">
                            <w:pPr>
                              <w:rPr>
                                <w:sz w:val="36"/>
                                <w:szCs w:val="36"/>
                                <w:lang w:val="es-ES"/>
                              </w:rPr>
                            </w:pPr>
                            <w:r w:rsidRPr="007D5FEA">
                              <w:rPr>
                                <w:sz w:val="36"/>
                                <w:szCs w:val="36"/>
                                <w:lang w:val="es-ES"/>
                              </w:rPr>
                              <w:t>Ciclo 2019-2</w:t>
                            </w:r>
                          </w:p>
                          <w:p w14:paraId="6F9DE4FE" w14:textId="77777777" w:rsidR="0017691D" w:rsidRDefault="0017691D"/>
                          <w:p w14:paraId="1766DDE3" w14:textId="77777777" w:rsidR="0017691D" w:rsidRPr="007D5FEA" w:rsidRDefault="0017691D">
                            <w:pPr>
                              <w:rPr>
                                <w:sz w:val="36"/>
                                <w:szCs w:val="36"/>
                                <w:lang w:val="es-ES"/>
                              </w:rPr>
                            </w:pPr>
                            <w:r w:rsidRPr="007D5FEA">
                              <w:rPr>
                                <w:sz w:val="36"/>
                                <w:szCs w:val="36"/>
                                <w:lang w:val="es-ES"/>
                              </w:rPr>
                              <w:t>Ciclo 2019-2</w:t>
                            </w:r>
                          </w:p>
                          <w:p w14:paraId="605AF972" w14:textId="77777777" w:rsidR="0017691D" w:rsidRDefault="0017691D"/>
                          <w:p w14:paraId="1D207C28" w14:textId="77777777" w:rsidR="0017691D" w:rsidRPr="007D5FEA" w:rsidRDefault="0017691D">
                            <w:pPr>
                              <w:rPr>
                                <w:sz w:val="36"/>
                                <w:szCs w:val="36"/>
                                <w:lang w:val="es-ES"/>
                              </w:rPr>
                            </w:pPr>
                            <w:r w:rsidRPr="007D5FEA">
                              <w:rPr>
                                <w:sz w:val="36"/>
                                <w:szCs w:val="36"/>
                                <w:lang w:val="es-ES"/>
                              </w:rPr>
                              <w:t>Ciclo 2019-2</w:t>
                            </w:r>
                          </w:p>
                          <w:p w14:paraId="0247DA09" w14:textId="77777777" w:rsidR="0017691D" w:rsidRDefault="0017691D"/>
                          <w:p w14:paraId="4F2E5D4C" w14:textId="3B7F6EA6" w:rsidR="0017691D" w:rsidRPr="007D5FEA" w:rsidRDefault="0017691D">
                            <w:pPr>
                              <w:rPr>
                                <w:sz w:val="36"/>
                                <w:szCs w:val="36"/>
                                <w:lang w:val="es-ES"/>
                              </w:rPr>
                            </w:pPr>
                            <w:r w:rsidRPr="007D5FEA">
                              <w:rPr>
                                <w:sz w:val="36"/>
                                <w:szCs w:val="36"/>
                                <w:lang w:val="es-ES"/>
                              </w:rPr>
                              <w:t>Ciclo 2019-2</w:t>
                            </w:r>
                          </w:p>
                          <w:p w14:paraId="40BE0B9E" w14:textId="77777777" w:rsidR="0017691D" w:rsidRDefault="0017691D"/>
                          <w:p w14:paraId="55D09286" w14:textId="77777777" w:rsidR="0017691D" w:rsidRPr="007D5FEA" w:rsidRDefault="0017691D">
                            <w:pPr>
                              <w:rPr>
                                <w:sz w:val="36"/>
                                <w:szCs w:val="36"/>
                                <w:lang w:val="es-ES"/>
                              </w:rPr>
                            </w:pPr>
                            <w:r w:rsidRPr="007D5FEA">
                              <w:rPr>
                                <w:sz w:val="36"/>
                                <w:szCs w:val="36"/>
                                <w:lang w:val="es-ES"/>
                              </w:rPr>
                              <w:t>Ciclo 2019-2</w:t>
                            </w:r>
                          </w:p>
                          <w:p w14:paraId="3D920E9F" w14:textId="77777777" w:rsidR="0017691D" w:rsidRDefault="0017691D"/>
                          <w:p w14:paraId="3DA0B1B4" w14:textId="77777777" w:rsidR="0017691D" w:rsidRPr="007D5FEA" w:rsidRDefault="0017691D">
                            <w:pPr>
                              <w:rPr>
                                <w:sz w:val="36"/>
                                <w:szCs w:val="36"/>
                                <w:lang w:val="es-ES"/>
                              </w:rPr>
                            </w:pPr>
                            <w:r w:rsidRPr="007D5FEA">
                              <w:rPr>
                                <w:sz w:val="36"/>
                                <w:szCs w:val="36"/>
                                <w:lang w:val="es-ES"/>
                              </w:rPr>
                              <w:t>Ciclo 2019-2</w:t>
                            </w:r>
                          </w:p>
                          <w:p w14:paraId="58CE0913" w14:textId="77777777" w:rsidR="0017691D" w:rsidRDefault="0017691D"/>
                          <w:p w14:paraId="37C9D7A9" w14:textId="5FCC22CF" w:rsidR="0017691D" w:rsidRPr="007D5FEA" w:rsidRDefault="0017691D">
                            <w:pPr>
                              <w:rPr>
                                <w:sz w:val="36"/>
                                <w:szCs w:val="36"/>
                                <w:lang w:val="es-ES"/>
                              </w:rPr>
                            </w:pPr>
                            <w:r w:rsidRPr="007D5FEA">
                              <w:rPr>
                                <w:sz w:val="36"/>
                                <w:szCs w:val="36"/>
                                <w:lang w:val="es-ES"/>
                              </w:rPr>
                              <w:t>Ciclo 2019-2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2C2E9" id="Text Box 17" o:spid="_x0000_s1032" type="#_x0000_t202" style="position:absolute;margin-left:363.25pt;margin-top:555.65pt;width:123.4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" filled="f" strokeweight=".5pt">
                <v:textbox>
                  <w:txbxContent>
                    <w:p w14:paraId="7E330C28" w14:textId="540DADBC" w:rsidR="0017691D" w:rsidRPr="007D5FEA" w:rsidRDefault="0017691D">
                      <w:pPr>
                        <w:rPr>
                          <w:sz w:val="36"/>
                          <w:szCs w:val="36"/>
                          <w:lang w:val="es-ES"/>
                        </w:rPr>
                      </w:pPr>
                      <w:r w:rsidRPr="007D5FEA">
                        <w:rPr>
                          <w:sz w:val="36"/>
                          <w:szCs w:val="36"/>
                          <w:lang w:val="es-ES"/>
                        </w:rPr>
                        <w:t>Ciclo 2019-2</w:t>
                      </w:r>
                    </w:p>
                    <w:p w14:paraId="07664874" w14:textId="77777777" w:rsidR="0017691D" w:rsidRDefault="0017691D"/>
                    <w:p w14:paraId="79F64F99" w14:textId="77777777" w:rsidR="0017691D" w:rsidRPr="007D5FEA" w:rsidRDefault="0017691D">
                      <w:pPr>
                        <w:rPr>
                          <w:sz w:val="36"/>
                          <w:szCs w:val="36"/>
                          <w:lang w:val="es-ES"/>
                        </w:rPr>
                      </w:pPr>
                      <w:r w:rsidRPr="007D5FEA">
                        <w:rPr>
                          <w:sz w:val="36"/>
                          <w:szCs w:val="36"/>
                          <w:lang w:val="es-ES"/>
                        </w:rPr>
                        <w:t>Ciclo 2019-2</w:t>
                      </w:r>
                    </w:p>
                    <w:p w14:paraId="79588907" w14:textId="77777777" w:rsidR="0017691D" w:rsidRDefault="0017691D"/>
                    <w:p w14:paraId="548DD9D6" w14:textId="77777777" w:rsidR="0017691D" w:rsidRPr="007D5FEA" w:rsidRDefault="0017691D">
                      <w:pPr>
                        <w:rPr>
                          <w:sz w:val="36"/>
                          <w:szCs w:val="36"/>
                          <w:lang w:val="es-ES"/>
                        </w:rPr>
                      </w:pPr>
                      <w:r w:rsidRPr="007D5FEA">
                        <w:rPr>
                          <w:sz w:val="36"/>
                          <w:szCs w:val="36"/>
                          <w:lang w:val="es-ES"/>
                        </w:rPr>
                        <w:t>Ciclo 2019-2</w:t>
                      </w:r>
                    </w:p>
                    <w:p w14:paraId="60EAD02A" w14:textId="77777777" w:rsidR="0017691D" w:rsidRDefault="0017691D"/>
                    <w:p w14:paraId="2B40CAE7" w14:textId="77777777" w:rsidR="0017691D" w:rsidRPr="007D5FEA" w:rsidRDefault="0017691D">
                      <w:pPr>
                        <w:rPr>
                          <w:sz w:val="36"/>
                          <w:szCs w:val="36"/>
                          <w:lang w:val="es-ES"/>
                        </w:rPr>
                      </w:pPr>
                      <w:r w:rsidRPr="007D5FEA">
                        <w:rPr>
                          <w:sz w:val="36"/>
                          <w:szCs w:val="36"/>
                          <w:lang w:val="es-ES"/>
                        </w:rPr>
                        <w:t>Ciclo 2019-2</w:t>
                      </w:r>
                    </w:p>
                    <w:p w14:paraId="6FB4CC1E" w14:textId="77777777" w:rsidR="0017691D" w:rsidRDefault="0017691D"/>
                    <w:p w14:paraId="060790B1" w14:textId="77777777" w:rsidR="0017691D" w:rsidRPr="007D5FEA" w:rsidRDefault="0017691D">
                      <w:pPr>
                        <w:rPr>
                          <w:sz w:val="36"/>
                          <w:szCs w:val="36"/>
                          <w:lang w:val="es-ES"/>
                        </w:rPr>
                      </w:pPr>
                      <w:r w:rsidRPr="007D5FEA">
                        <w:rPr>
                          <w:sz w:val="36"/>
                          <w:szCs w:val="36"/>
                          <w:lang w:val="es-ES"/>
                        </w:rPr>
                        <w:t>Ciclo 2019-2</w:t>
                      </w:r>
                    </w:p>
                    <w:p w14:paraId="6B467817" w14:textId="77777777" w:rsidR="0017691D" w:rsidRDefault="0017691D"/>
                    <w:p w14:paraId="097A077D" w14:textId="77777777" w:rsidR="0017691D" w:rsidRPr="007D5FEA" w:rsidRDefault="0017691D">
                      <w:pPr>
                        <w:rPr>
                          <w:sz w:val="36"/>
                          <w:szCs w:val="36"/>
                          <w:lang w:val="es-ES"/>
                        </w:rPr>
                      </w:pPr>
                      <w:r w:rsidRPr="007D5FEA">
                        <w:rPr>
                          <w:sz w:val="36"/>
                          <w:szCs w:val="36"/>
                          <w:lang w:val="es-ES"/>
                        </w:rPr>
                        <w:t>Ciclo 2019-2</w:t>
                      </w:r>
                    </w:p>
                    <w:p w14:paraId="297E0713" w14:textId="77777777" w:rsidR="0017691D" w:rsidRDefault="0017691D"/>
                    <w:p w14:paraId="62E23460" w14:textId="77777777" w:rsidR="0017691D" w:rsidRPr="007D5FEA" w:rsidRDefault="0017691D">
                      <w:pPr>
                        <w:rPr>
                          <w:sz w:val="36"/>
                          <w:szCs w:val="36"/>
                          <w:lang w:val="es-ES"/>
                        </w:rPr>
                      </w:pPr>
                      <w:r w:rsidRPr="007D5FEA">
                        <w:rPr>
                          <w:sz w:val="36"/>
                          <w:szCs w:val="36"/>
                          <w:lang w:val="es-ES"/>
                        </w:rPr>
                        <w:t>Ciclo 2019-2</w:t>
                      </w:r>
                    </w:p>
                    <w:p w14:paraId="1B0023DD" w14:textId="77777777" w:rsidR="0017691D" w:rsidRDefault="0017691D"/>
                    <w:p w14:paraId="6F6C98B8" w14:textId="77777777" w:rsidR="0017691D" w:rsidRPr="007D5FEA" w:rsidRDefault="0017691D">
                      <w:pPr>
                        <w:rPr>
                          <w:sz w:val="36"/>
                          <w:szCs w:val="36"/>
                          <w:lang w:val="es-ES"/>
                        </w:rPr>
                      </w:pPr>
                      <w:r w:rsidRPr="007D5FEA">
                        <w:rPr>
                          <w:sz w:val="36"/>
                          <w:szCs w:val="36"/>
                          <w:lang w:val="es-ES"/>
                        </w:rPr>
                        <w:t>Ciclo 2019-2</w:t>
                      </w:r>
                    </w:p>
                    <w:p w14:paraId="342BB6F7" w14:textId="77777777" w:rsidR="0017691D" w:rsidRDefault="0017691D"/>
                    <w:p w14:paraId="0C16FFC5" w14:textId="77777777" w:rsidR="0017691D" w:rsidRPr="007D5FEA" w:rsidRDefault="0017691D">
                      <w:pPr>
                        <w:rPr>
                          <w:sz w:val="36"/>
                          <w:szCs w:val="36"/>
                          <w:lang w:val="es-ES"/>
                        </w:rPr>
                      </w:pPr>
                      <w:r w:rsidRPr="007D5FEA">
                        <w:rPr>
                          <w:sz w:val="36"/>
                          <w:szCs w:val="36"/>
                          <w:lang w:val="es-ES"/>
                        </w:rPr>
                        <w:t>Ciclo 2019-2</w:t>
                      </w:r>
                    </w:p>
                    <w:p w14:paraId="695EDA77" w14:textId="77777777" w:rsidR="0017691D" w:rsidRDefault="0017691D"/>
                    <w:p w14:paraId="76F00661" w14:textId="77777777" w:rsidR="0017691D" w:rsidRPr="007D5FEA" w:rsidRDefault="0017691D">
                      <w:pPr>
                        <w:rPr>
                          <w:sz w:val="36"/>
                          <w:szCs w:val="36"/>
                          <w:lang w:val="es-ES"/>
                        </w:rPr>
                      </w:pPr>
                      <w:r w:rsidRPr="007D5FEA">
                        <w:rPr>
                          <w:sz w:val="36"/>
                          <w:szCs w:val="36"/>
                          <w:lang w:val="es-ES"/>
                        </w:rPr>
                        <w:t>Ciclo 2019-2</w:t>
                      </w:r>
                    </w:p>
                    <w:p w14:paraId="7131C0CE" w14:textId="77777777" w:rsidR="0017691D" w:rsidRDefault="0017691D"/>
                    <w:p w14:paraId="1CBE8B8F" w14:textId="77777777" w:rsidR="0017691D" w:rsidRPr="007D5FEA" w:rsidRDefault="0017691D">
                      <w:pPr>
                        <w:rPr>
                          <w:sz w:val="36"/>
                          <w:szCs w:val="36"/>
                          <w:lang w:val="es-ES"/>
                        </w:rPr>
                      </w:pPr>
                      <w:r w:rsidRPr="007D5FEA">
                        <w:rPr>
                          <w:sz w:val="36"/>
                          <w:szCs w:val="36"/>
                          <w:lang w:val="es-ES"/>
                        </w:rPr>
                        <w:t>Ciclo 2019-2</w:t>
                      </w:r>
                    </w:p>
                    <w:p w14:paraId="54FCB601" w14:textId="77777777" w:rsidR="0017691D" w:rsidRDefault="0017691D"/>
                    <w:p w14:paraId="7DDF2205" w14:textId="77777777" w:rsidR="0017691D" w:rsidRPr="007D5FEA" w:rsidRDefault="0017691D">
                      <w:pPr>
                        <w:rPr>
                          <w:sz w:val="36"/>
                          <w:szCs w:val="36"/>
                          <w:lang w:val="es-ES"/>
                        </w:rPr>
                      </w:pPr>
                      <w:r w:rsidRPr="007D5FEA">
                        <w:rPr>
                          <w:sz w:val="36"/>
                          <w:szCs w:val="36"/>
                          <w:lang w:val="es-ES"/>
                        </w:rPr>
                        <w:t>Ciclo 2019-2</w:t>
                      </w:r>
                    </w:p>
                    <w:p w14:paraId="74291BF7" w14:textId="77777777" w:rsidR="0017691D" w:rsidRDefault="0017691D"/>
                    <w:p w14:paraId="6822C033" w14:textId="77777777" w:rsidR="0017691D" w:rsidRPr="007D5FEA" w:rsidRDefault="0017691D">
                      <w:pPr>
                        <w:rPr>
                          <w:sz w:val="36"/>
                          <w:szCs w:val="36"/>
                          <w:lang w:val="es-ES"/>
                        </w:rPr>
                      </w:pPr>
                      <w:r w:rsidRPr="007D5FEA">
                        <w:rPr>
                          <w:sz w:val="36"/>
                          <w:szCs w:val="36"/>
                          <w:lang w:val="es-ES"/>
                        </w:rPr>
                        <w:t>Ciclo 2019-2</w:t>
                      </w:r>
                    </w:p>
                    <w:p w14:paraId="18344CE8" w14:textId="77777777" w:rsidR="0017691D" w:rsidRDefault="0017691D"/>
                    <w:p w14:paraId="297714BC" w14:textId="77777777" w:rsidR="0017691D" w:rsidRPr="007D5FEA" w:rsidRDefault="0017691D">
                      <w:pPr>
                        <w:rPr>
                          <w:sz w:val="36"/>
                          <w:szCs w:val="36"/>
                          <w:lang w:val="es-ES"/>
                        </w:rPr>
                      </w:pPr>
                      <w:r w:rsidRPr="007D5FEA">
                        <w:rPr>
                          <w:sz w:val="36"/>
                          <w:szCs w:val="36"/>
                          <w:lang w:val="es-ES"/>
                        </w:rPr>
                        <w:t>Ciclo 2019-2</w:t>
                      </w:r>
                    </w:p>
                    <w:p w14:paraId="58632977" w14:textId="77777777" w:rsidR="0017691D" w:rsidRDefault="0017691D"/>
                    <w:p w14:paraId="6F3AAAC5" w14:textId="77777777" w:rsidR="0017691D" w:rsidRPr="007D5FEA" w:rsidRDefault="0017691D">
                      <w:pPr>
                        <w:rPr>
                          <w:sz w:val="36"/>
                          <w:szCs w:val="36"/>
                          <w:lang w:val="es-ES"/>
                        </w:rPr>
                      </w:pPr>
                      <w:r w:rsidRPr="007D5FEA">
                        <w:rPr>
                          <w:sz w:val="36"/>
                          <w:szCs w:val="36"/>
                          <w:lang w:val="es-ES"/>
                        </w:rPr>
                        <w:t>Ciclo 2019-2</w:t>
                      </w:r>
                    </w:p>
                    <w:p w14:paraId="38B64107" w14:textId="77777777" w:rsidR="0017691D" w:rsidRDefault="0017691D"/>
                    <w:p w14:paraId="42E96DF4" w14:textId="77777777" w:rsidR="0017691D" w:rsidRPr="007D5FEA" w:rsidRDefault="0017691D">
                      <w:pPr>
                        <w:rPr>
                          <w:sz w:val="36"/>
                          <w:szCs w:val="36"/>
                          <w:lang w:val="es-ES"/>
                        </w:rPr>
                      </w:pPr>
                      <w:r w:rsidRPr="007D5FEA">
                        <w:rPr>
                          <w:sz w:val="36"/>
                          <w:szCs w:val="36"/>
                          <w:lang w:val="es-ES"/>
                        </w:rPr>
                        <w:t>Ciclo 2019-2</w:t>
                      </w:r>
                    </w:p>
                    <w:p w14:paraId="102BFD44" w14:textId="77777777" w:rsidR="0017691D" w:rsidRDefault="0017691D"/>
                    <w:p w14:paraId="029FC218" w14:textId="77777777" w:rsidR="0017691D" w:rsidRPr="007D5FEA" w:rsidRDefault="0017691D">
                      <w:pPr>
                        <w:rPr>
                          <w:sz w:val="36"/>
                          <w:szCs w:val="36"/>
                          <w:lang w:val="es-ES"/>
                        </w:rPr>
                      </w:pPr>
                      <w:r w:rsidRPr="007D5FEA">
                        <w:rPr>
                          <w:sz w:val="36"/>
                          <w:szCs w:val="36"/>
                          <w:lang w:val="es-ES"/>
                        </w:rPr>
                        <w:t>Ciclo 2019-2</w:t>
                      </w:r>
                    </w:p>
                    <w:p w14:paraId="45E5C286" w14:textId="77777777" w:rsidR="0017691D" w:rsidRDefault="0017691D"/>
                    <w:p w14:paraId="1A64642E" w14:textId="77777777" w:rsidR="0017691D" w:rsidRPr="007D5FEA" w:rsidRDefault="0017691D">
                      <w:pPr>
                        <w:rPr>
                          <w:sz w:val="36"/>
                          <w:szCs w:val="36"/>
                          <w:lang w:val="es-ES"/>
                        </w:rPr>
                      </w:pPr>
                      <w:r w:rsidRPr="007D5FEA">
                        <w:rPr>
                          <w:sz w:val="36"/>
                          <w:szCs w:val="36"/>
                          <w:lang w:val="es-ES"/>
                        </w:rPr>
                        <w:t>Ciclo 2019-2</w:t>
                      </w:r>
                    </w:p>
                    <w:p w14:paraId="1863E67F" w14:textId="77777777" w:rsidR="0017691D" w:rsidRDefault="0017691D"/>
                    <w:p w14:paraId="4B8E48F0" w14:textId="77777777" w:rsidR="0017691D" w:rsidRPr="007D5FEA" w:rsidRDefault="0017691D">
                      <w:pPr>
                        <w:rPr>
                          <w:sz w:val="36"/>
                          <w:szCs w:val="36"/>
                          <w:lang w:val="es-ES"/>
                        </w:rPr>
                      </w:pPr>
                      <w:r w:rsidRPr="007D5FEA">
                        <w:rPr>
                          <w:sz w:val="36"/>
                          <w:szCs w:val="36"/>
                          <w:lang w:val="es-ES"/>
                        </w:rPr>
                        <w:t>Ciclo 2019-2</w:t>
                      </w:r>
                    </w:p>
                    <w:p w14:paraId="2C90FEDF" w14:textId="77777777" w:rsidR="0017691D" w:rsidRDefault="0017691D"/>
                    <w:p w14:paraId="518E8920" w14:textId="77777777" w:rsidR="0017691D" w:rsidRPr="007D5FEA" w:rsidRDefault="0017691D">
                      <w:pPr>
                        <w:rPr>
                          <w:sz w:val="36"/>
                          <w:szCs w:val="36"/>
                          <w:lang w:val="es-ES"/>
                        </w:rPr>
                      </w:pPr>
                      <w:r w:rsidRPr="007D5FEA">
                        <w:rPr>
                          <w:sz w:val="36"/>
                          <w:szCs w:val="36"/>
                          <w:lang w:val="es-ES"/>
                        </w:rPr>
                        <w:t>Ciclo 2019-2</w:t>
                      </w:r>
                    </w:p>
                    <w:p w14:paraId="642F81D7" w14:textId="77777777" w:rsidR="0017691D" w:rsidRDefault="0017691D"/>
                    <w:p w14:paraId="0D95008E" w14:textId="77777777" w:rsidR="0017691D" w:rsidRPr="007D5FEA" w:rsidRDefault="0017691D">
                      <w:pPr>
                        <w:rPr>
                          <w:sz w:val="36"/>
                          <w:szCs w:val="36"/>
                          <w:lang w:val="es-ES"/>
                        </w:rPr>
                      </w:pPr>
                      <w:r w:rsidRPr="007D5FEA">
                        <w:rPr>
                          <w:sz w:val="36"/>
                          <w:szCs w:val="36"/>
                          <w:lang w:val="es-ES"/>
                        </w:rPr>
                        <w:t>Ciclo 2019-2</w:t>
                      </w:r>
                    </w:p>
                    <w:p w14:paraId="28430D32" w14:textId="77777777" w:rsidR="0017691D" w:rsidRDefault="0017691D"/>
                    <w:p w14:paraId="2F5E0730" w14:textId="77777777" w:rsidR="0017691D" w:rsidRPr="007D5FEA" w:rsidRDefault="0017691D">
                      <w:pPr>
                        <w:rPr>
                          <w:sz w:val="36"/>
                          <w:szCs w:val="36"/>
                          <w:lang w:val="es-ES"/>
                        </w:rPr>
                      </w:pPr>
                      <w:r w:rsidRPr="007D5FEA">
                        <w:rPr>
                          <w:sz w:val="36"/>
                          <w:szCs w:val="36"/>
                          <w:lang w:val="es-ES"/>
                        </w:rPr>
                        <w:t>Ciclo 2019-2</w:t>
                      </w:r>
                    </w:p>
                    <w:p w14:paraId="454695FA" w14:textId="77777777" w:rsidR="0017691D" w:rsidRDefault="0017691D"/>
                    <w:p w14:paraId="3FF473FC" w14:textId="77777777" w:rsidR="0017691D" w:rsidRPr="007D5FEA" w:rsidRDefault="0017691D">
                      <w:pPr>
                        <w:rPr>
                          <w:sz w:val="36"/>
                          <w:szCs w:val="36"/>
                          <w:lang w:val="es-ES"/>
                        </w:rPr>
                      </w:pPr>
                      <w:r w:rsidRPr="007D5FEA">
                        <w:rPr>
                          <w:sz w:val="36"/>
                          <w:szCs w:val="36"/>
                          <w:lang w:val="es-ES"/>
                        </w:rPr>
                        <w:t>Ciclo 2019-2</w:t>
                      </w:r>
                    </w:p>
                    <w:p w14:paraId="20124E0F" w14:textId="77777777" w:rsidR="0017691D" w:rsidRDefault="0017691D"/>
                    <w:p w14:paraId="7949622C" w14:textId="77777777" w:rsidR="0017691D" w:rsidRPr="007D5FEA" w:rsidRDefault="0017691D">
                      <w:pPr>
                        <w:rPr>
                          <w:sz w:val="36"/>
                          <w:szCs w:val="36"/>
                          <w:lang w:val="es-ES"/>
                        </w:rPr>
                      </w:pPr>
                      <w:r w:rsidRPr="007D5FEA">
                        <w:rPr>
                          <w:sz w:val="36"/>
                          <w:szCs w:val="36"/>
                          <w:lang w:val="es-ES"/>
                        </w:rPr>
                        <w:t>Ciclo 2019-2</w:t>
                      </w:r>
                    </w:p>
                    <w:p w14:paraId="0F483231" w14:textId="77777777" w:rsidR="0017691D" w:rsidRDefault="0017691D"/>
                    <w:p w14:paraId="5FBA2D2F" w14:textId="77777777" w:rsidR="0017691D" w:rsidRPr="007D5FEA" w:rsidRDefault="0017691D">
                      <w:pPr>
                        <w:rPr>
                          <w:sz w:val="36"/>
                          <w:szCs w:val="36"/>
                          <w:lang w:val="es-ES"/>
                        </w:rPr>
                      </w:pPr>
                      <w:r w:rsidRPr="007D5FEA">
                        <w:rPr>
                          <w:sz w:val="36"/>
                          <w:szCs w:val="36"/>
                          <w:lang w:val="es-ES"/>
                        </w:rPr>
                        <w:t>Ciclo 2019-2</w:t>
                      </w:r>
                    </w:p>
                    <w:p w14:paraId="04644470" w14:textId="77777777" w:rsidR="0017691D" w:rsidRDefault="0017691D"/>
                    <w:p w14:paraId="15A2206E" w14:textId="77777777" w:rsidR="0017691D" w:rsidRPr="007D5FEA" w:rsidRDefault="0017691D">
                      <w:pPr>
                        <w:rPr>
                          <w:sz w:val="36"/>
                          <w:szCs w:val="36"/>
                          <w:lang w:val="es-ES"/>
                        </w:rPr>
                      </w:pPr>
                      <w:r w:rsidRPr="007D5FEA">
                        <w:rPr>
                          <w:sz w:val="36"/>
                          <w:szCs w:val="36"/>
                          <w:lang w:val="es-ES"/>
                        </w:rPr>
                        <w:t>Ciclo 2019-2</w:t>
                      </w:r>
                    </w:p>
                    <w:p w14:paraId="07C2E818" w14:textId="77777777" w:rsidR="0017691D" w:rsidRDefault="0017691D"/>
                    <w:p w14:paraId="5B4E82CF" w14:textId="77777777" w:rsidR="0017691D" w:rsidRPr="007D5FEA" w:rsidRDefault="0017691D">
                      <w:pPr>
                        <w:rPr>
                          <w:sz w:val="36"/>
                          <w:szCs w:val="36"/>
                          <w:lang w:val="es-ES"/>
                        </w:rPr>
                      </w:pPr>
                      <w:r w:rsidRPr="007D5FEA">
                        <w:rPr>
                          <w:sz w:val="36"/>
                          <w:szCs w:val="36"/>
                          <w:lang w:val="es-ES"/>
                        </w:rPr>
                        <w:t>Ciclo 2019-2</w:t>
                      </w:r>
                    </w:p>
                    <w:p w14:paraId="6DFD31D6" w14:textId="77777777" w:rsidR="0017691D" w:rsidRDefault="0017691D"/>
                    <w:p w14:paraId="256DDB80" w14:textId="77777777" w:rsidR="0017691D" w:rsidRPr="007D5FEA" w:rsidRDefault="0017691D">
                      <w:pPr>
                        <w:rPr>
                          <w:sz w:val="36"/>
                          <w:szCs w:val="36"/>
                          <w:lang w:val="es-ES"/>
                        </w:rPr>
                      </w:pPr>
                      <w:r w:rsidRPr="007D5FEA">
                        <w:rPr>
                          <w:sz w:val="36"/>
                          <w:szCs w:val="36"/>
                          <w:lang w:val="es-ES"/>
                        </w:rPr>
                        <w:t>Ciclo 2019-2</w:t>
                      </w:r>
                    </w:p>
                    <w:p w14:paraId="028A819D" w14:textId="77777777" w:rsidR="0017691D" w:rsidRDefault="0017691D"/>
                    <w:p w14:paraId="169B1BC9" w14:textId="77777777" w:rsidR="0017691D" w:rsidRPr="007D5FEA" w:rsidRDefault="0017691D">
                      <w:pPr>
                        <w:rPr>
                          <w:sz w:val="36"/>
                          <w:szCs w:val="36"/>
                          <w:lang w:val="es-ES"/>
                        </w:rPr>
                      </w:pPr>
                      <w:r w:rsidRPr="007D5FEA">
                        <w:rPr>
                          <w:sz w:val="36"/>
                          <w:szCs w:val="36"/>
                          <w:lang w:val="es-ES"/>
                        </w:rPr>
                        <w:t>Ciclo 2019-2</w:t>
                      </w:r>
                    </w:p>
                    <w:p w14:paraId="5785A6E4" w14:textId="77777777" w:rsidR="0017691D" w:rsidRDefault="0017691D"/>
                    <w:p w14:paraId="3D606480" w14:textId="77777777" w:rsidR="0017691D" w:rsidRPr="007D5FEA" w:rsidRDefault="0017691D">
                      <w:pPr>
                        <w:rPr>
                          <w:sz w:val="36"/>
                          <w:szCs w:val="36"/>
                          <w:lang w:val="es-ES"/>
                        </w:rPr>
                      </w:pPr>
                      <w:r w:rsidRPr="007D5FEA">
                        <w:rPr>
                          <w:sz w:val="36"/>
                          <w:szCs w:val="36"/>
                          <w:lang w:val="es-ES"/>
                        </w:rPr>
                        <w:t>Ciclo 2019-2</w:t>
                      </w:r>
                    </w:p>
                    <w:p w14:paraId="35FC5D04" w14:textId="77777777" w:rsidR="0017691D" w:rsidRDefault="0017691D"/>
                    <w:p w14:paraId="2D89261D" w14:textId="77777777" w:rsidR="0017691D" w:rsidRPr="007D5FEA" w:rsidRDefault="0017691D">
                      <w:pPr>
                        <w:rPr>
                          <w:sz w:val="36"/>
                          <w:szCs w:val="36"/>
                          <w:lang w:val="es-ES"/>
                        </w:rPr>
                      </w:pPr>
                      <w:r w:rsidRPr="007D5FEA">
                        <w:rPr>
                          <w:sz w:val="36"/>
                          <w:szCs w:val="36"/>
                          <w:lang w:val="es-ES"/>
                        </w:rPr>
                        <w:t>Ciclo 2019-2</w:t>
                      </w:r>
                    </w:p>
                    <w:p w14:paraId="01880134" w14:textId="77777777" w:rsidR="0017691D" w:rsidRDefault="0017691D"/>
                    <w:p w14:paraId="59A2D31F" w14:textId="77777777" w:rsidR="0017691D" w:rsidRPr="007D5FEA" w:rsidRDefault="0017691D">
                      <w:pPr>
                        <w:rPr>
                          <w:sz w:val="36"/>
                          <w:szCs w:val="36"/>
                          <w:lang w:val="es-ES"/>
                        </w:rPr>
                      </w:pPr>
                      <w:r w:rsidRPr="007D5FEA">
                        <w:rPr>
                          <w:sz w:val="36"/>
                          <w:szCs w:val="36"/>
                          <w:lang w:val="es-ES"/>
                        </w:rPr>
                        <w:t>Ciclo 2019-2</w:t>
                      </w:r>
                    </w:p>
                    <w:p w14:paraId="568A450C" w14:textId="77777777" w:rsidR="0017691D" w:rsidRDefault="0017691D"/>
                    <w:p w14:paraId="1187BB2C" w14:textId="77777777" w:rsidR="0017691D" w:rsidRPr="007D5FEA" w:rsidRDefault="0017691D">
                      <w:pPr>
                        <w:rPr>
                          <w:sz w:val="36"/>
                          <w:szCs w:val="36"/>
                          <w:lang w:val="es-ES"/>
                        </w:rPr>
                      </w:pPr>
                      <w:r w:rsidRPr="007D5FEA">
                        <w:rPr>
                          <w:sz w:val="36"/>
                          <w:szCs w:val="36"/>
                          <w:lang w:val="es-ES"/>
                        </w:rPr>
                        <w:t>Ciclo 2019-2</w:t>
                      </w:r>
                    </w:p>
                    <w:p w14:paraId="1F244A59" w14:textId="77777777" w:rsidR="0017691D" w:rsidRDefault="0017691D"/>
                    <w:p w14:paraId="4E44F71F" w14:textId="77777777" w:rsidR="0017691D" w:rsidRPr="007D5FEA" w:rsidRDefault="0017691D">
                      <w:pPr>
                        <w:rPr>
                          <w:sz w:val="36"/>
                          <w:szCs w:val="36"/>
                          <w:lang w:val="es-ES"/>
                        </w:rPr>
                      </w:pPr>
                      <w:r w:rsidRPr="007D5FEA">
                        <w:rPr>
                          <w:sz w:val="36"/>
                          <w:szCs w:val="36"/>
                          <w:lang w:val="es-ES"/>
                        </w:rPr>
                        <w:t>Ciclo 2019-2</w:t>
                      </w:r>
                    </w:p>
                    <w:p w14:paraId="46C94258" w14:textId="77777777" w:rsidR="0017691D" w:rsidRDefault="0017691D"/>
                    <w:p w14:paraId="3202FAE4" w14:textId="77777777" w:rsidR="0017691D" w:rsidRPr="007D5FEA" w:rsidRDefault="0017691D">
                      <w:pPr>
                        <w:rPr>
                          <w:sz w:val="36"/>
                          <w:szCs w:val="36"/>
                          <w:lang w:val="es-ES"/>
                        </w:rPr>
                      </w:pPr>
                      <w:r w:rsidRPr="007D5FEA">
                        <w:rPr>
                          <w:sz w:val="36"/>
                          <w:szCs w:val="36"/>
                          <w:lang w:val="es-ES"/>
                        </w:rPr>
                        <w:t>Ciclo 2019-2</w:t>
                      </w:r>
                    </w:p>
                    <w:p w14:paraId="375FDD43" w14:textId="77777777" w:rsidR="0017691D" w:rsidRDefault="0017691D"/>
                    <w:p w14:paraId="73B82469" w14:textId="77777777" w:rsidR="0017691D" w:rsidRPr="007D5FEA" w:rsidRDefault="0017691D">
                      <w:pPr>
                        <w:rPr>
                          <w:sz w:val="36"/>
                          <w:szCs w:val="36"/>
                          <w:lang w:val="es-ES"/>
                        </w:rPr>
                      </w:pPr>
                      <w:r w:rsidRPr="007D5FEA">
                        <w:rPr>
                          <w:sz w:val="36"/>
                          <w:szCs w:val="36"/>
                          <w:lang w:val="es-ES"/>
                        </w:rPr>
                        <w:t>Ciclo 2019-2</w:t>
                      </w:r>
                    </w:p>
                    <w:p w14:paraId="7A59BE83" w14:textId="77777777" w:rsidR="0017691D" w:rsidRDefault="0017691D"/>
                    <w:p w14:paraId="5FEE96DB" w14:textId="77777777" w:rsidR="0017691D" w:rsidRPr="007D5FEA" w:rsidRDefault="0017691D">
                      <w:pPr>
                        <w:rPr>
                          <w:sz w:val="36"/>
                          <w:szCs w:val="36"/>
                          <w:lang w:val="es-ES"/>
                        </w:rPr>
                      </w:pPr>
                      <w:r w:rsidRPr="007D5FEA">
                        <w:rPr>
                          <w:sz w:val="36"/>
                          <w:szCs w:val="36"/>
                          <w:lang w:val="es-ES"/>
                        </w:rPr>
                        <w:t>Ciclo 2019-2</w:t>
                      </w:r>
                    </w:p>
                    <w:p w14:paraId="5F1E45B8" w14:textId="77777777" w:rsidR="0017691D" w:rsidRDefault="0017691D"/>
                    <w:p w14:paraId="27658ED8" w14:textId="77777777" w:rsidR="0017691D" w:rsidRPr="007D5FEA" w:rsidRDefault="0017691D">
                      <w:pPr>
                        <w:rPr>
                          <w:sz w:val="36"/>
                          <w:szCs w:val="36"/>
                          <w:lang w:val="es-ES"/>
                        </w:rPr>
                      </w:pPr>
                      <w:r w:rsidRPr="007D5FEA">
                        <w:rPr>
                          <w:sz w:val="36"/>
                          <w:szCs w:val="36"/>
                          <w:lang w:val="es-ES"/>
                        </w:rPr>
                        <w:t>Ciclo 2019-2</w:t>
                      </w:r>
                    </w:p>
                    <w:p w14:paraId="7E25B6A1" w14:textId="77777777" w:rsidR="0017691D" w:rsidRDefault="0017691D"/>
                    <w:p w14:paraId="07DC273E" w14:textId="77777777" w:rsidR="0017691D" w:rsidRPr="007D5FEA" w:rsidRDefault="0017691D">
                      <w:pPr>
                        <w:rPr>
                          <w:sz w:val="36"/>
                          <w:szCs w:val="36"/>
                          <w:lang w:val="es-ES"/>
                        </w:rPr>
                      </w:pPr>
                      <w:r w:rsidRPr="007D5FEA">
                        <w:rPr>
                          <w:sz w:val="36"/>
                          <w:szCs w:val="36"/>
                          <w:lang w:val="es-ES"/>
                        </w:rPr>
                        <w:t>Ciclo 2019-2</w:t>
                      </w:r>
                    </w:p>
                    <w:p w14:paraId="23DA269B" w14:textId="77777777" w:rsidR="0017691D" w:rsidRDefault="0017691D"/>
                    <w:p w14:paraId="0307BAD0" w14:textId="77777777" w:rsidR="0017691D" w:rsidRPr="007D5FEA" w:rsidRDefault="0017691D">
                      <w:pPr>
                        <w:rPr>
                          <w:sz w:val="36"/>
                          <w:szCs w:val="36"/>
                          <w:lang w:val="es-ES"/>
                        </w:rPr>
                      </w:pPr>
                      <w:r w:rsidRPr="007D5FEA">
                        <w:rPr>
                          <w:sz w:val="36"/>
                          <w:szCs w:val="36"/>
                          <w:lang w:val="es-ES"/>
                        </w:rPr>
                        <w:t>Ciclo 2019-2</w:t>
                      </w:r>
                    </w:p>
                    <w:p w14:paraId="5A96815F" w14:textId="77777777" w:rsidR="0017691D" w:rsidRDefault="0017691D"/>
                    <w:p w14:paraId="5AEE021D" w14:textId="77777777" w:rsidR="0017691D" w:rsidRPr="007D5FEA" w:rsidRDefault="0017691D">
                      <w:pPr>
                        <w:rPr>
                          <w:sz w:val="36"/>
                          <w:szCs w:val="36"/>
                          <w:lang w:val="es-ES"/>
                        </w:rPr>
                      </w:pPr>
                      <w:r w:rsidRPr="007D5FEA">
                        <w:rPr>
                          <w:sz w:val="36"/>
                          <w:szCs w:val="36"/>
                          <w:lang w:val="es-ES"/>
                        </w:rPr>
                        <w:t>Ciclo 2019-2</w:t>
                      </w:r>
                    </w:p>
                    <w:p w14:paraId="77D3F2E4" w14:textId="77777777" w:rsidR="0017691D" w:rsidRDefault="0017691D"/>
                    <w:p w14:paraId="191A054C" w14:textId="77777777" w:rsidR="0017691D" w:rsidRPr="007D5FEA" w:rsidRDefault="0017691D">
                      <w:pPr>
                        <w:rPr>
                          <w:sz w:val="36"/>
                          <w:szCs w:val="36"/>
                          <w:lang w:val="es-ES"/>
                        </w:rPr>
                      </w:pPr>
                      <w:r w:rsidRPr="007D5FEA">
                        <w:rPr>
                          <w:sz w:val="36"/>
                          <w:szCs w:val="36"/>
                          <w:lang w:val="es-ES"/>
                        </w:rPr>
                        <w:t>Ciclo 2019-2</w:t>
                      </w:r>
                    </w:p>
                    <w:p w14:paraId="164A00D0" w14:textId="77777777" w:rsidR="0017691D" w:rsidRDefault="0017691D"/>
                    <w:p w14:paraId="300DFAFD" w14:textId="77777777" w:rsidR="0017691D" w:rsidRPr="007D5FEA" w:rsidRDefault="0017691D">
                      <w:pPr>
                        <w:rPr>
                          <w:sz w:val="36"/>
                          <w:szCs w:val="36"/>
                          <w:lang w:val="es-ES"/>
                        </w:rPr>
                      </w:pPr>
                      <w:r w:rsidRPr="007D5FEA">
                        <w:rPr>
                          <w:sz w:val="36"/>
                          <w:szCs w:val="36"/>
                          <w:lang w:val="es-ES"/>
                        </w:rPr>
                        <w:t>Ciclo 2019-2</w:t>
                      </w:r>
                    </w:p>
                    <w:p w14:paraId="23628411" w14:textId="77777777" w:rsidR="0017691D" w:rsidRDefault="0017691D"/>
                    <w:p w14:paraId="157156F2" w14:textId="77777777" w:rsidR="0017691D" w:rsidRPr="007D5FEA" w:rsidRDefault="0017691D">
                      <w:pPr>
                        <w:rPr>
                          <w:sz w:val="36"/>
                          <w:szCs w:val="36"/>
                          <w:lang w:val="es-ES"/>
                        </w:rPr>
                      </w:pPr>
                      <w:r w:rsidRPr="007D5FEA">
                        <w:rPr>
                          <w:sz w:val="36"/>
                          <w:szCs w:val="36"/>
                          <w:lang w:val="es-ES"/>
                        </w:rPr>
                        <w:t>Ciclo 2019-2</w:t>
                      </w:r>
                    </w:p>
                    <w:p w14:paraId="3821426E" w14:textId="77777777" w:rsidR="0017691D" w:rsidRDefault="0017691D"/>
                    <w:p w14:paraId="6EFE387F" w14:textId="77777777" w:rsidR="0017691D" w:rsidRPr="007D5FEA" w:rsidRDefault="0017691D">
                      <w:pPr>
                        <w:rPr>
                          <w:sz w:val="36"/>
                          <w:szCs w:val="36"/>
                          <w:lang w:val="es-ES"/>
                        </w:rPr>
                      </w:pPr>
                      <w:r w:rsidRPr="007D5FEA">
                        <w:rPr>
                          <w:sz w:val="36"/>
                          <w:szCs w:val="36"/>
                          <w:lang w:val="es-ES"/>
                        </w:rPr>
                        <w:t>Ciclo 2019-2</w:t>
                      </w:r>
                    </w:p>
                    <w:p w14:paraId="29CA455E" w14:textId="77777777" w:rsidR="0017691D" w:rsidRDefault="0017691D"/>
                    <w:p w14:paraId="4FD3E9E9" w14:textId="77777777" w:rsidR="0017691D" w:rsidRPr="007D5FEA" w:rsidRDefault="0017691D">
                      <w:pPr>
                        <w:rPr>
                          <w:sz w:val="36"/>
                          <w:szCs w:val="36"/>
                          <w:lang w:val="es-ES"/>
                        </w:rPr>
                      </w:pPr>
                      <w:r w:rsidRPr="007D5FEA">
                        <w:rPr>
                          <w:sz w:val="36"/>
                          <w:szCs w:val="36"/>
                          <w:lang w:val="es-ES"/>
                        </w:rPr>
                        <w:t>Ciclo 2019-2</w:t>
                      </w:r>
                    </w:p>
                    <w:p w14:paraId="0FC1636B" w14:textId="77777777" w:rsidR="0017691D" w:rsidRDefault="0017691D"/>
                    <w:p w14:paraId="090FB633" w14:textId="77777777" w:rsidR="0017691D" w:rsidRPr="007D5FEA" w:rsidRDefault="0017691D">
                      <w:pPr>
                        <w:rPr>
                          <w:sz w:val="36"/>
                          <w:szCs w:val="36"/>
                          <w:lang w:val="es-ES"/>
                        </w:rPr>
                      </w:pPr>
                      <w:r w:rsidRPr="007D5FEA">
                        <w:rPr>
                          <w:sz w:val="36"/>
                          <w:szCs w:val="36"/>
                          <w:lang w:val="es-ES"/>
                        </w:rPr>
                        <w:t>Ciclo 2019-2</w:t>
                      </w:r>
                    </w:p>
                    <w:p w14:paraId="3ACD6A17" w14:textId="77777777" w:rsidR="0017691D" w:rsidRDefault="0017691D"/>
                    <w:p w14:paraId="756BCA98" w14:textId="77777777" w:rsidR="0017691D" w:rsidRPr="007D5FEA" w:rsidRDefault="0017691D">
                      <w:pPr>
                        <w:rPr>
                          <w:sz w:val="36"/>
                          <w:szCs w:val="36"/>
                          <w:lang w:val="es-ES"/>
                        </w:rPr>
                      </w:pPr>
                      <w:r w:rsidRPr="007D5FEA">
                        <w:rPr>
                          <w:sz w:val="36"/>
                          <w:szCs w:val="36"/>
                          <w:lang w:val="es-ES"/>
                        </w:rPr>
                        <w:t>Ciclo 2019-2</w:t>
                      </w:r>
                    </w:p>
                    <w:p w14:paraId="43482C0B" w14:textId="77777777" w:rsidR="0017691D" w:rsidRDefault="0017691D"/>
                    <w:p w14:paraId="42CE8188" w14:textId="77777777" w:rsidR="0017691D" w:rsidRPr="007D5FEA" w:rsidRDefault="0017691D">
                      <w:pPr>
                        <w:rPr>
                          <w:sz w:val="36"/>
                          <w:szCs w:val="36"/>
                          <w:lang w:val="es-ES"/>
                        </w:rPr>
                      </w:pPr>
                      <w:r w:rsidRPr="007D5FEA">
                        <w:rPr>
                          <w:sz w:val="36"/>
                          <w:szCs w:val="36"/>
                          <w:lang w:val="es-ES"/>
                        </w:rPr>
                        <w:t>Ciclo 2019-2</w:t>
                      </w:r>
                    </w:p>
                    <w:p w14:paraId="074C0897" w14:textId="77777777" w:rsidR="0017691D" w:rsidRDefault="0017691D"/>
                    <w:p w14:paraId="0AF23597" w14:textId="77777777" w:rsidR="0017691D" w:rsidRPr="007D5FEA" w:rsidRDefault="0017691D">
                      <w:pPr>
                        <w:rPr>
                          <w:sz w:val="36"/>
                          <w:szCs w:val="36"/>
                          <w:lang w:val="es-ES"/>
                        </w:rPr>
                      </w:pPr>
                      <w:r w:rsidRPr="007D5FEA">
                        <w:rPr>
                          <w:sz w:val="36"/>
                          <w:szCs w:val="36"/>
                          <w:lang w:val="es-ES"/>
                        </w:rPr>
                        <w:t>Ciclo 2019-2</w:t>
                      </w:r>
                    </w:p>
                    <w:p w14:paraId="08FEA632" w14:textId="77777777" w:rsidR="0017691D" w:rsidRDefault="0017691D"/>
                    <w:p w14:paraId="2C3A7274" w14:textId="77777777" w:rsidR="0017691D" w:rsidRPr="007D5FEA" w:rsidRDefault="0017691D">
                      <w:pPr>
                        <w:rPr>
                          <w:sz w:val="36"/>
                          <w:szCs w:val="36"/>
                          <w:lang w:val="es-ES"/>
                        </w:rPr>
                      </w:pPr>
                      <w:r w:rsidRPr="007D5FEA">
                        <w:rPr>
                          <w:sz w:val="36"/>
                          <w:szCs w:val="36"/>
                          <w:lang w:val="es-ES"/>
                        </w:rPr>
                        <w:t>Ciclo 2019-2</w:t>
                      </w:r>
                    </w:p>
                    <w:p w14:paraId="59459F03" w14:textId="77777777" w:rsidR="0017691D" w:rsidRDefault="0017691D"/>
                    <w:p w14:paraId="5EF20BE2" w14:textId="77777777" w:rsidR="0017691D" w:rsidRPr="007D5FEA" w:rsidRDefault="0017691D">
                      <w:pPr>
                        <w:rPr>
                          <w:sz w:val="36"/>
                          <w:szCs w:val="36"/>
                          <w:lang w:val="es-ES"/>
                        </w:rPr>
                      </w:pPr>
                      <w:r w:rsidRPr="007D5FEA">
                        <w:rPr>
                          <w:sz w:val="36"/>
                          <w:szCs w:val="36"/>
                          <w:lang w:val="es-ES"/>
                        </w:rPr>
                        <w:t>Ciclo 2019-2</w:t>
                      </w:r>
                    </w:p>
                    <w:p w14:paraId="06BEB61F" w14:textId="77777777" w:rsidR="0017691D" w:rsidRDefault="0017691D"/>
                    <w:p w14:paraId="5D5D6EA5" w14:textId="77777777" w:rsidR="0017691D" w:rsidRPr="007D5FEA" w:rsidRDefault="0017691D">
                      <w:pPr>
                        <w:rPr>
                          <w:sz w:val="36"/>
                          <w:szCs w:val="36"/>
                          <w:lang w:val="es-ES"/>
                        </w:rPr>
                      </w:pPr>
                      <w:r w:rsidRPr="007D5FEA">
                        <w:rPr>
                          <w:sz w:val="36"/>
                          <w:szCs w:val="36"/>
                          <w:lang w:val="es-ES"/>
                        </w:rPr>
                        <w:t>Ciclo 2019-2</w:t>
                      </w:r>
                    </w:p>
                    <w:p w14:paraId="646A904C" w14:textId="77777777" w:rsidR="0017691D" w:rsidRDefault="0017691D"/>
                    <w:p w14:paraId="672EA413" w14:textId="77777777" w:rsidR="0017691D" w:rsidRPr="007D5FEA" w:rsidRDefault="0017691D">
                      <w:pPr>
                        <w:rPr>
                          <w:sz w:val="36"/>
                          <w:szCs w:val="36"/>
                          <w:lang w:val="es-ES"/>
                        </w:rPr>
                      </w:pPr>
                      <w:r w:rsidRPr="007D5FEA">
                        <w:rPr>
                          <w:sz w:val="36"/>
                          <w:szCs w:val="36"/>
                          <w:lang w:val="es-ES"/>
                        </w:rPr>
                        <w:t>Ciclo 2019-2</w:t>
                      </w:r>
                    </w:p>
                    <w:p w14:paraId="03595F66" w14:textId="77777777" w:rsidR="0017691D" w:rsidRDefault="0017691D"/>
                    <w:p w14:paraId="16AD6E26" w14:textId="77777777" w:rsidR="0017691D" w:rsidRPr="007D5FEA" w:rsidRDefault="0017691D">
                      <w:pPr>
                        <w:rPr>
                          <w:sz w:val="36"/>
                          <w:szCs w:val="36"/>
                          <w:lang w:val="es-ES"/>
                        </w:rPr>
                      </w:pPr>
                      <w:r w:rsidRPr="007D5FEA">
                        <w:rPr>
                          <w:sz w:val="36"/>
                          <w:szCs w:val="36"/>
                          <w:lang w:val="es-ES"/>
                        </w:rPr>
                        <w:t>Ciclo 2019-2</w:t>
                      </w:r>
                    </w:p>
                    <w:p w14:paraId="16677416" w14:textId="77777777" w:rsidR="0017691D" w:rsidRDefault="0017691D"/>
                    <w:p w14:paraId="19DD2006" w14:textId="77777777" w:rsidR="0017691D" w:rsidRPr="007D5FEA" w:rsidRDefault="0017691D">
                      <w:pPr>
                        <w:rPr>
                          <w:sz w:val="36"/>
                          <w:szCs w:val="36"/>
                          <w:lang w:val="es-ES"/>
                        </w:rPr>
                      </w:pPr>
                      <w:r w:rsidRPr="007D5FEA">
                        <w:rPr>
                          <w:sz w:val="36"/>
                          <w:szCs w:val="36"/>
                          <w:lang w:val="es-ES"/>
                        </w:rPr>
                        <w:t>Ciclo 2019-2</w:t>
                      </w:r>
                    </w:p>
                    <w:p w14:paraId="53224A37" w14:textId="77777777" w:rsidR="0017691D" w:rsidRDefault="0017691D"/>
                    <w:p w14:paraId="6585F71F" w14:textId="77777777" w:rsidR="0017691D" w:rsidRPr="007D5FEA" w:rsidRDefault="0017691D">
                      <w:pPr>
                        <w:rPr>
                          <w:sz w:val="36"/>
                          <w:szCs w:val="36"/>
                          <w:lang w:val="es-ES"/>
                        </w:rPr>
                      </w:pPr>
                      <w:r w:rsidRPr="007D5FEA">
                        <w:rPr>
                          <w:sz w:val="36"/>
                          <w:szCs w:val="36"/>
                          <w:lang w:val="es-ES"/>
                        </w:rPr>
                        <w:t>Ciclo 2019-2</w:t>
                      </w:r>
                    </w:p>
                    <w:p w14:paraId="5F66439D" w14:textId="77777777" w:rsidR="0017691D" w:rsidRDefault="0017691D"/>
                    <w:p w14:paraId="713CD8B1" w14:textId="77777777" w:rsidR="0017691D" w:rsidRPr="007D5FEA" w:rsidRDefault="0017691D">
                      <w:pPr>
                        <w:rPr>
                          <w:sz w:val="36"/>
                          <w:szCs w:val="36"/>
                          <w:lang w:val="es-ES"/>
                        </w:rPr>
                      </w:pPr>
                      <w:r w:rsidRPr="007D5FEA">
                        <w:rPr>
                          <w:sz w:val="36"/>
                          <w:szCs w:val="36"/>
                          <w:lang w:val="es-ES"/>
                        </w:rPr>
                        <w:t>Ciclo 2019-2</w:t>
                      </w:r>
                    </w:p>
                    <w:p w14:paraId="4651E567" w14:textId="77777777" w:rsidR="0017691D" w:rsidRDefault="0017691D"/>
                    <w:p w14:paraId="4EDA77DC" w14:textId="77777777" w:rsidR="0017691D" w:rsidRPr="007D5FEA" w:rsidRDefault="0017691D">
                      <w:pPr>
                        <w:rPr>
                          <w:sz w:val="36"/>
                          <w:szCs w:val="36"/>
                          <w:lang w:val="es-ES"/>
                        </w:rPr>
                      </w:pPr>
                      <w:r w:rsidRPr="007D5FEA">
                        <w:rPr>
                          <w:sz w:val="36"/>
                          <w:szCs w:val="36"/>
                          <w:lang w:val="es-ES"/>
                        </w:rPr>
                        <w:t>Ciclo 2019-2</w:t>
                      </w:r>
                    </w:p>
                    <w:p w14:paraId="2E350BCA" w14:textId="77777777" w:rsidR="0017691D" w:rsidRDefault="0017691D"/>
                    <w:p w14:paraId="44120831" w14:textId="77777777" w:rsidR="0017691D" w:rsidRPr="007D5FEA" w:rsidRDefault="0017691D">
                      <w:pPr>
                        <w:rPr>
                          <w:sz w:val="36"/>
                          <w:szCs w:val="36"/>
                          <w:lang w:val="es-ES"/>
                        </w:rPr>
                      </w:pPr>
                      <w:r w:rsidRPr="007D5FEA">
                        <w:rPr>
                          <w:sz w:val="36"/>
                          <w:szCs w:val="36"/>
                          <w:lang w:val="es-ES"/>
                        </w:rPr>
                        <w:t>Ciclo 2019-2</w:t>
                      </w:r>
                    </w:p>
                    <w:p w14:paraId="02D12868" w14:textId="77777777" w:rsidR="0017691D" w:rsidRDefault="0017691D"/>
                    <w:p w14:paraId="2D07C0C6" w14:textId="77777777" w:rsidR="0017691D" w:rsidRPr="007D5FEA" w:rsidRDefault="0017691D">
                      <w:pPr>
                        <w:rPr>
                          <w:sz w:val="36"/>
                          <w:szCs w:val="36"/>
                          <w:lang w:val="es-ES"/>
                        </w:rPr>
                      </w:pPr>
                      <w:r w:rsidRPr="007D5FEA">
                        <w:rPr>
                          <w:sz w:val="36"/>
                          <w:szCs w:val="36"/>
                          <w:lang w:val="es-ES"/>
                        </w:rPr>
                        <w:t>Ciclo 2019-2</w:t>
                      </w:r>
                    </w:p>
                    <w:p w14:paraId="1D7B3F1B" w14:textId="77777777" w:rsidR="0017691D" w:rsidRDefault="0017691D"/>
                    <w:p w14:paraId="1C30AAC1" w14:textId="77777777" w:rsidR="0017691D" w:rsidRPr="007D5FEA" w:rsidRDefault="0017691D">
                      <w:pPr>
                        <w:rPr>
                          <w:sz w:val="36"/>
                          <w:szCs w:val="36"/>
                          <w:lang w:val="es-ES"/>
                        </w:rPr>
                      </w:pPr>
                      <w:r w:rsidRPr="007D5FEA">
                        <w:rPr>
                          <w:sz w:val="36"/>
                          <w:szCs w:val="36"/>
                          <w:lang w:val="es-ES"/>
                        </w:rPr>
                        <w:t>Ciclo 2019-2</w:t>
                      </w:r>
                    </w:p>
                    <w:p w14:paraId="12136D95" w14:textId="77777777" w:rsidR="0017691D" w:rsidRDefault="0017691D"/>
                    <w:p w14:paraId="0E5F9AD7" w14:textId="77777777" w:rsidR="0017691D" w:rsidRPr="007D5FEA" w:rsidRDefault="0017691D">
                      <w:pPr>
                        <w:rPr>
                          <w:sz w:val="36"/>
                          <w:szCs w:val="36"/>
                          <w:lang w:val="es-ES"/>
                        </w:rPr>
                      </w:pPr>
                      <w:r w:rsidRPr="007D5FEA">
                        <w:rPr>
                          <w:sz w:val="36"/>
                          <w:szCs w:val="36"/>
                          <w:lang w:val="es-ES"/>
                        </w:rPr>
                        <w:t>Ciclo 2019-2</w:t>
                      </w:r>
                    </w:p>
                    <w:p w14:paraId="04C3D5F1" w14:textId="77777777" w:rsidR="0017691D" w:rsidRDefault="0017691D"/>
                    <w:p w14:paraId="67F33BFD" w14:textId="77777777" w:rsidR="0017691D" w:rsidRPr="007D5FEA" w:rsidRDefault="0017691D">
                      <w:pPr>
                        <w:rPr>
                          <w:sz w:val="36"/>
                          <w:szCs w:val="36"/>
                          <w:lang w:val="es-ES"/>
                        </w:rPr>
                      </w:pPr>
                      <w:r w:rsidRPr="007D5FEA">
                        <w:rPr>
                          <w:sz w:val="36"/>
                          <w:szCs w:val="36"/>
                          <w:lang w:val="es-ES"/>
                        </w:rPr>
                        <w:t>Ciclo 2019-2</w:t>
                      </w:r>
                    </w:p>
                    <w:p w14:paraId="79515703" w14:textId="77777777" w:rsidR="0017691D" w:rsidRDefault="0017691D"/>
                    <w:p w14:paraId="408402D4" w14:textId="77777777" w:rsidR="0017691D" w:rsidRPr="007D5FEA" w:rsidRDefault="0017691D">
                      <w:pPr>
                        <w:rPr>
                          <w:sz w:val="36"/>
                          <w:szCs w:val="36"/>
                          <w:lang w:val="es-ES"/>
                        </w:rPr>
                      </w:pPr>
                      <w:r w:rsidRPr="007D5FEA">
                        <w:rPr>
                          <w:sz w:val="36"/>
                          <w:szCs w:val="36"/>
                          <w:lang w:val="es-ES"/>
                        </w:rPr>
                        <w:t>Ciclo 2019-2</w:t>
                      </w:r>
                    </w:p>
                    <w:p w14:paraId="236D58DB" w14:textId="77777777" w:rsidR="0017691D" w:rsidRDefault="0017691D"/>
                    <w:p w14:paraId="34F69B3B" w14:textId="77777777" w:rsidR="0017691D" w:rsidRPr="007D5FEA" w:rsidRDefault="0017691D">
                      <w:pPr>
                        <w:rPr>
                          <w:sz w:val="36"/>
                          <w:szCs w:val="36"/>
                          <w:lang w:val="es-ES"/>
                        </w:rPr>
                      </w:pPr>
                      <w:r w:rsidRPr="007D5FEA">
                        <w:rPr>
                          <w:sz w:val="36"/>
                          <w:szCs w:val="36"/>
                          <w:lang w:val="es-ES"/>
                        </w:rPr>
                        <w:t>Ciclo 2019-2</w:t>
                      </w:r>
                    </w:p>
                    <w:p w14:paraId="73ADFFD2" w14:textId="77777777" w:rsidR="0017691D" w:rsidRDefault="0017691D"/>
                    <w:p w14:paraId="753C0FE0" w14:textId="77777777" w:rsidR="0017691D" w:rsidRPr="007D5FEA" w:rsidRDefault="0017691D">
                      <w:pPr>
                        <w:rPr>
                          <w:sz w:val="36"/>
                          <w:szCs w:val="36"/>
                          <w:lang w:val="es-ES"/>
                        </w:rPr>
                      </w:pPr>
                      <w:r w:rsidRPr="007D5FEA">
                        <w:rPr>
                          <w:sz w:val="36"/>
                          <w:szCs w:val="36"/>
                          <w:lang w:val="es-ES"/>
                        </w:rPr>
                        <w:t>Ciclo 2019-2</w:t>
                      </w:r>
                    </w:p>
                    <w:p w14:paraId="1C39F67E" w14:textId="77777777" w:rsidR="0017691D" w:rsidRDefault="0017691D"/>
                    <w:p w14:paraId="76B20BD3" w14:textId="77777777" w:rsidR="0017691D" w:rsidRPr="007D5FEA" w:rsidRDefault="0017691D">
                      <w:pPr>
                        <w:rPr>
                          <w:sz w:val="36"/>
                          <w:szCs w:val="36"/>
                          <w:lang w:val="es-ES"/>
                        </w:rPr>
                      </w:pPr>
                      <w:r w:rsidRPr="007D5FEA">
                        <w:rPr>
                          <w:sz w:val="36"/>
                          <w:szCs w:val="36"/>
                          <w:lang w:val="es-ES"/>
                        </w:rPr>
                        <w:t>Ciclo 2019-2</w:t>
                      </w:r>
                    </w:p>
                    <w:p w14:paraId="277C8581" w14:textId="77777777" w:rsidR="0017691D" w:rsidRDefault="0017691D"/>
                    <w:p w14:paraId="6F1A7669" w14:textId="77777777" w:rsidR="0017691D" w:rsidRPr="007D5FEA" w:rsidRDefault="0017691D">
                      <w:pPr>
                        <w:rPr>
                          <w:sz w:val="36"/>
                          <w:szCs w:val="36"/>
                          <w:lang w:val="es-ES"/>
                        </w:rPr>
                      </w:pPr>
                      <w:r w:rsidRPr="007D5FEA">
                        <w:rPr>
                          <w:sz w:val="36"/>
                          <w:szCs w:val="36"/>
                          <w:lang w:val="es-ES"/>
                        </w:rPr>
                        <w:t>Ciclo 2019-2</w:t>
                      </w:r>
                    </w:p>
                    <w:p w14:paraId="653D7E19" w14:textId="77777777" w:rsidR="0017691D" w:rsidRDefault="0017691D"/>
                    <w:p w14:paraId="031B6AEA" w14:textId="77777777" w:rsidR="0017691D" w:rsidRPr="007D5FEA" w:rsidRDefault="0017691D">
                      <w:pPr>
                        <w:rPr>
                          <w:sz w:val="36"/>
                          <w:szCs w:val="36"/>
                          <w:lang w:val="es-ES"/>
                        </w:rPr>
                      </w:pPr>
                      <w:r w:rsidRPr="007D5FEA">
                        <w:rPr>
                          <w:sz w:val="36"/>
                          <w:szCs w:val="36"/>
                          <w:lang w:val="es-ES"/>
                        </w:rPr>
                        <w:t>Ciclo 2019-2</w:t>
                      </w:r>
                    </w:p>
                    <w:p w14:paraId="4DE140B7" w14:textId="77777777" w:rsidR="0017691D" w:rsidRDefault="0017691D"/>
                    <w:p w14:paraId="557C7EAE" w14:textId="77777777" w:rsidR="0017691D" w:rsidRPr="007D5FEA" w:rsidRDefault="0017691D">
                      <w:pPr>
                        <w:rPr>
                          <w:sz w:val="36"/>
                          <w:szCs w:val="36"/>
                          <w:lang w:val="es-ES"/>
                        </w:rPr>
                      </w:pPr>
                      <w:r w:rsidRPr="007D5FEA">
                        <w:rPr>
                          <w:sz w:val="36"/>
                          <w:szCs w:val="36"/>
                          <w:lang w:val="es-ES"/>
                        </w:rPr>
                        <w:t>Ciclo 2019-2</w:t>
                      </w:r>
                    </w:p>
                    <w:p w14:paraId="2414ADA8" w14:textId="77777777" w:rsidR="0017691D" w:rsidRDefault="0017691D"/>
                    <w:p w14:paraId="4856D4B5" w14:textId="77777777" w:rsidR="0017691D" w:rsidRPr="007D5FEA" w:rsidRDefault="0017691D">
                      <w:pPr>
                        <w:rPr>
                          <w:sz w:val="36"/>
                          <w:szCs w:val="36"/>
                          <w:lang w:val="es-ES"/>
                        </w:rPr>
                      </w:pPr>
                      <w:r w:rsidRPr="007D5FEA">
                        <w:rPr>
                          <w:sz w:val="36"/>
                          <w:szCs w:val="36"/>
                          <w:lang w:val="es-ES"/>
                        </w:rPr>
                        <w:t>Ciclo 2019-2</w:t>
                      </w:r>
                    </w:p>
                    <w:p w14:paraId="462AF2F4" w14:textId="77777777" w:rsidR="0017691D" w:rsidRDefault="0017691D"/>
                    <w:p w14:paraId="78B75440" w14:textId="77777777" w:rsidR="0017691D" w:rsidRPr="007D5FEA" w:rsidRDefault="0017691D">
                      <w:pPr>
                        <w:rPr>
                          <w:sz w:val="36"/>
                          <w:szCs w:val="36"/>
                          <w:lang w:val="es-ES"/>
                        </w:rPr>
                      </w:pPr>
                      <w:r w:rsidRPr="007D5FEA">
                        <w:rPr>
                          <w:sz w:val="36"/>
                          <w:szCs w:val="36"/>
                          <w:lang w:val="es-ES"/>
                        </w:rPr>
                        <w:t>Ciclo 2019-2</w:t>
                      </w:r>
                    </w:p>
                    <w:p w14:paraId="2C2824BF" w14:textId="77777777" w:rsidR="0017691D" w:rsidRDefault="0017691D"/>
                    <w:p w14:paraId="1B1672DB" w14:textId="77777777" w:rsidR="0017691D" w:rsidRPr="007D5FEA" w:rsidRDefault="0017691D">
                      <w:pPr>
                        <w:rPr>
                          <w:sz w:val="36"/>
                          <w:szCs w:val="36"/>
                          <w:lang w:val="es-ES"/>
                        </w:rPr>
                      </w:pPr>
                      <w:r w:rsidRPr="007D5FEA">
                        <w:rPr>
                          <w:sz w:val="36"/>
                          <w:szCs w:val="36"/>
                          <w:lang w:val="es-ES"/>
                        </w:rPr>
                        <w:t>Ciclo 2019-2</w:t>
                      </w:r>
                    </w:p>
                    <w:p w14:paraId="4740E944" w14:textId="77777777" w:rsidR="0017691D" w:rsidRDefault="0017691D"/>
                    <w:p w14:paraId="2041A7E7" w14:textId="77777777" w:rsidR="0017691D" w:rsidRPr="007D5FEA" w:rsidRDefault="0017691D">
                      <w:pPr>
                        <w:rPr>
                          <w:sz w:val="36"/>
                          <w:szCs w:val="36"/>
                          <w:lang w:val="es-ES"/>
                        </w:rPr>
                      </w:pPr>
                      <w:r w:rsidRPr="007D5FEA">
                        <w:rPr>
                          <w:sz w:val="36"/>
                          <w:szCs w:val="36"/>
                          <w:lang w:val="es-ES"/>
                        </w:rPr>
                        <w:t>Ciclo 2019-2</w:t>
                      </w:r>
                    </w:p>
                    <w:p w14:paraId="11D3065D" w14:textId="77777777" w:rsidR="0017691D" w:rsidRDefault="0017691D"/>
                    <w:p w14:paraId="67A7CF29" w14:textId="77777777" w:rsidR="0017691D" w:rsidRPr="007D5FEA" w:rsidRDefault="0017691D">
                      <w:pPr>
                        <w:rPr>
                          <w:sz w:val="36"/>
                          <w:szCs w:val="36"/>
                          <w:lang w:val="es-ES"/>
                        </w:rPr>
                      </w:pPr>
                      <w:r w:rsidRPr="007D5FEA">
                        <w:rPr>
                          <w:sz w:val="36"/>
                          <w:szCs w:val="36"/>
                          <w:lang w:val="es-ES"/>
                        </w:rPr>
                        <w:t>Ciclo 2019-2</w:t>
                      </w:r>
                    </w:p>
                    <w:p w14:paraId="2BC34CA2" w14:textId="77777777" w:rsidR="0017691D" w:rsidRDefault="0017691D"/>
                    <w:p w14:paraId="7E5FBC8A" w14:textId="77777777" w:rsidR="0017691D" w:rsidRPr="007D5FEA" w:rsidRDefault="0017691D">
                      <w:pPr>
                        <w:rPr>
                          <w:sz w:val="36"/>
                          <w:szCs w:val="36"/>
                          <w:lang w:val="es-ES"/>
                        </w:rPr>
                      </w:pPr>
                      <w:r w:rsidRPr="007D5FEA">
                        <w:rPr>
                          <w:sz w:val="36"/>
                          <w:szCs w:val="36"/>
                          <w:lang w:val="es-ES"/>
                        </w:rPr>
                        <w:t>Ciclo 2019-2</w:t>
                      </w:r>
                    </w:p>
                    <w:p w14:paraId="39D0E43B" w14:textId="77777777" w:rsidR="0017691D" w:rsidRDefault="0017691D"/>
                    <w:p w14:paraId="1DD08D11" w14:textId="77777777" w:rsidR="0017691D" w:rsidRPr="007D5FEA" w:rsidRDefault="0017691D">
                      <w:pPr>
                        <w:rPr>
                          <w:sz w:val="36"/>
                          <w:szCs w:val="36"/>
                          <w:lang w:val="es-ES"/>
                        </w:rPr>
                      </w:pPr>
                      <w:r w:rsidRPr="007D5FEA">
                        <w:rPr>
                          <w:sz w:val="36"/>
                          <w:szCs w:val="36"/>
                          <w:lang w:val="es-ES"/>
                        </w:rPr>
                        <w:t>Ciclo 2019-2</w:t>
                      </w:r>
                    </w:p>
                    <w:p w14:paraId="64C092A6" w14:textId="77777777" w:rsidR="0017691D" w:rsidRDefault="0017691D"/>
                    <w:p w14:paraId="4AC6E377" w14:textId="77777777" w:rsidR="0017691D" w:rsidRPr="007D5FEA" w:rsidRDefault="0017691D">
                      <w:pPr>
                        <w:rPr>
                          <w:sz w:val="36"/>
                          <w:szCs w:val="36"/>
                          <w:lang w:val="es-ES"/>
                        </w:rPr>
                      </w:pPr>
                      <w:r w:rsidRPr="007D5FEA">
                        <w:rPr>
                          <w:sz w:val="36"/>
                          <w:szCs w:val="36"/>
                          <w:lang w:val="es-ES"/>
                        </w:rPr>
                        <w:t>Ciclo 2019-2</w:t>
                      </w:r>
                    </w:p>
                    <w:p w14:paraId="4B111B0E" w14:textId="77777777" w:rsidR="0017691D" w:rsidRDefault="0017691D"/>
                    <w:p w14:paraId="6A47C538" w14:textId="77777777" w:rsidR="0017691D" w:rsidRPr="007D5FEA" w:rsidRDefault="0017691D">
                      <w:pPr>
                        <w:rPr>
                          <w:sz w:val="36"/>
                          <w:szCs w:val="36"/>
                          <w:lang w:val="es-ES"/>
                        </w:rPr>
                      </w:pPr>
                      <w:r w:rsidRPr="007D5FEA">
                        <w:rPr>
                          <w:sz w:val="36"/>
                          <w:szCs w:val="36"/>
                          <w:lang w:val="es-ES"/>
                        </w:rPr>
                        <w:t>Ciclo 2019-2</w:t>
                      </w:r>
                    </w:p>
                    <w:p w14:paraId="5E65ED14" w14:textId="77777777" w:rsidR="0017691D" w:rsidRDefault="0017691D"/>
                    <w:p w14:paraId="0744FC26" w14:textId="77777777" w:rsidR="0017691D" w:rsidRPr="007D5FEA" w:rsidRDefault="0017691D">
                      <w:pPr>
                        <w:rPr>
                          <w:sz w:val="36"/>
                          <w:szCs w:val="36"/>
                          <w:lang w:val="es-ES"/>
                        </w:rPr>
                      </w:pPr>
                      <w:r w:rsidRPr="007D5FEA">
                        <w:rPr>
                          <w:sz w:val="36"/>
                          <w:szCs w:val="36"/>
                          <w:lang w:val="es-ES"/>
                        </w:rPr>
                        <w:t>Ciclo 2019-2</w:t>
                      </w:r>
                    </w:p>
                    <w:p w14:paraId="7C89F626" w14:textId="77777777" w:rsidR="0017691D" w:rsidRDefault="0017691D"/>
                    <w:p w14:paraId="53B5006C" w14:textId="77777777" w:rsidR="0017691D" w:rsidRPr="007D5FEA" w:rsidRDefault="0017691D">
                      <w:pPr>
                        <w:rPr>
                          <w:sz w:val="36"/>
                          <w:szCs w:val="36"/>
                          <w:lang w:val="es-ES"/>
                        </w:rPr>
                      </w:pPr>
                      <w:r w:rsidRPr="007D5FEA">
                        <w:rPr>
                          <w:sz w:val="36"/>
                          <w:szCs w:val="36"/>
                          <w:lang w:val="es-ES"/>
                        </w:rPr>
                        <w:t>Ciclo 2019-2</w:t>
                      </w:r>
                    </w:p>
                    <w:p w14:paraId="61DE095F" w14:textId="77777777" w:rsidR="0017691D" w:rsidRDefault="0017691D"/>
                    <w:p w14:paraId="1E1A6F0F" w14:textId="77777777" w:rsidR="0017691D" w:rsidRPr="007D5FEA" w:rsidRDefault="0017691D">
                      <w:pPr>
                        <w:rPr>
                          <w:sz w:val="36"/>
                          <w:szCs w:val="36"/>
                          <w:lang w:val="es-ES"/>
                        </w:rPr>
                      </w:pPr>
                      <w:r w:rsidRPr="007D5FEA">
                        <w:rPr>
                          <w:sz w:val="36"/>
                          <w:szCs w:val="36"/>
                          <w:lang w:val="es-ES"/>
                        </w:rPr>
                        <w:t>Ciclo 2019-2</w:t>
                      </w:r>
                    </w:p>
                    <w:p w14:paraId="77235B5A" w14:textId="77777777" w:rsidR="0017691D" w:rsidRDefault="0017691D"/>
                    <w:p w14:paraId="227481C9" w14:textId="77777777" w:rsidR="0017691D" w:rsidRPr="007D5FEA" w:rsidRDefault="0017691D">
                      <w:pPr>
                        <w:rPr>
                          <w:sz w:val="36"/>
                          <w:szCs w:val="36"/>
                          <w:lang w:val="es-ES"/>
                        </w:rPr>
                      </w:pPr>
                      <w:r w:rsidRPr="007D5FEA">
                        <w:rPr>
                          <w:sz w:val="36"/>
                          <w:szCs w:val="36"/>
                          <w:lang w:val="es-ES"/>
                        </w:rPr>
                        <w:t>Ciclo 2019-2</w:t>
                      </w:r>
                    </w:p>
                    <w:p w14:paraId="6AA3B9AF" w14:textId="77777777" w:rsidR="0017691D" w:rsidRDefault="0017691D"/>
                    <w:p w14:paraId="26175B39" w14:textId="77777777" w:rsidR="0017691D" w:rsidRPr="007D5FEA" w:rsidRDefault="0017691D">
                      <w:pPr>
                        <w:rPr>
                          <w:sz w:val="36"/>
                          <w:szCs w:val="36"/>
                          <w:lang w:val="es-ES"/>
                        </w:rPr>
                      </w:pPr>
                      <w:r w:rsidRPr="007D5FEA">
                        <w:rPr>
                          <w:sz w:val="36"/>
                          <w:szCs w:val="36"/>
                          <w:lang w:val="es-ES"/>
                        </w:rPr>
                        <w:t>Ciclo 2019-2</w:t>
                      </w:r>
                    </w:p>
                    <w:p w14:paraId="69135BB7" w14:textId="77777777" w:rsidR="0017691D" w:rsidRDefault="0017691D"/>
                    <w:p w14:paraId="26B27CA9" w14:textId="77777777" w:rsidR="0017691D" w:rsidRPr="007D5FEA" w:rsidRDefault="0017691D">
                      <w:pPr>
                        <w:rPr>
                          <w:sz w:val="36"/>
                          <w:szCs w:val="36"/>
                          <w:lang w:val="es-ES"/>
                        </w:rPr>
                      </w:pPr>
                      <w:r w:rsidRPr="007D5FEA">
                        <w:rPr>
                          <w:sz w:val="36"/>
                          <w:szCs w:val="36"/>
                          <w:lang w:val="es-ES"/>
                        </w:rPr>
                        <w:t>Ciclo 2019-2</w:t>
                      </w:r>
                    </w:p>
                    <w:p w14:paraId="28651891" w14:textId="77777777" w:rsidR="0017691D" w:rsidRDefault="0017691D"/>
                    <w:p w14:paraId="496C3CDB" w14:textId="77777777" w:rsidR="0017691D" w:rsidRPr="007D5FEA" w:rsidRDefault="0017691D">
                      <w:pPr>
                        <w:rPr>
                          <w:sz w:val="36"/>
                          <w:szCs w:val="36"/>
                          <w:lang w:val="es-ES"/>
                        </w:rPr>
                      </w:pPr>
                      <w:r w:rsidRPr="007D5FEA">
                        <w:rPr>
                          <w:sz w:val="36"/>
                          <w:szCs w:val="36"/>
                          <w:lang w:val="es-ES"/>
                        </w:rPr>
                        <w:t>Ciclo 2019-2</w:t>
                      </w:r>
                    </w:p>
                    <w:p w14:paraId="586770A7" w14:textId="77777777" w:rsidR="0017691D" w:rsidRDefault="0017691D"/>
                    <w:p w14:paraId="1359A15E" w14:textId="77777777" w:rsidR="0017691D" w:rsidRPr="007D5FEA" w:rsidRDefault="0017691D">
                      <w:pPr>
                        <w:rPr>
                          <w:sz w:val="36"/>
                          <w:szCs w:val="36"/>
                          <w:lang w:val="es-ES"/>
                        </w:rPr>
                      </w:pPr>
                      <w:r w:rsidRPr="007D5FEA">
                        <w:rPr>
                          <w:sz w:val="36"/>
                          <w:szCs w:val="36"/>
                          <w:lang w:val="es-ES"/>
                        </w:rPr>
                        <w:t>Ciclo 2019-2</w:t>
                      </w:r>
                    </w:p>
                    <w:p w14:paraId="70905FCC" w14:textId="77777777" w:rsidR="0017691D" w:rsidRDefault="0017691D"/>
                    <w:p w14:paraId="6DB80E57" w14:textId="77777777" w:rsidR="0017691D" w:rsidRPr="007D5FEA" w:rsidRDefault="0017691D">
                      <w:pPr>
                        <w:rPr>
                          <w:sz w:val="36"/>
                          <w:szCs w:val="36"/>
                          <w:lang w:val="es-ES"/>
                        </w:rPr>
                      </w:pPr>
                      <w:r w:rsidRPr="007D5FEA">
                        <w:rPr>
                          <w:sz w:val="36"/>
                          <w:szCs w:val="36"/>
                          <w:lang w:val="es-ES"/>
                        </w:rPr>
                        <w:t>Ciclo 2019-2</w:t>
                      </w:r>
                    </w:p>
                    <w:p w14:paraId="490B1BE9" w14:textId="77777777" w:rsidR="0017691D" w:rsidRDefault="0017691D"/>
                    <w:p w14:paraId="4A3AA0AC" w14:textId="77777777" w:rsidR="0017691D" w:rsidRPr="007D5FEA" w:rsidRDefault="0017691D">
                      <w:pPr>
                        <w:rPr>
                          <w:sz w:val="36"/>
                          <w:szCs w:val="36"/>
                          <w:lang w:val="es-ES"/>
                        </w:rPr>
                      </w:pPr>
                      <w:r w:rsidRPr="007D5FEA">
                        <w:rPr>
                          <w:sz w:val="36"/>
                          <w:szCs w:val="36"/>
                          <w:lang w:val="es-ES"/>
                        </w:rPr>
                        <w:t>Ciclo 2019-2</w:t>
                      </w:r>
                    </w:p>
                    <w:p w14:paraId="4632B6F5" w14:textId="77777777" w:rsidR="0017691D" w:rsidRDefault="0017691D"/>
                    <w:p w14:paraId="22A1B1FE" w14:textId="77777777" w:rsidR="0017691D" w:rsidRPr="007D5FEA" w:rsidRDefault="0017691D">
                      <w:pPr>
                        <w:rPr>
                          <w:sz w:val="36"/>
                          <w:szCs w:val="36"/>
                          <w:lang w:val="es-ES"/>
                        </w:rPr>
                      </w:pPr>
                      <w:r w:rsidRPr="007D5FEA">
                        <w:rPr>
                          <w:sz w:val="36"/>
                          <w:szCs w:val="36"/>
                          <w:lang w:val="es-ES"/>
                        </w:rPr>
                        <w:t>Ciclo 2019-2</w:t>
                      </w:r>
                    </w:p>
                    <w:p w14:paraId="303620B6" w14:textId="77777777" w:rsidR="0017691D" w:rsidRDefault="0017691D"/>
                    <w:p w14:paraId="2791ABE1" w14:textId="77777777" w:rsidR="0017691D" w:rsidRPr="007D5FEA" w:rsidRDefault="0017691D">
                      <w:pPr>
                        <w:rPr>
                          <w:sz w:val="36"/>
                          <w:szCs w:val="36"/>
                          <w:lang w:val="es-ES"/>
                        </w:rPr>
                      </w:pPr>
                      <w:r w:rsidRPr="007D5FEA">
                        <w:rPr>
                          <w:sz w:val="36"/>
                          <w:szCs w:val="36"/>
                          <w:lang w:val="es-ES"/>
                        </w:rPr>
                        <w:t>Ciclo 2019-2</w:t>
                      </w:r>
                    </w:p>
                    <w:p w14:paraId="1A7B8E56" w14:textId="77777777" w:rsidR="0017691D" w:rsidRDefault="0017691D"/>
                    <w:p w14:paraId="11104A8B" w14:textId="77777777" w:rsidR="0017691D" w:rsidRPr="007D5FEA" w:rsidRDefault="0017691D">
                      <w:pPr>
                        <w:rPr>
                          <w:sz w:val="36"/>
                          <w:szCs w:val="36"/>
                          <w:lang w:val="es-ES"/>
                        </w:rPr>
                      </w:pPr>
                      <w:r w:rsidRPr="007D5FEA">
                        <w:rPr>
                          <w:sz w:val="36"/>
                          <w:szCs w:val="36"/>
                          <w:lang w:val="es-ES"/>
                        </w:rPr>
                        <w:t>Ciclo 2019-2</w:t>
                      </w:r>
                    </w:p>
                    <w:p w14:paraId="39086D0B" w14:textId="77777777" w:rsidR="0017691D" w:rsidRDefault="0017691D"/>
                    <w:p w14:paraId="134C21D4" w14:textId="77777777" w:rsidR="0017691D" w:rsidRPr="007D5FEA" w:rsidRDefault="0017691D">
                      <w:pPr>
                        <w:rPr>
                          <w:sz w:val="36"/>
                          <w:szCs w:val="36"/>
                          <w:lang w:val="es-ES"/>
                        </w:rPr>
                      </w:pPr>
                      <w:r w:rsidRPr="007D5FEA">
                        <w:rPr>
                          <w:sz w:val="36"/>
                          <w:szCs w:val="36"/>
                          <w:lang w:val="es-ES"/>
                        </w:rPr>
                        <w:t>Ciclo 2019-2</w:t>
                      </w:r>
                    </w:p>
                    <w:p w14:paraId="6ABA8BE5" w14:textId="77777777" w:rsidR="0017691D" w:rsidRDefault="0017691D"/>
                    <w:p w14:paraId="1195ADC8" w14:textId="77777777" w:rsidR="0017691D" w:rsidRPr="007D5FEA" w:rsidRDefault="0017691D">
                      <w:pPr>
                        <w:rPr>
                          <w:sz w:val="36"/>
                          <w:szCs w:val="36"/>
                          <w:lang w:val="es-ES"/>
                        </w:rPr>
                      </w:pPr>
                      <w:r w:rsidRPr="007D5FEA">
                        <w:rPr>
                          <w:sz w:val="36"/>
                          <w:szCs w:val="36"/>
                          <w:lang w:val="es-ES"/>
                        </w:rPr>
                        <w:t>Ciclo 2019-2</w:t>
                      </w:r>
                    </w:p>
                    <w:p w14:paraId="3638801D" w14:textId="77777777" w:rsidR="0017691D" w:rsidRDefault="0017691D"/>
                    <w:p w14:paraId="3097A3B1" w14:textId="77777777" w:rsidR="0017691D" w:rsidRPr="007D5FEA" w:rsidRDefault="0017691D">
                      <w:pPr>
                        <w:rPr>
                          <w:sz w:val="36"/>
                          <w:szCs w:val="36"/>
                          <w:lang w:val="es-ES"/>
                        </w:rPr>
                      </w:pPr>
                      <w:r w:rsidRPr="007D5FEA">
                        <w:rPr>
                          <w:sz w:val="36"/>
                          <w:szCs w:val="36"/>
                          <w:lang w:val="es-ES"/>
                        </w:rPr>
                        <w:t>Ciclo 2019-2</w:t>
                      </w:r>
                    </w:p>
                    <w:p w14:paraId="446F77E5" w14:textId="77777777" w:rsidR="0017691D" w:rsidRDefault="0017691D"/>
                    <w:p w14:paraId="035767AF" w14:textId="77777777" w:rsidR="0017691D" w:rsidRPr="007D5FEA" w:rsidRDefault="0017691D">
                      <w:pPr>
                        <w:rPr>
                          <w:sz w:val="36"/>
                          <w:szCs w:val="36"/>
                          <w:lang w:val="es-ES"/>
                        </w:rPr>
                      </w:pPr>
                      <w:r w:rsidRPr="007D5FEA">
                        <w:rPr>
                          <w:sz w:val="36"/>
                          <w:szCs w:val="36"/>
                          <w:lang w:val="es-ES"/>
                        </w:rPr>
                        <w:t>Ciclo 2019-2</w:t>
                      </w:r>
                    </w:p>
                    <w:p w14:paraId="4B314FBC" w14:textId="77777777" w:rsidR="0017691D" w:rsidRDefault="0017691D"/>
                    <w:p w14:paraId="3DCCAAC0" w14:textId="77777777" w:rsidR="0017691D" w:rsidRPr="007D5FEA" w:rsidRDefault="0017691D">
                      <w:pPr>
                        <w:rPr>
                          <w:sz w:val="36"/>
                          <w:szCs w:val="36"/>
                          <w:lang w:val="es-ES"/>
                        </w:rPr>
                      </w:pPr>
                      <w:r w:rsidRPr="007D5FEA">
                        <w:rPr>
                          <w:sz w:val="36"/>
                          <w:szCs w:val="36"/>
                          <w:lang w:val="es-ES"/>
                        </w:rPr>
                        <w:t>Ciclo 2019-2</w:t>
                      </w:r>
                    </w:p>
                    <w:p w14:paraId="6FBF5E37" w14:textId="77777777" w:rsidR="0017691D" w:rsidRDefault="0017691D"/>
                    <w:p w14:paraId="1B8E5559" w14:textId="77777777" w:rsidR="0017691D" w:rsidRPr="007D5FEA" w:rsidRDefault="0017691D">
                      <w:pPr>
                        <w:rPr>
                          <w:sz w:val="36"/>
                          <w:szCs w:val="36"/>
                          <w:lang w:val="es-ES"/>
                        </w:rPr>
                      </w:pPr>
                      <w:r w:rsidRPr="007D5FEA">
                        <w:rPr>
                          <w:sz w:val="36"/>
                          <w:szCs w:val="36"/>
                          <w:lang w:val="es-ES"/>
                        </w:rPr>
                        <w:t>Ciclo 2019-2</w:t>
                      </w:r>
                    </w:p>
                    <w:p w14:paraId="3E6D0A6E" w14:textId="77777777" w:rsidR="0017691D" w:rsidRDefault="0017691D"/>
                    <w:p w14:paraId="7835E24B" w14:textId="77777777" w:rsidR="0017691D" w:rsidRPr="007D5FEA" w:rsidRDefault="0017691D">
                      <w:pPr>
                        <w:rPr>
                          <w:sz w:val="36"/>
                          <w:szCs w:val="36"/>
                          <w:lang w:val="es-ES"/>
                        </w:rPr>
                      </w:pPr>
                      <w:r w:rsidRPr="007D5FEA">
                        <w:rPr>
                          <w:sz w:val="36"/>
                          <w:szCs w:val="36"/>
                          <w:lang w:val="es-ES"/>
                        </w:rPr>
                        <w:t>Ciclo 2019-2</w:t>
                      </w:r>
                    </w:p>
                    <w:p w14:paraId="46374A43" w14:textId="77777777" w:rsidR="0017691D" w:rsidRDefault="0017691D"/>
                    <w:p w14:paraId="5228BF49" w14:textId="77777777" w:rsidR="0017691D" w:rsidRPr="007D5FEA" w:rsidRDefault="0017691D">
                      <w:pPr>
                        <w:rPr>
                          <w:sz w:val="36"/>
                          <w:szCs w:val="36"/>
                          <w:lang w:val="es-ES"/>
                        </w:rPr>
                      </w:pPr>
                      <w:r w:rsidRPr="007D5FEA">
                        <w:rPr>
                          <w:sz w:val="36"/>
                          <w:szCs w:val="36"/>
                          <w:lang w:val="es-ES"/>
                        </w:rPr>
                        <w:t>Ciclo 2019-2</w:t>
                      </w:r>
                    </w:p>
                    <w:p w14:paraId="003F3049" w14:textId="77777777" w:rsidR="0017691D" w:rsidRDefault="0017691D"/>
                    <w:p w14:paraId="132C0F0E" w14:textId="77777777" w:rsidR="0017691D" w:rsidRPr="007D5FEA" w:rsidRDefault="0017691D">
                      <w:pPr>
                        <w:rPr>
                          <w:sz w:val="36"/>
                          <w:szCs w:val="36"/>
                          <w:lang w:val="es-ES"/>
                        </w:rPr>
                      </w:pPr>
                      <w:r w:rsidRPr="007D5FEA">
                        <w:rPr>
                          <w:sz w:val="36"/>
                          <w:szCs w:val="36"/>
                          <w:lang w:val="es-ES"/>
                        </w:rPr>
                        <w:t>Ciclo 2019-2</w:t>
                      </w:r>
                    </w:p>
                    <w:p w14:paraId="1C4A37D9" w14:textId="77777777" w:rsidR="0017691D" w:rsidRDefault="0017691D"/>
                    <w:p w14:paraId="664D44AC" w14:textId="77777777" w:rsidR="0017691D" w:rsidRPr="007D5FEA" w:rsidRDefault="0017691D">
                      <w:pPr>
                        <w:rPr>
                          <w:sz w:val="36"/>
                          <w:szCs w:val="36"/>
                          <w:lang w:val="es-ES"/>
                        </w:rPr>
                      </w:pPr>
                      <w:r w:rsidRPr="007D5FEA">
                        <w:rPr>
                          <w:sz w:val="36"/>
                          <w:szCs w:val="36"/>
                          <w:lang w:val="es-ES"/>
                        </w:rPr>
                        <w:t>Ciclo 2019-2</w:t>
                      </w:r>
                    </w:p>
                    <w:p w14:paraId="3D50596B" w14:textId="77777777" w:rsidR="0017691D" w:rsidRDefault="0017691D"/>
                    <w:p w14:paraId="4E833D08" w14:textId="77777777" w:rsidR="0017691D" w:rsidRPr="007D5FEA" w:rsidRDefault="0017691D">
                      <w:pPr>
                        <w:rPr>
                          <w:sz w:val="36"/>
                          <w:szCs w:val="36"/>
                          <w:lang w:val="es-ES"/>
                        </w:rPr>
                      </w:pPr>
                      <w:r w:rsidRPr="007D5FEA">
                        <w:rPr>
                          <w:sz w:val="36"/>
                          <w:szCs w:val="36"/>
                          <w:lang w:val="es-ES"/>
                        </w:rPr>
                        <w:t>Ciclo 2019-2</w:t>
                      </w:r>
                    </w:p>
                    <w:p w14:paraId="1BC9299C" w14:textId="77777777" w:rsidR="0017691D" w:rsidRDefault="0017691D"/>
                    <w:p w14:paraId="0F4E0703" w14:textId="77777777" w:rsidR="0017691D" w:rsidRPr="007D5FEA" w:rsidRDefault="0017691D">
                      <w:pPr>
                        <w:rPr>
                          <w:sz w:val="36"/>
                          <w:szCs w:val="36"/>
                          <w:lang w:val="es-ES"/>
                        </w:rPr>
                      </w:pPr>
                      <w:r w:rsidRPr="007D5FEA">
                        <w:rPr>
                          <w:sz w:val="36"/>
                          <w:szCs w:val="36"/>
                          <w:lang w:val="es-ES"/>
                        </w:rPr>
                        <w:t>Ciclo 2019-2</w:t>
                      </w:r>
                    </w:p>
                    <w:p w14:paraId="3F6FC08D" w14:textId="77777777" w:rsidR="0017691D" w:rsidRDefault="0017691D"/>
                    <w:p w14:paraId="3D3ABF7C" w14:textId="77777777" w:rsidR="0017691D" w:rsidRPr="007D5FEA" w:rsidRDefault="0017691D">
                      <w:pPr>
                        <w:rPr>
                          <w:sz w:val="36"/>
                          <w:szCs w:val="36"/>
                          <w:lang w:val="es-ES"/>
                        </w:rPr>
                      </w:pPr>
                      <w:r w:rsidRPr="007D5FEA">
                        <w:rPr>
                          <w:sz w:val="36"/>
                          <w:szCs w:val="36"/>
                          <w:lang w:val="es-ES"/>
                        </w:rPr>
                        <w:t>Ciclo 2019-2</w:t>
                      </w:r>
                    </w:p>
                    <w:p w14:paraId="11D0BEDB" w14:textId="77777777" w:rsidR="0017691D" w:rsidRDefault="0017691D"/>
                    <w:p w14:paraId="1036A3FD" w14:textId="77777777" w:rsidR="0017691D" w:rsidRPr="007D5FEA" w:rsidRDefault="0017691D">
                      <w:pPr>
                        <w:rPr>
                          <w:sz w:val="36"/>
                          <w:szCs w:val="36"/>
                          <w:lang w:val="es-ES"/>
                        </w:rPr>
                      </w:pPr>
                      <w:r w:rsidRPr="007D5FEA">
                        <w:rPr>
                          <w:sz w:val="36"/>
                          <w:szCs w:val="36"/>
                          <w:lang w:val="es-ES"/>
                        </w:rPr>
                        <w:t>Ciclo 2019-2</w:t>
                      </w:r>
                    </w:p>
                    <w:p w14:paraId="1B3DDEE1" w14:textId="77777777" w:rsidR="0017691D" w:rsidRDefault="0017691D"/>
                    <w:p w14:paraId="2F9C1988" w14:textId="77777777" w:rsidR="0017691D" w:rsidRPr="007D5FEA" w:rsidRDefault="0017691D">
                      <w:pPr>
                        <w:rPr>
                          <w:sz w:val="36"/>
                          <w:szCs w:val="36"/>
                          <w:lang w:val="es-ES"/>
                        </w:rPr>
                      </w:pPr>
                      <w:r w:rsidRPr="007D5FEA">
                        <w:rPr>
                          <w:sz w:val="36"/>
                          <w:szCs w:val="36"/>
                          <w:lang w:val="es-ES"/>
                        </w:rPr>
                        <w:t>Ciclo 2019-2</w:t>
                      </w:r>
                    </w:p>
                    <w:p w14:paraId="128C4E4D" w14:textId="77777777" w:rsidR="0017691D" w:rsidRDefault="0017691D"/>
                    <w:p w14:paraId="2BA495EC" w14:textId="77777777" w:rsidR="0017691D" w:rsidRPr="007D5FEA" w:rsidRDefault="0017691D">
                      <w:pPr>
                        <w:rPr>
                          <w:sz w:val="36"/>
                          <w:szCs w:val="36"/>
                          <w:lang w:val="es-ES"/>
                        </w:rPr>
                      </w:pPr>
                      <w:r w:rsidRPr="007D5FEA">
                        <w:rPr>
                          <w:sz w:val="36"/>
                          <w:szCs w:val="36"/>
                          <w:lang w:val="es-ES"/>
                        </w:rPr>
                        <w:t>Ciclo 2019-2</w:t>
                      </w:r>
                    </w:p>
                    <w:p w14:paraId="6418502E" w14:textId="77777777" w:rsidR="0017691D" w:rsidRDefault="0017691D"/>
                    <w:p w14:paraId="13C8DF90" w14:textId="77777777" w:rsidR="0017691D" w:rsidRPr="007D5FEA" w:rsidRDefault="0017691D">
                      <w:pPr>
                        <w:rPr>
                          <w:sz w:val="36"/>
                          <w:szCs w:val="36"/>
                          <w:lang w:val="es-ES"/>
                        </w:rPr>
                      </w:pPr>
                      <w:r w:rsidRPr="007D5FEA">
                        <w:rPr>
                          <w:sz w:val="36"/>
                          <w:szCs w:val="36"/>
                          <w:lang w:val="es-ES"/>
                        </w:rPr>
                        <w:t>Ciclo 2019-2</w:t>
                      </w:r>
                    </w:p>
                    <w:p w14:paraId="1C354B8A" w14:textId="77777777" w:rsidR="0017691D" w:rsidRDefault="0017691D"/>
                    <w:p w14:paraId="439FB7C3" w14:textId="77777777" w:rsidR="0017691D" w:rsidRPr="007D5FEA" w:rsidRDefault="0017691D">
                      <w:pPr>
                        <w:rPr>
                          <w:sz w:val="36"/>
                          <w:szCs w:val="36"/>
                          <w:lang w:val="es-ES"/>
                        </w:rPr>
                      </w:pPr>
                      <w:r w:rsidRPr="007D5FEA">
                        <w:rPr>
                          <w:sz w:val="36"/>
                          <w:szCs w:val="36"/>
                          <w:lang w:val="es-ES"/>
                        </w:rPr>
                        <w:t>Ciclo 2019-2</w:t>
                      </w:r>
                    </w:p>
                    <w:p w14:paraId="61598A61" w14:textId="77777777" w:rsidR="0017691D" w:rsidRDefault="0017691D"/>
                    <w:p w14:paraId="431EA393" w14:textId="77777777" w:rsidR="0017691D" w:rsidRPr="007D5FEA" w:rsidRDefault="0017691D">
                      <w:pPr>
                        <w:rPr>
                          <w:sz w:val="36"/>
                          <w:szCs w:val="36"/>
                          <w:lang w:val="es-ES"/>
                        </w:rPr>
                      </w:pPr>
                      <w:r w:rsidRPr="007D5FEA">
                        <w:rPr>
                          <w:sz w:val="36"/>
                          <w:szCs w:val="36"/>
                          <w:lang w:val="es-ES"/>
                        </w:rPr>
                        <w:t>Ciclo 2019-2</w:t>
                      </w:r>
                    </w:p>
                    <w:p w14:paraId="09760D4E" w14:textId="77777777" w:rsidR="0017691D" w:rsidRDefault="0017691D"/>
                    <w:p w14:paraId="10E92714" w14:textId="77777777" w:rsidR="0017691D" w:rsidRPr="007D5FEA" w:rsidRDefault="0017691D">
                      <w:pPr>
                        <w:rPr>
                          <w:sz w:val="36"/>
                          <w:szCs w:val="36"/>
                          <w:lang w:val="es-ES"/>
                        </w:rPr>
                      </w:pPr>
                      <w:r w:rsidRPr="007D5FEA">
                        <w:rPr>
                          <w:sz w:val="36"/>
                          <w:szCs w:val="36"/>
                          <w:lang w:val="es-ES"/>
                        </w:rPr>
                        <w:t>Ciclo 2019-2</w:t>
                      </w:r>
                    </w:p>
                    <w:p w14:paraId="5B8CF784" w14:textId="77777777" w:rsidR="0017691D" w:rsidRDefault="0017691D"/>
                    <w:p w14:paraId="4A006735" w14:textId="77777777" w:rsidR="0017691D" w:rsidRPr="007D5FEA" w:rsidRDefault="0017691D">
                      <w:pPr>
                        <w:rPr>
                          <w:sz w:val="36"/>
                          <w:szCs w:val="36"/>
                          <w:lang w:val="es-ES"/>
                        </w:rPr>
                      </w:pPr>
                      <w:r w:rsidRPr="007D5FEA">
                        <w:rPr>
                          <w:sz w:val="36"/>
                          <w:szCs w:val="36"/>
                          <w:lang w:val="es-ES"/>
                        </w:rPr>
                        <w:t>Ciclo 2019-2</w:t>
                      </w:r>
                    </w:p>
                    <w:p w14:paraId="0C843772" w14:textId="77777777" w:rsidR="0017691D" w:rsidRDefault="0017691D"/>
                    <w:p w14:paraId="474FC610" w14:textId="77777777" w:rsidR="0017691D" w:rsidRPr="007D5FEA" w:rsidRDefault="0017691D">
                      <w:pPr>
                        <w:rPr>
                          <w:sz w:val="36"/>
                          <w:szCs w:val="36"/>
                          <w:lang w:val="es-ES"/>
                        </w:rPr>
                      </w:pPr>
                      <w:r w:rsidRPr="007D5FEA">
                        <w:rPr>
                          <w:sz w:val="36"/>
                          <w:szCs w:val="36"/>
                          <w:lang w:val="es-ES"/>
                        </w:rPr>
                        <w:t>Ciclo 2019-2</w:t>
                      </w:r>
                    </w:p>
                    <w:p w14:paraId="5A6E2FC0" w14:textId="77777777" w:rsidR="0017691D" w:rsidRDefault="0017691D"/>
                    <w:p w14:paraId="502AADB8" w14:textId="77777777" w:rsidR="0017691D" w:rsidRPr="007D5FEA" w:rsidRDefault="0017691D">
                      <w:pPr>
                        <w:rPr>
                          <w:sz w:val="36"/>
                          <w:szCs w:val="36"/>
                          <w:lang w:val="es-ES"/>
                        </w:rPr>
                      </w:pPr>
                      <w:r w:rsidRPr="007D5FEA">
                        <w:rPr>
                          <w:sz w:val="36"/>
                          <w:szCs w:val="36"/>
                          <w:lang w:val="es-ES"/>
                        </w:rPr>
                        <w:t>Ciclo 2019-2</w:t>
                      </w:r>
                    </w:p>
                    <w:p w14:paraId="105744F0" w14:textId="77777777" w:rsidR="0017691D" w:rsidRDefault="0017691D"/>
                    <w:p w14:paraId="7EFC5D89" w14:textId="77777777" w:rsidR="0017691D" w:rsidRPr="007D5FEA" w:rsidRDefault="0017691D">
                      <w:pPr>
                        <w:rPr>
                          <w:sz w:val="36"/>
                          <w:szCs w:val="36"/>
                          <w:lang w:val="es-ES"/>
                        </w:rPr>
                      </w:pPr>
                      <w:r w:rsidRPr="007D5FEA">
                        <w:rPr>
                          <w:sz w:val="36"/>
                          <w:szCs w:val="36"/>
                          <w:lang w:val="es-ES"/>
                        </w:rPr>
                        <w:t>Ciclo 2019-2</w:t>
                      </w:r>
                    </w:p>
                    <w:p w14:paraId="329D535F" w14:textId="77777777" w:rsidR="0017691D" w:rsidRDefault="0017691D"/>
                    <w:p w14:paraId="58942E10" w14:textId="77777777" w:rsidR="0017691D" w:rsidRPr="007D5FEA" w:rsidRDefault="0017691D">
                      <w:pPr>
                        <w:rPr>
                          <w:sz w:val="36"/>
                          <w:szCs w:val="36"/>
                          <w:lang w:val="es-ES"/>
                        </w:rPr>
                      </w:pPr>
                      <w:r w:rsidRPr="007D5FEA">
                        <w:rPr>
                          <w:sz w:val="36"/>
                          <w:szCs w:val="36"/>
                          <w:lang w:val="es-ES"/>
                        </w:rPr>
                        <w:t>Ciclo 2019-2</w:t>
                      </w:r>
                    </w:p>
                    <w:p w14:paraId="47B811C0" w14:textId="77777777" w:rsidR="0017691D" w:rsidRDefault="0017691D"/>
                    <w:p w14:paraId="7B8DC8D7" w14:textId="77777777" w:rsidR="0017691D" w:rsidRPr="007D5FEA" w:rsidRDefault="0017691D">
                      <w:pPr>
                        <w:rPr>
                          <w:sz w:val="36"/>
                          <w:szCs w:val="36"/>
                          <w:lang w:val="es-ES"/>
                        </w:rPr>
                      </w:pPr>
                      <w:r w:rsidRPr="007D5FEA">
                        <w:rPr>
                          <w:sz w:val="36"/>
                          <w:szCs w:val="36"/>
                          <w:lang w:val="es-ES"/>
                        </w:rPr>
                        <w:t>Ciclo 2019-2</w:t>
                      </w:r>
                    </w:p>
                    <w:p w14:paraId="095ED4FF" w14:textId="77777777" w:rsidR="0017691D" w:rsidRDefault="0017691D"/>
                    <w:p w14:paraId="161DFBE7" w14:textId="77777777" w:rsidR="0017691D" w:rsidRPr="007D5FEA" w:rsidRDefault="0017691D">
                      <w:pPr>
                        <w:rPr>
                          <w:sz w:val="36"/>
                          <w:szCs w:val="36"/>
                          <w:lang w:val="es-ES"/>
                        </w:rPr>
                      </w:pPr>
                      <w:r w:rsidRPr="007D5FEA">
                        <w:rPr>
                          <w:sz w:val="36"/>
                          <w:szCs w:val="36"/>
                          <w:lang w:val="es-ES"/>
                        </w:rPr>
                        <w:t>Ciclo 2019-2</w:t>
                      </w:r>
                    </w:p>
                    <w:p w14:paraId="1755886A" w14:textId="77777777" w:rsidR="0017691D" w:rsidRDefault="0017691D"/>
                    <w:p w14:paraId="475F0686" w14:textId="77777777" w:rsidR="0017691D" w:rsidRPr="007D5FEA" w:rsidRDefault="0017691D">
                      <w:pPr>
                        <w:rPr>
                          <w:sz w:val="36"/>
                          <w:szCs w:val="36"/>
                          <w:lang w:val="es-ES"/>
                        </w:rPr>
                      </w:pPr>
                      <w:r w:rsidRPr="007D5FEA">
                        <w:rPr>
                          <w:sz w:val="36"/>
                          <w:szCs w:val="36"/>
                          <w:lang w:val="es-ES"/>
                        </w:rPr>
                        <w:t>Ciclo 2019-2</w:t>
                      </w:r>
                    </w:p>
                    <w:p w14:paraId="238A2F7A" w14:textId="77777777" w:rsidR="0017691D" w:rsidRDefault="0017691D"/>
                    <w:p w14:paraId="074C2B46" w14:textId="77777777" w:rsidR="0017691D" w:rsidRPr="007D5FEA" w:rsidRDefault="0017691D">
                      <w:pPr>
                        <w:rPr>
                          <w:sz w:val="36"/>
                          <w:szCs w:val="36"/>
                          <w:lang w:val="es-ES"/>
                        </w:rPr>
                      </w:pPr>
                      <w:r w:rsidRPr="007D5FEA">
                        <w:rPr>
                          <w:sz w:val="36"/>
                          <w:szCs w:val="36"/>
                          <w:lang w:val="es-ES"/>
                        </w:rPr>
                        <w:t>Ciclo 2019-2</w:t>
                      </w:r>
                    </w:p>
                    <w:p w14:paraId="1024C8A4" w14:textId="77777777" w:rsidR="0017691D" w:rsidRDefault="0017691D"/>
                    <w:p w14:paraId="6E31F57F" w14:textId="77777777" w:rsidR="0017691D" w:rsidRPr="007D5FEA" w:rsidRDefault="0017691D">
                      <w:pPr>
                        <w:rPr>
                          <w:sz w:val="36"/>
                          <w:szCs w:val="36"/>
                          <w:lang w:val="es-ES"/>
                        </w:rPr>
                      </w:pPr>
                      <w:r w:rsidRPr="007D5FEA">
                        <w:rPr>
                          <w:sz w:val="36"/>
                          <w:szCs w:val="36"/>
                          <w:lang w:val="es-ES"/>
                        </w:rPr>
                        <w:t>Ciclo 2019-2</w:t>
                      </w:r>
                    </w:p>
                    <w:p w14:paraId="0DA3F2A4" w14:textId="77777777" w:rsidR="0017691D" w:rsidRDefault="0017691D"/>
                    <w:p w14:paraId="65A02776" w14:textId="77777777" w:rsidR="0017691D" w:rsidRPr="007D5FEA" w:rsidRDefault="0017691D">
                      <w:pPr>
                        <w:rPr>
                          <w:sz w:val="36"/>
                          <w:szCs w:val="36"/>
                          <w:lang w:val="es-ES"/>
                        </w:rPr>
                      </w:pPr>
                      <w:r w:rsidRPr="007D5FEA">
                        <w:rPr>
                          <w:sz w:val="36"/>
                          <w:szCs w:val="36"/>
                          <w:lang w:val="es-ES"/>
                        </w:rPr>
                        <w:t>Ciclo 2019-2</w:t>
                      </w:r>
                    </w:p>
                    <w:p w14:paraId="4C16C850" w14:textId="77777777" w:rsidR="0017691D" w:rsidRDefault="0017691D"/>
                    <w:p w14:paraId="210F74DD" w14:textId="77777777" w:rsidR="0017691D" w:rsidRPr="007D5FEA" w:rsidRDefault="0017691D">
                      <w:pPr>
                        <w:rPr>
                          <w:sz w:val="36"/>
                          <w:szCs w:val="36"/>
                          <w:lang w:val="es-ES"/>
                        </w:rPr>
                      </w:pPr>
                      <w:r w:rsidRPr="007D5FEA">
                        <w:rPr>
                          <w:sz w:val="36"/>
                          <w:szCs w:val="36"/>
                          <w:lang w:val="es-ES"/>
                        </w:rPr>
                        <w:t>Ciclo 2019-2</w:t>
                      </w:r>
                    </w:p>
                    <w:p w14:paraId="690306EB" w14:textId="77777777" w:rsidR="0017691D" w:rsidRDefault="0017691D"/>
                    <w:p w14:paraId="342D4DE6" w14:textId="77777777" w:rsidR="0017691D" w:rsidRPr="007D5FEA" w:rsidRDefault="0017691D">
                      <w:pPr>
                        <w:rPr>
                          <w:sz w:val="36"/>
                          <w:szCs w:val="36"/>
                          <w:lang w:val="es-ES"/>
                        </w:rPr>
                      </w:pPr>
                      <w:r w:rsidRPr="007D5FEA">
                        <w:rPr>
                          <w:sz w:val="36"/>
                          <w:szCs w:val="36"/>
                          <w:lang w:val="es-ES"/>
                        </w:rPr>
                        <w:t>Ciclo 2019-2</w:t>
                      </w:r>
                    </w:p>
                    <w:p w14:paraId="491232F1" w14:textId="77777777" w:rsidR="0017691D" w:rsidRDefault="0017691D"/>
                    <w:p w14:paraId="5A391ED7" w14:textId="77777777" w:rsidR="0017691D" w:rsidRPr="007D5FEA" w:rsidRDefault="0017691D">
                      <w:pPr>
                        <w:rPr>
                          <w:sz w:val="36"/>
                          <w:szCs w:val="36"/>
                          <w:lang w:val="es-ES"/>
                        </w:rPr>
                      </w:pPr>
                      <w:r w:rsidRPr="007D5FEA">
                        <w:rPr>
                          <w:sz w:val="36"/>
                          <w:szCs w:val="36"/>
                          <w:lang w:val="es-ES"/>
                        </w:rPr>
                        <w:t>Ciclo 2019-2</w:t>
                      </w:r>
                    </w:p>
                    <w:p w14:paraId="5C610F65" w14:textId="77777777" w:rsidR="0017691D" w:rsidRDefault="0017691D"/>
                    <w:p w14:paraId="1298881C" w14:textId="77777777" w:rsidR="0017691D" w:rsidRPr="007D5FEA" w:rsidRDefault="0017691D">
                      <w:pPr>
                        <w:rPr>
                          <w:sz w:val="36"/>
                          <w:szCs w:val="36"/>
                          <w:lang w:val="es-ES"/>
                        </w:rPr>
                      </w:pPr>
                      <w:r w:rsidRPr="007D5FEA">
                        <w:rPr>
                          <w:sz w:val="36"/>
                          <w:szCs w:val="36"/>
                          <w:lang w:val="es-ES"/>
                        </w:rPr>
                        <w:t>Ciclo 2019-2</w:t>
                      </w:r>
                    </w:p>
                    <w:p w14:paraId="00AA5BAA" w14:textId="77777777" w:rsidR="0017691D" w:rsidRDefault="0017691D"/>
                    <w:p w14:paraId="62152CBD" w14:textId="58ABB950" w:rsidR="0017691D" w:rsidRPr="007D5FEA" w:rsidRDefault="0017691D">
                      <w:pPr>
                        <w:rPr>
                          <w:sz w:val="36"/>
                          <w:szCs w:val="36"/>
                          <w:lang w:val="es-ES"/>
                        </w:rPr>
                      </w:pPr>
                      <w:r w:rsidRPr="007D5FEA">
                        <w:rPr>
                          <w:sz w:val="36"/>
                          <w:szCs w:val="36"/>
                          <w:lang w:val="es-ES"/>
                        </w:rPr>
                        <w:t>Ciclo 2019-2</w:t>
                      </w:r>
                    </w:p>
                    <w:p w14:paraId="616226D9" w14:textId="77777777" w:rsidR="0017691D" w:rsidRDefault="0017691D"/>
                    <w:p w14:paraId="0D794B05" w14:textId="77777777" w:rsidR="0017691D" w:rsidRPr="007D5FEA" w:rsidRDefault="0017691D">
                      <w:pPr>
                        <w:rPr>
                          <w:sz w:val="36"/>
                          <w:szCs w:val="36"/>
                          <w:lang w:val="es-ES"/>
                        </w:rPr>
                      </w:pPr>
                      <w:r w:rsidRPr="007D5FEA">
                        <w:rPr>
                          <w:sz w:val="36"/>
                          <w:szCs w:val="36"/>
                          <w:lang w:val="es-ES"/>
                        </w:rPr>
                        <w:t>Ciclo 2019-2</w:t>
                      </w:r>
                    </w:p>
                    <w:p w14:paraId="013FBFC9" w14:textId="77777777" w:rsidR="0017691D" w:rsidRDefault="0017691D"/>
                    <w:p w14:paraId="05AD21A5" w14:textId="77777777" w:rsidR="0017691D" w:rsidRPr="007D5FEA" w:rsidRDefault="0017691D">
                      <w:pPr>
                        <w:rPr>
                          <w:sz w:val="36"/>
                          <w:szCs w:val="36"/>
                          <w:lang w:val="es-ES"/>
                        </w:rPr>
                      </w:pPr>
                      <w:r w:rsidRPr="007D5FEA">
                        <w:rPr>
                          <w:sz w:val="36"/>
                          <w:szCs w:val="36"/>
                          <w:lang w:val="es-ES"/>
                        </w:rPr>
                        <w:t>Ciclo 2019-2</w:t>
                      </w:r>
                    </w:p>
                    <w:p w14:paraId="5DF05D14" w14:textId="77777777" w:rsidR="0017691D" w:rsidRDefault="0017691D"/>
                    <w:p w14:paraId="692FBF0F" w14:textId="77777777" w:rsidR="0017691D" w:rsidRPr="007D5FEA" w:rsidRDefault="0017691D">
                      <w:pPr>
                        <w:rPr>
                          <w:sz w:val="36"/>
                          <w:szCs w:val="36"/>
                          <w:lang w:val="es-ES"/>
                        </w:rPr>
                      </w:pPr>
                      <w:r w:rsidRPr="007D5FEA">
                        <w:rPr>
                          <w:sz w:val="36"/>
                          <w:szCs w:val="36"/>
                          <w:lang w:val="es-ES"/>
                        </w:rPr>
                        <w:t>Ciclo 2019-2</w:t>
                      </w:r>
                    </w:p>
                    <w:p w14:paraId="67C18786" w14:textId="77777777" w:rsidR="0017691D" w:rsidRDefault="0017691D"/>
                    <w:p w14:paraId="06792129" w14:textId="77777777" w:rsidR="0017691D" w:rsidRPr="007D5FEA" w:rsidRDefault="0017691D">
                      <w:pPr>
                        <w:rPr>
                          <w:sz w:val="36"/>
                          <w:szCs w:val="36"/>
                          <w:lang w:val="es-ES"/>
                        </w:rPr>
                      </w:pPr>
                      <w:r w:rsidRPr="007D5FEA">
                        <w:rPr>
                          <w:sz w:val="36"/>
                          <w:szCs w:val="36"/>
                          <w:lang w:val="es-ES"/>
                        </w:rPr>
                        <w:t>Ciclo 2019-2</w:t>
                      </w:r>
                    </w:p>
                    <w:p w14:paraId="6FF9D092" w14:textId="77777777" w:rsidR="0017691D" w:rsidRDefault="0017691D"/>
                    <w:p w14:paraId="5DC37775" w14:textId="77777777" w:rsidR="0017691D" w:rsidRPr="007D5FEA" w:rsidRDefault="0017691D">
                      <w:pPr>
                        <w:rPr>
                          <w:sz w:val="36"/>
                          <w:szCs w:val="36"/>
                          <w:lang w:val="es-ES"/>
                        </w:rPr>
                      </w:pPr>
                      <w:r w:rsidRPr="007D5FEA">
                        <w:rPr>
                          <w:sz w:val="36"/>
                          <w:szCs w:val="36"/>
                          <w:lang w:val="es-ES"/>
                        </w:rPr>
                        <w:t>Ciclo 2019-2</w:t>
                      </w:r>
                    </w:p>
                    <w:p w14:paraId="2ECABE9D" w14:textId="77777777" w:rsidR="0017691D" w:rsidRDefault="0017691D"/>
                    <w:p w14:paraId="32FF5139" w14:textId="77777777" w:rsidR="0017691D" w:rsidRPr="007D5FEA" w:rsidRDefault="0017691D">
                      <w:pPr>
                        <w:rPr>
                          <w:sz w:val="36"/>
                          <w:szCs w:val="36"/>
                          <w:lang w:val="es-ES"/>
                        </w:rPr>
                      </w:pPr>
                      <w:r w:rsidRPr="007D5FEA">
                        <w:rPr>
                          <w:sz w:val="36"/>
                          <w:szCs w:val="36"/>
                          <w:lang w:val="es-ES"/>
                        </w:rPr>
                        <w:t>Ciclo 2019-2</w:t>
                      </w:r>
                    </w:p>
                    <w:p w14:paraId="07DBB66D" w14:textId="77777777" w:rsidR="0017691D" w:rsidRDefault="0017691D"/>
                    <w:p w14:paraId="12F2285A" w14:textId="77777777" w:rsidR="0017691D" w:rsidRPr="007D5FEA" w:rsidRDefault="0017691D">
                      <w:pPr>
                        <w:rPr>
                          <w:sz w:val="36"/>
                          <w:szCs w:val="36"/>
                          <w:lang w:val="es-ES"/>
                        </w:rPr>
                      </w:pPr>
                      <w:r w:rsidRPr="007D5FEA">
                        <w:rPr>
                          <w:sz w:val="36"/>
                          <w:szCs w:val="36"/>
                          <w:lang w:val="es-ES"/>
                        </w:rPr>
                        <w:t>Ciclo 2019-2</w:t>
                      </w:r>
                    </w:p>
                    <w:p w14:paraId="6F02B360" w14:textId="77777777" w:rsidR="0017691D" w:rsidRDefault="0017691D"/>
                    <w:p w14:paraId="55A849EF" w14:textId="77777777" w:rsidR="0017691D" w:rsidRPr="007D5FEA" w:rsidRDefault="0017691D">
                      <w:pPr>
                        <w:rPr>
                          <w:sz w:val="36"/>
                          <w:szCs w:val="36"/>
                          <w:lang w:val="es-ES"/>
                        </w:rPr>
                      </w:pPr>
                      <w:r w:rsidRPr="007D5FEA">
                        <w:rPr>
                          <w:sz w:val="36"/>
                          <w:szCs w:val="36"/>
                          <w:lang w:val="es-ES"/>
                        </w:rPr>
                        <w:t>Ciclo 2019-2</w:t>
                      </w:r>
                    </w:p>
                    <w:p w14:paraId="34292A92" w14:textId="77777777" w:rsidR="0017691D" w:rsidRDefault="0017691D"/>
                    <w:p w14:paraId="2A52E73A" w14:textId="77777777" w:rsidR="0017691D" w:rsidRPr="007D5FEA" w:rsidRDefault="0017691D">
                      <w:pPr>
                        <w:rPr>
                          <w:sz w:val="36"/>
                          <w:szCs w:val="36"/>
                          <w:lang w:val="es-ES"/>
                        </w:rPr>
                      </w:pPr>
                      <w:r w:rsidRPr="007D5FEA">
                        <w:rPr>
                          <w:sz w:val="36"/>
                          <w:szCs w:val="36"/>
                          <w:lang w:val="es-ES"/>
                        </w:rPr>
                        <w:t>Ciclo 2019-2</w:t>
                      </w:r>
                    </w:p>
                    <w:p w14:paraId="497D5AC9" w14:textId="77777777" w:rsidR="0017691D" w:rsidRDefault="0017691D"/>
                    <w:p w14:paraId="6910AC21" w14:textId="77777777" w:rsidR="0017691D" w:rsidRPr="007D5FEA" w:rsidRDefault="0017691D">
                      <w:pPr>
                        <w:rPr>
                          <w:sz w:val="36"/>
                          <w:szCs w:val="36"/>
                          <w:lang w:val="es-ES"/>
                        </w:rPr>
                      </w:pPr>
                      <w:r w:rsidRPr="007D5FEA">
                        <w:rPr>
                          <w:sz w:val="36"/>
                          <w:szCs w:val="36"/>
                          <w:lang w:val="es-ES"/>
                        </w:rPr>
                        <w:t>Ciclo 2019-2</w:t>
                      </w:r>
                    </w:p>
                    <w:p w14:paraId="3FA86965" w14:textId="77777777" w:rsidR="0017691D" w:rsidRDefault="0017691D"/>
                    <w:p w14:paraId="3AE027C0" w14:textId="77777777" w:rsidR="0017691D" w:rsidRPr="007D5FEA" w:rsidRDefault="0017691D">
                      <w:pPr>
                        <w:rPr>
                          <w:sz w:val="36"/>
                          <w:szCs w:val="36"/>
                          <w:lang w:val="es-ES"/>
                        </w:rPr>
                      </w:pPr>
                      <w:r w:rsidRPr="007D5FEA">
                        <w:rPr>
                          <w:sz w:val="36"/>
                          <w:szCs w:val="36"/>
                          <w:lang w:val="es-ES"/>
                        </w:rPr>
                        <w:t>Ciclo 2019-2</w:t>
                      </w:r>
                    </w:p>
                    <w:p w14:paraId="4461C558" w14:textId="77777777" w:rsidR="0017691D" w:rsidRDefault="0017691D"/>
                    <w:p w14:paraId="75DC9D94" w14:textId="77777777" w:rsidR="0017691D" w:rsidRPr="007D5FEA" w:rsidRDefault="0017691D">
                      <w:pPr>
                        <w:rPr>
                          <w:sz w:val="36"/>
                          <w:szCs w:val="36"/>
                          <w:lang w:val="es-ES"/>
                        </w:rPr>
                      </w:pPr>
                      <w:r w:rsidRPr="007D5FEA">
                        <w:rPr>
                          <w:sz w:val="36"/>
                          <w:szCs w:val="36"/>
                          <w:lang w:val="es-ES"/>
                        </w:rPr>
                        <w:t>Ciclo 2019-2</w:t>
                      </w:r>
                    </w:p>
                    <w:p w14:paraId="2B962416" w14:textId="77777777" w:rsidR="0017691D" w:rsidRDefault="0017691D"/>
                    <w:p w14:paraId="39F33A6E" w14:textId="77777777" w:rsidR="0017691D" w:rsidRPr="007D5FEA" w:rsidRDefault="0017691D">
                      <w:pPr>
                        <w:rPr>
                          <w:sz w:val="36"/>
                          <w:szCs w:val="36"/>
                          <w:lang w:val="es-ES"/>
                        </w:rPr>
                      </w:pPr>
                      <w:r w:rsidRPr="007D5FEA">
                        <w:rPr>
                          <w:sz w:val="36"/>
                          <w:szCs w:val="36"/>
                          <w:lang w:val="es-ES"/>
                        </w:rPr>
                        <w:t>Ciclo 2019-2</w:t>
                      </w:r>
                    </w:p>
                    <w:p w14:paraId="43157104" w14:textId="77777777" w:rsidR="0017691D" w:rsidRDefault="0017691D"/>
                    <w:p w14:paraId="289D853D" w14:textId="77777777" w:rsidR="0017691D" w:rsidRPr="007D5FEA" w:rsidRDefault="0017691D">
                      <w:pPr>
                        <w:rPr>
                          <w:sz w:val="36"/>
                          <w:szCs w:val="36"/>
                          <w:lang w:val="es-ES"/>
                        </w:rPr>
                      </w:pPr>
                      <w:r w:rsidRPr="007D5FEA">
                        <w:rPr>
                          <w:sz w:val="36"/>
                          <w:szCs w:val="36"/>
                          <w:lang w:val="es-ES"/>
                        </w:rPr>
                        <w:t>Ciclo 2019-2</w:t>
                      </w:r>
                    </w:p>
                    <w:p w14:paraId="3E0D4662" w14:textId="77777777" w:rsidR="0017691D" w:rsidRDefault="0017691D"/>
                    <w:p w14:paraId="1E51F38C" w14:textId="77777777" w:rsidR="0017691D" w:rsidRPr="007D5FEA" w:rsidRDefault="0017691D">
                      <w:pPr>
                        <w:rPr>
                          <w:sz w:val="36"/>
                          <w:szCs w:val="36"/>
                          <w:lang w:val="es-ES"/>
                        </w:rPr>
                      </w:pPr>
                      <w:r w:rsidRPr="007D5FEA">
                        <w:rPr>
                          <w:sz w:val="36"/>
                          <w:szCs w:val="36"/>
                          <w:lang w:val="es-ES"/>
                        </w:rPr>
                        <w:t>Ciclo 2019-2</w:t>
                      </w:r>
                    </w:p>
                    <w:p w14:paraId="48F90273" w14:textId="77777777" w:rsidR="0017691D" w:rsidRDefault="0017691D"/>
                    <w:p w14:paraId="13DFBF49" w14:textId="77777777" w:rsidR="0017691D" w:rsidRPr="007D5FEA" w:rsidRDefault="0017691D">
                      <w:pPr>
                        <w:rPr>
                          <w:sz w:val="36"/>
                          <w:szCs w:val="36"/>
                          <w:lang w:val="es-ES"/>
                        </w:rPr>
                      </w:pPr>
                      <w:r w:rsidRPr="007D5FEA">
                        <w:rPr>
                          <w:sz w:val="36"/>
                          <w:szCs w:val="36"/>
                          <w:lang w:val="es-ES"/>
                        </w:rPr>
                        <w:t>Ciclo 2019-2</w:t>
                      </w:r>
                    </w:p>
                    <w:p w14:paraId="09BA0E44" w14:textId="77777777" w:rsidR="0017691D" w:rsidRDefault="0017691D"/>
                    <w:p w14:paraId="41C209C4" w14:textId="77777777" w:rsidR="0017691D" w:rsidRPr="007D5FEA" w:rsidRDefault="0017691D">
                      <w:pPr>
                        <w:rPr>
                          <w:sz w:val="36"/>
                          <w:szCs w:val="36"/>
                          <w:lang w:val="es-ES"/>
                        </w:rPr>
                      </w:pPr>
                      <w:r w:rsidRPr="007D5FEA">
                        <w:rPr>
                          <w:sz w:val="36"/>
                          <w:szCs w:val="36"/>
                          <w:lang w:val="es-ES"/>
                        </w:rPr>
                        <w:t>Ciclo 2019-2</w:t>
                      </w:r>
                    </w:p>
                    <w:p w14:paraId="4BFD6D7C" w14:textId="77777777" w:rsidR="0017691D" w:rsidRDefault="0017691D"/>
                    <w:p w14:paraId="545DFA3F" w14:textId="77777777" w:rsidR="0017691D" w:rsidRPr="007D5FEA" w:rsidRDefault="0017691D">
                      <w:pPr>
                        <w:rPr>
                          <w:sz w:val="36"/>
                          <w:szCs w:val="36"/>
                          <w:lang w:val="es-ES"/>
                        </w:rPr>
                      </w:pPr>
                      <w:r w:rsidRPr="007D5FEA">
                        <w:rPr>
                          <w:sz w:val="36"/>
                          <w:szCs w:val="36"/>
                          <w:lang w:val="es-ES"/>
                        </w:rPr>
                        <w:t>Ciclo 2019-2</w:t>
                      </w:r>
                    </w:p>
                    <w:p w14:paraId="345638AD" w14:textId="77777777" w:rsidR="0017691D" w:rsidRDefault="0017691D"/>
                    <w:p w14:paraId="6AC90D00" w14:textId="77777777" w:rsidR="0017691D" w:rsidRPr="007D5FEA" w:rsidRDefault="0017691D">
                      <w:pPr>
                        <w:rPr>
                          <w:sz w:val="36"/>
                          <w:szCs w:val="36"/>
                          <w:lang w:val="es-ES"/>
                        </w:rPr>
                      </w:pPr>
                      <w:r w:rsidRPr="007D5FEA">
                        <w:rPr>
                          <w:sz w:val="36"/>
                          <w:szCs w:val="36"/>
                          <w:lang w:val="es-ES"/>
                        </w:rPr>
                        <w:t>Ciclo 2019-2</w:t>
                      </w:r>
                    </w:p>
                    <w:p w14:paraId="3E04B621" w14:textId="77777777" w:rsidR="0017691D" w:rsidRDefault="0017691D"/>
                    <w:p w14:paraId="55CBF704" w14:textId="77777777" w:rsidR="0017691D" w:rsidRPr="007D5FEA" w:rsidRDefault="0017691D">
                      <w:pPr>
                        <w:rPr>
                          <w:sz w:val="36"/>
                          <w:szCs w:val="36"/>
                          <w:lang w:val="es-ES"/>
                        </w:rPr>
                      </w:pPr>
                      <w:r w:rsidRPr="007D5FEA">
                        <w:rPr>
                          <w:sz w:val="36"/>
                          <w:szCs w:val="36"/>
                          <w:lang w:val="es-ES"/>
                        </w:rPr>
                        <w:t>Ciclo 2019-2</w:t>
                      </w:r>
                    </w:p>
                    <w:p w14:paraId="0CD024EE" w14:textId="77777777" w:rsidR="0017691D" w:rsidRDefault="0017691D"/>
                    <w:p w14:paraId="28257516" w14:textId="77777777" w:rsidR="0017691D" w:rsidRPr="007D5FEA" w:rsidRDefault="0017691D">
                      <w:pPr>
                        <w:rPr>
                          <w:sz w:val="36"/>
                          <w:szCs w:val="36"/>
                          <w:lang w:val="es-ES"/>
                        </w:rPr>
                      </w:pPr>
                      <w:r w:rsidRPr="007D5FEA">
                        <w:rPr>
                          <w:sz w:val="36"/>
                          <w:szCs w:val="36"/>
                          <w:lang w:val="es-ES"/>
                        </w:rPr>
                        <w:t>Ciclo 2019-2</w:t>
                      </w:r>
                    </w:p>
                    <w:p w14:paraId="4009906E" w14:textId="77777777" w:rsidR="0017691D" w:rsidRDefault="0017691D"/>
                    <w:p w14:paraId="49F691B8" w14:textId="77777777" w:rsidR="0017691D" w:rsidRPr="007D5FEA" w:rsidRDefault="0017691D">
                      <w:pPr>
                        <w:rPr>
                          <w:sz w:val="36"/>
                          <w:szCs w:val="36"/>
                          <w:lang w:val="es-ES"/>
                        </w:rPr>
                      </w:pPr>
                      <w:r w:rsidRPr="007D5FEA">
                        <w:rPr>
                          <w:sz w:val="36"/>
                          <w:szCs w:val="36"/>
                          <w:lang w:val="es-ES"/>
                        </w:rPr>
                        <w:t>Ciclo 2019-2</w:t>
                      </w:r>
                    </w:p>
                    <w:p w14:paraId="13411DCF" w14:textId="77777777" w:rsidR="0017691D" w:rsidRDefault="0017691D"/>
                    <w:p w14:paraId="44213922" w14:textId="77777777" w:rsidR="0017691D" w:rsidRPr="007D5FEA" w:rsidRDefault="0017691D">
                      <w:pPr>
                        <w:rPr>
                          <w:sz w:val="36"/>
                          <w:szCs w:val="36"/>
                          <w:lang w:val="es-ES"/>
                        </w:rPr>
                      </w:pPr>
                      <w:r w:rsidRPr="007D5FEA">
                        <w:rPr>
                          <w:sz w:val="36"/>
                          <w:szCs w:val="36"/>
                          <w:lang w:val="es-ES"/>
                        </w:rPr>
                        <w:t>Ciclo 2019-2</w:t>
                      </w:r>
                    </w:p>
                    <w:p w14:paraId="4999AA43" w14:textId="77777777" w:rsidR="0017691D" w:rsidRDefault="0017691D"/>
                    <w:p w14:paraId="2725AF2C" w14:textId="77777777" w:rsidR="0017691D" w:rsidRPr="007D5FEA" w:rsidRDefault="0017691D">
                      <w:pPr>
                        <w:rPr>
                          <w:sz w:val="36"/>
                          <w:szCs w:val="36"/>
                          <w:lang w:val="es-ES"/>
                        </w:rPr>
                      </w:pPr>
                      <w:r w:rsidRPr="007D5FEA">
                        <w:rPr>
                          <w:sz w:val="36"/>
                          <w:szCs w:val="36"/>
                          <w:lang w:val="es-ES"/>
                        </w:rPr>
                        <w:t>Ciclo 2019-2</w:t>
                      </w:r>
                    </w:p>
                    <w:p w14:paraId="6BBDF4DD" w14:textId="77777777" w:rsidR="0017691D" w:rsidRDefault="0017691D"/>
                    <w:p w14:paraId="71679FDE" w14:textId="77777777" w:rsidR="0017691D" w:rsidRPr="007D5FEA" w:rsidRDefault="0017691D">
                      <w:pPr>
                        <w:rPr>
                          <w:sz w:val="36"/>
                          <w:szCs w:val="36"/>
                          <w:lang w:val="es-ES"/>
                        </w:rPr>
                      </w:pPr>
                      <w:r w:rsidRPr="007D5FEA">
                        <w:rPr>
                          <w:sz w:val="36"/>
                          <w:szCs w:val="36"/>
                          <w:lang w:val="es-ES"/>
                        </w:rPr>
                        <w:t>Ciclo 2019-2</w:t>
                      </w:r>
                    </w:p>
                    <w:p w14:paraId="2F6D02E8" w14:textId="77777777" w:rsidR="0017691D" w:rsidRDefault="0017691D"/>
                    <w:p w14:paraId="0415507B" w14:textId="77777777" w:rsidR="0017691D" w:rsidRPr="007D5FEA" w:rsidRDefault="0017691D">
                      <w:pPr>
                        <w:rPr>
                          <w:sz w:val="36"/>
                          <w:szCs w:val="36"/>
                          <w:lang w:val="es-ES"/>
                        </w:rPr>
                      </w:pPr>
                      <w:r w:rsidRPr="007D5FEA">
                        <w:rPr>
                          <w:sz w:val="36"/>
                          <w:szCs w:val="36"/>
                          <w:lang w:val="es-ES"/>
                        </w:rPr>
                        <w:t>Ciclo 2019-2</w:t>
                      </w:r>
                    </w:p>
                    <w:p w14:paraId="40BD3C20" w14:textId="77777777" w:rsidR="0017691D" w:rsidRDefault="0017691D"/>
                    <w:p w14:paraId="36B86F5E" w14:textId="77777777" w:rsidR="0017691D" w:rsidRPr="007D5FEA" w:rsidRDefault="0017691D">
                      <w:pPr>
                        <w:rPr>
                          <w:sz w:val="36"/>
                          <w:szCs w:val="36"/>
                          <w:lang w:val="es-ES"/>
                        </w:rPr>
                      </w:pPr>
                      <w:r w:rsidRPr="007D5FEA">
                        <w:rPr>
                          <w:sz w:val="36"/>
                          <w:szCs w:val="36"/>
                          <w:lang w:val="es-ES"/>
                        </w:rPr>
                        <w:t>Ciclo 2019-2</w:t>
                      </w:r>
                    </w:p>
                    <w:p w14:paraId="5C953786" w14:textId="77777777" w:rsidR="0017691D" w:rsidRDefault="0017691D"/>
                    <w:p w14:paraId="637FE95E" w14:textId="77777777" w:rsidR="0017691D" w:rsidRPr="007D5FEA" w:rsidRDefault="0017691D">
                      <w:pPr>
                        <w:rPr>
                          <w:sz w:val="36"/>
                          <w:szCs w:val="36"/>
                          <w:lang w:val="es-ES"/>
                        </w:rPr>
                      </w:pPr>
                      <w:r w:rsidRPr="007D5FEA">
                        <w:rPr>
                          <w:sz w:val="36"/>
                          <w:szCs w:val="36"/>
                          <w:lang w:val="es-ES"/>
                        </w:rPr>
                        <w:t>Ciclo 2019-2</w:t>
                      </w:r>
                    </w:p>
                    <w:p w14:paraId="3D28A53F" w14:textId="77777777" w:rsidR="0017691D" w:rsidRDefault="0017691D"/>
                    <w:p w14:paraId="5B584384" w14:textId="77777777" w:rsidR="0017691D" w:rsidRPr="007D5FEA" w:rsidRDefault="0017691D">
                      <w:pPr>
                        <w:rPr>
                          <w:sz w:val="36"/>
                          <w:szCs w:val="36"/>
                          <w:lang w:val="es-ES"/>
                        </w:rPr>
                      </w:pPr>
                      <w:r w:rsidRPr="007D5FEA">
                        <w:rPr>
                          <w:sz w:val="36"/>
                          <w:szCs w:val="36"/>
                          <w:lang w:val="es-ES"/>
                        </w:rPr>
                        <w:t>Ciclo 2019-2</w:t>
                      </w:r>
                    </w:p>
                    <w:p w14:paraId="642312CA" w14:textId="77777777" w:rsidR="0017691D" w:rsidRDefault="0017691D"/>
                    <w:p w14:paraId="3094C88B" w14:textId="77777777" w:rsidR="0017691D" w:rsidRPr="007D5FEA" w:rsidRDefault="0017691D">
                      <w:pPr>
                        <w:rPr>
                          <w:sz w:val="36"/>
                          <w:szCs w:val="36"/>
                          <w:lang w:val="es-ES"/>
                        </w:rPr>
                      </w:pPr>
                      <w:r w:rsidRPr="007D5FEA">
                        <w:rPr>
                          <w:sz w:val="36"/>
                          <w:szCs w:val="36"/>
                          <w:lang w:val="es-ES"/>
                        </w:rPr>
                        <w:t>Ciclo 2019-2</w:t>
                      </w:r>
                    </w:p>
                    <w:p w14:paraId="56DE4B52" w14:textId="77777777" w:rsidR="0017691D" w:rsidRDefault="0017691D"/>
                    <w:p w14:paraId="28FC65ED" w14:textId="77777777" w:rsidR="0017691D" w:rsidRPr="007D5FEA" w:rsidRDefault="0017691D">
                      <w:pPr>
                        <w:rPr>
                          <w:sz w:val="36"/>
                          <w:szCs w:val="36"/>
                          <w:lang w:val="es-ES"/>
                        </w:rPr>
                      </w:pPr>
                      <w:r w:rsidRPr="007D5FEA">
                        <w:rPr>
                          <w:sz w:val="36"/>
                          <w:szCs w:val="36"/>
                          <w:lang w:val="es-ES"/>
                        </w:rPr>
                        <w:t>Ciclo 2019-2</w:t>
                      </w:r>
                    </w:p>
                    <w:p w14:paraId="75DF0678" w14:textId="77777777" w:rsidR="0017691D" w:rsidRDefault="0017691D"/>
                    <w:p w14:paraId="08080D7A" w14:textId="77777777" w:rsidR="0017691D" w:rsidRPr="007D5FEA" w:rsidRDefault="0017691D">
                      <w:pPr>
                        <w:rPr>
                          <w:sz w:val="36"/>
                          <w:szCs w:val="36"/>
                          <w:lang w:val="es-ES"/>
                        </w:rPr>
                      </w:pPr>
                      <w:r w:rsidRPr="007D5FEA">
                        <w:rPr>
                          <w:sz w:val="36"/>
                          <w:szCs w:val="36"/>
                          <w:lang w:val="es-ES"/>
                        </w:rPr>
                        <w:t>Ciclo 2019-2</w:t>
                      </w:r>
                    </w:p>
                    <w:p w14:paraId="37F9B9BE" w14:textId="77777777" w:rsidR="0017691D" w:rsidRDefault="0017691D"/>
                    <w:p w14:paraId="02577F40" w14:textId="77777777" w:rsidR="0017691D" w:rsidRPr="007D5FEA" w:rsidRDefault="0017691D">
                      <w:pPr>
                        <w:rPr>
                          <w:sz w:val="36"/>
                          <w:szCs w:val="36"/>
                          <w:lang w:val="es-ES"/>
                        </w:rPr>
                      </w:pPr>
                      <w:r w:rsidRPr="007D5FEA">
                        <w:rPr>
                          <w:sz w:val="36"/>
                          <w:szCs w:val="36"/>
                          <w:lang w:val="es-ES"/>
                        </w:rPr>
                        <w:t>Ciclo 2019-2</w:t>
                      </w:r>
                    </w:p>
                    <w:p w14:paraId="71B969D4" w14:textId="77777777" w:rsidR="0017691D" w:rsidRDefault="0017691D"/>
                    <w:p w14:paraId="711DD0F7" w14:textId="77777777" w:rsidR="0017691D" w:rsidRPr="007D5FEA" w:rsidRDefault="0017691D">
                      <w:pPr>
                        <w:rPr>
                          <w:sz w:val="36"/>
                          <w:szCs w:val="36"/>
                          <w:lang w:val="es-ES"/>
                        </w:rPr>
                      </w:pPr>
                      <w:r w:rsidRPr="007D5FEA">
                        <w:rPr>
                          <w:sz w:val="36"/>
                          <w:szCs w:val="36"/>
                          <w:lang w:val="es-ES"/>
                        </w:rPr>
                        <w:t>Ciclo 2019-2</w:t>
                      </w:r>
                    </w:p>
                    <w:p w14:paraId="1FE69AAE" w14:textId="77777777" w:rsidR="0017691D" w:rsidRDefault="0017691D"/>
                    <w:p w14:paraId="6CC8BDEE" w14:textId="77777777" w:rsidR="0017691D" w:rsidRPr="007D5FEA" w:rsidRDefault="0017691D">
                      <w:pPr>
                        <w:rPr>
                          <w:sz w:val="36"/>
                          <w:szCs w:val="36"/>
                          <w:lang w:val="es-ES"/>
                        </w:rPr>
                      </w:pPr>
                      <w:r w:rsidRPr="007D5FEA">
                        <w:rPr>
                          <w:sz w:val="36"/>
                          <w:szCs w:val="36"/>
                          <w:lang w:val="es-ES"/>
                        </w:rPr>
                        <w:t>Ciclo 2019-2</w:t>
                      </w:r>
                    </w:p>
                    <w:p w14:paraId="6C2B408E" w14:textId="77777777" w:rsidR="0017691D" w:rsidRDefault="0017691D"/>
                    <w:p w14:paraId="52587368" w14:textId="77777777" w:rsidR="0017691D" w:rsidRPr="007D5FEA" w:rsidRDefault="0017691D">
                      <w:pPr>
                        <w:rPr>
                          <w:sz w:val="36"/>
                          <w:szCs w:val="36"/>
                          <w:lang w:val="es-ES"/>
                        </w:rPr>
                      </w:pPr>
                      <w:r w:rsidRPr="007D5FEA">
                        <w:rPr>
                          <w:sz w:val="36"/>
                          <w:szCs w:val="36"/>
                          <w:lang w:val="es-ES"/>
                        </w:rPr>
                        <w:t>Ciclo 2019-2</w:t>
                      </w:r>
                    </w:p>
                    <w:p w14:paraId="2650454F" w14:textId="77777777" w:rsidR="0017691D" w:rsidRDefault="0017691D"/>
                    <w:p w14:paraId="707FAA15" w14:textId="77777777" w:rsidR="0017691D" w:rsidRPr="007D5FEA" w:rsidRDefault="0017691D">
                      <w:pPr>
                        <w:rPr>
                          <w:sz w:val="36"/>
                          <w:szCs w:val="36"/>
                          <w:lang w:val="es-ES"/>
                        </w:rPr>
                      </w:pPr>
                      <w:r w:rsidRPr="007D5FEA">
                        <w:rPr>
                          <w:sz w:val="36"/>
                          <w:szCs w:val="36"/>
                          <w:lang w:val="es-ES"/>
                        </w:rPr>
                        <w:t>Ciclo 2019-2</w:t>
                      </w:r>
                    </w:p>
                    <w:p w14:paraId="6CACE548" w14:textId="77777777" w:rsidR="0017691D" w:rsidRDefault="0017691D"/>
                    <w:p w14:paraId="3FE4EC86" w14:textId="77777777" w:rsidR="0017691D" w:rsidRPr="007D5FEA" w:rsidRDefault="0017691D">
                      <w:pPr>
                        <w:rPr>
                          <w:sz w:val="36"/>
                          <w:szCs w:val="36"/>
                          <w:lang w:val="es-ES"/>
                        </w:rPr>
                      </w:pPr>
                      <w:r w:rsidRPr="007D5FEA">
                        <w:rPr>
                          <w:sz w:val="36"/>
                          <w:szCs w:val="36"/>
                          <w:lang w:val="es-ES"/>
                        </w:rPr>
                        <w:t>Ciclo 2019-2</w:t>
                      </w:r>
                    </w:p>
                    <w:p w14:paraId="4C52A3C6" w14:textId="77777777" w:rsidR="0017691D" w:rsidRDefault="0017691D"/>
                    <w:p w14:paraId="1961CDA1" w14:textId="77777777" w:rsidR="0017691D" w:rsidRPr="007D5FEA" w:rsidRDefault="0017691D">
                      <w:pPr>
                        <w:rPr>
                          <w:sz w:val="36"/>
                          <w:szCs w:val="36"/>
                          <w:lang w:val="es-ES"/>
                        </w:rPr>
                      </w:pPr>
                      <w:r w:rsidRPr="007D5FEA">
                        <w:rPr>
                          <w:sz w:val="36"/>
                          <w:szCs w:val="36"/>
                          <w:lang w:val="es-ES"/>
                        </w:rPr>
                        <w:t>Ciclo 2019-2</w:t>
                      </w:r>
                    </w:p>
                    <w:p w14:paraId="581A6624" w14:textId="77777777" w:rsidR="0017691D" w:rsidRDefault="0017691D"/>
                    <w:p w14:paraId="07CD45F4" w14:textId="77777777" w:rsidR="0017691D" w:rsidRPr="007D5FEA" w:rsidRDefault="0017691D">
                      <w:pPr>
                        <w:rPr>
                          <w:sz w:val="36"/>
                          <w:szCs w:val="36"/>
                          <w:lang w:val="es-ES"/>
                        </w:rPr>
                      </w:pPr>
                      <w:r w:rsidRPr="007D5FEA">
                        <w:rPr>
                          <w:sz w:val="36"/>
                          <w:szCs w:val="36"/>
                          <w:lang w:val="es-ES"/>
                        </w:rPr>
                        <w:t>Ciclo 2019-2</w:t>
                      </w:r>
                    </w:p>
                    <w:p w14:paraId="69015111" w14:textId="77777777" w:rsidR="0017691D" w:rsidRDefault="0017691D"/>
                    <w:p w14:paraId="728FF88D" w14:textId="77777777" w:rsidR="0017691D" w:rsidRPr="007D5FEA" w:rsidRDefault="0017691D">
                      <w:pPr>
                        <w:rPr>
                          <w:sz w:val="36"/>
                          <w:szCs w:val="36"/>
                          <w:lang w:val="es-ES"/>
                        </w:rPr>
                      </w:pPr>
                      <w:r w:rsidRPr="007D5FEA">
                        <w:rPr>
                          <w:sz w:val="36"/>
                          <w:szCs w:val="36"/>
                          <w:lang w:val="es-ES"/>
                        </w:rPr>
                        <w:t>Ciclo 2019-2</w:t>
                      </w:r>
                    </w:p>
                    <w:p w14:paraId="183F3156" w14:textId="77777777" w:rsidR="0017691D" w:rsidRDefault="0017691D"/>
                    <w:p w14:paraId="4B546A50" w14:textId="77777777" w:rsidR="0017691D" w:rsidRPr="007D5FEA" w:rsidRDefault="0017691D">
                      <w:pPr>
                        <w:rPr>
                          <w:sz w:val="36"/>
                          <w:szCs w:val="36"/>
                          <w:lang w:val="es-ES"/>
                        </w:rPr>
                      </w:pPr>
                      <w:r w:rsidRPr="007D5FEA">
                        <w:rPr>
                          <w:sz w:val="36"/>
                          <w:szCs w:val="36"/>
                          <w:lang w:val="es-ES"/>
                        </w:rPr>
                        <w:t>Ciclo 2019-2</w:t>
                      </w:r>
                    </w:p>
                    <w:p w14:paraId="007F5024" w14:textId="77777777" w:rsidR="0017691D" w:rsidRDefault="0017691D"/>
                    <w:p w14:paraId="2F3216B9" w14:textId="77777777" w:rsidR="0017691D" w:rsidRPr="007D5FEA" w:rsidRDefault="0017691D">
                      <w:pPr>
                        <w:rPr>
                          <w:sz w:val="36"/>
                          <w:szCs w:val="36"/>
                          <w:lang w:val="es-ES"/>
                        </w:rPr>
                      </w:pPr>
                      <w:r w:rsidRPr="007D5FEA">
                        <w:rPr>
                          <w:sz w:val="36"/>
                          <w:szCs w:val="36"/>
                          <w:lang w:val="es-ES"/>
                        </w:rPr>
                        <w:t>Ciclo 2019-2</w:t>
                      </w:r>
                    </w:p>
                    <w:p w14:paraId="2F9E800A" w14:textId="77777777" w:rsidR="0017691D" w:rsidRDefault="0017691D"/>
                    <w:p w14:paraId="6EA2D3E3" w14:textId="77777777" w:rsidR="0017691D" w:rsidRPr="007D5FEA" w:rsidRDefault="0017691D">
                      <w:pPr>
                        <w:rPr>
                          <w:sz w:val="36"/>
                          <w:szCs w:val="36"/>
                          <w:lang w:val="es-ES"/>
                        </w:rPr>
                      </w:pPr>
                      <w:r w:rsidRPr="007D5FEA">
                        <w:rPr>
                          <w:sz w:val="36"/>
                          <w:szCs w:val="36"/>
                          <w:lang w:val="es-ES"/>
                        </w:rPr>
                        <w:t>Ciclo 2019-2</w:t>
                      </w:r>
                    </w:p>
                    <w:p w14:paraId="77A7A243" w14:textId="77777777" w:rsidR="0017691D" w:rsidRDefault="0017691D"/>
                    <w:p w14:paraId="7508D10F" w14:textId="77777777" w:rsidR="0017691D" w:rsidRPr="007D5FEA" w:rsidRDefault="0017691D">
                      <w:pPr>
                        <w:rPr>
                          <w:sz w:val="36"/>
                          <w:szCs w:val="36"/>
                          <w:lang w:val="es-ES"/>
                        </w:rPr>
                      </w:pPr>
                      <w:r w:rsidRPr="007D5FEA">
                        <w:rPr>
                          <w:sz w:val="36"/>
                          <w:szCs w:val="36"/>
                          <w:lang w:val="es-ES"/>
                        </w:rPr>
                        <w:t>Ciclo 2019-2</w:t>
                      </w:r>
                    </w:p>
                    <w:p w14:paraId="6E491BDD" w14:textId="77777777" w:rsidR="0017691D" w:rsidRDefault="0017691D"/>
                    <w:p w14:paraId="05BEF163" w14:textId="77777777" w:rsidR="0017691D" w:rsidRPr="007D5FEA" w:rsidRDefault="0017691D">
                      <w:pPr>
                        <w:rPr>
                          <w:sz w:val="36"/>
                          <w:szCs w:val="36"/>
                          <w:lang w:val="es-ES"/>
                        </w:rPr>
                      </w:pPr>
                      <w:r w:rsidRPr="007D5FEA">
                        <w:rPr>
                          <w:sz w:val="36"/>
                          <w:szCs w:val="36"/>
                          <w:lang w:val="es-ES"/>
                        </w:rPr>
                        <w:t>Ciclo 2019-2</w:t>
                      </w:r>
                    </w:p>
                    <w:p w14:paraId="093F1F70" w14:textId="77777777" w:rsidR="0017691D" w:rsidRDefault="0017691D"/>
                    <w:p w14:paraId="55A5AF34" w14:textId="77777777" w:rsidR="0017691D" w:rsidRPr="007D5FEA" w:rsidRDefault="0017691D">
                      <w:pPr>
                        <w:rPr>
                          <w:sz w:val="36"/>
                          <w:szCs w:val="36"/>
                          <w:lang w:val="es-ES"/>
                        </w:rPr>
                      </w:pPr>
                      <w:r w:rsidRPr="007D5FEA">
                        <w:rPr>
                          <w:sz w:val="36"/>
                          <w:szCs w:val="36"/>
                          <w:lang w:val="es-ES"/>
                        </w:rPr>
                        <w:t>Ciclo 2019-2</w:t>
                      </w:r>
                    </w:p>
                    <w:p w14:paraId="503F3B7A" w14:textId="77777777" w:rsidR="0017691D" w:rsidRDefault="0017691D"/>
                    <w:p w14:paraId="24D98C24" w14:textId="77777777" w:rsidR="0017691D" w:rsidRPr="007D5FEA" w:rsidRDefault="0017691D">
                      <w:pPr>
                        <w:rPr>
                          <w:sz w:val="36"/>
                          <w:szCs w:val="36"/>
                          <w:lang w:val="es-ES"/>
                        </w:rPr>
                      </w:pPr>
                      <w:r w:rsidRPr="007D5FEA">
                        <w:rPr>
                          <w:sz w:val="36"/>
                          <w:szCs w:val="36"/>
                          <w:lang w:val="es-ES"/>
                        </w:rPr>
                        <w:t>Ciclo 2019-2</w:t>
                      </w:r>
                    </w:p>
                    <w:p w14:paraId="48E20C3B" w14:textId="77777777" w:rsidR="0017691D" w:rsidRDefault="0017691D"/>
                    <w:p w14:paraId="22FC1465" w14:textId="77777777" w:rsidR="0017691D" w:rsidRPr="007D5FEA" w:rsidRDefault="0017691D">
                      <w:pPr>
                        <w:rPr>
                          <w:sz w:val="36"/>
                          <w:szCs w:val="36"/>
                          <w:lang w:val="es-ES"/>
                        </w:rPr>
                      </w:pPr>
                      <w:r w:rsidRPr="007D5FEA">
                        <w:rPr>
                          <w:sz w:val="36"/>
                          <w:szCs w:val="36"/>
                          <w:lang w:val="es-ES"/>
                        </w:rPr>
                        <w:t>Ciclo 2019-2</w:t>
                      </w:r>
                    </w:p>
                    <w:p w14:paraId="3BA71BD1" w14:textId="77777777" w:rsidR="0017691D" w:rsidRDefault="0017691D"/>
                    <w:p w14:paraId="14E2F273" w14:textId="77777777" w:rsidR="0017691D" w:rsidRPr="007D5FEA" w:rsidRDefault="0017691D">
                      <w:pPr>
                        <w:rPr>
                          <w:sz w:val="36"/>
                          <w:szCs w:val="36"/>
                          <w:lang w:val="es-ES"/>
                        </w:rPr>
                      </w:pPr>
                      <w:r w:rsidRPr="007D5FEA">
                        <w:rPr>
                          <w:sz w:val="36"/>
                          <w:szCs w:val="36"/>
                          <w:lang w:val="es-ES"/>
                        </w:rPr>
                        <w:t>Ciclo 2019-2</w:t>
                      </w:r>
                    </w:p>
                    <w:p w14:paraId="617BF13A" w14:textId="77777777" w:rsidR="0017691D" w:rsidRDefault="0017691D"/>
                    <w:p w14:paraId="6AE23AE6" w14:textId="77777777" w:rsidR="0017691D" w:rsidRPr="007D5FEA" w:rsidRDefault="0017691D">
                      <w:pPr>
                        <w:rPr>
                          <w:sz w:val="36"/>
                          <w:szCs w:val="36"/>
                          <w:lang w:val="es-ES"/>
                        </w:rPr>
                      </w:pPr>
                      <w:r w:rsidRPr="007D5FEA">
                        <w:rPr>
                          <w:sz w:val="36"/>
                          <w:szCs w:val="36"/>
                          <w:lang w:val="es-ES"/>
                        </w:rPr>
                        <w:t>Ciclo 2019-2</w:t>
                      </w:r>
                    </w:p>
                    <w:p w14:paraId="03FA7AED" w14:textId="77777777" w:rsidR="0017691D" w:rsidRDefault="0017691D"/>
                    <w:p w14:paraId="3B4A82D5" w14:textId="77777777" w:rsidR="0017691D" w:rsidRPr="007D5FEA" w:rsidRDefault="0017691D">
                      <w:pPr>
                        <w:rPr>
                          <w:sz w:val="36"/>
                          <w:szCs w:val="36"/>
                          <w:lang w:val="es-ES"/>
                        </w:rPr>
                      </w:pPr>
                      <w:r w:rsidRPr="007D5FEA">
                        <w:rPr>
                          <w:sz w:val="36"/>
                          <w:szCs w:val="36"/>
                          <w:lang w:val="es-ES"/>
                        </w:rPr>
                        <w:t>Ciclo 2019-2</w:t>
                      </w:r>
                    </w:p>
                    <w:p w14:paraId="3489E9B7" w14:textId="77777777" w:rsidR="0017691D" w:rsidRDefault="0017691D"/>
                    <w:p w14:paraId="29D7DE22" w14:textId="77777777" w:rsidR="0017691D" w:rsidRPr="007D5FEA" w:rsidRDefault="0017691D">
                      <w:pPr>
                        <w:rPr>
                          <w:sz w:val="36"/>
                          <w:szCs w:val="36"/>
                          <w:lang w:val="es-ES"/>
                        </w:rPr>
                      </w:pPr>
                      <w:r w:rsidRPr="007D5FEA">
                        <w:rPr>
                          <w:sz w:val="36"/>
                          <w:szCs w:val="36"/>
                          <w:lang w:val="es-ES"/>
                        </w:rPr>
                        <w:t>Ciclo 2019-2</w:t>
                      </w:r>
                    </w:p>
                    <w:p w14:paraId="59719139" w14:textId="77777777" w:rsidR="0017691D" w:rsidRDefault="0017691D"/>
                    <w:p w14:paraId="74DD0D7F" w14:textId="77777777" w:rsidR="0017691D" w:rsidRPr="007D5FEA" w:rsidRDefault="0017691D">
                      <w:pPr>
                        <w:rPr>
                          <w:sz w:val="36"/>
                          <w:szCs w:val="36"/>
                          <w:lang w:val="es-ES"/>
                        </w:rPr>
                      </w:pPr>
                      <w:r w:rsidRPr="007D5FEA">
                        <w:rPr>
                          <w:sz w:val="36"/>
                          <w:szCs w:val="36"/>
                          <w:lang w:val="es-ES"/>
                        </w:rPr>
                        <w:t>Ciclo 2019-2</w:t>
                      </w:r>
                    </w:p>
                    <w:p w14:paraId="5F5BC083" w14:textId="77777777" w:rsidR="0017691D" w:rsidRDefault="0017691D"/>
                    <w:p w14:paraId="5DF559B3" w14:textId="77777777" w:rsidR="0017691D" w:rsidRPr="007D5FEA" w:rsidRDefault="0017691D">
                      <w:pPr>
                        <w:rPr>
                          <w:sz w:val="36"/>
                          <w:szCs w:val="36"/>
                          <w:lang w:val="es-ES"/>
                        </w:rPr>
                      </w:pPr>
                      <w:r w:rsidRPr="007D5FEA">
                        <w:rPr>
                          <w:sz w:val="36"/>
                          <w:szCs w:val="36"/>
                          <w:lang w:val="es-ES"/>
                        </w:rPr>
                        <w:t>Ciclo 2019-2</w:t>
                      </w:r>
                    </w:p>
                    <w:p w14:paraId="287F0863" w14:textId="77777777" w:rsidR="0017691D" w:rsidRDefault="0017691D"/>
                    <w:p w14:paraId="2C718812" w14:textId="77777777" w:rsidR="0017691D" w:rsidRPr="007D5FEA" w:rsidRDefault="0017691D">
                      <w:pPr>
                        <w:rPr>
                          <w:sz w:val="36"/>
                          <w:szCs w:val="36"/>
                          <w:lang w:val="es-ES"/>
                        </w:rPr>
                      </w:pPr>
                      <w:r w:rsidRPr="007D5FEA">
                        <w:rPr>
                          <w:sz w:val="36"/>
                          <w:szCs w:val="36"/>
                          <w:lang w:val="es-ES"/>
                        </w:rPr>
                        <w:t>Ciclo 2019-2</w:t>
                      </w:r>
                    </w:p>
                    <w:p w14:paraId="1A7DE6AB" w14:textId="77777777" w:rsidR="0017691D" w:rsidRDefault="0017691D"/>
                    <w:p w14:paraId="6B06F693" w14:textId="77777777" w:rsidR="0017691D" w:rsidRPr="007D5FEA" w:rsidRDefault="0017691D">
                      <w:pPr>
                        <w:rPr>
                          <w:sz w:val="36"/>
                          <w:szCs w:val="36"/>
                          <w:lang w:val="es-ES"/>
                        </w:rPr>
                      </w:pPr>
                      <w:r w:rsidRPr="007D5FEA">
                        <w:rPr>
                          <w:sz w:val="36"/>
                          <w:szCs w:val="36"/>
                          <w:lang w:val="es-ES"/>
                        </w:rPr>
                        <w:t>Ciclo 2019-2</w:t>
                      </w:r>
                    </w:p>
                    <w:p w14:paraId="052E580C" w14:textId="77777777" w:rsidR="0017691D" w:rsidRDefault="0017691D"/>
                    <w:p w14:paraId="5DF47489" w14:textId="77777777" w:rsidR="0017691D" w:rsidRPr="007D5FEA" w:rsidRDefault="0017691D">
                      <w:pPr>
                        <w:rPr>
                          <w:sz w:val="36"/>
                          <w:szCs w:val="36"/>
                          <w:lang w:val="es-ES"/>
                        </w:rPr>
                      </w:pPr>
                      <w:r w:rsidRPr="007D5FEA">
                        <w:rPr>
                          <w:sz w:val="36"/>
                          <w:szCs w:val="36"/>
                          <w:lang w:val="es-ES"/>
                        </w:rPr>
                        <w:t>Ciclo 2019-2</w:t>
                      </w:r>
                    </w:p>
                    <w:p w14:paraId="0627A41C" w14:textId="77777777" w:rsidR="0017691D" w:rsidRDefault="0017691D"/>
                    <w:p w14:paraId="39CF6EB5" w14:textId="77777777" w:rsidR="0017691D" w:rsidRPr="007D5FEA" w:rsidRDefault="0017691D">
                      <w:pPr>
                        <w:rPr>
                          <w:sz w:val="36"/>
                          <w:szCs w:val="36"/>
                          <w:lang w:val="es-ES"/>
                        </w:rPr>
                      </w:pPr>
                      <w:r w:rsidRPr="007D5FEA">
                        <w:rPr>
                          <w:sz w:val="36"/>
                          <w:szCs w:val="36"/>
                          <w:lang w:val="es-ES"/>
                        </w:rPr>
                        <w:t>Ciclo 2019-2</w:t>
                      </w:r>
                    </w:p>
                    <w:p w14:paraId="65D6F9DB" w14:textId="77777777" w:rsidR="0017691D" w:rsidRDefault="0017691D"/>
                    <w:p w14:paraId="033C3A2D" w14:textId="77777777" w:rsidR="0017691D" w:rsidRPr="007D5FEA" w:rsidRDefault="0017691D">
                      <w:pPr>
                        <w:rPr>
                          <w:sz w:val="36"/>
                          <w:szCs w:val="36"/>
                          <w:lang w:val="es-ES"/>
                        </w:rPr>
                      </w:pPr>
                      <w:r w:rsidRPr="007D5FEA">
                        <w:rPr>
                          <w:sz w:val="36"/>
                          <w:szCs w:val="36"/>
                          <w:lang w:val="es-ES"/>
                        </w:rPr>
                        <w:t>Ciclo 2019-2</w:t>
                      </w:r>
                    </w:p>
                    <w:p w14:paraId="38908E3D" w14:textId="77777777" w:rsidR="0017691D" w:rsidRDefault="0017691D"/>
                    <w:p w14:paraId="1CAD955A" w14:textId="77777777" w:rsidR="0017691D" w:rsidRPr="007D5FEA" w:rsidRDefault="0017691D">
                      <w:pPr>
                        <w:rPr>
                          <w:sz w:val="36"/>
                          <w:szCs w:val="36"/>
                          <w:lang w:val="es-ES"/>
                        </w:rPr>
                      </w:pPr>
                      <w:r w:rsidRPr="007D5FEA">
                        <w:rPr>
                          <w:sz w:val="36"/>
                          <w:szCs w:val="36"/>
                          <w:lang w:val="es-ES"/>
                        </w:rPr>
                        <w:t>Ciclo 2019-2</w:t>
                      </w:r>
                    </w:p>
                    <w:p w14:paraId="4A476A59" w14:textId="77777777" w:rsidR="0017691D" w:rsidRDefault="0017691D"/>
                    <w:p w14:paraId="30C7AB34" w14:textId="77777777" w:rsidR="0017691D" w:rsidRPr="007D5FEA" w:rsidRDefault="0017691D">
                      <w:pPr>
                        <w:rPr>
                          <w:sz w:val="36"/>
                          <w:szCs w:val="36"/>
                          <w:lang w:val="es-ES"/>
                        </w:rPr>
                      </w:pPr>
                      <w:r w:rsidRPr="007D5FEA">
                        <w:rPr>
                          <w:sz w:val="36"/>
                          <w:szCs w:val="36"/>
                          <w:lang w:val="es-ES"/>
                        </w:rPr>
                        <w:t>Ciclo 2019-2</w:t>
                      </w:r>
                    </w:p>
                    <w:p w14:paraId="76FFBFAE" w14:textId="77777777" w:rsidR="0017691D" w:rsidRDefault="0017691D"/>
                    <w:p w14:paraId="4C697597" w14:textId="77777777" w:rsidR="0017691D" w:rsidRPr="007D5FEA" w:rsidRDefault="0017691D">
                      <w:pPr>
                        <w:rPr>
                          <w:sz w:val="36"/>
                          <w:szCs w:val="36"/>
                          <w:lang w:val="es-ES"/>
                        </w:rPr>
                      </w:pPr>
                      <w:r w:rsidRPr="007D5FEA">
                        <w:rPr>
                          <w:sz w:val="36"/>
                          <w:szCs w:val="36"/>
                          <w:lang w:val="es-ES"/>
                        </w:rPr>
                        <w:t>Ciclo 2019-2</w:t>
                      </w:r>
                    </w:p>
                    <w:p w14:paraId="04D0F39B" w14:textId="77777777" w:rsidR="0017691D" w:rsidRDefault="0017691D"/>
                    <w:p w14:paraId="4D2A98E1" w14:textId="58ABB950" w:rsidR="0017691D" w:rsidRPr="007D5FEA" w:rsidRDefault="0017691D">
                      <w:pPr>
                        <w:rPr>
                          <w:sz w:val="36"/>
                          <w:szCs w:val="36"/>
                          <w:lang w:val="es-ES"/>
                        </w:rPr>
                      </w:pPr>
                      <w:r w:rsidRPr="007D5FEA">
                        <w:rPr>
                          <w:sz w:val="36"/>
                          <w:szCs w:val="36"/>
                          <w:lang w:val="es-ES"/>
                        </w:rPr>
                        <w:t>Ciclo 2019-2</w:t>
                      </w:r>
                    </w:p>
                    <w:p w14:paraId="7637C65A" w14:textId="77777777" w:rsidR="0017691D" w:rsidRDefault="0017691D"/>
                    <w:p w14:paraId="54C169FF" w14:textId="77777777" w:rsidR="0017691D" w:rsidRPr="007D5FEA" w:rsidRDefault="0017691D">
                      <w:pPr>
                        <w:rPr>
                          <w:sz w:val="36"/>
                          <w:szCs w:val="36"/>
                          <w:lang w:val="es-ES"/>
                        </w:rPr>
                      </w:pPr>
                      <w:r w:rsidRPr="007D5FEA">
                        <w:rPr>
                          <w:sz w:val="36"/>
                          <w:szCs w:val="36"/>
                          <w:lang w:val="es-ES"/>
                        </w:rPr>
                        <w:t>Ciclo 2019-2</w:t>
                      </w:r>
                    </w:p>
                    <w:p w14:paraId="1B0C4CDB" w14:textId="77777777" w:rsidR="0017691D" w:rsidRDefault="0017691D"/>
                    <w:p w14:paraId="41ED32A5" w14:textId="77777777" w:rsidR="0017691D" w:rsidRPr="007D5FEA" w:rsidRDefault="0017691D">
                      <w:pPr>
                        <w:rPr>
                          <w:sz w:val="36"/>
                          <w:szCs w:val="36"/>
                          <w:lang w:val="es-ES"/>
                        </w:rPr>
                      </w:pPr>
                      <w:r w:rsidRPr="007D5FEA">
                        <w:rPr>
                          <w:sz w:val="36"/>
                          <w:szCs w:val="36"/>
                          <w:lang w:val="es-ES"/>
                        </w:rPr>
                        <w:t>Ciclo 2019-2</w:t>
                      </w:r>
                    </w:p>
                    <w:p w14:paraId="43BCA98D" w14:textId="77777777" w:rsidR="0017691D" w:rsidRDefault="0017691D"/>
                    <w:p w14:paraId="37C1563F" w14:textId="77777777" w:rsidR="0017691D" w:rsidRPr="007D5FEA" w:rsidRDefault="0017691D">
                      <w:pPr>
                        <w:rPr>
                          <w:sz w:val="36"/>
                          <w:szCs w:val="36"/>
                          <w:lang w:val="es-ES"/>
                        </w:rPr>
                      </w:pPr>
                      <w:r w:rsidRPr="007D5FEA">
                        <w:rPr>
                          <w:sz w:val="36"/>
                          <w:szCs w:val="36"/>
                          <w:lang w:val="es-ES"/>
                        </w:rPr>
                        <w:t>Ciclo 2019-2</w:t>
                      </w:r>
                    </w:p>
                    <w:p w14:paraId="0F16886E" w14:textId="77777777" w:rsidR="0017691D" w:rsidRDefault="0017691D"/>
                    <w:p w14:paraId="6E7C99C2" w14:textId="77777777" w:rsidR="0017691D" w:rsidRPr="007D5FEA" w:rsidRDefault="0017691D">
                      <w:pPr>
                        <w:rPr>
                          <w:sz w:val="36"/>
                          <w:szCs w:val="36"/>
                          <w:lang w:val="es-ES"/>
                        </w:rPr>
                      </w:pPr>
                      <w:r w:rsidRPr="007D5FEA">
                        <w:rPr>
                          <w:sz w:val="36"/>
                          <w:szCs w:val="36"/>
                          <w:lang w:val="es-ES"/>
                        </w:rPr>
                        <w:t>Ciclo 2019-2</w:t>
                      </w:r>
                    </w:p>
                    <w:p w14:paraId="3D23915A" w14:textId="77777777" w:rsidR="0017691D" w:rsidRDefault="0017691D"/>
                    <w:p w14:paraId="188BF680" w14:textId="77777777" w:rsidR="0017691D" w:rsidRPr="007D5FEA" w:rsidRDefault="0017691D">
                      <w:pPr>
                        <w:rPr>
                          <w:sz w:val="36"/>
                          <w:szCs w:val="36"/>
                          <w:lang w:val="es-ES"/>
                        </w:rPr>
                      </w:pPr>
                      <w:r w:rsidRPr="007D5FEA">
                        <w:rPr>
                          <w:sz w:val="36"/>
                          <w:szCs w:val="36"/>
                          <w:lang w:val="es-ES"/>
                        </w:rPr>
                        <w:t>Ciclo 2019-2</w:t>
                      </w:r>
                    </w:p>
                    <w:p w14:paraId="4C7C46F2" w14:textId="77777777" w:rsidR="0017691D" w:rsidRDefault="0017691D"/>
                    <w:p w14:paraId="56BA7F77" w14:textId="77777777" w:rsidR="0017691D" w:rsidRPr="007D5FEA" w:rsidRDefault="0017691D">
                      <w:pPr>
                        <w:rPr>
                          <w:sz w:val="36"/>
                          <w:szCs w:val="36"/>
                          <w:lang w:val="es-ES"/>
                        </w:rPr>
                      </w:pPr>
                      <w:r w:rsidRPr="007D5FEA">
                        <w:rPr>
                          <w:sz w:val="36"/>
                          <w:szCs w:val="36"/>
                          <w:lang w:val="es-ES"/>
                        </w:rPr>
                        <w:t>Ciclo 2019-2</w:t>
                      </w:r>
                    </w:p>
                    <w:p w14:paraId="4BB8D1FF" w14:textId="77777777" w:rsidR="0017691D" w:rsidRDefault="0017691D"/>
                    <w:p w14:paraId="0C5CEE58" w14:textId="77777777" w:rsidR="0017691D" w:rsidRPr="007D5FEA" w:rsidRDefault="0017691D">
                      <w:pPr>
                        <w:rPr>
                          <w:sz w:val="36"/>
                          <w:szCs w:val="36"/>
                          <w:lang w:val="es-ES"/>
                        </w:rPr>
                      </w:pPr>
                      <w:r w:rsidRPr="007D5FEA">
                        <w:rPr>
                          <w:sz w:val="36"/>
                          <w:szCs w:val="36"/>
                          <w:lang w:val="es-ES"/>
                        </w:rPr>
                        <w:t>Ciclo 2019-2</w:t>
                      </w:r>
                    </w:p>
                    <w:p w14:paraId="64305D1D" w14:textId="77777777" w:rsidR="0017691D" w:rsidRDefault="0017691D"/>
                    <w:p w14:paraId="2E7115C0" w14:textId="77777777" w:rsidR="0017691D" w:rsidRPr="007D5FEA" w:rsidRDefault="0017691D">
                      <w:pPr>
                        <w:rPr>
                          <w:sz w:val="36"/>
                          <w:szCs w:val="36"/>
                          <w:lang w:val="es-ES"/>
                        </w:rPr>
                      </w:pPr>
                      <w:r w:rsidRPr="007D5FEA">
                        <w:rPr>
                          <w:sz w:val="36"/>
                          <w:szCs w:val="36"/>
                          <w:lang w:val="es-ES"/>
                        </w:rPr>
                        <w:t>Ciclo 2019-2</w:t>
                      </w:r>
                    </w:p>
                    <w:p w14:paraId="435C3606" w14:textId="77777777" w:rsidR="0017691D" w:rsidRDefault="0017691D"/>
                    <w:p w14:paraId="439164C3" w14:textId="77777777" w:rsidR="0017691D" w:rsidRPr="007D5FEA" w:rsidRDefault="0017691D">
                      <w:pPr>
                        <w:rPr>
                          <w:sz w:val="36"/>
                          <w:szCs w:val="36"/>
                          <w:lang w:val="es-ES"/>
                        </w:rPr>
                      </w:pPr>
                      <w:r w:rsidRPr="007D5FEA">
                        <w:rPr>
                          <w:sz w:val="36"/>
                          <w:szCs w:val="36"/>
                          <w:lang w:val="es-ES"/>
                        </w:rPr>
                        <w:t>Ciclo 2019-2</w:t>
                      </w:r>
                    </w:p>
                    <w:p w14:paraId="3BD36BD9" w14:textId="77777777" w:rsidR="0017691D" w:rsidRDefault="0017691D"/>
                    <w:p w14:paraId="38DD49F6" w14:textId="77777777" w:rsidR="0017691D" w:rsidRPr="007D5FEA" w:rsidRDefault="0017691D">
                      <w:pPr>
                        <w:rPr>
                          <w:sz w:val="36"/>
                          <w:szCs w:val="36"/>
                          <w:lang w:val="es-ES"/>
                        </w:rPr>
                      </w:pPr>
                      <w:r w:rsidRPr="007D5FEA">
                        <w:rPr>
                          <w:sz w:val="36"/>
                          <w:szCs w:val="36"/>
                          <w:lang w:val="es-ES"/>
                        </w:rPr>
                        <w:t>Ciclo 2019-2</w:t>
                      </w:r>
                    </w:p>
                    <w:p w14:paraId="1C6B2BF3" w14:textId="77777777" w:rsidR="0017691D" w:rsidRDefault="0017691D"/>
                    <w:p w14:paraId="5681CAFD" w14:textId="77777777" w:rsidR="0017691D" w:rsidRPr="007D5FEA" w:rsidRDefault="0017691D">
                      <w:pPr>
                        <w:rPr>
                          <w:sz w:val="36"/>
                          <w:szCs w:val="36"/>
                          <w:lang w:val="es-ES"/>
                        </w:rPr>
                      </w:pPr>
                      <w:r w:rsidRPr="007D5FEA">
                        <w:rPr>
                          <w:sz w:val="36"/>
                          <w:szCs w:val="36"/>
                          <w:lang w:val="es-ES"/>
                        </w:rPr>
                        <w:t>Ciclo 2019-2</w:t>
                      </w:r>
                    </w:p>
                    <w:p w14:paraId="4C553136" w14:textId="77777777" w:rsidR="0017691D" w:rsidRDefault="0017691D"/>
                    <w:p w14:paraId="7B4DD4A2" w14:textId="77777777" w:rsidR="0017691D" w:rsidRPr="007D5FEA" w:rsidRDefault="0017691D">
                      <w:pPr>
                        <w:rPr>
                          <w:sz w:val="36"/>
                          <w:szCs w:val="36"/>
                          <w:lang w:val="es-ES"/>
                        </w:rPr>
                      </w:pPr>
                      <w:r w:rsidRPr="007D5FEA">
                        <w:rPr>
                          <w:sz w:val="36"/>
                          <w:szCs w:val="36"/>
                          <w:lang w:val="es-ES"/>
                        </w:rPr>
                        <w:t>Ciclo 2019-2</w:t>
                      </w:r>
                    </w:p>
                    <w:p w14:paraId="73E339E4" w14:textId="77777777" w:rsidR="0017691D" w:rsidRDefault="0017691D"/>
                    <w:p w14:paraId="6F30E785" w14:textId="77777777" w:rsidR="0017691D" w:rsidRPr="007D5FEA" w:rsidRDefault="0017691D">
                      <w:pPr>
                        <w:rPr>
                          <w:sz w:val="36"/>
                          <w:szCs w:val="36"/>
                          <w:lang w:val="es-ES"/>
                        </w:rPr>
                      </w:pPr>
                      <w:r w:rsidRPr="007D5FEA">
                        <w:rPr>
                          <w:sz w:val="36"/>
                          <w:szCs w:val="36"/>
                          <w:lang w:val="es-ES"/>
                        </w:rPr>
                        <w:t>Ciclo 2019-2</w:t>
                      </w:r>
                    </w:p>
                    <w:p w14:paraId="422ED7B8" w14:textId="77777777" w:rsidR="0017691D" w:rsidRDefault="0017691D"/>
                    <w:p w14:paraId="1A16982B" w14:textId="77777777" w:rsidR="0017691D" w:rsidRPr="007D5FEA" w:rsidRDefault="0017691D">
                      <w:pPr>
                        <w:rPr>
                          <w:sz w:val="36"/>
                          <w:szCs w:val="36"/>
                          <w:lang w:val="es-ES"/>
                        </w:rPr>
                      </w:pPr>
                      <w:r w:rsidRPr="007D5FEA">
                        <w:rPr>
                          <w:sz w:val="36"/>
                          <w:szCs w:val="36"/>
                          <w:lang w:val="es-ES"/>
                        </w:rPr>
                        <w:t>Ciclo 2019-2</w:t>
                      </w:r>
                    </w:p>
                    <w:p w14:paraId="6FD879CB" w14:textId="77777777" w:rsidR="0017691D" w:rsidRDefault="0017691D"/>
                    <w:p w14:paraId="5EC54838" w14:textId="77777777" w:rsidR="0017691D" w:rsidRPr="007D5FEA" w:rsidRDefault="0017691D">
                      <w:pPr>
                        <w:rPr>
                          <w:sz w:val="36"/>
                          <w:szCs w:val="36"/>
                          <w:lang w:val="es-ES"/>
                        </w:rPr>
                      </w:pPr>
                      <w:r w:rsidRPr="007D5FEA">
                        <w:rPr>
                          <w:sz w:val="36"/>
                          <w:szCs w:val="36"/>
                          <w:lang w:val="es-ES"/>
                        </w:rPr>
                        <w:t>Ciclo 2019-2</w:t>
                      </w:r>
                    </w:p>
                    <w:p w14:paraId="517086B3" w14:textId="77777777" w:rsidR="0017691D" w:rsidRDefault="0017691D"/>
                    <w:p w14:paraId="64EC729E" w14:textId="77777777" w:rsidR="0017691D" w:rsidRPr="007D5FEA" w:rsidRDefault="0017691D">
                      <w:pPr>
                        <w:rPr>
                          <w:sz w:val="36"/>
                          <w:szCs w:val="36"/>
                          <w:lang w:val="es-ES"/>
                        </w:rPr>
                      </w:pPr>
                      <w:r w:rsidRPr="007D5FEA">
                        <w:rPr>
                          <w:sz w:val="36"/>
                          <w:szCs w:val="36"/>
                          <w:lang w:val="es-ES"/>
                        </w:rPr>
                        <w:t>Ciclo 2019-2</w:t>
                      </w:r>
                    </w:p>
                    <w:p w14:paraId="5DF5FF53" w14:textId="77777777" w:rsidR="0017691D" w:rsidRDefault="0017691D"/>
                    <w:p w14:paraId="4150EA85" w14:textId="77777777" w:rsidR="0017691D" w:rsidRPr="007D5FEA" w:rsidRDefault="0017691D">
                      <w:pPr>
                        <w:rPr>
                          <w:sz w:val="36"/>
                          <w:szCs w:val="36"/>
                          <w:lang w:val="es-ES"/>
                        </w:rPr>
                      </w:pPr>
                      <w:r w:rsidRPr="007D5FEA">
                        <w:rPr>
                          <w:sz w:val="36"/>
                          <w:szCs w:val="36"/>
                          <w:lang w:val="es-ES"/>
                        </w:rPr>
                        <w:t>Ciclo 2019-2</w:t>
                      </w:r>
                    </w:p>
                    <w:p w14:paraId="5841C236" w14:textId="77777777" w:rsidR="0017691D" w:rsidRDefault="0017691D"/>
                    <w:p w14:paraId="6DC47FE9" w14:textId="77777777" w:rsidR="0017691D" w:rsidRPr="007D5FEA" w:rsidRDefault="0017691D">
                      <w:pPr>
                        <w:rPr>
                          <w:sz w:val="36"/>
                          <w:szCs w:val="36"/>
                          <w:lang w:val="es-ES"/>
                        </w:rPr>
                      </w:pPr>
                      <w:r w:rsidRPr="007D5FEA">
                        <w:rPr>
                          <w:sz w:val="36"/>
                          <w:szCs w:val="36"/>
                          <w:lang w:val="es-ES"/>
                        </w:rPr>
                        <w:t>Ciclo 2019-2</w:t>
                      </w:r>
                    </w:p>
                    <w:p w14:paraId="266BF5DF" w14:textId="77777777" w:rsidR="0017691D" w:rsidRDefault="0017691D"/>
                    <w:p w14:paraId="16C438F7" w14:textId="77777777" w:rsidR="0017691D" w:rsidRPr="007D5FEA" w:rsidRDefault="0017691D">
                      <w:pPr>
                        <w:rPr>
                          <w:sz w:val="36"/>
                          <w:szCs w:val="36"/>
                          <w:lang w:val="es-ES"/>
                        </w:rPr>
                      </w:pPr>
                      <w:r w:rsidRPr="007D5FEA">
                        <w:rPr>
                          <w:sz w:val="36"/>
                          <w:szCs w:val="36"/>
                          <w:lang w:val="es-ES"/>
                        </w:rPr>
                        <w:t>Ciclo 2019-2</w:t>
                      </w:r>
                    </w:p>
                    <w:p w14:paraId="00CA241E" w14:textId="77777777" w:rsidR="0017691D" w:rsidRDefault="0017691D"/>
                    <w:p w14:paraId="65D831D8" w14:textId="77777777" w:rsidR="0017691D" w:rsidRPr="007D5FEA" w:rsidRDefault="0017691D">
                      <w:pPr>
                        <w:rPr>
                          <w:sz w:val="36"/>
                          <w:szCs w:val="36"/>
                          <w:lang w:val="es-ES"/>
                        </w:rPr>
                      </w:pPr>
                      <w:r w:rsidRPr="007D5FEA">
                        <w:rPr>
                          <w:sz w:val="36"/>
                          <w:szCs w:val="36"/>
                          <w:lang w:val="es-ES"/>
                        </w:rPr>
                        <w:t>Ciclo 2019-2</w:t>
                      </w:r>
                    </w:p>
                    <w:p w14:paraId="31FD05FC" w14:textId="77777777" w:rsidR="0017691D" w:rsidRDefault="0017691D"/>
                    <w:p w14:paraId="52DB63AC" w14:textId="77777777" w:rsidR="0017691D" w:rsidRPr="007D5FEA" w:rsidRDefault="0017691D">
                      <w:pPr>
                        <w:rPr>
                          <w:sz w:val="36"/>
                          <w:szCs w:val="36"/>
                          <w:lang w:val="es-ES"/>
                        </w:rPr>
                      </w:pPr>
                      <w:r w:rsidRPr="007D5FEA">
                        <w:rPr>
                          <w:sz w:val="36"/>
                          <w:szCs w:val="36"/>
                          <w:lang w:val="es-ES"/>
                        </w:rPr>
                        <w:t>Ciclo 2019-2</w:t>
                      </w:r>
                    </w:p>
                    <w:p w14:paraId="458B9021" w14:textId="77777777" w:rsidR="0017691D" w:rsidRDefault="0017691D"/>
                    <w:p w14:paraId="1625293E" w14:textId="77777777" w:rsidR="0017691D" w:rsidRPr="007D5FEA" w:rsidRDefault="0017691D">
                      <w:pPr>
                        <w:rPr>
                          <w:sz w:val="36"/>
                          <w:szCs w:val="36"/>
                          <w:lang w:val="es-ES"/>
                        </w:rPr>
                      </w:pPr>
                      <w:r w:rsidRPr="007D5FEA">
                        <w:rPr>
                          <w:sz w:val="36"/>
                          <w:szCs w:val="36"/>
                          <w:lang w:val="es-ES"/>
                        </w:rPr>
                        <w:t>Ciclo 2019-2</w:t>
                      </w:r>
                    </w:p>
                    <w:p w14:paraId="2AABEE8A" w14:textId="77777777" w:rsidR="0017691D" w:rsidRDefault="0017691D"/>
                    <w:p w14:paraId="20EAF4C2" w14:textId="77777777" w:rsidR="0017691D" w:rsidRPr="007D5FEA" w:rsidRDefault="0017691D">
                      <w:pPr>
                        <w:rPr>
                          <w:sz w:val="36"/>
                          <w:szCs w:val="36"/>
                          <w:lang w:val="es-ES"/>
                        </w:rPr>
                      </w:pPr>
                      <w:r w:rsidRPr="007D5FEA">
                        <w:rPr>
                          <w:sz w:val="36"/>
                          <w:szCs w:val="36"/>
                          <w:lang w:val="es-ES"/>
                        </w:rPr>
                        <w:t>Ciclo 2019-2</w:t>
                      </w:r>
                    </w:p>
                    <w:p w14:paraId="70BC7B09" w14:textId="77777777" w:rsidR="0017691D" w:rsidRDefault="0017691D"/>
                    <w:p w14:paraId="09C8E9D4" w14:textId="77777777" w:rsidR="0017691D" w:rsidRPr="007D5FEA" w:rsidRDefault="0017691D">
                      <w:pPr>
                        <w:rPr>
                          <w:sz w:val="36"/>
                          <w:szCs w:val="36"/>
                          <w:lang w:val="es-ES"/>
                        </w:rPr>
                      </w:pPr>
                      <w:r w:rsidRPr="007D5FEA">
                        <w:rPr>
                          <w:sz w:val="36"/>
                          <w:szCs w:val="36"/>
                          <w:lang w:val="es-ES"/>
                        </w:rPr>
                        <w:t>Ciclo 2019-2</w:t>
                      </w:r>
                    </w:p>
                    <w:p w14:paraId="7BBF30AB" w14:textId="77777777" w:rsidR="0017691D" w:rsidRDefault="0017691D"/>
                    <w:p w14:paraId="70BB1B56" w14:textId="77777777" w:rsidR="0017691D" w:rsidRPr="007D5FEA" w:rsidRDefault="0017691D">
                      <w:pPr>
                        <w:rPr>
                          <w:sz w:val="36"/>
                          <w:szCs w:val="36"/>
                          <w:lang w:val="es-ES"/>
                        </w:rPr>
                      </w:pPr>
                      <w:r w:rsidRPr="007D5FEA">
                        <w:rPr>
                          <w:sz w:val="36"/>
                          <w:szCs w:val="36"/>
                          <w:lang w:val="es-ES"/>
                        </w:rPr>
                        <w:t>Ciclo 2019-2</w:t>
                      </w:r>
                    </w:p>
                    <w:p w14:paraId="55149EF6" w14:textId="77777777" w:rsidR="0017691D" w:rsidRDefault="0017691D"/>
                    <w:p w14:paraId="132332CA" w14:textId="77777777" w:rsidR="0017691D" w:rsidRPr="007D5FEA" w:rsidRDefault="0017691D">
                      <w:pPr>
                        <w:rPr>
                          <w:sz w:val="36"/>
                          <w:szCs w:val="36"/>
                          <w:lang w:val="es-ES"/>
                        </w:rPr>
                      </w:pPr>
                      <w:r w:rsidRPr="007D5FEA">
                        <w:rPr>
                          <w:sz w:val="36"/>
                          <w:szCs w:val="36"/>
                          <w:lang w:val="es-ES"/>
                        </w:rPr>
                        <w:t>Ciclo 2019-2</w:t>
                      </w:r>
                    </w:p>
                    <w:p w14:paraId="486026AE" w14:textId="77777777" w:rsidR="0017691D" w:rsidRDefault="0017691D"/>
                    <w:p w14:paraId="2BB8BD00" w14:textId="77777777" w:rsidR="0017691D" w:rsidRPr="007D5FEA" w:rsidRDefault="0017691D">
                      <w:pPr>
                        <w:rPr>
                          <w:sz w:val="36"/>
                          <w:szCs w:val="36"/>
                          <w:lang w:val="es-ES"/>
                        </w:rPr>
                      </w:pPr>
                      <w:r w:rsidRPr="007D5FEA">
                        <w:rPr>
                          <w:sz w:val="36"/>
                          <w:szCs w:val="36"/>
                          <w:lang w:val="es-ES"/>
                        </w:rPr>
                        <w:t>Ciclo 2019-2</w:t>
                      </w:r>
                    </w:p>
                    <w:p w14:paraId="69377008" w14:textId="77777777" w:rsidR="0017691D" w:rsidRDefault="0017691D"/>
                    <w:p w14:paraId="0ED1C43E" w14:textId="77777777" w:rsidR="0017691D" w:rsidRPr="007D5FEA" w:rsidRDefault="0017691D">
                      <w:pPr>
                        <w:rPr>
                          <w:sz w:val="36"/>
                          <w:szCs w:val="36"/>
                          <w:lang w:val="es-ES"/>
                        </w:rPr>
                      </w:pPr>
                      <w:r w:rsidRPr="007D5FEA">
                        <w:rPr>
                          <w:sz w:val="36"/>
                          <w:szCs w:val="36"/>
                          <w:lang w:val="es-ES"/>
                        </w:rPr>
                        <w:t>Ciclo 2019-2</w:t>
                      </w:r>
                    </w:p>
                    <w:p w14:paraId="20623021" w14:textId="77777777" w:rsidR="0017691D" w:rsidRDefault="0017691D"/>
                    <w:p w14:paraId="71DD1EE7" w14:textId="77777777" w:rsidR="0017691D" w:rsidRPr="007D5FEA" w:rsidRDefault="0017691D">
                      <w:pPr>
                        <w:rPr>
                          <w:sz w:val="36"/>
                          <w:szCs w:val="36"/>
                          <w:lang w:val="es-ES"/>
                        </w:rPr>
                      </w:pPr>
                      <w:r w:rsidRPr="007D5FEA">
                        <w:rPr>
                          <w:sz w:val="36"/>
                          <w:szCs w:val="36"/>
                          <w:lang w:val="es-ES"/>
                        </w:rPr>
                        <w:t>Ciclo 2019-2</w:t>
                      </w:r>
                    </w:p>
                    <w:p w14:paraId="4AF7779B" w14:textId="77777777" w:rsidR="0017691D" w:rsidRDefault="0017691D"/>
                    <w:p w14:paraId="12B46089" w14:textId="77777777" w:rsidR="0017691D" w:rsidRPr="007D5FEA" w:rsidRDefault="0017691D">
                      <w:pPr>
                        <w:rPr>
                          <w:sz w:val="36"/>
                          <w:szCs w:val="36"/>
                          <w:lang w:val="es-ES"/>
                        </w:rPr>
                      </w:pPr>
                      <w:r w:rsidRPr="007D5FEA">
                        <w:rPr>
                          <w:sz w:val="36"/>
                          <w:szCs w:val="36"/>
                          <w:lang w:val="es-ES"/>
                        </w:rPr>
                        <w:t>Ciclo 2019-2</w:t>
                      </w:r>
                    </w:p>
                    <w:p w14:paraId="2CE81879" w14:textId="77777777" w:rsidR="0017691D" w:rsidRDefault="0017691D"/>
                    <w:p w14:paraId="5EFFB658" w14:textId="77777777" w:rsidR="0017691D" w:rsidRPr="007D5FEA" w:rsidRDefault="0017691D">
                      <w:pPr>
                        <w:rPr>
                          <w:sz w:val="36"/>
                          <w:szCs w:val="36"/>
                          <w:lang w:val="es-ES"/>
                        </w:rPr>
                      </w:pPr>
                      <w:r w:rsidRPr="007D5FEA">
                        <w:rPr>
                          <w:sz w:val="36"/>
                          <w:szCs w:val="36"/>
                          <w:lang w:val="es-ES"/>
                        </w:rPr>
                        <w:t>Ciclo 2019-2</w:t>
                      </w:r>
                    </w:p>
                    <w:p w14:paraId="13032663" w14:textId="77777777" w:rsidR="0017691D" w:rsidRDefault="0017691D"/>
                    <w:p w14:paraId="332831B5" w14:textId="3F655247" w:rsidR="0017691D" w:rsidRPr="007D5FEA" w:rsidRDefault="0017691D">
                      <w:pPr>
                        <w:rPr>
                          <w:sz w:val="36"/>
                          <w:szCs w:val="36"/>
                          <w:lang w:val="es-ES"/>
                        </w:rPr>
                      </w:pPr>
                      <w:r w:rsidRPr="007D5FEA">
                        <w:rPr>
                          <w:sz w:val="36"/>
                          <w:szCs w:val="36"/>
                          <w:lang w:val="es-ES"/>
                        </w:rPr>
                        <w:t>Ciclo 2019-2</w:t>
                      </w:r>
                    </w:p>
                    <w:p w14:paraId="2807C03A" w14:textId="77777777" w:rsidR="0017691D" w:rsidRDefault="0017691D"/>
                    <w:p w14:paraId="4C6631E2" w14:textId="77777777" w:rsidR="0017691D" w:rsidRPr="007D5FEA" w:rsidRDefault="0017691D">
                      <w:pPr>
                        <w:rPr>
                          <w:sz w:val="36"/>
                          <w:szCs w:val="36"/>
                          <w:lang w:val="es-ES"/>
                        </w:rPr>
                      </w:pPr>
                      <w:r w:rsidRPr="007D5FEA">
                        <w:rPr>
                          <w:sz w:val="36"/>
                          <w:szCs w:val="36"/>
                          <w:lang w:val="es-ES"/>
                        </w:rPr>
                        <w:t>Ciclo 2019-2</w:t>
                      </w:r>
                    </w:p>
                    <w:p w14:paraId="07948984" w14:textId="77777777" w:rsidR="0017691D" w:rsidRDefault="0017691D"/>
                    <w:p w14:paraId="686C3B55" w14:textId="77777777" w:rsidR="0017691D" w:rsidRPr="007D5FEA" w:rsidRDefault="0017691D">
                      <w:pPr>
                        <w:rPr>
                          <w:sz w:val="36"/>
                          <w:szCs w:val="36"/>
                          <w:lang w:val="es-ES"/>
                        </w:rPr>
                      </w:pPr>
                      <w:r w:rsidRPr="007D5FEA">
                        <w:rPr>
                          <w:sz w:val="36"/>
                          <w:szCs w:val="36"/>
                          <w:lang w:val="es-ES"/>
                        </w:rPr>
                        <w:t>Ciclo 2019-2</w:t>
                      </w:r>
                    </w:p>
                    <w:p w14:paraId="1B2D166E" w14:textId="77777777" w:rsidR="0017691D" w:rsidRDefault="0017691D"/>
                    <w:p w14:paraId="2BC238AD" w14:textId="77777777" w:rsidR="0017691D" w:rsidRPr="007D5FEA" w:rsidRDefault="0017691D">
                      <w:pPr>
                        <w:rPr>
                          <w:sz w:val="36"/>
                          <w:szCs w:val="36"/>
                          <w:lang w:val="es-ES"/>
                        </w:rPr>
                      </w:pPr>
                      <w:r w:rsidRPr="007D5FEA">
                        <w:rPr>
                          <w:sz w:val="36"/>
                          <w:szCs w:val="36"/>
                          <w:lang w:val="es-ES"/>
                        </w:rPr>
                        <w:t>Ciclo 2019-2</w:t>
                      </w:r>
                    </w:p>
                    <w:p w14:paraId="55051FF6" w14:textId="77777777" w:rsidR="0017691D" w:rsidRDefault="0017691D"/>
                    <w:p w14:paraId="40A7F569" w14:textId="77777777" w:rsidR="0017691D" w:rsidRPr="007D5FEA" w:rsidRDefault="0017691D">
                      <w:pPr>
                        <w:rPr>
                          <w:sz w:val="36"/>
                          <w:szCs w:val="36"/>
                          <w:lang w:val="es-ES"/>
                        </w:rPr>
                      </w:pPr>
                      <w:r w:rsidRPr="007D5FEA">
                        <w:rPr>
                          <w:sz w:val="36"/>
                          <w:szCs w:val="36"/>
                          <w:lang w:val="es-ES"/>
                        </w:rPr>
                        <w:t>Ciclo 2019-2</w:t>
                      </w:r>
                    </w:p>
                    <w:p w14:paraId="067E9D35" w14:textId="77777777" w:rsidR="0017691D" w:rsidRDefault="0017691D"/>
                    <w:p w14:paraId="4261A87C" w14:textId="77777777" w:rsidR="0017691D" w:rsidRPr="007D5FEA" w:rsidRDefault="0017691D">
                      <w:pPr>
                        <w:rPr>
                          <w:sz w:val="36"/>
                          <w:szCs w:val="36"/>
                          <w:lang w:val="es-ES"/>
                        </w:rPr>
                      </w:pPr>
                      <w:r w:rsidRPr="007D5FEA">
                        <w:rPr>
                          <w:sz w:val="36"/>
                          <w:szCs w:val="36"/>
                          <w:lang w:val="es-ES"/>
                        </w:rPr>
                        <w:t>Ciclo 2019-2</w:t>
                      </w:r>
                    </w:p>
                    <w:p w14:paraId="378979A9" w14:textId="77777777" w:rsidR="0017691D" w:rsidRDefault="0017691D"/>
                    <w:p w14:paraId="300D0F5A" w14:textId="77777777" w:rsidR="0017691D" w:rsidRPr="007D5FEA" w:rsidRDefault="0017691D">
                      <w:pPr>
                        <w:rPr>
                          <w:sz w:val="36"/>
                          <w:szCs w:val="36"/>
                          <w:lang w:val="es-ES"/>
                        </w:rPr>
                      </w:pPr>
                      <w:r w:rsidRPr="007D5FEA">
                        <w:rPr>
                          <w:sz w:val="36"/>
                          <w:szCs w:val="36"/>
                          <w:lang w:val="es-ES"/>
                        </w:rPr>
                        <w:t>Ciclo 2019-2</w:t>
                      </w:r>
                    </w:p>
                    <w:p w14:paraId="0012CA10" w14:textId="77777777" w:rsidR="0017691D" w:rsidRDefault="0017691D"/>
                    <w:p w14:paraId="6BDE7D89" w14:textId="77777777" w:rsidR="0017691D" w:rsidRPr="007D5FEA" w:rsidRDefault="0017691D">
                      <w:pPr>
                        <w:rPr>
                          <w:sz w:val="36"/>
                          <w:szCs w:val="36"/>
                          <w:lang w:val="es-ES"/>
                        </w:rPr>
                      </w:pPr>
                      <w:r w:rsidRPr="007D5FEA">
                        <w:rPr>
                          <w:sz w:val="36"/>
                          <w:szCs w:val="36"/>
                          <w:lang w:val="es-ES"/>
                        </w:rPr>
                        <w:t>Ciclo 2019-2</w:t>
                      </w:r>
                    </w:p>
                    <w:p w14:paraId="5182D3AD" w14:textId="77777777" w:rsidR="0017691D" w:rsidRDefault="0017691D"/>
                    <w:p w14:paraId="22FF727C" w14:textId="77777777" w:rsidR="0017691D" w:rsidRPr="007D5FEA" w:rsidRDefault="0017691D">
                      <w:pPr>
                        <w:rPr>
                          <w:sz w:val="36"/>
                          <w:szCs w:val="36"/>
                          <w:lang w:val="es-ES"/>
                        </w:rPr>
                      </w:pPr>
                      <w:r w:rsidRPr="007D5FEA">
                        <w:rPr>
                          <w:sz w:val="36"/>
                          <w:szCs w:val="36"/>
                          <w:lang w:val="es-ES"/>
                        </w:rPr>
                        <w:t>Ciclo 2019-2</w:t>
                      </w:r>
                    </w:p>
                    <w:p w14:paraId="3CD7C255" w14:textId="77777777" w:rsidR="0017691D" w:rsidRDefault="0017691D"/>
                    <w:p w14:paraId="3C471510" w14:textId="77777777" w:rsidR="0017691D" w:rsidRPr="007D5FEA" w:rsidRDefault="0017691D">
                      <w:pPr>
                        <w:rPr>
                          <w:sz w:val="36"/>
                          <w:szCs w:val="36"/>
                          <w:lang w:val="es-ES"/>
                        </w:rPr>
                      </w:pPr>
                      <w:r w:rsidRPr="007D5FEA">
                        <w:rPr>
                          <w:sz w:val="36"/>
                          <w:szCs w:val="36"/>
                          <w:lang w:val="es-ES"/>
                        </w:rPr>
                        <w:t>Ciclo 2019-2</w:t>
                      </w:r>
                    </w:p>
                    <w:p w14:paraId="0DFFED05" w14:textId="77777777" w:rsidR="0017691D" w:rsidRDefault="0017691D"/>
                    <w:p w14:paraId="2E348301" w14:textId="77777777" w:rsidR="0017691D" w:rsidRPr="007D5FEA" w:rsidRDefault="0017691D">
                      <w:pPr>
                        <w:rPr>
                          <w:sz w:val="36"/>
                          <w:szCs w:val="36"/>
                          <w:lang w:val="es-ES"/>
                        </w:rPr>
                      </w:pPr>
                      <w:r w:rsidRPr="007D5FEA">
                        <w:rPr>
                          <w:sz w:val="36"/>
                          <w:szCs w:val="36"/>
                          <w:lang w:val="es-ES"/>
                        </w:rPr>
                        <w:t>Ciclo 2019-2</w:t>
                      </w:r>
                    </w:p>
                    <w:p w14:paraId="2F927AF5" w14:textId="77777777" w:rsidR="0017691D" w:rsidRDefault="0017691D"/>
                    <w:p w14:paraId="2183C852" w14:textId="77777777" w:rsidR="0017691D" w:rsidRPr="007D5FEA" w:rsidRDefault="0017691D">
                      <w:pPr>
                        <w:rPr>
                          <w:sz w:val="36"/>
                          <w:szCs w:val="36"/>
                          <w:lang w:val="es-ES"/>
                        </w:rPr>
                      </w:pPr>
                      <w:r w:rsidRPr="007D5FEA">
                        <w:rPr>
                          <w:sz w:val="36"/>
                          <w:szCs w:val="36"/>
                          <w:lang w:val="es-ES"/>
                        </w:rPr>
                        <w:t>Ciclo 2019-2</w:t>
                      </w:r>
                    </w:p>
                    <w:p w14:paraId="57A8B7EC" w14:textId="77777777" w:rsidR="0017691D" w:rsidRDefault="0017691D"/>
                    <w:p w14:paraId="7EA4B32B" w14:textId="77777777" w:rsidR="0017691D" w:rsidRPr="007D5FEA" w:rsidRDefault="0017691D">
                      <w:pPr>
                        <w:rPr>
                          <w:sz w:val="36"/>
                          <w:szCs w:val="36"/>
                          <w:lang w:val="es-ES"/>
                        </w:rPr>
                      </w:pPr>
                      <w:r w:rsidRPr="007D5FEA">
                        <w:rPr>
                          <w:sz w:val="36"/>
                          <w:szCs w:val="36"/>
                          <w:lang w:val="es-ES"/>
                        </w:rPr>
                        <w:t>Ciclo 2019-2</w:t>
                      </w:r>
                    </w:p>
                    <w:p w14:paraId="0F7A820B" w14:textId="77777777" w:rsidR="0017691D" w:rsidRDefault="0017691D"/>
                    <w:p w14:paraId="69DB9891" w14:textId="77777777" w:rsidR="0017691D" w:rsidRPr="007D5FEA" w:rsidRDefault="0017691D">
                      <w:pPr>
                        <w:rPr>
                          <w:sz w:val="36"/>
                          <w:szCs w:val="36"/>
                          <w:lang w:val="es-ES"/>
                        </w:rPr>
                      </w:pPr>
                      <w:r w:rsidRPr="007D5FEA">
                        <w:rPr>
                          <w:sz w:val="36"/>
                          <w:szCs w:val="36"/>
                          <w:lang w:val="es-ES"/>
                        </w:rPr>
                        <w:t>Ciclo 2019-2</w:t>
                      </w:r>
                    </w:p>
                    <w:p w14:paraId="2878D1D6" w14:textId="77777777" w:rsidR="0017691D" w:rsidRDefault="0017691D"/>
                    <w:p w14:paraId="3E16CC71" w14:textId="77777777" w:rsidR="0017691D" w:rsidRPr="007D5FEA" w:rsidRDefault="0017691D">
                      <w:pPr>
                        <w:rPr>
                          <w:sz w:val="36"/>
                          <w:szCs w:val="36"/>
                          <w:lang w:val="es-ES"/>
                        </w:rPr>
                      </w:pPr>
                      <w:r w:rsidRPr="007D5FEA">
                        <w:rPr>
                          <w:sz w:val="36"/>
                          <w:szCs w:val="36"/>
                          <w:lang w:val="es-ES"/>
                        </w:rPr>
                        <w:t>Ciclo 2019-2</w:t>
                      </w:r>
                    </w:p>
                    <w:p w14:paraId="0BADF2C1" w14:textId="77777777" w:rsidR="0017691D" w:rsidRDefault="0017691D"/>
                    <w:p w14:paraId="2B469894" w14:textId="77777777" w:rsidR="0017691D" w:rsidRPr="007D5FEA" w:rsidRDefault="0017691D">
                      <w:pPr>
                        <w:rPr>
                          <w:sz w:val="36"/>
                          <w:szCs w:val="36"/>
                          <w:lang w:val="es-ES"/>
                        </w:rPr>
                      </w:pPr>
                      <w:r w:rsidRPr="007D5FEA">
                        <w:rPr>
                          <w:sz w:val="36"/>
                          <w:szCs w:val="36"/>
                          <w:lang w:val="es-ES"/>
                        </w:rPr>
                        <w:t>Ciclo 2019-2</w:t>
                      </w:r>
                    </w:p>
                    <w:p w14:paraId="4E581DA9" w14:textId="77777777" w:rsidR="0017691D" w:rsidRDefault="0017691D"/>
                    <w:p w14:paraId="715D8F81" w14:textId="3F655247" w:rsidR="0017691D" w:rsidRPr="007D5FEA" w:rsidRDefault="0017691D">
                      <w:pPr>
                        <w:rPr>
                          <w:sz w:val="36"/>
                          <w:szCs w:val="36"/>
                          <w:lang w:val="es-ES"/>
                        </w:rPr>
                      </w:pPr>
                      <w:r w:rsidRPr="007D5FEA">
                        <w:rPr>
                          <w:sz w:val="36"/>
                          <w:szCs w:val="36"/>
                          <w:lang w:val="es-ES"/>
                        </w:rPr>
                        <w:t>Ciclo 2019-2</w:t>
                      </w:r>
                    </w:p>
                    <w:p w14:paraId="2D572D65" w14:textId="77777777" w:rsidR="0017691D" w:rsidRDefault="0017691D"/>
                    <w:p w14:paraId="047533F7" w14:textId="77777777" w:rsidR="0017691D" w:rsidRPr="007D5FEA" w:rsidRDefault="0017691D">
                      <w:pPr>
                        <w:rPr>
                          <w:sz w:val="36"/>
                          <w:szCs w:val="36"/>
                          <w:lang w:val="es-ES"/>
                        </w:rPr>
                      </w:pPr>
                      <w:r w:rsidRPr="007D5FEA">
                        <w:rPr>
                          <w:sz w:val="36"/>
                          <w:szCs w:val="36"/>
                          <w:lang w:val="es-ES"/>
                        </w:rPr>
                        <w:t>Ciclo 2019-2</w:t>
                      </w:r>
                    </w:p>
                    <w:p w14:paraId="1F574E05" w14:textId="77777777" w:rsidR="0017691D" w:rsidRDefault="0017691D"/>
                    <w:p w14:paraId="7358CDA3" w14:textId="77777777" w:rsidR="0017691D" w:rsidRPr="007D5FEA" w:rsidRDefault="0017691D">
                      <w:pPr>
                        <w:rPr>
                          <w:sz w:val="36"/>
                          <w:szCs w:val="36"/>
                          <w:lang w:val="es-ES"/>
                        </w:rPr>
                      </w:pPr>
                      <w:r w:rsidRPr="007D5FEA">
                        <w:rPr>
                          <w:sz w:val="36"/>
                          <w:szCs w:val="36"/>
                          <w:lang w:val="es-ES"/>
                        </w:rPr>
                        <w:t>Ciclo 2019-2</w:t>
                      </w:r>
                    </w:p>
                    <w:p w14:paraId="30D5CC6B" w14:textId="77777777" w:rsidR="0017691D" w:rsidRDefault="0017691D"/>
                    <w:p w14:paraId="150FF56C" w14:textId="77777777" w:rsidR="0017691D" w:rsidRPr="007D5FEA" w:rsidRDefault="0017691D">
                      <w:pPr>
                        <w:rPr>
                          <w:sz w:val="36"/>
                          <w:szCs w:val="36"/>
                          <w:lang w:val="es-ES"/>
                        </w:rPr>
                      </w:pPr>
                      <w:r w:rsidRPr="007D5FEA">
                        <w:rPr>
                          <w:sz w:val="36"/>
                          <w:szCs w:val="36"/>
                          <w:lang w:val="es-ES"/>
                        </w:rPr>
                        <w:t>Ciclo 2019-2</w:t>
                      </w:r>
                    </w:p>
                    <w:p w14:paraId="2046EDD4" w14:textId="77777777" w:rsidR="0017691D" w:rsidRDefault="0017691D"/>
                    <w:p w14:paraId="5C1E9D54" w14:textId="77777777" w:rsidR="0017691D" w:rsidRPr="007D5FEA" w:rsidRDefault="0017691D">
                      <w:pPr>
                        <w:rPr>
                          <w:sz w:val="36"/>
                          <w:szCs w:val="36"/>
                          <w:lang w:val="es-ES"/>
                        </w:rPr>
                      </w:pPr>
                      <w:r w:rsidRPr="007D5FEA">
                        <w:rPr>
                          <w:sz w:val="36"/>
                          <w:szCs w:val="36"/>
                          <w:lang w:val="es-ES"/>
                        </w:rPr>
                        <w:t>Ciclo 2019-2</w:t>
                      </w:r>
                    </w:p>
                    <w:p w14:paraId="1D868C04" w14:textId="77777777" w:rsidR="0017691D" w:rsidRDefault="0017691D"/>
                    <w:p w14:paraId="4DB62987" w14:textId="77777777" w:rsidR="0017691D" w:rsidRPr="007D5FEA" w:rsidRDefault="0017691D">
                      <w:pPr>
                        <w:rPr>
                          <w:sz w:val="36"/>
                          <w:szCs w:val="36"/>
                          <w:lang w:val="es-ES"/>
                        </w:rPr>
                      </w:pPr>
                      <w:r w:rsidRPr="007D5FEA">
                        <w:rPr>
                          <w:sz w:val="36"/>
                          <w:szCs w:val="36"/>
                          <w:lang w:val="es-ES"/>
                        </w:rPr>
                        <w:t>Ciclo 2019-2</w:t>
                      </w:r>
                    </w:p>
                    <w:p w14:paraId="60640319" w14:textId="77777777" w:rsidR="0017691D" w:rsidRDefault="0017691D"/>
                    <w:p w14:paraId="77D7B4DD" w14:textId="77777777" w:rsidR="0017691D" w:rsidRPr="007D5FEA" w:rsidRDefault="0017691D">
                      <w:pPr>
                        <w:rPr>
                          <w:sz w:val="36"/>
                          <w:szCs w:val="36"/>
                          <w:lang w:val="es-ES"/>
                        </w:rPr>
                      </w:pPr>
                      <w:r w:rsidRPr="007D5FEA">
                        <w:rPr>
                          <w:sz w:val="36"/>
                          <w:szCs w:val="36"/>
                          <w:lang w:val="es-ES"/>
                        </w:rPr>
                        <w:t>Ciclo 2019-2</w:t>
                      </w:r>
                    </w:p>
                    <w:p w14:paraId="294279DF" w14:textId="77777777" w:rsidR="0017691D" w:rsidRDefault="0017691D"/>
                    <w:p w14:paraId="764A35F4" w14:textId="77777777" w:rsidR="0017691D" w:rsidRPr="007D5FEA" w:rsidRDefault="0017691D">
                      <w:pPr>
                        <w:rPr>
                          <w:sz w:val="36"/>
                          <w:szCs w:val="36"/>
                          <w:lang w:val="es-ES"/>
                        </w:rPr>
                      </w:pPr>
                      <w:r w:rsidRPr="007D5FEA">
                        <w:rPr>
                          <w:sz w:val="36"/>
                          <w:szCs w:val="36"/>
                          <w:lang w:val="es-ES"/>
                        </w:rPr>
                        <w:t>Ciclo 2019-2</w:t>
                      </w:r>
                    </w:p>
                    <w:p w14:paraId="1804B898" w14:textId="77777777" w:rsidR="0017691D" w:rsidRDefault="0017691D"/>
                    <w:p w14:paraId="2092D251" w14:textId="3F655247" w:rsidR="0017691D" w:rsidRPr="007D5FEA" w:rsidRDefault="0017691D">
                      <w:pPr>
                        <w:rPr>
                          <w:sz w:val="36"/>
                          <w:szCs w:val="36"/>
                          <w:lang w:val="es-ES"/>
                        </w:rPr>
                      </w:pPr>
                      <w:r w:rsidRPr="007D5FEA">
                        <w:rPr>
                          <w:sz w:val="36"/>
                          <w:szCs w:val="36"/>
                          <w:lang w:val="es-ES"/>
                        </w:rPr>
                        <w:t>Ciclo 2019-2</w:t>
                      </w:r>
                    </w:p>
                    <w:p w14:paraId="3B9B4099" w14:textId="77777777" w:rsidR="0017691D" w:rsidRDefault="0017691D"/>
                    <w:p w14:paraId="4E09F8E2" w14:textId="77777777" w:rsidR="0017691D" w:rsidRPr="007D5FEA" w:rsidRDefault="0017691D">
                      <w:pPr>
                        <w:rPr>
                          <w:sz w:val="36"/>
                          <w:szCs w:val="36"/>
                          <w:lang w:val="es-ES"/>
                        </w:rPr>
                      </w:pPr>
                      <w:r w:rsidRPr="007D5FEA">
                        <w:rPr>
                          <w:sz w:val="36"/>
                          <w:szCs w:val="36"/>
                          <w:lang w:val="es-ES"/>
                        </w:rPr>
                        <w:t>Ciclo 2019-2</w:t>
                      </w:r>
                    </w:p>
                    <w:p w14:paraId="6F9DE4FE" w14:textId="77777777" w:rsidR="0017691D" w:rsidRDefault="0017691D"/>
                    <w:p w14:paraId="1766DDE3" w14:textId="77777777" w:rsidR="0017691D" w:rsidRPr="007D5FEA" w:rsidRDefault="0017691D">
                      <w:pPr>
                        <w:rPr>
                          <w:sz w:val="36"/>
                          <w:szCs w:val="36"/>
                          <w:lang w:val="es-ES"/>
                        </w:rPr>
                      </w:pPr>
                      <w:r w:rsidRPr="007D5FEA">
                        <w:rPr>
                          <w:sz w:val="36"/>
                          <w:szCs w:val="36"/>
                          <w:lang w:val="es-ES"/>
                        </w:rPr>
                        <w:t>Ciclo 2019-2</w:t>
                      </w:r>
                    </w:p>
                    <w:p w14:paraId="605AF972" w14:textId="77777777" w:rsidR="0017691D" w:rsidRDefault="0017691D"/>
                    <w:p w14:paraId="1D207C28" w14:textId="77777777" w:rsidR="0017691D" w:rsidRPr="007D5FEA" w:rsidRDefault="0017691D">
                      <w:pPr>
                        <w:rPr>
                          <w:sz w:val="36"/>
                          <w:szCs w:val="36"/>
                          <w:lang w:val="es-ES"/>
                        </w:rPr>
                      </w:pPr>
                      <w:r w:rsidRPr="007D5FEA">
                        <w:rPr>
                          <w:sz w:val="36"/>
                          <w:szCs w:val="36"/>
                          <w:lang w:val="es-ES"/>
                        </w:rPr>
                        <w:t>Ciclo 2019-2</w:t>
                      </w:r>
                    </w:p>
                    <w:p w14:paraId="0247DA09" w14:textId="77777777" w:rsidR="0017691D" w:rsidRDefault="0017691D"/>
                    <w:p w14:paraId="4F2E5D4C" w14:textId="3B7F6EA6" w:rsidR="0017691D" w:rsidRPr="007D5FEA" w:rsidRDefault="0017691D">
                      <w:pPr>
                        <w:rPr>
                          <w:sz w:val="36"/>
                          <w:szCs w:val="36"/>
                          <w:lang w:val="es-ES"/>
                        </w:rPr>
                      </w:pPr>
                      <w:r w:rsidRPr="007D5FEA">
                        <w:rPr>
                          <w:sz w:val="36"/>
                          <w:szCs w:val="36"/>
                          <w:lang w:val="es-ES"/>
                        </w:rPr>
                        <w:t>Ciclo 2019-2</w:t>
                      </w:r>
                    </w:p>
                    <w:p w14:paraId="40BE0B9E" w14:textId="77777777" w:rsidR="0017691D" w:rsidRDefault="0017691D"/>
                    <w:p w14:paraId="55D09286" w14:textId="77777777" w:rsidR="0017691D" w:rsidRPr="007D5FEA" w:rsidRDefault="0017691D">
                      <w:pPr>
                        <w:rPr>
                          <w:sz w:val="36"/>
                          <w:szCs w:val="36"/>
                          <w:lang w:val="es-ES"/>
                        </w:rPr>
                      </w:pPr>
                      <w:r w:rsidRPr="007D5FEA">
                        <w:rPr>
                          <w:sz w:val="36"/>
                          <w:szCs w:val="36"/>
                          <w:lang w:val="es-ES"/>
                        </w:rPr>
                        <w:t>Ciclo 2019-2</w:t>
                      </w:r>
                    </w:p>
                    <w:p w14:paraId="3D920E9F" w14:textId="77777777" w:rsidR="0017691D" w:rsidRDefault="0017691D"/>
                    <w:p w14:paraId="3DA0B1B4" w14:textId="77777777" w:rsidR="0017691D" w:rsidRPr="007D5FEA" w:rsidRDefault="0017691D">
                      <w:pPr>
                        <w:rPr>
                          <w:sz w:val="36"/>
                          <w:szCs w:val="36"/>
                          <w:lang w:val="es-ES"/>
                        </w:rPr>
                      </w:pPr>
                      <w:r w:rsidRPr="007D5FEA">
                        <w:rPr>
                          <w:sz w:val="36"/>
                          <w:szCs w:val="36"/>
                          <w:lang w:val="es-ES"/>
                        </w:rPr>
                        <w:t>Ciclo 2019-2</w:t>
                      </w:r>
                    </w:p>
                    <w:p w14:paraId="58CE0913" w14:textId="77777777" w:rsidR="0017691D" w:rsidRDefault="0017691D"/>
                    <w:p w14:paraId="37C9D7A9" w14:textId="5FCC22CF" w:rsidR="0017691D" w:rsidRPr="007D5FEA" w:rsidRDefault="0017691D">
                      <w:pPr>
                        <w:rPr>
                          <w:sz w:val="36"/>
                          <w:szCs w:val="36"/>
                          <w:lang w:val="es-ES"/>
                        </w:rPr>
                      </w:pPr>
                      <w:r w:rsidRPr="007D5FEA">
                        <w:rPr>
                          <w:sz w:val="36"/>
                          <w:szCs w:val="36"/>
                          <w:lang w:val="es-ES"/>
                        </w:rPr>
                        <w:t>Ciclo 2019-2</w:t>
                      </w:r>
                    </w:p>
                  </w:txbxContent>
                </v:textbox>
              </v:shape>
            </w:pict>
          </mc:Fallback>
        </mc:AlternateContent>
      </w:r>
      <w:r w:rsidR="00A02D48">
        <w:rPr>
          <w:noProof/>
          <w:lang w:eastAsia="es-PE"/>
        </w:rPr>
        <w:drawing>
          <wp:anchor distT="0" distB="0" distL="114300" distR="114300" simplePos="0" relativeHeight="251687936" behindDoc="0" locked="0" layoutInCell="1" allowOverlap="1" wp14:anchorId="44C68216" wp14:editId="76D5B640">
            <wp:simplePos x="0" y="0"/>
            <wp:positionH relativeFrom="column">
              <wp:posOffset>-395877</wp:posOffset>
            </wp:positionH>
            <wp:positionV relativeFrom="paragraph">
              <wp:posOffset>6686187</wp:posOffset>
            </wp:positionV>
            <wp:extent cx="791309" cy="774790"/>
            <wp:effectExtent l="0" t="0" r="889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9">
                      <a:extLst>
                        <a:ext uri="{28A0092B-C50C-407E-A947-70E740481C1C}">
                          <a14:useLocalDpi xmlns:a14="http://schemas.microsoft.com/office/drawing/2010/main" val="0"/>
                        </a:ext>
                      </a:extLst>
                    </a:blip>
                    <a:stretch>
                      <a:fillRect/>
                    </a:stretch>
                  </pic:blipFill>
                  <pic:spPr>
                    <a:xfrm rot="10800000" flipH="1" flipV="1">
                      <a:off x="0" y="0"/>
                      <a:ext cx="791309" cy="7747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9264" behindDoc="1" locked="0" layoutInCell="1" allowOverlap="1" wp14:anchorId="0A97A853" wp14:editId="0F6FB856">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ABAB2"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bookmarkStart w:id="4590" w:name="_Toc25222919"/>
      <w:bookmarkStart w:id="4591" w:name="_Toc25223349"/>
      <w:bookmarkStart w:id="4592" w:name="_Toc25224065"/>
      <w:bookmarkStart w:id="4593" w:name="_Toc25224295"/>
      <w:bookmarkStart w:id="4594" w:name="_Toc25247109"/>
    </w:p>
    <w:p w14:paraId="28C07199" w14:textId="551AB4C3" w:rsidR="00395FFD" w:rsidRPr="00395FFD" w:rsidRDefault="00395FFD" w:rsidP="00395FFD">
      <w:pPr>
        <w:pStyle w:val="TDC3"/>
        <w:rPr>
          <w:rStyle w:val="Hipervnculo"/>
          <w:color w:val="auto"/>
        </w:rPr>
      </w:pPr>
      <w:bookmarkStart w:id="4595" w:name="_Toc25309778"/>
      <w:r w:rsidRPr="00395FFD">
        <w:rPr>
          <w:rStyle w:val="Hipervnculo"/>
          <w:color w:val="auto"/>
        </w:rPr>
        <w:lastRenderedPageBreak/>
        <w:t>Indice</w:t>
      </w:r>
    </w:p>
    <w:p w14:paraId="2BBF2CFD" w14:textId="61BCF2EE" w:rsidR="00395FFD" w:rsidRPr="00395FFD" w:rsidRDefault="00395FFD" w:rsidP="00395FFD">
      <w:pPr>
        <w:pStyle w:val="TDC3"/>
        <w:rPr>
          <w:rFonts w:cstheme="minorBidi"/>
          <w:lang w:val="es-ES" w:eastAsia="es-ES"/>
        </w:rPr>
      </w:pPr>
      <w:r w:rsidRPr="00395FFD">
        <w:rPr>
          <w:rStyle w:val="Hipervnculo"/>
          <w:color w:val="auto"/>
          <w:sz w:val="28"/>
          <w:szCs w:val="28"/>
        </w:rPr>
        <w:t>CHAPTER STARTUP BUSINESS MODEL</w:t>
      </w:r>
      <w:hyperlink w:anchor="_Toc26201336" w:history="1">
        <w:r w:rsidRPr="00395FFD">
          <w:rPr>
            <w:webHidden/>
          </w:rPr>
          <w:tab/>
        </w:r>
        <w:r w:rsidRPr="00395FFD">
          <w:rPr>
            <w:webHidden/>
          </w:rPr>
          <w:fldChar w:fldCharType="begin"/>
        </w:r>
        <w:r w:rsidRPr="00395FFD">
          <w:rPr>
            <w:webHidden/>
          </w:rPr>
          <w:instrText xml:space="preserve"> PAGEREF _Toc26201336 \h </w:instrText>
        </w:r>
        <w:r w:rsidRPr="00395FFD">
          <w:rPr>
            <w:webHidden/>
          </w:rPr>
        </w:r>
        <w:r w:rsidRPr="00395FFD">
          <w:rPr>
            <w:webHidden/>
          </w:rPr>
          <w:fldChar w:fldCharType="separate"/>
        </w:r>
        <w:r w:rsidRPr="00395FFD">
          <w:rPr>
            <w:webHidden/>
          </w:rPr>
          <w:t>3</w:t>
        </w:r>
        <w:r w:rsidRPr="00395FFD">
          <w:rPr>
            <w:webHidden/>
          </w:rPr>
          <w:fldChar w:fldCharType="end"/>
        </w:r>
      </w:hyperlink>
    </w:p>
    <w:p w14:paraId="602D9D5B"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37"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Startup Profile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_Toc26201337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FA95C8" w14:textId="77777777" w:rsidR="00395FFD" w:rsidRPr="00395FFD" w:rsidRDefault="00395FFD" w:rsidP="00395FFD">
      <w:pPr>
        <w:pStyle w:val="TDC3"/>
        <w:rPr>
          <w:rFonts w:cstheme="minorBidi"/>
          <w:lang w:val="es-ES" w:eastAsia="es-ES"/>
        </w:rPr>
      </w:pPr>
      <w:hyperlink w:anchor="_Toc26201338" w:history="1">
        <w:r w:rsidRPr="00395FFD">
          <w:rPr>
            <w:rStyle w:val="Hipervnculo"/>
            <w:color w:val="auto"/>
            <w:sz w:val="28"/>
            <w:szCs w:val="28"/>
          </w:rPr>
          <w:t>Descripción de la StartUp</w:t>
        </w:r>
        <w:bookmarkStart w:id="4596" w:name="_GoBack"/>
        <w:bookmarkEnd w:id="4596"/>
        <w:r w:rsidRPr="00395FFD">
          <w:rPr>
            <w:webHidden/>
          </w:rPr>
          <w:tab/>
        </w:r>
        <w:r w:rsidRPr="00395FFD">
          <w:rPr>
            <w:webHidden/>
          </w:rPr>
          <w:fldChar w:fldCharType="begin"/>
        </w:r>
        <w:r w:rsidRPr="00395FFD">
          <w:rPr>
            <w:webHidden/>
          </w:rPr>
          <w:instrText xml:space="preserve"> PAGEREF _Toc26201338 \h </w:instrText>
        </w:r>
        <w:r w:rsidRPr="00395FFD">
          <w:rPr>
            <w:webHidden/>
          </w:rPr>
        </w:r>
        <w:r w:rsidRPr="00395FFD">
          <w:rPr>
            <w:webHidden/>
          </w:rPr>
          <w:fldChar w:fldCharType="separate"/>
        </w:r>
        <w:r w:rsidRPr="00395FFD">
          <w:rPr>
            <w:webHidden/>
          </w:rPr>
          <w:t>3</w:t>
        </w:r>
        <w:r w:rsidRPr="00395FFD">
          <w:rPr>
            <w:webHidden/>
          </w:rPr>
          <w:fldChar w:fldCharType="end"/>
        </w:r>
      </w:hyperlink>
    </w:p>
    <w:p w14:paraId="3850FECF"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39"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Profile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_Toc26201339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64C2D49" w14:textId="77777777" w:rsidR="00395FFD" w:rsidRPr="00395FFD" w:rsidRDefault="00395FFD" w:rsidP="00395FFD">
      <w:pPr>
        <w:pStyle w:val="TDC3"/>
        <w:rPr>
          <w:rFonts w:cstheme="minorBidi"/>
          <w:lang w:val="es-ES" w:eastAsia="es-ES"/>
        </w:rPr>
      </w:pPr>
      <w:hyperlink w:anchor="_Toc26201340" w:history="1">
        <w:r w:rsidRPr="00395FFD">
          <w:rPr>
            <w:rStyle w:val="Hipervnculo"/>
            <w:bCs/>
            <w:i/>
            <w:iCs/>
            <w:color w:val="auto"/>
            <w:sz w:val="28"/>
            <w:szCs w:val="28"/>
          </w:rPr>
          <w:t>Nombre del Producto</w:t>
        </w:r>
        <w:r w:rsidRPr="00395FFD">
          <w:rPr>
            <w:webHidden/>
          </w:rPr>
          <w:tab/>
        </w:r>
        <w:r w:rsidRPr="00395FFD">
          <w:rPr>
            <w:webHidden/>
          </w:rPr>
          <w:fldChar w:fldCharType="begin"/>
        </w:r>
        <w:r w:rsidRPr="00395FFD">
          <w:rPr>
            <w:webHidden/>
          </w:rPr>
          <w:instrText xml:space="preserve"> PAGEREF _Toc26201340 \h </w:instrText>
        </w:r>
        <w:r w:rsidRPr="00395FFD">
          <w:rPr>
            <w:webHidden/>
          </w:rPr>
        </w:r>
        <w:r w:rsidRPr="00395FFD">
          <w:rPr>
            <w:webHidden/>
          </w:rPr>
          <w:fldChar w:fldCharType="separate"/>
        </w:r>
        <w:r w:rsidRPr="00395FFD">
          <w:rPr>
            <w:webHidden/>
          </w:rPr>
          <w:t>4</w:t>
        </w:r>
        <w:r w:rsidRPr="00395FFD">
          <w:rPr>
            <w:webHidden/>
          </w:rPr>
          <w:fldChar w:fldCharType="end"/>
        </w:r>
      </w:hyperlink>
    </w:p>
    <w:p w14:paraId="0371F415" w14:textId="77777777" w:rsidR="00395FFD" w:rsidRPr="00395FFD" w:rsidRDefault="00395FFD" w:rsidP="00395FFD">
      <w:pPr>
        <w:pStyle w:val="TDC3"/>
        <w:rPr>
          <w:rFonts w:cstheme="minorBidi"/>
          <w:lang w:val="es-ES" w:eastAsia="es-ES"/>
        </w:rPr>
      </w:pPr>
      <w:hyperlink w:anchor="_Toc26201341" w:history="1">
        <w:r w:rsidRPr="00395FFD">
          <w:rPr>
            <w:rStyle w:val="Hipervnculo"/>
            <w:bCs/>
            <w:color w:val="auto"/>
            <w:sz w:val="28"/>
            <w:szCs w:val="28"/>
          </w:rPr>
          <w:t>Antecedente y problemática</w:t>
        </w:r>
        <w:r w:rsidRPr="00395FFD">
          <w:rPr>
            <w:webHidden/>
          </w:rPr>
          <w:tab/>
        </w:r>
        <w:r w:rsidRPr="00395FFD">
          <w:rPr>
            <w:webHidden/>
          </w:rPr>
          <w:fldChar w:fldCharType="begin"/>
        </w:r>
        <w:r w:rsidRPr="00395FFD">
          <w:rPr>
            <w:webHidden/>
          </w:rPr>
          <w:instrText xml:space="preserve"> PAGEREF _Toc26201341 \h </w:instrText>
        </w:r>
        <w:r w:rsidRPr="00395FFD">
          <w:rPr>
            <w:webHidden/>
          </w:rPr>
        </w:r>
        <w:r w:rsidRPr="00395FFD">
          <w:rPr>
            <w:webHidden/>
          </w:rPr>
          <w:fldChar w:fldCharType="separate"/>
        </w:r>
        <w:r w:rsidRPr="00395FFD">
          <w:rPr>
            <w:webHidden/>
          </w:rPr>
          <w:t>4</w:t>
        </w:r>
        <w:r w:rsidRPr="00395FFD">
          <w:rPr>
            <w:webHidden/>
          </w:rPr>
          <w:fldChar w:fldCharType="end"/>
        </w:r>
      </w:hyperlink>
    </w:p>
    <w:p w14:paraId="45AD83B3"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2" w:history="1">
        <w:r w:rsidRPr="00395FFD">
          <w:rPr>
            <w:rStyle w:val="Hipervnculo"/>
            <w:rFonts w:ascii="Zizou Slab Black" w:hAnsi="Zizou Slab Black"/>
            <w:b w:val="0"/>
            <w:noProof/>
            <w:color w:val="auto"/>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Problemática Statement</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CA23B1A"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3"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Assumptions (Business outcomes, User, User outcomes, Features)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_Toc26201343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6C21C73"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4"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Hypothesis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_Toc26201344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FCA56F9"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5" w:history="1">
        <w:r w:rsidRPr="00395FFD">
          <w:rPr>
            <w:rStyle w:val="Hipervnculo"/>
            <w:rFonts w:ascii="Zizou Slab Black" w:hAnsi="Zizou Slab Black"/>
            <w:b w:val="0"/>
            <w:caps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TEAM DEVELOPMENT</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_Toc26201345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775736"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6"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_Toc26201346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D599AC5"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anchor="_Toc26201347"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Nuestro Equipo</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1933D7A"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4"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REQUERIMENTS</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_Toc26201354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8AA36DB"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Stories (with ID,Description,Acceptance criteria)</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507389D"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9"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 Be Scenario Map</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113BCB2"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0"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DESIGN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_Toc26201360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D3AD474"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Principle Statements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4F52D2C"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2"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Approaches Statements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CD2D252"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3"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Architectural Styles &amp; Patterns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_Toc26201363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EDB4565"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4"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_Toc26201364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D01F09D"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Approaches-driven ViewPoints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E785E00"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7"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Relational/Non-relational Database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ABAEADD"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8"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UX DESIGN &amp;</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_Toc26201368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FD0D0FD"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9"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PROTOTYPING</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_Toc26201369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8EE564C"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0"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Style Guidelines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_Toc26201370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A717A06"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Responsive Web App User Flow Diagrams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E631EE7"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2"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Responsive Web App Wireframes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BA58551"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3"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IMPLEMENTATION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_Toc26201373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7F868F0"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4"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 VALIDATION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_Toc26201374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FDEAA6A"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Backlog with User Stories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C3C5536"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6"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Backlogs with Selected User Stories and Tasks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_Toc26201376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19DD500"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8"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Development Configuration</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_Toc26201378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F015FC7"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9"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Application Core Testing Suite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2C43C06" w14:textId="77777777" w:rsidR="00395FFD" w:rsidRPr="00395FFD" w:rsidRDefault="00395FFD" w:rsidP="00395FFD">
      <w:pPr>
        <w:pStyle w:val="TDC3"/>
        <w:rPr>
          <w:rFonts w:cstheme="minorBidi"/>
          <w:lang w:val="es-ES" w:eastAsia="es-ES"/>
        </w:rPr>
      </w:pPr>
      <w:hyperlink w:anchor="_Toc26201380" w:history="1">
        <w:r w:rsidRPr="00395FFD">
          <w:rPr>
            <w:rStyle w:val="Hipervnculo"/>
            <w:color w:val="auto"/>
            <w:sz w:val="28"/>
            <w:szCs w:val="28"/>
          </w:rPr>
          <w:t>Deployed Startup Product Responsive Landing Page Web App</w:t>
        </w:r>
        <w:r w:rsidRPr="00395FFD">
          <w:rPr>
            <w:webHidden/>
          </w:rPr>
          <w:tab/>
        </w:r>
        <w:r w:rsidRPr="00395FFD">
          <w:rPr>
            <w:webHidden/>
          </w:rPr>
          <w:fldChar w:fldCharType="begin"/>
        </w:r>
        <w:r w:rsidRPr="00395FFD">
          <w:rPr>
            <w:webHidden/>
          </w:rPr>
          <w:instrText xml:space="preserve"> PAGEREF _Toc26201380 \h </w:instrText>
        </w:r>
        <w:r w:rsidRPr="00395FFD">
          <w:rPr>
            <w:webHidden/>
          </w:rPr>
        </w:r>
        <w:r w:rsidRPr="00395FFD">
          <w:rPr>
            <w:webHidden/>
          </w:rPr>
          <w:fldChar w:fldCharType="separate"/>
        </w:r>
        <w:r w:rsidRPr="00395FFD">
          <w:rPr>
            <w:webHidden/>
          </w:rPr>
          <w:t>54</w:t>
        </w:r>
        <w:r w:rsidRPr="00395FFD">
          <w:rPr>
            <w:webHidden/>
          </w:rPr>
          <w:fldChar w:fldCharType="end"/>
        </w:r>
      </w:hyperlink>
    </w:p>
    <w:p w14:paraId="3D3F66C8" w14:textId="7777777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8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Pattern Based Web Application</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_Toc26201381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456CDC4" w14:textId="77777777"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82" w:history="1">
        <w:r w:rsidRPr="00395FFD">
          <w:rPr>
            <w:rStyle w:val="Hipervnculo"/>
            <w:rFonts w:ascii="Zizou Slab Black" w:hAnsi="Zizou Slab Black"/>
            <w:b w:val="0"/>
            <w:caps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Conclusiones</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_Toc26201382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8C12D4A" w14:textId="5120B124" w:rsidR="0017691D" w:rsidRDefault="0017691D">
      <w:pPr>
        <w:spacing w:after="200"/>
        <w:rPr>
          <w:rFonts w:ascii="Zizou Slab Medium" w:eastAsia="Times New Roman" w:hAnsi="Zizou Slab Medium" w:cs="Times New Roman"/>
          <w:color w:val="auto"/>
          <w:sz w:val="24"/>
        </w:rPr>
      </w:pPr>
    </w:p>
    <w:p w14:paraId="7E583A13" w14:textId="0300DE20" w:rsidR="00395FFD" w:rsidRDefault="00395FFD">
      <w:pPr>
        <w:spacing w:after="200"/>
        <w:rPr>
          <w:rFonts w:ascii="Zizou Slab Medium" w:eastAsia="Times New Roman" w:hAnsi="Zizou Slab Medium" w:cs="Times New Roman"/>
          <w:color w:val="auto"/>
          <w:sz w:val="24"/>
        </w:rPr>
      </w:pPr>
      <w:r>
        <w:rPr>
          <w:rFonts w:ascii="Zizou Slab Medium" w:eastAsia="Times New Roman" w:hAnsi="Zizou Slab Medium" w:cs="Times New Roman"/>
          <w:color w:val="auto"/>
          <w:sz w:val="24"/>
        </w:rPr>
        <w:br w:type="page"/>
      </w:r>
    </w:p>
    <w:p w14:paraId="53562433" w14:textId="77777777" w:rsidR="00D446E8" w:rsidRDefault="00D446E8">
      <w:pPr>
        <w:spacing w:after="200"/>
        <w:rPr>
          <w:rFonts w:ascii="Zizou Slab Medium" w:eastAsia="Times New Roman" w:hAnsi="Zizou Slab Medium" w:cs="Times New Roman"/>
          <w:color w:val="auto"/>
          <w:sz w:val="24"/>
        </w:rPr>
      </w:pPr>
    </w:p>
    <w:p w14:paraId="39FFC94E" w14:textId="5ACC2B5E" w:rsidR="00E805D9" w:rsidRPr="00445AA5" w:rsidRDefault="00E805D9" w:rsidP="00D446E8">
      <w:pPr>
        <w:pStyle w:val="Ttulo3"/>
        <w:rPr>
          <w:lang w:val="en-US"/>
        </w:rPr>
      </w:pPr>
      <w:bookmarkStart w:id="4597" w:name="_Toc26201335"/>
      <w:r>
        <w:rPr>
          <w:noProof/>
          <w:lang w:eastAsia="es-PE"/>
        </w:rPr>
        <mc:AlternateContent>
          <mc:Choice Requires="wps">
            <w:drawing>
              <wp:anchor distT="0" distB="0" distL="114300" distR="114300" simplePos="0" relativeHeight="251932672" behindDoc="0" locked="0" layoutInCell="1" allowOverlap="1" wp14:anchorId="6B52572E" wp14:editId="1319FCB1">
                <wp:simplePos x="0" y="0"/>
                <wp:positionH relativeFrom="margin">
                  <wp:align>right</wp:align>
                </wp:positionH>
                <wp:positionV relativeFrom="paragraph">
                  <wp:posOffset>62865</wp:posOffset>
                </wp:positionV>
                <wp:extent cx="1229360" cy="463550"/>
                <wp:effectExtent l="0" t="0" r="8890" b="0"/>
                <wp:wrapSquare wrapText="bothSides"/>
                <wp:docPr id="15" name="Rectangle 15"/>
                <wp:cNvGraphicFramePr/>
                <a:graphic xmlns:a="http://schemas.openxmlformats.org/drawingml/2006/main">
                  <a:graphicData uri="http://schemas.microsoft.com/office/word/2010/wordprocessingShape">
                    <wps:wsp>
                      <wps:cNvSpPr/>
                      <wps:spPr>
                        <a:xfrm>
                          <a:off x="0" y="0"/>
                          <a:ext cx="122936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17815" w14:textId="58ABB950"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17691D" w:rsidRDefault="0017691D"/>
                          <w:p w14:paraId="1D90676F" w14:textId="77777777"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572E" id="Rectangle 15" o:spid="_x0000_s1033" style="position:absolute;margin-left:45.6pt;margin-top:4.95pt;width:96.8pt;height:36.5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" fillcolor="red" stroked="f" strokeweight="2pt">
                <v:textbox>
                  <w:txbxContent>
                    <w:p w14:paraId="4E917815" w14:textId="58ABB950"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17691D" w:rsidRDefault="0017691D"/>
                    <w:p w14:paraId="1D90676F" w14:textId="77777777"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bookmarkStart w:id="4598" w:name="_Toc25222920"/>
      <w:bookmarkStart w:id="4599" w:name="_Toc25247110"/>
      <w:bookmarkStart w:id="4600" w:name="_Toc25309779"/>
      <w:bookmarkEnd w:id="4590"/>
      <w:bookmarkEnd w:id="4591"/>
      <w:bookmarkEnd w:id="4592"/>
      <w:bookmarkEnd w:id="4593"/>
      <w:bookmarkEnd w:id="4594"/>
      <w:bookmarkEnd w:id="4595"/>
      <w:r w:rsidR="00D52776" w:rsidRPr="00A23099">
        <w:rPr>
          <w:lang w:val="en-US"/>
        </w:rPr>
        <w:t>C</w:t>
      </w:r>
      <w:r w:rsidRPr="00A23099">
        <w:rPr>
          <w:lang w:val="en-US"/>
        </w:rPr>
        <w:t>HAPTER STARTUP BUSINESS MODEL</w:t>
      </w:r>
      <w:bookmarkEnd w:id="4597"/>
      <w:bookmarkEnd w:id="4598"/>
      <w:bookmarkEnd w:id="4599"/>
      <w:bookmarkEnd w:id="4600"/>
    </w:p>
    <w:p w14:paraId="11464B6F" w14:textId="65A8ADA2" w:rsidR="00D446E8" w:rsidRDefault="00D446E8" w:rsidP="00771BA0">
      <w:pPr>
        <w:pStyle w:val="Ttulo2"/>
        <w:rPr>
          <w:rFonts w:ascii="Zizou Slab Bold" w:hAnsi="Zizou Slab Bold"/>
          <w:color w:val="auto"/>
          <w:lang w:val="en-US"/>
        </w:rPr>
      </w:pPr>
      <w:bookmarkStart w:id="4601" w:name="_Toc25222921"/>
      <w:bookmarkStart w:id="4602" w:name="_Toc25223351"/>
      <w:bookmarkStart w:id="4603" w:name="_Toc25247111"/>
      <w:bookmarkStart w:id="4604" w:name="_Toc25309780"/>
      <w:bookmarkStart w:id="4605" w:name="_Toc26201336"/>
      <w:r>
        <w:rPr>
          <w:noProof/>
          <w:lang w:eastAsia="es-PE"/>
        </w:rPr>
        <mc:AlternateContent>
          <mc:Choice Requires="wps">
            <w:drawing>
              <wp:anchor distT="0" distB="0" distL="114300" distR="114300" simplePos="0" relativeHeight="251930624" behindDoc="0" locked="0" layoutInCell="1" allowOverlap="1" wp14:anchorId="4A543F2C" wp14:editId="22938246">
                <wp:simplePos x="0" y="0"/>
                <wp:positionH relativeFrom="margin">
                  <wp:align>right</wp:align>
                </wp:positionH>
                <wp:positionV relativeFrom="paragraph">
                  <wp:posOffset>100330</wp:posOffset>
                </wp:positionV>
                <wp:extent cx="1238885" cy="1134110"/>
                <wp:effectExtent l="0" t="0" r="0" b="8890"/>
                <wp:wrapNone/>
                <wp:docPr id="13" name="Rectangle 13"/>
                <wp:cNvGraphicFramePr/>
                <a:graphic xmlns:a="http://schemas.openxmlformats.org/drawingml/2006/main">
                  <a:graphicData uri="http://schemas.microsoft.com/office/word/2010/wordprocessingShape">
                    <wps:wsp>
                      <wps:cNvSpPr/>
                      <wps:spPr>
                        <a:xfrm>
                          <a:off x="0" y="0"/>
                          <a:ext cx="1238885" cy="11341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97FE0"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17691D" w:rsidRDefault="0017691D"/>
                          <w:p w14:paraId="54534C81"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17691D" w:rsidRDefault="0017691D"/>
                          <w:p w14:paraId="6BF83AD9"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17691D" w:rsidRDefault="0017691D"/>
                          <w:p w14:paraId="7A9C7153" w14:textId="03CDA66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43F2C" id="Rectangle 13" o:spid="_x0000_s1034" style="position:absolute;margin-left:46.35pt;margin-top:7.9pt;width:97.55pt;height:89.3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" fillcolor="red" stroked="f" strokeweight="2pt">
                <v:textbox inset="2.5mm,.5mm,2.5mm,.5mm">
                  <w:txbxContent>
                    <w:p w14:paraId="43E97FE0"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17691D" w:rsidRDefault="0017691D"/>
                    <w:p w14:paraId="54534C81"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17691D" w:rsidRDefault="0017691D"/>
                    <w:p w14:paraId="6BF83AD9"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17691D" w:rsidRDefault="0017691D"/>
                    <w:p w14:paraId="7A9C7153" w14:textId="03CDA66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w10:wrap anchorx="margin"/>
              </v:rect>
            </w:pict>
          </mc:Fallback>
        </mc:AlternateContent>
      </w:r>
      <w:bookmarkEnd w:id="4605"/>
    </w:p>
    <w:p w14:paraId="258652E8" w14:textId="45B9A08A" w:rsidR="004B7E44" w:rsidRPr="00771BA0" w:rsidRDefault="00D83311" w:rsidP="00771BA0">
      <w:pPr>
        <w:pStyle w:val="Ttulo2"/>
        <w:rPr>
          <w:rFonts w:ascii="Zizou Slab Bold" w:hAnsi="Zizou Slab Bold"/>
          <w:color w:val="auto"/>
          <w:lang w:val="en-US"/>
        </w:rPr>
      </w:pPr>
      <w:bookmarkStart w:id="4606" w:name="_Toc26201337"/>
      <w:r w:rsidRPr="00771BA0">
        <w:rPr>
          <w:rFonts w:ascii="Zizou Slab Bold" w:hAnsi="Zizou Slab Bold"/>
          <w:color w:val="auto"/>
          <w:lang w:val="en-US"/>
        </w:rPr>
        <w:t>Startup Profile</w:t>
      </w:r>
      <w:bookmarkEnd w:id="4601"/>
      <w:bookmarkEnd w:id="4602"/>
      <w:bookmarkEnd w:id="4603"/>
      <w:bookmarkEnd w:id="4604"/>
      <w:bookmarkEnd w:id="4606"/>
      <w:r w:rsidRPr="00771BA0">
        <w:rPr>
          <w:rFonts w:ascii="Zizou Slab Bold" w:hAnsi="Zizou Slab Bold"/>
          <w:color w:val="auto"/>
          <w:lang w:val="en-US"/>
        </w:rPr>
        <w:t xml:space="preserve"> </w:t>
      </w:r>
    </w:p>
    <w:p w14:paraId="2D274F78" w14:textId="1A801D06" w:rsidR="00547AE9" w:rsidRPr="00771BA0" w:rsidRDefault="007C0861" w:rsidP="00771BA0">
      <w:pPr>
        <w:pStyle w:val="Ttulo3"/>
      </w:pPr>
      <w:bookmarkStart w:id="4607" w:name="_Toc25247112"/>
      <w:bookmarkStart w:id="4608" w:name="_Toc25309781"/>
      <w:bookmarkStart w:id="4609" w:name="_Toc26201338"/>
      <w:r w:rsidRPr="00771BA0">
        <w:t>Descripción</w:t>
      </w:r>
      <w:r w:rsidR="00547AE9" w:rsidRPr="00771BA0">
        <w:t xml:space="preserve"> de la </w:t>
      </w:r>
      <w:proofErr w:type="spellStart"/>
      <w:proofErr w:type="gramStart"/>
      <w:r w:rsidR="00547AE9" w:rsidRPr="00771BA0">
        <w:t>StartUp</w:t>
      </w:r>
      <w:bookmarkEnd w:id="4607"/>
      <w:bookmarkEnd w:id="4608"/>
      <w:bookmarkEnd w:id="4609"/>
      <w:proofErr w:type="spellEnd"/>
      <w:proofErr w:type="gramEnd"/>
    </w:p>
    <w:p w14:paraId="3D42BFD1" w14:textId="77777777" w:rsidR="00AF309D" w:rsidRPr="00DA5853" w:rsidRDefault="002B7814" w:rsidP="00A52486">
      <w:pPr>
        <w:rPr>
          <w:rFonts w:cs="Times New Roman"/>
          <w:color w:val="auto"/>
          <w:szCs w:val="28"/>
        </w:rPr>
      </w:pPr>
      <w:r w:rsidRPr="00DA5853">
        <w:rPr>
          <w:rFonts w:cs="Times New Roman"/>
          <w:color w:val="auto"/>
          <w:szCs w:val="28"/>
        </w:rPr>
        <w:t>Astra es una empresa emergente conformado por 4 estudiantes de la Universidad Peruana de Ciencias Aplicadas (UPC),</w:t>
      </w:r>
      <w:r w:rsidR="00AF309D" w:rsidRPr="00DA5853">
        <w:rPr>
          <w:rFonts w:cs="Times New Roman"/>
          <w:color w:val="auto"/>
          <w:szCs w:val="28"/>
        </w:rPr>
        <w:t xml:space="preserve"> el cual tiene como propósito buscar soluciones efectivas y eficientes a las problemáticas en el sector médico.</w:t>
      </w:r>
    </w:p>
    <w:p w14:paraId="1DEE1051" w14:textId="7BE4B999" w:rsidR="0053166E" w:rsidRPr="00DA5853" w:rsidRDefault="00AF309D" w:rsidP="00A52486">
      <w:pPr>
        <w:rPr>
          <w:rFonts w:cs="Times New Roman"/>
          <w:color w:val="auto"/>
          <w:szCs w:val="28"/>
        </w:rPr>
      </w:pPr>
      <w:r w:rsidRPr="00DA5853">
        <w:rPr>
          <w:rFonts w:cs="Times New Roman"/>
          <w:color w:val="auto"/>
          <w:szCs w:val="28"/>
        </w:rPr>
        <w:t>El proyecto</w:t>
      </w:r>
      <w:r w:rsidR="008A494E" w:rsidRPr="00DA5853">
        <w:rPr>
          <w:rFonts w:cs="Times New Roman"/>
          <w:color w:val="auto"/>
          <w:szCs w:val="28"/>
        </w:rPr>
        <w:t xml:space="preserve"> inicio en una de las conversaciones habituales que uno mantenía donde se </w:t>
      </w:r>
      <w:r w:rsidR="00234F4F" w:rsidRPr="00DA5853">
        <w:rPr>
          <w:rFonts w:cs="Times New Roman"/>
          <w:color w:val="auto"/>
          <w:szCs w:val="28"/>
        </w:rPr>
        <w:t>mencionó</w:t>
      </w:r>
      <w:r w:rsidR="008A494E" w:rsidRPr="00DA5853">
        <w:rPr>
          <w:rFonts w:cs="Times New Roman"/>
          <w:color w:val="auto"/>
          <w:szCs w:val="28"/>
        </w:rPr>
        <w:t xml:space="preserve"> que en la empresa donde trabajaba </w:t>
      </w:r>
      <w:r w:rsidR="00234F4F" w:rsidRPr="00DA5853">
        <w:rPr>
          <w:rFonts w:cs="Times New Roman"/>
          <w:color w:val="auto"/>
          <w:szCs w:val="28"/>
        </w:rPr>
        <w:t>la madr</w:t>
      </w:r>
      <w:r w:rsidR="00516989" w:rsidRPr="00DA5853">
        <w:rPr>
          <w:rFonts w:cs="Times New Roman"/>
          <w:color w:val="auto"/>
          <w:szCs w:val="28"/>
        </w:rPr>
        <w:t>e</w:t>
      </w:r>
      <w:r w:rsidR="004A309C" w:rsidRPr="00DA5853">
        <w:rPr>
          <w:rFonts w:cs="Times New Roman"/>
          <w:color w:val="auto"/>
          <w:szCs w:val="28"/>
        </w:rPr>
        <w:t>, el cual es una empresa dedicada a la venta de material y equipos médicos,</w:t>
      </w:r>
      <w:r w:rsidR="008A494E" w:rsidRPr="00DA5853">
        <w:rPr>
          <w:rFonts w:cs="Times New Roman"/>
          <w:color w:val="auto"/>
          <w:szCs w:val="28"/>
        </w:rPr>
        <w:t xml:space="preserve"> de un integrante </w:t>
      </w:r>
      <w:r w:rsidR="00234F4F" w:rsidRPr="00DA5853">
        <w:rPr>
          <w:rFonts w:cs="Times New Roman"/>
          <w:color w:val="auto"/>
          <w:szCs w:val="28"/>
        </w:rPr>
        <w:t>tenía</w:t>
      </w:r>
      <w:r w:rsidR="008A494E" w:rsidRPr="00DA5853">
        <w:rPr>
          <w:rFonts w:cs="Times New Roman"/>
          <w:color w:val="auto"/>
          <w:szCs w:val="28"/>
        </w:rPr>
        <w:t xml:space="preserve"> problemas en cierta área. Luego de hablar un poco sobre dicha problemática, y analizando el potencial de dicho mercado surgió la idea</w:t>
      </w:r>
      <w:r w:rsidR="002B7814" w:rsidRPr="00DA5853">
        <w:rPr>
          <w:rFonts w:cs="Times New Roman"/>
          <w:color w:val="auto"/>
          <w:szCs w:val="28"/>
        </w:rPr>
        <w:t xml:space="preserve"> </w:t>
      </w:r>
      <w:r w:rsidR="008A494E" w:rsidRPr="00DA5853">
        <w:rPr>
          <w:rFonts w:cs="Times New Roman"/>
          <w:color w:val="auto"/>
          <w:szCs w:val="28"/>
        </w:rPr>
        <w:t>de lanzar Astra</w:t>
      </w:r>
      <w:r w:rsidR="0053166E" w:rsidRPr="00DA5853">
        <w:rPr>
          <w:rFonts w:cs="Times New Roman"/>
          <w:color w:val="auto"/>
          <w:szCs w:val="28"/>
        </w:rPr>
        <w:t>,</w:t>
      </w:r>
      <w:r w:rsidR="008A494E" w:rsidRPr="00DA5853">
        <w:rPr>
          <w:rFonts w:cs="Times New Roman"/>
          <w:color w:val="auto"/>
          <w:szCs w:val="28"/>
        </w:rPr>
        <w:t xml:space="preserve"> </w:t>
      </w:r>
      <w:r w:rsidR="0053166E" w:rsidRPr="00DA5853">
        <w:rPr>
          <w:rFonts w:cs="Times New Roman"/>
          <w:color w:val="auto"/>
          <w:szCs w:val="28"/>
        </w:rPr>
        <w:t xml:space="preserve">proyecto dedicado a agilizar la productividad y eficiencia de </w:t>
      </w:r>
      <w:r w:rsidR="00690D56" w:rsidRPr="00DA5853">
        <w:rPr>
          <w:rFonts w:cs="Times New Roman"/>
          <w:color w:val="auto"/>
          <w:szCs w:val="28"/>
        </w:rPr>
        <w:t>las diversas áreas</w:t>
      </w:r>
      <w:r w:rsidR="0053166E" w:rsidRPr="00DA5853">
        <w:rPr>
          <w:rFonts w:cs="Times New Roman"/>
          <w:color w:val="auto"/>
          <w:szCs w:val="28"/>
        </w:rPr>
        <w:t xml:space="preserve"> del sector médico.</w:t>
      </w:r>
    </w:p>
    <w:p w14:paraId="267315BF" w14:textId="7C3CF5A0" w:rsidR="006578E6" w:rsidRPr="00DA5853" w:rsidRDefault="00234F4F" w:rsidP="00A52486">
      <w:pPr>
        <w:rPr>
          <w:rFonts w:cs="Times New Roman"/>
          <w:color w:val="auto"/>
          <w:szCs w:val="28"/>
        </w:rPr>
      </w:pPr>
      <w:r w:rsidRPr="00DA5853">
        <w:rPr>
          <w:rFonts w:cs="Times New Roman"/>
          <w:color w:val="auto"/>
          <w:szCs w:val="28"/>
        </w:rPr>
        <w:t>Misión:</w:t>
      </w:r>
    </w:p>
    <w:p w14:paraId="49A80811" w14:textId="2465F144" w:rsidR="00690D56" w:rsidRPr="00DA5853" w:rsidRDefault="00690D56" w:rsidP="00A52486">
      <w:pPr>
        <w:rPr>
          <w:rFonts w:cs="Times New Roman"/>
          <w:color w:val="auto"/>
          <w:szCs w:val="28"/>
        </w:rPr>
      </w:pPr>
      <w:r w:rsidRPr="00DA5853">
        <w:rPr>
          <w:rFonts w:cs="Times New Roman"/>
          <w:color w:val="auto"/>
          <w:szCs w:val="28"/>
        </w:rPr>
        <w:t>Buscamos que a través de nuestra plataforma nuestros clientes puedan dar uso de nuestros servicios tanto en el sector médico, una de las prioridades a cumplir será la optimización y agilización de procesos tanto en la parte de mantenimiento como en la documentación esta con el fin de reducir perdidas de dinero.</w:t>
      </w:r>
    </w:p>
    <w:p w14:paraId="143DFC9A" w14:textId="77777777" w:rsidR="00690D56" w:rsidRPr="00DA5853" w:rsidRDefault="00234F4F" w:rsidP="00A52486">
      <w:pPr>
        <w:rPr>
          <w:rFonts w:cs="Times New Roman"/>
          <w:color w:val="auto"/>
          <w:szCs w:val="28"/>
        </w:rPr>
      </w:pPr>
      <w:r w:rsidRPr="00DA5853">
        <w:rPr>
          <w:rFonts w:cs="Times New Roman"/>
          <w:color w:val="auto"/>
          <w:szCs w:val="28"/>
        </w:rPr>
        <w:t>Visión:</w:t>
      </w:r>
    </w:p>
    <w:p w14:paraId="35A7B9D1" w14:textId="4F38D2AF" w:rsidR="00A23099" w:rsidRDefault="00690D56" w:rsidP="00A23099">
      <w:pPr>
        <w:rPr>
          <w:rFonts w:ascii="Zizou Slab Medium" w:hAnsi="Zizou Slab Medium"/>
          <w:color w:val="auto"/>
          <w:sz w:val="24"/>
          <w:szCs w:val="24"/>
        </w:rPr>
      </w:pPr>
      <w:r w:rsidRPr="00DA5853">
        <w:rPr>
          <w:color w:val="auto"/>
          <w:szCs w:val="28"/>
        </w:rPr>
        <w:t>Situarnos como líderes en el mercado de servicios tanto en el rubro medico como en otros rubros, a través de nuestro servicio calidad e innovación. Teniendo como meta la satisfacción de nuestros clientes. Siempre guiados por una actitud éti</w:t>
      </w:r>
      <w:r w:rsidR="00A52486" w:rsidRPr="00DA5853">
        <w:rPr>
          <w:color w:val="auto"/>
          <w:szCs w:val="28"/>
        </w:rPr>
        <w:t>ca y honesta</w:t>
      </w:r>
      <w:r w:rsidR="00A52486">
        <w:rPr>
          <w:rFonts w:ascii="Zizou Slab Medium" w:hAnsi="Zizou Slab Medium"/>
          <w:color w:val="auto"/>
          <w:sz w:val="24"/>
          <w:szCs w:val="24"/>
        </w:rPr>
        <w:t>.</w:t>
      </w:r>
      <w:bookmarkStart w:id="4610" w:name="_Toc25222923"/>
      <w:bookmarkStart w:id="4611" w:name="_Toc25223354"/>
      <w:bookmarkStart w:id="4612" w:name="_Toc25247113"/>
    </w:p>
    <w:p w14:paraId="51F7650E" w14:textId="77777777" w:rsidR="00A23099" w:rsidRDefault="00A23099">
      <w:pPr>
        <w:spacing w:after="200"/>
        <w:rPr>
          <w:rFonts w:ascii="Zizou Slab Medium" w:hAnsi="Zizou Slab Medium"/>
          <w:color w:val="auto"/>
          <w:sz w:val="24"/>
          <w:szCs w:val="24"/>
        </w:rPr>
      </w:pPr>
      <w:r>
        <w:rPr>
          <w:rFonts w:ascii="Zizou Slab Medium" w:hAnsi="Zizou Slab Medium"/>
          <w:color w:val="auto"/>
          <w:sz w:val="24"/>
          <w:szCs w:val="24"/>
        </w:rPr>
        <w:br w:type="page"/>
      </w:r>
    </w:p>
    <w:p w14:paraId="6BCB8158" w14:textId="1A4CA563" w:rsidR="004A309C" w:rsidRPr="00771BA0" w:rsidRDefault="001814C3" w:rsidP="00771BA0">
      <w:pPr>
        <w:pStyle w:val="Ttulo2"/>
        <w:rPr>
          <w:rFonts w:ascii="Zizou Slab Bold" w:hAnsi="Zizou Slab Bold"/>
          <w:color w:val="auto"/>
        </w:rPr>
      </w:pPr>
      <w:bookmarkStart w:id="4613" w:name="_Toc25309782"/>
      <w:bookmarkStart w:id="4614" w:name="_Toc26201339"/>
      <w:proofErr w:type="spellStart"/>
      <w:r w:rsidRPr="00771BA0">
        <w:rPr>
          <w:rFonts w:ascii="Zizou Slab Bold" w:hAnsi="Zizou Slab Bold"/>
          <w:color w:val="auto"/>
        </w:rPr>
        <w:lastRenderedPageBreak/>
        <w:t>Solution</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Profile</w:t>
      </w:r>
      <w:bookmarkEnd w:id="4610"/>
      <w:bookmarkEnd w:id="4611"/>
      <w:bookmarkEnd w:id="4612"/>
      <w:bookmarkEnd w:id="4613"/>
      <w:bookmarkEnd w:id="4614"/>
      <w:proofErr w:type="spellEnd"/>
    </w:p>
    <w:p w14:paraId="049B3028" w14:textId="2CACD669" w:rsidR="004A309C" w:rsidRPr="00DA5853" w:rsidRDefault="001B0B76" w:rsidP="004A309C">
      <w:pPr>
        <w:pStyle w:val="Ttulo3"/>
        <w:rPr>
          <w:b/>
          <w:bCs/>
          <w:i/>
          <w:iCs/>
          <w:sz w:val="44"/>
          <w:szCs w:val="44"/>
        </w:rPr>
      </w:pPr>
      <w:bookmarkStart w:id="4615" w:name="_Toc25222924"/>
      <w:bookmarkStart w:id="4616" w:name="_Toc25247114"/>
      <w:bookmarkStart w:id="4617" w:name="_Toc25309783"/>
      <w:bookmarkStart w:id="4618" w:name="_Toc26201340"/>
      <w:r w:rsidRPr="00DA5853">
        <w:rPr>
          <w:b/>
          <w:bCs/>
          <w:i/>
          <w:iCs/>
          <w:sz w:val="44"/>
          <w:szCs w:val="44"/>
        </w:rPr>
        <w:t>Nombre del Producto</w:t>
      </w:r>
      <w:bookmarkEnd w:id="4615"/>
      <w:bookmarkEnd w:id="4616"/>
      <w:bookmarkEnd w:id="4617"/>
      <w:bookmarkEnd w:id="4618"/>
    </w:p>
    <w:p w14:paraId="0B665B0A" w14:textId="1469F728" w:rsidR="004A309C" w:rsidRDefault="00AF309D" w:rsidP="00A52486">
      <w:pPr>
        <w:rPr>
          <w:rFonts w:ascii="Times New Roman" w:hAnsi="Times New Roman"/>
          <w:color w:val="auto"/>
          <w:szCs w:val="28"/>
        </w:rPr>
      </w:pPr>
      <w:bookmarkStart w:id="4619" w:name="_Toc25222925"/>
      <w:bookmarkStart w:id="4620" w:name="_Toc25223356"/>
      <w:r w:rsidRPr="00DA5853">
        <w:rPr>
          <w:rFonts w:ascii="Times New Roman" w:hAnsi="Times New Roman"/>
          <w:color w:val="auto"/>
          <w:szCs w:val="28"/>
        </w:rPr>
        <w:t>"</w:t>
      </w:r>
      <w:proofErr w:type="spellStart"/>
      <w:r w:rsidRPr="00DA5853">
        <w:rPr>
          <w:rFonts w:ascii="Times New Roman" w:hAnsi="Times New Roman"/>
          <w:color w:val="auto"/>
          <w:szCs w:val="28"/>
        </w:rPr>
        <w:t>My</w:t>
      </w:r>
      <w:proofErr w:type="spellEnd"/>
      <w:r w:rsidRPr="00DA5853">
        <w:rPr>
          <w:rFonts w:ascii="Times New Roman" w:hAnsi="Times New Roman"/>
          <w:color w:val="auto"/>
          <w:szCs w:val="28"/>
        </w:rPr>
        <w:t xml:space="preserve"> - E"</w:t>
      </w:r>
      <w:bookmarkEnd w:id="4619"/>
      <w:bookmarkEnd w:id="4620"/>
    </w:p>
    <w:p w14:paraId="403B72A1" w14:textId="77777777" w:rsidR="00DA5853" w:rsidRPr="00DA5853" w:rsidRDefault="00DA5853" w:rsidP="00A52486">
      <w:pPr>
        <w:rPr>
          <w:rFonts w:ascii="Times New Roman" w:hAnsi="Times New Roman"/>
          <w:color w:val="auto"/>
          <w:szCs w:val="28"/>
        </w:rPr>
      </w:pPr>
    </w:p>
    <w:p w14:paraId="2A4E6B7C" w14:textId="3812D26A" w:rsidR="00BC3D63" w:rsidRPr="00DA5853" w:rsidRDefault="001B0B76" w:rsidP="004A309C">
      <w:pPr>
        <w:pStyle w:val="Ttulo3"/>
        <w:rPr>
          <w:b/>
          <w:bCs/>
          <w:sz w:val="44"/>
          <w:szCs w:val="44"/>
        </w:rPr>
      </w:pPr>
      <w:bookmarkStart w:id="4621" w:name="_Toc25222926"/>
      <w:bookmarkStart w:id="4622" w:name="_Toc25247115"/>
      <w:bookmarkStart w:id="4623" w:name="_Toc25309784"/>
      <w:bookmarkStart w:id="4624" w:name="_Toc26201341"/>
      <w:r w:rsidRPr="00DA5853">
        <w:rPr>
          <w:b/>
          <w:bCs/>
          <w:sz w:val="44"/>
          <w:szCs w:val="44"/>
        </w:rPr>
        <w:t>Antecedente y problemática</w:t>
      </w:r>
      <w:bookmarkEnd w:id="4621"/>
      <w:bookmarkEnd w:id="4622"/>
      <w:bookmarkEnd w:id="4623"/>
      <w:bookmarkEnd w:id="4624"/>
      <w:r w:rsidRPr="00DA5853">
        <w:rPr>
          <w:b/>
          <w:bCs/>
          <w:sz w:val="44"/>
          <w:szCs w:val="44"/>
        </w:rPr>
        <w:t xml:space="preserve"> </w:t>
      </w:r>
    </w:p>
    <w:tbl>
      <w:tblPr>
        <w:tblStyle w:val="Tablaconcuadrcula"/>
        <w:tblW w:w="0" w:type="auto"/>
        <w:tblLook w:val="04A0" w:firstRow="1" w:lastRow="0" w:firstColumn="1" w:lastColumn="0" w:noHBand="0" w:noVBand="1"/>
      </w:tblPr>
      <w:tblGrid>
        <w:gridCol w:w="1696"/>
        <w:gridCol w:w="7655"/>
      </w:tblGrid>
      <w:tr w:rsidR="00947D8B" w:rsidRPr="00A52486" w14:paraId="083AF007" w14:textId="77777777" w:rsidTr="006F6F54">
        <w:tc>
          <w:tcPr>
            <w:tcW w:w="1696" w:type="dxa"/>
          </w:tcPr>
          <w:p w14:paraId="64FCD5EC" w14:textId="151D79D7" w:rsidR="00947D8B" w:rsidRPr="00DA5853" w:rsidRDefault="00AA2E48" w:rsidP="00A52486">
            <w:pPr>
              <w:rPr>
                <w:color w:val="auto"/>
                <w:szCs w:val="28"/>
              </w:rPr>
            </w:pPr>
            <w:bookmarkStart w:id="4625" w:name="_Toc25222927"/>
            <w:bookmarkStart w:id="4626" w:name="_Toc25223358"/>
            <w:r w:rsidRPr="00DA5853">
              <w:rPr>
                <w:color w:val="auto"/>
                <w:szCs w:val="28"/>
              </w:rPr>
              <w:t>¿</w:t>
            </w:r>
            <w:r w:rsidR="00947D8B" w:rsidRPr="00DA5853">
              <w:rPr>
                <w:color w:val="auto"/>
                <w:szCs w:val="28"/>
              </w:rPr>
              <w:t>Qué?</w:t>
            </w:r>
            <w:bookmarkEnd w:id="4625"/>
            <w:bookmarkEnd w:id="4626"/>
          </w:p>
        </w:tc>
        <w:tc>
          <w:tcPr>
            <w:tcW w:w="7655" w:type="dxa"/>
          </w:tcPr>
          <w:p w14:paraId="52A7BE43" w14:textId="565666BA" w:rsidR="00947D8B" w:rsidRPr="00DA5853" w:rsidRDefault="008D5448" w:rsidP="00A52486">
            <w:pPr>
              <w:rPr>
                <w:color w:val="auto"/>
                <w:szCs w:val="28"/>
              </w:rPr>
            </w:pPr>
            <w:bookmarkStart w:id="4627" w:name="_Toc25222928"/>
            <w:bookmarkStart w:id="4628" w:name="_Toc25223359"/>
            <w:r w:rsidRPr="00DA5853">
              <w:rPr>
                <w:color w:val="auto"/>
                <w:szCs w:val="28"/>
              </w:rPr>
              <w:t>Contratiempos en el área de servicios de mantenimiento lo que conlleva a que la entidad pague penalización.</w:t>
            </w:r>
            <w:bookmarkEnd w:id="4627"/>
            <w:bookmarkEnd w:id="4628"/>
          </w:p>
        </w:tc>
      </w:tr>
      <w:tr w:rsidR="00947D8B" w:rsidRPr="00A52486" w14:paraId="33722E51" w14:textId="77777777" w:rsidTr="006F6F54">
        <w:tc>
          <w:tcPr>
            <w:tcW w:w="1696" w:type="dxa"/>
          </w:tcPr>
          <w:p w14:paraId="5816EE4B" w14:textId="0B3BE641" w:rsidR="00947D8B" w:rsidRPr="00DA5853" w:rsidRDefault="00AA2E48" w:rsidP="00A52486">
            <w:pPr>
              <w:rPr>
                <w:color w:val="auto"/>
                <w:szCs w:val="28"/>
              </w:rPr>
            </w:pPr>
            <w:bookmarkStart w:id="4629" w:name="_Toc25222929"/>
            <w:bookmarkStart w:id="4630" w:name="_Toc25223360"/>
            <w:r w:rsidRPr="00DA5853">
              <w:rPr>
                <w:color w:val="auto"/>
                <w:szCs w:val="28"/>
              </w:rPr>
              <w:t>¿</w:t>
            </w:r>
            <w:r w:rsidR="00947D8B" w:rsidRPr="00DA5853">
              <w:rPr>
                <w:color w:val="auto"/>
                <w:szCs w:val="28"/>
              </w:rPr>
              <w:t>Por qué?</w:t>
            </w:r>
            <w:bookmarkEnd w:id="4629"/>
            <w:bookmarkEnd w:id="4630"/>
          </w:p>
        </w:tc>
        <w:tc>
          <w:tcPr>
            <w:tcW w:w="7655" w:type="dxa"/>
          </w:tcPr>
          <w:p w14:paraId="02C0A478" w14:textId="29B8A1FC" w:rsidR="003E686E" w:rsidRPr="00DA5853" w:rsidRDefault="003E686E" w:rsidP="00A52486">
            <w:pPr>
              <w:rPr>
                <w:color w:val="auto"/>
                <w:szCs w:val="28"/>
              </w:rPr>
            </w:pPr>
            <w:bookmarkStart w:id="4631" w:name="_Toc25222930"/>
            <w:bookmarkStart w:id="4632" w:name="_Toc25223361"/>
            <w:r w:rsidRPr="00DA5853">
              <w:rPr>
                <w:color w:val="auto"/>
                <w:szCs w:val="28"/>
              </w:rPr>
              <w:t>El problema en el caso de la demora del ingeniero en realizar su labor de mantenimiento ocurre por el incorrecto manejo de tiempo</w:t>
            </w:r>
            <w:r w:rsidR="002E105A" w:rsidRPr="00DA5853">
              <w:rPr>
                <w:color w:val="auto"/>
                <w:szCs w:val="28"/>
              </w:rPr>
              <w:t>, la demora de la salida de la documentación y la falta de comunicación constante entre el</w:t>
            </w:r>
            <w:r w:rsidR="00B56F39" w:rsidRPr="00DA5853">
              <w:rPr>
                <w:color w:val="auto"/>
                <w:szCs w:val="28"/>
              </w:rPr>
              <w:t xml:space="preserve"> área del</w:t>
            </w:r>
            <w:r w:rsidR="002E105A" w:rsidRPr="00DA5853">
              <w:rPr>
                <w:color w:val="auto"/>
                <w:szCs w:val="28"/>
              </w:rPr>
              <w:t xml:space="preserve"> hospital</w:t>
            </w:r>
            <w:r w:rsidR="00B56F39" w:rsidRPr="00DA5853">
              <w:rPr>
                <w:color w:val="auto"/>
                <w:szCs w:val="28"/>
              </w:rPr>
              <w:t xml:space="preserve"> que solicito el pedido</w:t>
            </w:r>
            <w:r w:rsidR="002E105A" w:rsidRPr="00DA5853">
              <w:rPr>
                <w:color w:val="auto"/>
                <w:szCs w:val="28"/>
              </w:rPr>
              <w:t xml:space="preserve"> y el ingeniero. Por otro lado, el problema con el administrador ocurre porque al demorarse el ingeniero en realizar dicho labor y este no regrese a la entidad con la documentación aprobada por el hospital señalando el correcto servicio, impide que el administrador genere el reporte lo cual conlleva a que se realice de manera tardía.</w:t>
            </w:r>
            <w:bookmarkEnd w:id="4631"/>
            <w:bookmarkEnd w:id="4632"/>
          </w:p>
        </w:tc>
      </w:tr>
      <w:tr w:rsidR="00947D8B" w:rsidRPr="00A52486" w14:paraId="2D844B15" w14:textId="77777777" w:rsidTr="006F6F54">
        <w:tc>
          <w:tcPr>
            <w:tcW w:w="1696" w:type="dxa"/>
          </w:tcPr>
          <w:p w14:paraId="3E679F09" w14:textId="01F25EB2" w:rsidR="00947D8B" w:rsidRPr="00DA5853" w:rsidRDefault="00AA2E48" w:rsidP="00A52486">
            <w:pPr>
              <w:rPr>
                <w:color w:val="auto"/>
                <w:szCs w:val="28"/>
              </w:rPr>
            </w:pPr>
            <w:bookmarkStart w:id="4633" w:name="_Toc25222931"/>
            <w:bookmarkStart w:id="4634" w:name="_Toc25223362"/>
            <w:r w:rsidRPr="00DA5853">
              <w:rPr>
                <w:color w:val="auto"/>
                <w:szCs w:val="28"/>
              </w:rPr>
              <w:t>¿</w:t>
            </w:r>
            <w:r w:rsidR="00947D8B" w:rsidRPr="00DA5853">
              <w:rPr>
                <w:color w:val="auto"/>
                <w:szCs w:val="28"/>
              </w:rPr>
              <w:t>Cuándo?</w:t>
            </w:r>
            <w:bookmarkEnd w:id="4633"/>
            <w:bookmarkEnd w:id="4634"/>
          </w:p>
        </w:tc>
        <w:tc>
          <w:tcPr>
            <w:tcW w:w="7655" w:type="dxa"/>
          </w:tcPr>
          <w:p w14:paraId="284D034C" w14:textId="4193376F" w:rsidR="00947D8B" w:rsidRPr="00DA5853" w:rsidRDefault="002E105A" w:rsidP="00A52486">
            <w:pPr>
              <w:rPr>
                <w:color w:val="auto"/>
                <w:szCs w:val="28"/>
              </w:rPr>
            </w:pPr>
            <w:bookmarkStart w:id="4635" w:name="_Toc25222932"/>
            <w:bookmarkStart w:id="4636" w:name="_Toc25223363"/>
            <w:r w:rsidRPr="00DA5853">
              <w:rPr>
                <w:color w:val="auto"/>
                <w:szCs w:val="28"/>
              </w:rPr>
              <w:t>Dicho problema se produce en el instante en que el ingeniero no llega en las fechas previamente acordado con el hospital y en el momento en el que el administrador no logra realizar el reporte en los 5 días hábiles.</w:t>
            </w:r>
            <w:bookmarkEnd w:id="4635"/>
            <w:bookmarkEnd w:id="4636"/>
          </w:p>
        </w:tc>
      </w:tr>
      <w:tr w:rsidR="00947D8B" w:rsidRPr="00A52486" w14:paraId="7E42907F" w14:textId="77777777" w:rsidTr="006F6F54">
        <w:tc>
          <w:tcPr>
            <w:tcW w:w="1696" w:type="dxa"/>
          </w:tcPr>
          <w:p w14:paraId="4741419D" w14:textId="5FC97354" w:rsidR="00947D8B" w:rsidRPr="00DA5853" w:rsidRDefault="00AA2E48" w:rsidP="00A52486">
            <w:pPr>
              <w:rPr>
                <w:color w:val="auto"/>
                <w:szCs w:val="28"/>
              </w:rPr>
            </w:pPr>
            <w:bookmarkStart w:id="4637" w:name="_Toc25222933"/>
            <w:bookmarkStart w:id="4638" w:name="_Toc25223364"/>
            <w:r w:rsidRPr="00DA5853">
              <w:rPr>
                <w:color w:val="auto"/>
                <w:szCs w:val="28"/>
              </w:rPr>
              <w:t>¿</w:t>
            </w:r>
            <w:r w:rsidR="00947D8B" w:rsidRPr="00DA5853">
              <w:rPr>
                <w:color w:val="auto"/>
                <w:szCs w:val="28"/>
              </w:rPr>
              <w:t>Dónde?</w:t>
            </w:r>
            <w:bookmarkEnd w:id="4637"/>
            <w:bookmarkEnd w:id="4638"/>
          </w:p>
        </w:tc>
        <w:tc>
          <w:tcPr>
            <w:tcW w:w="7655" w:type="dxa"/>
          </w:tcPr>
          <w:p w14:paraId="2D7F0DD6" w14:textId="1977B301" w:rsidR="00947D8B" w:rsidRPr="00DA5853" w:rsidRDefault="00DC5E2A" w:rsidP="00A52486">
            <w:pPr>
              <w:rPr>
                <w:color w:val="auto"/>
                <w:szCs w:val="28"/>
              </w:rPr>
            </w:pPr>
            <w:bookmarkStart w:id="4639" w:name="_Toc25222934"/>
            <w:bookmarkStart w:id="4640" w:name="_Toc25223365"/>
            <w:r w:rsidRPr="00DA5853">
              <w:rPr>
                <w:color w:val="auto"/>
                <w:szCs w:val="28"/>
              </w:rPr>
              <w:t>Se manifiesta en el área</w:t>
            </w:r>
            <w:r w:rsidR="0019219E" w:rsidRPr="00DA5853">
              <w:rPr>
                <w:color w:val="auto"/>
                <w:szCs w:val="28"/>
              </w:rPr>
              <w:t xml:space="preserve"> de servicios de mantenimiento concretamente </w:t>
            </w:r>
            <w:r w:rsidR="0062785A" w:rsidRPr="00DA5853">
              <w:rPr>
                <w:color w:val="auto"/>
                <w:szCs w:val="28"/>
              </w:rPr>
              <w:t>en la realización del reporte del administrador y en la llegada del ingeniero al hospital que va a realizar el servicio de mantenimiento.</w:t>
            </w:r>
            <w:bookmarkEnd w:id="4639"/>
            <w:bookmarkEnd w:id="4640"/>
          </w:p>
        </w:tc>
      </w:tr>
      <w:tr w:rsidR="00947D8B" w:rsidRPr="00A52486" w14:paraId="0CFFA3EA" w14:textId="77777777" w:rsidTr="006F6F54">
        <w:tc>
          <w:tcPr>
            <w:tcW w:w="1696" w:type="dxa"/>
          </w:tcPr>
          <w:p w14:paraId="5AAE5C75" w14:textId="202420C5" w:rsidR="00947D8B" w:rsidRPr="00DA5853" w:rsidRDefault="00AA2E48" w:rsidP="00A52486">
            <w:pPr>
              <w:rPr>
                <w:color w:val="auto"/>
                <w:szCs w:val="28"/>
              </w:rPr>
            </w:pPr>
            <w:bookmarkStart w:id="4641" w:name="_Toc25222935"/>
            <w:bookmarkStart w:id="4642" w:name="_Toc25223366"/>
            <w:r w:rsidRPr="00DA5853">
              <w:rPr>
                <w:color w:val="auto"/>
                <w:szCs w:val="28"/>
              </w:rPr>
              <w:t>¿</w:t>
            </w:r>
            <w:r w:rsidR="00947D8B" w:rsidRPr="00DA5853">
              <w:rPr>
                <w:color w:val="auto"/>
                <w:szCs w:val="28"/>
              </w:rPr>
              <w:t>Quién?</w:t>
            </w:r>
            <w:bookmarkEnd w:id="4641"/>
            <w:bookmarkEnd w:id="4642"/>
          </w:p>
        </w:tc>
        <w:tc>
          <w:tcPr>
            <w:tcW w:w="7655" w:type="dxa"/>
          </w:tcPr>
          <w:p w14:paraId="6E1DEC50" w14:textId="6437322F" w:rsidR="0081727F" w:rsidRPr="00DA5853" w:rsidRDefault="00C214C6" w:rsidP="00A52486">
            <w:pPr>
              <w:rPr>
                <w:color w:val="auto"/>
                <w:szCs w:val="28"/>
              </w:rPr>
            </w:pPr>
            <w:bookmarkStart w:id="4643" w:name="_Toc25222936"/>
            <w:bookmarkStart w:id="4644" w:name="_Toc25223367"/>
            <w:r w:rsidRPr="00DA5853">
              <w:rPr>
                <w:color w:val="auto"/>
                <w:szCs w:val="28"/>
              </w:rPr>
              <w:t>Al ingeniero y al administrador encargados del área de servicio de mantenimiento</w:t>
            </w:r>
            <w:r w:rsidR="0081727F" w:rsidRPr="00DA5853">
              <w:rPr>
                <w:color w:val="auto"/>
                <w:szCs w:val="28"/>
              </w:rPr>
              <w:t>.</w:t>
            </w:r>
            <w:r w:rsidR="007E539A" w:rsidRPr="00DA5853">
              <w:rPr>
                <w:color w:val="auto"/>
                <w:szCs w:val="28"/>
              </w:rPr>
              <w:t xml:space="preserve"> Afecta al área del hospital que solicito dicho servicio.</w:t>
            </w:r>
            <w:bookmarkEnd w:id="4643"/>
            <w:bookmarkEnd w:id="4644"/>
            <w:r w:rsidR="0081727F" w:rsidRPr="00DA5853">
              <w:rPr>
                <w:color w:val="auto"/>
                <w:szCs w:val="28"/>
              </w:rPr>
              <w:t xml:space="preserve"> </w:t>
            </w:r>
          </w:p>
        </w:tc>
      </w:tr>
      <w:tr w:rsidR="00947D8B" w:rsidRPr="00A52486" w14:paraId="738C83EB" w14:textId="77777777" w:rsidTr="006F6F54">
        <w:tc>
          <w:tcPr>
            <w:tcW w:w="1696" w:type="dxa"/>
          </w:tcPr>
          <w:p w14:paraId="463FFC62" w14:textId="5A1EA530" w:rsidR="00947D8B" w:rsidRPr="00DA5853" w:rsidRDefault="00AA2E48" w:rsidP="00A52486">
            <w:pPr>
              <w:rPr>
                <w:color w:val="auto"/>
                <w:szCs w:val="28"/>
              </w:rPr>
            </w:pPr>
            <w:bookmarkStart w:id="4645" w:name="_Toc25222937"/>
            <w:bookmarkStart w:id="4646" w:name="_Toc25223368"/>
            <w:r w:rsidRPr="00DA5853">
              <w:rPr>
                <w:color w:val="auto"/>
                <w:szCs w:val="28"/>
              </w:rPr>
              <w:t>¿</w:t>
            </w:r>
            <w:r w:rsidR="00947D8B" w:rsidRPr="00DA5853">
              <w:rPr>
                <w:color w:val="auto"/>
                <w:szCs w:val="28"/>
              </w:rPr>
              <w:t>Cómo?</w:t>
            </w:r>
            <w:bookmarkEnd w:id="4645"/>
            <w:bookmarkEnd w:id="4646"/>
          </w:p>
        </w:tc>
        <w:tc>
          <w:tcPr>
            <w:tcW w:w="7655" w:type="dxa"/>
          </w:tcPr>
          <w:p w14:paraId="1FC2142B" w14:textId="2179E178" w:rsidR="00947D8B" w:rsidRPr="00DA5853" w:rsidRDefault="00B56F39" w:rsidP="00A52486">
            <w:pPr>
              <w:rPr>
                <w:color w:val="auto"/>
                <w:szCs w:val="28"/>
              </w:rPr>
            </w:pPr>
            <w:bookmarkStart w:id="4647" w:name="_Toc25222938"/>
            <w:bookmarkStart w:id="4648" w:name="_Toc25223369"/>
            <w:r w:rsidRPr="00DA5853">
              <w:rPr>
                <w:color w:val="auto"/>
                <w:szCs w:val="28"/>
              </w:rPr>
              <w:t xml:space="preserve">El administrador al no culminar la documentación genera que el ingeniero no pueda partir hacia el lugar donde se realizará el servicio hasta que no se finalice dicha documentación además de no </w:t>
            </w:r>
            <w:r w:rsidR="00A52486" w:rsidRPr="00DA5853">
              <w:rPr>
                <w:color w:val="auto"/>
                <w:szCs w:val="28"/>
              </w:rPr>
              <w:t>realizarse recordatorios</w:t>
            </w:r>
            <w:r w:rsidRPr="00DA5853">
              <w:rPr>
                <w:color w:val="auto"/>
                <w:szCs w:val="28"/>
              </w:rPr>
              <w:t xml:space="preserve"> de cuando exactamente el ingeniero debe partir</w:t>
            </w:r>
            <w:r w:rsidR="006F6F54" w:rsidRPr="00DA5853">
              <w:rPr>
                <w:color w:val="auto"/>
                <w:szCs w:val="28"/>
              </w:rPr>
              <w:t xml:space="preserve">. Asimismo, el área que solicito dicho </w:t>
            </w:r>
            <w:r w:rsidR="006F6F54" w:rsidRPr="00DA5853">
              <w:rPr>
                <w:color w:val="auto"/>
                <w:szCs w:val="28"/>
              </w:rPr>
              <w:lastRenderedPageBreak/>
              <w:t>servicio al no estar enterada de la hora a la que llegará exactamente el ingeniero ocasiona una demora cuando el menciona llega y debe esperar a que preparen el equipo. Esto desencadena la tardía realización del servicio y la demora de la llegada del ingeniero a la entidad lo cual no le permite al administrador que genere el reporte hasta que el ingeniero regrese con la documentación, ocasionando que se exceda el plazo establecido.</w:t>
            </w:r>
            <w:bookmarkEnd w:id="4647"/>
            <w:bookmarkEnd w:id="4648"/>
          </w:p>
        </w:tc>
      </w:tr>
      <w:tr w:rsidR="00947D8B" w:rsidRPr="00A52486" w14:paraId="3259F9C1" w14:textId="77777777" w:rsidTr="006F6F54">
        <w:tc>
          <w:tcPr>
            <w:tcW w:w="1696" w:type="dxa"/>
          </w:tcPr>
          <w:p w14:paraId="70ADC774" w14:textId="6B2CBFDB" w:rsidR="00947D8B" w:rsidRPr="00DA5853" w:rsidRDefault="00AA2E48" w:rsidP="00A52486">
            <w:pPr>
              <w:rPr>
                <w:color w:val="auto"/>
                <w:szCs w:val="28"/>
              </w:rPr>
            </w:pPr>
            <w:bookmarkStart w:id="4649" w:name="_Toc25222939"/>
            <w:bookmarkStart w:id="4650" w:name="_Toc25223370"/>
            <w:r w:rsidRPr="00DA5853">
              <w:rPr>
                <w:color w:val="auto"/>
                <w:szCs w:val="28"/>
              </w:rPr>
              <w:t>¿</w:t>
            </w:r>
            <w:r w:rsidR="00947D8B" w:rsidRPr="00DA5853">
              <w:rPr>
                <w:color w:val="auto"/>
                <w:szCs w:val="28"/>
              </w:rPr>
              <w:t xml:space="preserve">Cuánto </w:t>
            </w:r>
            <w:r w:rsidR="00DC7BFE" w:rsidRPr="00DA5853">
              <w:rPr>
                <w:color w:val="auto"/>
                <w:szCs w:val="28"/>
              </w:rPr>
              <w:t>cuesta</w:t>
            </w:r>
            <w:r w:rsidR="00947D8B" w:rsidRPr="00DA5853">
              <w:rPr>
                <w:color w:val="auto"/>
                <w:szCs w:val="28"/>
              </w:rPr>
              <w:t>?</w:t>
            </w:r>
            <w:bookmarkEnd w:id="4649"/>
            <w:bookmarkEnd w:id="4650"/>
          </w:p>
        </w:tc>
        <w:tc>
          <w:tcPr>
            <w:tcW w:w="7655" w:type="dxa"/>
          </w:tcPr>
          <w:p w14:paraId="55C99B5C" w14:textId="199A3A35" w:rsidR="00947D8B" w:rsidRPr="00DA5853" w:rsidRDefault="00F70E15" w:rsidP="00A52486">
            <w:pPr>
              <w:rPr>
                <w:color w:val="auto"/>
                <w:szCs w:val="28"/>
              </w:rPr>
            </w:pPr>
            <w:bookmarkStart w:id="4651" w:name="_Toc25222940"/>
            <w:bookmarkStart w:id="4652" w:name="_Toc25223371"/>
            <w:r w:rsidRPr="00DA5853">
              <w:rPr>
                <w:color w:val="auto"/>
                <w:szCs w:val="28"/>
              </w:rPr>
              <w:t>Al ocurrirse dicha problemática ya sea de lado del ingeniero o el administrador genera que se pague una penalización del 10 %</w:t>
            </w:r>
            <w:r w:rsidR="009D5D5C" w:rsidRPr="00DA5853">
              <w:rPr>
                <w:color w:val="auto"/>
                <w:szCs w:val="28"/>
              </w:rPr>
              <w:t xml:space="preserve"> monto acordado</w:t>
            </w:r>
            <w:r w:rsidRPr="00DA5853">
              <w:rPr>
                <w:color w:val="auto"/>
                <w:szCs w:val="28"/>
              </w:rPr>
              <w:t xml:space="preserve"> </w:t>
            </w:r>
            <w:r w:rsidR="009D5D5C" w:rsidRPr="00DA5853">
              <w:rPr>
                <w:color w:val="auto"/>
                <w:szCs w:val="28"/>
              </w:rPr>
              <w:t>en el</w:t>
            </w:r>
            <w:r w:rsidRPr="00DA5853">
              <w:rPr>
                <w:color w:val="auto"/>
                <w:szCs w:val="28"/>
              </w:rPr>
              <w:t xml:space="preserve"> contrato realizado con el hospital o que no se realice contratos entre la entidad y el hospital en un tiempo establecido.</w:t>
            </w:r>
            <w:bookmarkEnd w:id="4651"/>
            <w:bookmarkEnd w:id="4652"/>
          </w:p>
        </w:tc>
      </w:tr>
    </w:tbl>
    <w:p w14:paraId="03016D61" w14:textId="77777777" w:rsidR="00947D8B" w:rsidRPr="00A52486" w:rsidRDefault="00947D8B" w:rsidP="00A52486">
      <w:pPr>
        <w:rPr>
          <w:rFonts w:ascii="Times New Roman" w:hAnsi="Times New Roman"/>
          <w:color w:val="auto"/>
          <w:sz w:val="24"/>
          <w:szCs w:val="24"/>
        </w:rPr>
      </w:pPr>
    </w:p>
    <w:p w14:paraId="10DCBEC1" w14:textId="602C75A2" w:rsidR="00947D8B" w:rsidRDefault="00964EE4" w:rsidP="00A52486">
      <w:pPr>
        <w:rPr>
          <w:color w:val="auto"/>
          <w:szCs w:val="28"/>
        </w:rPr>
      </w:pPr>
      <w:bookmarkStart w:id="4653" w:name="_Toc25222941"/>
      <w:bookmarkStart w:id="4654" w:name="_Toc25223372"/>
      <w:r w:rsidRPr="00DA5853">
        <w:rPr>
          <w:color w:val="auto"/>
          <w:szCs w:val="28"/>
        </w:rPr>
        <w:t>En la actualidad, se les presenta diversas problemáticas tales como la finalización de</w:t>
      </w:r>
      <w:r w:rsidR="003E686E" w:rsidRPr="00DA5853">
        <w:rPr>
          <w:color w:val="auto"/>
          <w:szCs w:val="28"/>
        </w:rPr>
        <w:t>l</w:t>
      </w:r>
      <w:r w:rsidRPr="00DA5853">
        <w:rPr>
          <w:color w:val="auto"/>
          <w:szCs w:val="28"/>
        </w:rPr>
        <w:t xml:space="preserve"> mantenimiento en el tiempo acordado lo cual conlleva a gasto externo para la penalidad o el retraso de la documentación excediendo así los 5 días hábiles permitidos para la emisión de esta.</w:t>
      </w:r>
      <w:r w:rsidR="00AF65D9" w:rsidRPr="00DA5853">
        <w:rPr>
          <w:color w:val="auto"/>
          <w:szCs w:val="28"/>
        </w:rPr>
        <w:t xml:space="preserve"> Asimismo, u</w:t>
      </w:r>
      <w:r w:rsidR="0065614C" w:rsidRPr="00DA5853">
        <w:rPr>
          <w:color w:val="auto"/>
          <w:szCs w:val="28"/>
        </w:rPr>
        <w:t>na</w:t>
      </w:r>
      <w:r w:rsidR="00AF65D9" w:rsidRPr="00DA5853">
        <w:rPr>
          <w:color w:val="auto"/>
          <w:szCs w:val="28"/>
        </w:rPr>
        <w:t xml:space="preserve"> de las principales razones para dichos problemas es la dificultad en el manejo del tiempo ya que no se estima un tiempo fijo por los imprevistos que ocurren</w:t>
      </w:r>
      <w:r w:rsidR="0065614C" w:rsidRPr="00DA5853">
        <w:rPr>
          <w:color w:val="auto"/>
          <w:szCs w:val="28"/>
        </w:rPr>
        <w:t xml:space="preserve"> ya sea por</w:t>
      </w:r>
      <w:r w:rsidR="000F112C" w:rsidRPr="00DA5853">
        <w:rPr>
          <w:color w:val="auto"/>
          <w:szCs w:val="28"/>
        </w:rPr>
        <w:t xml:space="preserve"> la demora de la documentación del encargado de reportes por lo que genera que el ingeniero no pueda partir hasta que no se genere dicha documentación,</w:t>
      </w:r>
      <w:r w:rsidR="0065614C" w:rsidRPr="00DA5853">
        <w:rPr>
          <w:color w:val="auto"/>
          <w:szCs w:val="28"/>
        </w:rPr>
        <w:t xml:space="preserve"> el contratiempo generado por la falta de comunicación entre el ingeniero y </w:t>
      </w:r>
      <w:r w:rsidR="007E539A" w:rsidRPr="00DA5853">
        <w:rPr>
          <w:color w:val="auto"/>
          <w:szCs w:val="28"/>
        </w:rPr>
        <w:t xml:space="preserve">el área del </w:t>
      </w:r>
      <w:r w:rsidR="0065614C" w:rsidRPr="00DA5853">
        <w:rPr>
          <w:color w:val="auto"/>
          <w:szCs w:val="28"/>
        </w:rPr>
        <w:t>hospital</w:t>
      </w:r>
      <w:r w:rsidR="007E539A" w:rsidRPr="00DA5853">
        <w:rPr>
          <w:color w:val="auto"/>
          <w:szCs w:val="28"/>
        </w:rPr>
        <w:t xml:space="preserve"> que realizo dicho pedido</w:t>
      </w:r>
      <w:r w:rsidR="00AF65D9" w:rsidRPr="00DA5853">
        <w:rPr>
          <w:color w:val="auto"/>
          <w:szCs w:val="28"/>
        </w:rPr>
        <w:t xml:space="preserve"> o debido a la poca eficiencia por parte de la</w:t>
      </w:r>
      <w:r w:rsidR="007E539A" w:rsidRPr="00DA5853">
        <w:rPr>
          <w:color w:val="auto"/>
          <w:szCs w:val="28"/>
        </w:rPr>
        <w:t xml:space="preserve">s diversas área de los </w:t>
      </w:r>
      <w:r w:rsidR="00AF65D9" w:rsidRPr="00DA5853">
        <w:rPr>
          <w:color w:val="auto"/>
          <w:szCs w:val="28"/>
        </w:rPr>
        <w:t>hospital</w:t>
      </w:r>
      <w:r w:rsidR="007E539A" w:rsidRPr="00DA5853">
        <w:rPr>
          <w:color w:val="auto"/>
          <w:szCs w:val="28"/>
        </w:rPr>
        <w:t>es</w:t>
      </w:r>
      <w:r w:rsidR="00AF65D9" w:rsidRPr="00DA5853">
        <w:rPr>
          <w:color w:val="auto"/>
          <w:szCs w:val="28"/>
        </w:rPr>
        <w:t xml:space="preserve"> para el manejo de dicho proceso por lo que al demorarse esto ocasiona también la demora en </w:t>
      </w:r>
      <w:r w:rsidR="002E105A" w:rsidRPr="00DA5853">
        <w:rPr>
          <w:color w:val="auto"/>
          <w:szCs w:val="28"/>
        </w:rPr>
        <w:t>el reporte</w:t>
      </w:r>
      <w:r w:rsidR="00AF65D9" w:rsidRPr="00DA5853">
        <w:rPr>
          <w:color w:val="auto"/>
          <w:szCs w:val="28"/>
        </w:rPr>
        <w:t xml:space="preserve"> por parte del administrador encargado de dicho proceso superando así el plazo establecido</w:t>
      </w:r>
      <w:r w:rsidR="005F54F5" w:rsidRPr="00DA5853">
        <w:rPr>
          <w:color w:val="auto"/>
          <w:szCs w:val="28"/>
        </w:rPr>
        <w:t>.</w:t>
      </w:r>
      <w:r w:rsidR="00AF65D9" w:rsidRPr="00DA5853">
        <w:rPr>
          <w:color w:val="auto"/>
          <w:szCs w:val="28"/>
        </w:rPr>
        <w:t xml:space="preserve"> </w:t>
      </w:r>
      <w:r w:rsidR="00FA6A5F" w:rsidRPr="00DA5853">
        <w:rPr>
          <w:color w:val="auto"/>
          <w:szCs w:val="28"/>
        </w:rPr>
        <w:t>Dicho esto, se puede afirmar que en su mayoría a los ingenieros dedicados a este rubro no logran culminar</w:t>
      </w:r>
      <w:r w:rsidR="003E686E" w:rsidRPr="00DA5853">
        <w:rPr>
          <w:color w:val="auto"/>
          <w:szCs w:val="28"/>
        </w:rPr>
        <w:t xml:space="preserve"> los servicios de mantenimiento</w:t>
      </w:r>
      <w:r w:rsidR="00FA6A5F" w:rsidRPr="00DA5853">
        <w:rPr>
          <w:color w:val="auto"/>
          <w:szCs w:val="28"/>
        </w:rPr>
        <w:t xml:space="preserve"> en el intervalo establecido.</w:t>
      </w:r>
      <w:bookmarkEnd w:id="4653"/>
      <w:bookmarkEnd w:id="4654"/>
    </w:p>
    <w:p w14:paraId="7E904856" w14:textId="77777777" w:rsidR="006E2B52" w:rsidRDefault="006E2B52" w:rsidP="00A52486">
      <w:pPr>
        <w:rPr>
          <w:color w:val="auto"/>
          <w:szCs w:val="28"/>
        </w:rPr>
      </w:pPr>
    </w:p>
    <w:p w14:paraId="58F61D54" w14:textId="77777777" w:rsidR="006E2B52" w:rsidRDefault="006E2B52" w:rsidP="00A52486">
      <w:pPr>
        <w:rPr>
          <w:color w:val="auto"/>
          <w:szCs w:val="28"/>
        </w:rPr>
      </w:pPr>
    </w:p>
    <w:p w14:paraId="74CFF6CE" w14:textId="77777777" w:rsidR="006E2B52" w:rsidRDefault="006E2B52" w:rsidP="00A52486">
      <w:pPr>
        <w:rPr>
          <w:color w:val="auto"/>
          <w:szCs w:val="28"/>
        </w:rPr>
      </w:pPr>
    </w:p>
    <w:p w14:paraId="693C2E20" w14:textId="0879CCD7" w:rsidR="00771BA0" w:rsidRDefault="00771BA0">
      <w:pPr>
        <w:spacing w:after="200"/>
        <w:rPr>
          <w:color w:val="auto"/>
          <w:szCs w:val="28"/>
        </w:rPr>
      </w:pPr>
      <w:r>
        <w:rPr>
          <w:color w:val="auto"/>
          <w:szCs w:val="28"/>
        </w:rPr>
        <w:br w:type="page"/>
      </w:r>
    </w:p>
    <w:p w14:paraId="7ECE8C04" w14:textId="0F2D958C" w:rsidR="00947D8B" w:rsidRPr="00771BA0" w:rsidRDefault="001B0B76" w:rsidP="00771BA0">
      <w:pPr>
        <w:pStyle w:val="Ttulo2"/>
        <w:rPr>
          <w:rFonts w:ascii="Zizou Slab Bold" w:hAnsi="Zizou Slab Bold"/>
          <w:color w:val="auto"/>
          <w:lang w:val="es-ES"/>
        </w:rPr>
      </w:pPr>
      <w:bookmarkStart w:id="4655" w:name="_Toc25222942"/>
      <w:bookmarkStart w:id="4656" w:name="_Toc25247116"/>
      <w:bookmarkStart w:id="4657" w:name="_Toc25309785"/>
      <w:bookmarkStart w:id="4658" w:name="_Toc26201342"/>
      <w:r w:rsidRPr="00771BA0">
        <w:rPr>
          <w:rFonts w:ascii="Zizou Slab Bold" w:hAnsi="Zizou Slab Bold"/>
          <w:color w:val="auto"/>
          <w:lang w:val="es-ES"/>
        </w:rPr>
        <w:lastRenderedPageBreak/>
        <w:t xml:space="preserve">Lean UX Problemática </w:t>
      </w:r>
      <w:proofErr w:type="spellStart"/>
      <w:r w:rsidRPr="00771BA0">
        <w:rPr>
          <w:rFonts w:ascii="Zizou Slab Bold" w:hAnsi="Zizou Slab Bold"/>
          <w:color w:val="auto"/>
          <w:lang w:val="es-ES"/>
        </w:rPr>
        <w:t>Statemen</w:t>
      </w:r>
      <w:r w:rsidR="00EF4327" w:rsidRPr="00771BA0">
        <w:rPr>
          <w:rFonts w:ascii="Zizou Slab Bold" w:hAnsi="Zizou Slab Bold"/>
          <w:color w:val="auto"/>
          <w:lang w:val="es-ES"/>
        </w:rPr>
        <w:t>t</w:t>
      </w:r>
      <w:bookmarkEnd w:id="4655"/>
      <w:bookmarkEnd w:id="4656"/>
      <w:bookmarkEnd w:id="4657"/>
      <w:bookmarkEnd w:id="4658"/>
      <w:proofErr w:type="spellEnd"/>
    </w:p>
    <w:p w14:paraId="3D183020" w14:textId="20EBF747" w:rsidR="007813F7" w:rsidRPr="00DA5853" w:rsidRDefault="007813F7" w:rsidP="00A52486">
      <w:pPr>
        <w:rPr>
          <w:b/>
          <w:bCs/>
          <w:color w:val="auto"/>
          <w:sz w:val="32"/>
          <w:szCs w:val="32"/>
          <w:lang w:val="es-ES"/>
        </w:rPr>
      </w:pPr>
      <w:bookmarkStart w:id="4659" w:name="_Toc25222943"/>
      <w:bookmarkStart w:id="4660" w:name="_Toc25223374"/>
      <w:bookmarkStart w:id="4661" w:name="_Toc25224090"/>
      <w:r w:rsidRPr="00DA5853">
        <w:rPr>
          <w:b/>
          <w:bCs/>
          <w:color w:val="auto"/>
          <w:sz w:val="32"/>
          <w:szCs w:val="32"/>
          <w:lang w:val="es-ES"/>
        </w:rPr>
        <w:t>Administrador:</w:t>
      </w:r>
      <w:bookmarkEnd w:id="4659"/>
      <w:bookmarkEnd w:id="4660"/>
      <w:bookmarkEnd w:id="4661"/>
    </w:p>
    <w:p w14:paraId="50AD1E72" w14:textId="07D2330A" w:rsidR="00FC09EC" w:rsidRPr="00DA5853" w:rsidRDefault="00EF4327" w:rsidP="00A52486">
      <w:pPr>
        <w:rPr>
          <w:color w:val="auto"/>
          <w:szCs w:val="28"/>
        </w:rPr>
      </w:pPr>
      <w:bookmarkStart w:id="4662" w:name="_Toc25222944"/>
      <w:bookmarkStart w:id="4663" w:name="_Toc25223375"/>
      <w:bookmarkStart w:id="4664" w:name="_Toc25224091"/>
      <w:r w:rsidRPr="00DA5853">
        <w:rPr>
          <w:color w:val="auto"/>
          <w:szCs w:val="28"/>
        </w:rPr>
        <w:t>Durante la jornada laboral,</w:t>
      </w:r>
      <w:r w:rsidR="000F112C" w:rsidRPr="00DA5853">
        <w:rPr>
          <w:color w:val="auto"/>
          <w:szCs w:val="28"/>
        </w:rPr>
        <w:t xml:space="preserve"> </w:t>
      </w:r>
      <w:r w:rsidR="004B22D6" w:rsidRPr="00DA5853">
        <w:rPr>
          <w:color w:val="auto"/>
          <w:szCs w:val="28"/>
        </w:rPr>
        <w:t>e</w:t>
      </w:r>
      <w:r w:rsidR="000F112C" w:rsidRPr="00DA5853">
        <w:rPr>
          <w:color w:val="auto"/>
          <w:szCs w:val="28"/>
        </w:rPr>
        <w:t>l área de</w:t>
      </w:r>
      <w:r w:rsidR="004B22D6" w:rsidRPr="00DA5853">
        <w:rPr>
          <w:color w:val="auto"/>
          <w:szCs w:val="28"/>
        </w:rPr>
        <w:t xml:space="preserve"> servicios </w:t>
      </w:r>
      <w:r w:rsidR="00AD21BC" w:rsidRPr="00DA5853">
        <w:rPr>
          <w:color w:val="auto"/>
          <w:szCs w:val="28"/>
        </w:rPr>
        <w:t>de mantenimiento</w:t>
      </w:r>
      <w:r w:rsidR="004B22D6" w:rsidRPr="00DA5853">
        <w:rPr>
          <w:color w:val="auto"/>
          <w:szCs w:val="28"/>
        </w:rPr>
        <w:t xml:space="preserve"> </w:t>
      </w:r>
      <w:r w:rsidR="000F112C" w:rsidRPr="00DA5853">
        <w:rPr>
          <w:color w:val="auto"/>
          <w:szCs w:val="28"/>
        </w:rPr>
        <w:t>de equip</w:t>
      </w:r>
      <w:r w:rsidR="009C464F" w:rsidRPr="00DA5853">
        <w:rPr>
          <w:color w:val="auto"/>
          <w:szCs w:val="28"/>
        </w:rPr>
        <w:t>os</w:t>
      </w:r>
      <w:r w:rsidR="000F112C" w:rsidRPr="00DA5853">
        <w:rPr>
          <w:color w:val="auto"/>
          <w:szCs w:val="28"/>
        </w:rPr>
        <w:t xml:space="preserve"> médico presenta diversas dificu</w:t>
      </w:r>
      <w:r w:rsidR="004B22D6" w:rsidRPr="00DA5853">
        <w:rPr>
          <w:color w:val="auto"/>
          <w:szCs w:val="28"/>
        </w:rPr>
        <w:t>ltades</w:t>
      </w:r>
      <w:r w:rsidR="000F112C" w:rsidRPr="00DA5853">
        <w:rPr>
          <w:color w:val="auto"/>
          <w:szCs w:val="28"/>
        </w:rPr>
        <w:t>,</w:t>
      </w:r>
      <w:r w:rsidR="004B22D6" w:rsidRPr="00DA5853">
        <w:rPr>
          <w:color w:val="auto"/>
          <w:szCs w:val="28"/>
        </w:rPr>
        <w:t xml:space="preserve"> </w:t>
      </w:r>
      <w:r w:rsidR="00BF315F" w:rsidRPr="00DA5853">
        <w:rPr>
          <w:color w:val="auto"/>
          <w:szCs w:val="28"/>
        </w:rPr>
        <w:t xml:space="preserve">una de estas dificultades se </w:t>
      </w:r>
      <w:r w:rsidR="006C46C4" w:rsidRPr="00DA5853">
        <w:rPr>
          <w:color w:val="auto"/>
          <w:szCs w:val="28"/>
        </w:rPr>
        <w:t>les</w:t>
      </w:r>
      <w:r w:rsidR="00BF315F" w:rsidRPr="00DA5853">
        <w:rPr>
          <w:color w:val="auto"/>
          <w:szCs w:val="28"/>
        </w:rPr>
        <w:t xml:space="preserve"> presenta a los administradores de dicha área.</w:t>
      </w:r>
      <w:r w:rsidR="000F112C" w:rsidRPr="00DA5853">
        <w:rPr>
          <w:color w:val="auto"/>
          <w:szCs w:val="28"/>
        </w:rPr>
        <w:t xml:space="preserve"> </w:t>
      </w:r>
      <w:r w:rsidR="00BF315F" w:rsidRPr="00DA5853">
        <w:rPr>
          <w:color w:val="auto"/>
          <w:szCs w:val="28"/>
        </w:rPr>
        <w:t>Dichos administradores tienen como labor fundamental el preparar la documentación necesaria que permite que el ingeniero pueda dirigirse hacia el lugar donde se realizará dicho servicio, en caso de que la documentación no esté lista, el ingeniero no podrá llevar a cabo su labor.</w:t>
      </w:r>
      <w:r w:rsidR="00BE75D0" w:rsidRPr="00DA5853">
        <w:rPr>
          <w:color w:val="auto"/>
          <w:szCs w:val="28"/>
        </w:rPr>
        <w:t xml:space="preserve"> </w:t>
      </w:r>
      <w:proofErr w:type="gramStart"/>
      <w:r w:rsidR="00BE75D0" w:rsidRPr="00DA5853">
        <w:rPr>
          <w:color w:val="auto"/>
          <w:szCs w:val="28"/>
        </w:rPr>
        <w:t>Otro punto a tomar</w:t>
      </w:r>
      <w:proofErr w:type="gramEnd"/>
      <w:r w:rsidR="00BE75D0" w:rsidRPr="00DA5853">
        <w:rPr>
          <w:color w:val="auto"/>
          <w:szCs w:val="28"/>
        </w:rPr>
        <w:t xml:space="preserve"> en cuenta es que en ciertas ocasiones el hospital decide cambiar la fecha en la cual se realizar el servicio lo cual ocasiona una ruptura del cronograma establecido.</w:t>
      </w:r>
      <w:r w:rsidR="00BF315F" w:rsidRPr="00DA5853">
        <w:rPr>
          <w:color w:val="auto"/>
          <w:szCs w:val="28"/>
        </w:rPr>
        <w:t xml:space="preserve"> Asimismo, si el ingeniero no llega al punto donde se </w:t>
      </w:r>
      <w:r w:rsidR="00AD21BC" w:rsidRPr="00DA5853">
        <w:rPr>
          <w:color w:val="auto"/>
          <w:szCs w:val="28"/>
        </w:rPr>
        <w:t>realizará</w:t>
      </w:r>
      <w:r w:rsidR="00BF315F" w:rsidRPr="00DA5853">
        <w:rPr>
          <w:color w:val="auto"/>
          <w:szCs w:val="28"/>
        </w:rPr>
        <w:t xml:space="preserve"> el servicio por la tardía finalización de la documentación se debe pagar una penalización del 10%</w:t>
      </w:r>
      <w:r w:rsidR="009D5D5C" w:rsidRPr="00DA5853">
        <w:rPr>
          <w:color w:val="auto"/>
          <w:szCs w:val="28"/>
        </w:rPr>
        <w:t xml:space="preserve"> monto acordado</w:t>
      </w:r>
      <w:r w:rsidR="00BF315F" w:rsidRPr="00DA5853">
        <w:rPr>
          <w:color w:val="auto"/>
          <w:szCs w:val="28"/>
        </w:rPr>
        <w:t xml:space="preserve"> </w:t>
      </w:r>
      <w:r w:rsidR="009D5D5C" w:rsidRPr="00DA5853">
        <w:rPr>
          <w:color w:val="auto"/>
          <w:szCs w:val="28"/>
        </w:rPr>
        <w:t>en el</w:t>
      </w:r>
      <w:r w:rsidR="00BF315F" w:rsidRPr="00DA5853">
        <w:rPr>
          <w:color w:val="auto"/>
          <w:szCs w:val="28"/>
        </w:rPr>
        <w:t xml:space="preserve"> contrato hecho con el hospital. Por otro lado, cuando el ingeniero regresa a la entidad con la documentación firmada y aprobada por el encargado del área que solicito el servicio, este tiene como tarea preparar el reporte detallado de la actividad del ingeniero en dicho servicio para ser entregado en los 5 días hábiles, en caso no se logre cumplir los tiempos la entidad paga una penalidad del 10% </w:t>
      </w:r>
      <w:r w:rsidR="009D5D5C" w:rsidRPr="00DA5853">
        <w:rPr>
          <w:color w:val="auto"/>
          <w:szCs w:val="28"/>
        </w:rPr>
        <w:t>del monto acordado en el</w:t>
      </w:r>
      <w:r w:rsidR="00BF315F" w:rsidRPr="00DA5853">
        <w:rPr>
          <w:color w:val="auto"/>
          <w:szCs w:val="28"/>
        </w:rPr>
        <w:t xml:space="preserve"> contrato con el hospital.</w:t>
      </w:r>
      <w:r w:rsidR="00FC09EC" w:rsidRPr="00DA5853">
        <w:rPr>
          <w:color w:val="auto"/>
          <w:szCs w:val="28"/>
        </w:rPr>
        <w:t xml:space="preserve"> </w:t>
      </w:r>
      <w:r w:rsidR="00BF315F" w:rsidRPr="00DA5853">
        <w:rPr>
          <w:color w:val="auto"/>
          <w:szCs w:val="28"/>
        </w:rPr>
        <w:t>Dicho problem</w:t>
      </w:r>
      <w:r w:rsidR="00F56F10" w:rsidRPr="00DA5853">
        <w:rPr>
          <w:color w:val="auto"/>
          <w:szCs w:val="28"/>
        </w:rPr>
        <w:t xml:space="preserve">a </w:t>
      </w:r>
      <w:r w:rsidR="00FC09EC" w:rsidRPr="00DA5853">
        <w:rPr>
          <w:color w:val="auto"/>
          <w:szCs w:val="28"/>
        </w:rPr>
        <w:t xml:space="preserve">a largo plazo genera que las áreas del hospital que recurrentemente solicitan dicho servicio corten todo lazo con la entidad por un </w:t>
      </w:r>
      <w:r w:rsidR="00AD21BC" w:rsidRPr="00DA5853">
        <w:rPr>
          <w:color w:val="auto"/>
          <w:szCs w:val="28"/>
        </w:rPr>
        <w:t>lapso</w:t>
      </w:r>
      <w:r w:rsidR="00FC09EC" w:rsidRPr="00DA5853">
        <w:rPr>
          <w:color w:val="auto"/>
          <w:szCs w:val="28"/>
        </w:rPr>
        <w:t xml:space="preserve"> por lo que se necesita una solución que facilite y agilice la documentación y reporte por lo cual no superaría los días hábiles y no genere el mencionado problema.</w:t>
      </w:r>
      <w:r w:rsidR="00171049" w:rsidRPr="00DA5853">
        <w:rPr>
          <w:color w:val="auto"/>
          <w:szCs w:val="28"/>
        </w:rPr>
        <w:t xml:space="preserve"> Además de notificar al administrador días sobre la próxima partida de un ingeniero para una correcta y anticipada realización de la documentación</w:t>
      </w:r>
      <w:r w:rsidR="00BE75D0" w:rsidRPr="00DA5853">
        <w:rPr>
          <w:color w:val="auto"/>
          <w:szCs w:val="28"/>
        </w:rPr>
        <w:t xml:space="preserve"> o de saber si es que el hospital cambio la fecha en la que se realizara dicho servicio.</w:t>
      </w:r>
      <w:bookmarkEnd w:id="4662"/>
      <w:bookmarkEnd w:id="4663"/>
      <w:bookmarkEnd w:id="4664"/>
    </w:p>
    <w:p w14:paraId="04CCEFC4" w14:textId="25BCE266" w:rsidR="004B22D6" w:rsidRPr="00DA5853" w:rsidRDefault="004B22D6" w:rsidP="00A52486">
      <w:pPr>
        <w:rPr>
          <w:b/>
          <w:bCs/>
          <w:color w:val="auto"/>
          <w:sz w:val="32"/>
          <w:szCs w:val="32"/>
        </w:rPr>
      </w:pPr>
      <w:bookmarkStart w:id="4665" w:name="_Toc25222945"/>
      <w:bookmarkStart w:id="4666" w:name="_Toc25223376"/>
      <w:bookmarkStart w:id="4667" w:name="_Toc25224092"/>
      <w:r w:rsidRPr="00DA5853">
        <w:rPr>
          <w:b/>
          <w:bCs/>
          <w:color w:val="auto"/>
          <w:sz w:val="32"/>
          <w:szCs w:val="32"/>
        </w:rPr>
        <w:t>Ingeniero:</w:t>
      </w:r>
      <w:bookmarkEnd w:id="4665"/>
      <w:bookmarkEnd w:id="4666"/>
      <w:bookmarkEnd w:id="4667"/>
    </w:p>
    <w:p w14:paraId="56A54406" w14:textId="5F1F9309" w:rsidR="004B22D6" w:rsidRPr="00A52486" w:rsidRDefault="004B22D6" w:rsidP="00A52486">
      <w:pPr>
        <w:rPr>
          <w:color w:val="auto"/>
          <w:sz w:val="24"/>
          <w:szCs w:val="24"/>
        </w:rPr>
      </w:pPr>
      <w:bookmarkStart w:id="4668" w:name="_Toc25222946"/>
      <w:bookmarkStart w:id="4669" w:name="_Toc25223377"/>
      <w:bookmarkStart w:id="4670" w:name="_Toc25224093"/>
      <w:r w:rsidRPr="00DA5853">
        <w:rPr>
          <w:color w:val="auto"/>
          <w:szCs w:val="28"/>
        </w:rPr>
        <w:t>Durante la jornada laboral, el área de servicios de mantenimiento de equip</w:t>
      </w:r>
      <w:r w:rsidR="009C464F" w:rsidRPr="00DA5853">
        <w:rPr>
          <w:color w:val="auto"/>
          <w:szCs w:val="28"/>
        </w:rPr>
        <w:t>os</w:t>
      </w:r>
      <w:r w:rsidR="00BF315F" w:rsidRPr="00DA5853">
        <w:rPr>
          <w:color w:val="auto"/>
          <w:szCs w:val="28"/>
        </w:rPr>
        <w:t xml:space="preserve"> medico presenta diversos problemas, </w:t>
      </w:r>
      <w:r w:rsidR="00A904EE" w:rsidRPr="00DA5853">
        <w:rPr>
          <w:color w:val="auto"/>
          <w:szCs w:val="28"/>
        </w:rPr>
        <w:t xml:space="preserve">ya sea que ocurran debido a que el ingeniero no llegue en el tiempo acordado a realizar dicho servicio o por la demora del reporte superando los días hábiles establecidos. Concretamente en el caso del ingeniero el problema se genera en el momento en que dicho no llega en la fecha acordada al área del hospital donde se </w:t>
      </w:r>
      <w:r w:rsidR="009C464F" w:rsidRPr="00DA5853">
        <w:rPr>
          <w:color w:val="auto"/>
          <w:szCs w:val="28"/>
        </w:rPr>
        <w:t>solicitó</w:t>
      </w:r>
      <w:r w:rsidR="00A904EE" w:rsidRPr="00DA5853">
        <w:rPr>
          <w:color w:val="auto"/>
          <w:szCs w:val="28"/>
        </w:rPr>
        <w:t xml:space="preserve"> el servicio. Esto suele ocurrir por diversos motivos ya sea por la demora del administrador en generar la documentación lo cual ocasiona que el ingeniero no pueda partir sin esta,</w:t>
      </w:r>
      <w:r w:rsidR="00171049" w:rsidRPr="00DA5853">
        <w:rPr>
          <w:color w:val="auto"/>
          <w:szCs w:val="28"/>
        </w:rPr>
        <w:t xml:space="preserve"> por la mala coordinación del coordinador con el calendario de fechas de salida de los ingenieros,</w:t>
      </w:r>
      <w:r w:rsidR="00A904EE" w:rsidRPr="00DA5853">
        <w:rPr>
          <w:color w:val="auto"/>
          <w:szCs w:val="28"/>
        </w:rPr>
        <w:t xml:space="preserve"> por la falta de comunicación entre el ingeniero y el hospital lo </w:t>
      </w:r>
      <w:r w:rsidR="00A904EE" w:rsidRPr="00DA5853">
        <w:rPr>
          <w:color w:val="auto"/>
          <w:szCs w:val="28"/>
        </w:rPr>
        <w:lastRenderedPageBreak/>
        <w:t xml:space="preserve">cual ocasiona que el hospital no </w:t>
      </w:r>
      <w:r w:rsidR="009C464F" w:rsidRPr="00DA5853">
        <w:rPr>
          <w:color w:val="auto"/>
          <w:szCs w:val="28"/>
        </w:rPr>
        <w:t>esté</w:t>
      </w:r>
      <w:r w:rsidR="00A904EE" w:rsidRPr="00DA5853">
        <w:rPr>
          <w:color w:val="auto"/>
          <w:szCs w:val="28"/>
        </w:rPr>
        <w:t xml:space="preserve"> al tanto sobre a </w:t>
      </w:r>
      <w:r w:rsidR="009C464F" w:rsidRPr="00DA5853">
        <w:rPr>
          <w:color w:val="auto"/>
          <w:szCs w:val="28"/>
        </w:rPr>
        <w:t>cuánto</w:t>
      </w:r>
      <w:r w:rsidR="00A904EE" w:rsidRPr="00DA5853">
        <w:rPr>
          <w:color w:val="auto"/>
          <w:szCs w:val="28"/>
        </w:rPr>
        <w:t xml:space="preserve"> tiempo se encuentra el ingeniero o si es que se encuentra encaminado hacia allá. Dicha razón genera que al momento de que el ingeniero llegue al área, esta al no estar al tanto de su posición, se demore en preparar el equi</w:t>
      </w:r>
      <w:r w:rsidR="009C464F" w:rsidRPr="00DA5853">
        <w:rPr>
          <w:color w:val="auto"/>
          <w:szCs w:val="28"/>
        </w:rPr>
        <w:t xml:space="preserve">po </w:t>
      </w:r>
      <w:r w:rsidR="00A904EE" w:rsidRPr="00DA5853">
        <w:rPr>
          <w:color w:val="auto"/>
          <w:szCs w:val="28"/>
        </w:rPr>
        <w:t xml:space="preserve">a revisar. Otro punto es que el ingeniero no puede partir del hospital hasta que el encargado de dicha área no firme y verifique </w:t>
      </w:r>
      <w:r w:rsidR="006C46C4" w:rsidRPr="00DA5853">
        <w:rPr>
          <w:color w:val="auto"/>
          <w:szCs w:val="28"/>
        </w:rPr>
        <w:t>la correcta</w:t>
      </w:r>
      <w:r w:rsidR="00A904EE" w:rsidRPr="00DA5853">
        <w:rPr>
          <w:color w:val="auto"/>
          <w:szCs w:val="28"/>
        </w:rPr>
        <w:t xml:space="preserve"> labor de este; en consecuencia, el </w:t>
      </w:r>
      <w:r w:rsidR="00171049" w:rsidRPr="00DA5853">
        <w:rPr>
          <w:color w:val="auto"/>
          <w:szCs w:val="28"/>
        </w:rPr>
        <w:t xml:space="preserve">administrador no podrá comenzar el reporte hasta que el ingeniero no llegue con la documentación firmada. Por lo </w:t>
      </w:r>
      <w:r w:rsidR="00AD21BC" w:rsidRPr="00DA5853">
        <w:rPr>
          <w:color w:val="auto"/>
          <w:szCs w:val="28"/>
        </w:rPr>
        <w:t>tanto,</w:t>
      </w:r>
      <w:r w:rsidR="00171049" w:rsidRPr="00DA5853">
        <w:rPr>
          <w:color w:val="auto"/>
          <w:szCs w:val="28"/>
        </w:rPr>
        <w:t xml:space="preserve"> se necesita una solución que notifique al ingeniero días antes sobre su próxima salida para una correcta preparación y que tanto el administrador de dicho servicio y el hospital estén al tanto de donde se ubica dicho ingeniero para lograr un servicio instantáneo. Por otro lado,</w:t>
      </w:r>
      <w:r w:rsidR="00956972" w:rsidRPr="00DA5853">
        <w:rPr>
          <w:color w:val="auto"/>
          <w:szCs w:val="28"/>
        </w:rPr>
        <w:t xml:space="preserve"> se necesita que el ingeniero pueda mandar la documentación ya validada al administrador para que se tenga con días de anticipación para finalizar el reporte de la actividad.</w:t>
      </w:r>
      <w:bookmarkEnd w:id="4668"/>
      <w:bookmarkEnd w:id="4669"/>
      <w:bookmarkEnd w:id="4670"/>
    </w:p>
    <w:p w14:paraId="2AF5E472" w14:textId="77777777" w:rsidR="006E2B52" w:rsidRDefault="006E2B52" w:rsidP="00A52486">
      <w:pPr>
        <w:rPr>
          <w:b/>
          <w:bCs/>
          <w:color w:val="auto"/>
          <w:sz w:val="32"/>
          <w:szCs w:val="32"/>
        </w:rPr>
      </w:pPr>
    </w:p>
    <w:p w14:paraId="38194495" w14:textId="77777777" w:rsidR="006C46C4" w:rsidRDefault="006C46C4" w:rsidP="00A52486">
      <w:pPr>
        <w:rPr>
          <w:b/>
          <w:bCs/>
          <w:color w:val="auto"/>
          <w:sz w:val="32"/>
          <w:szCs w:val="32"/>
        </w:rPr>
      </w:pPr>
    </w:p>
    <w:p w14:paraId="3C68E4E4" w14:textId="77777777" w:rsidR="006C46C4" w:rsidRDefault="006C46C4" w:rsidP="00A52486">
      <w:pPr>
        <w:rPr>
          <w:b/>
          <w:bCs/>
          <w:color w:val="auto"/>
          <w:sz w:val="32"/>
          <w:szCs w:val="32"/>
        </w:rPr>
      </w:pPr>
    </w:p>
    <w:p w14:paraId="1F21D3B9" w14:textId="77777777" w:rsidR="006C46C4" w:rsidRDefault="006C46C4" w:rsidP="00A52486">
      <w:pPr>
        <w:rPr>
          <w:b/>
          <w:bCs/>
          <w:color w:val="auto"/>
          <w:sz w:val="32"/>
          <w:szCs w:val="32"/>
        </w:rPr>
      </w:pPr>
    </w:p>
    <w:p w14:paraId="6FC43253" w14:textId="77777777" w:rsidR="006C46C4" w:rsidRDefault="006C46C4" w:rsidP="00A52486">
      <w:pPr>
        <w:rPr>
          <w:b/>
          <w:bCs/>
          <w:color w:val="auto"/>
          <w:sz w:val="32"/>
          <w:szCs w:val="32"/>
        </w:rPr>
      </w:pPr>
    </w:p>
    <w:p w14:paraId="54CB9D5A" w14:textId="77777777" w:rsidR="006C46C4" w:rsidRDefault="006C46C4" w:rsidP="00A52486">
      <w:pPr>
        <w:rPr>
          <w:b/>
          <w:bCs/>
          <w:color w:val="auto"/>
          <w:sz w:val="32"/>
          <w:szCs w:val="32"/>
        </w:rPr>
      </w:pPr>
    </w:p>
    <w:p w14:paraId="226061A2" w14:textId="77777777" w:rsidR="006C46C4" w:rsidRDefault="006C46C4" w:rsidP="00A52486">
      <w:pPr>
        <w:rPr>
          <w:b/>
          <w:bCs/>
          <w:color w:val="auto"/>
          <w:sz w:val="32"/>
          <w:szCs w:val="32"/>
        </w:rPr>
      </w:pPr>
    </w:p>
    <w:p w14:paraId="668E58D1" w14:textId="77777777" w:rsidR="006C46C4" w:rsidRDefault="006C46C4" w:rsidP="00A52486">
      <w:pPr>
        <w:rPr>
          <w:b/>
          <w:bCs/>
          <w:color w:val="auto"/>
          <w:sz w:val="32"/>
          <w:szCs w:val="32"/>
        </w:rPr>
      </w:pPr>
    </w:p>
    <w:p w14:paraId="7DF24960" w14:textId="77777777" w:rsidR="006C46C4" w:rsidRDefault="006C46C4" w:rsidP="00A52486">
      <w:pPr>
        <w:rPr>
          <w:b/>
          <w:bCs/>
          <w:color w:val="auto"/>
          <w:sz w:val="32"/>
          <w:szCs w:val="32"/>
        </w:rPr>
      </w:pPr>
    </w:p>
    <w:p w14:paraId="52F5E6F4" w14:textId="77777777" w:rsidR="006C46C4" w:rsidRDefault="006C46C4" w:rsidP="00A52486">
      <w:pPr>
        <w:rPr>
          <w:b/>
          <w:bCs/>
          <w:color w:val="auto"/>
          <w:sz w:val="32"/>
          <w:szCs w:val="32"/>
        </w:rPr>
      </w:pPr>
    </w:p>
    <w:p w14:paraId="3EA9FAE1" w14:textId="77777777" w:rsidR="006C46C4" w:rsidRDefault="006C46C4" w:rsidP="00A52486">
      <w:pPr>
        <w:rPr>
          <w:color w:val="auto"/>
          <w:szCs w:val="28"/>
        </w:rPr>
      </w:pPr>
    </w:p>
    <w:p w14:paraId="53A42960" w14:textId="77777777" w:rsidR="006E2B52" w:rsidRPr="00DA5853" w:rsidRDefault="006E2B52" w:rsidP="00A52486">
      <w:pPr>
        <w:rPr>
          <w:color w:val="auto"/>
          <w:szCs w:val="28"/>
        </w:rPr>
      </w:pPr>
    </w:p>
    <w:p w14:paraId="6A1EC198" w14:textId="032EA44A" w:rsidR="00947D8B" w:rsidRPr="00771BA0" w:rsidRDefault="00AF24CC" w:rsidP="00771BA0">
      <w:pPr>
        <w:pStyle w:val="Ttulo2"/>
        <w:rPr>
          <w:rFonts w:ascii="Zizou Slab Bold" w:hAnsi="Zizou Slab Bold"/>
          <w:color w:val="auto"/>
          <w:lang w:val="en-US"/>
        </w:rPr>
      </w:pPr>
      <w:bookmarkStart w:id="4671" w:name="_Toc25222949"/>
      <w:bookmarkStart w:id="4672" w:name="_Toc25247117"/>
      <w:bookmarkStart w:id="4673" w:name="_Toc25309786"/>
      <w:bookmarkStart w:id="4674" w:name="_Toc26201343"/>
      <w:r w:rsidRPr="00771BA0">
        <w:rPr>
          <w:rFonts w:ascii="Zizou Slab Bold" w:hAnsi="Zizou Slab Bold"/>
          <w:color w:val="auto"/>
          <w:lang w:val="en-US"/>
        </w:rPr>
        <w:lastRenderedPageBreak/>
        <w:t xml:space="preserve">Lean UX </w:t>
      </w:r>
      <w:r w:rsidR="00A52486" w:rsidRPr="00771BA0">
        <w:rPr>
          <w:rFonts w:ascii="Zizou Slab Bold" w:hAnsi="Zizou Slab Bold"/>
          <w:color w:val="auto"/>
          <w:lang w:val="en-US"/>
        </w:rPr>
        <w:t>Assumptions (</w:t>
      </w:r>
      <w:r w:rsidRPr="00771BA0">
        <w:rPr>
          <w:rFonts w:ascii="Zizou Slab Bold" w:hAnsi="Zizou Slab Bold"/>
          <w:color w:val="auto"/>
          <w:lang w:val="en-US"/>
        </w:rPr>
        <w:t xml:space="preserve">Business outcomes, </w:t>
      </w:r>
      <w:r w:rsidR="00AD21BC" w:rsidRPr="00771BA0">
        <w:rPr>
          <w:rFonts w:ascii="Zizou Slab Bold" w:hAnsi="Zizou Slab Bold"/>
          <w:color w:val="auto"/>
          <w:lang w:val="en-US"/>
        </w:rPr>
        <w:t>User</w:t>
      </w:r>
      <w:r w:rsidR="00AD21BC">
        <w:rPr>
          <w:rFonts w:ascii="Zizou Slab Bold" w:hAnsi="Zizou Slab Bold"/>
          <w:color w:val="auto"/>
          <w:lang w:val="en-US"/>
        </w:rPr>
        <w:t xml:space="preserve">, </w:t>
      </w:r>
      <w:r w:rsidRPr="00771BA0">
        <w:rPr>
          <w:rFonts w:ascii="Zizou Slab Bold" w:hAnsi="Zizou Slab Bold"/>
          <w:color w:val="auto"/>
          <w:lang w:val="en-US"/>
        </w:rPr>
        <w:t>User</w:t>
      </w:r>
      <w:r w:rsidR="00AD21BC">
        <w:rPr>
          <w:rFonts w:ascii="Zizou Slab Bold" w:hAnsi="Zizou Slab Bold"/>
          <w:color w:val="auto"/>
          <w:lang w:val="en-US"/>
        </w:rPr>
        <w:t xml:space="preserve"> </w:t>
      </w:r>
      <w:r w:rsidRPr="00771BA0">
        <w:rPr>
          <w:rFonts w:ascii="Zizou Slab Bold" w:hAnsi="Zizou Slab Bold"/>
          <w:color w:val="auto"/>
          <w:lang w:val="en-US"/>
        </w:rPr>
        <w:t>outcomes,</w:t>
      </w:r>
      <w:r w:rsidR="00AD21BC">
        <w:rPr>
          <w:rFonts w:ascii="Zizou Slab Bold" w:hAnsi="Zizou Slab Bold"/>
          <w:color w:val="auto"/>
          <w:lang w:val="en-US"/>
        </w:rPr>
        <w:t xml:space="preserve"> </w:t>
      </w:r>
      <w:r w:rsidRPr="00771BA0">
        <w:rPr>
          <w:rFonts w:ascii="Zizou Slab Bold" w:hAnsi="Zizou Slab Bold"/>
          <w:color w:val="auto"/>
          <w:lang w:val="en-US"/>
        </w:rPr>
        <w:t>Features)</w:t>
      </w:r>
      <w:bookmarkEnd w:id="4671"/>
      <w:bookmarkEnd w:id="4672"/>
      <w:bookmarkEnd w:id="4673"/>
      <w:bookmarkEnd w:id="4674"/>
    </w:p>
    <w:p w14:paraId="1100C7F4" w14:textId="2DBBF23A" w:rsidR="00E12CF5" w:rsidRPr="00DA5853" w:rsidRDefault="00E12CF5" w:rsidP="00A52486">
      <w:pPr>
        <w:rPr>
          <w:b/>
          <w:bCs/>
          <w:color w:val="auto"/>
          <w:sz w:val="32"/>
          <w:szCs w:val="32"/>
        </w:rPr>
      </w:pPr>
      <w:bookmarkStart w:id="4675" w:name="_Toc25222950"/>
      <w:bookmarkStart w:id="4676" w:name="_Toc25223381"/>
      <w:r w:rsidRPr="00DA5853">
        <w:rPr>
          <w:b/>
          <w:bCs/>
          <w:color w:val="auto"/>
          <w:sz w:val="32"/>
          <w:szCs w:val="32"/>
        </w:rPr>
        <w:t xml:space="preserve">Business </w:t>
      </w:r>
      <w:proofErr w:type="spellStart"/>
      <w:r w:rsidRPr="00DA5853">
        <w:rPr>
          <w:b/>
          <w:bCs/>
          <w:color w:val="auto"/>
          <w:sz w:val="32"/>
          <w:szCs w:val="32"/>
        </w:rPr>
        <w:t>outcomes</w:t>
      </w:r>
      <w:proofErr w:type="spellEnd"/>
      <w:r w:rsidRPr="00DA5853">
        <w:rPr>
          <w:b/>
          <w:bCs/>
          <w:color w:val="auto"/>
          <w:sz w:val="32"/>
          <w:szCs w:val="32"/>
        </w:rPr>
        <w:t>:</w:t>
      </w:r>
      <w:bookmarkEnd w:id="4675"/>
      <w:bookmarkEnd w:id="4676"/>
    </w:p>
    <w:p w14:paraId="66038AEB" w14:textId="4B950DE1" w:rsidR="00E12CF5" w:rsidRPr="00DA5853" w:rsidRDefault="00E12CF5" w:rsidP="00A52486">
      <w:pPr>
        <w:rPr>
          <w:color w:val="auto"/>
          <w:szCs w:val="28"/>
        </w:rPr>
      </w:pPr>
      <w:bookmarkStart w:id="4677" w:name="_Toc25222951"/>
      <w:bookmarkStart w:id="4678" w:name="_Toc25223382"/>
      <w:r w:rsidRPr="00DA5853">
        <w:rPr>
          <w:color w:val="auto"/>
          <w:szCs w:val="28"/>
        </w:rPr>
        <w:t>- Nuestro producto va a ser una nueva forma directiva de realizar los procesos en el trámite del ingeniero.</w:t>
      </w:r>
      <w:bookmarkEnd w:id="4677"/>
      <w:bookmarkEnd w:id="4678"/>
    </w:p>
    <w:p w14:paraId="30F54AD0" w14:textId="18F4F161" w:rsidR="00E12CF5" w:rsidRPr="00DA5853" w:rsidRDefault="00E12CF5" w:rsidP="00A52486">
      <w:pPr>
        <w:rPr>
          <w:color w:val="auto"/>
          <w:szCs w:val="28"/>
        </w:rPr>
      </w:pPr>
      <w:bookmarkStart w:id="4679" w:name="_Toc25222952"/>
      <w:bookmarkStart w:id="4680" w:name="_Toc25223383"/>
      <w:r w:rsidRPr="00DA5853">
        <w:rPr>
          <w:color w:val="auto"/>
          <w:szCs w:val="28"/>
        </w:rPr>
        <w:t>- Se logrará agilizar la documentación y elaboración de reportes.</w:t>
      </w:r>
      <w:bookmarkEnd w:id="4679"/>
      <w:bookmarkEnd w:id="4680"/>
    </w:p>
    <w:p w14:paraId="4D43E78D" w14:textId="33871C0E" w:rsidR="00E12CF5" w:rsidRPr="00DA5853" w:rsidRDefault="00E12CF5" w:rsidP="00A52486">
      <w:pPr>
        <w:rPr>
          <w:color w:val="auto"/>
          <w:szCs w:val="28"/>
        </w:rPr>
      </w:pPr>
      <w:bookmarkStart w:id="4681" w:name="_Toc25222953"/>
      <w:bookmarkStart w:id="4682" w:name="_Toc25223384"/>
      <w:r w:rsidRPr="00DA5853">
        <w:rPr>
          <w:color w:val="auto"/>
          <w:szCs w:val="28"/>
        </w:rPr>
        <w:t>- Nuestro producto reducirá la cantidad de retrasos y mejorará la eficiencia del proceso de mantenimientos.</w:t>
      </w:r>
      <w:bookmarkEnd w:id="4681"/>
      <w:bookmarkEnd w:id="4682"/>
    </w:p>
    <w:p w14:paraId="27621B87" w14:textId="7FAC890E" w:rsidR="00E12CF5" w:rsidRPr="00DA5853" w:rsidRDefault="00E12CF5" w:rsidP="00A52486">
      <w:pPr>
        <w:rPr>
          <w:color w:val="auto"/>
          <w:szCs w:val="28"/>
        </w:rPr>
      </w:pPr>
      <w:bookmarkStart w:id="4683" w:name="_Toc25222954"/>
      <w:bookmarkStart w:id="4684" w:name="_Toc25223385"/>
      <w:r w:rsidRPr="00DA5853">
        <w:rPr>
          <w:color w:val="auto"/>
          <w:szCs w:val="28"/>
        </w:rPr>
        <w:t>- Se mejorará la comunicación entre el hospital y el ingeniero.</w:t>
      </w:r>
      <w:bookmarkEnd w:id="4683"/>
      <w:bookmarkEnd w:id="4684"/>
    </w:p>
    <w:p w14:paraId="79C6D904" w14:textId="18ECCC58" w:rsidR="00E12CF5" w:rsidRPr="00DA5853" w:rsidRDefault="00E12CF5" w:rsidP="00A52486">
      <w:pPr>
        <w:rPr>
          <w:b/>
          <w:bCs/>
          <w:color w:val="auto"/>
          <w:sz w:val="32"/>
          <w:szCs w:val="32"/>
        </w:rPr>
      </w:pPr>
      <w:bookmarkStart w:id="4685" w:name="_Toc25222955"/>
      <w:bookmarkStart w:id="4686" w:name="_Toc25223386"/>
      <w:proofErr w:type="spellStart"/>
      <w:r w:rsidRPr="00DA5853">
        <w:rPr>
          <w:b/>
          <w:bCs/>
          <w:color w:val="auto"/>
          <w:sz w:val="32"/>
          <w:szCs w:val="32"/>
        </w:rPr>
        <w:t>User</w:t>
      </w:r>
      <w:proofErr w:type="spellEnd"/>
      <w:r w:rsidRPr="00DA5853">
        <w:rPr>
          <w:b/>
          <w:bCs/>
          <w:color w:val="auto"/>
          <w:sz w:val="32"/>
          <w:szCs w:val="32"/>
        </w:rPr>
        <w:t>:</w:t>
      </w:r>
      <w:bookmarkEnd w:id="4685"/>
      <w:bookmarkEnd w:id="4686"/>
    </w:p>
    <w:p w14:paraId="5C805986" w14:textId="5FC8DF5B" w:rsidR="00E12CF5" w:rsidRPr="00DA5853" w:rsidRDefault="00E12CF5" w:rsidP="00A52486">
      <w:pPr>
        <w:rPr>
          <w:color w:val="auto"/>
          <w:szCs w:val="28"/>
        </w:rPr>
      </w:pPr>
      <w:bookmarkStart w:id="4687" w:name="_Toc25222956"/>
      <w:bookmarkStart w:id="4688" w:name="_Toc25223387"/>
      <w:r w:rsidRPr="00DA5853">
        <w:rPr>
          <w:color w:val="auto"/>
          <w:szCs w:val="28"/>
        </w:rPr>
        <w:t>- El ingeniero usará la aplicación, ya que desea reducir los tiempos de espera y mejorar la comunicación con el hospital.</w:t>
      </w:r>
      <w:bookmarkEnd w:id="4687"/>
      <w:bookmarkEnd w:id="4688"/>
    </w:p>
    <w:p w14:paraId="42F75940" w14:textId="156A49AD" w:rsidR="00E12CF5" w:rsidRPr="00DA5853" w:rsidRDefault="00E12CF5" w:rsidP="00A52486">
      <w:pPr>
        <w:rPr>
          <w:color w:val="auto"/>
          <w:szCs w:val="28"/>
        </w:rPr>
      </w:pPr>
      <w:bookmarkStart w:id="4689" w:name="_Toc25222957"/>
      <w:bookmarkStart w:id="4690" w:name="_Toc25223388"/>
      <w:r w:rsidRPr="00DA5853">
        <w:rPr>
          <w:color w:val="auto"/>
          <w:szCs w:val="28"/>
        </w:rPr>
        <w:t>- El encargado del área del hospital que solicitó al ingeniero usará la aplicación, ya que desea saber el tiempo de llegada aproximado, su ubicación, y tener una comunicación directa con el ingeniero.</w:t>
      </w:r>
      <w:bookmarkEnd w:id="4689"/>
      <w:bookmarkEnd w:id="4690"/>
      <w:r w:rsidRPr="00DA5853">
        <w:rPr>
          <w:color w:val="auto"/>
          <w:szCs w:val="28"/>
        </w:rPr>
        <w:t xml:space="preserve"> </w:t>
      </w:r>
    </w:p>
    <w:p w14:paraId="5BD0B597" w14:textId="3DC5187B" w:rsidR="00E12CF5" w:rsidRPr="00A52486" w:rsidRDefault="00E12CF5" w:rsidP="00A52486">
      <w:pPr>
        <w:rPr>
          <w:color w:val="auto"/>
          <w:sz w:val="24"/>
          <w:szCs w:val="24"/>
        </w:rPr>
      </w:pPr>
      <w:bookmarkStart w:id="4691" w:name="_Toc25222958"/>
      <w:bookmarkStart w:id="4692" w:name="_Toc25223389"/>
      <w:r w:rsidRPr="00DA5853">
        <w:rPr>
          <w:color w:val="auto"/>
          <w:szCs w:val="28"/>
        </w:rPr>
        <w:t>- El gerente podrá ver un análisis sobre todos los ingenieros que han trabajado en el mes</w:t>
      </w:r>
      <w:r w:rsidRPr="00A52486">
        <w:rPr>
          <w:color w:val="auto"/>
          <w:sz w:val="24"/>
          <w:szCs w:val="24"/>
        </w:rPr>
        <w:t>.</w:t>
      </w:r>
      <w:bookmarkEnd w:id="4691"/>
      <w:bookmarkEnd w:id="4692"/>
    </w:p>
    <w:p w14:paraId="70D34FFF" w14:textId="2DFAF00C" w:rsidR="00E12CF5" w:rsidRPr="00DA5853" w:rsidRDefault="00E12CF5" w:rsidP="00A52486">
      <w:pPr>
        <w:rPr>
          <w:color w:val="auto"/>
          <w:sz w:val="32"/>
          <w:szCs w:val="32"/>
        </w:rPr>
      </w:pPr>
      <w:bookmarkStart w:id="4693" w:name="_Toc25222959"/>
      <w:bookmarkStart w:id="4694" w:name="_Toc25223390"/>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693"/>
      <w:bookmarkEnd w:id="4694"/>
    </w:p>
    <w:p w14:paraId="75B0EA49" w14:textId="5F9D9EDE" w:rsidR="00E12CF5" w:rsidRPr="00DA5853" w:rsidRDefault="00E12CF5" w:rsidP="00A52486">
      <w:pPr>
        <w:rPr>
          <w:color w:val="auto"/>
          <w:szCs w:val="28"/>
        </w:rPr>
      </w:pPr>
      <w:bookmarkStart w:id="4695" w:name="_Toc25222960"/>
      <w:bookmarkStart w:id="4696" w:name="_Toc25223391"/>
      <w:r w:rsidRPr="00DA5853">
        <w:rPr>
          <w:color w:val="auto"/>
          <w:szCs w:val="28"/>
        </w:rPr>
        <w:t>- El ingeniero tendrá incentivos para poder hacer su trabajo de una manera eficiente y efectiva.</w:t>
      </w:r>
      <w:bookmarkEnd w:id="4695"/>
      <w:bookmarkEnd w:id="4696"/>
    </w:p>
    <w:p w14:paraId="1F18EE14" w14:textId="135DA455" w:rsidR="00E12CF5" w:rsidRPr="00DA5853" w:rsidRDefault="00E12CF5" w:rsidP="00A52486">
      <w:pPr>
        <w:rPr>
          <w:color w:val="auto"/>
          <w:szCs w:val="28"/>
        </w:rPr>
      </w:pPr>
      <w:bookmarkStart w:id="4697" w:name="_Toc25222961"/>
      <w:bookmarkStart w:id="4698" w:name="_Toc25223392"/>
      <w:r w:rsidRPr="00DA5853">
        <w:rPr>
          <w:color w:val="auto"/>
          <w:szCs w:val="28"/>
        </w:rPr>
        <w:t>- El ingeniero va a estar protegido ante alguna circunstancia de peligro, la cual se puede presentar debido a que se carga con diversos instrumentos de alto valor.</w:t>
      </w:r>
      <w:bookmarkEnd w:id="4697"/>
      <w:bookmarkEnd w:id="4698"/>
    </w:p>
    <w:p w14:paraId="2B99EFC7" w14:textId="5DAD35DD" w:rsidR="00E12CF5" w:rsidRPr="00DA5853" w:rsidRDefault="00E12CF5" w:rsidP="00A52486">
      <w:pPr>
        <w:rPr>
          <w:color w:val="auto"/>
          <w:szCs w:val="28"/>
        </w:rPr>
      </w:pPr>
      <w:bookmarkStart w:id="4699" w:name="_Toc25222962"/>
      <w:bookmarkStart w:id="4700" w:name="_Toc25223393"/>
      <w:r w:rsidRPr="00DA5853">
        <w:rPr>
          <w:color w:val="auto"/>
          <w:szCs w:val="28"/>
        </w:rPr>
        <w:t>- El encargado del área del hospital que solicitó al ingeniero tendrá el equipo médico listo, ya que tiene la localización del ingeniero y el tiempo estimado de llegada.</w:t>
      </w:r>
      <w:bookmarkEnd w:id="4699"/>
      <w:bookmarkEnd w:id="4700"/>
    </w:p>
    <w:p w14:paraId="475E21EC" w14:textId="77777777" w:rsidR="00771BA0" w:rsidRDefault="00771BA0">
      <w:pPr>
        <w:spacing w:after="200"/>
        <w:rPr>
          <w:b/>
          <w:bCs/>
          <w:color w:val="auto"/>
          <w:sz w:val="32"/>
          <w:szCs w:val="32"/>
        </w:rPr>
      </w:pPr>
      <w:bookmarkStart w:id="4701" w:name="_Toc25222963"/>
      <w:bookmarkStart w:id="4702" w:name="_Toc25223394"/>
      <w:r>
        <w:rPr>
          <w:b/>
          <w:bCs/>
          <w:color w:val="auto"/>
          <w:sz w:val="32"/>
          <w:szCs w:val="32"/>
        </w:rPr>
        <w:br w:type="page"/>
      </w:r>
    </w:p>
    <w:p w14:paraId="4B907E88" w14:textId="7760605F" w:rsidR="00E12CF5" w:rsidRPr="00DA5853" w:rsidRDefault="00E12CF5" w:rsidP="00A52486">
      <w:pPr>
        <w:rPr>
          <w:b/>
          <w:bCs/>
          <w:color w:val="auto"/>
          <w:sz w:val="32"/>
          <w:szCs w:val="32"/>
        </w:rPr>
      </w:pPr>
      <w:proofErr w:type="spellStart"/>
      <w:r w:rsidRPr="00DA5853">
        <w:rPr>
          <w:b/>
          <w:bCs/>
          <w:color w:val="auto"/>
          <w:sz w:val="32"/>
          <w:szCs w:val="32"/>
        </w:rPr>
        <w:lastRenderedPageBreak/>
        <w:t>Features</w:t>
      </w:r>
      <w:proofErr w:type="spellEnd"/>
      <w:r w:rsidRPr="00DA5853">
        <w:rPr>
          <w:b/>
          <w:bCs/>
          <w:color w:val="auto"/>
          <w:sz w:val="32"/>
          <w:szCs w:val="32"/>
        </w:rPr>
        <w:t>:</w:t>
      </w:r>
      <w:bookmarkEnd w:id="4701"/>
      <w:bookmarkEnd w:id="4702"/>
    </w:p>
    <w:p w14:paraId="01530E10" w14:textId="3810FC11" w:rsidR="00E12CF5" w:rsidRPr="00DA5853" w:rsidRDefault="00E12CF5" w:rsidP="00A52486">
      <w:pPr>
        <w:rPr>
          <w:color w:val="auto"/>
          <w:szCs w:val="28"/>
        </w:rPr>
      </w:pPr>
      <w:bookmarkStart w:id="4703" w:name="_Toc25222964"/>
      <w:bookmarkStart w:id="4704" w:name="_Toc25223395"/>
      <w:r w:rsidRPr="00DA5853">
        <w:rPr>
          <w:color w:val="auto"/>
          <w:szCs w:val="28"/>
        </w:rPr>
        <w:t>- Esta plataforma virtual va a permitir al encargado de vigilancia tener total control sobre el ingeniero.</w:t>
      </w:r>
      <w:bookmarkEnd w:id="4703"/>
      <w:bookmarkEnd w:id="4704"/>
    </w:p>
    <w:p w14:paraId="6A4F2971" w14:textId="62B50A6E" w:rsidR="00E12CF5" w:rsidRPr="00DA5853" w:rsidRDefault="00E12CF5" w:rsidP="00A52486">
      <w:pPr>
        <w:rPr>
          <w:color w:val="auto"/>
          <w:szCs w:val="28"/>
        </w:rPr>
      </w:pPr>
      <w:bookmarkStart w:id="4705" w:name="_Toc25222965"/>
      <w:bookmarkStart w:id="4706" w:name="_Toc25223396"/>
      <w:r w:rsidRPr="00DA5853">
        <w:rPr>
          <w:color w:val="auto"/>
          <w:szCs w:val="28"/>
        </w:rPr>
        <w:t>- El proceso de la generación del informe se dará de una manera casi automática y computarizada.</w:t>
      </w:r>
      <w:bookmarkEnd w:id="4705"/>
      <w:bookmarkEnd w:id="4706"/>
    </w:p>
    <w:p w14:paraId="79F5C5A4" w14:textId="57A24EDD" w:rsidR="00E12CF5" w:rsidRPr="00DA5853" w:rsidRDefault="00E12CF5" w:rsidP="00A52486">
      <w:pPr>
        <w:rPr>
          <w:color w:val="auto"/>
          <w:szCs w:val="28"/>
        </w:rPr>
      </w:pPr>
      <w:bookmarkStart w:id="4707" w:name="_Toc25222966"/>
      <w:bookmarkStart w:id="4708" w:name="_Toc25223397"/>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707"/>
      <w:bookmarkEnd w:id="4708"/>
    </w:p>
    <w:p w14:paraId="64AC17F7" w14:textId="07CF7678" w:rsidR="00E12CF5" w:rsidRPr="00DA5853" w:rsidRDefault="00E12CF5" w:rsidP="00A52486">
      <w:pPr>
        <w:rPr>
          <w:color w:val="auto"/>
          <w:szCs w:val="28"/>
        </w:rPr>
      </w:pPr>
      <w:bookmarkStart w:id="4709" w:name="_Toc25222967"/>
      <w:bookmarkStart w:id="4710" w:name="_Toc25223398"/>
      <w:r w:rsidRPr="00DA5853">
        <w:rPr>
          <w:color w:val="auto"/>
          <w:szCs w:val="28"/>
        </w:rPr>
        <w:t>- El encargado del área del hospital que solicitó al ingeniero va a poder aprobar el trabajo hecho por el ingeniero y firmará la documentación. Además, podrá valorar el trabajo del ingeniero.</w:t>
      </w:r>
      <w:bookmarkEnd w:id="4709"/>
      <w:bookmarkEnd w:id="4710"/>
    </w:p>
    <w:p w14:paraId="3E667A35" w14:textId="3CA29A82" w:rsidR="0019219E" w:rsidRPr="00DA5853" w:rsidRDefault="00E12CF5" w:rsidP="00A52486">
      <w:pPr>
        <w:rPr>
          <w:color w:val="auto"/>
          <w:szCs w:val="28"/>
        </w:rPr>
      </w:pPr>
      <w:bookmarkStart w:id="4711" w:name="_Toc25222968"/>
      <w:bookmarkStart w:id="4712" w:name="_Toc25223399"/>
      <w:r w:rsidRPr="00DA5853">
        <w:rPr>
          <w:color w:val="auto"/>
          <w:szCs w:val="28"/>
        </w:rPr>
        <w:t>- Se podrá almacenar las fechas en que los ingenieros deben realizar los mantenimientos.</w:t>
      </w:r>
      <w:bookmarkEnd w:id="4711"/>
      <w:bookmarkEnd w:id="4712"/>
    </w:p>
    <w:p w14:paraId="43451A60" w14:textId="73A4C438" w:rsidR="0019219E" w:rsidRPr="00DA5853" w:rsidRDefault="00947D8B" w:rsidP="00A52486">
      <w:pPr>
        <w:rPr>
          <w:color w:val="auto"/>
          <w:szCs w:val="28"/>
        </w:rPr>
      </w:pPr>
      <w:bookmarkStart w:id="4713" w:name="_Toc25222969"/>
      <w:bookmarkStart w:id="4714" w:name="_Toc25223400"/>
      <w:r w:rsidRPr="00DA5853">
        <w:rPr>
          <w:color w:val="auto"/>
          <w:szCs w:val="28"/>
        </w:rPr>
        <w:t xml:space="preserve">La plataforma </w:t>
      </w:r>
      <w:proofErr w:type="spellStart"/>
      <w:r w:rsidRPr="00DA5853">
        <w:rPr>
          <w:color w:val="auto"/>
          <w:szCs w:val="28"/>
        </w:rPr>
        <w:t>My</w:t>
      </w:r>
      <w:proofErr w:type="spellEnd"/>
      <w:r w:rsidRPr="00DA5853">
        <w:rPr>
          <w:color w:val="auto"/>
          <w:szCs w:val="28"/>
        </w:rPr>
        <w:t>-E tiene como objetivo agilizar y optimizar el proceso de mantenimiento de equipos médicos enfocándose en los ingenieros encargados del mantenimiento, los administradores encargados del control, seguimiento y reporte de los ingenieros y las clínicas y/o hospitales que requieran de dicho servicio.</w:t>
      </w:r>
      <w:bookmarkEnd w:id="4713"/>
      <w:bookmarkEnd w:id="4714"/>
    </w:p>
    <w:p w14:paraId="7B5EACCB" w14:textId="2F027DFD" w:rsidR="0019219E" w:rsidRPr="00DA5853" w:rsidRDefault="00277D59" w:rsidP="00A52486">
      <w:pPr>
        <w:rPr>
          <w:color w:val="auto"/>
          <w:szCs w:val="28"/>
        </w:rPr>
      </w:pPr>
      <w:bookmarkStart w:id="4715" w:name="_Toc25222970"/>
      <w:bookmarkStart w:id="4716" w:name="_Toc25223401"/>
      <w:r w:rsidRPr="00DA5853">
        <w:rPr>
          <w:color w:val="auto"/>
          <w:szCs w:val="28"/>
        </w:rPr>
        <w:t xml:space="preserve">Nuestros </w:t>
      </w:r>
      <w:proofErr w:type="spellStart"/>
      <w:r w:rsidRPr="00DA5853">
        <w:rPr>
          <w:color w:val="auto"/>
          <w:szCs w:val="28"/>
        </w:rPr>
        <w:t>users</w:t>
      </w:r>
      <w:proofErr w:type="spellEnd"/>
      <w:r w:rsidRPr="00DA5853">
        <w:rPr>
          <w:color w:val="auto"/>
          <w:szCs w:val="28"/>
        </w:rPr>
        <w:t xml:space="preserve"> a </w:t>
      </w:r>
      <w:r w:rsidR="00947D8B" w:rsidRPr="00DA5853">
        <w:rPr>
          <w:color w:val="auto"/>
          <w:szCs w:val="28"/>
        </w:rPr>
        <w:t xml:space="preserve">través de </w:t>
      </w:r>
      <w:proofErr w:type="spellStart"/>
      <w:r w:rsidR="00947D8B" w:rsidRPr="00DA5853">
        <w:rPr>
          <w:color w:val="auto"/>
          <w:szCs w:val="28"/>
        </w:rPr>
        <w:t>My</w:t>
      </w:r>
      <w:proofErr w:type="spellEnd"/>
      <w:r w:rsidR="00947D8B" w:rsidRPr="00DA5853">
        <w:rPr>
          <w:color w:val="auto"/>
          <w:szCs w:val="28"/>
        </w:rPr>
        <w:t xml:space="preserve">-E como administrador podrá monitorear al ingeniero en cuestión en su recorrido hacia la clínica y/o hospital que se realizará el mantenimiento además de poder usar el servicio de reporte online lo cual garantiza una mayor eficiencia y disminución del tiempo en la cual dicho proceso se ejecuta normalmente, dicho reporte se guardará en el sistema para que al finalizar el mes se presente un análisis con todos los reportes dados en el mes a fin de analizar si es que hubo incumplimiento de contrato o no. Además, </w:t>
      </w:r>
      <w:proofErr w:type="spellStart"/>
      <w:r w:rsidR="00947D8B" w:rsidRPr="00DA5853">
        <w:rPr>
          <w:color w:val="auto"/>
          <w:szCs w:val="28"/>
        </w:rPr>
        <w:t>My</w:t>
      </w:r>
      <w:proofErr w:type="spellEnd"/>
      <w:r w:rsidR="00947D8B" w:rsidRPr="00DA5853">
        <w:rPr>
          <w:color w:val="auto"/>
          <w:szCs w:val="28"/>
        </w:rPr>
        <w:t xml:space="preserve"> – E cuenta con el cronograma de cada mes indicando que ingeniero tiene que salir en determinada fecha y hacia dónde. Como ingeniero, se podrá visualizar el tiempo de llegada estimado hacia la clínica y/o hospital a la que se realizará el mantenimiento además de poder avisar a dicha entidad sobre su próxima llegada para la próxima preparación del equipo médico a revisar reduciendo así el tiempo de espera en el que un ingeniero normalmente está en la clínica y/o hospital. Asimismo, si es que se presentan contratiempos dicho ingeniero podrá avisar mediante </w:t>
      </w:r>
      <w:proofErr w:type="spellStart"/>
      <w:r w:rsidR="00947D8B" w:rsidRPr="00DA5853">
        <w:rPr>
          <w:color w:val="auto"/>
          <w:szCs w:val="28"/>
        </w:rPr>
        <w:t>My</w:t>
      </w:r>
      <w:proofErr w:type="spellEnd"/>
      <w:r w:rsidR="00947D8B" w:rsidRPr="00DA5853">
        <w:rPr>
          <w:color w:val="auto"/>
          <w:szCs w:val="28"/>
        </w:rPr>
        <w:t>-E a la entidad por lo cual se ahorraría que ocurran malentendidos tales como el no cumplimiento de llega del ingeniero en el tiempo establecido,</w:t>
      </w:r>
      <w:r w:rsidR="00AD21BC">
        <w:rPr>
          <w:color w:val="auto"/>
          <w:szCs w:val="28"/>
        </w:rPr>
        <w:t xml:space="preserve"> </w:t>
      </w:r>
      <w:r w:rsidR="00947D8B" w:rsidRPr="00DA5853">
        <w:rPr>
          <w:color w:val="auto"/>
          <w:szCs w:val="28"/>
        </w:rPr>
        <w:t xml:space="preserve">etc. La clínica y/o hospital por otro lado podrá monitorear donde el ingeniero en cuestión se encuentra y así preparar con antelación el equipo médico a revisar, además cuando el ingeniero requiera la firma del médico en jefe para consolidar que se realizó un correcto servicio en vez de </w:t>
      </w:r>
      <w:r w:rsidR="00947D8B" w:rsidRPr="00DA5853">
        <w:rPr>
          <w:color w:val="auto"/>
          <w:szCs w:val="28"/>
        </w:rPr>
        <w:lastRenderedPageBreak/>
        <w:t xml:space="preserve">que dicho medico en jefe tenga que parar sus actividades y completar dicha documentación con solo 3 sencillos pasos con el código dado por </w:t>
      </w:r>
      <w:proofErr w:type="spellStart"/>
      <w:r w:rsidR="00947D8B" w:rsidRPr="00DA5853">
        <w:rPr>
          <w:color w:val="auto"/>
          <w:szCs w:val="28"/>
        </w:rPr>
        <w:t>My</w:t>
      </w:r>
      <w:proofErr w:type="spellEnd"/>
      <w:r w:rsidR="00947D8B" w:rsidRPr="00DA5853">
        <w:rPr>
          <w:color w:val="auto"/>
          <w:szCs w:val="28"/>
        </w:rPr>
        <w:t>-E finalizaría dicha tarea.</w:t>
      </w:r>
      <w:bookmarkEnd w:id="4715"/>
      <w:bookmarkEnd w:id="4716"/>
    </w:p>
    <w:p w14:paraId="052F45CD" w14:textId="6A5C043D" w:rsidR="00CD5D2C" w:rsidRPr="00DA5853" w:rsidRDefault="00CD5D2C" w:rsidP="00A52486">
      <w:pPr>
        <w:rPr>
          <w:color w:val="auto"/>
          <w:szCs w:val="28"/>
        </w:rPr>
      </w:pPr>
      <w:bookmarkStart w:id="4717" w:name="_Toc25222971"/>
      <w:bookmarkStart w:id="4718" w:name="_Toc25223402"/>
      <w:r w:rsidRPr="00DA5853">
        <w:rPr>
          <w:color w:val="auto"/>
          <w:szCs w:val="28"/>
        </w:rPr>
        <w:t xml:space="preserve">Los </w:t>
      </w:r>
      <w:proofErr w:type="spellStart"/>
      <w:r w:rsidRPr="00DA5853">
        <w:rPr>
          <w:color w:val="auto"/>
          <w:szCs w:val="28"/>
        </w:rPr>
        <w:t>user</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que planteamos son generar incentivos al ingeniero de manera que logre hacer su trabajo de manera eficiente y efectiva, que el ingeniero estará protegido ante cualquier circunstancia de peligro que se le presente y que el encargado del área al estar en constante contacto con el ingeniero tendrá el equipo </w:t>
      </w:r>
      <w:r w:rsidR="00BE0093" w:rsidRPr="00DA5853">
        <w:rPr>
          <w:color w:val="auto"/>
          <w:szCs w:val="28"/>
        </w:rPr>
        <w:t>médico</w:t>
      </w:r>
      <w:r w:rsidRPr="00DA5853">
        <w:rPr>
          <w:color w:val="auto"/>
          <w:szCs w:val="28"/>
        </w:rPr>
        <w:t xml:space="preserve"> listo para su llegada sin generar contratiempos.</w:t>
      </w:r>
      <w:bookmarkEnd w:id="4717"/>
      <w:bookmarkEnd w:id="4718"/>
    </w:p>
    <w:p w14:paraId="6FF38E02" w14:textId="6CA56C6F" w:rsidR="009C464F" w:rsidRPr="00DA5853" w:rsidRDefault="009C464F" w:rsidP="00A52486">
      <w:pPr>
        <w:rPr>
          <w:color w:val="auto"/>
          <w:szCs w:val="28"/>
        </w:rPr>
      </w:pPr>
      <w:bookmarkStart w:id="4719" w:name="_Toc25222972"/>
      <w:bookmarkStart w:id="4720" w:name="_Toc25223403"/>
      <w:r w:rsidRPr="00DA5853">
        <w:rPr>
          <w:color w:val="auto"/>
          <w:szCs w:val="28"/>
        </w:rPr>
        <w:t xml:space="preserve">Otro punto que tomamos en cuenta es que se podrá almacenar las fechas indicadas en las cuales determinado ingeniero deberá partir hacia el hospital a realizar el servicio, a la vez que si se presenta un cambio de fecha por parte del hospital este se </w:t>
      </w:r>
      <w:r w:rsidR="00DA5853" w:rsidRPr="00DA5853">
        <w:rPr>
          <w:color w:val="auto"/>
          <w:szCs w:val="28"/>
        </w:rPr>
        <w:t>actualizará</w:t>
      </w:r>
      <w:r w:rsidRPr="00DA5853">
        <w:rPr>
          <w:color w:val="auto"/>
          <w:szCs w:val="28"/>
        </w:rPr>
        <w:t xml:space="preserve"> rápidamente en el cronograma.</w:t>
      </w:r>
      <w:bookmarkEnd w:id="4719"/>
      <w:bookmarkEnd w:id="4720"/>
    </w:p>
    <w:p w14:paraId="6F0B96DF" w14:textId="460609C5" w:rsidR="00CD5D2C" w:rsidRPr="00DA5853" w:rsidRDefault="00947D8B" w:rsidP="00A52486">
      <w:pPr>
        <w:rPr>
          <w:color w:val="auto"/>
          <w:szCs w:val="28"/>
        </w:rPr>
      </w:pPr>
      <w:bookmarkStart w:id="4721" w:name="_Toc25222973"/>
      <w:bookmarkStart w:id="4722" w:name="_Toc25223404"/>
      <w:r w:rsidRPr="00DA5853">
        <w:rPr>
          <w:color w:val="auto"/>
          <w:szCs w:val="28"/>
        </w:rPr>
        <w:t xml:space="preserve">Nuestros </w:t>
      </w:r>
      <w:proofErr w:type="spellStart"/>
      <w:r w:rsidRPr="00DA5853">
        <w:rPr>
          <w:color w:val="auto"/>
          <w:szCs w:val="28"/>
        </w:rPr>
        <w:t>business</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es ofrecer una aplica</w:t>
      </w:r>
      <w:r w:rsidR="00277D59" w:rsidRPr="00DA5853">
        <w:rPr>
          <w:color w:val="auto"/>
          <w:szCs w:val="28"/>
        </w:rPr>
        <w:t>ción que mejore la comunicación entre el ingeniero y el área del hospital que solicito dicho servicio,</w:t>
      </w:r>
      <w:r w:rsidRPr="00DA5853">
        <w:rPr>
          <w:color w:val="auto"/>
          <w:szCs w:val="28"/>
        </w:rPr>
        <w:t xml:space="preserve"> en la cual el usuario pueda interactuar y a la vez este ayude al objetivo previamente mencionado.</w:t>
      </w:r>
      <w:r w:rsidR="00277D59" w:rsidRPr="00DA5853">
        <w:rPr>
          <w:color w:val="auto"/>
          <w:szCs w:val="28"/>
        </w:rPr>
        <w:t xml:space="preserve"> Asimismo, nuestro objetivo es reducir la cantidad de retrasos a la vez que agilizamos la documentación y elaboración de reportes, todo esto mientras mejoramos la e</w:t>
      </w:r>
      <w:r w:rsidR="00CD5D2C" w:rsidRPr="00DA5853">
        <w:rPr>
          <w:color w:val="auto"/>
          <w:szCs w:val="28"/>
        </w:rPr>
        <w:t>ficiencia del proceso de mantenimiento</w:t>
      </w:r>
      <w:bookmarkEnd w:id="4721"/>
      <w:bookmarkEnd w:id="4722"/>
    </w:p>
    <w:p w14:paraId="185B40BE" w14:textId="7D34AB52" w:rsidR="0019219E" w:rsidRPr="00DA5853" w:rsidRDefault="00947D8B" w:rsidP="00A52486">
      <w:pPr>
        <w:rPr>
          <w:color w:val="auto"/>
          <w:szCs w:val="28"/>
        </w:rPr>
      </w:pPr>
      <w:bookmarkStart w:id="4723" w:name="_Toc25222974"/>
      <w:bookmarkStart w:id="4724" w:name="_Toc25223405"/>
      <w:proofErr w:type="gramStart"/>
      <w:r w:rsidRPr="00DA5853">
        <w:rPr>
          <w:color w:val="auto"/>
          <w:szCs w:val="28"/>
        </w:rPr>
        <w:t>Además</w:t>
      </w:r>
      <w:proofErr w:type="gramEnd"/>
      <w:r w:rsidRPr="00DA5853">
        <w:rPr>
          <w:color w:val="auto"/>
          <w:szCs w:val="28"/>
        </w:rPr>
        <w:t xml:space="preserve"> si dich</w:t>
      </w:r>
      <w:r w:rsidR="00277D59" w:rsidRPr="00DA5853">
        <w:rPr>
          <w:color w:val="auto"/>
          <w:szCs w:val="28"/>
        </w:rPr>
        <w:t>a</w:t>
      </w:r>
      <w:r w:rsidRPr="00DA5853">
        <w:rPr>
          <w:color w:val="auto"/>
          <w:szCs w:val="28"/>
        </w:rPr>
        <w:t xml:space="preserve"> aplica</w:t>
      </w:r>
      <w:r w:rsidR="00277D59" w:rsidRPr="00DA5853">
        <w:rPr>
          <w:color w:val="auto"/>
          <w:szCs w:val="28"/>
        </w:rPr>
        <w:t>ción</w:t>
      </w:r>
      <w:r w:rsidRPr="00DA5853">
        <w:rPr>
          <w:color w:val="auto"/>
          <w:szCs w:val="28"/>
        </w:rPr>
        <w:t xml:space="preserve"> presenta un correcto funcionamiento en la primera </w:t>
      </w:r>
      <w:r w:rsidR="00277D59" w:rsidRPr="00DA5853">
        <w:rPr>
          <w:color w:val="auto"/>
          <w:szCs w:val="28"/>
        </w:rPr>
        <w:t>entidad</w:t>
      </w:r>
      <w:r w:rsidRPr="00DA5853">
        <w:rPr>
          <w:color w:val="auto"/>
          <w:szCs w:val="28"/>
        </w:rPr>
        <w:t xml:space="preserve"> a la que se le ofrecerá </w:t>
      </w:r>
      <w:proofErr w:type="spellStart"/>
      <w:r w:rsidRPr="00DA5853">
        <w:rPr>
          <w:color w:val="auto"/>
          <w:szCs w:val="28"/>
        </w:rPr>
        <w:t>My</w:t>
      </w:r>
      <w:proofErr w:type="spellEnd"/>
      <w:r w:rsidRPr="00DA5853">
        <w:rPr>
          <w:color w:val="auto"/>
          <w:szCs w:val="28"/>
        </w:rPr>
        <w:t xml:space="preserve">-E se espera que con el tiempo otras empresas se decanten por </w:t>
      </w:r>
      <w:proofErr w:type="spellStart"/>
      <w:r w:rsidRPr="00DA5853">
        <w:rPr>
          <w:color w:val="auto"/>
          <w:szCs w:val="28"/>
        </w:rPr>
        <w:t>My</w:t>
      </w:r>
      <w:proofErr w:type="spellEnd"/>
      <w:r w:rsidRPr="00DA5853">
        <w:rPr>
          <w:color w:val="auto"/>
          <w:szCs w:val="28"/>
        </w:rPr>
        <w:t xml:space="preserve">-E y requieran nuestro servicio ciertamente con la campaña de marketing a realizar gracias a los estudios realizados y al éxito que tendrá </w:t>
      </w:r>
      <w:proofErr w:type="spellStart"/>
      <w:r w:rsidRPr="00DA5853">
        <w:rPr>
          <w:color w:val="auto"/>
          <w:szCs w:val="28"/>
        </w:rPr>
        <w:t>My</w:t>
      </w:r>
      <w:proofErr w:type="spellEnd"/>
      <w:r w:rsidRPr="00DA5853">
        <w:rPr>
          <w:color w:val="auto"/>
          <w:szCs w:val="28"/>
        </w:rPr>
        <w:t>-E en el campo laboral.</w:t>
      </w:r>
      <w:bookmarkEnd w:id="4723"/>
      <w:bookmarkEnd w:id="4724"/>
    </w:p>
    <w:p w14:paraId="3526F13B" w14:textId="253645E7" w:rsidR="00BB244A" w:rsidRDefault="00947D8B" w:rsidP="00A52486">
      <w:pPr>
        <w:rPr>
          <w:color w:val="auto"/>
          <w:szCs w:val="28"/>
        </w:rPr>
      </w:pPr>
      <w:bookmarkStart w:id="4725" w:name="_Toc25222975"/>
      <w:bookmarkStart w:id="4726" w:name="_Toc25223406"/>
      <w:r w:rsidRPr="00DA5853">
        <w:rPr>
          <w:color w:val="auto"/>
          <w:szCs w:val="28"/>
        </w:rPr>
        <w:t xml:space="preserve">Uno de los principales riesgos a los que se enfrenta </w:t>
      </w:r>
      <w:proofErr w:type="spellStart"/>
      <w:r w:rsidRPr="00DA5853">
        <w:rPr>
          <w:color w:val="auto"/>
          <w:szCs w:val="28"/>
        </w:rPr>
        <w:t>My</w:t>
      </w:r>
      <w:proofErr w:type="spellEnd"/>
      <w:r w:rsidRPr="00DA5853">
        <w:rPr>
          <w:color w:val="auto"/>
          <w:szCs w:val="28"/>
        </w:rPr>
        <w:t xml:space="preserve">-E son las diversas formas de modificar la ubicación en la que se encuentra el ingeniero y si es que el dispositivo móvil en la que se dispondrá a instalar </w:t>
      </w:r>
      <w:proofErr w:type="spellStart"/>
      <w:r w:rsidRPr="00DA5853">
        <w:rPr>
          <w:color w:val="auto"/>
          <w:szCs w:val="28"/>
        </w:rPr>
        <w:t>My</w:t>
      </w:r>
      <w:proofErr w:type="spellEnd"/>
      <w:r w:rsidRPr="00DA5853">
        <w:rPr>
          <w:color w:val="auto"/>
          <w:szCs w:val="28"/>
        </w:rPr>
        <w:t xml:space="preserve">-E no cuenta con el software requerido para su instalación. Dichos problemas podrían encontrar solución en que </w:t>
      </w:r>
      <w:proofErr w:type="spellStart"/>
      <w:r w:rsidRPr="00DA5853">
        <w:rPr>
          <w:color w:val="auto"/>
          <w:szCs w:val="28"/>
        </w:rPr>
        <w:t>My</w:t>
      </w:r>
      <w:proofErr w:type="spellEnd"/>
      <w:r w:rsidRPr="00DA5853">
        <w:rPr>
          <w:color w:val="auto"/>
          <w:szCs w:val="28"/>
        </w:rPr>
        <w:t>-E no se pueda ejecutar en dispositivos los cuales tienen acceso a super usuario y que en las condiciones de contrato entre Astra y la empresa se especifique el software necesario para que la aplicación pueda ejecutarse correctamente.</w:t>
      </w:r>
      <w:bookmarkEnd w:id="4725"/>
      <w:bookmarkEnd w:id="4726"/>
    </w:p>
    <w:p w14:paraId="2E246FBB" w14:textId="1A0A5438" w:rsidR="006C46C4" w:rsidRDefault="006C46C4">
      <w:pPr>
        <w:spacing w:after="200"/>
        <w:rPr>
          <w:color w:val="auto"/>
          <w:szCs w:val="28"/>
        </w:rPr>
      </w:pPr>
      <w:r>
        <w:rPr>
          <w:color w:val="auto"/>
          <w:szCs w:val="28"/>
        </w:rPr>
        <w:br w:type="page"/>
      </w:r>
    </w:p>
    <w:p w14:paraId="37A1C29F" w14:textId="77777777" w:rsidR="00947D8B" w:rsidRPr="00771BA0" w:rsidRDefault="00947D8B" w:rsidP="00771BA0">
      <w:pPr>
        <w:pStyle w:val="Ttulo2"/>
        <w:rPr>
          <w:rFonts w:ascii="Zizou Slab Bold" w:hAnsi="Zizou Slab Bold"/>
          <w:color w:val="auto"/>
          <w:lang w:val="en-US"/>
        </w:rPr>
      </w:pPr>
      <w:bookmarkStart w:id="4727" w:name="_Toc25247118"/>
      <w:bookmarkStart w:id="4728" w:name="_Toc25309787"/>
      <w:bookmarkStart w:id="4729" w:name="_Toc26201344"/>
      <w:r w:rsidRPr="00771BA0">
        <w:rPr>
          <w:rFonts w:ascii="Zizou Slab Bold" w:hAnsi="Zizou Slab Bold"/>
          <w:color w:val="auto"/>
          <w:lang w:val="en-US"/>
        </w:rPr>
        <w:lastRenderedPageBreak/>
        <w:t>Lean UX Hypothesis</w:t>
      </w:r>
      <w:bookmarkEnd w:id="4727"/>
      <w:bookmarkEnd w:id="4728"/>
      <w:bookmarkEnd w:id="4729"/>
    </w:p>
    <w:p w14:paraId="3BFDCD0A" w14:textId="7BED2E47" w:rsidR="00E12CF5" w:rsidRPr="00DA5853" w:rsidRDefault="00E12CF5" w:rsidP="00A52486">
      <w:pPr>
        <w:rPr>
          <w:b/>
          <w:bCs/>
          <w:color w:val="auto"/>
          <w:sz w:val="32"/>
          <w:szCs w:val="32"/>
          <w:lang w:val="en-US"/>
        </w:rPr>
      </w:pPr>
      <w:bookmarkStart w:id="4730" w:name="_Toc25222976"/>
      <w:bookmarkStart w:id="4731" w:name="_Toc25223407"/>
      <w:r w:rsidRPr="00DA5853">
        <w:rPr>
          <w:b/>
          <w:bCs/>
          <w:color w:val="auto"/>
          <w:sz w:val="32"/>
          <w:szCs w:val="32"/>
          <w:lang w:val="en-US"/>
        </w:rPr>
        <w:t>Business outcomes:</w:t>
      </w:r>
      <w:bookmarkEnd w:id="4730"/>
      <w:bookmarkEnd w:id="4731"/>
    </w:p>
    <w:p w14:paraId="12AFC583" w14:textId="1D6B5FA3" w:rsidR="00E12CF5" w:rsidRPr="00DA5853" w:rsidRDefault="00E12CF5" w:rsidP="00A52486">
      <w:pPr>
        <w:rPr>
          <w:color w:val="auto"/>
          <w:szCs w:val="28"/>
        </w:rPr>
      </w:pPr>
      <w:bookmarkStart w:id="4732" w:name="_Toc25222977"/>
      <w:bookmarkStart w:id="4733" w:name="_Toc25223408"/>
      <w:r w:rsidRPr="00DA5853">
        <w:rPr>
          <w:color w:val="auto"/>
          <w:szCs w:val="28"/>
        </w:rPr>
        <w:t xml:space="preserve">- </w:t>
      </w:r>
      <w:r w:rsidR="00A91DE9" w:rsidRPr="00DA5853">
        <w:rPr>
          <w:color w:val="auto"/>
          <w:szCs w:val="28"/>
        </w:rPr>
        <w:t>Creemos que nuestro</w:t>
      </w:r>
      <w:r w:rsidRPr="00DA5853">
        <w:rPr>
          <w:color w:val="auto"/>
          <w:szCs w:val="28"/>
        </w:rPr>
        <w:t xml:space="preserve"> producto va a ser una nueva forma directiva de realizar los procesos en el trámite del ingeniero.</w:t>
      </w:r>
      <w:bookmarkEnd w:id="4732"/>
      <w:bookmarkEnd w:id="4733"/>
    </w:p>
    <w:p w14:paraId="7C38F400" w14:textId="55345192" w:rsidR="00E12CF5" w:rsidRPr="00DA5853" w:rsidRDefault="00E12CF5" w:rsidP="00A52486">
      <w:pPr>
        <w:rPr>
          <w:color w:val="auto"/>
          <w:szCs w:val="28"/>
        </w:rPr>
      </w:pPr>
      <w:bookmarkStart w:id="4734" w:name="_Toc25222978"/>
      <w:bookmarkStart w:id="4735" w:name="_Toc25223409"/>
      <w:r w:rsidRPr="00DA5853">
        <w:rPr>
          <w:color w:val="auto"/>
          <w:szCs w:val="28"/>
        </w:rPr>
        <w:t xml:space="preserve">- </w:t>
      </w:r>
      <w:r w:rsidR="00A91DE9" w:rsidRPr="00DA5853">
        <w:rPr>
          <w:color w:val="auto"/>
          <w:szCs w:val="28"/>
        </w:rPr>
        <w:t>Creemos que s</w:t>
      </w:r>
      <w:r w:rsidRPr="00DA5853">
        <w:rPr>
          <w:color w:val="auto"/>
          <w:szCs w:val="28"/>
        </w:rPr>
        <w:t>e logrará agilizar la documentación y elaboración de reportes.</w:t>
      </w:r>
      <w:bookmarkEnd w:id="4734"/>
      <w:bookmarkEnd w:id="4735"/>
    </w:p>
    <w:p w14:paraId="2FF593CB" w14:textId="34BBFB58" w:rsidR="00E12CF5" w:rsidRPr="00DA5853" w:rsidRDefault="00E12CF5" w:rsidP="00A52486">
      <w:pPr>
        <w:rPr>
          <w:color w:val="auto"/>
          <w:szCs w:val="28"/>
        </w:rPr>
      </w:pPr>
      <w:bookmarkStart w:id="4736" w:name="_Toc25222979"/>
      <w:bookmarkStart w:id="4737" w:name="_Toc25223410"/>
      <w:r w:rsidRPr="00DA5853">
        <w:rPr>
          <w:color w:val="auto"/>
          <w:szCs w:val="28"/>
        </w:rPr>
        <w:t xml:space="preserve">- </w:t>
      </w:r>
      <w:r w:rsidR="00A91DE9" w:rsidRPr="00DA5853">
        <w:rPr>
          <w:color w:val="auto"/>
          <w:szCs w:val="28"/>
        </w:rPr>
        <w:t xml:space="preserve"> Pensamos que nuestro</w:t>
      </w:r>
      <w:r w:rsidRPr="00DA5853">
        <w:rPr>
          <w:color w:val="auto"/>
          <w:szCs w:val="28"/>
        </w:rPr>
        <w:t xml:space="preserve"> producto reducirá la cantidad de retrasos y mejorará la eficiencia del proceso de mantenimientos.</w:t>
      </w:r>
      <w:bookmarkEnd w:id="4736"/>
      <w:bookmarkEnd w:id="4737"/>
    </w:p>
    <w:p w14:paraId="087C47A7" w14:textId="26212DCC" w:rsidR="00E12CF5" w:rsidRPr="00DA5853" w:rsidRDefault="00E12CF5" w:rsidP="00A52486">
      <w:pPr>
        <w:rPr>
          <w:color w:val="auto"/>
          <w:szCs w:val="28"/>
        </w:rPr>
      </w:pPr>
      <w:bookmarkStart w:id="4738" w:name="_Toc25222980"/>
      <w:bookmarkStart w:id="4739" w:name="_Toc25223411"/>
      <w:r w:rsidRPr="00DA5853">
        <w:rPr>
          <w:color w:val="auto"/>
          <w:szCs w:val="28"/>
        </w:rPr>
        <w:t xml:space="preserve">- </w:t>
      </w:r>
      <w:r w:rsidR="00A91DE9" w:rsidRPr="00DA5853">
        <w:rPr>
          <w:color w:val="auto"/>
          <w:szCs w:val="28"/>
        </w:rPr>
        <w:t xml:space="preserve">Pensamos que </w:t>
      </w:r>
      <w:r w:rsidRPr="00DA5853">
        <w:rPr>
          <w:color w:val="auto"/>
          <w:szCs w:val="28"/>
        </w:rPr>
        <w:t>mejorará la comunicación entre el hospital y el ingeniero.</w:t>
      </w:r>
      <w:bookmarkEnd w:id="4738"/>
      <w:bookmarkEnd w:id="4739"/>
    </w:p>
    <w:p w14:paraId="22D5745D" w14:textId="76B7FCD8" w:rsidR="00E12CF5" w:rsidRPr="00DA5853" w:rsidRDefault="00E12CF5" w:rsidP="00A52486">
      <w:pPr>
        <w:rPr>
          <w:b/>
          <w:bCs/>
          <w:color w:val="auto"/>
          <w:sz w:val="32"/>
          <w:szCs w:val="32"/>
        </w:rPr>
      </w:pPr>
      <w:bookmarkStart w:id="4740" w:name="_Toc25222981"/>
      <w:bookmarkStart w:id="4741" w:name="_Toc25223412"/>
      <w:proofErr w:type="spellStart"/>
      <w:r w:rsidRPr="00DA5853">
        <w:rPr>
          <w:b/>
          <w:bCs/>
          <w:color w:val="auto"/>
          <w:sz w:val="32"/>
          <w:szCs w:val="32"/>
        </w:rPr>
        <w:t>User</w:t>
      </w:r>
      <w:proofErr w:type="spellEnd"/>
      <w:r w:rsidRPr="00DA5853">
        <w:rPr>
          <w:b/>
          <w:bCs/>
          <w:color w:val="auto"/>
          <w:sz w:val="32"/>
          <w:szCs w:val="32"/>
        </w:rPr>
        <w:t>:</w:t>
      </w:r>
      <w:bookmarkEnd w:id="4740"/>
      <w:bookmarkEnd w:id="4741"/>
    </w:p>
    <w:p w14:paraId="71DDCB14" w14:textId="5F0BBB1C" w:rsidR="00E12CF5" w:rsidRPr="00DA5853" w:rsidRDefault="00E12CF5" w:rsidP="00A52486">
      <w:pPr>
        <w:rPr>
          <w:color w:val="auto"/>
          <w:szCs w:val="28"/>
        </w:rPr>
      </w:pPr>
      <w:bookmarkStart w:id="4742" w:name="_Toc25222982"/>
      <w:bookmarkStart w:id="4743" w:name="_Toc25223413"/>
      <w:r w:rsidRPr="00DA5853">
        <w:rPr>
          <w:color w:val="auto"/>
          <w:szCs w:val="28"/>
        </w:rPr>
        <w:t xml:space="preserve">- </w:t>
      </w:r>
      <w:r w:rsidR="00D634D2" w:rsidRPr="00DA5853">
        <w:rPr>
          <w:color w:val="auto"/>
          <w:szCs w:val="28"/>
        </w:rPr>
        <w:t xml:space="preserve">Pensamos que el </w:t>
      </w:r>
      <w:r w:rsidRPr="00DA5853">
        <w:rPr>
          <w:color w:val="auto"/>
          <w:szCs w:val="28"/>
        </w:rPr>
        <w:t>ingeniero usará la aplicación, ya que desea reducir los tiempos de espera y mejorar la comunicación con el hospital.</w:t>
      </w:r>
      <w:bookmarkEnd w:id="4742"/>
      <w:bookmarkEnd w:id="4743"/>
    </w:p>
    <w:p w14:paraId="64C4C06A" w14:textId="774257A0" w:rsidR="00E12CF5" w:rsidRPr="00DA5853" w:rsidRDefault="00E12CF5" w:rsidP="00A52486">
      <w:pPr>
        <w:rPr>
          <w:color w:val="auto"/>
          <w:szCs w:val="28"/>
        </w:rPr>
      </w:pPr>
      <w:bookmarkStart w:id="4744" w:name="_Toc25222983"/>
      <w:bookmarkStart w:id="4745" w:name="_Toc25223414"/>
      <w:r w:rsidRPr="00DA5853">
        <w:rPr>
          <w:color w:val="auto"/>
          <w:szCs w:val="28"/>
        </w:rPr>
        <w:t xml:space="preserve">- </w:t>
      </w:r>
      <w:r w:rsidR="00D634D2" w:rsidRPr="00DA5853">
        <w:rPr>
          <w:color w:val="auto"/>
          <w:szCs w:val="28"/>
        </w:rPr>
        <w:t>Creemos que el</w:t>
      </w:r>
      <w:r w:rsidRPr="00DA5853">
        <w:rPr>
          <w:color w:val="auto"/>
          <w:szCs w:val="28"/>
        </w:rPr>
        <w:t xml:space="preserve"> encargado del área del hospital que solicitó al ingeniero usará la aplicación, ya que desea saber el tiempo de llegada aproximado, su ubicación, y tener una comunicación directa con el ingeniero.</w:t>
      </w:r>
      <w:bookmarkEnd w:id="4744"/>
      <w:bookmarkEnd w:id="4745"/>
      <w:r w:rsidRPr="00DA5853">
        <w:rPr>
          <w:color w:val="auto"/>
          <w:szCs w:val="28"/>
        </w:rPr>
        <w:t xml:space="preserve"> </w:t>
      </w:r>
    </w:p>
    <w:p w14:paraId="5B9E521E" w14:textId="50409FD9" w:rsidR="00E12CF5" w:rsidRPr="00DA5853" w:rsidRDefault="00E12CF5" w:rsidP="00A52486">
      <w:pPr>
        <w:rPr>
          <w:color w:val="auto"/>
          <w:szCs w:val="28"/>
        </w:rPr>
      </w:pPr>
      <w:bookmarkStart w:id="4746" w:name="_Toc25222984"/>
      <w:bookmarkStart w:id="4747" w:name="_Toc25223415"/>
      <w:r w:rsidRPr="00DA5853">
        <w:rPr>
          <w:color w:val="auto"/>
          <w:szCs w:val="28"/>
        </w:rPr>
        <w:t xml:space="preserve">- </w:t>
      </w:r>
      <w:r w:rsidR="00D634D2" w:rsidRPr="00DA5853">
        <w:rPr>
          <w:color w:val="auto"/>
          <w:szCs w:val="28"/>
        </w:rPr>
        <w:t>Pensamos que el</w:t>
      </w:r>
      <w:r w:rsidRPr="00DA5853">
        <w:rPr>
          <w:color w:val="auto"/>
          <w:szCs w:val="28"/>
        </w:rPr>
        <w:t xml:space="preserve"> gerente podrá ver un análisis sobre todos los ingenieros que han trabajado en el mes.</w:t>
      </w:r>
      <w:bookmarkEnd w:id="4746"/>
      <w:bookmarkEnd w:id="4747"/>
    </w:p>
    <w:p w14:paraId="63C1431B" w14:textId="5C0B7D80" w:rsidR="00E12CF5" w:rsidRPr="00DA5853" w:rsidRDefault="00E12CF5" w:rsidP="00A52486">
      <w:pPr>
        <w:rPr>
          <w:color w:val="auto"/>
          <w:sz w:val="32"/>
          <w:szCs w:val="32"/>
        </w:rPr>
      </w:pPr>
      <w:bookmarkStart w:id="4748" w:name="_Toc25222985"/>
      <w:bookmarkStart w:id="4749" w:name="_Toc25223416"/>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748"/>
      <w:bookmarkEnd w:id="4749"/>
    </w:p>
    <w:p w14:paraId="08384678" w14:textId="56EFC4FB" w:rsidR="00E12CF5" w:rsidRPr="00DA5853" w:rsidRDefault="00E12CF5" w:rsidP="00A52486">
      <w:pPr>
        <w:rPr>
          <w:color w:val="auto"/>
          <w:szCs w:val="28"/>
        </w:rPr>
      </w:pPr>
      <w:bookmarkStart w:id="4750" w:name="_Toc25222986"/>
      <w:bookmarkStart w:id="4751" w:name="_Toc25223417"/>
      <w:r w:rsidRPr="00DA5853">
        <w:rPr>
          <w:color w:val="auto"/>
          <w:szCs w:val="28"/>
        </w:rPr>
        <w:t>- E</w:t>
      </w:r>
      <w:r w:rsidR="00D634D2" w:rsidRPr="00DA5853">
        <w:rPr>
          <w:color w:val="auto"/>
          <w:szCs w:val="28"/>
        </w:rPr>
        <w:t>l</w:t>
      </w:r>
      <w:r w:rsidRPr="00DA5853">
        <w:rPr>
          <w:color w:val="auto"/>
          <w:szCs w:val="28"/>
        </w:rPr>
        <w:t xml:space="preserve"> ingeniero tendrá incentivos para poder hacer su trabajo de una manera eficiente y efectiva.</w:t>
      </w:r>
      <w:bookmarkEnd w:id="4750"/>
      <w:bookmarkEnd w:id="4751"/>
    </w:p>
    <w:p w14:paraId="71F40D08" w14:textId="243E18FE" w:rsidR="00E12CF5" w:rsidRPr="00DA5853" w:rsidRDefault="00E12CF5" w:rsidP="00A52486">
      <w:pPr>
        <w:rPr>
          <w:color w:val="auto"/>
          <w:szCs w:val="28"/>
        </w:rPr>
      </w:pPr>
      <w:bookmarkStart w:id="4752" w:name="_Toc25222987"/>
      <w:bookmarkStart w:id="4753" w:name="_Toc25223418"/>
      <w:r w:rsidRPr="00DA5853">
        <w:rPr>
          <w:color w:val="auto"/>
          <w:szCs w:val="28"/>
        </w:rPr>
        <w:t>- El ingeniero va a estar protegido ante alguna circunstancia de peligro, la cual se puede presentar debido a que se carga con diversos instrumentos de alto valor.</w:t>
      </w:r>
      <w:bookmarkEnd w:id="4752"/>
      <w:bookmarkEnd w:id="4753"/>
    </w:p>
    <w:p w14:paraId="63872567" w14:textId="7667B244" w:rsidR="00E12CF5" w:rsidRPr="00DA5853" w:rsidRDefault="00E12CF5" w:rsidP="00A52486">
      <w:pPr>
        <w:rPr>
          <w:color w:val="auto"/>
          <w:szCs w:val="28"/>
        </w:rPr>
      </w:pPr>
      <w:bookmarkStart w:id="4754" w:name="_Toc25222988"/>
      <w:bookmarkStart w:id="4755" w:name="_Toc25223419"/>
      <w:r w:rsidRPr="00DA5853">
        <w:rPr>
          <w:color w:val="auto"/>
          <w:szCs w:val="28"/>
        </w:rPr>
        <w:t xml:space="preserve">- </w:t>
      </w:r>
      <w:r w:rsidR="00D634D2" w:rsidRPr="00DA5853">
        <w:rPr>
          <w:color w:val="auto"/>
          <w:szCs w:val="28"/>
        </w:rPr>
        <w:t>El</w:t>
      </w:r>
      <w:r w:rsidRPr="00DA5853">
        <w:rPr>
          <w:color w:val="auto"/>
          <w:szCs w:val="28"/>
        </w:rPr>
        <w:t xml:space="preserve"> encargado del área del hospital que solicitó al ingeniero tendrá el equipo médico listo, ya que tiene la localización del ingeniero y el tiempo estimado de llegada.</w:t>
      </w:r>
      <w:bookmarkEnd w:id="4754"/>
      <w:bookmarkEnd w:id="4755"/>
    </w:p>
    <w:p w14:paraId="52B2D18F" w14:textId="737F8398" w:rsidR="00E12CF5" w:rsidRPr="00DA5853" w:rsidRDefault="00E12CF5" w:rsidP="00A52486">
      <w:pPr>
        <w:rPr>
          <w:b/>
          <w:bCs/>
          <w:color w:val="auto"/>
          <w:sz w:val="32"/>
          <w:szCs w:val="32"/>
        </w:rPr>
      </w:pPr>
      <w:bookmarkStart w:id="4756" w:name="_Toc25222989"/>
      <w:bookmarkStart w:id="4757" w:name="_Toc25223420"/>
      <w:proofErr w:type="spellStart"/>
      <w:r w:rsidRPr="00DA5853">
        <w:rPr>
          <w:b/>
          <w:bCs/>
          <w:color w:val="auto"/>
          <w:sz w:val="32"/>
          <w:szCs w:val="32"/>
        </w:rPr>
        <w:t>Features</w:t>
      </w:r>
      <w:proofErr w:type="spellEnd"/>
      <w:r w:rsidRPr="00DA5853">
        <w:rPr>
          <w:b/>
          <w:bCs/>
          <w:color w:val="auto"/>
          <w:sz w:val="32"/>
          <w:szCs w:val="32"/>
        </w:rPr>
        <w:t>:</w:t>
      </w:r>
      <w:bookmarkEnd w:id="4756"/>
      <w:bookmarkEnd w:id="4757"/>
    </w:p>
    <w:p w14:paraId="311E3F6E" w14:textId="7E4B233B" w:rsidR="00E12CF5" w:rsidRPr="00DA5853" w:rsidRDefault="00E12CF5" w:rsidP="00A52486">
      <w:pPr>
        <w:rPr>
          <w:color w:val="auto"/>
          <w:szCs w:val="28"/>
        </w:rPr>
      </w:pPr>
      <w:bookmarkStart w:id="4758" w:name="_Toc25222990"/>
      <w:bookmarkStart w:id="4759" w:name="_Toc25223421"/>
      <w:r w:rsidRPr="00DA5853">
        <w:rPr>
          <w:color w:val="auto"/>
          <w:szCs w:val="28"/>
        </w:rPr>
        <w:t>- Esta plataforma virtual va a permitir al encargado de vigilancia tener total control sobre el ingeniero.</w:t>
      </w:r>
      <w:bookmarkEnd w:id="4758"/>
      <w:bookmarkEnd w:id="4759"/>
    </w:p>
    <w:p w14:paraId="707428B0" w14:textId="69883F6A" w:rsidR="00E12CF5" w:rsidRPr="00DA5853" w:rsidRDefault="00E12CF5" w:rsidP="00A52486">
      <w:pPr>
        <w:rPr>
          <w:color w:val="auto"/>
          <w:szCs w:val="28"/>
        </w:rPr>
      </w:pPr>
      <w:bookmarkStart w:id="4760" w:name="_Toc25222991"/>
      <w:bookmarkStart w:id="4761" w:name="_Toc25223422"/>
      <w:r w:rsidRPr="00DA5853">
        <w:rPr>
          <w:color w:val="auto"/>
          <w:szCs w:val="28"/>
        </w:rPr>
        <w:lastRenderedPageBreak/>
        <w:t>- El proceso de la generación del informe se dará de una manera casi automática y computarizada.</w:t>
      </w:r>
      <w:bookmarkEnd w:id="4760"/>
      <w:bookmarkEnd w:id="4761"/>
    </w:p>
    <w:p w14:paraId="3349DDF3" w14:textId="4DD4DFA0" w:rsidR="00E12CF5" w:rsidRPr="00DA5853" w:rsidRDefault="00E12CF5" w:rsidP="00A52486">
      <w:pPr>
        <w:rPr>
          <w:color w:val="auto"/>
          <w:szCs w:val="28"/>
        </w:rPr>
      </w:pPr>
      <w:bookmarkStart w:id="4762" w:name="_Toc25222992"/>
      <w:bookmarkStart w:id="4763" w:name="_Toc25223423"/>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762"/>
      <w:bookmarkEnd w:id="4763"/>
    </w:p>
    <w:p w14:paraId="33D4906A" w14:textId="46AC0C1D" w:rsidR="00E12CF5" w:rsidRPr="00DA5853" w:rsidRDefault="00E12CF5" w:rsidP="00A52486">
      <w:pPr>
        <w:rPr>
          <w:color w:val="auto"/>
          <w:szCs w:val="28"/>
        </w:rPr>
      </w:pPr>
      <w:bookmarkStart w:id="4764" w:name="_Toc25222993"/>
      <w:bookmarkStart w:id="4765" w:name="_Toc25223424"/>
      <w:r w:rsidRPr="00DA5853">
        <w:rPr>
          <w:color w:val="auto"/>
          <w:szCs w:val="28"/>
        </w:rPr>
        <w:t>- El encargado del área del hospital que solicitó al ingeniero va a poder aprobar el trabajo hecho por el ingeniero y firmará la documentación. Además, podrá valorar el trabajo del ingeniero.</w:t>
      </w:r>
      <w:bookmarkEnd w:id="4764"/>
      <w:bookmarkEnd w:id="4765"/>
    </w:p>
    <w:p w14:paraId="077FE59F" w14:textId="5E93AFE1" w:rsidR="006C46C4" w:rsidRDefault="00E12CF5" w:rsidP="00A52486">
      <w:pPr>
        <w:rPr>
          <w:rFonts w:ascii="Times New Roman" w:hAnsi="Times New Roman"/>
          <w:color w:val="auto"/>
          <w:sz w:val="24"/>
          <w:szCs w:val="24"/>
        </w:rPr>
      </w:pPr>
      <w:bookmarkStart w:id="4766" w:name="_Toc25222994"/>
      <w:bookmarkStart w:id="4767" w:name="_Toc25223425"/>
      <w:r w:rsidRPr="00DA5853">
        <w:rPr>
          <w:color w:val="auto"/>
          <w:szCs w:val="28"/>
        </w:rPr>
        <w:t>- Se podrá almacenar las fechas en que los ingenieros deben realizar los mantenimientos</w:t>
      </w:r>
      <w:r w:rsidRPr="00A52486">
        <w:rPr>
          <w:rFonts w:ascii="Times New Roman" w:hAnsi="Times New Roman"/>
          <w:color w:val="auto"/>
          <w:sz w:val="24"/>
          <w:szCs w:val="24"/>
        </w:rPr>
        <w:t>.</w:t>
      </w:r>
      <w:bookmarkEnd w:id="4766"/>
      <w:bookmarkEnd w:id="4767"/>
    </w:p>
    <w:p w14:paraId="73C0A2C1" w14:textId="034E410E" w:rsidR="0017691D" w:rsidRDefault="0017691D">
      <w:pPr>
        <w:spacing w:after="200"/>
        <w:rPr>
          <w:rFonts w:ascii="Times New Roman" w:hAnsi="Times New Roman"/>
          <w:b/>
          <w:bCs/>
          <w:sz w:val="44"/>
          <w:szCs w:val="44"/>
        </w:rPr>
      </w:pPr>
      <w:bookmarkStart w:id="4768" w:name="_Toc25222996"/>
      <w:bookmarkStart w:id="4769" w:name="_Toc25223427"/>
      <w:r>
        <w:rPr>
          <w:rFonts w:ascii="Times New Roman" w:hAnsi="Times New Roman"/>
          <w:b/>
          <w:bCs/>
          <w:sz w:val="44"/>
          <w:szCs w:val="44"/>
        </w:rPr>
        <w:br w:type="page"/>
      </w:r>
    </w:p>
    <w:p w14:paraId="55643061" w14:textId="7EC8ADCE" w:rsidR="00947D8B" w:rsidRPr="0017691D" w:rsidRDefault="005423E0" w:rsidP="0017691D">
      <w:pPr>
        <w:spacing w:after="200"/>
        <w:rPr>
          <w:rFonts w:ascii="Times New Roman" w:hAnsi="Times New Roman"/>
          <w:b/>
          <w:bCs/>
          <w:sz w:val="44"/>
          <w:szCs w:val="44"/>
        </w:rPr>
      </w:pPr>
      <w:r>
        <w:rPr>
          <w:noProof/>
          <w:lang w:eastAsia="es-PE"/>
        </w:rPr>
        <w:lastRenderedPageBreak/>
        <mc:AlternateContent>
          <mc:Choice Requires="wps">
            <w:drawing>
              <wp:anchor distT="0" distB="0" distL="114300" distR="114300" simplePos="0" relativeHeight="251670528" behindDoc="0" locked="0" layoutInCell="1" allowOverlap="1" wp14:anchorId="087103CD" wp14:editId="0D86EBC0">
                <wp:simplePos x="0" y="0"/>
                <wp:positionH relativeFrom="margin">
                  <wp:align>right</wp:align>
                </wp:positionH>
                <wp:positionV relativeFrom="paragraph">
                  <wp:posOffset>219659</wp:posOffset>
                </wp:positionV>
                <wp:extent cx="1273143" cy="1215342"/>
                <wp:effectExtent l="0" t="0" r="3810" b="4445"/>
                <wp:wrapNone/>
                <wp:docPr id="1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1E81C"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17691D" w:rsidRDefault="0017691D"/>
                          <w:p w14:paraId="0AE5E5D9"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17691D" w:rsidRDefault="0017691D"/>
                          <w:p w14:paraId="75568D3B"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17691D" w:rsidRDefault="0017691D"/>
                          <w:p w14:paraId="0E456E32"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03CD" id="_x0000_s1035" style="position:absolute;margin-left:49.05pt;margin-top:17.3pt;width:100.25pt;height:95.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" fillcolor="red" stroked="f" strokeweight="2pt">
                <v:textbox inset="2.5mm,.5mm,2.5mm,.5mm">
                  <w:txbxContent>
                    <w:p w14:paraId="6591E81C"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17691D" w:rsidRDefault="0017691D"/>
                    <w:p w14:paraId="0AE5E5D9"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17691D" w:rsidRDefault="0017691D"/>
                    <w:p w14:paraId="75568D3B"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17691D" w:rsidRDefault="0017691D"/>
                    <w:p w14:paraId="0E456E32"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txbxContent>
                </v:textbox>
                <w10:wrap anchorx="margin"/>
              </v:rect>
            </w:pict>
          </mc:Fallback>
        </mc:AlternateContent>
      </w:r>
      <w:bookmarkEnd w:id="4768"/>
      <w:bookmarkEnd w:id="4769"/>
    </w:p>
    <w:p w14:paraId="6C2AE6DD" w14:textId="19E99654" w:rsidR="00594AA0" w:rsidRPr="00771BA0" w:rsidRDefault="00705638" w:rsidP="00771BA0">
      <w:pPr>
        <w:pStyle w:val="Ttulo1"/>
        <w:rPr>
          <w:color w:val="auto"/>
        </w:rPr>
      </w:pPr>
      <w:bookmarkStart w:id="4770" w:name="_Toc25222997"/>
      <w:bookmarkStart w:id="4771" w:name="_Toc25247120"/>
      <w:bookmarkStart w:id="4772" w:name="_Toc25309788"/>
      <w:bookmarkStart w:id="4773" w:name="_Toc26201345"/>
      <w:r w:rsidRPr="00771BA0">
        <w:rPr>
          <w:color w:val="auto"/>
        </w:rPr>
        <w:t xml:space="preserve">CHAPTER </w:t>
      </w:r>
      <w:bookmarkEnd w:id="4770"/>
      <w:bookmarkEnd w:id="4771"/>
      <w:bookmarkEnd w:id="4772"/>
      <w:r w:rsidR="00AD21BC">
        <w:rPr>
          <w:color w:val="auto"/>
        </w:rPr>
        <w:t>TEAM DEVELOPMENT</w:t>
      </w:r>
      <w:bookmarkEnd w:id="4773"/>
    </w:p>
    <w:p w14:paraId="5830338A" w14:textId="0E99CC63" w:rsidR="00947D8B" w:rsidRDefault="0017691D" w:rsidP="00771BA0">
      <w:pPr>
        <w:pStyle w:val="Ttulo2"/>
        <w:rPr>
          <w:rFonts w:ascii="Zizou Slab Bold" w:hAnsi="Zizou Slab Bold"/>
          <w:color w:val="auto"/>
        </w:rPr>
      </w:pPr>
      <w:bookmarkStart w:id="4774" w:name="_Toc26201346"/>
      <w:r>
        <w:rPr>
          <w:rFonts w:ascii="Zizou Slab Medium" w:eastAsiaTheme="minorEastAsia" w:hAnsi="Zizou Slab Medium"/>
          <w:b w:val="0"/>
          <w:noProof/>
          <w:color w:val="auto"/>
          <w:sz w:val="28"/>
          <w:szCs w:val="28"/>
        </w:rPr>
        <w:drawing>
          <wp:anchor distT="0" distB="0" distL="114300" distR="114300" simplePos="0" relativeHeight="251976704" behindDoc="0" locked="0" layoutInCell="1" allowOverlap="1" wp14:anchorId="1DAD0446" wp14:editId="409E026B">
            <wp:simplePos x="0" y="0"/>
            <wp:positionH relativeFrom="column">
              <wp:posOffset>-171450</wp:posOffset>
            </wp:positionH>
            <wp:positionV relativeFrom="paragraph">
              <wp:posOffset>517525</wp:posOffset>
            </wp:positionV>
            <wp:extent cx="6467475" cy="406717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7475"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1BC">
        <w:rPr>
          <w:rFonts w:ascii="Zizou Slab Bold" w:hAnsi="Zizou Slab Bold"/>
          <w:color w:val="auto"/>
        </w:rPr>
        <w:t>GitHub</w:t>
      </w:r>
      <w:bookmarkEnd w:id="4774"/>
    </w:p>
    <w:p w14:paraId="31057D9B" w14:textId="6C226D02" w:rsidR="0017691D" w:rsidRPr="00771BA0" w:rsidRDefault="0017691D" w:rsidP="00771BA0">
      <w:pPr>
        <w:pStyle w:val="Ttulo2"/>
        <w:rPr>
          <w:rFonts w:ascii="Zizou Slab Bold" w:hAnsi="Zizou Slab Bold"/>
          <w:color w:val="auto"/>
        </w:rPr>
      </w:pPr>
      <w:bookmarkStart w:id="4775" w:name="_Toc26201353"/>
      <w:r>
        <w:rPr>
          <w:rFonts w:ascii="Times New Roman" w:hAnsi="Times New Roman"/>
          <w:b w:val="0"/>
          <w:bCs/>
          <w:noProof/>
          <w:sz w:val="44"/>
          <w:szCs w:val="44"/>
        </w:rPr>
        <mc:AlternateContent>
          <mc:Choice Requires="wps">
            <w:drawing>
              <wp:anchor distT="0" distB="0" distL="114300" distR="114300" simplePos="0" relativeHeight="251977728" behindDoc="0" locked="0" layoutInCell="1" allowOverlap="1" wp14:anchorId="315DD182" wp14:editId="3B433871">
                <wp:simplePos x="0" y="0"/>
                <wp:positionH relativeFrom="column">
                  <wp:posOffset>-169545</wp:posOffset>
                </wp:positionH>
                <wp:positionV relativeFrom="paragraph">
                  <wp:posOffset>4104005</wp:posOffset>
                </wp:positionV>
                <wp:extent cx="5124450" cy="2514600"/>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5124450" cy="2514600"/>
                        </a:xfrm>
                        <a:prstGeom prst="rect">
                          <a:avLst/>
                        </a:prstGeom>
                        <a:noFill/>
                        <a:ln w="6350">
                          <a:noFill/>
                        </a:ln>
                      </wps:spPr>
                      <wps:txbx>
                        <w:txbxContent>
                          <w:p w14:paraId="080561E3" w14:textId="77777777" w:rsidR="0017691D" w:rsidRPr="00771BA0" w:rsidRDefault="0017691D" w:rsidP="0017691D">
                            <w:pPr>
                              <w:pStyle w:val="Ttulo2"/>
                              <w:rPr>
                                <w:rFonts w:ascii="Zizou Slab Bold" w:hAnsi="Zizou Slab Bold"/>
                                <w:color w:val="auto"/>
                              </w:rPr>
                            </w:pPr>
                            <w:bookmarkStart w:id="4776" w:name="_Toc26201347"/>
                            <w:r>
                              <w:rPr>
                                <w:rFonts w:ascii="Zizou Slab Bold" w:hAnsi="Zizou Slab Bold"/>
                                <w:color w:val="auto"/>
                              </w:rPr>
                              <w:t>Nuestro Equipo</w:t>
                            </w:r>
                            <w:bookmarkEnd w:id="4776"/>
                          </w:p>
                          <w:p w14:paraId="51890679" w14:textId="77777777" w:rsidR="0017691D" w:rsidRPr="0017691D" w:rsidRDefault="0017691D" w:rsidP="0017691D">
                            <w:pPr>
                              <w:pStyle w:val="Ttulo3"/>
                              <w:rPr>
                                <w:sz w:val="28"/>
                                <w:szCs w:val="24"/>
                              </w:rPr>
                            </w:pPr>
                            <w:bookmarkStart w:id="4777" w:name="_Toc26201348"/>
                            <w:proofErr w:type="spellStart"/>
                            <w:r w:rsidRPr="0017691D">
                              <w:rPr>
                                <w:sz w:val="28"/>
                                <w:szCs w:val="24"/>
                              </w:rPr>
                              <w:t>Jhonatan</w:t>
                            </w:r>
                            <w:proofErr w:type="spellEnd"/>
                            <w:r w:rsidRPr="0017691D">
                              <w:rPr>
                                <w:sz w:val="28"/>
                                <w:szCs w:val="24"/>
                              </w:rPr>
                              <w:t xml:space="preserve"> </w:t>
                            </w:r>
                            <w:proofErr w:type="spellStart"/>
                            <w:r w:rsidRPr="0017691D">
                              <w:rPr>
                                <w:sz w:val="28"/>
                                <w:szCs w:val="24"/>
                              </w:rPr>
                              <w:t>Beltran</w:t>
                            </w:r>
                            <w:proofErr w:type="spellEnd"/>
                            <w:r w:rsidRPr="0017691D">
                              <w:rPr>
                                <w:sz w:val="28"/>
                                <w:szCs w:val="24"/>
                              </w:rPr>
                              <w:t xml:space="preserve"> Gago, </w:t>
                            </w:r>
                            <w:proofErr w:type="spellStart"/>
                            <w:r w:rsidRPr="0017691D">
                              <w:rPr>
                                <w:sz w:val="28"/>
                                <w:szCs w:val="24"/>
                              </w:rPr>
                              <w:t>Product</w:t>
                            </w:r>
                            <w:proofErr w:type="spellEnd"/>
                            <w:r w:rsidRPr="0017691D">
                              <w:rPr>
                                <w:sz w:val="28"/>
                                <w:szCs w:val="24"/>
                              </w:rPr>
                              <w:t xml:space="preserve"> </w:t>
                            </w:r>
                            <w:proofErr w:type="spellStart"/>
                            <w:r w:rsidRPr="0017691D">
                              <w:rPr>
                                <w:sz w:val="28"/>
                                <w:szCs w:val="24"/>
                              </w:rPr>
                              <w:t>Owner</w:t>
                            </w:r>
                            <w:bookmarkEnd w:id="4777"/>
                            <w:proofErr w:type="spellEnd"/>
                          </w:p>
                          <w:p w14:paraId="10CA34F7" w14:textId="77777777" w:rsidR="0017691D" w:rsidRPr="0017691D" w:rsidRDefault="0017691D" w:rsidP="0017691D">
                            <w:pPr>
                              <w:pStyle w:val="Ttulo3"/>
                              <w:rPr>
                                <w:sz w:val="28"/>
                                <w:szCs w:val="24"/>
                              </w:rPr>
                            </w:pPr>
                            <w:bookmarkStart w:id="4778" w:name="_Toc26201349"/>
                            <w:r w:rsidRPr="0017691D">
                              <w:rPr>
                                <w:sz w:val="28"/>
                                <w:szCs w:val="24"/>
                              </w:rPr>
                              <w:t>Gonzalo Escudero Perla, Scrum Máster</w:t>
                            </w:r>
                            <w:bookmarkEnd w:id="4778"/>
                          </w:p>
                          <w:p w14:paraId="385E9583" w14:textId="77777777" w:rsidR="0017691D" w:rsidRPr="0017691D" w:rsidRDefault="0017691D" w:rsidP="0017691D">
                            <w:pPr>
                              <w:pStyle w:val="Ttulo3"/>
                              <w:rPr>
                                <w:sz w:val="28"/>
                                <w:szCs w:val="24"/>
                              </w:rPr>
                            </w:pPr>
                            <w:bookmarkStart w:id="4779" w:name="_Toc26201350"/>
                            <w:r w:rsidRPr="0017691D">
                              <w:rPr>
                                <w:sz w:val="28"/>
                                <w:szCs w:val="24"/>
                              </w:rPr>
                              <w:t xml:space="preserve">Ernesto Sanchez Matos, Lead </w:t>
                            </w:r>
                            <w:proofErr w:type="spellStart"/>
                            <w:r w:rsidRPr="0017691D">
                              <w:rPr>
                                <w:sz w:val="28"/>
                                <w:szCs w:val="24"/>
                              </w:rPr>
                              <w:t>Developer</w:t>
                            </w:r>
                            <w:bookmarkEnd w:id="4779"/>
                            <w:proofErr w:type="spellEnd"/>
                          </w:p>
                          <w:p w14:paraId="1F9A9BC2" w14:textId="77777777" w:rsidR="0017691D" w:rsidRPr="0017691D" w:rsidRDefault="0017691D" w:rsidP="0017691D">
                            <w:pPr>
                              <w:pStyle w:val="Ttulo3"/>
                              <w:rPr>
                                <w:sz w:val="28"/>
                                <w:szCs w:val="24"/>
                              </w:rPr>
                            </w:pPr>
                            <w:bookmarkStart w:id="4780" w:name="_Toc26201351"/>
                            <w:r w:rsidRPr="0017691D">
                              <w:rPr>
                                <w:sz w:val="28"/>
                                <w:szCs w:val="24"/>
                              </w:rPr>
                              <w:t xml:space="preserve">Diego </w:t>
                            </w:r>
                            <w:proofErr w:type="spellStart"/>
                            <w:r w:rsidRPr="0017691D">
                              <w:rPr>
                                <w:sz w:val="28"/>
                                <w:szCs w:val="24"/>
                              </w:rPr>
                              <w:t>Obregon</w:t>
                            </w:r>
                            <w:proofErr w:type="spellEnd"/>
                            <w:r w:rsidRPr="0017691D">
                              <w:rPr>
                                <w:sz w:val="28"/>
                                <w:szCs w:val="24"/>
                              </w:rPr>
                              <w:t xml:space="preserve">, </w:t>
                            </w:r>
                            <w:proofErr w:type="spellStart"/>
                            <w:r w:rsidRPr="0017691D">
                              <w:rPr>
                                <w:sz w:val="28"/>
                                <w:szCs w:val="24"/>
                              </w:rPr>
                              <w:t>Developer</w:t>
                            </w:r>
                            <w:bookmarkEnd w:id="4780"/>
                            <w:proofErr w:type="spellEnd"/>
                          </w:p>
                          <w:p w14:paraId="09561ACD" w14:textId="77777777" w:rsidR="0017691D" w:rsidRPr="0017691D" w:rsidRDefault="0017691D" w:rsidP="0017691D">
                            <w:pPr>
                              <w:pStyle w:val="Ttulo3"/>
                              <w:rPr>
                                <w:sz w:val="28"/>
                                <w:szCs w:val="24"/>
                              </w:rPr>
                            </w:pPr>
                            <w:bookmarkStart w:id="4781" w:name="_Toc26201352"/>
                            <w:r w:rsidRPr="0017691D">
                              <w:rPr>
                                <w:sz w:val="28"/>
                                <w:szCs w:val="24"/>
                              </w:rPr>
                              <w:t xml:space="preserve">Giordano </w:t>
                            </w:r>
                            <w:proofErr w:type="spellStart"/>
                            <w:r w:rsidRPr="0017691D">
                              <w:rPr>
                                <w:sz w:val="28"/>
                                <w:szCs w:val="24"/>
                              </w:rPr>
                              <w:t>Validivia</w:t>
                            </w:r>
                            <w:proofErr w:type="spellEnd"/>
                            <w:r w:rsidRPr="0017691D">
                              <w:rPr>
                                <w:sz w:val="28"/>
                                <w:szCs w:val="24"/>
                              </w:rPr>
                              <w:t xml:space="preserve">, </w:t>
                            </w:r>
                            <w:proofErr w:type="spellStart"/>
                            <w:r w:rsidRPr="0017691D">
                              <w:rPr>
                                <w:sz w:val="28"/>
                                <w:szCs w:val="24"/>
                              </w:rPr>
                              <w:t>Developer</w:t>
                            </w:r>
                            <w:bookmarkEnd w:id="4781"/>
                            <w:proofErr w:type="spellEnd"/>
                          </w:p>
                          <w:p w14:paraId="72574047" w14:textId="77777777" w:rsidR="0017691D" w:rsidRDefault="001769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D182" id="Cuadro de texto 68" o:spid="_x0000_s1036" type="#_x0000_t202" style="position:absolute;margin-left:-13.35pt;margin-top:323.15pt;width:403.5pt;height:19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" filled="f" stroked="f" strokeweight=".5pt">
                <v:textbox>
                  <w:txbxContent>
                    <w:p w14:paraId="080561E3" w14:textId="77777777" w:rsidR="0017691D" w:rsidRPr="00771BA0" w:rsidRDefault="0017691D" w:rsidP="0017691D">
                      <w:pPr>
                        <w:pStyle w:val="Ttulo2"/>
                        <w:rPr>
                          <w:rFonts w:ascii="Zizou Slab Bold" w:hAnsi="Zizou Slab Bold"/>
                          <w:color w:val="auto"/>
                        </w:rPr>
                      </w:pPr>
                      <w:bookmarkStart w:id="4782" w:name="_Toc26201347"/>
                      <w:r>
                        <w:rPr>
                          <w:rFonts w:ascii="Zizou Slab Bold" w:hAnsi="Zizou Slab Bold"/>
                          <w:color w:val="auto"/>
                        </w:rPr>
                        <w:t>Nuestro Equipo</w:t>
                      </w:r>
                      <w:bookmarkEnd w:id="4782"/>
                    </w:p>
                    <w:p w14:paraId="51890679" w14:textId="77777777" w:rsidR="0017691D" w:rsidRPr="0017691D" w:rsidRDefault="0017691D" w:rsidP="0017691D">
                      <w:pPr>
                        <w:pStyle w:val="Ttulo3"/>
                        <w:rPr>
                          <w:sz w:val="28"/>
                          <w:szCs w:val="24"/>
                        </w:rPr>
                      </w:pPr>
                      <w:bookmarkStart w:id="4783" w:name="_Toc26201348"/>
                      <w:proofErr w:type="spellStart"/>
                      <w:r w:rsidRPr="0017691D">
                        <w:rPr>
                          <w:sz w:val="28"/>
                          <w:szCs w:val="24"/>
                        </w:rPr>
                        <w:t>Jhonatan</w:t>
                      </w:r>
                      <w:proofErr w:type="spellEnd"/>
                      <w:r w:rsidRPr="0017691D">
                        <w:rPr>
                          <w:sz w:val="28"/>
                          <w:szCs w:val="24"/>
                        </w:rPr>
                        <w:t xml:space="preserve"> </w:t>
                      </w:r>
                      <w:proofErr w:type="spellStart"/>
                      <w:r w:rsidRPr="0017691D">
                        <w:rPr>
                          <w:sz w:val="28"/>
                          <w:szCs w:val="24"/>
                        </w:rPr>
                        <w:t>Beltran</w:t>
                      </w:r>
                      <w:proofErr w:type="spellEnd"/>
                      <w:r w:rsidRPr="0017691D">
                        <w:rPr>
                          <w:sz w:val="28"/>
                          <w:szCs w:val="24"/>
                        </w:rPr>
                        <w:t xml:space="preserve"> Gago, </w:t>
                      </w:r>
                      <w:proofErr w:type="spellStart"/>
                      <w:r w:rsidRPr="0017691D">
                        <w:rPr>
                          <w:sz w:val="28"/>
                          <w:szCs w:val="24"/>
                        </w:rPr>
                        <w:t>Product</w:t>
                      </w:r>
                      <w:proofErr w:type="spellEnd"/>
                      <w:r w:rsidRPr="0017691D">
                        <w:rPr>
                          <w:sz w:val="28"/>
                          <w:szCs w:val="24"/>
                        </w:rPr>
                        <w:t xml:space="preserve"> </w:t>
                      </w:r>
                      <w:proofErr w:type="spellStart"/>
                      <w:r w:rsidRPr="0017691D">
                        <w:rPr>
                          <w:sz w:val="28"/>
                          <w:szCs w:val="24"/>
                        </w:rPr>
                        <w:t>Owner</w:t>
                      </w:r>
                      <w:bookmarkEnd w:id="4783"/>
                      <w:proofErr w:type="spellEnd"/>
                    </w:p>
                    <w:p w14:paraId="10CA34F7" w14:textId="77777777" w:rsidR="0017691D" w:rsidRPr="0017691D" w:rsidRDefault="0017691D" w:rsidP="0017691D">
                      <w:pPr>
                        <w:pStyle w:val="Ttulo3"/>
                        <w:rPr>
                          <w:sz w:val="28"/>
                          <w:szCs w:val="24"/>
                        </w:rPr>
                      </w:pPr>
                      <w:bookmarkStart w:id="4784" w:name="_Toc26201349"/>
                      <w:r w:rsidRPr="0017691D">
                        <w:rPr>
                          <w:sz w:val="28"/>
                          <w:szCs w:val="24"/>
                        </w:rPr>
                        <w:t>Gonzalo Escudero Perla, Scrum Máster</w:t>
                      </w:r>
                      <w:bookmarkEnd w:id="4784"/>
                    </w:p>
                    <w:p w14:paraId="385E9583" w14:textId="77777777" w:rsidR="0017691D" w:rsidRPr="0017691D" w:rsidRDefault="0017691D" w:rsidP="0017691D">
                      <w:pPr>
                        <w:pStyle w:val="Ttulo3"/>
                        <w:rPr>
                          <w:sz w:val="28"/>
                          <w:szCs w:val="24"/>
                        </w:rPr>
                      </w:pPr>
                      <w:bookmarkStart w:id="4785" w:name="_Toc26201350"/>
                      <w:r w:rsidRPr="0017691D">
                        <w:rPr>
                          <w:sz w:val="28"/>
                          <w:szCs w:val="24"/>
                        </w:rPr>
                        <w:t xml:space="preserve">Ernesto Sanchez Matos, Lead </w:t>
                      </w:r>
                      <w:proofErr w:type="spellStart"/>
                      <w:r w:rsidRPr="0017691D">
                        <w:rPr>
                          <w:sz w:val="28"/>
                          <w:szCs w:val="24"/>
                        </w:rPr>
                        <w:t>Developer</w:t>
                      </w:r>
                      <w:bookmarkEnd w:id="4785"/>
                      <w:proofErr w:type="spellEnd"/>
                    </w:p>
                    <w:p w14:paraId="1F9A9BC2" w14:textId="77777777" w:rsidR="0017691D" w:rsidRPr="0017691D" w:rsidRDefault="0017691D" w:rsidP="0017691D">
                      <w:pPr>
                        <w:pStyle w:val="Ttulo3"/>
                        <w:rPr>
                          <w:sz w:val="28"/>
                          <w:szCs w:val="24"/>
                        </w:rPr>
                      </w:pPr>
                      <w:bookmarkStart w:id="4786" w:name="_Toc26201351"/>
                      <w:r w:rsidRPr="0017691D">
                        <w:rPr>
                          <w:sz w:val="28"/>
                          <w:szCs w:val="24"/>
                        </w:rPr>
                        <w:t xml:space="preserve">Diego </w:t>
                      </w:r>
                      <w:proofErr w:type="spellStart"/>
                      <w:r w:rsidRPr="0017691D">
                        <w:rPr>
                          <w:sz w:val="28"/>
                          <w:szCs w:val="24"/>
                        </w:rPr>
                        <w:t>Obregon</w:t>
                      </w:r>
                      <w:proofErr w:type="spellEnd"/>
                      <w:r w:rsidRPr="0017691D">
                        <w:rPr>
                          <w:sz w:val="28"/>
                          <w:szCs w:val="24"/>
                        </w:rPr>
                        <w:t xml:space="preserve">, </w:t>
                      </w:r>
                      <w:proofErr w:type="spellStart"/>
                      <w:r w:rsidRPr="0017691D">
                        <w:rPr>
                          <w:sz w:val="28"/>
                          <w:szCs w:val="24"/>
                        </w:rPr>
                        <w:t>Developer</w:t>
                      </w:r>
                      <w:bookmarkEnd w:id="4786"/>
                      <w:proofErr w:type="spellEnd"/>
                    </w:p>
                    <w:p w14:paraId="09561ACD" w14:textId="77777777" w:rsidR="0017691D" w:rsidRPr="0017691D" w:rsidRDefault="0017691D" w:rsidP="0017691D">
                      <w:pPr>
                        <w:pStyle w:val="Ttulo3"/>
                        <w:rPr>
                          <w:sz w:val="28"/>
                          <w:szCs w:val="24"/>
                        </w:rPr>
                      </w:pPr>
                      <w:bookmarkStart w:id="4787" w:name="_Toc26201352"/>
                      <w:r w:rsidRPr="0017691D">
                        <w:rPr>
                          <w:sz w:val="28"/>
                          <w:szCs w:val="24"/>
                        </w:rPr>
                        <w:t xml:space="preserve">Giordano </w:t>
                      </w:r>
                      <w:proofErr w:type="spellStart"/>
                      <w:r w:rsidRPr="0017691D">
                        <w:rPr>
                          <w:sz w:val="28"/>
                          <w:szCs w:val="24"/>
                        </w:rPr>
                        <w:t>Validivia</w:t>
                      </w:r>
                      <w:proofErr w:type="spellEnd"/>
                      <w:r w:rsidRPr="0017691D">
                        <w:rPr>
                          <w:sz w:val="28"/>
                          <w:szCs w:val="24"/>
                        </w:rPr>
                        <w:t xml:space="preserve">, </w:t>
                      </w:r>
                      <w:proofErr w:type="spellStart"/>
                      <w:r w:rsidRPr="0017691D">
                        <w:rPr>
                          <w:sz w:val="28"/>
                          <w:szCs w:val="24"/>
                        </w:rPr>
                        <w:t>Developer</w:t>
                      </w:r>
                      <w:bookmarkEnd w:id="4787"/>
                      <w:proofErr w:type="spellEnd"/>
                    </w:p>
                    <w:p w14:paraId="72574047" w14:textId="77777777" w:rsidR="0017691D" w:rsidRDefault="0017691D"/>
                  </w:txbxContent>
                </v:textbox>
              </v:shape>
            </w:pict>
          </mc:Fallback>
        </mc:AlternateContent>
      </w:r>
      <w:bookmarkEnd w:id="4775"/>
    </w:p>
    <w:p w14:paraId="0C9F77D0" w14:textId="332894F6" w:rsidR="009A5121" w:rsidRDefault="009A5121">
      <w:pPr>
        <w:spacing w:after="200"/>
      </w:pPr>
    </w:p>
    <w:p w14:paraId="683399CE" w14:textId="08AFC25D" w:rsidR="009A5121" w:rsidRDefault="009A5121">
      <w:pPr>
        <w:spacing w:after="200"/>
      </w:pPr>
    </w:p>
    <w:p w14:paraId="67391858" w14:textId="04D2F7E0" w:rsidR="009A5121" w:rsidRDefault="009A5121">
      <w:pPr>
        <w:spacing w:after="200"/>
      </w:pPr>
    </w:p>
    <w:p w14:paraId="2C7BEF98" w14:textId="7FBCC509" w:rsidR="0017691D" w:rsidRDefault="0017691D">
      <w:pPr>
        <w:spacing w:after="200"/>
      </w:pPr>
      <w:r>
        <w:br w:type="page"/>
      </w:r>
    </w:p>
    <w:p w14:paraId="07DFDCFD" w14:textId="3DE9469C" w:rsidR="0017691D" w:rsidRDefault="0017691D">
      <w:pPr>
        <w:spacing w:after="200"/>
      </w:pPr>
      <w:r>
        <w:rPr>
          <w:noProof/>
        </w:rPr>
        <w:lastRenderedPageBreak/>
        <w:drawing>
          <wp:inline distT="0" distB="0" distL="0" distR="0" wp14:anchorId="394699D3" wp14:editId="6488149C">
            <wp:extent cx="5852160" cy="420624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4206240"/>
                    </a:xfrm>
                    <a:prstGeom prst="rect">
                      <a:avLst/>
                    </a:prstGeom>
                    <a:noFill/>
                    <a:ln>
                      <a:noFill/>
                    </a:ln>
                  </pic:spPr>
                </pic:pic>
              </a:graphicData>
            </a:graphic>
          </wp:inline>
        </w:drawing>
      </w:r>
      <w:r>
        <w:br w:type="page"/>
      </w:r>
    </w:p>
    <w:p w14:paraId="1886666F" w14:textId="77777777" w:rsidR="0017691D" w:rsidRDefault="0017691D">
      <w:pPr>
        <w:spacing w:after="200"/>
      </w:pPr>
    </w:p>
    <w:p w14:paraId="2B6FDDCA" w14:textId="282ACB3C" w:rsidR="00363A80" w:rsidRPr="00771BA0" w:rsidRDefault="00BB244A" w:rsidP="00771BA0">
      <w:pPr>
        <w:pStyle w:val="Ttulo1"/>
        <w:rPr>
          <w:rFonts w:ascii="Zizou Slab Bold" w:hAnsi="Zizou Slab Bold"/>
          <w:color w:val="auto"/>
          <w:lang w:val="en-US"/>
        </w:rPr>
      </w:pPr>
      <w:bookmarkStart w:id="4788" w:name="_Toc25223001"/>
      <w:bookmarkStart w:id="4789" w:name="_Toc25247133"/>
      <w:bookmarkStart w:id="4790" w:name="_Toc25309791"/>
      <w:bookmarkStart w:id="4791" w:name="_Toc26201354"/>
      <w:r w:rsidRPr="00771BA0">
        <w:rPr>
          <w:rFonts w:ascii="Zizou Slab Bold" w:hAnsi="Zizou Slab Bold"/>
          <w:noProof/>
          <w:color w:val="auto"/>
          <w:lang w:eastAsia="es-PE"/>
        </w:rPr>
        <mc:AlternateContent>
          <mc:Choice Requires="wps">
            <w:drawing>
              <wp:anchor distT="0" distB="0" distL="114300" distR="114300" simplePos="0" relativeHeight="251934720" behindDoc="0" locked="0" layoutInCell="1" allowOverlap="1" wp14:anchorId="6E78DA3E" wp14:editId="1F69CC99">
                <wp:simplePos x="0" y="0"/>
                <wp:positionH relativeFrom="margin">
                  <wp:posOffset>4869180</wp:posOffset>
                </wp:positionH>
                <wp:positionV relativeFrom="paragraph">
                  <wp:posOffset>48895</wp:posOffset>
                </wp:positionV>
                <wp:extent cx="1352550" cy="463550"/>
                <wp:effectExtent l="0" t="0" r="0" b="0"/>
                <wp:wrapSquare wrapText="bothSides"/>
                <wp:docPr id="58" name="Rectangle 15"/>
                <wp:cNvGraphicFramePr/>
                <a:graphic xmlns:a="http://schemas.openxmlformats.org/drawingml/2006/main">
                  <a:graphicData uri="http://schemas.microsoft.com/office/word/2010/wordprocessingShape">
                    <wps:wsp>
                      <wps:cNvSpPr/>
                      <wps:spPr>
                        <a:xfrm>
                          <a:off x="0" y="0"/>
                          <a:ext cx="135255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58501" w14:textId="77777777"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17691D" w:rsidRDefault="0017691D"/>
                          <w:p w14:paraId="495024A2" w14:textId="77777777"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17691D" w:rsidRDefault="0017691D"/>
                          <w:p w14:paraId="36191704" w14:textId="6CD285C3"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17691D" w:rsidRDefault="0017691D"/>
                          <w:p w14:paraId="25947214" w14:textId="6CD285C3"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8DA3E" id="_x0000_s1037" style="position:absolute;margin-left:383.4pt;margin-top:3.85pt;width:106.5pt;height:36.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" fillcolor="red" stroked="f" strokeweight="2pt">
                <v:textbox>
                  <w:txbxContent>
                    <w:p w14:paraId="74058501" w14:textId="77777777"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17691D" w:rsidRDefault="0017691D"/>
                    <w:p w14:paraId="495024A2" w14:textId="77777777"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17691D" w:rsidRDefault="0017691D"/>
                    <w:p w14:paraId="36191704" w14:textId="6CD285C3"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17691D" w:rsidRDefault="0017691D"/>
                    <w:p w14:paraId="25947214" w14:textId="6CD285C3"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r w:rsidR="00705638" w:rsidRPr="00771BA0">
        <w:rPr>
          <w:rFonts w:ascii="Zizou Slab Bold" w:hAnsi="Zizou Slab Bold"/>
          <w:color w:val="auto"/>
          <w:lang w:val="en-US"/>
        </w:rPr>
        <w:t>CHAPTER REQUERIMENTS</w:t>
      </w:r>
      <w:bookmarkEnd w:id="4788"/>
      <w:bookmarkEnd w:id="4789"/>
      <w:bookmarkEnd w:id="4790"/>
      <w:bookmarkEnd w:id="4791"/>
    </w:p>
    <w:p w14:paraId="0A5B1DE9" w14:textId="4F8968A0" w:rsidR="00A23099" w:rsidRDefault="00A23099" w:rsidP="00A01EAB">
      <w:pPr>
        <w:rPr>
          <w:color w:val="auto"/>
          <w:sz w:val="36"/>
          <w:szCs w:val="36"/>
          <w:lang w:val="en-US"/>
        </w:rPr>
      </w:pPr>
      <w:r>
        <w:rPr>
          <w:noProof/>
          <w:lang w:eastAsia="es-PE"/>
        </w:rPr>
        <mc:AlternateContent>
          <mc:Choice Requires="wps">
            <w:drawing>
              <wp:anchor distT="0" distB="0" distL="114300" distR="114300" simplePos="0" relativeHeight="251694080" behindDoc="0" locked="0" layoutInCell="1" allowOverlap="1" wp14:anchorId="7EF11FD3" wp14:editId="4C25F262">
                <wp:simplePos x="0" y="0"/>
                <wp:positionH relativeFrom="margin">
                  <wp:posOffset>4929505</wp:posOffset>
                </wp:positionH>
                <wp:positionV relativeFrom="paragraph">
                  <wp:posOffset>5080</wp:posOffset>
                </wp:positionV>
                <wp:extent cx="1272540" cy="1214755"/>
                <wp:effectExtent l="0" t="0" r="3810" b="4445"/>
                <wp:wrapNone/>
                <wp:docPr id="31" name="Rectangle 13"/>
                <wp:cNvGraphicFramePr/>
                <a:graphic xmlns:a="http://schemas.openxmlformats.org/drawingml/2006/main">
                  <a:graphicData uri="http://schemas.microsoft.com/office/word/2010/wordprocessingShape">
                    <wps:wsp>
                      <wps:cNvSpPr/>
                      <wps:spPr>
                        <a:xfrm>
                          <a:off x="0" y="0"/>
                          <a:ext cx="127254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0B06A" w14:textId="6CD285C3"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17691D" w:rsidRDefault="0017691D"/>
                          <w:p w14:paraId="586FB9C9"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17691D" w:rsidRDefault="0017691D"/>
                          <w:p w14:paraId="3C8451C6"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17691D" w:rsidRDefault="0017691D"/>
                          <w:p w14:paraId="39ED2916" w14:textId="3BC23CED"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11FD3" id="_x0000_s1038" style="position:absolute;margin-left:388.15pt;margin-top:.4pt;width:100.2pt;height:95.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" fillcolor="red" stroked="f" strokeweight="2pt">
                <v:textbox inset="2.5mm,.5mm,2.5mm,.5mm">
                  <w:txbxContent>
                    <w:p w14:paraId="37A0B06A" w14:textId="6CD285C3"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17691D" w:rsidRDefault="0017691D"/>
                    <w:p w14:paraId="586FB9C9"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17691D" w:rsidRDefault="0017691D"/>
                    <w:p w14:paraId="3C8451C6"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17691D" w:rsidRDefault="0017691D"/>
                    <w:p w14:paraId="39ED2916" w14:textId="3BC23CED"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txbxContent>
                </v:textbox>
                <w10:wrap anchorx="margin"/>
              </v:rect>
            </w:pict>
          </mc:Fallback>
        </mc:AlternateContent>
      </w:r>
    </w:p>
    <w:p w14:paraId="64973774" w14:textId="711EEC61" w:rsidR="00A23099" w:rsidRDefault="00A23099" w:rsidP="00A01EAB">
      <w:pPr>
        <w:rPr>
          <w:color w:val="auto"/>
          <w:sz w:val="36"/>
          <w:szCs w:val="36"/>
          <w:lang w:val="en-US"/>
        </w:rPr>
      </w:pPr>
    </w:p>
    <w:p w14:paraId="544F24A1" w14:textId="5DE68EE4" w:rsidR="00A01EAB" w:rsidRPr="005F2891" w:rsidRDefault="00A01EAB" w:rsidP="00A01EAB">
      <w:pPr>
        <w:rPr>
          <w:color w:val="auto"/>
          <w:sz w:val="36"/>
          <w:szCs w:val="36"/>
          <w:lang w:val="en-US"/>
        </w:rPr>
      </w:pPr>
    </w:p>
    <w:p w14:paraId="7D7FFBD1" w14:textId="77777777" w:rsidR="00832411" w:rsidRPr="00771BA0" w:rsidRDefault="00832411" w:rsidP="00771BA0">
      <w:pPr>
        <w:pStyle w:val="Ttulo2"/>
        <w:rPr>
          <w:rFonts w:ascii="Zizou Slab Bold" w:hAnsi="Zizou Slab Bold"/>
          <w:color w:val="auto"/>
          <w:lang w:val="en-US"/>
        </w:rPr>
      </w:pPr>
      <w:bookmarkStart w:id="4792" w:name="_Toc25247134"/>
      <w:bookmarkStart w:id="4793" w:name="_Toc25309792"/>
      <w:bookmarkStart w:id="4794" w:name="_Toc26201355"/>
      <w:r w:rsidRPr="00771BA0">
        <w:rPr>
          <w:rFonts w:ascii="Zizou Slab Bold" w:hAnsi="Zizou Slab Bold"/>
          <w:color w:val="auto"/>
          <w:lang w:val="en-US"/>
        </w:rPr>
        <w:t xml:space="preserve">User Stories (with </w:t>
      </w:r>
      <w:proofErr w:type="spellStart"/>
      <w:proofErr w:type="gramStart"/>
      <w:r w:rsidRPr="00771BA0">
        <w:rPr>
          <w:rFonts w:ascii="Zizou Slab Bold" w:hAnsi="Zizou Slab Bold"/>
          <w:color w:val="auto"/>
          <w:lang w:val="en-US"/>
        </w:rPr>
        <w:t>ID,Description</w:t>
      </w:r>
      <w:proofErr w:type="gramEnd"/>
      <w:r w:rsidRPr="00771BA0">
        <w:rPr>
          <w:rFonts w:ascii="Zizou Slab Bold" w:hAnsi="Zizou Slab Bold"/>
          <w:color w:val="auto"/>
          <w:lang w:val="en-US"/>
        </w:rPr>
        <w:t>,Acceptance</w:t>
      </w:r>
      <w:proofErr w:type="spellEnd"/>
      <w:r w:rsidRPr="00771BA0">
        <w:rPr>
          <w:rFonts w:ascii="Zizou Slab Bold" w:hAnsi="Zizou Slab Bold"/>
          <w:color w:val="auto"/>
          <w:lang w:val="en-US"/>
        </w:rPr>
        <w:t xml:space="preserve"> criteria)</w:t>
      </w:r>
      <w:bookmarkEnd w:id="4792"/>
      <w:bookmarkEnd w:id="4793"/>
      <w:bookmarkEnd w:id="4794"/>
    </w:p>
    <w:p w14:paraId="7D45C5B6" w14:textId="77777777" w:rsidR="00832411" w:rsidRPr="00DA5853" w:rsidRDefault="00832411" w:rsidP="00832411">
      <w:pPr>
        <w:rPr>
          <w:b/>
          <w:color w:val="auto"/>
          <w:sz w:val="32"/>
          <w:szCs w:val="32"/>
        </w:rPr>
      </w:pPr>
      <w:bookmarkStart w:id="4795" w:name="_Toc25223003"/>
      <w:r w:rsidRPr="00DA5853">
        <w:rPr>
          <w:b/>
          <w:color w:val="auto"/>
          <w:sz w:val="32"/>
          <w:szCs w:val="32"/>
        </w:rPr>
        <w:t>Administrador:</w:t>
      </w:r>
      <w:bookmarkEnd w:id="4795"/>
    </w:p>
    <w:p w14:paraId="3E421604" w14:textId="1534406C" w:rsidR="00454FC4" w:rsidRPr="00BB244A" w:rsidRDefault="006C46C4" w:rsidP="00BB244A">
      <w:bookmarkStart w:id="4796" w:name="_Toc25223004"/>
      <w:r>
        <w:rPr>
          <w:rFonts w:ascii="Arial" w:hAnsi="Arial" w:cs="Arial"/>
          <w:noProof/>
          <w:color w:val="161718" w:themeColor="text1"/>
          <w:lang w:eastAsia="es-PE"/>
        </w:rPr>
        <w:lastRenderedPageBreak/>
        <mc:AlternateContent>
          <mc:Choice Requires="wpg">
            <w:drawing>
              <wp:anchor distT="0" distB="0" distL="114300" distR="114300" simplePos="0" relativeHeight="251771904" behindDoc="0" locked="0" layoutInCell="1" allowOverlap="1" wp14:anchorId="094730CF" wp14:editId="3E40E708">
                <wp:simplePos x="0" y="0"/>
                <wp:positionH relativeFrom="margin">
                  <wp:posOffset>125730</wp:posOffset>
                </wp:positionH>
                <wp:positionV relativeFrom="paragraph">
                  <wp:posOffset>1270</wp:posOffset>
                </wp:positionV>
                <wp:extent cx="6225540" cy="8639173"/>
                <wp:effectExtent l="0" t="0" r="22860" b="10160"/>
                <wp:wrapSquare wrapText="bothSides"/>
                <wp:docPr id="145" name="Grupo 145"/>
                <wp:cNvGraphicFramePr/>
                <a:graphic xmlns:a="http://schemas.openxmlformats.org/drawingml/2006/main">
                  <a:graphicData uri="http://schemas.microsoft.com/office/word/2010/wordprocessingGroup">
                    <wpg:wgp>
                      <wpg:cNvGrpSpPr/>
                      <wpg:grpSpPr>
                        <a:xfrm>
                          <a:off x="0" y="0"/>
                          <a:ext cx="6225540" cy="8639173"/>
                          <a:chOff x="0" y="0"/>
                          <a:chExt cx="6118649" cy="6813468"/>
                        </a:xfrm>
                      </wpg:grpSpPr>
                      <wpg:grpSp>
                        <wpg:cNvPr id="146" name="Group 13"/>
                        <wpg:cNvGrpSpPr/>
                        <wpg:grpSpPr>
                          <a:xfrm>
                            <a:off x="0" y="0"/>
                            <a:ext cx="6118649" cy="1776412"/>
                            <a:chOff x="0" y="0"/>
                            <a:chExt cx="6118649" cy="1067959"/>
                          </a:xfrm>
                        </wpg:grpSpPr>
                        <wps:wsp>
                          <wps:cNvPr id="14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39851D41"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17691D" w:rsidRPr="002B188C" w:rsidRDefault="0017691D" w:rsidP="00760CC3">
                                <w:pPr>
                                  <w:rPr>
                                    <w:rFonts w:ascii="Arial" w:hAnsi="Arial" w:cs="Arial"/>
                                  </w:rPr>
                                </w:pPr>
                              </w:p>
                              <w:p w14:paraId="5D904BFF" w14:textId="77777777" w:rsidR="0017691D" w:rsidRDefault="0017691D" w:rsidP="00760CC3">
                                <w:pPr>
                                  <w:rPr>
                                    <w:rFonts w:ascii="Arial" w:hAnsi="Arial" w:cs="Arial"/>
                                  </w:rPr>
                                </w:pPr>
                              </w:p>
                              <w:p w14:paraId="03C05267" w14:textId="77777777" w:rsidR="0017691D" w:rsidRDefault="0017691D"/>
                              <w:p w14:paraId="0425E7F4"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17691D" w:rsidRPr="002B188C" w:rsidRDefault="0017691D" w:rsidP="00760CC3">
                                <w:pPr>
                                  <w:rPr>
                                    <w:rFonts w:ascii="Arial" w:hAnsi="Arial" w:cs="Arial"/>
                                  </w:rPr>
                                </w:pPr>
                              </w:p>
                              <w:p w14:paraId="613450E4" w14:textId="77777777" w:rsidR="0017691D" w:rsidRDefault="0017691D" w:rsidP="00760CC3">
                                <w:pPr>
                                  <w:rPr>
                                    <w:rFonts w:ascii="Arial" w:hAnsi="Arial" w:cs="Arial"/>
                                  </w:rPr>
                                </w:pPr>
                              </w:p>
                              <w:p w14:paraId="2F1016B1" w14:textId="77777777" w:rsidR="0017691D" w:rsidRDefault="0017691D"/>
                              <w:p w14:paraId="1A9ECDDB"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17691D" w:rsidRPr="002B188C" w:rsidRDefault="0017691D" w:rsidP="00760CC3">
                                <w:pPr>
                                  <w:rPr>
                                    <w:rFonts w:ascii="Arial" w:hAnsi="Arial" w:cs="Arial"/>
                                  </w:rPr>
                                </w:pPr>
                              </w:p>
                              <w:p w14:paraId="52C237ED" w14:textId="77777777" w:rsidR="0017691D" w:rsidRDefault="0017691D" w:rsidP="00760CC3">
                                <w:pPr>
                                  <w:rPr>
                                    <w:rFonts w:ascii="Arial" w:hAnsi="Arial" w:cs="Arial"/>
                                  </w:rPr>
                                </w:pPr>
                              </w:p>
                              <w:p w14:paraId="7FE850D7" w14:textId="77777777" w:rsidR="0017691D" w:rsidRDefault="0017691D"/>
                              <w:p w14:paraId="75F22546"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17691D" w:rsidRPr="002B188C" w:rsidRDefault="0017691D" w:rsidP="00760CC3">
                                <w:pPr>
                                  <w:rPr>
                                    <w:rFonts w:ascii="Arial" w:hAnsi="Arial" w:cs="Arial"/>
                                  </w:rPr>
                                </w:pPr>
                              </w:p>
                              <w:p w14:paraId="66E8B0EC"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77E7203"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17691D" w:rsidRPr="00F83186" w:rsidRDefault="0017691D" w:rsidP="00760CC3">
                                <w:pPr>
                                  <w:rPr>
                                    <w:rFonts w:ascii="Arial" w:hAnsi="Arial" w:cs="Arial"/>
                                  </w:rPr>
                                </w:pPr>
                              </w:p>
                              <w:p w14:paraId="2A98E7C6" w14:textId="77777777" w:rsidR="0017691D" w:rsidRPr="00F83186" w:rsidRDefault="0017691D" w:rsidP="00760CC3">
                                <w:pPr>
                                  <w:rPr>
                                    <w:rFonts w:ascii="Arial" w:hAnsi="Arial" w:cs="Arial"/>
                                  </w:rPr>
                                </w:pPr>
                              </w:p>
                              <w:p w14:paraId="47006993" w14:textId="77777777" w:rsidR="0017691D" w:rsidRPr="00F83186" w:rsidRDefault="0017691D" w:rsidP="00760CC3">
                                <w:pPr>
                                  <w:rPr>
                                    <w:rFonts w:ascii="Arial" w:hAnsi="Arial" w:cs="Arial"/>
                                    <w:i/>
                                    <w:color w:val="161718" w:themeColor="text1"/>
                                  </w:rPr>
                                </w:pPr>
                              </w:p>
                              <w:p w14:paraId="75DF13A7" w14:textId="77777777" w:rsidR="0017691D" w:rsidRDefault="0017691D"/>
                              <w:p w14:paraId="0A01D30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17691D" w:rsidRPr="00F83186" w:rsidRDefault="0017691D" w:rsidP="00760CC3">
                                <w:pPr>
                                  <w:rPr>
                                    <w:rFonts w:ascii="Arial" w:hAnsi="Arial" w:cs="Arial"/>
                                  </w:rPr>
                                </w:pPr>
                              </w:p>
                              <w:p w14:paraId="5E685A42" w14:textId="77777777" w:rsidR="0017691D" w:rsidRPr="00F83186" w:rsidRDefault="0017691D" w:rsidP="00760CC3">
                                <w:pPr>
                                  <w:rPr>
                                    <w:rFonts w:ascii="Arial" w:hAnsi="Arial" w:cs="Arial"/>
                                  </w:rPr>
                                </w:pPr>
                              </w:p>
                              <w:p w14:paraId="645B73DC" w14:textId="77777777" w:rsidR="0017691D" w:rsidRPr="00F83186" w:rsidRDefault="0017691D" w:rsidP="00760CC3">
                                <w:pPr>
                                  <w:rPr>
                                    <w:rFonts w:ascii="Arial" w:hAnsi="Arial" w:cs="Arial"/>
                                    <w:i/>
                                    <w:color w:val="161718" w:themeColor="text1"/>
                                  </w:rPr>
                                </w:pPr>
                              </w:p>
                              <w:p w14:paraId="2378AF9E" w14:textId="77777777" w:rsidR="0017691D" w:rsidRDefault="0017691D"/>
                              <w:p w14:paraId="668C817A"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17691D" w:rsidRPr="00F83186" w:rsidRDefault="0017691D" w:rsidP="00760CC3">
                                <w:pPr>
                                  <w:rPr>
                                    <w:rFonts w:ascii="Arial" w:hAnsi="Arial" w:cs="Arial"/>
                                  </w:rPr>
                                </w:pPr>
                              </w:p>
                              <w:p w14:paraId="10F867DB" w14:textId="77777777" w:rsidR="0017691D" w:rsidRPr="00F83186" w:rsidRDefault="0017691D" w:rsidP="00760CC3">
                                <w:pPr>
                                  <w:rPr>
                                    <w:rFonts w:ascii="Arial" w:hAnsi="Arial" w:cs="Arial"/>
                                  </w:rPr>
                                </w:pPr>
                              </w:p>
                              <w:p w14:paraId="24B506BD" w14:textId="77777777" w:rsidR="0017691D" w:rsidRPr="00F83186" w:rsidRDefault="0017691D" w:rsidP="00760CC3">
                                <w:pPr>
                                  <w:rPr>
                                    <w:rFonts w:ascii="Arial" w:hAnsi="Arial" w:cs="Arial"/>
                                    <w:i/>
                                    <w:color w:val="161718" w:themeColor="text1"/>
                                  </w:rPr>
                                </w:pPr>
                              </w:p>
                              <w:p w14:paraId="4FD053C1" w14:textId="77777777" w:rsidR="0017691D" w:rsidRDefault="0017691D"/>
                              <w:p w14:paraId="07D84ADE"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17691D" w:rsidRPr="00F83186" w:rsidRDefault="0017691D" w:rsidP="00760CC3">
                                <w:pPr>
                                  <w:rPr>
                                    <w:rFonts w:ascii="Arial" w:hAnsi="Arial" w:cs="Arial"/>
                                  </w:rPr>
                                </w:pPr>
                              </w:p>
                              <w:p w14:paraId="6FE168F9" w14:textId="77777777" w:rsidR="0017691D" w:rsidRPr="00F83186" w:rsidRDefault="0017691D" w:rsidP="00760CC3">
                                <w:pPr>
                                  <w:rPr>
                                    <w:rFonts w:ascii="Arial" w:hAnsi="Arial" w:cs="Arial"/>
                                  </w:rPr>
                                </w:pPr>
                              </w:p>
                              <w:p w14:paraId="35850182"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27FD30E" w14:textId="244F159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17691D" w:rsidRPr="0078782C" w:rsidRDefault="0017691D" w:rsidP="00760CC3">
                                <w:pPr>
                                  <w:rPr>
                                    <w:rFonts w:ascii="Arial" w:hAnsi="Arial" w:cs="Arial"/>
                                  </w:rPr>
                                </w:pPr>
                              </w:p>
                              <w:p w14:paraId="60E8EFC6" w14:textId="77777777" w:rsidR="0017691D" w:rsidRPr="0078782C" w:rsidRDefault="0017691D" w:rsidP="00760CC3">
                                <w:pPr>
                                  <w:rPr>
                                    <w:rFonts w:ascii="Arial" w:hAnsi="Arial" w:cs="Arial"/>
                                  </w:rPr>
                                </w:pPr>
                              </w:p>
                              <w:p w14:paraId="63436B59" w14:textId="77777777" w:rsidR="0017691D" w:rsidRPr="0078782C" w:rsidRDefault="0017691D" w:rsidP="00760CC3">
                                <w:pPr>
                                  <w:rPr>
                                    <w:rFonts w:ascii="Arial" w:hAnsi="Arial" w:cs="Arial"/>
                                    <w:i/>
                                    <w:color w:val="161718" w:themeColor="text1"/>
                                  </w:rPr>
                                </w:pPr>
                              </w:p>
                              <w:p w14:paraId="2C7A2F2B" w14:textId="77777777" w:rsidR="0017691D" w:rsidRDefault="0017691D"/>
                              <w:p w14:paraId="6670456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17691D" w:rsidRPr="0078782C" w:rsidRDefault="0017691D" w:rsidP="00760CC3">
                                <w:pPr>
                                  <w:rPr>
                                    <w:rFonts w:ascii="Arial" w:hAnsi="Arial" w:cs="Arial"/>
                                  </w:rPr>
                                </w:pPr>
                              </w:p>
                              <w:p w14:paraId="21F7AE0B" w14:textId="77777777" w:rsidR="0017691D" w:rsidRPr="0078782C" w:rsidRDefault="0017691D" w:rsidP="00760CC3">
                                <w:pPr>
                                  <w:rPr>
                                    <w:rFonts w:ascii="Arial" w:hAnsi="Arial" w:cs="Arial"/>
                                  </w:rPr>
                                </w:pPr>
                              </w:p>
                              <w:p w14:paraId="35DCA042" w14:textId="77777777" w:rsidR="0017691D" w:rsidRPr="0078782C" w:rsidRDefault="0017691D" w:rsidP="00760CC3">
                                <w:pPr>
                                  <w:rPr>
                                    <w:rFonts w:ascii="Arial" w:hAnsi="Arial" w:cs="Arial"/>
                                    <w:i/>
                                    <w:color w:val="161718" w:themeColor="text1"/>
                                  </w:rPr>
                                </w:pPr>
                              </w:p>
                              <w:p w14:paraId="6BFCC9A8" w14:textId="77777777" w:rsidR="0017691D" w:rsidRDefault="0017691D"/>
                              <w:p w14:paraId="49E0BFC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17691D" w:rsidRPr="0078782C" w:rsidRDefault="0017691D" w:rsidP="00760CC3">
                                <w:pPr>
                                  <w:rPr>
                                    <w:rFonts w:ascii="Arial" w:hAnsi="Arial" w:cs="Arial"/>
                                  </w:rPr>
                                </w:pPr>
                              </w:p>
                              <w:p w14:paraId="6AB700A4" w14:textId="77777777" w:rsidR="0017691D" w:rsidRPr="0078782C" w:rsidRDefault="0017691D" w:rsidP="00760CC3">
                                <w:pPr>
                                  <w:rPr>
                                    <w:rFonts w:ascii="Arial" w:hAnsi="Arial" w:cs="Arial"/>
                                  </w:rPr>
                                </w:pPr>
                              </w:p>
                              <w:p w14:paraId="09A088C5" w14:textId="77777777" w:rsidR="0017691D" w:rsidRPr="0078782C" w:rsidRDefault="0017691D" w:rsidP="00760CC3">
                                <w:pPr>
                                  <w:rPr>
                                    <w:rFonts w:ascii="Arial" w:hAnsi="Arial" w:cs="Arial"/>
                                    <w:i/>
                                    <w:color w:val="161718" w:themeColor="text1"/>
                                  </w:rPr>
                                </w:pPr>
                              </w:p>
                              <w:p w14:paraId="6EABA456" w14:textId="77777777" w:rsidR="0017691D" w:rsidRDefault="0017691D"/>
                              <w:p w14:paraId="4A97A52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17691D" w:rsidRPr="0078782C" w:rsidRDefault="0017691D" w:rsidP="00760CC3">
                                <w:pPr>
                                  <w:rPr>
                                    <w:rFonts w:ascii="Arial" w:hAnsi="Arial" w:cs="Arial"/>
                                  </w:rPr>
                                </w:pPr>
                              </w:p>
                              <w:p w14:paraId="7DC5C406" w14:textId="77777777" w:rsidR="0017691D" w:rsidRPr="0078782C" w:rsidRDefault="0017691D" w:rsidP="00760CC3">
                                <w:pPr>
                                  <w:rPr>
                                    <w:rFonts w:ascii="Arial" w:hAnsi="Arial" w:cs="Arial"/>
                                  </w:rPr>
                                </w:pPr>
                              </w:p>
                              <w:p w14:paraId="26FE1B0F"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13C24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17691D" w:rsidRPr="0078782C" w:rsidRDefault="0017691D" w:rsidP="00760CC3">
                                <w:pPr>
                                  <w:rPr>
                                    <w:rFonts w:ascii="Arial" w:hAnsi="Arial" w:cs="Arial"/>
                                  </w:rPr>
                                </w:pPr>
                              </w:p>
                              <w:p w14:paraId="3CCA8EBF" w14:textId="77777777" w:rsidR="0017691D" w:rsidRPr="0078782C" w:rsidRDefault="0017691D" w:rsidP="00760CC3">
                                <w:pPr>
                                  <w:rPr>
                                    <w:rFonts w:ascii="Arial" w:hAnsi="Arial" w:cs="Arial"/>
                                    <w:i/>
                                    <w:color w:val="161718" w:themeColor="text1"/>
                                  </w:rPr>
                                </w:pPr>
                              </w:p>
                              <w:p w14:paraId="41D31106" w14:textId="77777777" w:rsidR="0017691D" w:rsidRDefault="0017691D"/>
                              <w:p w14:paraId="5940F2A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17691D" w:rsidRPr="0078782C" w:rsidRDefault="0017691D" w:rsidP="00760CC3">
                                <w:pPr>
                                  <w:rPr>
                                    <w:rFonts w:ascii="Arial" w:hAnsi="Arial" w:cs="Arial"/>
                                  </w:rPr>
                                </w:pPr>
                              </w:p>
                              <w:p w14:paraId="5C1843E7" w14:textId="77777777" w:rsidR="0017691D" w:rsidRPr="0078782C" w:rsidRDefault="0017691D" w:rsidP="00760CC3">
                                <w:pPr>
                                  <w:rPr>
                                    <w:rFonts w:ascii="Arial" w:hAnsi="Arial" w:cs="Arial"/>
                                    <w:i/>
                                    <w:color w:val="161718" w:themeColor="text1"/>
                                  </w:rPr>
                                </w:pPr>
                              </w:p>
                              <w:p w14:paraId="29F1EB75" w14:textId="77777777" w:rsidR="0017691D" w:rsidRDefault="0017691D"/>
                              <w:p w14:paraId="7F1E3E4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17691D" w:rsidRPr="0078782C" w:rsidRDefault="0017691D" w:rsidP="00760CC3">
                                <w:pPr>
                                  <w:rPr>
                                    <w:rFonts w:ascii="Arial" w:hAnsi="Arial" w:cs="Arial"/>
                                  </w:rPr>
                                </w:pPr>
                              </w:p>
                              <w:p w14:paraId="4F1B82A5" w14:textId="77777777" w:rsidR="0017691D" w:rsidRPr="0078782C" w:rsidRDefault="0017691D" w:rsidP="00760CC3">
                                <w:pPr>
                                  <w:rPr>
                                    <w:rFonts w:ascii="Arial" w:hAnsi="Arial" w:cs="Arial"/>
                                    <w:i/>
                                    <w:color w:val="161718" w:themeColor="text1"/>
                                  </w:rPr>
                                </w:pPr>
                              </w:p>
                              <w:p w14:paraId="6D6FD951" w14:textId="77777777" w:rsidR="0017691D" w:rsidRDefault="0017691D"/>
                              <w:p w14:paraId="7D60D21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17691D" w:rsidRPr="0078782C" w:rsidRDefault="0017691D" w:rsidP="00760CC3">
                                <w:pPr>
                                  <w:rPr>
                                    <w:rFonts w:ascii="Arial" w:hAnsi="Arial" w:cs="Arial"/>
                                  </w:rPr>
                                </w:pPr>
                              </w:p>
                              <w:p w14:paraId="1B5298C5"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Text Box 19"/>
                        <wps:cNvSpPr txBox="1"/>
                        <wps:spPr>
                          <a:xfrm>
                            <a:off x="0" y="1386775"/>
                            <a:ext cx="6117590" cy="5426693"/>
                          </a:xfrm>
                          <a:prstGeom prst="rect">
                            <a:avLst/>
                          </a:prstGeom>
                          <a:solidFill>
                            <a:schemeClr val="lt1"/>
                          </a:solidFill>
                          <a:ln w="6350">
                            <a:solidFill>
                              <a:schemeClr val="bg2">
                                <a:lumMod val="50000"/>
                              </a:schemeClr>
                            </a:solidFill>
                          </a:ln>
                        </wps:spPr>
                        <wps:txbx>
                          <w:txbxContent>
                            <w:p w14:paraId="7ED60C1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17691D" w:rsidRPr="008B0442" w:rsidRDefault="0017691D" w:rsidP="00760CC3">
                              <w:pPr>
                                <w:spacing w:line="240" w:lineRule="auto"/>
                                <w:rPr>
                                  <w:rFonts w:cs="Arial"/>
                                  <w:bCs/>
                                  <w:color w:val="auto"/>
                                  <w:sz w:val="24"/>
                                  <w:szCs w:val="20"/>
                                </w:rPr>
                              </w:pPr>
                            </w:p>
                            <w:p w14:paraId="76C405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17691D" w:rsidRPr="008B0442" w:rsidRDefault="0017691D" w:rsidP="00760CC3">
                              <w:pPr>
                                <w:spacing w:line="240" w:lineRule="auto"/>
                                <w:rPr>
                                  <w:rFonts w:cs="Arial"/>
                                  <w:bCs/>
                                  <w:color w:val="auto"/>
                                  <w:sz w:val="24"/>
                                  <w:szCs w:val="20"/>
                                </w:rPr>
                              </w:pPr>
                            </w:p>
                            <w:p w14:paraId="674071B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17691D" w:rsidRPr="00C807C2" w:rsidRDefault="0017691D" w:rsidP="00760CC3">
                              <w:pPr>
                                <w:rPr>
                                  <w:rFonts w:ascii="Arial" w:hAnsi="Arial" w:cs="Arial"/>
                                  <w:i/>
                                  <w:color w:val="161718" w:themeColor="text1"/>
                                </w:rPr>
                              </w:pPr>
                            </w:p>
                            <w:p w14:paraId="4725B281" w14:textId="77777777" w:rsidR="0017691D" w:rsidRDefault="0017691D"/>
                            <w:p w14:paraId="11360D6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17691D" w:rsidRPr="008B0442" w:rsidRDefault="0017691D" w:rsidP="00760CC3">
                              <w:pPr>
                                <w:spacing w:line="240" w:lineRule="auto"/>
                                <w:rPr>
                                  <w:rFonts w:cs="Arial"/>
                                  <w:bCs/>
                                  <w:color w:val="auto"/>
                                  <w:sz w:val="24"/>
                                  <w:szCs w:val="20"/>
                                </w:rPr>
                              </w:pPr>
                            </w:p>
                            <w:p w14:paraId="6EF764B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17691D" w:rsidRPr="008B0442" w:rsidRDefault="0017691D" w:rsidP="00760CC3">
                              <w:pPr>
                                <w:spacing w:line="240" w:lineRule="auto"/>
                                <w:rPr>
                                  <w:rFonts w:cs="Arial"/>
                                  <w:bCs/>
                                  <w:color w:val="auto"/>
                                  <w:sz w:val="24"/>
                                  <w:szCs w:val="20"/>
                                </w:rPr>
                              </w:pPr>
                            </w:p>
                            <w:p w14:paraId="752BB0F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730CF" id="Grupo 145" o:spid="_x0000_s1039" style="position:absolute;margin-left:9.9pt;margin-top:.1pt;width:490.2pt;height:680.25pt;z-index:251771904;mso-position-horizontal-relative:margin;mso-position-vertical-relative:text;mso-width-relative:margin;mso-height-relative:margin" coordsize="61186,68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">
                <v:group id="Group 13" o:spid="_x0000_s1040"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_x0000_s1041"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" fillcolor="white [3201]" strokecolor="#6e7277 [1614]" strokeweight=".5pt">
                    <v:textbox>
                      <w:txbxContent>
                        <w:p w14:paraId="39851D41"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17691D" w:rsidRPr="002B188C" w:rsidRDefault="0017691D" w:rsidP="00760CC3">
                          <w:pPr>
                            <w:rPr>
                              <w:rFonts w:ascii="Arial" w:hAnsi="Arial" w:cs="Arial"/>
                            </w:rPr>
                          </w:pPr>
                        </w:p>
                        <w:p w14:paraId="5D904BFF" w14:textId="77777777" w:rsidR="0017691D" w:rsidRDefault="0017691D" w:rsidP="00760CC3">
                          <w:pPr>
                            <w:rPr>
                              <w:rFonts w:ascii="Arial" w:hAnsi="Arial" w:cs="Arial"/>
                            </w:rPr>
                          </w:pPr>
                        </w:p>
                        <w:p w14:paraId="03C05267" w14:textId="77777777" w:rsidR="0017691D" w:rsidRDefault="0017691D"/>
                        <w:p w14:paraId="0425E7F4"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17691D" w:rsidRPr="002B188C" w:rsidRDefault="0017691D" w:rsidP="00760CC3">
                          <w:pPr>
                            <w:rPr>
                              <w:rFonts w:ascii="Arial" w:hAnsi="Arial" w:cs="Arial"/>
                            </w:rPr>
                          </w:pPr>
                        </w:p>
                        <w:p w14:paraId="613450E4" w14:textId="77777777" w:rsidR="0017691D" w:rsidRDefault="0017691D" w:rsidP="00760CC3">
                          <w:pPr>
                            <w:rPr>
                              <w:rFonts w:ascii="Arial" w:hAnsi="Arial" w:cs="Arial"/>
                            </w:rPr>
                          </w:pPr>
                        </w:p>
                        <w:p w14:paraId="2F1016B1" w14:textId="77777777" w:rsidR="0017691D" w:rsidRDefault="0017691D"/>
                        <w:p w14:paraId="1A9ECDDB"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17691D" w:rsidRPr="002B188C" w:rsidRDefault="0017691D" w:rsidP="00760CC3">
                          <w:pPr>
                            <w:rPr>
                              <w:rFonts w:ascii="Arial" w:hAnsi="Arial" w:cs="Arial"/>
                            </w:rPr>
                          </w:pPr>
                        </w:p>
                        <w:p w14:paraId="52C237ED" w14:textId="77777777" w:rsidR="0017691D" w:rsidRDefault="0017691D" w:rsidP="00760CC3">
                          <w:pPr>
                            <w:rPr>
                              <w:rFonts w:ascii="Arial" w:hAnsi="Arial" w:cs="Arial"/>
                            </w:rPr>
                          </w:pPr>
                        </w:p>
                        <w:p w14:paraId="7FE850D7" w14:textId="77777777" w:rsidR="0017691D" w:rsidRDefault="0017691D"/>
                        <w:p w14:paraId="75F22546"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17691D" w:rsidRPr="002B188C" w:rsidRDefault="0017691D" w:rsidP="00760CC3">
                          <w:pPr>
                            <w:rPr>
                              <w:rFonts w:ascii="Arial" w:hAnsi="Arial" w:cs="Arial"/>
                            </w:rPr>
                          </w:pPr>
                        </w:p>
                        <w:p w14:paraId="66E8B0EC" w14:textId="77777777" w:rsidR="0017691D" w:rsidRDefault="0017691D" w:rsidP="00760CC3">
                          <w:pPr>
                            <w:rPr>
                              <w:rFonts w:ascii="Arial" w:hAnsi="Arial" w:cs="Arial"/>
                            </w:rPr>
                          </w:pPr>
                        </w:p>
                      </w:txbxContent>
                    </v:textbox>
                  </v:shape>
                  <v:shape id="Text Box 9" o:spid="_x0000_s1042"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" fillcolor="white [3201]" strokecolor="#6e7277 [1614]" strokeweight=".5pt">
                    <v:textbox>
                      <w:txbxContent>
                        <w:p w14:paraId="277E7203"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17691D" w:rsidRPr="00F83186" w:rsidRDefault="0017691D" w:rsidP="00760CC3">
                          <w:pPr>
                            <w:rPr>
                              <w:rFonts w:ascii="Arial" w:hAnsi="Arial" w:cs="Arial"/>
                            </w:rPr>
                          </w:pPr>
                        </w:p>
                        <w:p w14:paraId="2A98E7C6" w14:textId="77777777" w:rsidR="0017691D" w:rsidRPr="00F83186" w:rsidRDefault="0017691D" w:rsidP="00760CC3">
                          <w:pPr>
                            <w:rPr>
                              <w:rFonts w:ascii="Arial" w:hAnsi="Arial" w:cs="Arial"/>
                            </w:rPr>
                          </w:pPr>
                        </w:p>
                        <w:p w14:paraId="47006993" w14:textId="77777777" w:rsidR="0017691D" w:rsidRPr="00F83186" w:rsidRDefault="0017691D" w:rsidP="00760CC3">
                          <w:pPr>
                            <w:rPr>
                              <w:rFonts w:ascii="Arial" w:hAnsi="Arial" w:cs="Arial"/>
                              <w:i/>
                              <w:color w:val="161718" w:themeColor="text1"/>
                            </w:rPr>
                          </w:pPr>
                        </w:p>
                        <w:p w14:paraId="75DF13A7" w14:textId="77777777" w:rsidR="0017691D" w:rsidRDefault="0017691D"/>
                        <w:p w14:paraId="0A01D30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17691D" w:rsidRPr="00F83186" w:rsidRDefault="0017691D" w:rsidP="00760CC3">
                          <w:pPr>
                            <w:rPr>
                              <w:rFonts w:ascii="Arial" w:hAnsi="Arial" w:cs="Arial"/>
                            </w:rPr>
                          </w:pPr>
                        </w:p>
                        <w:p w14:paraId="5E685A42" w14:textId="77777777" w:rsidR="0017691D" w:rsidRPr="00F83186" w:rsidRDefault="0017691D" w:rsidP="00760CC3">
                          <w:pPr>
                            <w:rPr>
                              <w:rFonts w:ascii="Arial" w:hAnsi="Arial" w:cs="Arial"/>
                            </w:rPr>
                          </w:pPr>
                        </w:p>
                        <w:p w14:paraId="645B73DC" w14:textId="77777777" w:rsidR="0017691D" w:rsidRPr="00F83186" w:rsidRDefault="0017691D" w:rsidP="00760CC3">
                          <w:pPr>
                            <w:rPr>
                              <w:rFonts w:ascii="Arial" w:hAnsi="Arial" w:cs="Arial"/>
                              <w:i/>
                              <w:color w:val="161718" w:themeColor="text1"/>
                            </w:rPr>
                          </w:pPr>
                        </w:p>
                        <w:p w14:paraId="2378AF9E" w14:textId="77777777" w:rsidR="0017691D" w:rsidRDefault="0017691D"/>
                        <w:p w14:paraId="668C817A"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17691D" w:rsidRPr="00F83186" w:rsidRDefault="0017691D" w:rsidP="00760CC3">
                          <w:pPr>
                            <w:rPr>
                              <w:rFonts w:ascii="Arial" w:hAnsi="Arial" w:cs="Arial"/>
                            </w:rPr>
                          </w:pPr>
                        </w:p>
                        <w:p w14:paraId="10F867DB" w14:textId="77777777" w:rsidR="0017691D" w:rsidRPr="00F83186" w:rsidRDefault="0017691D" w:rsidP="00760CC3">
                          <w:pPr>
                            <w:rPr>
                              <w:rFonts w:ascii="Arial" w:hAnsi="Arial" w:cs="Arial"/>
                            </w:rPr>
                          </w:pPr>
                        </w:p>
                        <w:p w14:paraId="24B506BD" w14:textId="77777777" w:rsidR="0017691D" w:rsidRPr="00F83186" w:rsidRDefault="0017691D" w:rsidP="00760CC3">
                          <w:pPr>
                            <w:rPr>
                              <w:rFonts w:ascii="Arial" w:hAnsi="Arial" w:cs="Arial"/>
                              <w:i/>
                              <w:color w:val="161718" w:themeColor="text1"/>
                            </w:rPr>
                          </w:pPr>
                        </w:p>
                        <w:p w14:paraId="4FD053C1" w14:textId="77777777" w:rsidR="0017691D" w:rsidRDefault="0017691D"/>
                        <w:p w14:paraId="07D84ADE"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17691D" w:rsidRPr="00F83186" w:rsidRDefault="0017691D" w:rsidP="00760CC3">
                          <w:pPr>
                            <w:rPr>
                              <w:rFonts w:ascii="Arial" w:hAnsi="Arial" w:cs="Arial"/>
                            </w:rPr>
                          </w:pPr>
                        </w:p>
                        <w:p w14:paraId="6FE168F9" w14:textId="77777777" w:rsidR="0017691D" w:rsidRPr="00F83186" w:rsidRDefault="0017691D" w:rsidP="00760CC3">
                          <w:pPr>
                            <w:rPr>
                              <w:rFonts w:ascii="Arial" w:hAnsi="Arial" w:cs="Arial"/>
                            </w:rPr>
                          </w:pPr>
                        </w:p>
                        <w:p w14:paraId="35850182" w14:textId="77777777" w:rsidR="0017691D" w:rsidRPr="00F83186" w:rsidRDefault="0017691D" w:rsidP="00760CC3">
                          <w:pPr>
                            <w:rPr>
                              <w:rFonts w:ascii="Arial" w:hAnsi="Arial" w:cs="Arial"/>
                              <w:i/>
                              <w:color w:val="161718" w:themeColor="text1"/>
                            </w:rPr>
                          </w:pPr>
                        </w:p>
                      </w:txbxContent>
                    </v:textbox>
                  </v:shape>
                  <v:shape id="Text Box 10" o:spid="_x0000_s1043"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" fillcolor="white [3201]" strokecolor="#6e7277 [1614]" strokeweight=".5pt">
                    <v:textbox>
                      <w:txbxContent>
                        <w:p w14:paraId="027FD30E" w14:textId="244F159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17691D" w:rsidRPr="0078782C" w:rsidRDefault="0017691D" w:rsidP="00760CC3">
                          <w:pPr>
                            <w:rPr>
                              <w:rFonts w:ascii="Arial" w:hAnsi="Arial" w:cs="Arial"/>
                            </w:rPr>
                          </w:pPr>
                        </w:p>
                        <w:p w14:paraId="60E8EFC6" w14:textId="77777777" w:rsidR="0017691D" w:rsidRPr="0078782C" w:rsidRDefault="0017691D" w:rsidP="00760CC3">
                          <w:pPr>
                            <w:rPr>
                              <w:rFonts w:ascii="Arial" w:hAnsi="Arial" w:cs="Arial"/>
                            </w:rPr>
                          </w:pPr>
                        </w:p>
                        <w:p w14:paraId="63436B59" w14:textId="77777777" w:rsidR="0017691D" w:rsidRPr="0078782C" w:rsidRDefault="0017691D" w:rsidP="00760CC3">
                          <w:pPr>
                            <w:rPr>
                              <w:rFonts w:ascii="Arial" w:hAnsi="Arial" w:cs="Arial"/>
                              <w:i/>
                              <w:color w:val="161718" w:themeColor="text1"/>
                            </w:rPr>
                          </w:pPr>
                        </w:p>
                        <w:p w14:paraId="2C7A2F2B" w14:textId="77777777" w:rsidR="0017691D" w:rsidRDefault="0017691D"/>
                        <w:p w14:paraId="6670456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17691D" w:rsidRPr="0078782C" w:rsidRDefault="0017691D" w:rsidP="00760CC3">
                          <w:pPr>
                            <w:rPr>
                              <w:rFonts w:ascii="Arial" w:hAnsi="Arial" w:cs="Arial"/>
                            </w:rPr>
                          </w:pPr>
                        </w:p>
                        <w:p w14:paraId="21F7AE0B" w14:textId="77777777" w:rsidR="0017691D" w:rsidRPr="0078782C" w:rsidRDefault="0017691D" w:rsidP="00760CC3">
                          <w:pPr>
                            <w:rPr>
                              <w:rFonts w:ascii="Arial" w:hAnsi="Arial" w:cs="Arial"/>
                            </w:rPr>
                          </w:pPr>
                        </w:p>
                        <w:p w14:paraId="35DCA042" w14:textId="77777777" w:rsidR="0017691D" w:rsidRPr="0078782C" w:rsidRDefault="0017691D" w:rsidP="00760CC3">
                          <w:pPr>
                            <w:rPr>
                              <w:rFonts w:ascii="Arial" w:hAnsi="Arial" w:cs="Arial"/>
                              <w:i/>
                              <w:color w:val="161718" w:themeColor="text1"/>
                            </w:rPr>
                          </w:pPr>
                        </w:p>
                        <w:p w14:paraId="6BFCC9A8" w14:textId="77777777" w:rsidR="0017691D" w:rsidRDefault="0017691D"/>
                        <w:p w14:paraId="49E0BFC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17691D" w:rsidRPr="0078782C" w:rsidRDefault="0017691D" w:rsidP="00760CC3">
                          <w:pPr>
                            <w:rPr>
                              <w:rFonts w:ascii="Arial" w:hAnsi="Arial" w:cs="Arial"/>
                            </w:rPr>
                          </w:pPr>
                        </w:p>
                        <w:p w14:paraId="6AB700A4" w14:textId="77777777" w:rsidR="0017691D" w:rsidRPr="0078782C" w:rsidRDefault="0017691D" w:rsidP="00760CC3">
                          <w:pPr>
                            <w:rPr>
                              <w:rFonts w:ascii="Arial" w:hAnsi="Arial" w:cs="Arial"/>
                            </w:rPr>
                          </w:pPr>
                        </w:p>
                        <w:p w14:paraId="09A088C5" w14:textId="77777777" w:rsidR="0017691D" w:rsidRPr="0078782C" w:rsidRDefault="0017691D" w:rsidP="00760CC3">
                          <w:pPr>
                            <w:rPr>
                              <w:rFonts w:ascii="Arial" w:hAnsi="Arial" w:cs="Arial"/>
                              <w:i/>
                              <w:color w:val="161718" w:themeColor="text1"/>
                            </w:rPr>
                          </w:pPr>
                        </w:p>
                        <w:p w14:paraId="6EABA456" w14:textId="77777777" w:rsidR="0017691D" w:rsidRDefault="0017691D"/>
                        <w:p w14:paraId="4A97A52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17691D" w:rsidRPr="0078782C" w:rsidRDefault="0017691D" w:rsidP="00760CC3">
                          <w:pPr>
                            <w:rPr>
                              <w:rFonts w:ascii="Arial" w:hAnsi="Arial" w:cs="Arial"/>
                            </w:rPr>
                          </w:pPr>
                        </w:p>
                        <w:p w14:paraId="7DC5C406" w14:textId="77777777" w:rsidR="0017691D" w:rsidRPr="0078782C" w:rsidRDefault="0017691D" w:rsidP="00760CC3">
                          <w:pPr>
                            <w:rPr>
                              <w:rFonts w:ascii="Arial" w:hAnsi="Arial" w:cs="Arial"/>
                            </w:rPr>
                          </w:pPr>
                        </w:p>
                        <w:p w14:paraId="26FE1B0F" w14:textId="77777777" w:rsidR="0017691D" w:rsidRPr="0078782C" w:rsidRDefault="0017691D" w:rsidP="00760CC3">
                          <w:pPr>
                            <w:rPr>
                              <w:rFonts w:ascii="Arial" w:hAnsi="Arial" w:cs="Arial"/>
                              <w:i/>
                              <w:color w:val="161718" w:themeColor="text1"/>
                            </w:rPr>
                          </w:pPr>
                        </w:p>
                      </w:txbxContent>
                    </v:textbox>
                  </v:shape>
                  <v:shape id="Text Box 11" o:spid="_x0000_s1044"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" fillcolor="white [3201]" strokecolor="#6e7277 [1614]" strokeweight=".5pt">
                    <v:textbox>
                      <w:txbxContent>
                        <w:p w14:paraId="513C24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17691D" w:rsidRPr="0078782C" w:rsidRDefault="0017691D" w:rsidP="00760CC3">
                          <w:pPr>
                            <w:rPr>
                              <w:rFonts w:ascii="Arial" w:hAnsi="Arial" w:cs="Arial"/>
                            </w:rPr>
                          </w:pPr>
                        </w:p>
                        <w:p w14:paraId="3CCA8EBF" w14:textId="77777777" w:rsidR="0017691D" w:rsidRPr="0078782C" w:rsidRDefault="0017691D" w:rsidP="00760CC3">
                          <w:pPr>
                            <w:rPr>
                              <w:rFonts w:ascii="Arial" w:hAnsi="Arial" w:cs="Arial"/>
                              <w:i/>
                              <w:color w:val="161718" w:themeColor="text1"/>
                            </w:rPr>
                          </w:pPr>
                        </w:p>
                        <w:p w14:paraId="41D31106" w14:textId="77777777" w:rsidR="0017691D" w:rsidRDefault="0017691D"/>
                        <w:p w14:paraId="5940F2A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17691D" w:rsidRPr="0078782C" w:rsidRDefault="0017691D" w:rsidP="00760CC3">
                          <w:pPr>
                            <w:rPr>
                              <w:rFonts w:ascii="Arial" w:hAnsi="Arial" w:cs="Arial"/>
                            </w:rPr>
                          </w:pPr>
                        </w:p>
                        <w:p w14:paraId="5C1843E7" w14:textId="77777777" w:rsidR="0017691D" w:rsidRPr="0078782C" w:rsidRDefault="0017691D" w:rsidP="00760CC3">
                          <w:pPr>
                            <w:rPr>
                              <w:rFonts w:ascii="Arial" w:hAnsi="Arial" w:cs="Arial"/>
                              <w:i/>
                              <w:color w:val="161718" w:themeColor="text1"/>
                            </w:rPr>
                          </w:pPr>
                        </w:p>
                        <w:p w14:paraId="29F1EB75" w14:textId="77777777" w:rsidR="0017691D" w:rsidRDefault="0017691D"/>
                        <w:p w14:paraId="7F1E3E4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17691D" w:rsidRPr="0078782C" w:rsidRDefault="0017691D" w:rsidP="00760CC3">
                          <w:pPr>
                            <w:rPr>
                              <w:rFonts w:ascii="Arial" w:hAnsi="Arial" w:cs="Arial"/>
                            </w:rPr>
                          </w:pPr>
                        </w:p>
                        <w:p w14:paraId="4F1B82A5" w14:textId="77777777" w:rsidR="0017691D" w:rsidRPr="0078782C" w:rsidRDefault="0017691D" w:rsidP="00760CC3">
                          <w:pPr>
                            <w:rPr>
                              <w:rFonts w:ascii="Arial" w:hAnsi="Arial" w:cs="Arial"/>
                              <w:i/>
                              <w:color w:val="161718" w:themeColor="text1"/>
                            </w:rPr>
                          </w:pPr>
                        </w:p>
                        <w:p w14:paraId="6D6FD951" w14:textId="77777777" w:rsidR="0017691D" w:rsidRDefault="0017691D"/>
                        <w:p w14:paraId="7D60D21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17691D" w:rsidRPr="0078782C" w:rsidRDefault="0017691D" w:rsidP="00760CC3">
                          <w:pPr>
                            <w:rPr>
                              <w:rFonts w:ascii="Arial" w:hAnsi="Arial" w:cs="Arial"/>
                            </w:rPr>
                          </w:pPr>
                        </w:p>
                        <w:p w14:paraId="1B5298C5" w14:textId="77777777" w:rsidR="0017691D" w:rsidRPr="0078782C" w:rsidRDefault="0017691D" w:rsidP="00760CC3">
                          <w:pPr>
                            <w:rPr>
                              <w:rFonts w:ascii="Arial" w:hAnsi="Arial" w:cs="Arial"/>
                              <w:i/>
                              <w:color w:val="161718" w:themeColor="text1"/>
                            </w:rPr>
                          </w:pPr>
                        </w:p>
                      </w:txbxContent>
                    </v:textbox>
                  </v:shape>
                </v:group>
                <v:shape id="Text Box 19" o:spid="_x0000_s1045" type="#_x0000_t202" style="position:absolute;top:13867;width:61175;height:5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7u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" fillcolor="white [3201]" strokecolor="#6e7277 [1614]" strokeweight=".5pt">
                  <v:textbox>
                    <w:txbxContent>
                      <w:p w14:paraId="7ED60C1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17691D" w:rsidRPr="008B0442" w:rsidRDefault="0017691D" w:rsidP="00760CC3">
                        <w:pPr>
                          <w:spacing w:line="240" w:lineRule="auto"/>
                          <w:rPr>
                            <w:rFonts w:cs="Arial"/>
                            <w:bCs/>
                            <w:color w:val="auto"/>
                            <w:sz w:val="24"/>
                            <w:szCs w:val="20"/>
                          </w:rPr>
                        </w:pPr>
                      </w:p>
                      <w:p w14:paraId="76C405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17691D" w:rsidRPr="008B0442" w:rsidRDefault="0017691D" w:rsidP="00760CC3">
                        <w:pPr>
                          <w:spacing w:line="240" w:lineRule="auto"/>
                          <w:rPr>
                            <w:rFonts w:cs="Arial"/>
                            <w:bCs/>
                            <w:color w:val="auto"/>
                            <w:sz w:val="24"/>
                            <w:szCs w:val="20"/>
                          </w:rPr>
                        </w:pPr>
                      </w:p>
                      <w:p w14:paraId="674071B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17691D" w:rsidRPr="00C807C2" w:rsidRDefault="0017691D" w:rsidP="00760CC3">
                        <w:pPr>
                          <w:rPr>
                            <w:rFonts w:ascii="Arial" w:hAnsi="Arial" w:cs="Arial"/>
                            <w:i/>
                            <w:color w:val="161718" w:themeColor="text1"/>
                          </w:rPr>
                        </w:pPr>
                      </w:p>
                      <w:p w14:paraId="4725B281" w14:textId="77777777" w:rsidR="0017691D" w:rsidRDefault="0017691D"/>
                      <w:p w14:paraId="11360D6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17691D" w:rsidRPr="008B0442" w:rsidRDefault="0017691D" w:rsidP="00760CC3">
                        <w:pPr>
                          <w:spacing w:line="240" w:lineRule="auto"/>
                          <w:rPr>
                            <w:rFonts w:cs="Arial"/>
                            <w:bCs/>
                            <w:color w:val="auto"/>
                            <w:sz w:val="24"/>
                            <w:szCs w:val="20"/>
                          </w:rPr>
                        </w:pPr>
                      </w:p>
                      <w:p w14:paraId="6EF764B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17691D" w:rsidRPr="008B0442" w:rsidRDefault="0017691D" w:rsidP="00760CC3">
                        <w:pPr>
                          <w:spacing w:line="240" w:lineRule="auto"/>
                          <w:rPr>
                            <w:rFonts w:cs="Arial"/>
                            <w:bCs/>
                            <w:color w:val="auto"/>
                            <w:sz w:val="24"/>
                            <w:szCs w:val="20"/>
                          </w:rPr>
                        </w:pPr>
                      </w:p>
                      <w:p w14:paraId="752BB0F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796"/>
    </w:p>
    <w:p w14:paraId="57B88607" w14:textId="66D0717E" w:rsidR="00454FC4" w:rsidRDefault="006C46C4" w:rsidP="00A23099">
      <w:pPr>
        <w:pStyle w:val="Ttulo2"/>
        <w:rPr>
          <w:color w:val="auto"/>
          <w:sz w:val="24"/>
          <w:szCs w:val="24"/>
        </w:rPr>
      </w:pPr>
      <w:bookmarkStart w:id="4797" w:name="_Toc25223005"/>
      <w:bookmarkStart w:id="4798" w:name="_Toc25309793"/>
      <w:bookmarkStart w:id="4799" w:name="_Toc26201356"/>
      <w:r>
        <w:rPr>
          <w:rFonts w:ascii="Arial" w:hAnsi="Arial" w:cs="Arial"/>
          <w:noProof/>
          <w:color w:val="161718" w:themeColor="text1"/>
          <w:lang w:eastAsia="es-PE"/>
        </w:rPr>
        <w:lastRenderedPageBreak/>
        <mc:AlternateContent>
          <mc:Choice Requires="wpg">
            <w:drawing>
              <wp:anchor distT="0" distB="0" distL="114300" distR="114300" simplePos="0" relativeHeight="251773952" behindDoc="0" locked="0" layoutInCell="1" allowOverlap="1" wp14:anchorId="4C4E8951" wp14:editId="559F7251">
                <wp:simplePos x="0" y="0"/>
                <wp:positionH relativeFrom="margin">
                  <wp:align>center</wp:align>
                </wp:positionH>
                <wp:positionV relativeFrom="paragraph">
                  <wp:posOffset>0</wp:posOffset>
                </wp:positionV>
                <wp:extent cx="6229350" cy="7428865"/>
                <wp:effectExtent l="0" t="0" r="19050" b="19685"/>
                <wp:wrapSquare wrapText="bothSides"/>
                <wp:docPr id="161" name="Grupo 161"/>
                <wp:cNvGraphicFramePr/>
                <a:graphic xmlns:a="http://schemas.openxmlformats.org/drawingml/2006/main">
                  <a:graphicData uri="http://schemas.microsoft.com/office/word/2010/wordprocessingGroup">
                    <wpg:wgp>
                      <wpg:cNvGrpSpPr/>
                      <wpg:grpSpPr>
                        <a:xfrm>
                          <a:off x="0" y="0"/>
                          <a:ext cx="6229350" cy="7428865"/>
                          <a:chOff x="0" y="0"/>
                          <a:chExt cx="6122353" cy="7380110"/>
                        </a:xfrm>
                      </wpg:grpSpPr>
                      <wpg:grpSp>
                        <wpg:cNvPr id="163" name="Group 13"/>
                        <wpg:cNvGrpSpPr/>
                        <wpg:grpSpPr>
                          <a:xfrm>
                            <a:off x="0" y="0"/>
                            <a:ext cx="6118649" cy="1776412"/>
                            <a:chOff x="0" y="0"/>
                            <a:chExt cx="6118649" cy="1067959"/>
                          </a:xfrm>
                        </wpg:grpSpPr>
                        <wps:wsp>
                          <wps:cNvPr id="168"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2A8DDF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17691D" w:rsidRPr="002B188C" w:rsidRDefault="0017691D" w:rsidP="00760CC3">
                                <w:pPr>
                                  <w:rPr>
                                    <w:rFonts w:ascii="Arial" w:hAnsi="Arial" w:cs="Arial"/>
                                  </w:rPr>
                                </w:pPr>
                              </w:p>
                              <w:p w14:paraId="095EEE9C" w14:textId="77777777" w:rsidR="0017691D" w:rsidRDefault="0017691D" w:rsidP="00760CC3">
                                <w:pPr>
                                  <w:rPr>
                                    <w:rFonts w:ascii="Arial" w:hAnsi="Arial" w:cs="Arial"/>
                                  </w:rPr>
                                </w:pPr>
                              </w:p>
                              <w:p w14:paraId="19F49F35" w14:textId="77777777" w:rsidR="0017691D" w:rsidRDefault="0017691D"/>
                              <w:p w14:paraId="588C6123"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17691D" w:rsidRPr="002B188C" w:rsidRDefault="0017691D" w:rsidP="00760CC3">
                                <w:pPr>
                                  <w:rPr>
                                    <w:rFonts w:ascii="Arial" w:hAnsi="Arial" w:cs="Arial"/>
                                  </w:rPr>
                                </w:pPr>
                              </w:p>
                              <w:p w14:paraId="27F7A752" w14:textId="77777777" w:rsidR="0017691D" w:rsidRDefault="0017691D" w:rsidP="00760CC3">
                                <w:pPr>
                                  <w:rPr>
                                    <w:rFonts w:ascii="Arial" w:hAnsi="Arial" w:cs="Arial"/>
                                  </w:rPr>
                                </w:pPr>
                              </w:p>
                              <w:p w14:paraId="62DAC868" w14:textId="77777777" w:rsidR="0017691D" w:rsidRDefault="0017691D"/>
                              <w:p w14:paraId="34D57549"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17691D" w:rsidRPr="002B188C" w:rsidRDefault="0017691D" w:rsidP="00760CC3">
                                <w:pPr>
                                  <w:rPr>
                                    <w:rFonts w:ascii="Arial" w:hAnsi="Arial" w:cs="Arial"/>
                                  </w:rPr>
                                </w:pPr>
                              </w:p>
                              <w:p w14:paraId="54E38610" w14:textId="77777777" w:rsidR="0017691D" w:rsidRDefault="0017691D" w:rsidP="00760CC3">
                                <w:pPr>
                                  <w:rPr>
                                    <w:rFonts w:ascii="Arial" w:hAnsi="Arial" w:cs="Arial"/>
                                  </w:rPr>
                                </w:pPr>
                              </w:p>
                              <w:p w14:paraId="379B016F" w14:textId="77777777" w:rsidR="0017691D" w:rsidRDefault="0017691D"/>
                              <w:p w14:paraId="2BA9D28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17691D" w:rsidRPr="002B188C" w:rsidRDefault="0017691D" w:rsidP="00760CC3">
                                <w:pPr>
                                  <w:rPr>
                                    <w:rFonts w:ascii="Arial" w:hAnsi="Arial" w:cs="Arial"/>
                                  </w:rPr>
                                </w:pPr>
                              </w:p>
                              <w:p w14:paraId="3BC62E00"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3C7D452C"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17691D" w:rsidRPr="00F83186" w:rsidRDefault="0017691D" w:rsidP="00760CC3">
                                <w:pPr>
                                  <w:rPr>
                                    <w:rFonts w:ascii="Arial" w:hAnsi="Arial" w:cs="Arial"/>
                                  </w:rPr>
                                </w:pPr>
                              </w:p>
                              <w:p w14:paraId="7D4B4B7F" w14:textId="77777777" w:rsidR="0017691D" w:rsidRPr="00F83186" w:rsidRDefault="0017691D" w:rsidP="00760CC3">
                                <w:pPr>
                                  <w:rPr>
                                    <w:rFonts w:ascii="Arial" w:hAnsi="Arial" w:cs="Arial"/>
                                  </w:rPr>
                                </w:pPr>
                              </w:p>
                              <w:p w14:paraId="4C9C532D" w14:textId="77777777" w:rsidR="0017691D" w:rsidRPr="00F83186" w:rsidRDefault="0017691D" w:rsidP="00760CC3">
                                <w:pPr>
                                  <w:rPr>
                                    <w:rFonts w:ascii="Arial" w:hAnsi="Arial" w:cs="Arial"/>
                                    <w:i/>
                                    <w:color w:val="161718" w:themeColor="text1"/>
                                  </w:rPr>
                                </w:pPr>
                              </w:p>
                              <w:p w14:paraId="242FD1EC" w14:textId="77777777" w:rsidR="0017691D" w:rsidRDefault="0017691D"/>
                              <w:p w14:paraId="599505C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17691D" w:rsidRPr="00F83186" w:rsidRDefault="0017691D" w:rsidP="00760CC3">
                                <w:pPr>
                                  <w:rPr>
                                    <w:rFonts w:ascii="Arial" w:hAnsi="Arial" w:cs="Arial"/>
                                  </w:rPr>
                                </w:pPr>
                              </w:p>
                              <w:p w14:paraId="584E0722" w14:textId="77777777" w:rsidR="0017691D" w:rsidRPr="00F83186" w:rsidRDefault="0017691D" w:rsidP="00760CC3">
                                <w:pPr>
                                  <w:rPr>
                                    <w:rFonts w:ascii="Arial" w:hAnsi="Arial" w:cs="Arial"/>
                                  </w:rPr>
                                </w:pPr>
                              </w:p>
                              <w:p w14:paraId="44748B0D" w14:textId="77777777" w:rsidR="0017691D" w:rsidRPr="00F83186" w:rsidRDefault="0017691D" w:rsidP="00760CC3">
                                <w:pPr>
                                  <w:rPr>
                                    <w:rFonts w:ascii="Arial" w:hAnsi="Arial" w:cs="Arial"/>
                                    <w:i/>
                                    <w:color w:val="161718" w:themeColor="text1"/>
                                  </w:rPr>
                                </w:pPr>
                              </w:p>
                              <w:p w14:paraId="46075A8C" w14:textId="77777777" w:rsidR="0017691D" w:rsidRDefault="0017691D"/>
                              <w:p w14:paraId="31EF372F"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17691D" w:rsidRPr="00F83186" w:rsidRDefault="0017691D" w:rsidP="00760CC3">
                                <w:pPr>
                                  <w:rPr>
                                    <w:rFonts w:ascii="Arial" w:hAnsi="Arial" w:cs="Arial"/>
                                  </w:rPr>
                                </w:pPr>
                              </w:p>
                              <w:p w14:paraId="5D5BB2A5" w14:textId="77777777" w:rsidR="0017691D" w:rsidRPr="00F83186" w:rsidRDefault="0017691D" w:rsidP="00760CC3">
                                <w:pPr>
                                  <w:rPr>
                                    <w:rFonts w:ascii="Arial" w:hAnsi="Arial" w:cs="Arial"/>
                                  </w:rPr>
                                </w:pPr>
                              </w:p>
                              <w:p w14:paraId="21E157A2" w14:textId="77777777" w:rsidR="0017691D" w:rsidRPr="00F83186" w:rsidRDefault="0017691D" w:rsidP="00760CC3">
                                <w:pPr>
                                  <w:rPr>
                                    <w:rFonts w:ascii="Arial" w:hAnsi="Arial" w:cs="Arial"/>
                                    <w:i/>
                                    <w:color w:val="161718" w:themeColor="text1"/>
                                  </w:rPr>
                                </w:pPr>
                              </w:p>
                              <w:p w14:paraId="5CEBA6B6" w14:textId="77777777" w:rsidR="0017691D" w:rsidRDefault="0017691D"/>
                              <w:p w14:paraId="3CDF77A3"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17691D" w:rsidRPr="00F83186" w:rsidRDefault="0017691D" w:rsidP="00760CC3">
                                <w:pPr>
                                  <w:rPr>
                                    <w:rFonts w:ascii="Arial" w:hAnsi="Arial" w:cs="Arial"/>
                                  </w:rPr>
                                </w:pPr>
                              </w:p>
                              <w:p w14:paraId="27D6D14F" w14:textId="77777777" w:rsidR="0017691D" w:rsidRPr="00F83186" w:rsidRDefault="0017691D" w:rsidP="00760CC3">
                                <w:pPr>
                                  <w:rPr>
                                    <w:rFonts w:ascii="Arial" w:hAnsi="Arial" w:cs="Arial"/>
                                  </w:rPr>
                                </w:pPr>
                              </w:p>
                              <w:p w14:paraId="77288209"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64B1472" w14:textId="63BC96C2"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17691D" w:rsidRPr="0078782C" w:rsidRDefault="0017691D" w:rsidP="00760CC3">
                                <w:pPr>
                                  <w:rPr>
                                    <w:rFonts w:ascii="Arial" w:hAnsi="Arial" w:cs="Arial"/>
                                  </w:rPr>
                                </w:pPr>
                              </w:p>
                              <w:p w14:paraId="72CAC367" w14:textId="77777777" w:rsidR="0017691D" w:rsidRPr="0078782C" w:rsidRDefault="0017691D" w:rsidP="00760CC3">
                                <w:pPr>
                                  <w:rPr>
                                    <w:rFonts w:ascii="Arial" w:hAnsi="Arial" w:cs="Arial"/>
                                  </w:rPr>
                                </w:pPr>
                              </w:p>
                              <w:p w14:paraId="67B72BF2" w14:textId="77777777" w:rsidR="0017691D" w:rsidRPr="0078782C" w:rsidRDefault="0017691D" w:rsidP="00760CC3">
                                <w:pPr>
                                  <w:rPr>
                                    <w:rFonts w:ascii="Arial" w:hAnsi="Arial" w:cs="Arial"/>
                                    <w:i/>
                                    <w:color w:val="161718" w:themeColor="text1"/>
                                  </w:rPr>
                                </w:pPr>
                              </w:p>
                              <w:p w14:paraId="791DC18C" w14:textId="77777777" w:rsidR="0017691D" w:rsidRDefault="0017691D"/>
                              <w:p w14:paraId="05970183"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17691D" w:rsidRPr="0078782C" w:rsidRDefault="0017691D" w:rsidP="00760CC3">
                                <w:pPr>
                                  <w:rPr>
                                    <w:rFonts w:ascii="Arial" w:hAnsi="Arial" w:cs="Arial"/>
                                  </w:rPr>
                                </w:pPr>
                              </w:p>
                              <w:p w14:paraId="61658016" w14:textId="77777777" w:rsidR="0017691D" w:rsidRPr="0078782C" w:rsidRDefault="0017691D" w:rsidP="00760CC3">
                                <w:pPr>
                                  <w:rPr>
                                    <w:rFonts w:ascii="Arial" w:hAnsi="Arial" w:cs="Arial"/>
                                  </w:rPr>
                                </w:pPr>
                              </w:p>
                              <w:p w14:paraId="0DEFBAAA" w14:textId="77777777" w:rsidR="0017691D" w:rsidRPr="0078782C" w:rsidRDefault="0017691D" w:rsidP="00760CC3">
                                <w:pPr>
                                  <w:rPr>
                                    <w:rFonts w:ascii="Arial" w:hAnsi="Arial" w:cs="Arial"/>
                                    <w:i/>
                                    <w:color w:val="161718" w:themeColor="text1"/>
                                  </w:rPr>
                                </w:pPr>
                              </w:p>
                              <w:p w14:paraId="40D8CA19" w14:textId="77777777" w:rsidR="0017691D" w:rsidRDefault="0017691D"/>
                              <w:p w14:paraId="22CD872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17691D" w:rsidRPr="0078782C" w:rsidRDefault="0017691D" w:rsidP="00760CC3">
                                <w:pPr>
                                  <w:rPr>
                                    <w:rFonts w:ascii="Arial" w:hAnsi="Arial" w:cs="Arial"/>
                                  </w:rPr>
                                </w:pPr>
                              </w:p>
                              <w:p w14:paraId="06D3DC44" w14:textId="77777777" w:rsidR="0017691D" w:rsidRPr="0078782C" w:rsidRDefault="0017691D" w:rsidP="00760CC3">
                                <w:pPr>
                                  <w:rPr>
                                    <w:rFonts w:ascii="Arial" w:hAnsi="Arial" w:cs="Arial"/>
                                  </w:rPr>
                                </w:pPr>
                              </w:p>
                              <w:p w14:paraId="08B5BFEC" w14:textId="77777777" w:rsidR="0017691D" w:rsidRPr="0078782C" w:rsidRDefault="0017691D" w:rsidP="00760CC3">
                                <w:pPr>
                                  <w:rPr>
                                    <w:rFonts w:ascii="Arial" w:hAnsi="Arial" w:cs="Arial"/>
                                    <w:i/>
                                    <w:color w:val="161718" w:themeColor="text1"/>
                                  </w:rPr>
                                </w:pPr>
                              </w:p>
                              <w:p w14:paraId="3F908272" w14:textId="77777777" w:rsidR="0017691D" w:rsidRDefault="0017691D"/>
                              <w:p w14:paraId="6811984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17691D" w:rsidRPr="0078782C" w:rsidRDefault="0017691D" w:rsidP="00760CC3">
                                <w:pPr>
                                  <w:rPr>
                                    <w:rFonts w:ascii="Arial" w:hAnsi="Arial" w:cs="Arial"/>
                                  </w:rPr>
                                </w:pPr>
                              </w:p>
                              <w:p w14:paraId="7B6604BF" w14:textId="77777777" w:rsidR="0017691D" w:rsidRPr="0078782C" w:rsidRDefault="0017691D" w:rsidP="00760CC3">
                                <w:pPr>
                                  <w:rPr>
                                    <w:rFonts w:ascii="Arial" w:hAnsi="Arial" w:cs="Arial"/>
                                  </w:rPr>
                                </w:pPr>
                              </w:p>
                              <w:p w14:paraId="13D11BD6"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19EA2C7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17691D" w:rsidRPr="0078782C" w:rsidRDefault="0017691D" w:rsidP="00760CC3">
                                <w:pPr>
                                  <w:rPr>
                                    <w:rFonts w:ascii="Arial" w:hAnsi="Arial" w:cs="Arial"/>
                                  </w:rPr>
                                </w:pPr>
                              </w:p>
                              <w:p w14:paraId="53921AE0" w14:textId="77777777" w:rsidR="0017691D" w:rsidRPr="0078782C" w:rsidRDefault="0017691D" w:rsidP="00760CC3">
                                <w:pPr>
                                  <w:rPr>
                                    <w:rFonts w:ascii="Arial" w:hAnsi="Arial" w:cs="Arial"/>
                                    <w:i/>
                                    <w:color w:val="161718" w:themeColor="text1"/>
                                  </w:rPr>
                                </w:pPr>
                              </w:p>
                              <w:p w14:paraId="271DF33F" w14:textId="77777777" w:rsidR="0017691D" w:rsidRDefault="0017691D"/>
                              <w:p w14:paraId="430972A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17691D" w:rsidRPr="0078782C" w:rsidRDefault="0017691D" w:rsidP="00760CC3">
                                <w:pPr>
                                  <w:rPr>
                                    <w:rFonts w:ascii="Arial" w:hAnsi="Arial" w:cs="Arial"/>
                                  </w:rPr>
                                </w:pPr>
                              </w:p>
                              <w:p w14:paraId="1ACE6016" w14:textId="77777777" w:rsidR="0017691D" w:rsidRPr="0078782C" w:rsidRDefault="0017691D" w:rsidP="00760CC3">
                                <w:pPr>
                                  <w:rPr>
                                    <w:rFonts w:ascii="Arial" w:hAnsi="Arial" w:cs="Arial"/>
                                    <w:i/>
                                    <w:color w:val="161718" w:themeColor="text1"/>
                                  </w:rPr>
                                </w:pPr>
                              </w:p>
                              <w:p w14:paraId="7A48FB6A" w14:textId="77777777" w:rsidR="0017691D" w:rsidRDefault="0017691D"/>
                              <w:p w14:paraId="23AF33C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17691D" w:rsidRPr="0078782C" w:rsidRDefault="0017691D" w:rsidP="00760CC3">
                                <w:pPr>
                                  <w:rPr>
                                    <w:rFonts w:ascii="Arial" w:hAnsi="Arial" w:cs="Arial"/>
                                  </w:rPr>
                                </w:pPr>
                              </w:p>
                              <w:p w14:paraId="039ECA54" w14:textId="77777777" w:rsidR="0017691D" w:rsidRPr="0078782C" w:rsidRDefault="0017691D" w:rsidP="00760CC3">
                                <w:pPr>
                                  <w:rPr>
                                    <w:rFonts w:ascii="Arial" w:hAnsi="Arial" w:cs="Arial"/>
                                    <w:i/>
                                    <w:color w:val="161718" w:themeColor="text1"/>
                                  </w:rPr>
                                </w:pPr>
                              </w:p>
                              <w:p w14:paraId="7DC4BD99" w14:textId="77777777" w:rsidR="0017691D" w:rsidRDefault="0017691D"/>
                              <w:p w14:paraId="58258B6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17691D" w:rsidRPr="0078782C" w:rsidRDefault="0017691D" w:rsidP="00760CC3">
                                <w:pPr>
                                  <w:rPr>
                                    <w:rFonts w:ascii="Arial" w:hAnsi="Arial" w:cs="Arial"/>
                                  </w:rPr>
                                </w:pPr>
                              </w:p>
                              <w:p w14:paraId="2FAFE8C5"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 name="Text Box 19"/>
                        <wps:cNvSpPr txBox="1"/>
                        <wps:spPr>
                          <a:xfrm>
                            <a:off x="4763" y="1776275"/>
                            <a:ext cx="6117590" cy="5603835"/>
                          </a:xfrm>
                          <a:prstGeom prst="rect">
                            <a:avLst/>
                          </a:prstGeom>
                          <a:solidFill>
                            <a:schemeClr val="lt1"/>
                          </a:solidFill>
                          <a:ln w="6350">
                            <a:solidFill>
                              <a:schemeClr val="bg2">
                                <a:lumMod val="50000"/>
                              </a:schemeClr>
                            </a:solidFill>
                          </a:ln>
                        </wps:spPr>
                        <wps:txbx>
                          <w:txbxContent>
                            <w:p w14:paraId="0AD03D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17691D" w:rsidRDefault="0017691D" w:rsidP="00760CC3">
                              <w:pPr>
                                <w:spacing w:line="240" w:lineRule="auto"/>
                                <w:rPr>
                                  <w:rFonts w:ascii="Arial" w:hAnsi="Arial" w:cs="Arial"/>
                                  <w:i/>
                                  <w:color w:val="161718" w:themeColor="text1"/>
                                </w:rPr>
                              </w:pPr>
                            </w:p>
                            <w:p w14:paraId="7B540D90"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17691D" w:rsidRPr="00C807C2" w:rsidRDefault="0017691D" w:rsidP="00760CC3">
                              <w:pPr>
                                <w:spacing w:line="240" w:lineRule="auto"/>
                                <w:rPr>
                                  <w:rFonts w:ascii="Arial" w:hAnsi="Arial" w:cs="Arial"/>
                                  <w:i/>
                                  <w:color w:val="161718" w:themeColor="text1"/>
                                </w:rPr>
                              </w:pPr>
                            </w:p>
                            <w:p w14:paraId="11A6818D" w14:textId="77777777" w:rsidR="0017691D" w:rsidRDefault="0017691D"/>
                            <w:p w14:paraId="60F16158" w14:textId="77777777" w:rsidR="0017691D" w:rsidRDefault="0017691D"/>
                            <w:p w14:paraId="3BC4BFA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17691D" w:rsidRPr="008B0442" w:rsidRDefault="0017691D" w:rsidP="00760CC3">
                              <w:pPr>
                                <w:spacing w:line="240" w:lineRule="auto"/>
                                <w:rPr>
                                  <w:rFonts w:cs="Arial"/>
                                  <w:bCs/>
                                  <w:color w:val="auto"/>
                                  <w:sz w:val="24"/>
                                  <w:szCs w:val="20"/>
                                </w:rPr>
                              </w:pPr>
                            </w:p>
                            <w:p w14:paraId="357F4F54"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17691D" w:rsidRDefault="0017691D" w:rsidP="00760CC3">
                              <w:pPr>
                                <w:spacing w:line="240" w:lineRule="auto"/>
                                <w:rPr>
                                  <w:rFonts w:ascii="Arial" w:hAnsi="Arial" w:cs="Arial"/>
                                  <w:i/>
                                  <w:color w:val="161718" w:themeColor="text1"/>
                                </w:rPr>
                              </w:pPr>
                            </w:p>
                            <w:p w14:paraId="2210C452"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17691D" w:rsidRPr="00C807C2" w:rsidRDefault="0017691D" w:rsidP="00760CC3">
                              <w:pPr>
                                <w:spacing w:line="240" w:lineRule="auto"/>
                                <w:rPr>
                                  <w:rFonts w:ascii="Arial" w:hAnsi="Arial" w:cs="Arial"/>
                                  <w:i/>
                                  <w:color w:val="161718" w:themeColor="text1"/>
                                </w:rPr>
                              </w:pPr>
                            </w:p>
                            <w:p w14:paraId="627F836D" w14:textId="77777777" w:rsidR="0017691D" w:rsidRDefault="0017691D"/>
                            <w:p w14:paraId="613A81A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17691D" w:rsidRPr="008B0442" w:rsidRDefault="0017691D" w:rsidP="00760CC3">
                              <w:pPr>
                                <w:spacing w:line="240" w:lineRule="auto"/>
                                <w:rPr>
                                  <w:rFonts w:cs="Arial"/>
                                  <w:bCs/>
                                  <w:color w:val="auto"/>
                                  <w:sz w:val="24"/>
                                  <w:szCs w:val="20"/>
                                </w:rPr>
                              </w:pPr>
                            </w:p>
                            <w:p w14:paraId="2BFB0438"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17691D" w:rsidRDefault="0017691D" w:rsidP="00760CC3">
                              <w:pPr>
                                <w:spacing w:line="240" w:lineRule="auto"/>
                                <w:rPr>
                                  <w:rFonts w:ascii="Arial" w:hAnsi="Arial" w:cs="Arial"/>
                                  <w:i/>
                                  <w:color w:val="161718" w:themeColor="text1"/>
                                </w:rPr>
                              </w:pPr>
                            </w:p>
                            <w:p w14:paraId="139689F3"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17691D" w:rsidRPr="00C807C2" w:rsidRDefault="0017691D" w:rsidP="00760CC3">
                              <w:pPr>
                                <w:spacing w:line="240" w:lineRule="auto"/>
                                <w:rPr>
                                  <w:rFonts w:ascii="Arial" w:hAnsi="Arial" w:cs="Arial"/>
                                  <w:i/>
                                  <w:color w:val="161718" w:themeColor="text1"/>
                                </w:rPr>
                              </w:pPr>
                            </w:p>
                            <w:p w14:paraId="016EF171" w14:textId="77777777" w:rsidR="0017691D" w:rsidRDefault="0017691D"/>
                            <w:p w14:paraId="0A8192E1"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17691D" w:rsidRPr="008B0442" w:rsidRDefault="0017691D" w:rsidP="00760CC3">
                              <w:pPr>
                                <w:spacing w:line="240" w:lineRule="auto"/>
                                <w:rPr>
                                  <w:rFonts w:cs="Arial"/>
                                  <w:bCs/>
                                  <w:color w:val="auto"/>
                                  <w:sz w:val="24"/>
                                  <w:szCs w:val="20"/>
                                </w:rPr>
                              </w:pPr>
                            </w:p>
                            <w:p w14:paraId="27533715" w14:textId="4F5EE4BB"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17691D" w:rsidRDefault="0017691D" w:rsidP="00760CC3">
                              <w:pPr>
                                <w:spacing w:line="240" w:lineRule="auto"/>
                                <w:rPr>
                                  <w:rFonts w:ascii="Arial" w:hAnsi="Arial" w:cs="Arial"/>
                                  <w:i/>
                                  <w:color w:val="161718" w:themeColor="text1"/>
                                </w:rPr>
                              </w:pPr>
                            </w:p>
                            <w:p w14:paraId="6BBE0085" w14:textId="6B0D9A33"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17691D" w:rsidRPr="00C807C2" w:rsidRDefault="0017691D"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E8951" id="Grupo 161" o:spid="_x0000_s1046" style="position:absolute;margin-left:0;margin-top:0;width:490.5pt;height:584.95pt;z-index:251773952;mso-position-horizontal:center;mso-position-horizontal-relative:margin;mso-position-vertical-relative:text;mso-width-relative:margin;mso-height-relative:margin" coordsize="61223,73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">
                <v:group id="Group 13" o:spid="_x0000_s1047"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_x0000_s1048"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Lo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" fillcolor="white [3201]" strokecolor="#6e7277 [1614]" strokeweight=".5pt">
                    <v:textbox>
                      <w:txbxContent>
                        <w:p w14:paraId="02A8DDF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17691D" w:rsidRPr="002B188C" w:rsidRDefault="0017691D" w:rsidP="00760CC3">
                          <w:pPr>
                            <w:rPr>
                              <w:rFonts w:ascii="Arial" w:hAnsi="Arial" w:cs="Arial"/>
                            </w:rPr>
                          </w:pPr>
                        </w:p>
                        <w:p w14:paraId="095EEE9C" w14:textId="77777777" w:rsidR="0017691D" w:rsidRDefault="0017691D" w:rsidP="00760CC3">
                          <w:pPr>
                            <w:rPr>
                              <w:rFonts w:ascii="Arial" w:hAnsi="Arial" w:cs="Arial"/>
                            </w:rPr>
                          </w:pPr>
                        </w:p>
                        <w:p w14:paraId="19F49F35" w14:textId="77777777" w:rsidR="0017691D" w:rsidRDefault="0017691D"/>
                        <w:p w14:paraId="588C6123"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17691D" w:rsidRPr="002B188C" w:rsidRDefault="0017691D" w:rsidP="00760CC3">
                          <w:pPr>
                            <w:rPr>
                              <w:rFonts w:ascii="Arial" w:hAnsi="Arial" w:cs="Arial"/>
                            </w:rPr>
                          </w:pPr>
                        </w:p>
                        <w:p w14:paraId="27F7A752" w14:textId="77777777" w:rsidR="0017691D" w:rsidRDefault="0017691D" w:rsidP="00760CC3">
                          <w:pPr>
                            <w:rPr>
                              <w:rFonts w:ascii="Arial" w:hAnsi="Arial" w:cs="Arial"/>
                            </w:rPr>
                          </w:pPr>
                        </w:p>
                        <w:p w14:paraId="62DAC868" w14:textId="77777777" w:rsidR="0017691D" w:rsidRDefault="0017691D"/>
                        <w:p w14:paraId="34D57549"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17691D" w:rsidRPr="002B188C" w:rsidRDefault="0017691D" w:rsidP="00760CC3">
                          <w:pPr>
                            <w:rPr>
                              <w:rFonts w:ascii="Arial" w:hAnsi="Arial" w:cs="Arial"/>
                            </w:rPr>
                          </w:pPr>
                        </w:p>
                        <w:p w14:paraId="54E38610" w14:textId="77777777" w:rsidR="0017691D" w:rsidRDefault="0017691D" w:rsidP="00760CC3">
                          <w:pPr>
                            <w:rPr>
                              <w:rFonts w:ascii="Arial" w:hAnsi="Arial" w:cs="Arial"/>
                            </w:rPr>
                          </w:pPr>
                        </w:p>
                        <w:p w14:paraId="379B016F" w14:textId="77777777" w:rsidR="0017691D" w:rsidRDefault="0017691D"/>
                        <w:p w14:paraId="2BA9D28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17691D" w:rsidRPr="002B188C" w:rsidRDefault="0017691D" w:rsidP="00760CC3">
                          <w:pPr>
                            <w:rPr>
                              <w:rFonts w:ascii="Arial" w:hAnsi="Arial" w:cs="Arial"/>
                            </w:rPr>
                          </w:pPr>
                        </w:p>
                        <w:p w14:paraId="3BC62E00" w14:textId="77777777" w:rsidR="0017691D" w:rsidRDefault="0017691D" w:rsidP="00760CC3">
                          <w:pPr>
                            <w:rPr>
                              <w:rFonts w:ascii="Arial" w:hAnsi="Arial" w:cs="Arial"/>
                            </w:rPr>
                          </w:pPr>
                        </w:p>
                      </w:txbxContent>
                    </v:textbox>
                  </v:shape>
                  <v:shape id="Text Box 9" o:spid="_x0000_s1049"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" fillcolor="white [3201]" strokecolor="#6e7277 [1614]" strokeweight=".5pt">
                    <v:textbox>
                      <w:txbxContent>
                        <w:p w14:paraId="3C7D452C"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17691D" w:rsidRPr="00F83186" w:rsidRDefault="0017691D" w:rsidP="00760CC3">
                          <w:pPr>
                            <w:rPr>
                              <w:rFonts w:ascii="Arial" w:hAnsi="Arial" w:cs="Arial"/>
                            </w:rPr>
                          </w:pPr>
                        </w:p>
                        <w:p w14:paraId="7D4B4B7F" w14:textId="77777777" w:rsidR="0017691D" w:rsidRPr="00F83186" w:rsidRDefault="0017691D" w:rsidP="00760CC3">
                          <w:pPr>
                            <w:rPr>
                              <w:rFonts w:ascii="Arial" w:hAnsi="Arial" w:cs="Arial"/>
                            </w:rPr>
                          </w:pPr>
                        </w:p>
                        <w:p w14:paraId="4C9C532D" w14:textId="77777777" w:rsidR="0017691D" w:rsidRPr="00F83186" w:rsidRDefault="0017691D" w:rsidP="00760CC3">
                          <w:pPr>
                            <w:rPr>
                              <w:rFonts w:ascii="Arial" w:hAnsi="Arial" w:cs="Arial"/>
                              <w:i/>
                              <w:color w:val="161718" w:themeColor="text1"/>
                            </w:rPr>
                          </w:pPr>
                        </w:p>
                        <w:p w14:paraId="242FD1EC" w14:textId="77777777" w:rsidR="0017691D" w:rsidRDefault="0017691D"/>
                        <w:p w14:paraId="599505C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17691D" w:rsidRPr="00F83186" w:rsidRDefault="0017691D" w:rsidP="00760CC3">
                          <w:pPr>
                            <w:rPr>
                              <w:rFonts w:ascii="Arial" w:hAnsi="Arial" w:cs="Arial"/>
                            </w:rPr>
                          </w:pPr>
                        </w:p>
                        <w:p w14:paraId="584E0722" w14:textId="77777777" w:rsidR="0017691D" w:rsidRPr="00F83186" w:rsidRDefault="0017691D" w:rsidP="00760CC3">
                          <w:pPr>
                            <w:rPr>
                              <w:rFonts w:ascii="Arial" w:hAnsi="Arial" w:cs="Arial"/>
                            </w:rPr>
                          </w:pPr>
                        </w:p>
                        <w:p w14:paraId="44748B0D" w14:textId="77777777" w:rsidR="0017691D" w:rsidRPr="00F83186" w:rsidRDefault="0017691D" w:rsidP="00760CC3">
                          <w:pPr>
                            <w:rPr>
                              <w:rFonts w:ascii="Arial" w:hAnsi="Arial" w:cs="Arial"/>
                              <w:i/>
                              <w:color w:val="161718" w:themeColor="text1"/>
                            </w:rPr>
                          </w:pPr>
                        </w:p>
                        <w:p w14:paraId="46075A8C" w14:textId="77777777" w:rsidR="0017691D" w:rsidRDefault="0017691D"/>
                        <w:p w14:paraId="31EF372F"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17691D" w:rsidRPr="00F83186" w:rsidRDefault="0017691D" w:rsidP="00760CC3">
                          <w:pPr>
                            <w:rPr>
                              <w:rFonts w:ascii="Arial" w:hAnsi="Arial" w:cs="Arial"/>
                            </w:rPr>
                          </w:pPr>
                        </w:p>
                        <w:p w14:paraId="5D5BB2A5" w14:textId="77777777" w:rsidR="0017691D" w:rsidRPr="00F83186" w:rsidRDefault="0017691D" w:rsidP="00760CC3">
                          <w:pPr>
                            <w:rPr>
                              <w:rFonts w:ascii="Arial" w:hAnsi="Arial" w:cs="Arial"/>
                            </w:rPr>
                          </w:pPr>
                        </w:p>
                        <w:p w14:paraId="21E157A2" w14:textId="77777777" w:rsidR="0017691D" w:rsidRPr="00F83186" w:rsidRDefault="0017691D" w:rsidP="00760CC3">
                          <w:pPr>
                            <w:rPr>
                              <w:rFonts w:ascii="Arial" w:hAnsi="Arial" w:cs="Arial"/>
                              <w:i/>
                              <w:color w:val="161718" w:themeColor="text1"/>
                            </w:rPr>
                          </w:pPr>
                        </w:p>
                        <w:p w14:paraId="5CEBA6B6" w14:textId="77777777" w:rsidR="0017691D" w:rsidRDefault="0017691D"/>
                        <w:p w14:paraId="3CDF77A3"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17691D" w:rsidRPr="00F83186" w:rsidRDefault="0017691D" w:rsidP="00760CC3">
                          <w:pPr>
                            <w:rPr>
                              <w:rFonts w:ascii="Arial" w:hAnsi="Arial" w:cs="Arial"/>
                            </w:rPr>
                          </w:pPr>
                        </w:p>
                        <w:p w14:paraId="27D6D14F" w14:textId="77777777" w:rsidR="0017691D" w:rsidRPr="00F83186" w:rsidRDefault="0017691D" w:rsidP="00760CC3">
                          <w:pPr>
                            <w:rPr>
                              <w:rFonts w:ascii="Arial" w:hAnsi="Arial" w:cs="Arial"/>
                            </w:rPr>
                          </w:pPr>
                        </w:p>
                        <w:p w14:paraId="77288209" w14:textId="77777777" w:rsidR="0017691D" w:rsidRPr="00F83186" w:rsidRDefault="0017691D" w:rsidP="00760CC3">
                          <w:pPr>
                            <w:rPr>
                              <w:rFonts w:ascii="Arial" w:hAnsi="Arial" w:cs="Arial"/>
                              <w:i/>
                              <w:color w:val="161718" w:themeColor="text1"/>
                            </w:rPr>
                          </w:pPr>
                        </w:p>
                      </w:txbxContent>
                    </v:textbox>
                  </v:shape>
                  <v:shape id="Text Box 10" o:spid="_x0000_s1050"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gz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r48IxPo5T8AAAD//wMAUEsBAi0AFAAGAAgAAAAhANvh9svuAAAAhQEAABMAAAAAAAAA&#10;AAAAAAAAAAAAAFtDb250ZW50X1R5cGVzXS54bWxQSwECLQAUAAYACAAAACEAWvQsW78AAAAVAQAA&#10;CwAAAAAAAAAAAAAAAAAfAQAAX3JlbHMvLnJlbHNQSwECLQAUAAYACAAAACEAY3kIM8YAAADcAAAA&#10;DwAAAAAAAAAAAAAAAAAHAgAAZHJzL2Rvd25yZXYueG1sUEsFBgAAAAADAAMAtwAAAPoCAAAAAA==&#10;" fillcolor="white [3201]" strokecolor="#6e7277 [1614]" strokeweight=".5pt">
                    <v:textbox>
                      <w:txbxContent>
                        <w:p w14:paraId="464B1472" w14:textId="63BC96C2"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17691D" w:rsidRPr="0078782C" w:rsidRDefault="0017691D" w:rsidP="00760CC3">
                          <w:pPr>
                            <w:rPr>
                              <w:rFonts w:ascii="Arial" w:hAnsi="Arial" w:cs="Arial"/>
                            </w:rPr>
                          </w:pPr>
                        </w:p>
                        <w:p w14:paraId="72CAC367" w14:textId="77777777" w:rsidR="0017691D" w:rsidRPr="0078782C" w:rsidRDefault="0017691D" w:rsidP="00760CC3">
                          <w:pPr>
                            <w:rPr>
                              <w:rFonts w:ascii="Arial" w:hAnsi="Arial" w:cs="Arial"/>
                            </w:rPr>
                          </w:pPr>
                        </w:p>
                        <w:p w14:paraId="67B72BF2" w14:textId="77777777" w:rsidR="0017691D" w:rsidRPr="0078782C" w:rsidRDefault="0017691D" w:rsidP="00760CC3">
                          <w:pPr>
                            <w:rPr>
                              <w:rFonts w:ascii="Arial" w:hAnsi="Arial" w:cs="Arial"/>
                              <w:i/>
                              <w:color w:val="161718" w:themeColor="text1"/>
                            </w:rPr>
                          </w:pPr>
                        </w:p>
                        <w:p w14:paraId="791DC18C" w14:textId="77777777" w:rsidR="0017691D" w:rsidRDefault="0017691D"/>
                        <w:p w14:paraId="05970183"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17691D" w:rsidRPr="0078782C" w:rsidRDefault="0017691D" w:rsidP="00760CC3">
                          <w:pPr>
                            <w:rPr>
                              <w:rFonts w:ascii="Arial" w:hAnsi="Arial" w:cs="Arial"/>
                            </w:rPr>
                          </w:pPr>
                        </w:p>
                        <w:p w14:paraId="61658016" w14:textId="77777777" w:rsidR="0017691D" w:rsidRPr="0078782C" w:rsidRDefault="0017691D" w:rsidP="00760CC3">
                          <w:pPr>
                            <w:rPr>
                              <w:rFonts w:ascii="Arial" w:hAnsi="Arial" w:cs="Arial"/>
                            </w:rPr>
                          </w:pPr>
                        </w:p>
                        <w:p w14:paraId="0DEFBAAA" w14:textId="77777777" w:rsidR="0017691D" w:rsidRPr="0078782C" w:rsidRDefault="0017691D" w:rsidP="00760CC3">
                          <w:pPr>
                            <w:rPr>
                              <w:rFonts w:ascii="Arial" w:hAnsi="Arial" w:cs="Arial"/>
                              <w:i/>
                              <w:color w:val="161718" w:themeColor="text1"/>
                            </w:rPr>
                          </w:pPr>
                        </w:p>
                        <w:p w14:paraId="40D8CA19" w14:textId="77777777" w:rsidR="0017691D" w:rsidRDefault="0017691D"/>
                        <w:p w14:paraId="22CD872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17691D" w:rsidRPr="0078782C" w:rsidRDefault="0017691D" w:rsidP="00760CC3">
                          <w:pPr>
                            <w:rPr>
                              <w:rFonts w:ascii="Arial" w:hAnsi="Arial" w:cs="Arial"/>
                            </w:rPr>
                          </w:pPr>
                        </w:p>
                        <w:p w14:paraId="06D3DC44" w14:textId="77777777" w:rsidR="0017691D" w:rsidRPr="0078782C" w:rsidRDefault="0017691D" w:rsidP="00760CC3">
                          <w:pPr>
                            <w:rPr>
                              <w:rFonts w:ascii="Arial" w:hAnsi="Arial" w:cs="Arial"/>
                            </w:rPr>
                          </w:pPr>
                        </w:p>
                        <w:p w14:paraId="08B5BFEC" w14:textId="77777777" w:rsidR="0017691D" w:rsidRPr="0078782C" w:rsidRDefault="0017691D" w:rsidP="00760CC3">
                          <w:pPr>
                            <w:rPr>
                              <w:rFonts w:ascii="Arial" w:hAnsi="Arial" w:cs="Arial"/>
                              <w:i/>
                              <w:color w:val="161718" w:themeColor="text1"/>
                            </w:rPr>
                          </w:pPr>
                        </w:p>
                        <w:p w14:paraId="3F908272" w14:textId="77777777" w:rsidR="0017691D" w:rsidRDefault="0017691D"/>
                        <w:p w14:paraId="6811984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17691D" w:rsidRPr="0078782C" w:rsidRDefault="0017691D" w:rsidP="00760CC3">
                          <w:pPr>
                            <w:rPr>
                              <w:rFonts w:ascii="Arial" w:hAnsi="Arial" w:cs="Arial"/>
                            </w:rPr>
                          </w:pPr>
                        </w:p>
                        <w:p w14:paraId="7B6604BF" w14:textId="77777777" w:rsidR="0017691D" w:rsidRPr="0078782C" w:rsidRDefault="0017691D" w:rsidP="00760CC3">
                          <w:pPr>
                            <w:rPr>
                              <w:rFonts w:ascii="Arial" w:hAnsi="Arial" w:cs="Arial"/>
                            </w:rPr>
                          </w:pPr>
                        </w:p>
                        <w:p w14:paraId="13D11BD6" w14:textId="77777777" w:rsidR="0017691D" w:rsidRPr="0078782C" w:rsidRDefault="0017691D" w:rsidP="00760CC3">
                          <w:pPr>
                            <w:rPr>
                              <w:rFonts w:ascii="Arial" w:hAnsi="Arial" w:cs="Arial"/>
                              <w:i/>
                              <w:color w:val="161718" w:themeColor="text1"/>
                            </w:rPr>
                          </w:pPr>
                        </w:p>
                      </w:txbxContent>
                    </v:textbox>
                  </v:shape>
                  <v:shape id="Text Box 11" o:spid="_x0000_s1051"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" fillcolor="white [3201]" strokecolor="#6e7277 [1614]" strokeweight=".5pt">
                    <v:textbox>
                      <w:txbxContent>
                        <w:p w14:paraId="19EA2C7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17691D" w:rsidRPr="0078782C" w:rsidRDefault="0017691D" w:rsidP="00760CC3">
                          <w:pPr>
                            <w:rPr>
                              <w:rFonts w:ascii="Arial" w:hAnsi="Arial" w:cs="Arial"/>
                            </w:rPr>
                          </w:pPr>
                        </w:p>
                        <w:p w14:paraId="53921AE0" w14:textId="77777777" w:rsidR="0017691D" w:rsidRPr="0078782C" w:rsidRDefault="0017691D" w:rsidP="00760CC3">
                          <w:pPr>
                            <w:rPr>
                              <w:rFonts w:ascii="Arial" w:hAnsi="Arial" w:cs="Arial"/>
                              <w:i/>
                              <w:color w:val="161718" w:themeColor="text1"/>
                            </w:rPr>
                          </w:pPr>
                        </w:p>
                        <w:p w14:paraId="271DF33F" w14:textId="77777777" w:rsidR="0017691D" w:rsidRDefault="0017691D"/>
                        <w:p w14:paraId="430972A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17691D" w:rsidRPr="0078782C" w:rsidRDefault="0017691D" w:rsidP="00760CC3">
                          <w:pPr>
                            <w:rPr>
                              <w:rFonts w:ascii="Arial" w:hAnsi="Arial" w:cs="Arial"/>
                            </w:rPr>
                          </w:pPr>
                        </w:p>
                        <w:p w14:paraId="1ACE6016" w14:textId="77777777" w:rsidR="0017691D" w:rsidRPr="0078782C" w:rsidRDefault="0017691D" w:rsidP="00760CC3">
                          <w:pPr>
                            <w:rPr>
                              <w:rFonts w:ascii="Arial" w:hAnsi="Arial" w:cs="Arial"/>
                              <w:i/>
                              <w:color w:val="161718" w:themeColor="text1"/>
                            </w:rPr>
                          </w:pPr>
                        </w:p>
                        <w:p w14:paraId="7A48FB6A" w14:textId="77777777" w:rsidR="0017691D" w:rsidRDefault="0017691D"/>
                        <w:p w14:paraId="23AF33C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17691D" w:rsidRPr="0078782C" w:rsidRDefault="0017691D" w:rsidP="00760CC3">
                          <w:pPr>
                            <w:rPr>
                              <w:rFonts w:ascii="Arial" w:hAnsi="Arial" w:cs="Arial"/>
                            </w:rPr>
                          </w:pPr>
                        </w:p>
                        <w:p w14:paraId="039ECA54" w14:textId="77777777" w:rsidR="0017691D" w:rsidRPr="0078782C" w:rsidRDefault="0017691D" w:rsidP="00760CC3">
                          <w:pPr>
                            <w:rPr>
                              <w:rFonts w:ascii="Arial" w:hAnsi="Arial" w:cs="Arial"/>
                              <w:i/>
                              <w:color w:val="161718" w:themeColor="text1"/>
                            </w:rPr>
                          </w:pPr>
                        </w:p>
                        <w:p w14:paraId="7DC4BD99" w14:textId="77777777" w:rsidR="0017691D" w:rsidRDefault="0017691D"/>
                        <w:p w14:paraId="58258B6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17691D" w:rsidRPr="0078782C" w:rsidRDefault="0017691D" w:rsidP="00760CC3">
                          <w:pPr>
                            <w:rPr>
                              <w:rFonts w:ascii="Arial" w:hAnsi="Arial" w:cs="Arial"/>
                            </w:rPr>
                          </w:pPr>
                        </w:p>
                        <w:p w14:paraId="2FAFE8C5" w14:textId="77777777" w:rsidR="0017691D" w:rsidRPr="0078782C" w:rsidRDefault="0017691D" w:rsidP="00760CC3">
                          <w:pPr>
                            <w:rPr>
                              <w:rFonts w:ascii="Arial" w:hAnsi="Arial" w:cs="Arial"/>
                              <w:i/>
                              <w:color w:val="161718" w:themeColor="text1"/>
                            </w:rPr>
                          </w:pPr>
                        </w:p>
                      </w:txbxContent>
                    </v:textbox>
                  </v:shape>
                </v:group>
                <v:shape id="Text Box 19" o:spid="_x0000_s1052" type="#_x0000_t202" style="position:absolute;left:47;top:17762;width:61176;height:5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" fillcolor="white [3201]" strokecolor="#6e7277 [1614]" strokeweight=".5pt">
                  <v:textbox>
                    <w:txbxContent>
                      <w:p w14:paraId="0AD03D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17691D" w:rsidRDefault="0017691D" w:rsidP="00760CC3">
                        <w:pPr>
                          <w:spacing w:line="240" w:lineRule="auto"/>
                          <w:rPr>
                            <w:rFonts w:ascii="Arial" w:hAnsi="Arial" w:cs="Arial"/>
                            <w:i/>
                            <w:color w:val="161718" w:themeColor="text1"/>
                          </w:rPr>
                        </w:pPr>
                      </w:p>
                      <w:p w14:paraId="7B540D90"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17691D" w:rsidRPr="00C807C2" w:rsidRDefault="0017691D" w:rsidP="00760CC3">
                        <w:pPr>
                          <w:spacing w:line="240" w:lineRule="auto"/>
                          <w:rPr>
                            <w:rFonts w:ascii="Arial" w:hAnsi="Arial" w:cs="Arial"/>
                            <w:i/>
                            <w:color w:val="161718" w:themeColor="text1"/>
                          </w:rPr>
                        </w:pPr>
                      </w:p>
                      <w:p w14:paraId="11A6818D" w14:textId="77777777" w:rsidR="0017691D" w:rsidRDefault="0017691D"/>
                      <w:p w14:paraId="60F16158" w14:textId="77777777" w:rsidR="0017691D" w:rsidRDefault="0017691D"/>
                      <w:p w14:paraId="3BC4BFA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17691D" w:rsidRPr="008B0442" w:rsidRDefault="0017691D" w:rsidP="00760CC3">
                        <w:pPr>
                          <w:spacing w:line="240" w:lineRule="auto"/>
                          <w:rPr>
                            <w:rFonts w:cs="Arial"/>
                            <w:bCs/>
                            <w:color w:val="auto"/>
                            <w:sz w:val="24"/>
                            <w:szCs w:val="20"/>
                          </w:rPr>
                        </w:pPr>
                      </w:p>
                      <w:p w14:paraId="357F4F54"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17691D" w:rsidRDefault="0017691D" w:rsidP="00760CC3">
                        <w:pPr>
                          <w:spacing w:line="240" w:lineRule="auto"/>
                          <w:rPr>
                            <w:rFonts w:ascii="Arial" w:hAnsi="Arial" w:cs="Arial"/>
                            <w:i/>
                            <w:color w:val="161718" w:themeColor="text1"/>
                          </w:rPr>
                        </w:pPr>
                      </w:p>
                      <w:p w14:paraId="2210C452"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17691D" w:rsidRPr="00C807C2" w:rsidRDefault="0017691D" w:rsidP="00760CC3">
                        <w:pPr>
                          <w:spacing w:line="240" w:lineRule="auto"/>
                          <w:rPr>
                            <w:rFonts w:ascii="Arial" w:hAnsi="Arial" w:cs="Arial"/>
                            <w:i/>
                            <w:color w:val="161718" w:themeColor="text1"/>
                          </w:rPr>
                        </w:pPr>
                      </w:p>
                      <w:p w14:paraId="627F836D" w14:textId="77777777" w:rsidR="0017691D" w:rsidRDefault="0017691D"/>
                      <w:p w14:paraId="613A81A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17691D" w:rsidRPr="008B0442" w:rsidRDefault="0017691D" w:rsidP="00760CC3">
                        <w:pPr>
                          <w:spacing w:line="240" w:lineRule="auto"/>
                          <w:rPr>
                            <w:rFonts w:cs="Arial"/>
                            <w:bCs/>
                            <w:color w:val="auto"/>
                            <w:sz w:val="24"/>
                            <w:szCs w:val="20"/>
                          </w:rPr>
                        </w:pPr>
                      </w:p>
                      <w:p w14:paraId="2BFB0438"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17691D" w:rsidRDefault="0017691D" w:rsidP="00760CC3">
                        <w:pPr>
                          <w:spacing w:line="240" w:lineRule="auto"/>
                          <w:rPr>
                            <w:rFonts w:ascii="Arial" w:hAnsi="Arial" w:cs="Arial"/>
                            <w:i/>
                            <w:color w:val="161718" w:themeColor="text1"/>
                          </w:rPr>
                        </w:pPr>
                      </w:p>
                      <w:p w14:paraId="139689F3"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17691D" w:rsidRPr="00C807C2" w:rsidRDefault="0017691D" w:rsidP="00760CC3">
                        <w:pPr>
                          <w:spacing w:line="240" w:lineRule="auto"/>
                          <w:rPr>
                            <w:rFonts w:ascii="Arial" w:hAnsi="Arial" w:cs="Arial"/>
                            <w:i/>
                            <w:color w:val="161718" w:themeColor="text1"/>
                          </w:rPr>
                        </w:pPr>
                      </w:p>
                      <w:p w14:paraId="016EF171" w14:textId="77777777" w:rsidR="0017691D" w:rsidRDefault="0017691D"/>
                      <w:p w14:paraId="0A8192E1"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17691D" w:rsidRPr="008B0442" w:rsidRDefault="0017691D" w:rsidP="00760CC3">
                        <w:pPr>
                          <w:spacing w:line="240" w:lineRule="auto"/>
                          <w:rPr>
                            <w:rFonts w:cs="Arial"/>
                            <w:bCs/>
                            <w:color w:val="auto"/>
                            <w:sz w:val="24"/>
                            <w:szCs w:val="20"/>
                          </w:rPr>
                        </w:pPr>
                      </w:p>
                      <w:p w14:paraId="27533715" w14:textId="4F5EE4BB"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17691D" w:rsidRDefault="0017691D" w:rsidP="00760CC3">
                        <w:pPr>
                          <w:spacing w:line="240" w:lineRule="auto"/>
                          <w:rPr>
                            <w:rFonts w:ascii="Arial" w:hAnsi="Arial" w:cs="Arial"/>
                            <w:i/>
                            <w:color w:val="161718" w:themeColor="text1"/>
                          </w:rPr>
                        </w:pPr>
                      </w:p>
                      <w:p w14:paraId="6BBE0085" w14:textId="6B0D9A33"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17691D" w:rsidRPr="00C807C2" w:rsidRDefault="0017691D" w:rsidP="00760CC3">
                        <w:pPr>
                          <w:spacing w:line="240" w:lineRule="auto"/>
                          <w:rPr>
                            <w:rFonts w:ascii="Arial" w:hAnsi="Arial" w:cs="Arial"/>
                            <w:i/>
                            <w:color w:val="161718" w:themeColor="text1"/>
                          </w:rPr>
                        </w:pPr>
                      </w:p>
                    </w:txbxContent>
                  </v:textbox>
                </v:shape>
                <w10:wrap type="square" anchorx="margin"/>
              </v:group>
            </w:pict>
          </mc:Fallback>
        </mc:AlternateContent>
      </w:r>
      <w:bookmarkEnd w:id="4797"/>
      <w:bookmarkEnd w:id="4798"/>
      <w:bookmarkEnd w:id="4799"/>
    </w:p>
    <w:p w14:paraId="155A56EC" w14:textId="77777777" w:rsidR="00454FC4" w:rsidRDefault="00454FC4" w:rsidP="00A01EAB">
      <w:pPr>
        <w:rPr>
          <w:color w:val="auto"/>
          <w:sz w:val="24"/>
          <w:szCs w:val="24"/>
        </w:rPr>
      </w:pPr>
    </w:p>
    <w:p w14:paraId="17424E59" w14:textId="00D541BC" w:rsidR="00454FC4" w:rsidRDefault="00760CC3" w:rsidP="00A01EAB">
      <w:pPr>
        <w:rPr>
          <w:color w:val="auto"/>
          <w:sz w:val="24"/>
          <w:szCs w:val="24"/>
        </w:rPr>
      </w:pPr>
      <w:bookmarkStart w:id="4800" w:name="_Toc25223006"/>
      <w:r>
        <w:rPr>
          <w:rFonts w:ascii="Arial" w:hAnsi="Arial" w:cs="Arial"/>
          <w:noProof/>
          <w:color w:val="161718" w:themeColor="text1"/>
          <w:lang w:eastAsia="es-PE"/>
        </w:rPr>
        <w:lastRenderedPageBreak/>
        <mc:AlternateContent>
          <mc:Choice Requires="wpg">
            <w:drawing>
              <wp:anchor distT="0" distB="0" distL="114300" distR="114300" simplePos="0" relativeHeight="251776000" behindDoc="0" locked="0" layoutInCell="1" allowOverlap="1" wp14:anchorId="1BCD4202" wp14:editId="1C67A467">
                <wp:simplePos x="0" y="0"/>
                <wp:positionH relativeFrom="margin">
                  <wp:posOffset>-57150</wp:posOffset>
                </wp:positionH>
                <wp:positionV relativeFrom="paragraph">
                  <wp:posOffset>0</wp:posOffset>
                </wp:positionV>
                <wp:extent cx="6229350" cy="7581265"/>
                <wp:effectExtent l="0" t="0" r="19050" b="19685"/>
                <wp:wrapSquare wrapText="bothSides"/>
                <wp:docPr id="173" name="Grupo 173"/>
                <wp:cNvGraphicFramePr/>
                <a:graphic xmlns:a="http://schemas.openxmlformats.org/drawingml/2006/main">
                  <a:graphicData uri="http://schemas.microsoft.com/office/word/2010/wordprocessingGroup">
                    <wpg:wgp>
                      <wpg:cNvGrpSpPr/>
                      <wpg:grpSpPr>
                        <a:xfrm>
                          <a:off x="0" y="0"/>
                          <a:ext cx="6229350" cy="7581265"/>
                          <a:chOff x="0" y="0"/>
                          <a:chExt cx="6122353" cy="7530359"/>
                        </a:xfrm>
                      </wpg:grpSpPr>
                      <wpg:grpSp>
                        <wpg:cNvPr id="174" name="Group 13"/>
                        <wpg:cNvGrpSpPr/>
                        <wpg:grpSpPr>
                          <a:xfrm>
                            <a:off x="0" y="0"/>
                            <a:ext cx="6118649" cy="1776412"/>
                            <a:chOff x="0" y="0"/>
                            <a:chExt cx="6118649" cy="1067959"/>
                          </a:xfrm>
                        </wpg:grpSpPr>
                        <wps:wsp>
                          <wps:cNvPr id="175"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26F726AD"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17691D" w:rsidRDefault="0017691D"/>
                              <w:p w14:paraId="1EC82322"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17691D" w:rsidRDefault="0017691D"/>
                              <w:p w14:paraId="1E08D46E"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17691D" w:rsidRDefault="0017691D"/>
                              <w:p w14:paraId="47109EC7"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4C8B88EA"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17691D" w:rsidRPr="00F83186" w:rsidRDefault="0017691D" w:rsidP="00760CC3">
                                <w:pPr>
                                  <w:rPr>
                                    <w:rFonts w:ascii="Arial" w:hAnsi="Arial" w:cs="Arial"/>
                                  </w:rPr>
                                </w:pPr>
                              </w:p>
                              <w:p w14:paraId="7CB412D6" w14:textId="77777777" w:rsidR="0017691D" w:rsidRPr="00F83186" w:rsidRDefault="0017691D" w:rsidP="00760CC3">
                                <w:pPr>
                                  <w:rPr>
                                    <w:rFonts w:ascii="Arial" w:hAnsi="Arial" w:cs="Arial"/>
                                  </w:rPr>
                                </w:pPr>
                              </w:p>
                              <w:p w14:paraId="2343A862" w14:textId="77777777" w:rsidR="0017691D" w:rsidRPr="00F83186" w:rsidRDefault="0017691D" w:rsidP="00760CC3">
                                <w:pPr>
                                  <w:rPr>
                                    <w:rFonts w:ascii="Arial" w:hAnsi="Arial" w:cs="Arial"/>
                                    <w:i/>
                                    <w:color w:val="161718" w:themeColor="text1"/>
                                  </w:rPr>
                                </w:pPr>
                              </w:p>
                              <w:p w14:paraId="759F8F31" w14:textId="77777777" w:rsidR="0017691D" w:rsidRDefault="0017691D"/>
                              <w:p w14:paraId="0545319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17691D" w:rsidRPr="00F83186" w:rsidRDefault="0017691D" w:rsidP="00760CC3">
                                <w:pPr>
                                  <w:rPr>
                                    <w:rFonts w:ascii="Arial" w:hAnsi="Arial" w:cs="Arial"/>
                                  </w:rPr>
                                </w:pPr>
                              </w:p>
                              <w:p w14:paraId="12E545E3" w14:textId="77777777" w:rsidR="0017691D" w:rsidRPr="00F83186" w:rsidRDefault="0017691D" w:rsidP="00760CC3">
                                <w:pPr>
                                  <w:rPr>
                                    <w:rFonts w:ascii="Arial" w:hAnsi="Arial" w:cs="Arial"/>
                                  </w:rPr>
                                </w:pPr>
                              </w:p>
                              <w:p w14:paraId="00B6BF6E" w14:textId="77777777" w:rsidR="0017691D" w:rsidRPr="00F83186" w:rsidRDefault="0017691D" w:rsidP="00760CC3">
                                <w:pPr>
                                  <w:rPr>
                                    <w:rFonts w:ascii="Arial" w:hAnsi="Arial" w:cs="Arial"/>
                                    <w:i/>
                                    <w:color w:val="161718" w:themeColor="text1"/>
                                  </w:rPr>
                                </w:pPr>
                              </w:p>
                              <w:p w14:paraId="7DDA87A5" w14:textId="77777777" w:rsidR="0017691D" w:rsidRDefault="0017691D"/>
                              <w:p w14:paraId="6B37EC38"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17691D" w:rsidRPr="00F83186" w:rsidRDefault="0017691D" w:rsidP="00760CC3">
                                <w:pPr>
                                  <w:rPr>
                                    <w:rFonts w:ascii="Arial" w:hAnsi="Arial" w:cs="Arial"/>
                                  </w:rPr>
                                </w:pPr>
                              </w:p>
                              <w:p w14:paraId="31151ED9" w14:textId="77777777" w:rsidR="0017691D" w:rsidRPr="00F83186" w:rsidRDefault="0017691D" w:rsidP="00760CC3">
                                <w:pPr>
                                  <w:rPr>
                                    <w:rFonts w:ascii="Arial" w:hAnsi="Arial" w:cs="Arial"/>
                                  </w:rPr>
                                </w:pPr>
                              </w:p>
                              <w:p w14:paraId="124D4A38" w14:textId="77777777" w:rsidR="0017691D" w:rsidRPr="00F83186" w:rsidRDefault="0017691D" w:rsidP="00760CC3">
                                <w:pPr>
                                  <w:rPr>
                                    <w:rFonts w:ascii="Arial" w:hAnsi="Arial" w:cs="Arial"/>
                                    <w:i/>
                                    <w:color w:val="161718" w:themeColor="text1"/>
                                  </w:rPr>
                                </w:pPr>
                              </w:p>
                              <w:p w14:paraId="3A250296" w14:textId="77777777" w:rsidR="0017691D" w:rsidRDefault="0017691D"/>
                              <w:p w14:paraId="63A82191"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17691D" w:rsidRPr="00F83186" w:rsidRDefault="0017691D" w:rsidP="00760CC3">
                                <w:pPr>
                                  <w:rPr>
                                    <w:rFonts w:ascii="Arial" w:hAnsi="Arial" w:cs="Arial"/>
                                  </w:rPr>
                                </w:pPr>
                              </w:p>
                              <w:p w14:paraId="480EB009" w14:textId="77777777" w:rsidR="0017691D" w:rsidRPr="00F83186" w:rsidRDefault="0017691D" w:rsidP="00760CC3">
                                <w:pPr>
                                  <w:rPr>
                                    <w:rFonts w:ascii="Arial" w:hAnsi="Arial" w:cs="Arial"/>
                                  </w:rPr>
                                </w:pPr>
                              </w:p>
                              <w:p w14:paraId="76841877"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57C42B00" w14:textId="4B7A7DAA"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17691D" w:rsidRPr="0078782C" w:rsidRDefault="0017691D" w:rsidP="00760CC3">
                                <w:pPr>
                                  <w:rPr>
                                    <w:rFonts w:ascii="Arial" w:hAnsi="Arial" w:cs="Arial"/>
                                  </w:rPr>
                                </w:pPr>
                              </w:p>
                              <w:p w14:paraId="289C043C" w14:textId="77777777" w:rsidR="0017691D" w:rsidRPr="0078782C" w:rsidRDefault="0017691D" w:rsidP="00760CC3">
                                <w:pPr>
                                  <w:rPr>
                                    <w:rFonts w:ascii="Arial" w:hAnsi="Arial" w:cs="Arial"/>
                                  </w:rPr>
                                </w:pPr>
                              </w:p>
                              <w:p w14:paraId="045B4CC4" w14:textId="77777777" w:rsidR="0017691D" w:rsidRPr="0078782C" w:rsidRDefault="0017691D" w:rsidP="00760CC3">
                                <w:pPr>
                                  <w:rPr>
                                    <w:rFonts w:ascii="Arial" w:hAnsi="Arial" w:cs="Arial"/>
                                    <w:i/>
                                    <w:color w:val="161718" w:themeColor="text1"/>
                                  </w:rPr>
                                </w:pPr>
                              </w:p>
                              <w:p w14:paraId="3D9C9BF3" w14:textId="77777777" w:rsidR="0017691D" w:rsidRDefault="0017691D"/>
                              <w:p w14:paraId="3C177B37"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17691D" w:rsidRPr="0078782C" w:rsidRDefault="0017691D" w:rsidP="00760CC3">
                                <w:pPr>
                                  <w:rPr>
                                    <w:rFonts w:ascii="Arial" w:hAnsi="Arial" w:cs="Arial"/>
                                  </w:rPr>
                                </w:pPr>
                              </w:p>
                              <w:p w14:paraId="5B98424E" w14:textId="77777777" w:rsidR="0017691D" w:rsidRPr="0078782C" w:rsidRDefault="0017691D" w:rsidP="00760CC3">
                                <w:pPr>
                                  <w:rPr>
                                    <w:rFonts w:ascii="Arial" w:hAnsi="Arial" w:cs="Arial"/>
                                  </w:rPr>
                                </w:pPr>
                              </w:p>
                              <w:p w14:paraId="7B349AA6" w14:textId="77777777" w:rsidR="0017691D" w:rsidRPr="0078782C" w:rsidRDefault="0017691D" w:rsidP="00760CC3">
                                <w:pPr>
                                  <w:rPr>
                                    <w:rFonts w:ascii="Arial" w:hAnsi="Arial" w:cs="Arial"/>
                                    <w:i/>
                                    <w:color w:val="161718" w:themeColor="text1"/>
                                  </w:rPr>
                                </w:pPr>
                              </w:p>
                              <w:p w14:paraId="2C1DDD39" w14:textId="77777777" w:rsidR="0017691D" w:rsidRDefault="0017691D"/>
                              <w:p w14:paraId="62521BD0"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17691D" w:rsidRPr="0078782C" w:rsidRDefault="0017691D" w:rsidP="00760CC3">
                                <w:pPr>
                                  <w:rPr>
                                    <w:rFonts w:ascii="Arial" w:hAnsi="Arial" w:cs="Arial"/>
                                  </w:rPr>
                                </w:pPr>
                              </w:p>
                              <w:p w14:paraId="7D740914" w14:textId="77777777" w:rsidR="0017691D" w:rsidRPr="0078782C" w:rsidRDefault="0017691D" w:rsidP="00760CC3">
                                <w:pPr>
                                  <w:rPr>
                                    <w:rFonts w:ascii="Arial" w:hAnsi="Arial" w:cs="Arial"/>
                                  </w:rPr>
                                </w:pPr>
                              </w:p>
                              <w:p w14:paraId="678D4A03" w14:textId="77777777" w:rsidR="0017691D" w:rsidRPr="0078782C" w:rsidRDefault="0017691D" w:rsidP="00760CC3">
                                <w:pPr>
                                  <w:rPr>
                                    <w:rFonts w:ascii="Arial" w:hAnsi="Arial" w:cs="Arial"/>
                                    <w:i/>
                                    <w:color w:val="161718" w:themeColor="text1"/>
                                  </w:rPr>
                                </w:pPr>
                              </w:p>
                              <w:p w14:paraId="325D4EB3" w14:textId="77777777" w:rsidR="0017691D" w:rsidRDefault="0017691D"/>
                              <w:p w14:paraId="44AB8D35"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17691D" w:rsidRPr="0078782C" w:rsidRDefault="0017691D" w:rsidP="00760CC3">
                                <w:pPr>
                                  <w:rPr>
                                    <w:rFonts w:ascii="Arial" w:hAnsi="Arial" w:cs="Arial"/>
                                  </w:rPr>
                                </w:pPr>
                              </w:p>
                              <w:p w14:paraId="4DEF4E5B" w14:textId="77777777" w:rsidR="0017691D" w:rsidRPr="0078782C" w:rsidRDefault="0017691D" w:rsidP="00760CC3">
                                <w:pPr>
                                  <w:rPr>
                                    <w:rFonts w:ascii="Arial" w:hAnsi="Arial" w:cs="Arial"/>
                                  </w:rPr>
                                </w:pPr>
                              </w:p>
                              <w:p w14:paraId="709DC628"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7BCC8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17691D" w:rsidRPr="0078782C" w:rsidRDefault="0017691D" w:rsidP="00760CC3">
                                <w:pPr>
                                  <w:rPr>
                                    <w:rFonts w:ascii="Arial" w:hAnsi="Arial" w:cs="Arial"/>
                                  </w:rPr>
                                </w:pPr>
                              </w:p>
                              <w:p w14:paraId="683ED1E9" w14:textId="77777777" w:rsidR="0017691D" w:rsidRPr="0078782C" w:rsidRDefault="0017691D" w:rsidP="00760CC3">
                                <w:pPr>
                                  <w:rPr>
                                    <w:rFonts w:ascii="Arial" w:hAnsi="Arial" w:cs="Arial"/>
                                    <w:i/>
                                    <w:color w:val="161718" w:themeColor="text1"/>
                                  </w:rPr>
                                </w:pPr>
                              </w:p>
                              <w:p w14:paraId="4D07D3A6" w14:textId="77777777" w:rsidR="0017691D" w:rsidRDefault="0017691D"/>
                              <w:p w14:paraId="404F78BF"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17691D" w:rsidRPr="0078782C" w:rsidRDefault="0017691D" w:rsidP="00760CC3">
                                <w:pPr>
                                  <w:rPr>
                                    <w:rFonts w:ascii="Arial" w:hAnsi="Arial" w:cs="Arial"/>
                                  </w:rPr>
                                </w:pPr>
                              </w:p>
                              <w:p w14:paraId="7804B931" w14:textId="77777777" w:rsidR="0017691D" w:rsidRPr="0078782C" w:rsidRDefault="0017691D" w:rsidP="00760CC3">
                                <w:pPr>
                                  <w:rPr>
                                    <w:rFonts w:ascii="Arial" w:hAnsi="Arial" w:cs="Arial"/>
                                    <w:i/>
                                    <w:color w:val="161718" w:themeColor="text1"/>
                                  </w:rPr>
                                </w:pPr>
                              </w:p>
                              <w:p w14:paraId="68418223" w14:textId="77777777" w:rsidR="0017691D" w:rsidRDefault="0017691D"/>
                              <w:p w14:paraId="7932B0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17691D" w:rsidRPr="0078782C" w:rsidRDefault="0017691D" w:rsidP="00760CC3">
                                <w:pPr>
                                  <w:rPr>
                                    <w:rFonts w:ascii="Arial" w:hAnsi="Arial" w:cs="Arial"/>
                                  </w:rPr>
                                </w:pPr>
                              </w:p>
                              <w:p w14:paraId="059A23F8" w14:textId="77777777" w:rsidR="0017691D" w:rsidRPr="0078782C" w:rsidRDefault="0017691D" w:rsidP="00760CC3">
                                <w:pPr>
                                  <w:rPr>
                                    <w:rFonts w:ascii="Arial" w:hAnsi="Arial" w:cs="Arial"/>
                                    <w:i/>
                                    <w:color w:val="161718" w:themeColor="text1"/>
                                  </w:rPr>
                                </w:pPr>
                              </w:p>
                              <w:p w14:paraId="0562A3DC" w14:textId="77777777" w:rsidR="0017691D" w:rsidRDefault="0017691D"/>
                              <w:p w14:paraId="6FC7E9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17691D" w:rsidRPr="0078782C" w:rsidRDefault="0017691D" w:rsidP="00760CC3">
                                <w:pPr>
                                  <w:rPr>
                                    <w:rFonts w:ascii="Arial" w:hAnsi="Arial" w:cs="Arial"/>
                                  </w:rPr>
                                </w:pPr>
                              </w:p>
                              <w:p w14:paraId="09FBE19E"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 name="Text Box 19"/>
                        <wps:cNvSpPr txBox="1"/>
                        <wps:spPr>
                          <a:xfrm>
                            <a:off x="4763" y="1776278"/>
                            <a:ext cx="6117590" cy="5754081"/>
                          </a:xfrm>
                          <a:prstGeom prst="rect">
                            <a:avLst/>
                          </a:prstGeom>
                          <a:solidFill>
                            <a:schemeClr val="lt1"/>
                          </a:solidFill>
                          <a:ln w="6350">
                            <a:solidFill>
                              <a:schemeClr val="bg2">
                                <a:lumMod val="50000"/>
                              </a:schemeClr>
                            </a:solidFill>
                          </a:ln>
                        </wps:spPr>
                        <wps:txbx>
                          <w:txbxContent>
                            <w:p w14:paraId="388280CF"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17691D" w:rsidRDefault="0017691D" w:rsidP="00760CC3">
                              <w:pPr>
                                <w:spacing w:line="240" w:lineRule="auto"/>
                                <w:rPr>
                                  <w:rFonts w:cs="Arial"/>
                                  <w:bCs/>
                                  <w:color w:val="auto"/>
                                  <w:sz w:val="24"/>
                                  <w:szCs w:val="20"/>
                                </w:rPr>
                              </w:pPr>
                            </w:p>
                            <w:p w14:paraId="5B83ABAC"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17691D" w:rsidRDefault="0017691D" w:rsidP="00760CC3">
                              <w:pPr>
                                <w:spacing w:line="240" w:lineRule="auto"/>
                                <w:rPr>
                                  <w:rFonts w:cs="Arial"/>
                                  <w:bCs/>
                                  <w:color w:val="auto"/>
                                  <w:sz w:val="24"/>
                                  <w:szCs w:val="20"/>
                                </w:rPr>
                              </w:pPr>
                            </w:p>
                            <w:p w14:paraId="195CEAB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17691D" w:rsidRDefault="0017691D" w:rsidP="00760CC3">
                              <w:pPr>
                                <w:spacing w:line="240" w:lineRule="auto"/>
                                <w:rPr>
                                  <w:rFonts w:cs="Arial"/>
                                  <w:bCs/>
                                  <w:color w:val="auto"/>
                                  <w:sz w:val="24"/>
                                  <w:szCs w:val="20"/>
                                </w:rPr>
                              </w:pPr>
                            </w:p>
                            <w:p w14:paraId="32162D33" w14:textId="77777777" w:rsidR="0017691D" w:rsidRPr="008B0442" w:rsidRDefault="0017691D" w:rsidP="00760CC3">
                              <w:pPr>
                                <w:spacing w:line="240" w:lineRule="auto"/>
                                <w:rPr>
                                  <w:rFonts w:cs="Arial"/>
                                  <w:bCs/>
                                  <w:color w:val="auto"/>
                                  <w:sz w:val="24"/>
                                  <w:szCs w:val="20"/>
                                </w:rPr>
                              </w:pPr>
                            </w:p>
                            <w:p w14:paraId="17D0B906" w14:textId="77777777" w:rsidR="0017691D" w:rsidRPr="00C807C2" w:rsidRDefault="0017691D" w:rsidP="00760CC3">
                              <w:pPr>
                                <w:rPr>
                                  <w:rFonts w:ascii="Arial" w:hAnsi="Arial" w:cs="Arial"/>
                                  <w:i/>
                                  <w:color w:val="161718" w:themeColor="text1"/>
                                </w:rPr>
                              </w:pPr>
                            </w:p>
                            <w:p w14:paraId="3D56D733" w14:textId="77777777" w:rsidR="0017691D" w:rsidRDefault="0017691D"/>
                            <w:p w14:paraId="478A85F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17691D" w:rsidRDefault="0017691D" w:rsidP="00760CC3">
                              <w:pPr>
                                <w:spacing w:line="240" w:lineRule="auto"/>
                                <w:rPr>
                                  <w:rFonts w:cs="Arial"/>
                                  <w:bCs/>
                                  <w:color w:val="auto"/>
                                  <w:sz w:val="24"/>
                                  <w:szCs w:val="20"/>
                                </w:rPr>
                              </w:pPr>
                            </w:p>
                            <w:p w14:paraId="54CFFA6B"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17691D" w:rsidRDefault="0017691D" w:rsidP="00760CC3">
                              <w:pPr>
                                <w:spacing w:line="240" w:lineRule="auto"/>
                                <w:rPr>
                                  <w:rFonts w:cs="Arial"/>
                                  <w:bCs/>
                                  <w:color w:val="auto"/>
                                  <w:sz w:val="24"/>
                                  <w:szCs w:val="20"/>
                                </w:rPr>
                              </w:pPr>
                            </w:p>
                            <w:p w14:paraId="1983F2A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17691D" w:rsidRDefault="0017691D" w:rsidP="00760CC3">
                              <w:pPr>
                                <w:spacing w:line="240" w:lineRule="auto"/>
                                <w:rPr>
                                  <w:rFonts w:cs="Arial"/>
                                  <w:bCs/>
                                  <w:color w:val="auto"/>
                                  <w:sz w:val="24"/>
                                  <w:szCs w:val="20"/>
                                </w:rPr>
                              </w:pPr>
                            </w:p>
                            <w:p w14:paraId="6F662D45" w14:textId="77777777" w:rsidR="0017691D" w:rsidRPr="008B0442" w:rsidRDefault="0017691D" w:rsidP="00760CC3">
                              <w:pPr>
                                <w:spacing w:line="240" w:lineRule="auto"/>
                                <w:rPr>
                                  <w:rFonts w:cs="Arial"/>
                                  <w:bCs/>
                                  <w:color w:val="auto"/>
                                  <w:sz w:val="24"/>
                                  <w:szCs w:val="20"/>
                                </w:rPr>
                              </w:pPr>
                            </w:p>
                            <w:p w14:paraId="3DE3AE9F" w14:textId="77777777" w:rsidR="0017691D" w:rsidRPr="00C807C2" w:rsidRDefault="0017691D" w:rsidP="00760CC3">
                              <w:pPr>
                                <w:rPr>
                                  <w:rFonts w:ascii="Arial" w:hAnsi="Arial" w:cs="Arial"/>
                                  <w:i/>
                                  <w:color w:val="161718" w:themeColor="text1"/>
                                </w:rPr>
                              </w:pPr>
                            </w:p>
                            <w:p w14:paraId="62AEDBA8" w14:textId="77777777" w:rsidR="0017691D" w:rsidRDefault="0017691D"/>
                            <w:p w14:paraId="33F5EAE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17691D" w:rsidRDefault="0017691D" w:rsidP="00760CC3">
                              <w:pPr>
                                <w:spacing w:line="240" w:lineRule="auto"/>
                                <w:rPr>
                                  <w:rFonts w:cs="Arial"/>
                                  <w:bCs/>
                                  <w:color w:val="auto"/>
                                  <w:sz w:val="24"/>
                                  <w:szCs w:val="20"/>
                                </w:rPr>
                              </w:pPr>
                            </w:p>
                            <w:p w14:paraId="2E04E2D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17691D" w:rsidRDefault="0017691D" w:rsidP="00760CC3">
                              <w:pPr>
                                <w:spacing w:line="240" w:lineRule="auto"/>
                                <w:rPr>
                                  <w:rFonts w:cs="Arial"/>
                                  <w:bCs/>
                                  <w:color w:val="auto"/>
                                  <w:sz w:val="24"/>
                                  <w:szCs w:val="20"/>
                                </w:rPr>
                              </w:pPr>
                            </w:p>
                            <w:p w14:paraId="4E103366"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17691D" w:rsidRDefault="0017691D" w:rsidP="00760CC3">
                              <w:pPr>
                                <w:spacing w:line="240" w:lineRule="auto"/>
                                <w:rPr>
                                  <w:rFonts w:cs="Arial"/>
                                  <w:bCs/>
                                  <w:color w:val="auto"/>
                                  <w:sz w:val="24"/>
                                  <w:szCs w:val="20"/>
                                </w:rPr>
                              </w:pPr>
                            </w:p>
                            <w:p w14:paraId="74696839" w14:textId="77777777" w:rsidR="0017691D" w:rsidRPr="008B0442" w:rsidRDefault="0017691D" w:rsidP="00760CC3">
                              <w:pPr>
                                <w:spacing w:line="240" w:lineRule="auto"/>
                                <w:rPr>
                                  <w:rFonts w:cs="Arial"/>
                                  <w:bCs/>
                                  <w:color w:val="auto"/>
                                  <w:sz w:val="24"/>
                                  <w:szCs w:val="20"/>
                                </w:rPr>
                              </w:pPr>
                            </w:p>
                            <w:p w14:paraId="0AD03BD6" w14:textId="77777777" w:rsidR="0017691D" w:rsidRPr="00C807C2" w:rsidRDefault="0017691D" w:rsidP="00760CC3">
                              <w:pPr>
                                <w:rPr>
                                  <w:rFonts w:ascii="Arial" w:hAnsi="Arial" w:cs="Arial"/>
                                  <w:i/>
                                  <w:color w:val="161718" w:themeColor="text1"/>
                                </w:rPr>
                              </w:pPr>
                            </w:p>
                            <w:p w14:paraId="71942E39" w14:textId="77777777" w:rsidR="0017691D" w:rsidRDefault="0017691D"/>
                            <w:p w14:paraId="1F0B17BB"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17691D" w:rsidRDefault="0017691D" w:rsidP="00760CC3">
                              <w:pPr>
                                <w:spacing w:line="240" w:lineRule="auto"/>
                                <w:rPr>
                                  <w:rFonts w:cs="Arial"/>
                                  <w:bCs/>
                                  <w:color w:val="auto"/>
                                  <w:sz w:val="24"/>
                                  <w:szCs w:val="20"/>
                                </w:rPr>
                              </w:pPr>
                            </w:p>
                            <w:p w14:paraId="54E96674"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17691D" w:rsidRDefault="0017691D" w:rsidP="00760CC3">
                              <w:pPr>
                                <w:spacing w:line="240" w:lineRule="auto"/>
                                <w:rPr>
                                  <w:rFonts w:cs="Arial"/>
                                  <w:bCs/>
                                  <w:color w:val="auto"/>
                                  <w:sz w:val="24"/>
                                  <w:szCs w:val="20"/>
                                </w:rPr>
                              </w:pPr>
                            </w:p>
                            <w:p w14:paraId="643738B5" w14:textId="31E696C5"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17691D" w:rsidRDefault="0017691D" w:rsidP="00760CC3">
                              <w:pPr>
                                <w:spacing w:line="240" w:lineRule="auto"/>
                                <w:rPr>
                                  <w:rFonts w:cs="Arial"/>
                                  <w:bCs/>
                                  <w:color w:val="auto"/>
                                  <w:sz w:val="24"/>
                                  <w:szCs w:val="20"/>
                                </w:rPr>
                              </w:pPr>
                            </w:p>
                            <w:p w14:paraId="0746D835" w14:textId="77777777" w:rsidR="0017691D" w:rsidRPr="008B0442" w:rsidRDefault="0017691D" w:rsidP="00760CC3">
                              <w:pPr>
                                <w:spacing w:line="240" w:lineRule="auto"/>
                                <w:rPr>
                                  <w:rFonts w:cs="Arial"/>
                                  <w:bCs/>
                                  <w:color w:val="auto"/>
                                  <w:sz w:val="24"/>
                                  <w:szCs w:val="20"/>
                                </w:rPr>
                              </w:pPr>
                            </w:p>
                            <w:p w14:paraId="43E1123D"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D4202" id="Grupo 173" o:spid="_x0000_s1053" style="position:absolute;margin-left:-4.5pt;margin-top:0;width:490.5pt;height:596.95pt;z-index:251776000;mso-position-horizontal-relative:margin;mso-position-vertical-relative:text;mso-width-relative:margin;mso-height-relative:margin" coordsize="61223,7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">
                <v:group id="Group 13" o:spid="_x0000_s1054"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_x0000_s1055"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" fillcolor="white [3201]" strokecolor="#6e7277 [1614]" strokeweight=".5pt">
                    <v:textbox>
                      <w:txbxContent>
                        <w:p w14:paraId="26F726AD"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17691D" w:rsidRDefault="0017691D"/>
                        <w:p w14:paraId="1EC82322"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17691D" w:rsidRDefault="0017691D"/>
                        <w:p w14:paraId="1E08D46E"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17691D" w:rsidRDefault="0017691D"/>
                        <w:p w14:paraId="47109EC7"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v:textbox>
                  </v:shape>
                  <v:shape id="Text Box 9" o:spid="_x0000_s1056"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" fillcolor="white [3201]" strokecolor="#6e7277 [1614]" strokeweight=".5pt">
                    <v:textbox>
                      <w:txbxContent>
                        <w:p w14:paraId="4C8B88EA"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17691D" w:rsidRPr="00F83186" w:rsidRDefault="0017691D" w:rsidP="00760CC3">
                          <w:pPr>
                            <w:rPr>
                              <w:rFonts w:ascii="Arial" w:hAnsi="Arial" w:cs="Arial"/>
                            </w:rPr>
                          </w:pPr>
                        </w:p>
                        <w:p w14:paraId="7CB412D6" w14:textId="77777777" w:rsidR="0017691D" w:rsidRPr="00F83186" w:rsidRDefault="0017691D" w:rsidP="00760CC3">
                          <w:pPr>
                            <w:rPr>
                              <w:rFonts w:ascii="Arial" w:hAnsi="Arial" w:cs="Arial"/>
                            </w:rPr>
                          </w:pPr>
                        </w:p>
                        <w:p w14:paraId="2343A862" w14:textId="77777777" w:rsidR="0017691D" w:rsidRPr="00F83186" w:rsidRDefault="0017691D" w:rsidP="00760CC3">
                          <w:pPr>
                            <w:rPr>
                              <w:rFonts w:ascii="Arial" w:hAnsi="Arial" w:cs="Arial"/>
                              <w:i/>
                              <w:color w:val="161718" w:themeColor="text1"/>
                            </w:rPr>
                          </w:pPr>
                        </w:p>
                        <w:p w14:paraId="759F8F31" w14:textId="77777777" w:rsidR="0017691D" w:rsidRDefault="0017691D"/>
                        <w:p w14:paraId="0545319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17691D" w:rsidRPr="00F83186" w:rsidRDefault="0017691D" w:rsidP="00760CC3">
                          <w:pPr>
                            <w:rPr>
                              <w:rFonts w:ascii="Arial" w:hAnsi="Arial" w:cs="Arial"/>
                            </w:rPr>
                          </w:pPr>
                        </w:p>
                        <w:p w14:paraId="12E545E3" w14:textId="77777777" w:rsidR="0017691D" w:rsidRPr="00F83186" w:rsidRDefault="0017691D" w:rsidP="00760CC3">
                          <w:pPr>
                            <w:rPr>
                              <w:rFonts w:ascii="Arial" w:hAnsi="Arial" w:cs="Arial"/>
                            </w:rPr>
                          </w:pPr>
                        </w:p>
                        <w:p w14:paraId="00B6BF6E" w14:textId="77777777" w:rsidR="0017691D" w:rsidRPr="00F83186" w:rsidRDefault="0017691D" w:rsidP="00760CC3">
                          <w:pPr>
                            <w:rPr>
                              <w:rFonts w:ascii="Arial" w:hAnsi="Arial" w:cs="Arial"/>
                              <w:i/>
                              <w:color w:val="161718" w:themeColor="text1"/>
                            </w:rPr>
                          </w:pPr>
                        </w:p>
                        <w:p w14:paraId="7DDA87A5" w14:textId="77777777" w:rsidR="0017691D" w:rsidRDefault="0017691D"/>
                        <w:p w14:paraId="6B37EC38"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17691D" w:rsidRPr="00F83186" w:rsidRDefault="0017691D" w:rsidP="00760CC3">
                          <w:pPr>
                            <w:rPr>
                              <w:rFonts w:ascii="Arial" w:hAnsi="Arial" w:cs="Arial"/>
                            </w:rPr>
                          </w:pPr>
                        </w:p>
                        <w:p w14:paraId="31151ED9" w14:textId="77777777" w:rsidR="0017691D" w:rsidRPr="00F83186" w:rsidRDefault="0017691D" w:rsidP="00760CC3">
                          <w:pPr>
                            <w:rPr>
                              <w:rFonts w:ascii="Arial" w:hAnsi="Arial" w:cs="Arial"/>
                            </w:rPr>
                          </w:pPr>
                        </w:p>
                        <w:p w14:paraId="124D4A38" w14:textId="77777777" w:rsidR="0017691D" w:rsidRPr="00F83186" w:rsidRDefault="0017691D" w:rsidP="00760CC3">
                          <w:pPr>
                            <w:rPr>
                              <w:rFonts w:ascii="Arial" w:hAnsi="Arial" w:cs="Arial"/>
                              <w:i/>
                              <w:color w:val="161718" w:themeColor="text1"/>
                            </w:rPr>
                          </w:pPr>
                        </w:p>
                        <w:p w14:paraId="3A250296" w14:textId="77777777" w:rsidR="0017691D" w:rsidRDefault="0017691D"/>
                        <w:p w14:paraId="63A82191"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17691D" w:rsidRPr="00F83186" w:rsidRDefault="0017691D" w:rsidP="00760CC3">
                          <w:pPr>
                            <w:rPr>
                              <w:rFonts w:ascii="Arial" w:hAnsi="Arial" w:cs="Arial"/>
                            </w:rPr>
                          </w:pPr>
                        </w:p>
                        <w:p w14:paraId="480EB009" w14:textId="77777777" w:rsidR="0017691D" w:rsidRPr="00F83186" w:rsidRDefault="0017691D" w:rsidP="00760CC3">
                          <w:pPr>
                            <w:rPr>
                              <w:rFonts w:ascii="Arial" w:hAnsi="Arial" w:cs="Arial"/>
                            </w:rPr>
                          </w:pPr>
                        </w:p>
                        <w:p w14:paraId="76841877" w14:textId="77777777" w:rsidR="0017691D" w:rsidRPr="00F83186" w:rsidRDefault="0017691D" w:rsidP="00760CC3">
                          <w:pPr>
                            <w:rPr>
                              <w:rFonts w:ascii="Arial" w:hAnsi="Arial" w:cs="Arial"/>
                              <w:i/>
                              <w:color w:val="161718" w:themeColor="text1"/>
                            </w:rPr>
                          </w:pPr>
                        </w:p>
                      </w:txbxContent>
                    </v:textbox>
                  </v:shape>
                  <v:shape id="Text Box 10" o:spid="_x0000_s1057"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" fillcolor="white [3201]" strokecolor="#6e7277 [1614]" strokeweight=".5pt">
                    <v:textbox>
                      <w:txbxContent>
                        <w:p w14:paraId="57C42B00" w14:textId="4B7A7DAA"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17691D" w:rsidRPr="0078782C" w:rsidRDefault="0017691D" w:rsidP="00760CC3">
                          <w:pPr>
                            <w:rPr>
                              <w:rFonts w:ascii="Arial" w:hAnsi="Arial" w:cs="Arial"/>
                            </w:rPr>
                          </w:pPr>
                        </w:p>
                        <w:p w14:paraId="289C043C" w14:textId="77777777" w:rsidR="0017691D" w:rsidRPr="0078782C" w:rsidRDefault="0017691D" w:rsidP="00760CC3">
                          <w:pPr>
                            <w:rPr>
                              <w:rFonts w:ascii="Arial" w:hAnsi="Arial" w:cs="Arial"/>
                            </w:rPr>
                          </w:pPr>
                        </w:p>
                        <w:p w14:paraId="045B4CC4" w14:textId="77777777" w:rsidR="0017691D" w:rsidRPr="0078782C" w:rsidRDefault="0017691D" w:rsidP="00760CC3">
                          <w:pPr>
                            <w:rPr>
                              <w:rFonts w:ascii="Arial" w:hAnsi="Arial" w:cs="Arial"/>
                              <w:i/>
                              <w:color w:val="161718" w:themeColor="text1"/>
                            </w:rPr>
                          </w:pPr>
                        </w:p>
                        <w:p w14:paraId="3D9C9BF3" w14:textId="77777777" w:rsidR="0017691D" w:rsidRDefault="0017691D"/>
                        <w:p w14:paraId="3C177B37"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17691D" w:rsidRPr="0078782C" w:rsidRDefault="0017691D" w:rsidP="00760CC3">
                          <w:pPr>
                            <w:rPr>
                              <w:rFonts w:ascii="Arial" w:hAnsi="Arial" w:cs="Arial"/>
                            </w:rPr>
                          </w:pPr>
                        </w:p>
                        <w:p w14:paraId="5B98424E" w14:textId="77777777" w:rsidR="0017691D" w:rsidRPr="0078782C" w:rsidRDefault="0017691D" w:rsidP="00760CC3">
                          <w:pPr>
                            <w:rPr>
                              <w:rFonts w:ascii="Arial" w:hAnsi="Arial" w:cs="Arial"/>
                            </w:rPr>
                          </w:pPr>
                        </w:p>
                        <w:p w14:paraId="7B349AA6" w14:textId="77777777" w:rsidR="0017691D" w:rsidRPr="0078782C" w:rsidRDefault="0017691D" w:rsidP="00760CC3">
                          <w:pPr>
                            <w:rPr>
                              <w:rFonts w:ascii="Arial" w:hAnsi="Arial" w:cs="Arial"/>
                              <w:i/>
                              <w:color w:val="161718" w:themeColor="text1"/>
                            </w:rPr>
                          </w:pPr>
                        </w:p>
                        <w:p w14:paraId="2C1DDD39" w14:textId="77777777" w:rsidR="0017691D" w:rsidRDefault="0017691D"/>
                        <w:p w14:paraId="62521BD0"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17691D" w:rsidRPr="0078782C" w:rsidRDefault="0017691D" w:rsidP="00760CC3">
                          <w:pPr>
                            <w:rPr>
                              <w:rFonts w:ascii="Arial" w:hAnsi="Arial" w:cs="Arial"/>
                            </w:rPr>
                          </w:pPr>
                        </w:p>
                        <w:p w14:paraId="7D740914" w14:textId="77777777" w:rsidR="0017691D" w:rsidRPr="0078782C" w:rsidRDefault="0017691D" w:rsidP="00760CC3">
                          <w:pPr>
                            <w:rPr>
                              <w:rFonts w:ascii="Arial" w:hAnsi="Arial" w:cs="Arial"/>
                            </w:rPr>
                          </w:pPr>
                        </w:p>
                        <w:p w14:paraId="678D4A03" w14:textId="77777777" w:rsidR="0017691D" w:rsidRPr="0078782C" w:rsidRDefault="0017691D" w:rsidP="00760CC3">
                          <w:pPr>
                            <w:rPr>
                              <w:rFonts w:ascii="Arial" w:hAnsi="Arial" w:cs="Arial"/>
                              <w:i/>
                              <w:color w:val="161718" w:themeColor="text1"/>
                            </w:rPr>
                          </w:pPr>
                        </w:p>
                        <w:p w14:paraId="325D4EB3" w14:textId="77777777" w:rsidR="0017691D" w:rsidRDefault="0017691D"/>
                        <w:p w14:paraId="44AB8D35"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17691D" w:rsidRPr="0078782C" w:rsidRDefault="0017691D" w:rsidP="00760CC3">
                          <w:pPr>
                            <w:rPr>
                              <w:rFonts w:ascii="Arial" w:hAnsi="Arial" w:cs="Arial"/>
                            </w:rPr>
                          </w:pPr>
                        </w:p>
                        <w:p w14:paraId="4DEF4E5B" w14:textId="77777777" w:rsidR="0017691D" w:rsidRPr="0078782C" w:rsidRDefault="0017691D" w:rsidP="00760CC3">
                          <w:pPr>
                            <w:rPr>
                              <w:rFonts w:ascii="Arial" w:hAnsi="Arial" w:cs="Arial"/>
                            </w:rPr>
                          </w:pPr>
                        </w:p>
                        <w:p w14:paraId="709DC628" w14:textId="77777777" w:rsidR="0017691D" w:rsidRPr="0078782C" w:rsidRDefault="0017691D" w:rsidP="00760CC3">
                          <w:pPr>
                            <w:rPr>
                              <w:rFonts w:ascii="Arial" w:hAnsi="Arial" w:cs="Arial"/>
                              <w:i/>
                              <w:color w:val="161718" w:themeColor="text1"/>
                            </w:rPr>
                          </w:pPr>
                        </w:p>
                      </w:txbxContent>
                    </v:textbox>
                  </v:shape>
                  <v:shape id="Text Box 11" o:spid="_x0000_s1058"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Q1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q08IxPo5T8AAAD//wMAUEsBAi0AFAAGAAgAAAAhANvh9svuAAAAhQEAABMAAAAAAAAA&#10;AAAAAAAAAAAAAFtDb250ZW50X1R5cGVzXS54bWxQSwECLQAUAAYACAAAACEAWvQsW78AAAAVAQAA&#10;CwAAAAAAAAAAAAAAAAAfAQAAX3JlbHMvLnJlbHNQSwECLQAUAAYACAAAACEAnQ8ENcYAAADcAAAA&#10;DwAAAAAAAAAAAAAAAAAHAgAAZHJzL2Rvd25yZXYueG1sUEsFBgAAAAADAAMAtwAAAPoCAAAAAA==&#10;" fillcolor="white [3201]" strokecolor="#6e7277 [1614]" strokeweight=".5pt">
                    <v:textbox>
                      <w:txbxContent>
                        <w:p w14:paraId="57BCC8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17691D" w:rsidRPr="0078782C" w:rsidRDefault="0017691D" w:rsidP="00760CC3">
                          <w:pPr>
                            <w:rPr>
                              <w:rFonts w:ascii="Arial" w:hAnsi="Arial" w:cs="Arial"/>
                            </w:rPr>
                          </w:pPr>
                        </w:p>
                        <w:p w14:paraId="683ED1E9" w14:textId="77777777" w:rsidR="0017691D" w:rsidRPr="0078782C" w:rsidRDefault="0017691D" w:rsidP="00760CC3">
                          <w:pPr>
                            <w:rPr>
                              <w:rFonts w:ascii="Arial" w:hAnsi="Arial" w:cs="Arial"/>
                              <w:i/>
                              <w:color w:val="161718" w:themeColor="text1"/>
                            </w:rPr>
                          </w:pPr>
                        </w:p>
                        <w:p w14:paraId="4D07D3A6" w14:textId="77777777" w:rsidR="0017691D" w:rsidRDefault="0017691D"/>
                        <w:p w14:paraId="404F78BF"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17691D" w:rsidRPr="0078782C" w:rsidRDefault="0017691D" w:rsidP="00760CC3">
                          <w:pPr>
                            <w:rPr>
                              <w:rFonts w:ascii="Arial" w:hAnsi="Arial" w:cs="Arial"/>
                            </w:rPr>
                          </w:pPr>
                        </w:p>
                        <w:p w14:paraId="7804B931" w14:textId="77777777" w:rsidR="0017691D" w:rsidRPr="0078782C" w:rsidRDefault="0017691D" w:rsidP="00760CC3">
                          <w:pPr>
                            <w:rPr>
                              <w:rFonts w:ascii="Arial" w:hAnsi="Arial" w:cs="Arial"/>
                              <w:i/>
                              <w:color w:val="161718" w:themeColor="text1"/>
                            </w:rPr>
                          </w:pPr>
                        </w:p>
                        <w:p w14:paraId="68418223" w14:textId="77777777" w:rsidR="0017691D" w:rsidRDefault="0017691D"/>
                        <w:p w14:paraId="7932B0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17691D" w:rsidRPr="0078782C" w:rsidRDefault="0017691D" w:rsidP="00760CC3">
                          <w:pPr>
                            <w:rPr>
                              <w:rFonts w:ascii="Arial" w:hAnsi="Arial" w:cs="Arial"/>
                            </w:rPr>
                          </w:pPr>
                        </w:p>
                        <w:p w14:paraId="059A23F8" w14:textId="77777777" w:rsidR="0017691D" w:rsidRPr="0078782C" w:rsidRDefault="0017691D" w:rsidP="00760CC3">
                          <w:pPr>
                            <w:rPr>
                              <w:rFonts w:ascii="Arial" w:hAnsi="Arial" w:cs="Arial"/>
                              <w:i/>
                              <w:color w:val="161718" w:themeColor="text1"/>
                            </w:rPr>
                          </w:pPr>
                        </w:p>
                        <w:p w14:paraId="0562A3DC" w14:textId="77777777" w:rsidR="0017691D" w:rsidRDefault="0017691D"/>
                        <w:p w14:paraId="6FC7E9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17691D" w:rsidRPr="0078782C" w:rsidRDefault="0017691D" w:rsidP="00760CC3">
                          <w:pPr>
                            <w:rPr>
                              <w:rFonts w:ascii="Arial" w:hAnsi="Arial" w:cs="Arial"/>
                            </w:rPr>
                          </w:pPr>
                        </w:p>
                        <w:p w14:paraId="09FBE19E" w14:textId="77777777" w:rsidR="0017691D" w:rsidRPr="0078782C" w:rsidRDefault="0017691D" w:rsidP="00760CC3">
                          <w:pPr>
                            <w:rPr>
                              <w:rFonts w:ascii="Arial" w:hAnsi="Arial" w:cs="Arial"/>
                              <w:i/>
                              <w:color w:val="161718" w:themeColor="text1"/>
                            </w:rPr>
                          </w:pPr>
                        </w:p>
                      </w:txbxContent>
                    </v:textbox>
                  </v:shape>
                </v:group>
                <v:shape id="Text Box 19" o:spid="_x0000_s1059" type="#_x0000_t202" style="position:absolute;left:47;top:17762;width:61176;height:5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" fillcolor="white [3201]" strokecolor="#6e7277 [1614]" strokeweight=".5pt">
                  <v:textbox>
                    <w:txbxContent>
                      <w:p w14:paraId="388280CF"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17691D" w:rsidRDefault="0017691D" w:rsidP="00760CC3">
                        <w:pPr>
                          <w:spacing w:line="240" w:lineRule="auto"/>
                          <w:rPr>
                            <w:rFonts w:cs="Arial"/>
                            <w:bCs/>
                            <w:color w:val="auto"/>
                            <w:sz w:val="24"/>
                            <w:szCs w:val="20"/>
                          </w:rPr>
                        </w:pPr>
                      </w:p>
                      <w:p w14:paraId="5B83ABAC"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17691D" w:rsidRDefault="0017691D" w:rsidP="00760CC3">
                        <w:pPr>
                          <w:spacing w:line="240" w:lineRule="auto"/>
                          <w:rPr>
                            <w:rFonts w:cs="Arial"/>
                            <w:bCs/>
                            <w:color w:val="auto"/>
                            <w:sz w:val="24"/>
                            <w:szCs w:val="20"/>
                          </w:rPr>
                        </w:pPr>
                      </w:p>
                      <w:p w14:paraId="195CEAB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17691D" w:rsidRDefault="0017691D" w:rsidP="00760CC3">
                        <w:pPr>
                          <w:spacing w:line="240" w:lineRule="auto"/>
                          <w:rPr>
                            <w:rFonts w:cs="Arial"/>
                            <w:bCs/>
                            <w:color w:val="auto"/>
                            <w:sz w:val="24"/>
                            <w:szCs w:val="20"/>
                          </w:rPr>
                        </w:pPr>
                      </w:p>
                      <w:p w14:paraId="32162D33" w14:textId="77777777" w:rsidR="0017691D" w:rsidRPr="008B0442" w:rsidRDefault="0017691D" w:rsidP="00760CC3">
                        <w:pPr>
                          <w:spacing w:line="240" w:lineRule="auto"/>
                          <w:rPr>
                            <w:rFonts w:cs="Arial"/>
                            <w:bCs/>
                            <w:color w:val="auto"/>
                            <w:sz w:val="24"/>
                            <w:szCs w:val="20"/>
                          </w:rPr>
                        </w:pPr>
                      </w:p>
                      <w:p w14:paraId="17D0B906" w14:textId="77777777" w:rsidR="0017691D" w:rsidRPr="00C807C2" w:rsidRDefault="0017691D" w:rsidP="00760CC3">
                        <w:pPr>
                          <w:rPr>
                            <w:rFonts w:ascii="Arial" w:hAnsi="Arial" w:cs="Arial"/>
                            <w:i/>
                            <w:color w:val="161718" w:themeColor="text1"/>
                          </w:rPr>
                        </w:pPr>
                      </w:p>
                      <w:p w14:paraId="3D56D733" w14:textId="77777777" w:rsidR="0017691D" w:rsidRDefault="0017691D"/>
                      <w:p w14:paraId="478A85F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17691D" w:rsidRDefault="0017691D" w:rsidP="00760CC3">
                        <w:pPr>
                          <w:spacing w:line="240" w:lineRule="auto"/>
                          <w:rPr>
                            <w:rFonts w:cs="Arial"/>
                            <w:bCs/>
                            <w:color w:val="auto"/>
                            <w:sz w:val="24"/>
                            <w:szCs w:val="20"/>
                          </w:rPr>
                        </w:pPr>
                      </w:p>
                      <w:p w14:paraId="54CFFA6B"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17691D" w:rsidRDefault="0017691D" w:rsidP="00760CC3">
                        <w:pPr>
                          <w:spacing w:line="240" w:lineRule="auto"/>
                          <w:rPr>
                            <w:rFonts w:cs="Arial"/>
                            <w:bCs/>
                            <w:color w:val="auto"/>
                            <w:sz w:val="24"/>
                            <w:szCs w:val="20"/>
                          </w:rPr>
                        </w:pPr>
                      </w:p>
                      <w:p w14:paraId="1983F2A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17691D" w:rsidRDefault="0017691D" w:rsidP="00760CC3">
                        <w:pPr>
                          <w:spacing w:line="240" w:lineRule="auto"/>
                          <w:rPr>
                            <w:rFonts w:cs="Arial"/>
                            <w:bCs/>
                            <w:color w:val="auto"/>
                            <w:sz w:val="24"/>
                            <w:szCs w:val="20"/>
                          </w:rPr>
                        </w:pPr>
                      </w:p>
                      <w:p w14:paraId="6F662D45" w14:textId="77777777" w:rsidR="0017691D" w:rsidRPr="008B0442" w:rsidRDefault="0017691D" w:rsidP="00760CC3">
                        <w:pPr>
                          <w:spacing w:line="240" w:lineRule="auto"/>
                          <w:rPr>
                            <w:rFonts w:cs="Arial"/>
                            <w:bCs/>
                            <w:color w:val="auto"/>
                            <w:sz w:val="24"/>
                            <w:szCs w:val="20"/>
                          </w:rPr>
                        </w:pPr>
                      </w:p>
                      <w:p w14:paraId="3DE3AE9F" w14:textId="77777777" w:rsidR="0017691D" w:rsidRPr="00C807C2" w:rsidRDefault="0017691D" w:rsidP="00760CC3">
                        <w:pPr>
                          <w:rPr>
                            <w:rFonts w:ascii="Arial" w:hAnsi="Arial" w:cs="Arial"/>
                            <w:i/>
                            <w:color w:val="161718" w:themeColor="text1"/>
                          </w:rPr>
                        </w:pPr>
                      </w:p>
                      <w:p w14:paraId="62AEDBA8" w14:textId="77777777" w:rsidR="0017691D" w:rsidRDefault="0017691D"/>
                      <w:p w14:paraId="33F5EAE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17691D" w:rsidRDefault="0017691D" w:rsidP="00760CC3">
                        <w:pPr>
                          <w:spacing w:line="240" w:lineRule="auto"/>
                          <w:rPr>
                            <w:rFonts w:cs="Arial"/>
                            <w:bCs/>
                            <w:color w:val="auto"/>
                            <w:sz w:val="24"/>
                            <w:szCs w:val="20"/>
                          </w:rPr>
                        </w:pPr>
                      </w:p>
                      <w:p w14:paraId="2E04E2D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17691D" w:rsidRDefault="0017691D" w:rsidP="00760CC3">
                        <w:pPr>
                          <w:spacing w:line="240" w:lineRule="auto"/>
                          <w:rPr>
                            <w:rFonts w:cs="Arial"/>
                            <w:bCs/>
                            <w:color w:val="auto"/>
                            <w:sz w:val="24"/>
                            <w:szCs w:val="20"/>
                          </w:rPr>
                        </w:pPr>
                      </w:p>
                      <w:p w14:paraId="4E103366"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17691D" w:rsidRDefault="0017691D" w:rsidP="00760CC3">
                        <w:pPr>
                          <w:spacing w:line="240" w:lineRule="auto"/>
                          <w:rPr>
                            <w:rFonts w:cs="Arial"/>
                            <w:bCs/>
                            <w:color w:val="auto"/>
                            <w:sz w:val="24"/>
                            <w:szCs w:val="20"/>
                          </w:rPr>
                        </w:pPr>
                      </w:p>
                      <w:p w14:paraId="74696839" w14:textId="77777777" w:rsidR="0017691D" w:rsidRPr="008B0442" w:rsidRDefault="0017691D" w:rsidP="00760CC3">
                        <w:pPr>
                          <w:spacing w:line="240" w:lineRule="auto"/>
                          <w:rPr>
                            <w:rFonts w:cs="Arial"/>
                            <w:bCs/>
                            <w:color w:val="auto"/>
                            <w:sz w:val="24"/>
                            <w:szCs w:val="20"/>
                          </w:rPr>
                        </w:pPr>
                      </w:p>
                      <w:p w14:paraId="0AD03BD6" w14:textId="77777777" w:rsidR="0017691D" w:rsidRPr="00C807C2" w:rsidRDefault="0017691D" w:rsidP="00760CC3">
                        <w:pPr>
                          <w:rPr>
                            <w:rFonts w:ascii="Arial" w:hAnsi="Arial" w:cs="Arial"/>
                            <w:i/>
                            <w:color w:val="161718" w:themeColor="text1"/>
                          </w:rPr>
                        </w:pPr>
                      </w:p>
                      <w:p w14:paraId="71942E39" w14:textId="77777777" w:rsidR="0017691D" w:rsidRDefault="0017691D"/>
                      <w:p w14:paraId="1F0B17BB"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17691D" w:rsidRDefault="0017691D" w:rsidP="00760CC3">
                        <w:pPr>
                          <w:spacing w:line="240" w:lineRule="auto"/>
                          <w:rPr>
                            <w:rFonts w:cs="Arial"/>
                            <w:bCs/>
                            <w:color w:val="auto"/>
                            <w:sz w:val="24"/>
                            <w:szCs w:val="20"/>
                          </w:rPr>
                        </w:pPr>
                      </w:p>
                      <w:p w14:paraId="54E96674"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17691D" w:rsidRDefault="0017691D" w:rsidP="00760CC3">
                        <w:pPr>
                          <w:spacing w:line="240" w:lineRule="auto"/>
                          <w:rPr>
                            <w:rFonts w:cs="Arial"/>
                            <w:bCs/>
                            <w:color w:val="auto"/>
                            <w:sz w:val="24"/>
                            <w:szCs w:val="20"/>
                          </w:rPr>
                        </w:pPr>
                      </w:p>
                      <w:p w14:paraId="643738B5" w14:textId="31E696C5"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17691D" w:rsidRDefault="0017691D" w:rsidP="00760CC3">
                        <w:pPr>
                          <w:spacing w:line="240" w:lineRule="auto"/>
                          <w:rPr>
                            <w:rFonts w:cs="Arial"/>
                            <w:bCs/>
                            <w:color w:val="auto"/>
                            <w:sz w:val="24"/>
                            <w:szCs w:val="20"/>
                          </w:rPr>
                        </w:pPr>
                      </w:p>
                      <w:p w14:paraId="0746D835" w14:textId="77777777" w:rsidR="0017691D" w:rsidRPr="008B0442" w:rsidRDefault="0017691D" w:rsidP="00760CC3">
                        <w:pPr>
                          <w:spacing w:line="240" w:lineRule="auto"/>
                          <w:rPr>
                            <w:rFonts w:cs="Arial"/>
                            <w:bCs/>
                            <w:color w:val="auto"/>
                            <w:sz w:val="24"/>
                            <w:szCs w:val="20"/>
                          </w:rPr>
                        </w:pPr>
                      </w:p>
                      <w:p w14:paraId="43E1123D"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0"/>
    </w:p>
    <w:p w14:paraId="3D1491E9" w14:textId="77777777" w:rsidR="00454FC4" w:rsidRDefault="00454FC4" w:rsidP="00BB244A">
      <w:pPr>
        <w:rPr>
          <w:color w:val="auto"/>
          <w:sz w:val="24"/>
          <w:szCs w:val="24"/>
        </w:rPr>
      </w:pPr>
    </w:p>
    <w:p w14:paraId="562AAAC7" w14:textId="0CB7D5F8" w:rsidR="00454FC4" w:rsidRDefault="00454FC4" w:rsidP="00A01EAB">
      <w:pPr>
        <w:rPr>
          <w:color w:val="auto"/>
          <w:sz w:val="24"/>
          <w:szCs w:val="24"/>
        </w:rPr>
      </w:pPr>
    </w:p>
    <w:p w14:paraId="4AC8AF49" w14:textId="441D47A7" w:rsidR="00454FC4" w:rsidRDefault="006C46C4" w:rsidP="00244561">
      <w:pPr>
        <w:pStyle w:val="Ttulo2"/>
        <w:rPr>
          <w:rFonts w:ascii="Zizou Slab Light" w:hAnsi="Zizou Slab Light"/>
          <w:color w:val="auto"/>
          <w:sz w:val="24"/>
          <w:szCs w:val="24"/>
        </w:rPr>
      </w:pPr>
      <w:bookmarkStart w:id="4801" w:name="_Toc25223007"/>
      <w:bookmarkStart w:id="4802" w:name="_Toc25309794"/>
      <w:bookmarkStart w:id="4803" w:name="_Toc26201357"/>
      <w:r>
        <w:rPr>
          <w:rFonts w:ascii="Arial" w:hAnsi="Arial" w:cs="Arial"/>
          <w:noProof/>
          <w:color w:val="161718" w:themeColor="text1"/>
          <w:lang w:eastAsia="es-PE"/>
        </w:rPr>
        <w:lastRenderedPageBreak/>
        <mc:AlternateContent>
          <mc:Choice Requires="wpg">
            <w:drawing>
              <wp:anchor distT="0" distB="0" distL="114300" distR="114300" simplePos="0" relativeHeight="251778048" behindDoc="0" locked="0" layoutInCell="1" allowOverlap="1" wp14:anchorId="6A8803C9" wp14:editId="013FBBE1">
                <wp:simplePos x="0" y="0"/>
                <wp:positionH relativeFrom="margin">
                  <wp:align>left</wp:align>
                </wp:positionH>
                <wp:positionV relativeFrom="paragraph">
                  <wp:posOffset>0</wp:posOffset>
                </wp:positionV>
                <wp:extent cx="6249035" cy="8010525"/>
                <wp:effectExtent l="0" t="0" r="18415" b="28575"/>
                <wp:wrapSquare wrapText="bothSides"/>
                <wp:docPr id="180" name="Grupo 180"/>
                <wp:cNvGraphicFramePr/>
                <a:graphic xmlns:a="http://schemas.openxmlformats.org/drawingml/2006/main">
                  <a:graphicData uri="http://schemas.microsoft.com/office/word/2010/wordprocessingGroup">
                    <wpg:wgp>
                      <wpg:cNvGrpSpPr/>
                      <wpg:grpSpPr>
                        <a:xfrm>
                          <a:off x="0" y="0"/>
                          <a:ext cx="6249035" cy="8010525"/>
                          <a:chOff x="-70663" y="917612"/>
                          <a:chExt cx="6142503" cy="3343868"/>
                        </a:xfrm>
                      </wpg:grpSpPr>
                      <wpg:grpSp>
                        <wpg:cNvPr id="181" name="Group 13"/>
                        <wpg:cNvGrpSpPr/>
                        <wpg:grpSpPr>
                          <a:xfrm>
                            <a:off x="-70663" y="917612"/>
                            <a:ext cx="6142503" cy="834868"/>
                            <a:chOff x="-70663" y="551658"/>
                            <a:chExt cx="6142503" cy="501913"/>
                          </a:xfrm>
                        </wpg:grpSpPr>
                        <wps:wsp>
                          <wps:cNvPr id="182" name="Text Box 8"/>
                          <wps:cNvSpPr txBox="1"/>
                          <wps:spPr>
                            <a:xfrm>
                              <a:off x="-70663" y="807898"/>
                              <a:ext cx="6118128" cy="245673"/>
                            </a:xfrm>
                            <a:prstGeom prst="rect">
                              <a:avLst/>
                            </a:prstGeom>
                            <a:solidFill>
                              <a:schemeClr val="lt1"/>
                            </a:solidFill>
                            <a:ln w="6350">
                              <a:solidFill>
                                <a:schemeClr val="bg2">
                                  <a:lumMod val="50000"/>
                                </a:schemeClr>
                              </a:solidFill>
                            </a:ln>
                          </wps:spPr>
                          <wps:txbx>
                            <w:txbxContent>
                              <w:p w14:paraId="495F0BDE"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17691D" w:rsidRDefault="0017691D" w:rsidP="00760CC3">
                                <w:pPr>
                                  <w:rPr>
                                    <w:rFonts w:ascii="Arial" w:hAnsi="Arial" w:cs="Arial"/>
                                  </w:rPr>
                                </w:pPr>
                              </w:p>
                              <w:p w14:paraId="4D375B73" w14:textId="77777777" w:rsidR="0017691D" w:rsidRDefault="0017691D"/>
                              <w:p w14:paraId="5FBC182D"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17691D" w:rsidRDefault="0017691D" w:rsidP="00760CC3">
                                <w:pPr>
                                  <w:rPr>
                                    <w:rFonts w:ascii="Arial" w:hAnsi="Arial" w:cs="Arial"/>
                                  </w:rPr>
                                </w:pPr>
                              </w:p>
                              <w:p w14:paraId="4DCF4914" w14:textId="77777777" w:rsidR="0017691D" w:rsidRDefault="0017691D"/>
                              <w:p w14:paraId="72532C01"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17691D" w:rsidRDefault="0017691D" w:rsidP="00760CC3">
                                <w:pPr>
                                  <w:rPr>
                                    <w:rFonts w:ascii="Arial" w:hAnsi="Arial" w:cs="Arial"/>
                                  </w:rPr>
                                </w:pPr>
                              </w:p>
                              <w:p w14:paraId="5CE1B9D7" w14:textId="77777777" w:rsidR="0017691D" w:rsidRDefault="0017691D"/>
                              <w:p w14:paraId="17256FB7"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9"/>
                          <wps:cNvSpPr txBox="1"/>
                          <wps:spPr>
                            <a:xfrm>
                              <a:off x="-70128" y="551658"/>
                              <a:ext cx="3361202" cy="256240"/>
                            </a:xfrm>
                            <a:prstGeom prst="rect">
                              <a:avLst/>
                            </a:prstGeom>
                            <a:solidFill>
                              <a:schemeClr val="lt1"/>
                            </a:solidFill>
                            <a:ln w="6350">
                              <a:solidFill>
                                <a:schemeClr val="bg2">
                                  <a:lumMod val="50000"/>
                                </a:schemeClr>
                              </a:solidFill>
                            </a:ln>
                          </wps:spPr>
                          <wps:txbx>
                            <w:txbxContent>
                              <w:p w14:paraId="5A9A7539"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17691D" w:rsidRPr="00F83186" w:rsidRDefault="0017691D" w:rsidP="00760CC3">
                                <w:pPr>
                                  <w:rPr>
                                    <w:rFonts w:ascii="Arial" w:hAnsi="Arial" w:cs="Arial"/>
                                  </w:rPr>
                                </w:pPr>
                              </w:p>
                              <w:p w14:paraId="2387BC37" w14:textId="77777777" w:rsidR="0017691D" w:rsidRPr="00F83186" w:rsidRDefault="0017691D" w:rsidP="00760CC3">
                                <w:pPr>
                                  <w:rPr>
                                    <w:rFonts w:ascii="Arial" w:hAnsi="Arial" w:cs="Arial"/>
                                  </w:rPr>
                                </w:pPr>
                              </w:p>
                              <w:p w14:paraId="294C5476" w14:textId="77777777" w:rsidR="0017691D" w:rsidRPr="00F83186" w:rsidRDefault="0017691D" w:rsidP="00760CC3">
                                <w:pPr>
                                  <w:rPr>
                                    <w:rFonts w:ascii="Arial" w:hAnsi="Arial" w:cs="Arial"/>
                                    <w:i/>
                                    <w:color w:val="161718" w:themeColor="text1"/>
                                  </w:rPr>
                                </w:pPr>
                              </w:p>
                              <w:p w14:paraId="7050FB78" w14:textId="77777777" w:rsidR="0017691D" w:rsidRDefault="0017691D"/>
                              <w:p w14:paraId="6DCC2B2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17691D" w:rsidRPr="00F83186" w:rsidRDefault="0017691D" w:rsidP="00760CC3">
                                <w:pPr>
                                  <w:rPr>
                                    <w:rFonts w:ascii="Arial" w:hAnsi="Arial" w:cs="Arial"/>
                                  </w:rPr>
                                </w:pPr>
                              </w:p>
                              <w:p w14:paraId="633DE278" w14:textId="77777777" w:rsidR="0017691D" w:rsidRPr="00F83186" w:rsidRDefault="0017691D" w:rsidP="00760CC3">
                                <w:pPr>
                                  <w:rPr>
                                    <w:rFonts w:ascii="Arial" w:hAnsi="Arial" w:cs="Arial"/>
                                  </w:rPr>
                                </w:pPr>
                              </w:p>
                              <w:p w14:paraId="5825F1FB" w14:textId="77777777" w:rsidR="0017691D" w:rsidRPr="00F83186" w:rsidRDefault="0017691D" w:rsidP="00760CC3">
                                <w:pPr>
                                  <w:rPr>
                                    <w:rFonts w:ascii="Arial" w:hAnsi="Arial" w:cs="Arial"/>
                                    <w:i/>
                                    <w:color w:val="161718" w:themeColor="text1"/>
                                  </w:rPr>
                                </w:pPr>
                              </w:p>
                              <w:p w14:paraId="42C10299" w14:textId="77777777" w:rsidR="0017691D" w:rsidRDefault="0017691D"/>
                              <w:p w14:paraId="6FF4D913"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17691D" w:rsidRPr="00F83186" w:rsidRDefault="0017691D" w:rsidP="00760CC3">
                                <w:pPr>
                                  <w:rPr>
                                    <w:rFonts w:ascii="Arial" w:hAnsi="Arial" w:cs="Arial"/>
                                  </w:rPr>
                                </w:pPr>
                              </w:p>
                              <w:p w14:paraId="0779AF8A" w14:textId="77777777" w:rsidR="0017691D" w:rsidRPr="00F83186" w:rsidRDefault="0017691D" w:rsidP="00760CC3">
                                <w:pPr>
                                  <w:rPr>
                                    <w:rFonts w:ascii="Arial" w:hAnsi="Arial" w:cs="Arial"/>
                                  </w:rPr>
                                </w:pPr>
                              </w:p>
                              <w:p w14:paraId="624FFB80" w14:textId="77777777" w:rsidR="0017691D" w:rsidRPr="00F83186" w:rsidRDefault="0017691D" w:rsidP="00760CC3">
                                <w:pPr>
                                  <w:rPr>
                                    <w:rFonts w:ascii="Arial" w:hAnsi="Arial" w:cs="Arial"/>
                                    <w:i/>
                                    <w:color w:val="161718" w:themeColor="text1"/>
                                  </w:rPr>
                                </w:pPr>
                              </w:p>
                              <w:p w14:paraId="31704A72" w14:textId="77777777" w:rsidR="0017691D" w:rsidRDefault="0017691D"/>
                              <w:p w14:paraId="0FBB5B66"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17691D" w:rsidRPr="00F83186" w:rsidRDefault="0017691D" w:rsidP="00760CC3">
                                <w:pPr>
                                  <w:rPr>
                                    <w:rFonts w:ascii="Arial" w:hAnsi="Arial" w:cs="Arial"/>
                                  </w:rPr>
                                </w:pPr>
                              </w:p>
                              <w:p w14:paraId="68552A22" w14:textId="77777777" w:rsidR="0017691D" w:rsidRPr="00F83186" w:rsidRDefault="0017691D" w:rsidP="00760CC3">
                                <w:pPr>
                                  <w:rPr>
                                    <w:rFonts w:ascii="Arial" w:hAnsi="Arial" w:cs="Arial"/>
                                  </w:rPr>
                                </w:pPr>
                              </w:p>
                              <w:p w14:paraId="263E58FB"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0"/>
                          <wps:cNvSpPr txBox="1"/>
                          <wps:spPr>
                            <a:xfrm>
                              <a:off x="3291074" y="551658"/>
                              <a:ext cx="1403451" cy="256240"/>
                            </a:xfrm>
                            <a:prstGeom prst="rect">
                              <a:avLst/>
                            </a:prstGeom>
                            <a:solidFill>
                              <a:schemeClr val="lt1"/>
                            </a:solidFill>
                            <a:ln w="6350">
                              <a:solidFill>
                                <a:schemeClr val="bg2">
                                  <a:lumMod val="50000"/>
                                </a:schemeClr>
                              </a:solidFill>
                            </a:ln>
                          </wps:spPr>
                          <wps:txbx>
                            <w:txbxContent>
                              <w:p w14:paraId="4A811A90" w14:textId="1E29E0D8"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17691D" w:rsidRPr="0078782C" w:rsidRDefault="0017691D" w:rsidP="00760CC3">
                                <w:pPr>
                                  <w:rPr>
                                    <w:rFonts w:ascii="Arial" w:hAnsi="Arial" w:cs="Arial"/>
                                  </w:rPr>
                                </w:pPr>
                              </w:p>
                              <w:p w14:paraId="4AF62D21" w14:textId="77777777" w:rsidR="0017691D" w:rsidRPr="0078782C" w:rsidRDefault="0017691D" w:rsidP="00760CC3">
                                <w:pPr>
                                  <w:rPr>
                                    <w:rFonts w:ascii="Arial" w:hAnsi="Arial" w:cs="Arial"/>
                                  </w:rPr>
                                </w:pPr>
                              </w:p>
                              <w:p w14:paraId="612E2A38" w14:textId="77777777" w:rsidR="0017691D" w:rsidRPr="0078782C" w:rsidRDefault="0017691D" w:rsidP="00760CC3">
                                <w:pPr>
                                  <w:rPr>
                                    <w:rFonts w:ascii="Arial" w:hAnsi="Arial" w:cs="Arial"/>
                                    <w:i/>
                                    <w:color w:val="161718" w:themeColor="text1"/>
                                  </w:rPr>
                                </w:pPr>
                              </w:p>
                              <w:p w14:paraId="4316A160" w14:textId="77777777" w:rsidR="0017691D" w:rsidRDefault="0017691D"/>
                              <w:p w14:paraId="5639C37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17691D" w:rsidRPr="0078782C" w:rsidRDefault="0017691D" w:rsidP="00760CC3">
                                <w:pPr>
                                  <w:rPr>
                                    <w:rFonts w:ascii="Arial" w:hAnsi="Arial" w:cs="Arial"/>
                                  </w:rPr>
                                </w:pPr>
                              </w:p>
                              <w:p w14:paraId="498E3E58" w14:textId="77777777" w:rsidR="0017691D" w:rsidRPr="0078782C" w:rsidRDefault="0017691D" w:rsidP="00760CC3">
                                <w:pPr>
                                  <w:rPr>
                                    <w:rFonts w:ascii="Arial" w:hAnsi="Arial" w:cs="Arial"/>
                                  </w:rPr>
                                </w:pPr>
                              </w:p>
                              <w:p w14:paraId="70FA8E88" w14:textId="77777777" w:rsidR="0017691D" w:rsidRPr="0078782C" w:rsidRDefault="0017691D" w:rsidP="00760CC3">
                                <w:pPr>
                                  <w:rPr>
                                    <w:rFonts w:ascii="Arial" w:hAnsi="Arial" w:cs="Arial"/>
                                    <w:i/>
                                    <w:color w:val="161718" w:themeColor="text1"/>
                                  </w:rPr>
                                </w:pPr>
                              </w:p>
                              <w:p w14:paraId="573AF788" w14:textId="77777777" w:rsidR="0017691D" w:rsidRDefault="0017691D"/>
                              <w:p w14:paraId="1BA4EF36"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17691D" w:rsidRPr="0078782C" w:rsidRDefault="0017691D" w:rsidP="00760CC3">
                                <w:pPr>
                                  <w:rPr>
                                    <w:rFonts w:ascii="Arial" w:hAnsi="Arial" w:cs="Arial"/>
                                  </w:rPr>
                                </w:pPr>
                              </w:p>
                              <w:p w14:paraId="51BE4FDF" w14:textId="77777777" w:rsidR="0017691D" w:rsidRPr="0078782C" w:rsidRDefault="0017691D" w:rsidP="00760CC3">
                                <w:pPr>
                                  <w:rPr>
                                    <w:rFonts w:ascii="Arial" w:hAnsi="Arial" w:cs="Arial"/>
                                  </w:rPr>
                                </w:pPr>
                              </w:p>
                              <w:p w14:paraId="0D0B0D49" w14:textId="77777777" w:rsidR="0017691D" w:rsidRPr="0078782C" w:rsidRDefault="0017691D" w:rsidP="00760CC3">
                                <w:pPr>
                                  <w:rPr>
                                    <w:rFonts w:ascii="Arial" w:hAnsi="Arial" w:cs="Arial"/>
                                    <w:i/>
                                    <w:color w:val="161718" w:themeColor="text1"/>
                                  </w:rPr>
                                </w:pPr>
                              </w:p>
                              <w:p w14:paraId="7C0952E0" w14:textId="77777777" w:rsidR="0017691D" w:rsidRDefault="0017691D"/>
                              <w:p w14:paraId="40E86DF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17691D" w:rsidRPr="0078782C" w:rsidRDefault="0017691D" w:rsidP="00760CC3">
                                <w:pPr>
                                  <w:rPr>
                                    <w:rFonts w:ascii="Arial" w:hAnsi="Arial" w:cs="Arial"/>
                                  </w:rPr>
                                </w:pPr>
                              </w:p>
                              <w:p w14:paraId="51EB5C1D" w14:textId="77777777" w:rsidR="0017691D" w:rsidRPr="0078782C" w:rsidRDefault="0017691D" w:rsidP="00760CC3">
                                <w:pPr>
                                  <w:rPr>
                                    <w:rFonts w:ascii="Arial" w:hAnsi="Arial" w:cs="Arial"/>
                                  </w:rPr>
                                </w:pPr>
                              </w:p>
                              <w:p w14:paraId="4D39B3E1"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1"/>
                          <wps:cNvSpPr txBox="1"/>
                          <wps:spPr>
                            <a:xfrm>
                              <a:off x="4694525" y="551658"/>
                              <a:ext cx="1377315" cy="256240"/>
                            </a:xfrm>
                            <a:prstGeom prst="rect">
                              <a:avLst/>
                            </a:prstGeom>
                            <a:solidFill>
                              <a:schemeClr val="lt1"/>
                            </a:solidFill>
                            <a:ln w="6350">
                              <a:solidFill>
                                <a:schemeClr val="bg2">
                                  <a:lumMod val="50000"/>
                                </a:schemeClr>
                              </a:solidFill>
                            </a:ln>
                          </wps:spPr>
                          <wps:txbx>
                            <w:txbxContent>
                              <w:p w14:paraId="38BC677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17691D" w:rsidRPr="0078782C" w:rsidRDefault="0017691D" w:rsidP="00760CC3">
                                <w:pPr>
                                  <w:rPr>
                                    <w:rFonts w:ascii="Arial" w:hAnsi="Arial" w:cs="Arial"/>
                                  </w:rPr>
                                </w:pPr>
                              </w:p>
                              <w:p w14:paraId="6CC65174" w14:textId="77777777" w:rsidR="0017691D" w:rsidRPr="0078782C" w:rsidRDefault="0017691D" w:rsidP="00760CC3">
                                <w:pPr>
                                  <w:rPr>
                                    <w:rFonts w:ascii="Arial" w:hAnsi="Arial" w:cs="Arial"/>
                                    <w:i/>
                                    <w:color w:val="161718" w:themeColor="text1"/>
                                  </w:rPr>
                                </w:pPr>
                              </w:p>
                              <w:p w14:paraId="0F2FC90D" w14:textId="77777777" w:rsidR="0017691D" w:rsidRDefault="0017691D"/>
                              <w:p w14:paraId="3740BF94"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17691D" w:rsidRPr="0078782C" w:rsidRDefault="0017691D" w:rsidP="00760CC3">
                                <w:pPr>
                                  <w:rPr>
                                    <w:rFonts w:ascii="Arial" w:hAnsi="Arial" w:cs="Arial"/>
                                  </w:rPr>
                                </w:pPr>
                              </w:p>
                              <w:p w14:paraId="704EA2BF" w14:textId="77777777" w:rsidR="0017691D" w:rsidRPr="0078782C" w:rsidRDefault="0017691D" w:rsidP="00760CC3">
                                <w:pPr>
                                  <w:rPr>
                                    <w:rFonts w:ascii="Arial" w:hAnsi="Arial" w:cs="Arial"/>
                                    <w:i/>
                                    <w:color w:val="161718" w:themeColor="text1"/>
                                  </w:rPr>
                                </w:pPr>
                              </w:p>
                              <w:p w14:paraId="13C66CB4" w14:textId="77777777" w:rsidR="0017691D" w:rsidRDefault="0017691D"/>
                              <w:p w14:paraId="1946A00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17691D" w:rsidRPr="0078782C" w:rsidRDefault="0017691D" w:rsidP="00760CC3">
                                <w:pPr>
                                  <w:rPr>
                                    <w:rFonts w:ascii="Arial" w:hAnsi="Arial" w:cs="Arial"/>
                                  </w:rPr>
                                </w:pPr>
                              </w:p>
                              <w:p w14:paraId="1B9D945B" w14:textId="77777777" w:rsidR="0017691D" w:rsidRPr="0078782C" w:rsidRDefault="0017691D" w:rsidP="00760CC3">
                                <w:pPr>
                                  <w:rPr>
                                    <w:rFonts w:ascii="Arial" w:hAnsi="Arial" w:cs="Arial"/>
                                    <w:i/>
                                    <w:color w:val="161718" w:themeColor="text1"/>
                                  </w:rPr>
                                </w:pPr>
                              </w:p>
                              <w:p w14:paraId="075128ED" w14:textId="77777777" w:rsidR="0017691D" w:rsidRDefault="0017691D"/>
                              <w:p w14:paraId="39B6956E"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17691D" w:rsidRPr="0078782C" w:rsidRDefault="0017691D" w:rsidP="00760CC3">
                                <w:pPr>
                                  <w:rPr>
                                    <w:rFonts w:ascii="Arial" w:hAnsi="Arial" w:cs="Arial"/>
                                  </w:rPr>
                                </w:pPr>
                              </w:p>
                              <w:p w14:paraId="4568ADF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 name="Text Box 19"/>
                        <wps:cNvSpPr txBox="1"/>
                        <wps:spPr>
                          <a:xfrm>
                            <a:off x="-70128" y="1752480"/>
                            <a:ext cx="6117590" cy="2509000"/>
                          </a:xfrm>
                          <a:prstGeom prst="rect">
                            <a:avLst/>
                          </a:prstGeom>
                          <a:solidFill>
                            <a:schemeClr val="lt1"/>
                          </a:solidFill>
                          <a:ln w="6350">
                            <a:solidFill>
                              <a:schemeClr val="bg2">
                                <a:lumMod val="50000"/>
                              </a:schemeClr>
                            </a:solidFill>
                          </a:ln>
                        </wps:spPr>
                        <wps:txbx>
                          <w:txbxContent>
                            <w:p w14:paraId="2402D6C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17691D" w:rsidRDefault="0017691D" w:rsidP="00760CC3">
                              <w:pPr>
                                <w:spacing w:line="240" w:lineRule="auto"/>
                                <w:rPr>
                                  <w:rFonts w:cs="Arial"/>
                                  <w:bCs/>
                                  <w:color w:val="auto"/>
                                  <w:sz w:val="24"/>
                                  <w:szCs w:val="20"/>
                                </w:rPr>
                              </w:pPr>
                            </w:p>
                            <w:p w14:paraId="3D547A1E"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17691D" w:rsidRPr="00C807C2" w:rsidRDefault="0017691D" w:rsidP="00760CC3">
                              <w:pPr>
                                <w:spacing w:line="240" w:lineRule="auto"/>
                                <w:rPr>
                                  <w:rFonts w:ascii="Arial" w:hAnsi="Arial" w:cs="Arial"/>
                                  <w:i/>
                                  <w:color w:val="161718" w:themeColor="text1"/>
                                </w:rPr>
                              </w:pPr>
                            </w:p>
                            <w:p w14:paraId="00E11AF0" w14:textId="77777777" w:rsidR="0017691D" w:rsidRDefault="0017691D"/>
                            <w:p w14:paraId="56D32B6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17691D" w:rsidRDefault="0017691D" w:rsidP="00760CC3">
                              <w:pPr>
                                <w:spacing w:line="240" w:lineRule="auto"/>
                                <w:rPr>
                                  <w:rFonts w:cs="Arial"/>
                                  <w:bCs/>
                                  <w:color w:val="auto"/>
                                  <w:sz w:val="24"/>
                                  <w:szCs w:val="20"/>
                                </w:rPr>
                              </w:pPr>
                            </w:p>
                            <w:p w14:paraId="28B844D4"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17691D" w:rsidRPr="00C807C2" w:rsidRDefault="0017691D" w:rsidP="00760CC3">
                              <w:pPr>
                                <w:spacing w:line="240" w:lineRule="auto"/>
                                <w:rPr>
                                  <w:rFonts w:ascii="Arial" w:hAnsi="Arial" w:cs="Arial"/>
                                  <w:i/>
                                  <w:color w:val="161718" w:themeColor="text1"/>
                                </w:rPr>
                              </w:pPr>
                            </w:p>
                            <w:p w14:paraId="77D290E1" w14:textId="77777777" w:rsidR="0017691D" w:rsidRDefault="0017691D"/>
                            <w:p w14:paraId="28AEBA2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17691D" w:rsidRDefault="0017691D" w:rsidP="00760CC3">
                              <w:pPr>
                                <w:spacing w:line="240" w:lineRule="auto"/>
                                <w:rPr>
                                  <w:rFonts w:cs="Arial"/>
                                  <w:bCs/>
                                  <w:color w:val="auto"/>
                                  <w:sz w:val="24"/>
                                  <w:szCs w:val="20"/>
                                </w:rPr>
                              </w:pPr>
                            </w:p>
                            <w:p w14:paraId="52CBC90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17691D" w:rsidRPr="00C807C2" w:rsidRDefault="0017691D" w:rsidP="00760CC3">
                              <w:pPr>
                                <w:spacing w:line="240" w:lineRule="auto"/>
                                <w:rPr>
                                  <w:rFonts w:ascii="Arial" w:hAnsi="Arial" w:cs="Arial"/>
                                  <w:i/>
                                  <w:color w:val="161718" w:themeColor="text1"/>
                                </w:rPr>
                              </w:pPr>
                            </w:p>
                            <w:p w14:paraId="34FBF5C6" w14:textId="77777777" w:rsidR="0017691D" w:rsidRDefault="0017691D"/>
                            <w:p w14:paraId="5BE716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17691D" w:rsidRDefault="0017691D" w:rsidP="00760CC3">
                              <w:pPr>
                                <w:spacing w:line="240" w:lineRule="auto"/>
                                <w:rPr>
                                  <w:rFonts w:cs="Arial"/>
                                  <w:bCs/>
                                  <w:color w:val="auto"/>
                                  <w:sz w:val="24"/>
                                  <w:szCs w:val="20"/>
                                </w:rPr>
                              </w:pPr>
                            </w:p>
                            <w:p w14:paraId="50CFC14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17691D" w:rsidRPr="00C807C2" w:rsidRDefault="0017691D"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803C9" id="Grupo 180" o:spid="_x0000_s1060" style="position:absolute;margin-left:0;margin-top:0;width:492.05pt;height:630.75pt;z-index:251778048;mso-position-horizontal:left;mso-position-horizontal-relative:margin;mso-position-vertical-relative:text;mso-width-relative:margin;mso-height-relative:margin" coordorigin="-706,9176" coordsize="61425,33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">
                <v:group id="Group 13" o:spid="_x0000_s1061" style="position:absolute;left:-706;top:9176;width:61424;height:8348" coordorigin="-706,5516" coordsize="61425,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_x0000_s1062" type="#_x0000_t202" style="position:absolute;left:-706;top:8078;width:61180;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" fillcolor="white [3201]" strokecolor="#6e7277 [1614]" strokeweight=".5pt">
                    <v:textbox>
                      <w:txbxContent>
                        <w:p w14:paraId="495F0BDE"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17691D" w:rsidRDefault="0017691D" w:rsidP="00760CC3">
                          <w:pPr>
                            <w:rPr>
                              <w:rFonts w:ascii="Arial" w:hAnsi="Arial" w:cs="Arial"/>
                            </w:rPr>
                          </w:pPr>
                        </w:p>
                        <w:p w14:paraId="4D375B73" w14:textId="77777777" w:rsidR="0017691D" w:rsidRDefault="0017691D"/>
                        <w:p w14:paraId="5FBC182D"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17691D" w:rsidRDefault="0017691D" w:rsidP="00760CC3">
                          <w:pPr>
                            <w:rPr>
                              <w:rFonts w:ascii="Arial" w:hAnsi="Arial" w:cs="Arial"/>
                            </w:rPr>
                          </w:pPr>
                        </w:p>
                        <w:p w14:paraId="4DCF4914" w14:textId="77777777" w:rsidR="0017691D" w:rsidRDefault="0017691D"/>
                        <w:p w14:paraId="72532C01"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17691D" w:rsidRDefault="0017691D" w:rsidP="00760CC3">
                          <w:pPr>
                            <w:rPr>
                              <w:rFonts w:ascii="Arial" w:hAnsi="Arial" w:cs="Arial"/>
                            </w:rPr>
                          </w:pPr>
                        </w:p>
                        <w:p w14:paraId="5CE1B9D7" w14:textId="77777777" w:rsidR="0017691D" w:rsidRDefault="0017691D"/>
                        <w:p w14:paraId="17256FB7"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17691D" w:rsidRDefault="0017691D" w:rsidP="00760CC3">
                          <w:pPr>
                            <w:rPr>
                              <w:rFonts w:ascii="Arial" w:hAnsi="Arial" w:cs="Arial"/>
                            </w:rPr>
                          </w:pPr>
                        </w:p>
                      </w:txbxContent>
                    </v:textbox>
                  </v:shape>
                  <v:shape id="Text Box 9" o:spid="_x0000_s1063" type="#_x0000_t202" style="position:absolute;left:-701;top:5516;width:33611;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" fillcolor="white [3201]" strokecolor="#6e7277 [1614]" strokeweight=".5pt">
                    <v:textbox>
                      <w:txbxContent>
                        <w:p w14:paraId="5A9A7539"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17691D" w:rsidRPr="00F83186" w:rsidRDefault="0017691D" w:rsidP="00760CC3">
                          <w:pPr>
                            <w:rPr>
                              <w:rFonts w:ascii="Arial" w:hAnsi="Arial" w:cs="Arial"/>
                            </w:rPr>
                          </w:pPr>
                        </w:p>
                        <w:p w14:paraId="2387BC37" w14:textId="77777777" w:rsidR="0017691D" w:rsidRPr="00F83186" w:rsidRDefault="0017691D" w:rsidP="00760CC3">
                          <w:pPr>
                            <w:rPr>
                              <w:rFonts w:ascii="Arial" w:hAnsi="Arial" w:cs="Arial"/>
                            </w:rPr>
                          </w:pPr>
                        </w:p>
                        <w:p w14:paraId="294C5476" w14:textId="77777777" w:rsidR="0017691D" w:rsidRPr="00F83186" w:rsidRDefault="0017691D" w:rsidP="00760CC3">
                          <w:pPr>
                            <w:rPr>
                              <w:rFonts w:ascii="Arial" w:hAnsi="Arial" w:cs="Arial"/>
                              <w:i/>
                              <w:color w:val="161718" w:themeColor="text1"/>
                            </w:rPr>
                          </w:pPr>
                        </w:p>
                        <w:p w14:paraId="7050FB78" w14:textId="77777777" w:rsidR="0017691D" w:rsidRDefault="0017691D"/>
                        <w:p w14:paraId="6DCC2B2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17691D" w:rsidRPr="00F83186" w:rsidRDefault="0017691D" w:rsidP="00760CC3">
                          <w:pPr>
                            <w:rPr>
                              <w:rFonts w:ascii="Arial" w:hAnsi="Arial" w:cs="Arial"/>
                            </w:rPr>
                          </w:pPr>
                        </w:p>
                        <w:p w14:paraId="633DE278" w14:textId="77777777" w:rsidR="0017691D" w:rsidRPr="00F83186" w:rsidRDefault="0017691D" w:rsidP="00760CC3">
                          <w:pPr>
                            <w:rPr>
                              <w:rFonts w:ascii="Arial" w:hAnsi="Arial" w:cs="Arial"/>
                            </w:rPr>
                          </w:pPr>
                        </w:p>
                        <w:p w14:paraId="5825F1FB" w14:textId="77777777" w:rsidR="0017691D" w:rsidRPr="00F83186" w:rsidRDefault="0017691D" w:rsidP="00760CC3">
                          <w:pPr>
                            <w:rPr>
                              <w:rFonts w:ascii="Arial" w:hAnsi="Arial" w:cs="Arial"/>
                              <w:i/>
                              <w:color w:val="161718" w:themeColor="text1"/>
                            </w:rPr>
                          </w:pPr>
                        </w:p>
                        <w:p w14:paraId="42C10299" w14:textId="77777777" w:rsidR="0017691D" w:rsidRDefault="0017691D"/>
                        <w:p w14:paraId="6FF4D913"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17691D" w:rsidRPr="00F83186" w:rsidRDefault="0017691D" w:rsidP="00760CC3">
                          <w:pPr>
                            <w:rPr>
                              <w:rFonts w:ascii="Arial" w:hAnsi="Arial" w:cs="Arial"/>
                            </w:rPr>
                          </w:pPr>
                        </w:p>
                        <w:p w14:paraId="0779AF8A" w14:textId="77777777" w:rsidR="0017691D" w:rsidRPr="00F83186" w:rsidRDefault="0017691D" w:rsidP="00760CC3">
                          <w:pPr>
                            <w:rPr>
                              <w:rFonts w:ascii="Arial" w:hAnsi="Arial" w:cs="Arial"/>
                            </w:rPr>
                          </w:pPr>
                        </w:p>
                        <w:p w14:paraId="624FFB80" w14:textId="77777777" w:rsidR="0017691D" w:rsidRPr="00F83186" w:rsidRDefault="0017691D" w:rsidP="00760CC3">
                          <w:pPr>
                            <w:rPr>
                              <w:rFonts w:ascii="Arial" w:hAnsi="Arial" w:cs="Arial"/>
                              <w:i/>
                              <w:color w:val="161718" w:themeColor="text1"/>
                            </w:rPr>
                          </w:pPr>
                        </w:p>
                        <w:p w14:paraId="31704A72" w14:textId="77777777" w:rsidR="0017691D" w:rsidRDefault="0017691D"/>
                        <w:p w14:paraId="0FBB5B66"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17691D" w:rsidRPr="00F83186" w:rsidRDefault="0017691D" w:rsidP="00760CC3">
                          <w:pPr>
                            <w:rPr>
                              <w:rFonts w:ascii="Arial" w:hAnsi="Arial" w:cs="Arial"/>
                            </w:rPr>
                          </w:pPr>
                        </w:p>
                        <w:p w14:paraId="68552A22" w14:textId="77777777" w:rsidR="0017691D" w:rsidRPr="00F83186" w:rsidRDefault="0017691D" w:rsidP="00760CC3">
                          <w:pPr>
                            <w:rPr>
                              <w:rFonts w:ascii="Arial" w:hAnsi="Arial" w:cs="Arial"/>
                            </w:rPr>
                          </w:pPr>
                        </w:p>
                        <w:p w14:paraId="263E58FB" w14:textId="77777777" w:rsidR="0017691D" w:rsidRPr="00F83186" w:rsidRDefault="0017691D" w:rsidP="00760CC3">
                          <w:pPr>
                            <w:rPr>
                              <w:rFonts w:ascii="Arial" w:hAnsi="Arial" w:cs="Arial"/>
                              <w:i/>
                              <w:color w:val="161718" w:themeColor="text1"/>
                            </w:rPr>
                          </w:pPr>
                        </w:p>
                      </w:txbxContent>
                    </v:textbox>
                  </v:shape>
                  <v:shape id="Text Box 10" o:spid="_x0000_s1064" type="#_x0000_t202" style="position:absolute;left:32910;top:5516;width:14035;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" fillcolor="white [3201]" strokecolor="#6e7277 [1614]" strokeweight=".5pt">
                    <v:textbox>
                      <w:txbxContent>
                        <w:p w14:paraId="4A811A90" w14:textId="1E29E0D8"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17691D" w:rsidRPr="0078782C" w:rsidRDefault="0017691D" w:rsidP="00760CC3">
                          <w:pPr>
                            <w:rPr>
                              <w:rFonts w:ascii="Arial" w:hAnsi="Arial" w:cs="Arial"/>
                            </w:rPr>
                          </w:pPr>
                        </w:p>
                        <w:p w14:paraId="4AF62D21" w14:textId="77777777" w:rsidR="0017691D" w:rsidRPr="0078782C" w:rsidRDefault="0017691D" w:rsidP="00760CC3">
                          <w:pPr>
                            <w:rPr>
                              <w:rFonts w:ascii="Arial" w:hAnsi="Arial" w:cs="Arial"/>
                            </w:rPr>
                          </w:pPr>
                        </w:p>
                        <w:p w14:paraId="612E2A38" w14:textId="77777777" w:rsidR="0017691D" w:rsidRPr="0078782C" w:rsidRDefault="0017691D" w:rsidP="00760CC3">
                          <w:pPr>
                            <w:rPr>
                              <w:rFonts w:ascii="Arial" w:hAnsi="Arial" w:cs="Arial"/>
                              <w:i/>
                              <w:color w:val="161718" w:themeColor="text1"/>
                            </w:rPr>
                          </w:pPr>
                        </w:p>
                        <w:p w14:paraId="4316A160" w14:textId="77777777" w:rsidR="0017691D" w:rsidRDefault="0017691D"/>
                        <w:p w14:paraId="5639C37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17691D" w:rsidRPr="0078782C" w:rsidRDefault="0017691D" w:rsidP="00760CC3">
                          <w:pPr>
                            <w:rPr>
                              <w:rFonts w:ascii="Arial" w:hAnsi="Arial" w:cs="Arial"/>
                            </w:rPr>
                          </w:pPr>
                        </w:p>
                        <w:p w14:paraId="498E3E58" w14:textId="77777777" w:rsidR="0017691D" w:rsidRPr="0078782C" w:rsidRDefault="0017691D" w:rsidP="00760CC3">
                          <w:pPr>
                            <w:rPr>
                              <w:rFonts w:ascii="Arial" w:hAnsi="Arial" w:cs="Arial"/>
                            </w:rPr>
                          </w:pPr>
                        </w:p>
                        <w:p w14:paraId="70FA8E88" w14:textId="77777777" w:rsidR="0017691D" w:rsidRPr="0078782C" w:rsidRDefault="0017691D" w:rsidP="00760CC3">
                          <w:pPr>
                            <w:rPr>
                              <w:rFonts w:ascii="Arial" w:hAnsi="Arial" w:cs="Arial"/>
                              <w:i/>
                              <w:color w:val="161718" w:themeColor="text1"/>
                            </w:rPr>
                          </w:pPr>
                        </w:p>
                        <w:p w14:paraId="573AF788" w14:textId="77777777" w:rsidR="0017691D" w:rsidRDefault="0017691D"/>
                        <w:p w14:paraId="1BA4EF36"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17691D" w:rsidRPr="0078782C" w:rsidRDefault="0017691D" w:rsidP="00760CC3">
                          <w:pPr>
                            <w:rPr>
                              <w:rFonts w:ascii="Arial" w:hAnsi="Arial" w:cs="Arial"/>
                            </w:rPr>
                          </w:pPr>
                        </w:p>
                        <w:p w14:paraId="51BE4FDF" w14:textId="77777777" w:rsidR="0017691D" w:rsidRPr="0078782C" w:rsidRDefault="0017691D" w:rsidP="00760CC3">
                          <w:pPr>
                            <w:rPr>
                              <w:rFonts w:ascii="Arial" w:hAnsi="Arial" w:cs="Arial"/>
                            </w:rPr>
                          </w:pPr>
                        </w:p>
                        <w:p w14:paraId="0D0B0D49" w14:textId="77777777" w:rsidR="0017691D" w:rsidRPr="0078782C" w:rsidRDefault="0017691D" w:rsidP="00760CC3">
                          <w:pPr>
                            <w:rPr>
                              <w:rFonts w:ascii="Arial" w:hAnsi="Arial" w:cs="Arial"/>
                              <w:i/>
                              <w:color w:val="161718" w:themeColor="text1"/>
                            </w:rPr>
                          </w:pPr>
                        </w:p>
                        <w:p w14:paraId="7C0952E0" w14:textId="77777777" w:rsidR="0017691D" w:rsidRDefault="0017691D"/>
                        <w:p w14:paraId="40E86DF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17691D" w:rsidRPr="0078782C" w:rsidRDefault="0017691D" w:rsidP="00760CC3">
                          <w:pPr>
                            <w:rPr>
                              <w:rFonts w:ascii="Arial" w:hAnsi="Arial" w:cs="Arial"/>
                            </w:rPr>
                          </w:pPr>
                        </w:p>
                        <w:p w14:paraId="51EB5C1D" w14:textId="77777777" w:rsidR="0017691D" w:rsidRPr="0078782C" w:rsidRDefault="0017691D" w:rsidP="00760CC3">
                          <w:pPr>
                            <w:rPr>
                              <w:rFonts w:ascii="Arial" w:hAnsi="Arial" w:cs="Arial"/>
                            </w:rPr>
                          </w:pPr>
                        </w:p>
                        <w:p w14:paraId="4D39B3E1" w14:textId="77777777" w:rsidR="0017691D" w:rsidRPr="0078782C" w:rsidRDefault="0017691D" w:rsidP="00760CC3">
                          <w:pPr>
                            <w:rPr>
                              <w:rFonts w:ascii="Arial" w:hAnsi="Arial" w:cs="Arial"/>
                              <w:i/>
                              <w:color w:val="161718" w:themeColor="text1"/>
                            </w:rPr>
                          </w:pPr>
                        </w:p>
                      </w:txbxContent>
                    </v:textbox>
                  </v:shape>
                  <v:shape id="Text Box 11" o:spid="_x0000_s1065" type="#_x0000_t202" style="position:absolute;left:46945;top:5516;width:13773;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" fillcolor="white [3201]" strokecolor="#6e7277 [1614]" strokeweight=".5pt">
                    <v:textbox>
                      <w:txbxContent>
                        <w:p w14:paraId="38BC677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17691D" w:rsidRPr="0078782C" w:rsidRDefault="0017691D" w:rsidP="00760CC3">
                          <w:pPr>
                            <w:rPr>
                              <w:rFonts w:ascii="Arial" w:hAnsi="Arial" w:cs="Arial"/>
                            </w:rPr>
                          </w:pPr>
                        </w:p>
                        <w:p w14:paraId="6CC65174" w14:textId="77777777" w:rsidR="0017691D" w:rsidRPr="0078782C" w:rsidRDefault="0017691D" w:rsidP="00760CC3">
                          <w:pPr>
                            <w:rPr>
                              <w:rFonts w:ascii="Arial" w:hAnsi="Arial" w:cs="Arial"/>
                              <w:i/>
                              <w:color w:val="161718" w:themeColor="text1"/>
                            </w:rPr>
                          </w:pPr>
                        </w:p>
                        <w:p w14:paraId="0F2FC90D" w14:textId="77777777" w:rsidR="0017691D" w:rsidRDefault="0017691D"/>
                        <w:p w14:paraId="3740BF94"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17691D" w:rsidRPr="0078782C" w:rsidRDefault="0017691D" w:rsidP="00760CC3">
                          <w:pPr>
                            <w:rPr>
                              <w:rFonts w:ascii="Arial" w:hAnsi="Arial" w:cs="Arial"/>
                            </w:rPr>
                          </w:pPr>
                        </w:p>
                        <w:p w14:paraId="704EA2BF" w14:textId="77777777" w:rsidR="0017691D" w:rsidRPr="0078782C" w:rsidRDefault="0017691D" w:rsidP="00760CC3">
                          <w:pPr>
                            <w:rPr>
                              <w:rFonts w:ascii="Arial" w:hAnsi="Arial" w:cs="Arial"/>
                              <w:i/>
                              <w:color w:val="161718" w:themeColor="text1"/>
                            </w:rPr>
                          </w:pPr>
                        </w:p>
                        <w:p w14:paraId="13C66CB4" w14:textId="77777777" w:rsidR="0017691D" w:rsidRDefault="0017691D"/>
                        <w:p w14:paraId="1946A00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17691D" w:rsidRPr="0078782C" w:rsidRDefault="0017691D" w:rsidP="00760CC3">
                          <w:pPr>
                            <w:rPr>
                              <w:rFonts w:ascii="Arial" w:hAnsi="Arial" w:cs="Arial"/>
                            </w:rPr>
                          </w:pPr>
                        </w:p>
                        <w:p w14:paraId="1B9D945B" w14:textId="77777777" w:rsidR="0017691D" w:rsidRPr="0078782C" w:rsidRDefault="0017691D" w:rsidP="00760CC3">
                          <w:pPr>
                            <w:rPr>
                              <w:rFonts w:ascii="Arial" w:hAnsi="Arial" w:cs="Arial"/>
                              <w:i/>
                              <w:color w:val="161718" w:themeColor="text1"/>
                            </w:rPr>
                          </w:pPr>
                        </w:p>
                        <w:p w14:paraId="075128ED" w14:textId="77777777" w:rsidR="0017691D" w:rsidRDefault="0017691D"/>
                        <w:p w14:paraId="39B6956E"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17691D" w:rsidRPr="0078782C" w:rsidRDefault="0017691D" w:rsidP="00760CC3">
                          <w:pPr>
                            <w:rPr>
                              <w:rFonts w:ascii="Arial" w:hAnsi="Arial" w:cs="Arial"/>
                            </w:rPr>
                          </w:pPr>
                        </w:p>
                        <w:p w14:paraId="4568ADF9" w14:textId="77777777" w:rsidR="0017691D" w:rsidRPr="0078782C" w:rsidRDefault="0017691D" w:rsidP="00760CC3">
                          <w:pPr>
                            <w:rPr>
                              <w:rFonts w:ascii="Arial" w:hAnsi="Arial" w:cs="Arial"/>
                              <w:i/>
                              <w:color w:val="161718" w:themeColor="text1"/>
                            </w:rPr>
                          </w:pPr>
                        </w:p>
                      </w:txbxContent>
                    </v:textbox>
                  </v:shape>
                </v:group>
                <v:shape id="Text Box 19" o:spid="_x0000_s1066" type="#_x0000_t202" style="position:absolute;left:-701;top:17524;width:61175;height:2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" fillcolor="white [3201]" strokecolor="#6e7277 [1614]" strokeweight=".5pt">
                  <v:textbox>
                    <w:txbxContent>
                      <w:p w14:paraId="2402D6C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17691D" w:rsidRDefault="0017691D" w:rsidP="00760CC3">
                        <w:pPr>
                          <w:spacing w:line="240" w:lineRule="auto"/>
                          <w:rPr>
                            <w:rFonts w:cs="Arial"/>
                            <w:bCs/>
                            <w:color w:val="auto"/>
                            <w:sz w:val="24"/>
                            <w:szCs w:val="20"/>
                          </w:rPr>
                        </w:pPr>
                      </w:p>
                      <w:p w14:paraId="3D547A1E"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17691D" w:rsidRPr="00C807C2" w:rsidRDefault="0017691D" w:rsidP="00760CC3">
                        <w:pPr>
                          <w:spacing w:line="240" w:lineRule="auto"/>
                          <w:rPr>
                            <w:rFonts w:ascii="Arial" w:hAnsi="Arial" w:cs="Arial"/>
                            <w:i/>
                            <w:color w:val="161718" w:themeColor="text1"/>
                          </w:rPr>
                        </w:pPr>
                      </w:p>
                      <w:p w14:paraId="00E11AF0" w14:textId="77777777" w:rsidR="0017691D" w:rsidRDefault="0017691D"/>
                      <w:p w14:paraId="56D32B6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17691D" w:rsidRDefault="0017691D" w:rsidP="00760CC3">
                        <w:pPr>
                          <w:spacing w:line="240" w:lineRule="auto"/>
                          <w:rPr>
                            <w:rFonts w:cs="Arial"/>
                            <w:bCs/>
                            <w:color w:val="auto"/>
                            <w:sz w:val="24"/>
                            <w:szCs w:val="20"/>
                          </w:rPr>
                        </w:pPr>
                      </w:p>
                      <w:p w14:paraId="28B844D4"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17691D" w:rsidRPr="00C807C2" w:rsidRDefault="0017691D" w:rsidP="00760CC3">
                        <w:pPr>
                          <w:spacing w:line="240" w:lineRule="auto"/>
                          <w:rPr>
                            <w:rFonts w:ascii="Arial" w:hAnsi="Arial" w:cs="Arial"/>
                            <w:i/>
                            <w:color w:val="161718" w:themeColor="text1"/>
                          </w:rPr>
                        </w:pPr>
                      </w:p>
                      <w:p w14:paraId="77D290E1" w14:textId="77777777" w:rsidR="0017691D" w:rsidRDefault="0017691D"/>
                      <w:p w14:paraId="28AEBA2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17691D" w:rsidRDefault="0017691D" w:rsidP="00760CC3">
                        <w:pPr>
                          <w:spacing w:line="240" w:lineRule="auto"/>
                          <w:rPr>
                            <w:rFonts w:cs="Arial"/>
                            <w:bCs/>
                            <w:color w:val="auto"/>
                            <w:sz w:val="24"/>
                            <w:szCs w:val="20"/>
                          </w:rPr>
                        </w:pPr>
                      </w:p>
                      <w:p w14:paraId="52CBC90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17691D" w:rsidRPr="00C807C2" w:rsidRDefault="0017691D" w:rsidP="00760CC3">
                        <w:pPr>
                          <w:spacing w:line="240" w:lineRule="auto"/>
                          <w:rPr>
                            <w:rFonts w:ascii="Arial" w:hAnsi="Arial" w:cs="Arial"/>
                            <w:i/>
                            <w:color w:val="161718" w:themeColor="text1"/>
                          </w:rPr>
                        </w:pPr>
                      </w:p>
                      <w:p w14:paraId="34FBF5C6" w14:textId="77777777" w:rsidR="0017691D" w:rsidRDefault="0017691D"/>
                      <w:p w14:paraId="5BE716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17691D" w:rsidRDefault="0017691D" w:rsidP="00760CC3">
                        <w:pPr>
                          <w:spacing w:line="240" w:lineRule="auto"/>
                          <w:rPr>
                            <w:rFonts w:cs="Arial"/>
                            <w:bCs/>
                            <w:color w:val="auto"/>
                            <w:sz w:val="24"/>
                            <w:szCs w:val="20"/>
                          </w:rPr>
                        </w:pPr>
                      </w:p>
                      <w:p w14:paraId="50CFC14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17691D" w:rsidRPr="00C807C2" w:rsidRDefault="0017691D" w:rsidP="00760CC3">
                        <w:pPr>
                          <w:spacing w:line="240" w:lineRule="auto"/>
                          <w:rPr>
                            <w:rFonts w:ascii="Arial" w:hAnsi="Arial" w:cs="Arial"/>
                            <w:i/>
                            <w:color w:val="161718" w:themeColor="text1"/>
                          </w:rPr>
                        </w:pPr>
                      </w:p>
                    </w:txbxContent>
                  </v:textbox>
                </v:shape>
                <w10:wrap type="square" anchorx="margin"/>
              </v:group>
            </w:pict>
          </mc:Fallback>
        </mc:AlternateContent>
      </w:r>
      <w:bookmarkEnd w:id="4801"/>
      <w:bookmarkEnd w:id="4802"/>
      <w:bookmarkEnd w:id="4803"/>
    </w:p>
    <w:p w14:paraId="6496A14C" w14:textId="4900F0A8" w:rsidR="00454FC4" w:rsidRDefault="00454FC4" w:rsidP="00832411">
      <w:pPr>
        <w:rPr>
          <w:color w:val="auto"/>
          <w:sz w:val="24"/>
          <w:szCs w:val="24"/>
        </w:rPr>
      </w:pPr>
    </w:p>
    <w:p w14:paraId="7CEA651A" w14:textId="553007CF" w:rsidR="00454FC4" w:rsidRDefault="006C46C4" w:rsidP="00244561">
      <w:pPr>
        <w:pStyle w:val="Ttulo2"/>
        <w:rPr>
          <w:rFonts w:ascii="Zizou Slab Light" w:hAnsi="Zizou Slab Light"/>
          <w:color w:val="auto"/>
          <w:sz w:val="24"/>
          <w:szCs w:val="24"/>
        </w:rPr>
      </w:pPr>
      <w:bookmarkStart w:id="4804" w:name="_Toc25223008"/>
      <w:bookmarkStart w:id="4805" w:name="_Toc25309795"/>
      <w:bookmarkStart w:id="4806" w:name="_Toc26201358"/>
      <w:r>
        <w:rPr>
          <w:rFonts w:ascii="Arial" w:hAnsi="Arial" w:cs="Arial"/>
          <w:noProof/>
          <w:color w:val="161718" w:themeColor="text1"/>
          <w:lang w:eastAsia="es-PE"/>
        </w:rPr>
        <w:lastRenderedPageBreak/>
        <mc:AlternateContent>
          <mc:Choice Requires="wpg">
            <w:drawing>
              <wp:anchor distT="0" distB="0" distL="114300" distR="114300" simplePos="0" relativeHeight="251780096" behindDoc="0" locked="0" layoutInCell="1" allowOverlap="1" wp14:anchorId="71C7776F" wp14:editId="3A38E333">
                <wp:simplePos x="0" y="0"/>
                <wp:positionH relativeFrom="margin">
                  <wp:align>right</wp:align>
                </wp:positionH>
                <wp:positionV relativeFrom="paragraph">
                  <wp:posOffset>0</wp:posOffset>
                </wp:positionV>
                <wp:extent cx="6229350" cy="7991475"/>
                <wp:effectExtent l="0" t="0" r="19050" b="28575"/>
                <wp:wrapSquare wrapText="bothSides"/>
                <wp:docPr id="63" name="Grupo 63"/>
                <wp:cNvGraphicFramePr/>
                <a:graphic xmlns:a="http://schemas.openxmlformats.org/drawingml/2006/main">
                  <a:graphicData uri="http://schemas.microsoft.com/office/word/2010/wordprocessingGroup">
                    <wpg:wgp>
                      <wpg:cNvGrpSpPr/>
                      <wpg:grpSpPr>
                        <a:xfrm>
                          <a:off x="0" y="0"/>
                          <a:ext cx="6229350" cy="7991475"/>
                          <a:chOff x="0" y="0"/>
                          <a:chExt cx="6122353" cy="5571895"/>
                        </a:xfrm>
                      </wpg:grpSpPr>
                      <wpg:grpSp>
                        <wpg:cNvPr id="64" name="Group 13"/>
                        <wpg:cNvGrpSpPr/>
                        <wpg:grpSpPr>
                          <a:xfrm>
                            <a:off x="0" y="0"/>
                            <a:ext cx="6118649" cy="1776412"/>
                            <a:chOff x="0" y="0"/>
                            <a:chExt cx="6118649" cy="1067959"/>
                          </a:xfrm>
                        </wpg:grpSpPr>
                        <wps:wsp>
                          <wps:cNvPr id="6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842479A"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17691D" w:rsidRDefault="0017691D" w:rsidP="00760CC3">
                                <w:pPr>
                                  <w:rPr>
                                    <w:rFonts w:ascii="Arial" w:hAnsi="Arial" w:cs="Arial"/>
                                  </w:rPr>
                                </w:pPr>
                              </w:p>
                              <w:p w14:paraId="2923D608" w14:textId="77777777" w:rsidR="0017691D" w:rsidRDefault="0017691D"/>
                              <w:p w14:paraId="5ED6AD12"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17691D" w:rsidRDefault="0017691D" w:rsidP="00760CC3">
                                <w:pPr>
                                  <w:rPr>
                                    <w:rFonts w:ascii="Arial" w:hAnsi="Arial" w:cs="Arial"/>
                                  </w:rPr>
                                </w:pPr>
                              </w:p>
                              <w:p w14:paraId="4ABDF323" w14:textId="77777777" w:rsidR="0017691D" w:rsidRDefault="0017691D"/>
                              <w:p w14:paraId="4F416945"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17691D" w:rsidRDefault="0017691D" w:rsidP="00760CC3">
                                <w:pPr>
                                  <w:rPr>
                                    <w:rFonts w:ascii="Arial" w:hAnsi="Arial" w:cs="Arial"/>
                                  </w:rPr>
                                </w:pPr>
                              </w:p>
                              <w:p w14:paraId="434B4C89" w14:textId="77777777" w:rsidR="0017691D" w:rsidRDefault="0017691D"/>
                              <w:p w14:paraId="7CF1C4B6"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F965791"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17691D" w:rsidRPr="00F83186" w:rsidRDefault="0017691D" w:rsidP="00760CC3">
                                <w:pPr>
                                  <w:rPr>
                                    <w:rFonts w:ascii="Arial" w:hAnsi="Arial" w:cs="Arial"/>
                                  </w:rPr>
                                </w:pPr>
                              </w:p>
                              <w:p w14:paraId="101B3E3A" w14:textId="77777777" w:rsidR="0017691D" w:rsidRPr="00F83186" w:rsidRDefault="0017691D" w:rsidP="00760CC3">
                                <w:pPr>
                                  <w:rPr>
                                    <w:rFonts w:ascii="Arial" w:hAnsi="Arial" w:cs="Arial"/>
                                  </w:rPr>
                                </w:pPr>
                              </w:p>
                              <w:p w14:paraId="002EF258" w14:textId="77777777" w:rsidR="0017691D" w:rsidRPr="00F83186" w:rsidRDefault="0017691D" w:rsidP="00760CC3">
                                <w:pPr>
                                  <w:rPr>
                                    <w:rFonts w:ascii="Arial" w:hAnsi="Arial" w:cs="Arial"/>
                                    <w:i/>
                                    <w:color w:val="161718" w:themeColor="text1"/>
                                  </w:rPr>
                                </w:pPr>
                              </w:p>
                              <w:p w14:paraId="2413C115" w14:textId="77777777" w:rsidR="0017691D" w:rsidRDefault="0017691D"/>
                              <w:p w14:paraId="24E3156E"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17691D" w:rsidRPr="00F83186" w:rsidRDefault="0017691D" w:rsidP="00760CC3">
                                <w:pPr>
                                  <w:rPr>
                                    <w:rFonts w:ascii="Arial" w:hAnsi="Arial" w:cs="Arial"/>
                                  </w:rPr>
                                </w:pPr>
                              </w:p>
                              <w:p w14:paraId="128C81E5" w14:textId="77777777" w:rsidR="0017691D" w:rsidRPr="00F83186" w:rsidRDefault="0017691D" w:rsidP="00760CC3">
                                <w:pPr>
                                  <w:rPr>
                                    <w:rFonts w:ascii="Arial" w:hAnsi="Arial" w:cs="Arial"/>
                                  </w:rPr>
                                </w:pPr>
                              </w:p>
                              <w:p w14:paraId="335FE6EA" w14:textId="77777777" w:rsidR="0017691D" w:rsidRPr="00F83186" w:rsidRDefault="0017691D" w:rsidP="00760CC3">
                                <w:pPr>
                                  <w:rPr>
                                    <w:rFonts w:ascii="Arial" w:hAnsi="Arial" w:cs="Arial"/>
                                    <w:i/>
                                    <w:color w:val="161718" w:themeColor="text1"/>
                                  </w:rPr>
                                </w:pPr>
                              </w:p>
                              <w:p w14:paraId="012A65BF" w14:textId="77777777" w:rsidR="0017691D" w:rsidRDefault="0017691D"/>
                              <w:p w14:paraId="58112D7D"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17691D" w:rsidRPr="00F83186" w:rsidRDefault="0017691D" w:rsidP="00760CC3">
                                <w:pPr>
                                  <w:rPr>
                                    <w:rFonts w:ascii="Arial" w:hAnsi="Arial" w:cs="Arial"/>
                                  </w:rPr>
                                </w:pPr>
                              </w:p>
                              <w:p w14:paraId="2295AFBD" w14:textId="77777777" w:rsidR="0017691D" w:rsidRPr="00F83186" w:rsidRDefault="0017691D" w:rsidP="00760CC3">
                                <w:pPr>
                                  <w:rPr>
                                    <w:rFonts w:ascii="Arial" w:hAnsi="Arial" w:cs="Arial"/>
                                  </w:rPr>
                                </w:pPr>
                              </w:p>
                              <w:p w14:paraId="63839922" w14:textId="77777777" w:rsidR="0017691D" w:rsidRPr="00F83186" w:rsidRDefault="0017691D" w:rsidP="00760CC3">
                                <w:pPr>
                                  <w:rPr>
                                    <w:rFonts w:ascii="Arial" w:hAnsi="Arial" w:cs="Arial"/>
                                    <w:i/>
                                    <w:color w:val="161718" w:themeColor="text1"/>
                                  </w:rPr>
                                </w:pPr>
                              </w:p>
                              <w:p w14:paraId="4A96A563" w14:textId="77777777" w:rsidR="0017691D" w:rsidRDefault="0017691D"/>
                              <w:p w14:paraId="45551CBE"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17691D" w:rsidRPr="00F83186" w:rsidRDefault="0017691D" w:rsidP="00760CC3">
                                <w:pPr>
                                  <w:rPr>
                                    <w:rFonts w:ascii="Arial" w:hAnsi="Arial" w:cs="Arial"/>
                                  </w:rPr>
                                </w:pPr>
                              </w:p>
                              <w:p w14:paraId="12995BF4" w14:textId="77777777" w:rsidR="0017691D" w:rsidRPr="00F83186" w:rsidRDefault="0017691D" w:rsidP="00760CC3">
                                <w:pPr>
                                  <w:rPr>
                                    <w:rFonts w:ascii="Arial" w:hAnsi="Arial" w:cs="Arial"/>
                                  </w:rPr>
                                </w:pPr>
                              </w:p>
                              <w:p w14:paraId="2069657A"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63A724F8" w14:textId="105AB4C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17691D" w:rsidRPr="0078782C" w:rsidRDefault="0017691D" w:rsidP="00760CC3">
                                <w:pPr>
                                  <w:rPr>
                                    <w:rFonts w:ascii="Arial" w:hAnsi="Arial" w:cs="Arial"/>
                                  </w:rPr>
                                </w:pPr>
                              </w:p>
                              <w:p w14:paraId="6CC1ADC6" w14:textId="77777777" w:rsidR="0017691D" w:rsidRPr="0078782C" w:rsidRDefault="0017691D" w:rsidP="00760CC3">
                                <w:pPr>
                                  <w:rPr>
                                    <w:rFonts w:ascii="Arial" w:hAnsi="Arial" w:cs="Arial"/>
                                  </w:rPr>
                                </w:pPr>
                              </w:p>
                              <w:p w14:paraId="5D346C2E" w14:textId="77777777" w:rsidR="0017691D" w:rsidRPr="0078782C" w:rsidRDefault="0017691D" w:rsidP="00760CC3">
                                <w:pPr>
                                  <w:rPr>
                                    <w:rFonts w:ascii="Arial" w:hAnsi="Arial" w:cs="Arial"/>
                                    <w:i/>
                                    <w:color w:val="161718" w:themeColor="text1"/>
                                  </w:rPr>
                                </w:pPr>
                              </w:p>
                              <w:p w14:paraId="3F27063D" w14:textId="77777777" w:rsidR="0017691D" w:rsidRDefault="0017691D"/>
                              <w:p w14:paraId="572730B8"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17691D" w:rsidRPr="0078782C" w:rsidRDefault="0017691D" w:rsidP="00760CC3">
                                <w:pPr>
                                  <w:rPr>
                                    <w:rFonts w:ascii="Arial" w:hAnsi="Arial" w:cs="Arial"/>
                                  </w:rPr>
                                </w:pPr>
                              </w:p>
                              <w:p w14:paraId="266627FD" w14:textId="77777777" w:rsidR="0017691D" w:rsidRPr="0078782C" w:rsidRDefault="0017691D" w:rsidP="00760CC3">
                                <w:pPr>
                                  <w:rPr>
                                    <w:rFonts w:ascii="Arial" w:hAnsi="Arial" w:cs="Arial"/>
                                  </w:rPr>
                                </w:pPr>
                              </w:p>
                              <w:p w14:paraId="3818D460" w14:textId="77777777" w:rsidR="0017691D" w:rsidRPr="0078782C" w:rsidRDefault="0017691D" w:rsidP="00760CC3">
                                <w:pPr>
                                  <w:rPr>
                                    <w:rFonts w:ascii="Arial" w:hAnsi="Arial" w:cs="Arial"/>
                                    <w:i/>
                                    <w:color w:val="161718" w:themeColor="text1"/>
                                  </w:rPr>
                                </w:pPr>
                              </w:p>
                              <w:p w14:paraId="2B983AF2" w14:textId="77777777" w:rsidR="0017691D" w:rsidRDefault="0017691D"/>
                              <w:p w14:paraId="2CA5311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17691D" w:rsidRPr="0078782C" w:rsidRDefault="0017691D" w:rsidP="00760CC3">
                                <w:pPr>
                                  <w:rPr>
                                    <w:rFonts w:ascii="Arial" w:hAnsi="Arial" w:cs="Arial"/>
                                  </w:rPr>
                                </w:pPr>
                              </w:p>
                              <w:p w14:paraId="0D2B9422" w14:textId="77777777" w:rsidR="0017691D" w:rsidRPr="0078782C" w:rsidRDefault="0017691D" w:rsidP="00760CC3">
                                <w:pPr>
                                  <w:rPr>
                                    <w:rFonts w:ascii="Arial" w:hAnsi="Arial" w:cs="Arial"/>
                                  </w:rPr>
                                </w:pPr>
                              </w:p>
                              <w:p w14:paraId="5BDE8569" w14:textId="77777777" w:rsidR="0017691D" w:rsidRPr="0078782C" w:rsidRDefault="0017691D" w:rsidP="00760CC3">
                                <w:pPr>
                                  <w:rPr>
                                    <w:rFonts w:ascii="Arial" w:hAnsi="Arial" w:cs="Arial"/>
                                    <w:i/>
                                    <w:color w:val="161718" w:themeColor="text1"/>
                                  </w:rPr>
                                </w:pPr>
                              </w:p>
                              <w:p w14:paraId="02B0FBAB" w14:textId="77777777" w:rsidR="0017691D" w:rsidRDefault="0017691D"/>
                              <w:p w14:paraId="0666B7E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17691D" w:rsidRPr="0078782C" w:rsidRDefault="0017691D" w:rsidP="00760CC3">
                                <w:pPr>
                                  <w:rPr>
                                    <w:rFonts w:ascii="Arial" w:hAnsi="Arial" w:cs="Arial"/>
                                  </w:rPr>
                                </w:pPr>
                              </w:p>
                              <w:p w14:paraId="52EE0CDD" w14:textId="77777777" w:rsidR="0017691D" w:rsidRPr="0078782C" w:rsidRDefault="0017691D" w:rsidP="00760CC3">
                                <w:pPr>
                                  <w:rPr>
                                    <w:rFonts w:ascii="Arial" w:hAnsi="Arial" w:cs="Arial"/>
                                  </w:rPr>
                                </w:pPr>
                              </w:p>
                              <w:p w14:paraId="1170599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0DB2A59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17691D" w:rsidRPr="0078782C" w:rsidRDefault="0017691D" w:rsidP="00760CC3">
                                <w:pPr>
                                  <w:rPr>
                                    <w:rFonts w:ascii="Arial" w:hAnsi="Arial" w:cs="Arial"/>
                                  </w:rPr>
                                </w:pPr>
                              </w:p>
                              <w:p w14:paraId="40A323B0" w14:textId="77777777" w:rsidR="0017691D" w:rsidRPr="0078782C" w:rsidRDefault="0017691D" w:rsidP="00760CC3">
                                <w:pPr>
                                  <w:rPr>
                                    <w:rFonts w:ascii="Arial" w:hAnsi="Arial" w:cs="Arial"/>
                                    <w:i/>
                                    <w:color w:val="161718" w:themeColor="text1"/>
                                  </w:rPr>
                                </w:pPr>
                              </w:p>
                              <w:p w14:paraId="4D9CDC3F" w14:textId="77777777" w:rsidR="0017691D" w:rsidRDefault="0017691D"/>
                              <w:p w14:paraId="15BA376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17691D" w:rsidRPr="0078782C" w:rsidRDefault="0017691D" w:rsidP="00760CC3">
                                <w:pPr>
                                  <w:rPr>
                                    <w:rFonts w:ascii="Arial" w:hAnsi="Arial" w:cs="Arial"/>
                                  </w:rPr>
                                </w:pPr>
                              </w:p>
                              <w:p w14:paraId="2E8E6F0F" w14:textId="77777777" w:rsidR="0017691D" w:rsidRPr="0078782C" w:rsidRDefault="0017691D" w:rsidP="00760CC3">
                                <w:pPr>
                                  <w:rPr>
                                    <w:rFonts w:ascii="Arial" w:hAnsi="Arial" w:cs="Arial"/>
                                    <w:i/>
                                    <w:color w:val="161718" w:themeColor="text1"/>
                                  </w:rPr>
                                </w:pPr>
                              </w:p>
                              <w:p w14:paraId="294764DF" w14:textId="77777777" w:rsidR="0017691D" w:rsidRDefault="0017691D"/>
                              <w:p w14:paraId="280F193A"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17691D" w:rsidRPr="0078782C" w:rsidRDefault="0017691D" w:rsidP="00760CC3">
                                <w:pPr>
                                  <w:rPr>
                                    <w:rFonts w:ascii="Arial" w:hAnsi="Arial" w:cs="Arial"/>
                                  </w:rPr>
                                </w:pPr>
                              </w:p>
                              <w:p w14:paraId="424AA494" w14:textId="77777777" w:rsidR="0017691D" w:rsidRPr="0078782C" w:rsidRDefault="0017691D" w:rsidP="00760CC3">
                                <w:pPr>
                                  <w:rPr>
                                    <w:rFonts w:ascii="Arial" w:hAnsi="Arial" w:cs="Arial"/>
                                    <w:i/>
                                    <w:color w:val="161718" w:themeColor="text1"/>
                                  </w:rPr>
                                </w:pPr>
                              </w:p>
                              <w:p w14:paraId="4498A8B8" w14:textId="77777777" w:rsidR="0017691D" w:rsidRDefault="0017691D"/>
                              <w:p w14:paraId="1E29F7D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17691D" w:rsidRPr="0078782C" w:rsidRDefault="0017691D" w:rsidP="00760CC3">
                                <w:pPr>
                                  <w:rPr>
                                    <w:rFonts w:ascii="Arial" w:hAnsi="Arial" w:cs="Arial"/>
                                  </w:rPr>
                                </w:pPr>
                              </w:p>
                              <w:p w14:paraId="06BF46C3"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Text Box 19"/>
                        <wps:cNvSpPr txBox="1"/>
                        <wps:spPr>
                          <a:xfrm>
                            <a:off x="4763" y="1776278"/>
                            <a:ext cx="6117590" cy="3795617"/>
                          </a:xfrm>
                          <a:prstGeom prst="rect">
                            <a:avLst/>
                          </a:prstGeom>
                          <a:solidFill>
                            <a:schemeClr val="lt1"/>
                          </a:solidFill>
                          <a:ln w="6350">
                            <a:solidFill>
                              <a:schemeClr val="bg2">
                                <a:lumMod val="50000"/>
                              </a:schemeClr>
                            </a:solidFill>
                          </a:ln>
                        </wps:spPr>
                        <wps:txbx>
                          <w:txbxContent>
                            <w:p w14:paraId="26DE84D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17691D" w:rsidRDefault="0017691D" w:rsidP="00760CC3">
                              <w:pPr>
                                <w:spacing w:line="240" w:lineRule="auto"/>
                                <w:rPr>
                                  <w:rFonts w:cs="Arial"/>
                                  <w:bCs/>
                                  <w:color w:val="auto"/>
                                  <w:sz w:val="24"/>
                                  <w:szCs w:val="20"/>
                                </w:rPr>
                              </w:pPr>
                            </w:p>
                            <w:p w14:paraId="755F90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17691D" w:rsidRDefault="0017691D" w:rsidP="00760CC3">
                              <w:pPr>
                                <w:spacing w:line="240" w:lineRule="auto"/>
                                <w:rPr>
                                  <w:rFonts w:cs="Arial"/>
                                  <w:bCs/>
                                  <w:color w:val="auto"/>
                                  <w:sz w:val="24"/>
                                  <w:szCs w:val="20"/>
                                </w:rPr>
                              </w:pPr>
                            </w:p>
                            <w:p w14:paraId="23E1D8B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17691D" w:rsidRDefault="0017691D" w:rsidP="00760CC3">
                              <w:pPr>
                                <w:spacing w:line="240" w:lineRule="auto"/>
                                <w:rPr>
                                  <w:rFonts w:cs="Arial"/>
                                  <w:bCs/>
                                  <w:color w:val="auto"/>
                                  <w:sz w:val="24"/>
                                  <w:szCs w:val="20"/>
                                </w:rPr>
                              </w:pPr>
                            </w:p>
                            <w:p w14:paraId="205A7217" w14:textId="77777777" w:rsidR="0017691D" w:rsidRPr="008B0442" w:rsidRDefault="0017691D" w:rsidP="00760CC3">
                              <w:pPr>
                                <w:spacing w:line="240" w:lineRule="auto"/>
                                <w:rPr>
                                  <w:rFonts w:cs="Arial"/>
                                  <w:bCs/>
                                  <w:color w:val="auto"/>
                                  <w:sz w:val="24"/>
                                  <w:szCs w:val="20"/>
                                </w:rPr>
                              </w:pPr>
                            </w:p>
                            <w:p w14:paraId="48D79B26" w14:textId="77777777" w:rsidR="0017691D" w:rsidRPr="00C807C2" w:rsidRDefault="0017691D" w:rsidP="00760CC3">
                              <w:pPr>
                                <w:rPr>
                                  <w:rFonts w:ascii="Arial" w:hAnsi="Arial" w:cs="Arial"/>
                                  <w:i/>
                                  <w:color w:val="161718" w:themeColor="text1"/>
                                </w:rPr>
                              </w:pPr>
                            </w:p>
                            <w:p w14:paraId="1267D387" w14:textId="77777777" w:rsidR="0017691D" w:rsidRDefault="0017691D"/>
                            <w:p w14:paraId="199CBB7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17691D" w:rsidRDefault="0017691D" w:rsidP="00760CC3">
                              <w:pPr>
                                <w:spacing w:line="240" w:lineRule="auto"/>
                                <w:rPr>
                                  <w:rFonts w:cs="Arial"/>
                                  <w:bCs/>
                                  <w:color w:val="auto"/>
                                  <w:sz w:val="24"/>
                                  <w:szCs w:val="20"/>
                                </w:rPr>
                              </w:pPr>
                            </w:p>
                            <w:p w14:paraId="513E6E8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17691D" w:rsidRDefault="0017691D" w:rsidP="00760CC3">
                              <w:pPr>
                                <w:spacing w:line="240" w:lineRule="auto"/>
                                <w:rPr>
                                  <w:rFonts w:cs="Arial"/>
                                  <w:bCs/>
                                  <w:color w:val="auto"/>
                                  <w:sz w:val="24"/>
                                  <w:szCs w:val="20"/>
                                </w:rPr>
                              </w:pPr>
                            </w:p>
                            <w:p w14:paraId="1FAFCB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17691D" w:rsidRDefault="0017691D" w:rsidP="00760CC3">
                              <w:pPr>
                                <w:spacing w:line="240" w:lineRule="auto"/>
                                <w:rPr>
                                  <w:rFonts w:cs="Arial"/>
                                  <w:bCs/>
                                  <w:color w:val="auto"/>
                                  <w:sz w:val="24"/>
                                  <w:szCs w:val="20"/>
                                </w:rPr>
                              </w:pPr>
                            </w:p>
                            <w:p w14:paraId="7FD8349A" w14:textId="77777777" w:rsidR="0017691D" w:rsidRPr="008B0442" w:rsidRDefault="0017691D" w:rsidP="00760CC3">
                              <w:pPr>
                                <w:spacing w:line="240" w:lineRule="auto"/>
                                <w:rPr>
                                  <w:rFonts w:cs="Arial"/>
                                  <w:bCs/>
                                  <w:color w:val="auto"/>
                                  <w:sz w:val="24"/>
                                  <w:szCs w:val="20"/>
                                </w:rPr>
                              </w:pPr>
                            </w:p>
                            <w:p w14:paraId="2466F77A"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776F" id="Grupo 63" o:spid="_x0000_s1067" style="position:absolute;margin-left:439.3pt;margin-top:0;width:490.5pt;height:629.25pt;z-index:251780096;mso-position-horizontal:right;mso-position-horizontal-relative:margin;mso-position-vertical-relative:text;mso-width-relative:margin;mso-height-relative:margin" coordsize="61223,5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">
                <v:group id="Group 13" o:spid="_x0000_s1068"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_x0000_s1069"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" fillcolor="white [3201]" strokecolor="#6e7277 [1614]" strokeweight=".5pt">
                    <v:textbox>
                      <w:txbxContent>
                        <w:p w14:paraId="0842479A"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17691D" w:rsidRDefault="0017691D" w:rsidP="00760CC3">
                          <w:pPr>
                            <w:rPr>
                              <w:rFonts w:ascii="Arial" w:hAnsi="Arial" w:cs="Arial"/>
                            </w:rPr>
                          </w:pPr>
                        </w:p>
                        <w:p w14:paraId="2923D608" w14:textId="77777777" w:rsidR="0017691D" w:rsidRDefault="0017691D"/>
                        <w:p w14:paraId="5ED6AD12"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17691D" w:rsidRDefault="0017691D" w:rsidP="00760CC3">
                          <w:pPr>
                            <w:rPr>
                              <w:rFonts w:ascii="Arial" w:hAnsi="Arial" w:cs="Arial"/>
                            </w:rPr>
                          </w:pPr>
                        </w:p>
                        <w:p w14:paraId="4ABDF323" w14:textId="77777777" w:rsidR="0017691D" w:rsidRDefault="0017691D"/>
                        <w:p w14:paraId="4F416945"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17691D" w:rsidRDefault="0017691D" w:rsidP="00760CC3">
                          <w:pPr>
                            <w:rPr>
                              <w:rFonts w:ascii="Arial" w:hAnsi="Arial" w:cs="Arial"/>
                            </w:rPr>
                          </w:pPr>
                        </w:p>
                        <w:p w14:paraId="434B4C89" w14:textId="77777777" w:rsidR="0017691D" w:rsidRDefault="0017691D"/>
                        <w:p w14:paraId="7CF1C4B6"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17691D" w:rsidRDefault="0017691D" w:rsidP="00760CC3">
                          <w:pPr>
                            <w:rPr>
                              <w:rFonts w:ascii="Arial" w:hAnsi="Arial" w:cs="Arial"/>
                            </w:rPr>
                          </w:pPr>
                        </w:p>
                      </w:txbxContent>
                    </v:textbox>
                  </v:shape>
                  <v:shape id="Text Box 9" o:spid="_x0000_s1070"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" fillcolor="white [3201]" strokecolor="#6e7277 [1614]" strokeweight=".5pt">
                    <v:textbox>
                      <w:txbxContent>
                        <w:p w14:paraId="0F965791"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17691D" w:rsidRPr="00F83186" w:rsidRDefault="0017691D" w:rsidP="00760CC3">
                          <w:pPr>
                            <w:rPr>
                              <w:rFonts w:ascii="Arial" w:hAnsi="Arial" w:cs="Arial"/>
                            </w:rPr>
                          </w:pPr>
                        </w:p>
                        <w:p w14:paraId="101B3E3A" w14:textId="77777777" w:rsidR="0017691D" w:rsidRPr="00F83186" w:rsidRDefault="0017691D" w:rsidP="00760CC3">
                          <w:pPr>
                            <w:rPr>
                              <w:rFonts w:ascii="Arial" w:hAnsi="Arial" w:cs="Arial"/>
                            </w:rPr>
                          </w:pPr>
                        </w:p>
                        <w:p w14:paraId="002EF258" w14:textId="77777777" w:rsidR="0017691D" w:rsidRPr="00F83186" w:rsidRDefault="0017691D" w:rsidP="00760CC3">
                          <w:pPr>
                            <w:rPr>
                              <w:rFonts w:ascii="Arial" w:hAnsi="Arial" w:cs="Arial"/>
                              <w:i/>
                              <w:color w:val="161718" w:themeColor="text1"/>
                            </w:rPr>
                          </w:pPr>
                        </w:p>
                        <w:p w14:paraId="2413C115" w14:textId="77777777" w:rsidR="0017691D" w:rsidRDefault="0017691D"/>
                        <w:p w14:paraId="24E3156E"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17691D" w:rsidRPr="00F83186" w:rsidRDefault="0017691D" w:rsidP="00760CC3">
                          <w:pPr>
                            <w:rPr>
                              <w:rFonts w:ascii="Arial" w:hAnsi="Arial" w:cs="Arial"/>
                            </w:rPr>
                          </w:pPr>
                        </w:p>
                        <w:p w14:paraId="128C81E5" w14:textId="77777777" w:rsidR="0017691D" w:rsidRPr="00F83186" w:rsidRDefault="0017691D" w:rsidP="00760CC3">
                          <w:pPr>
                            <w:rPr>
                              <w:rFonts w:ascii="Arial" w:hAnsi="Arial" w:cs="Arial"/>
                            </w:rPr>
                          </w:pPr>
                        </w:p>
                        <w:p w14:paraId="335FE6EA" w14:textId="77777777" w:rsidR="0017691D" w:rsidRPr="00F83186" w:rsidRDefault="0017691D" w:rsidP="00760CC3">
                          <w:pPr>
                            <w:rPr>
                              <w:rFonts w:ascii="Arial" w:hAnsi="Arial" w:cs="Arial"/>
                              <w:i/>
                              <w:color w:val="161718" w:themeColor="text1"/>
                            </w:rPr>
                          </w:pPr>
                        </w:p>
                        <w:p w14:paraId="012A65BF" w14:textId="77777777" w:rsidR="0017691D" w:rsidRDefault="0017691D"/>
                        <w:p w14:paraId="58112D7D"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17691D" w:rsidRPr="00F83186" w:rsidRDefault="0017691D" w:rsidP="00760CC3">
                          <w:pPr>
                            <w:rPr>
                              <w:rFonts w:ascii="Arial" w:hAnsi="Arial" w:cs="Arial"/>
                            </w:rPr>
                          </w:pPr>
                        </w:p>
                        <w:p w14:paraId="2295AFBD" w14:textId="77777777" w:rsidR="0017691D" w:rsidRPr="00F83186" w:rsidRDefault="0017691D" w:rsidP="00760CC3">
                          <w:pPr>
                            <w:rPr>
                              <w:rFonts w:ascii="Arial" w:hAnsi="Arial" w:cs="Arial"/>
                            </w:rPr>
                          </w:pPr>
                        </w:p>
                        <w:p w14:paraId="63839922" w14:textId="77777777" w:rsidR="0017691D" w:rsidRPr="00F83186" w:rsidRDefault="0017691D" w:rsidP="00760CC3">
                          <w:pPr>
                            <w:rPr>
                              <w:rFonts w:ascii="Arial" w:hAnsi="Arial" w:cs="Arial"/>
                              <w:i/>
                              <w:color w:val="161718" w:themeColor="text1"/>
                            </w:rPr>
                          </w:pPr>
                        </w:p>
                        <w:p w14:paraId="4A96A563" w14:textId="77777777" w:rsidR="0017691D" w:rsidRDefault="0017691D"/>
                        <w:p w14:paraId="45551CBE"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17691D" w:rsidRPr="00F83186" w:rsidRDefault="0017691D" w:rsidP="00760CC3">
                          <w:pPr>
                            <w:rPr>
                              <w:rFonts w:ascii="Arial" w:hAnsi="Arial" w:cs="Arial"/>
                            </w:rPr>
                          </w:pPr>
                        </w:p>
                        <w:p w14:paraId="12995BF4" w14:textId="77777777" w:rsidR="0017691D" w:rsidRPr="00F83186" w:rsidRDefault="0017691D" w:rsidP="00760CC3">
                          <w:pPr>
                            <w:rPr>
                              <w:rFonts w:ascii="Arial" w:hAnsi="Arial" w:cs="Arial"/>
                            </w:rPr>
                          </w:pPr>
                        </w:p>
                        <w:p w14:paraId="2069657A" w14:textId="77777777" w:rsidR="0017691D" w:rsidRPr="00F83186" w:rsidRDefault="0017691D" w:rsidP="00760CC3">
                          <w:pPr>
                            <w:rPr>
                              <w:rFonts w:ascii="Arial" w:hAnsi="Arial" w:cs="Arial"/>
                              <w:i/>
                              <w:color w:val="161718" w:themeColor="text1"/>
                            </w:rPr>
                          </w:pPr>
                        </w:p>
                      </w:txbxContent>
                    </v:textbox>
                  </v:shape>
                  <v:shape id="Text Box 10" o:spid="_x0000_s1071"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" fillcolor="white [3201]" strokecolor="#6e7277 [1614]" strokeweight=".5pt">
                    <v:textbox>
                      <w:txbxContent>
                        <w:p w14:paraId="63A724F8" w14:textId="105AB4C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17691D" w:rsidRPr="0078782C" w:rsidRDefault="0017691D" w:rsidP="00760CC3">
                          <w:pPr>
                            <w:rPr>
                              <w:rFonts w:ascii="Arial" w:hAnsi="Arial" w:cs="Arial"/>
                            </w:rPr>
                          </w:pPr>
                        </w:p>
                        <w:p w14:paraId="6CC1ADC6" w14:textId="77777777" w:rsidR="0017691D" w:rsidRPr="0078782C" w:rsidRDefault="0017691D" w:rsidP="00760CC3">
                          <w:pPr>
                            <w:rPr>
                              <w:rFonts w:ascii="Arial" w:hAnsi="Arial" w:cs="Arial"/>
                            </w:rPr>
                          </w:pPr>
                        </w:p>
                        <w:p w14:paraId="5D346C2E" w14:textId="77777777" w:rsidR="0017691D" w:rsidRPr="0078782C" w:rsidRDefault="0017691D" w:rsidP="00760CC3">
                          <w:pPr>
                            <w:rPr>
                              <w:rFonts w:ascii="Arial" w:hAnsi="Arial" w:cs="Arial"/>
                              <w:i/>
                              <w:color w:val="161718" w:themeColor="text1"/>
                            </w:rPr>
                          </w:pPr>
                        </w:p>
                        <w:p w14:paraId="3F27063D" w14:textId="77777777" w:rsidR="0017691D" w:rsidRDefault="0017691D"/>
                        <w:p w14:paraId="572730B8"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17691D" w:rsidRPr="0078782C" w:rsidRDefault="0017691D" w:rsidP="00760CC3">
                          <w:pPr>
                            <w:rPr>
                              <w:rFonts w:ascii="Arial" w:hAnsi="Arial" w:cs="Arial"/>
                            </w:rPr>
                          </w:pPr>
                        </w:p>
                        <w:p w14:paraId="266627FD" w14:textId="77777777" w:rsidR="0017691D" w:rsidRPr="0078782C" w:rsidRDefault="0017691D" w:rsidP="00760CC3">
                          <w:pPr>
                            <w:rPr>
                              <w:rFonts w:ascii="Arial" w:hAnsi="Arial" w:cs="Arial"/>
                            </w:rPr>
                          </w:pPr>
                        </w:p>
                        <w:p w14:paraId="3818D460" w14:textId="77777777" w:rsidR="0017691D" w:rsidRPr="0078782C" w:rsidRDefault="0017691D" w:rsidP="00760CC3">
                          <w:pPr>
                            <w:rPr>
                              <w:rFonts w:ascii="Arial" w:hAnsi="Arial" w:cs="Arial"/>
                              <w:i/>
                              <w:color w:val="161718" w:themeColor="text1"/>
                            </w:rPr>
                          </w:pPr>
                        </w:p>
                        <w:p w14:paraId="2B983AF2" w14:textId="77777777" w:rsidR="0017691D" w:rsidRDefault="0017691D"/>
                        <w:p w14:paraId="2CA5311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17691D" w:rsidRPr="0078782C" w:rsidRDefault="0017691D" w:rsidP="00760CC3">
                          <w:pPr>
                            <w:rPr>
                              <w:rFonts w:ascii="Arial" w:hAnsi="Arial" w:cs="Arial"/>
                            </w:rPr>
                          </w:pPr>
                        </w:p>
                        <w:p w14:paraId="0D2B9422" w14:textId="77777777" w:rsidR="0017691D" w:rsidRPr="0078782C" w:rsidRDefault="0017691D" w:rsidP="00760CC3">
                          <w:pPr>
                            <w:rPr>
                              <w:rFonts w:ascii="Arial" w:hAnsi="Arial" w:cs="Arial"/>
                            </w:rPr>
                          </w:pPr>
                        </w:p>
                        <w:p w14:paraId="5BDE8569" w14:textId="77777777" w:rsidR="0017691D" w:rsidRPr="0078782C" w:rsidRDefault="0017691D" w:rsidP="00760CC3">
                          <w:pPr>
                            <w:rPr>
                              <w:rFonts w:ascii="Arial" w:hAnsi="Arial" w:cs="Arial"/>
                              <w:i/>
                              <w:color w:val="161718" w:themeColor="text1"/>
                            </w:rPr>
                          </w:pPr>
                        </w:p>
                        <w:p w14:paraId="02B0FBAB" w14:textId="77777777" w:rsidR="0017691D" w:rsidRDefault="0017691D"/>
                        <w:p w14:paraId="0666B7E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17691D" w:rsidRPr="0078782C" w:rsidRDefault="0017691D" w:rsidP="00760CC3">
                          <w:pPr>
                            <w:rPr>
                              <w:rFonts w:ascii="Arial" w:hAnsi="Arial" w:cs="Arial"/>
                            </w:rPr>
                          </w:pPr>
                        </w:p>
                        <w:p w14:paraId="52EE0CDD" w14:textId="77777777" w:rsidR="0017691D" w:rsidRPr="0078782C" w:rsidRDefault="0017691D" w:rsidP="00760CC3">
                          <w:pPr>
                            <w:rPr>
                              <w:rFonts w:ascii="Arial" w:hAnsi="Arial" w:cs="Arial"/>
                            </w:rPr>
                          </w:pPr>
                        </w:p>
                        <w:p w14:paraId="11705999" w14:textId="77777777" w:rsidR="0017691D" w:rsidRPr="0078782C" w:rsidRDefault="0017691D" w:rsidP="00760CC3">
                          <w:pPr>
                            <w:rPr>
                              <w:rFonts w:ascii="Arial" w:hAnsi="Arial" w:cs="Arial"/>
                              <w:i/>
                              <w:color w:val="161718" w:themeColor="text1"/>
                            </w:rPr>
                          </w:pPr>
                        </w:p>
                      </w:txbxContent>
                    </v:textbox>
                  </v:shape>
                  <v:shape id="Text Box 11" o:spid="_x0000_s1072"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" fillcolor="white [3201]" strokecolor="#6e7277 [1614]" strokeweight=".5pt">
                    <v:textbox>
                      <w:txbxContent>
                        <w:p w14:paraId="0DB2A59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17691D" w:rsidRPr="0078782C" w:rsidRDefault="0017691D" w:rsidP="00760CC3">
                          <w:pPr>
                            <w:rPr>
                              <w:rFonts w:ascii="Arial" w:hAnsi="Arial" w:cs="Arial"/>
                            </w:rPr>
                          </w:pPr>
                        </w:p>
                        <w:p w14:paraId="40A323B0" w14:textId="77777777" w:rsidR="0017691D" w:rsidRPr="0078782C" w:rsidRDefault="0017691D" w:rsidP="00760CC3">
                          <w:pPr>
                            <w:rPr>
                              <w:rFonts w:ascii="Arial" w:hAnsi="Arial" w:cs="Arial"/>
                              <w:i/>
                              <w:color w:val="161718" w:themeColor="text1"/>
                            </w:rPr>
                          </w:pPr>
                        </w:p>
                        <w:p w14:paraId="4D9CDC3F" w14:textId="77777777" w:rsidR="0017691D" w:rsidRDefault="0017691D"/>
                        <w:p w14:paraId="15BA376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17691D" w:rsidRPr="0078782C" w:rsidRDefault="0017691D" w:rsidP="00760CC3">
                          <w:pPr>
                            <w:rPr>
                              <w:rFonts w:ascii="Arial" w:hAnsi="Arial" w:cs="Arial"/>
                            </w:rPr>
                          </w:pPr>
                        </w:p>
                        <w:p w14:paraId="2E8E6F0F" w14:textId="77777777" w:rsidR="0017691D" w:rsidRPr="0078782C" w:rsidRDefault="0017691D" w:rsidP="00760CC3">
                          <w:pPr>
                            <w:rPr>
                              <w:rFonts w:ascii="Arial" w:hAnsi="Arial" w:cs="Arial"/>
                              <w:i/>
                              <w:color w:val="161718" w:themeColor="text1"/>
                            </w:rPr>
                          </w:pPr>
                        </w:p>
                        <w:p w14:paraId="294764DF" w14:textId="77777777" w:rsidR="0017691D" w:rsidRDefault="0017691D"/>
                        <w:p w14:paraId="280F193A"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17691D" w:rsidRPr="0078782C" w:rsidRDefault="0017691D" w:rsidP="00760CC3">
                          <w:pPr>
                            <w:rPr>
                              <w:rFonts w:ascii="Arial" w:hAnsi="Arial" w:cs="Arial"/>
                            </w:rPr>
                          </w:pPr>
                        </w:p>
                        <w:p w14:paraId="424AA494" w14:textId="77777777" w:rsidR="0017691D" w:rsidRPr="0078782C" w:rsidRDefault="0017691D" w:rsidP="00760CC3">
                          <w:pPr>
                            <w:rPr>
                              <w:rFonts w:ascii="Arial" w:hAnsi="Arial" w:cs="Arial"/>
                              <w:i/>
                              <w:color w:val="161718" w:themeColor="text1"/>
                            </w:rPr>
                          </w:pPr>
                        </w:p>
                        <w:p w14:paraId="4498A8B8" w14:textId="77777777" w:rsidR="0017691D" w:rsidRDefault="0017691D"/>
                        <w:p w14:paraId="1E29F7D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17691D" w:rsidRPr="0078782C" w:rsidRDefault="0017691D" w:rsidP="00760CC3">
                          <w:pPr>
                            <w:rPr>
                              <w:rFonts w:ascii="Arial" w:hAnsi="Arial" w:cs="Arial"/>
                            </w:rPr>
                          </w:pPr>
                        </w:p>
                        <w:p w14:paraId="06BF46C3" w14:textId="77777777" w:rsidR="0017691D" w:rsidRPr="0078782C" w:rsidRDefault="0017691D" w:rsidP="00760CC3">
                          <w:pPr>
                            <w:rPr>
                              <w:rFonts w:ascii="Arial" w:hAnsi="Arial" w:cs="Arial"/>
                              <w:i/>
                              <w:color w:val="161718" w:themeColor="text1"/>
                            </w:rPr>
                          </w:pPr>
                        </w:p>
                      </w:txbxContent>
                    </v:textbox>
                  </v:shape>
                </v:group>
                <v:shape id="Text Box 19" o:spid="_x0000_s1073" type="#_x0000_t202" style="position:absolute;left:47;top:17762;width:61176;height:37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" fillcolor="white [3201]" strokecolor="#6e7277 [1614]" strokeweight=".5pt">
                  <v:textbox>
                    <w:txbxContent>
                      <w:p w14:paraId="26DE84D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17691D" w:rsidRDefault="0017691D" w:rsidP="00760CC3">
                        <w:pPr>
                          <w:spacing w:line="240" w:lineRule="auto"/>
                          <w:rPr>
                            <w:rFonts w:cs="Arial"/>
                            <w:bCs/>
                            <w:color w:val="auto"/>
                            <w:sz w:val="24"/>
                            <w:szCs w:val="20"/>
                          </w:rPr>
                        </w:pPr>
                      </w:p>
                      <w:p w14:paraId="755F90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17691D" w:rsidRDefault="0017691D" w:rsidP="00760CC3">
                        <w:pPr>
                          <w:spacing w:line="240" w:lineRule="auto"/>
                          <w:rPr>
                            <w:rFonts w:cs="Arial"/>
                            <w:bCs/>
                            <w:color w:val="auto"/>
                            <w:sz w:val="24"/>
                            <w:szCs w:val="20"/>
                          </w:rPr>
                        </w:pPr>
                      </w:p>
                      <w:p w14:paraId="23E1D8B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17691D" w:rsidRDefault="0017691D" w:rsidP="00760CC3">
                        <w:pPr>
                          <w:spacing w:line="240" w:lineRule="auto"/>
                          <w:rPr>
                            <w:rFonts w:cs="Arial"/>
                            <w:bCs/>
                            <w:color w:val="auto"/>
                            <w:sz w:val="24"/>
                            <w:szCs w:val="20"/>
                          </w:rPr>
                        </w:pPr>
                      </w:p>
                      <w:p w14:paraId="205A7217" w14:textId="77777777" w:rsidR="0017691D" w:rsidRPr="008B0442" w:rsidRDefault="0017691D" w:rsidP="00760CC3">
                        <w:pPr>
                          <w:spacing w:line="240" w:lineRule="auto"/>
                          <w:rPr>
                            <w:rFonts w:cs="Arial"/>
                            <w:bCs/>
                            <w:color w:val="auto"/>
                            <w:sz w:val="24"/>
                            <w:szCs w:val="20"/>
                          </w:rPr>
                        </w:pPr>
                      </w:p>
                      <w:p w14:paraId="48D79B26" w14:textId="77777777" w:rsidR="0017691D" w:rsidRPr="00C807C2" w:rsidRDefault="0017691D" w:rsidP="00760CC3">
                        <w:pPr>
                          <w:rPr>
                            <w:rFonts w:ascii="Arial" w:hAnsi="Arial" w:cs="Arial"/>
                            <w:i/>
                            <w:color w:val="161718" w:themeColor="text1"/>
                          </w:rPr>
                        </w:pPr>
                      </w:p>
                      <w:p w14:paraId="1267D387" w14:textId="77777777" w:rsidR="0017691D" w:rsidRDefault="0017691D"/>
                      <w:p w14:paraId="199CBB7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17691D" w:rsidRDefault="0017691D" w:rsidP="00760CC3">
                        <w:pPr>
                          <w:spacing w:line="240" w:lineRule="auto"/>
                          <w:rPr>
                            <w:rFonts w:cs="Arial"/>
                            <w:bCs/>
                            <w:color w:val="auto"/>
                            <w:sz w:val="24"/>
                            <w:szCs w:val="20"/>
                          </w:rPr>
                        </w:pPr>
                      </w:p>
                      <w:p w14:paraId="513E6E8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17691D" w:rsidRDefault="0017691D" w:rsidP="00760CC3">
                        <w:pPr>
                          <w:spacing w:line="240" w:lineRule="auto"/>
                          <w:rPr>
                            <w:rFonts w:cs="Arial"/>
                            <w:bCs/>
                            <w:color w:val="auto"/>
                            <w:sz w:val="24"/>
                            <w:szCs w:val="20"/>
                          </w:rPr>
                        </w:pPr>
                      </w:p>
                      <w:p w14:paraId="1FAFCB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17691D" w:rsidRDefault="0017691D" w:rsidP="00760CC3">
                        <w:pPr>
                          <w:spacing w:line="240" w:lineRule="auto"/>
                          <w:rPr>
                            <w:rFonts w:cs="Arial"/>
                            <w:bCs/>
                            <w:color w:val="auto"/>
                            <w:sz w:val="24"/>
                            <w:szCs w:val="20"/>
                          </w:rPr>
                        </w:pPr>
                      </w:p>
                      <w:p w14:paraId="7FD8349A" w14:textId="77777777" w:rsidR="0017691D" w:rsidRPr="008B0442" w:rsidRDefault="0017691D" w:rsidP="00760CC3">
                        <w:pPr>
                          <w:spacing w:line="240" w:lineRule="auto"/>
                          <w:rPr>
                            <w:rFonts w:cs="Arial"/>
                            <w:bCs/>
                            <w:color w:val="auto"/>
                            <w:sz w:val="24"/>
                            <w:szCs w:val="20"/>
                          </w:rPr>
                        </w:pPr>
                      </w:p>
                      <w:p w14:paraId="2466F77A"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4"/>
      <w:bookmarkEnd w:id="4805"/>
      <w:bookmarkEnd w:id="4806"/>
    </w:p>
    <w:p w14:paraId="3B7A254D" w14:textId="339423D9" w:rsidR="00454FC4" w:rsidRDefault="00454FC4" w:rsidP="00244561">
      <w:pPr>
        <w:pStyle w:val="Ttulo2"/>
        <w:rPr>
          <w:rFonts w:ascii="Zizou Slab Light" w:hAnsi="Zizou Slab Light"/>
          <w:color w:val="auto"/>
          <w:sz w:val="24"/>
          <w:szCs w:val="24"/>
        </w:rPr>
      </w:pPr>
    </w:p>
    <w:p w14:paraId="4A9B9FF2" w14:textId="1A206E94" w:rsidR="00760CC3" w:rsidRDefault="00BB244A" w:rsidP="00A01EAB">
      <w:pPr>
        <w:rPr>
          <w:color w:val="auto"/>
          <w:sz w:val="24"/>
          <w:szCs w:val="24"/>
        </w:rPr>
      </w:pPr>
      <w:bookmarkStart w:id="4807" w:name="_Toc25223009"/>
      <w:r>
        <w:rPr>
          <w:rFonts w:ascii="Arial" w:hAnsi="Arial" w:cs="Arial"/>
          <w:noProof/>
          <w:color w:val="161718" w:themeColor="text1"/>
          <w:lang w:eastAsia="es-PE"/>
        </w:rPr>
        <w:lastRenderedPageBreak/>
        <mc:AlternateContent>
          <mc:Choice Requires="wpg">
            <w:drawing>
              <wp:anchor distT="0" distB="0" distL="114300" distR="114300" simplePos="0" relativeHeight="251782144" behindDoc="0" locked="0" layoutInCell="1" allowOverlap="1" wp14:anchorId="4AD99A2C" wp14:editId="37C6E038">
                <wp:simplePos x="0" y="0"/>
                <wp:positionH relativeFrom="margin">
                  <wp:align>left</wp:align>
                </wp:positionH>
                <wp:positionV relativeFrom="paragraph">
                  <wp:posOffset>262</wp:posOffset>
                </wp:positionV>
                <wp:extent cx="6229350" cy="8582025"/>
                <wp:effectExtent l="0" t="0" r="19050" b="28575"/>
                <wp:wrapSquare wrapText="bothSides"/>
                <wp:docPr id="187" name="Grupo 187"/>
                <wp:cNvGraphicFramePr/>
                <a:graphic xmlns:a="http://schemas.openxmlformats.org/drawingml/2006/main">
                  <a:graphicData uri="http://schemas.microsoft.com/office/word/2010/wordprocessingGroup">
                    <wpg:wgp>
                      <wpg:cNvGrpSpPr/>
                      <wpg:grpSpPr>
                        <a:xfrm>
                          <a:off x="0" y="0"/>
                          <a:ext cx="6229350" cy="8582025"/>
                          <a:chOff x="0" y="0"/>
                          <a:chExt cx="6122353" cy="8631904"/>
                        </a:xfrm>
                      </wpg:grpSpPr>
                      <wpg:grpSp>
                        <wpg:cNvPr id="188" name="Group 13"/>
                        <wpg:cNvGrpSpPr/>
                        <wpg:grpSpPr>
                          <a:xfrm>
                            <a:off x="0" y="0"/>
                            <a:ext cx="6118649" cy="1776412"/>
                            <a:chOff x="0" y="0"/>
                            <a:chExt cx="6118649" cy="1067959"/>
                          </a:xfrm>
                        </wpg:grpSpPr>
                        <wps:wsp>
                          <wps:cNvPr id="189"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68E2273F"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17691D" w:rsidRPr="002B188C" w:rsidRDefault="0017691D" w:rsidP="00760CC3">
                                <w:pPr>
                                  <w:rPr>
                                    <w:rFonts w:ascii="Arial" w:hAnsi="Arial" w:cs="Arial"/>
                                  </w:rPr>
                                </w:pPr>
                              </w:p>
                              <w:p w14:paraId="2B654910" w14:textId="77777777" w:rsidR="0017691D" w:rsidRDefault="0017691D" w:rsidP="00760CC3">
                                <w:pPr>
                                  <w:rPr>
                                    <w:rFonts w:ascii="Arial" w:hAnsi="Arial" w:cs="Arial"/>
                                  </w:rPr>
                                </w:pPr>
                              </w:p>
                              <w:p w14:paraId="67B0AC26" w14:textId="77777777" w:rsidR="0017691D" w:rsidRDefault="0017691D"/>
                              <w:p w14:paraId="7FC916A0"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17691D" w:rsidRPr="002B188C" w:rsidRDefault="0017691D" w:rsidP="00760CC3">
                                <w:pPr>
                                  <w:rPr>
                                    <w:rFonts w:ascii="Arial" w:hAnsi="Arial" w:cs="Arial"/>
                                  </w:rPr>
                                </w:pPr>
                              </w:p>
                              <w:p w14:paraId="296E18B5" w14:textId="77777777" w:rsidR="0017691D" w:rsidRDefault="0017691D" w:rsidP="00760CC3">
                                <w:pPr>
                                  <w:rPr>
                                    <w:rFonts w:ascii="Arial" w:hAnsi="Arial" w:cs="Arial"/>
                                  </w:rPr>
                                </w:pPr>
                              </w:p>
                              <w:p w14:paraId="7FB6B21D" w14:textId="77777777" w:rsidR="0017691D" w:rsidRDefault="0017691D"/>
                              <w:p w14:paraId="07ADF822"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17691D" w:rsidRPr="002B188C" w:rsidRDefault="0017691D" w:rsidP="00760CC3">
                                <w:pPr>
                                  <w:rPr>
                                    <w:rFonts w:ascii="Arial" w:hAnsi="Arial" w:cs="Arial"/>
                                  </w:rPr>
                                </w:pPr>
                              </w:p>
                              <w:p w14:paraId="165AD7D6" w14:textId="77777777" w:rsidR="0017691D" w:rsidRDefault="0017691D" w:rsidP="00760CC3">
                                <w:pPr>
                                  <w:rPr>
                                    <w:rFonts w:ascii="Arial" w:hAnsi="Arial" w:cs="Arial"/>
                                  </w:rPr>
                                </w:pPr>
                              </w:p>
                              <w:p w14:paraId="3616D9DA" w14:textId="77777777" w:rsidR="0017691D" w:rsidRDefault="0017691D"/>
                              <w:p w14:paraId="3FEFC07E"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17691D" w:rsidRPr="002B188C" w:rsidRDefault="0017691D" w:rsidP="00760CC3">
                                <w:pPr>
                                  <w:rPr>
                                    <w:rFonts w:ascii="Arial" w:hAnsi="Arial" w:cs="Arial"/>
                                  </w:rPr>
                                </w:pPr>
                              </w:p>
                              <w:p w14:paraId="1CDBA532"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B1CEE60"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17691D" w:rsidRPr="00F83186" w:rsidRDefault="0017691D" w:rsidP="00760CC3">
                                <w:pPr>
                                  <w:rPr>
                                    <w:rFonts w:ascii="Arial" w:hAnsi="Arial" w:cs="Arial"/>
                                  </w:rPr>
                                </w:pPr>
                              </w:p>
                              <w:p w14:paraId="06569211" w14:textId="77777777" w:rsidR="0017691D" w:rsidRPr="00F83186" w:rsidRDefault="0017691D" w:rsidP="00760CC3">
                                <w:pPr>
                                  <w:rPr>
                                    <w:rFonts w:ascii="Arial" w:hAnsi="Arial" w:cs="Arial"/>
                                  </w:rPr>
                                </w:pPr>
                              </w:p>
                              <w:p w14:paraId="422E489A" w14:textId="77777777" w:rsidR="0017691D" w:rsidRPr="00F83186" w:rsidRDefault="0017691D" w:rsidP="00760CC3">
                                <w:pPr>
                                  <w:rPr>
                                    <w:rFonts w:ascii="Arial" w:hAnsi="Arial" w:cs="Arial"/>
                                    <w:i/>
                                    <w:color w:val="161718" w:themeColor="text1"/>
                                  </w:rPr>
                                </w:pPr>
                              </w:p>
                              <w:p w14:paraId="04A41F28" w14:textId="77777777" w:rsidR="0017691D" w:rsidRDefault="0017691D"/>
                              <w:p w14:paraId="274BE18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17691D" w:rsidRPr="00F83186" w:rsidRDefault="0017691D" w:rsidP="00760CC3">
                                <w:pPr>
                                  <w:rPr>
                                    <w:rFonts w:ascii="Arial" w:hAnsi="Arial" w:cs="Arial"/>
                                  </w:rPr>
                                </w:pPr>
                              </w:p>
                              <w:p w14:paraId="21371FEC" w14:textId="77777777" w:rsidR="0017691D" w:rsidRPr="00F83186" w:rsidRDefault="0017691D" w:rsidP="00760CC3">
                                <w:pPr>
                                  <w:rPr>
                                    <w:rFonts w:ascii="Arial" w:hAnsi="Arial" w:cs="Arial"/>
                                  </w:rPr>
                                </w:pPr>
                              </w:p>
                              <w:p w14:paraId="5AD06764" w14:textId="77777777" w:rsidR="0017691D" w:rsidRPr="00F83186" w:rsidRDefault="0017691D" w:rsidP="00760CC3">
                                <w:pPr>
                                  <w:rPr>
                                    <w:rFonts w:ascii="Arial" w:hAnsi="Arial" w:cs="Arial"/>
                                    <w:i/>
                                    <w:color w:val="161718" w:themeColor="text1"/>
                                  </w:rPr>
                                </w:pPr>
                              </w:p>
                              <w:p w14:paraId="081B4C2F" w14:textId="77777777" w:rsidR="0017691D" w:rsidRDefault="0017691D"/>
                              <w:p w14:paraId="4CEF9AD6"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17691D" w:rsidRPr="00F83186" w:rsidRDefault="0017691D" w:rsidP="00760CC3">
                                <w:pPr>
                                  <w:rPr>
                                    <w:rFonts w:ascii="Arial" w:hAnsi="Arial" w:cs="Arial"/>
                                  </w:rPr>
                                </w:pPr>
                              </w:p>
                              <w:p w14:paraId="7D13B1CA" w14:textId="77777777" w:rsidR="0017691D" w:rsidRPr="00F83186" w:rsidRDefault="0017691D" w:rsidP="00760CC3">
                                <w:pPr>
                                  <w:rPr>
                                    <w:rFonts w:ascii="Arial" w:hAnsi="Arial" w:cs="Arial"/>
                                  </w:rPr>
                                </w:pPr>
                              </w:p>
                              <w:p w14:paraId="77989641" w14:textId="77777777" w:rsidR="0017691D" w:rsidRPr="00F83186" w:rsidRDefault="0017691D" w:rsidP="00760CC3">
                                <w:pPr>
                                  <w:rPr>
                                    <w:rFonts w:ascii="Arial" w:hAnsi="Arial" w:cs="Arial"/>
                                    <w:i/>
                                    <w:color w:val="161718" w:themeColor="text1"/>
                                  </w:rPr>
                                </w:pPr>
                              </w:p>
                              <w:p w14:paraId="33C92FD4" w14:textId="77777777" w:rsidR="0017691D" w:rsidRDefault="0017691D"/>
                              <w:p w14:paraId="5FCF9F2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17691D" w:rsidRPr="00F83186" w:rsidRDefault="0017691D" w:rsidP="00760CC3">
                                <w:pPr>
                                  <w:rPr>
                                    <w:rFonts w:ascii="Arial" w:hAnsi="Arial" w:cs="Arial"/>
                                  </w:rPr>
                                </w:pPr>
                              </w:p>
                              <w:p w14:paraId="589E3619" w14:textId="77777777" w:rsidR="0017691D" w:rsidRPr="00F83186" w:rsidRDefault="0017691D" w:rsidP="00760CC3">
                                <w:pPr>
                                  <w:rPr>
                                    <w:rFonts w:ascii="Arial" w:hAnsi="Arial" w:cs="Arial"/>
                                  </w:rPr>
                                </w:pPr>
                              </w:p>
                              <w:p w14:paraId="488E47B4"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7BF6533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17691D" w:rsidRPr="0078782C" w:rsidRDefault="0017691D" w:rsidP="00760CC3">
                                <w:pPr>
                                  <w:rPr>
                                    <w:rFonts w:ascii="Arial" w:hAnsi="Arial" w:cs="Arial"/>
                                  </w:rPr>
                                </w:pPr>
                              </w:p>
                              <w:p w14:paraId="582EF768" w14:textId="77777777" w:rsidR="0017691D" w:rsidRPr="0078782C" w:rsidRDefault="0017691D" w:rsidP="00760CC3">
                                <w:pPr>
                                  <w:rPr>
                                    <w:rFonts w:ascii="Arial" w:hAnsi="Arial" w:cs="Arial"/>
                                  </w:rPr>
                                </w:pPr>
                              </w:p>
                              <w:p w14:paraId="1CD623F4" w14:textId="77777777" w:rsidR="0017691D" w:rsidRPr="0078782C" w:rsidRDefault="0017691D" w:rsidP="00760CC3">
                                <w:pPr>
                                  <w:rPr>
                                    <w:rFonts w:ascii="Arial" w:hAnsi="Arial" w:cs="Arial"/>
                                    <w:i/>
                                    <w:color w:val="161718" w:themeColor="text1"/>
                                  </w:rPr>
                                </w:pPr>
                              </w:p>
                              <w:p w14:paraId="5E2E12F1" w14:textId="77777777" w:rsidR="0017691D" w:rsidRDefault="0017691D"/>
                              <w:p w14:paraId="28999672"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17691D" w:rsidRPr="0078782C" w:rsidRDefault="0017691D" w:rsidP="00760CC3">
                                <w:pPr>
                                  <w:rPr>
                                    <w:rFonts w:ascii="Arial" w:hAnsi="Arial" w:cs="Arial"/>
                                  </w:rPr>
                                </w:pPr>
                              </w:p>
                              <w:p w14:paraId="13C833AB" w14:textId="77777777" w:rsidR="0017691D" w:rsidRPr="0078782C" w:rsidRDefault="0017691D" w:rsidP="00760CC3">
                                <w:pPr>
                                  <w:rPr>
                                    <w:rFonts w:ascii="Arial" w:hAnsi="Arial" w:cs="Arial"/>
                                  </w:rPr>
                                </w:pPr>
                              </w:p>
                              <w:p w14:paraId="0272EB89" w14:textId="77777777" w:rsidR="0017691D" w:rsidRPr="0078782C" w:rsidRDefault="0017691D" w:rsidP="00760CC3">
                                <w:pPr>
                                  <w:rPr>
                                    <w:rFonts w:ascii="Arial" w:hAnsi="Arial" w:cs="Arial"/>
                                    <w:i/>
                                    <w:color w:val="161718" w:themeColor="text1"/>
                                  </w:rPr>
                                </w:pPr>
                              </w:p>
                              <w:p w14:paraId="0DC29408" w14:textId="77777777" w:rsidR="0017691D" w:rsidRDefault="0017691D"/>
                              <w:p w14:paraId="6F0E4701"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17691D" w:rsidRPr="0078782C" w:rsidRDefault="0017691D" w:rsidP="00760CC3">
                                <w:pPr>
                                  <w:rPr>
                                    <w:rFonts w:ascii="Arial" w:hAnsi="Arial" w:cs="Arial"/>
                                  </w:rPr>
                                </w:pPr>
                              </w:p>
                              <w:p w14:paraId="16792D15" w14:textId="77777777" w:rsidR="0017691D" w:rsidRPr="0078782C" w:rsidRDefault="0017691D" w:rsidP="00760CC3">
                                <w:pPr>
                                  <w:rPr>
                                    <w:rFonts w:ascii="Arial" w:hAnsi="Arial" w:cs="Arial"/>
                                  </w:rPr>
                                </w:pPr>
                              </w:p>
                              <w:p w14:paraId="41C34536" w14:textId="77777777" w:rsidR="0017691D" w:rsidRPr="0078782C" w:rsidRDefault="0017691D" w:rsidP="00760CC3">
                                <w:pPr>
                                  <w:rPr>
                                    <w:rFonts w:ascii="Arial" w:hAnsi="Arial" w:cs="Arial"/>
                                    <w:i/>
                                    <w:color w:val="161718" w:themeColor="text1"/>
                                  </w:rPr>
                                </w:pPr>
                              </w:p>
                              <w:p w14:paraId="7B430680" w14:textId="77777777" w:rsidR="0017691D" w:rsidRDefault="0017691D"/>
                              <w:p w14:paraId="5FBA8FA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17691D" w:rsidRPr="0078782C" w:rsidRDefault="0017691D" w:rsidP="00760CC3">
                                <w:pPr>
                                  <w:rPr>
                                    <w:rFonts w:ascii="Arial" w:hAnsi="Arial" w:cs="Arial"/>
                                  </w:rPr>
                                </w:pPr>
                              </w:p>
                              <w:p w14:paraId="54C48C06" w14:textId="77777777" w:rsidR="0017691D" w:rsidRPr="0078782C" w:rsidRDefault="0017691D" w:rsidP="00760CC3">
                                <w:pPr>
                                  <w:rPr>
                                    <w:rFonts w:ascii="Arial" w:hAnsi="Arial" w:cs="Arial"/>
                                  </w:rPr>
                                </w:pPr>
                              </w:p>
                              <w:p w14:paraId="133CA88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97D6DF9"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17691D" w:rsidRPr="0078782C" w:rsidRDefault="0017691D" w:rsidP="00760CC3">
                                <w:pPr>
                                  <w:rPr>
                                    <w:rFonts w:ascii="Arial" w:hAnsi="Arial" w:cs="Arial"/>
                                  </w:rPr>
                                </w:pPr>
                              </w:p>
                              <w:p w14:paraId="49F44EAC" w14:textId="77777777" w:rsidR="0017691D" w:rsidRPr="0078782C" w:rsidRDefault="0017691D" w:rsidP="00760CC3">
                                <w:pPr>
                                  <w:rPr>
                                    <w:rFonts w:ascii="Arial" w:hAnsi="Arial" w:cs="Arial"/>
                                    <w:i/>
                                    <w:color w:val="161718" w:themeColor="text1"/>
                                  </w:rPr>
                                </w:pPr>
                              </w:p>
                              <w:p w14:paraId="3C7AEDB5" w14:textId="77777777" w:rsidR="0017691D" w:rsidRDefault="0017691D"/>
                              <w:p w14:paraId="52FE0EB2"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17691D" w:rsidRPr="0078782C" w:rsidRDefault="0017691D" w:rsidP="00760CC3">
                                <w:pPr>
                                  <w:rPr>
                                    <w:rFonts w:ascii="Arial" w:hAnsi="Arial" w:cs="Arial"/>
                                  </w:rPr>
                                </w:pPr>
                              </w:p>
                              <w:p w14:paraId="3B720E1A" w14:textId="77777777" w:rsidR="0017691D" w:rsidRPr="0078782C" w:rsidRDefault="0017691D" w:rsidP="00760CC3">
                                <w:pPr>
                                  <w:rPr>
                                    <w:rFonts w:ascii="Arial" w:hAnsi="Arial" w:cs="Arial"/>
                                    <w:i/>
                                    <w:color w:val="161718" w:themeColor="text1"/>
                                  </w:rPr>
                                </w:pPr>
                              </w:p>
                              <w:p w14:paraId="2193C57A" w14:textId="77777777" w:rsidR="0017691D" w:rsidRDefault="0017691D"/>
                              <w:p w14:paraId="76B37F3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17691D" w:rsidRPr="0078782C" w:rsidRDefault="0017691D" w:rsidP="00760CC3">
                                <w:pPr>
                                  <w:rPr>
                                    <w:rFonts w:ascii="Arial" w:hAnsi="Arial" w:cs="Arial"/>
                                  </w:rPr>
                                </w:pPr>
                              </w:p>
                              <w:p w14:paraId="1DA73CDB" w14:textId="77777777" w:rsidR="0017691D" w:rsidRPr="0078782C" w:rsidRDefault="0017691D" w:rsidP="00760CC3">
                                <w:pPr>
                                  <w:rPr>
                                    <w:rFonts w:ascii="Arial" w:hAnsi="Arial" w:cs="Arial"/>
                                    <w:i/>
                                    <w:color w:val="161718" w:themeColor="text1"/>
                                  </w:rPr>
                                </w:pPr>
                              </w:p>
                              <w:p w14:paraId="33D6621E" w14:textId="77777777" w:rsidR="0017691D" w:rsidRDefault="0017691D"/>
                              <w:p w14:paraId="2044D18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17691D" w:rsidRPr="0078782C" w:rsidRDefault="0017691D" w:rsidP="00760CC3">
                                <w:pPr>
                                  <w:rPr>
                                    <w:rFonts w:ascii="Arial" w:hAnsi="Arial" w:cs="Arial"/>
                                  </w:rPr>
                                </w:pPr>
                              </w:p>
                              <w:p w14:paraId="3A27B703"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 name="Text Box 19"/>
                        <wps:cNvSpPr txBox="1"/>
                        <wps:spPr>
                          <a:xfrm>
                            <a:off x="4763" y="1776278"/>
                            <a:ext cx="6117590" cy="6855626"/>
                          </a:xfrm>
                          <a:prstGeom prst="rect">
                            <a:avLst/>
                          </a:prstGeom>
                          <a:solidFill>
                            <a:schemeClr val="lt1"/>
                          </a:solidFill>
                          <a:ln w="6350">
                            <a:solidFill>
                              <a:schemeClr val="bg2">
                                <a:lumMod val="50000"/>
                              </a:schemeClr>
                            </a:solidFill>
                          </a:ln>
                        </wps:spPr>
                        <wps:txbx>
                          <w:txbxContent>
                            <w:p w14:paraId="69DB0E8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17691D" w:rsidRPr="008B0442" w:rsidRDefault="0017691D" w:rsidP="00760CC3">
                              <w:pPr>
                                <w:spacing w:line="240" w:lineRule="auto"/>
                                <w:rPr>
                                  <w:rFonts w:cs="Arial"/>
                                  <w:bCs/>
                                  <w:color w:val="auto"/>
                                  <w:sz w:val="24"/>
                                  <w:szCs w:val="20"/>
                                </w:rPr>
                              </w:pPr>
                            </w:p>
                            <w:p w14:paraId="39B89C4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17691D" w:rsidRPr="008B0442" w:rsidRDefault="0017691D" w:rsidP="00760CC3">
                              <w:pPr>
                                <w:spacing w:line="240" w:lineRule="auto"/>
                                <w:rPr>
                                  <w:rFonts w:cs="Arial"/>
                                  <w:b/>
                                  <w:color w:val="auto"/>
                                  <w:sz w:val="24"/>
                                  <w:szCs w:val="24"/>
                                </w:rPr>
                              </w:pPr>
                            </w:p>
                            <w:p w14:paraId="4C5DEAE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17691D" w:rsidRPr="008B0442" w:rsidRDefault="0017691D" w:rsidP="00760CC3">
                              <w:pPr>
                                <w:spacing w:line="240" w:lineRule="auto"/>
                                <w:rPr>
                                  <w:rFonts w:cs="Arial"/>
                                  <w:bCs/>
                                  <w:color w:val="auto"/>
                                  <w:sz w:val="24"/>
                                  <w:szCs w:val="24"/>
                                </w:rPr>
                              </w:pPr>
                            </w:p>
                            <w:p w14:paraId="5B8C054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17691D" w:rsidRPr="00C807C2" w:rsidRDefault="0017691D" w:rsidP="00760CC3">
                              <w:pPr>
                                <w:rPr>
                                  <w:rFonts w:ascii="Arial" w:hAnsi="Arial" w:cs="Arial"/>
                                  <w:i/>
                                  <w:color w:val="161718" w:themeColor="text1"/>
                                </w:rPr>
                              </w:pPr>
                            </w:p>
                            <w:p w14:paraId="21B8F853" w14:textId="77777777" w:rsidR="0017691D" w:rsidRDefault="0017691D"/>
                            <w:p w14:paraId="501B4FC8"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17691D" w:rsidRPr="008B0442" w:rsidRDefault="0017691D" w:rsidP="00760CC3">
                              <w:pPr>
                                <w:spacing w:line="240" w:lineRule="auto"/>
                                <w:rPr>
                                  <w:rFonts w:cs="Arial"/>
                                  <w:bCs/>
                                  <w:color w:val="auto"/>
                                  <w:sz w:val="24"/>
                                  <w:szCs w:val="20"/>
                                </w:rPr>
                              </w:pPr>
                            </w:p>
                            <w:p w14:paraId="3A619485"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17691D" w:rsidRPr="008B0442" w:rsidRDefault="0017691D" w:rsidP="00760CC3">
                              <w:pPr>
                                <w:spacing w:line="240" w:lineRule="auto"/>
                                <w:rPr>
                                  <w:rFonts w:cs="Arial"/>
                                  <w:b/>
                                  <w:color w:val="auto"/>
                                  <w:sz w:val="24"/>
                                  <w:szCs w:val="24"/>
                                </w:rPr>
                              </w:pPr>
                            </w:p>
                            <w:p w14:paraId="0A65353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17691D" w:rsidRPr="008B0442" w:rsidRDefault="0017691D" w:rsidP="00760CC3">
                              <w:pPr>
                                <w:spacing w:line="240" w:lineRule="auto"/>
                                <w:rPr>
                                  <w:rFonts w:cs="Arial"/>
                                  <w:bCs/>
                                  <w:color w:val="auto"/>
                                  <w:sz w:val="24"/>
                                  <w:szCs w:val="24"/>
                                </w:rPr>
                              </w:pPr>
                            </w:p>
                            <w:p w14:paraId="40725CA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17691D" w:rsidRPr="00C807C2" w:rsidRDefault="0017691D" w:rsidP="00760CC3">
                              <w:pPr>
                                <w:rPr>
                                  <w:rFonts w:ascii="Arial" w:hAnsi="Arial" w:cs="Arial"/>
                                  <w:i/>
                                  <w:color w:val="161718" w:themeColor="text1"/>
                                </w:rPr>
                              </w:pPr>
                            </w:p>
                            <w:p w14:paraId="6A5CFDA4" w14:textId="77777777" w:rsidR="0017691D" w:rsidRDefault="0017691D"/>
                            <w:p w14:paraId="01257826"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17691D" w:rsidRPr="008B0442" w:rsidRDefault="0017691D" w:rsidP="00760CC3">
                              <w:pPr>
                                <w:spacing w:line="240" w:lineRule="auto"/>
                                <w:rPr>
                                  <w:rFonts w:cs="Arial"/>
                                  <w:bCs/>
                                  <w:color w:val="auto"/>
                                  <w:sz w:val="24"/>
                                  <w:szCs w:val="20"/>
                                </w:rPr>
                              </w:pPr>
                            </w:p>
                            <w:p w14:paraId="418DA8D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17691D" w:rsidRPr="008B0442" w:rsidRDefault="0017691D" w:rsidP="00760CC3">
                              <w:pPr>
                                <w:spacing w:line="240" w:lineRule="auto"/>
                                <w:rPr>
                                  <w:rFonts w:cs="Arial"/>
                                  <w:b/>
                                  <w:color w:val="auto"/>
                                  <w:sz w:val="24"/>
                                  <w:szCs w:val="24"/>
                                </w:rPr>
                              </w:pPr>
                            </w:p>
                            <w:p w14:paraId="2771BB2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17691D" w:rsidRPr="008B0442" w:rsidRDefault="0017691D" w:rsidP="00760CC3">
                              <w:pPr>
                                <w:spacing w:line="240" w:lineRule="auto"/>
                                <w:rPr>
                                  <w:rFonts w:cs="Arial"/>
                                  <w:bCs/>
                                  <w:color w:val="auto"/>
                                  <w:sz w:val="24"/>
                                  <w:szCs w:val="24"/>
                                </w:rPr>
                              </w:pPr>
                            </w:p>
                            <w:p w14:paraId="548E93F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17691D" w:rsidRPr="00C807C2" w:rsidRDefault="0017691D" w:rsidP="00760CC3">
                              <w:pPr>
                                <w:rPr>
                                  <w:rFonts w:ascii="Arial" w:hAnsi="Arial" w:cs="Arial"/>
                                  <w:i/>
                                  <w:color w:val="161718" w:themeColor="text1"/>
                                </w:rPr>
                              </w:pPr>
                            </w:p>
                            <w:p w14:paraId="1E821ED3" w14:textId="77777777" w:rsidR="0017691D" w:rsidRDefault="0017691D"/>
                            <w:p w14:paraId="68C852F9"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17691D" w:rsidRPr="008B0442" w:rsidRDefault="0017691D" w:rsidP="00760CC3">
                              <w:pPr>
                                <w:spacing w:line="240" w:lineRule="auto"/>
                                <w:rPr>
                                  <w:rFonts w:cs="Arial"/>
                                  <w:bCs/>
                                  <w:color w:val="auto"/>
                                  <w:sz w:val="24"/>
                                  <w:szCs w:val="20"/>
                                </w:rPr>
                              </w:pPr>
                            </w:p>
                            <w:p w14:paraId="1065090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17691D" w:rsidRPr="008B0442" w:rsidRDefault="0017691D" w:rsidP="00760CC3">
                              <w:pPr>
                                <w:spacing w:line="240" w:lineRule="auto"/>
                                <w:rPr>
                                  <w:rFonts w:cs="Arial"/>
                                  <w:b/>
                                  <w:color w:val="auto"/>
                                  <w:sz w:val="24"/>
                                  <w:szCs w:val="24"/>
                                </w:rPr>
                              </w:pPr>
                            </w:p>
                            <w:p w14:paraId="47EBA5C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17691D" w:rsidRPr="008B0442" w:rsidRDefault="0017691D" w:rsidP="00760CC3">
                              <w:pPr>
                                <w:spacing w:line="240" w:lineRule="auto"/>
                                <w:rPr>
                                  <w:rFonts w:cs="Arial"/>
                                  <w:bCs/>
                                  <w:color w:val="auto"/>
                                  <w:sz w:val="24"/>
                                  <w:szCs w:val="24"/>
                                </w:rPr>
                              </w:pPr>
                            </w:p>
                            <w:p w14:paraId="6C81615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D99A2C" id="Grupo 187" o:spid="_x0000_s1074" style="position:absolute;margin-left:0;margin-top:0;width:490.5pt;height:675.75pt;z-index:251782144;mso-position-horizontal:left;mso-position-horizontal-relative:margin;mso-position-vertical-relative:text;mso-width-relative:margin;mso-height-relative:margin" coordsize="61223,8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">
                <v:group id="Group 13" o:spid="_x0000_s1075"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_x0000_s1076"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" fillcolor="white [3201]" strokecolor="#6e7277 [1614]" strokeweight=".5pt">
                    <v:textbox>
                      <w:txbxContent>
                        <w:p w14:paraId="68E2273F"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17691D" w:rsidRPr="002B188C" w:rsidRDefault="0017691D" w:rsidP="00760CC3">
                          <w:pPr>
                            <w:rPr>
                              <w:rFonts w:ascii="Arial" w:hAnsi="Arial" w:cs="Arial"/>
                            </w:rPr>
                          </w:pPr>
                        </w:p>
                        <w:p w14:paraId="2B654910" w14:textId="77777777" w:rsidR="0017691D" w:rsidRDefault="0017691D" w:rsidP="00760CC3">
                          <w:pPr>
                            <w:rPr>
                              <w:rFonts w:ascii="Arial" w:hAnsi="Arial" w:cs="Arial"/>
                            </w:rPr>
                          </w:pPr>
                        </w:p>
                        <w:p w14:paraId="67B0AC26" w14:textId="77777777" w:rsidR="0017691D" w:rsidRDefault="0017691D"/>
                        <w:p w14:paraId="7FC916A0"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17691D" w:rsidRPr="002B188C" w:rsidRDefault="0017691D" w:rsidP="00760CC3">
                          <w:pPr>
                            <w:rPr>
                              <w:rFonts w:ascii="Arial" w:hAnsi="Arial" w:cs="Arial"/>
                            </w:rPr>
                          </w:pPr>
                        </w:p>
                        <w:p w14:paraId="296E18B5" w14:textId="77777777" w:rsidR="0017691D" w:rsidRDefault="0017691D" w:rsidP="00760CC3">
                          <w:pPr>
                            <w:rPr>
                              <w:rFonts w:ascii="Arial" w:hAnsi="Arial" w:cs="Arial"/>
                            </w:rPr>
                          </w:pPr>
                        </w:p>
                        <w:p w14:paraId="7FB6B21D" w14:textId="77777777" w:rsidR="0017691D" w:rsidRDefault="0017691D"/>
                        <w:p w14:paraId="07ADF822"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17691D" w:rsidRPr="002B188C" w:rsidRDefault="0017691D" w:rsidP="00760CC3">
                          <w:pPr>
                            <w:rPr>
                              <w:rFonts w:ascii="Arial" w:hAnsi="Arial" w:cs="Arial"/>
                            </w:rPr>
                          </w:pPr>
                        </w:p>
                        <w:p w14:paraId="165AD7D6" w14:textId="77777777" w:rsidR="0017691D" w:rsidRDefault="0017691D" w:rsidP="00760CC3">
                          <w:pPr>
                            <w:rPr>
                              <w:rFonts w:ascii="Arial" w:hAnsi="Arial" w:cs="Arial"/>
                            </w:rPr>
                          </w:pPr>
                        </w:p>
                        <w:p w14:paraId="3616D9DA" w14:textId="77777777" w:rsidR="0017691D" w:rsidRDefault="0017691D"/>
                        <w:p w14:paraId="3FEFC07E"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17691D" w:rsidRPr="002B188C" w:rsidRDefault="0017691D" w:rsidP="00760CC3">
                          <w:pPr>
                            <w:rPr>
                              <w:rFonts w:ascii="Arial" w:hAnsi="Arial" w:cs="Arial"/>
                            </w:rPr>
                          </w:pPr>
                        </w:p>
                        <w:p w14:paraId="1CDBA532" w14:textId="77777777" w:rsidR="0017691D" w:rsidRDefault="0017691D" w:rsidP="00760CC3">
                          <w:pPr>
                            <w:rPr>
                              <w:rFonts w:ascii="Arial" w:hAnsi="Arial" w:cs="Arial"/>
                            </w:rPr>
                          </w:pPr>
                        </w:p>
                      </w:txbxContent>
                    </v:textbox>
                  </v:shape>
                  <v:shape id="Text Box 9" o:spid="_x0000_s1077"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" fillcolor="white [3201]" strokecolor="#6e7277 [1614]" strokeweight=".5pt">
                    <v:textbox>
                      <w:txbxContent>
                        <w:p w14:paraId="2B1CEE60"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17691D" w:rsidRPr="00F83186" w:rsidRDefault="0017691D" w:rsidP="00760CC3">
                          <w:pPr>
                            <w:rPr>
                              <w:rFonts w:ascii="Arial" w:hAnsi="Arial" w:cs="Arial"/>
                            </w:rPr>
                          </w:pPr>
                        </w:p>
                        <w:p w14:paraId="06569211" w14:textId="77777777" w:rsidR="0017691D" w:rsidRPr="00F83186" w:rsidRDefault="0017691D" w:rsidP="00760CC3">
                          <w:pPr>
                            <w:rPr>
                              <w:rFonts w:ascii="Arial" w:hAnsi="Arial" w:cs="Arial"/>
                            </w:rPr>
                          </w:pPr>
                        </w:p>
                        <w:p w14:paraId="422E489A" w14:textId="77777777" w:rsidR="0017691D" w:rsidRPr="00F83186" w:rsidRDefault="0017691D" w:rsidP="00760CC3">
                          <w:pPr>
                            <w:rPr>
                              <w:rFonts w:ascii="Arial" w:hAnsi="Arial" w:cs="Arial"/>
                              <w:i/>
                              <w:color w:val="161718" w:themeColor="text1"/>
                            </w:rPr>
                          </w:pPr>
                        </w:p>
                        <w:p w14:paraId="04A41F28" w14:textId="77777777" w:rsidR="0017691D" w:rsidRDefault="0017691D"/>
                        <w:p w14:paraId="274BE18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17691D" w:rsidRPr="00F83186" w:rsidRDefault="0017691D" w:rsidP="00760CC3">
                          <w:pPr>
                            <w:rPr>
                              <w:rFonts w:ascii="Arial" w:hAnsi="Arial" w:cs="Arial"/>
                            </w:rPr>
                          </w:pPr>
                        </w:p>
                        <w:p w14:paraId="21371FEC" w14:textId="77777777" w:rsidR="0017691D" w:rsidRPr="00F83186" w:rsidRDefault="0017691D" w:rsidP="00760CC3">
                          <w:pPr>
                            <w:rPr>
                              <w:rFonts w:ascii="Arial" w:hAnsi="Arial" w:cs="Arial"/>
                            </w:rPr>
                          </w:pPr>
                        </w:p>
                        <w:p w14:paraId="5AD06764" w14:textId="77777777" w:rsidR="0017691D" w:rsidRPr="00F83186" w:rsidRDefault="0017691D" w:rsidP="00760CC3">
                          <w:pPr>
                            <w:rPr>
                              <w:rFonts w:ascii="Arial" w:hAnsi="Arial" w:cs="Arial"/>
                              <w:i/>
                              <w:color w:val="161718" w:themeColor="text1"/>
                            </w:rPr>
                          </w:pPr>
                        </w:p>
                        <w:p w14:paraId="081B4C2F" w14:textId="77777777" w:rsidR="0017691D" w:rsidRDefault="0017691D"/>
                        <w:p w14:paraId="4CEF9AD6"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17691D" w:rsidRPr="00F83186" w:rsidRDefault="0017691D" w:rsidP="00760CC3">
                          <w:pPr>
                            <w:rPr>
                              <w:rFonts w:ascii="Arial" w:hAnsi="Arial" w:cs="Arial"/>
                            </w:rPr>
                          </w:pPr>
                        </w:p>
                        <w:p w14:paraId="7D13B1CA" w14:textId="77777777" w:rsidR="0017691D" w:rsidRPr="00F83186" w:rsidRDefault="0017691D" w:rsidP="00760CC3">
                          <w:pPr>
                            <w:rPr>
                              <w:rFonts w:ascii="Arial" w:hAnsi="Arial" w:cs="Arial"/>
                            </w:rPr>
                          </w:pPr>
                        </w:p>
                        <w:p w14:paraId="77989641" w14:textId="77777777" w:rsidR="0017691D" w:rsidRPr="00F83186" w:rsidRDefault="0017691D" w:rsidP="00760CC3">
                          <w:pPr>
                            <w:rPr>
                              <w:rFonts w:ascii="Arial" w:hAnsi="Arial" w:cs="Arial"/>
                              <w:i/>
                              <w:color w:val="161718" w:themeColor="text1"/>
                            </w:rPr>
                          </w:pPr>
                        </w:p>
                        <w:p w14:paraId="33C92FD4" w14:textId="77777777" w:rsidR="0017691D" w:rsidRDefault="0017691D"/>
                        <w:p w14:paraId="5FCF9F2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17691D" w:rsidRPr="00F83186" w:rsidRDefault="0017691D" w:rsidP="00760CC3">
                          <w:pPr>
                            <w:rPr>
                              <w:rFonts w:ascii="Arial" w:hAnsi="Arial" w:cs="Arial"/>
                            </w:rPr>
                          </w:pPr>
                        </w:p>
                        <w:p w14:paraId="589E3619" w14:textId="77777777" w:rsidR="0017691D" w:rsidRPr="00F83186" w:rsidRDefault="0017691D" w:rsidP="00760CC3">
                          <w:pPr>
                            <w:rPr>
                              <w:rFonts w:ascii="Arial" w:hAnsi="Arial" w:cs="Arial"/>
                            </w:rPr>
                          </w:pPr>
                        </w:p>
                        <w:p w14:paraId="488E47B4" w14:textId="77777777" w:rsidR="0017691D" w:rsidRPr="00F83186" w:rsidRDefault="0017691D" w:rsidP="00760CC3">
                          <w:pPr>
                            <w:rPr>
                              <w:rFonts w:ascii="Arial" w:hAnsi="Arial" w:cs="Arial"/>
                              <w:i/>
                              <w:color w:val="161718" w:themeColor="text1"/>
                            </w:rPr>
                          </w:pPr>
                        </w:p>
                      </w:txbxContent>
                    </v:textbox>
                  </v:shape>
                  <v:shape id="Text Box 10" o:spid="_x0000_s1078"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" fillcolor="white [3201]" strokecolor="#6e7277 [1614]" strokeweight=".5pt">
                    <v:textbox>
                      <w:txbxContent>
                        <w:p w14:paraId="7BF6533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17691D" w:rsidRPr="0078782C" w:rsidRDefault="0017691D" w:rsidP="00760CC3">
                          <w:pPr>
                            <w:rPr>
                              <w:rFonts w:ascii="Arial" w:hAnsi="Arial" w:cs="Arial"/>
                            </w:rPr>
                          </w:pPr>
                        </w:p>
                        <w:p w14:paraId="582EF768" w14:textId="77777777" w:rsidR="0017691D" w:rsidRPr="0078782C" w:rsidRDefault="0017691D" w:rsidP="00760CC3">
                          <w:pPr>
                            <w:rPr>
                              <w:rFonts w:ascii="Arial" w:hAnsi="Arial" w:cs="Arial"/>
                            </w:rPr>
                          </w:pPr>
                        </w:p>
                        <w:p w14:paraId="1CD623F4" w14:textId="77777777" w:rsidR="0017691D" w:rsidRPr="0078782C" w:rsidRDefault="0017691D" w:rsidP="00760CC3">
                          <w:pPr>
                            <w:rPr>
                              <w:rFonts w:ascii="Arial" w:hAnsi="Arial" w:cs="Arial"/>
                              <w:i/>
                              <w:color w:val="161718" w:themeColor="text1"/>
                            </w:rPr>
                          </w:pPr>
                        </w:p>
                        <w:p w14:paraId="5E2E12F1" w14:textId="77777777" w:rsidR="0017691D" w:rsidRDefault="0017691D"/>
                        <w:p w14:paraId="28999672"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17691D" w:rsidRPr="0078782C" w:rsidRDefault="0017691D" w:rsidP="00760CC3">
                          <w:pPr>
                            <w:rPr>
                              <w:rFonts w:ascii="Arial" w:hAnsi="Arial" w:cs="Arial"/>
                            </w:rPr>
                          </w:pPr>
                        </w:p>
                        <w:p w14:paraId="13C833AB" w14:textId="77777777" w:rsidR="0017691D" w:rsidRPr="0078782C" w:rsidRDefault="0017691D" w:rsidP="00760CC3">
                          <w:pPr>
                            <w:rPr>
                              <w:rFonts w:ascii="Arial" w:hAnsi="Arial" w:cs="Arial"/>
                            </w:rPr>
                          </w:pPr>
                        </w:p>
                        <w:p w14:paraId="0272EB89" w14:textId="77777777" w:rsidR="0017691D" w:rsidRPr="0078782C" w:rsidRDefault="0017691D" w:rsidP="00760CC3">
                          <w:pPr>
                            <w:rPr>
                              <w:rFonts w:ascii="Arial" w:hAnsi="Arial" w:cs="Arial"/>
                              <w:i/>
                              <w:color w:val="161718" w:themeColor="text1"/>
                            </w:rPr>
                          </w:pPr>
                        </w:p>
                        <w:p w14:paraId="0DC29408" w14:textId="77777777" w:rsidR="0017691D" w:rsidRDefault="0017691D"/>
                        <w:p w14:paraId="6F0E4701"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17691D" w:rsidRPr="0078782C" w:rsidRDefault="0017691D" w:rsidP="00760CC3">
                          <w:pPr>
                            <w:rPr>
                              <w:rFonts w:ascii="Arial" w:hAnsi="Arial" w:cs="Arial"/>
                            </w:rPr>
                          </w:pPr>
                        </w:p>
                        <w:p w14:paraId="16792D15" w14:textId="77777777" w:rsidR="0017691D" w:rsidRPr="0078782C" w:rsidRDefault="0017691D" w:rsidP="00760CC3">
                          <w:pPr>
                            <w:rPr>
                              <w:rFonts w:ascii="Arial" w:hAnsi="Arial" w:cs="Arial"/>
                            </w:rPr>
                          </w:pPr>
                        </w:p>
                        <w:p w14:paraId="41C34536" w14:textId="77777777" w:rsidR="0017691D" w:rsidRPr="0078782C" w:rsidRDefault="0017691D" w:rsidP="00760CC3">
                          <w:pPr>
                            <w:rPr>
                              <w:rFonts w:ascii="Arial" w:hAnsi="Arial" w:cs="Arial"/>
                              <w:i/>
                              <w:color w:val="161718" w:themeColor="text1"/>
                            </w:rPr>
                          </w:pPr>
                        </w:p>
                        <w:p w14:paraId="7B430680" w14:textId="77777777" w:rsidR="0017691D" w:rsidRDefault="0017691D"/>
                        <w:p w14:paraId="5FBA8FA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17691D" w:rsidRPr="0078782C" w:rsidRDefault="0017691D" w:rsidP="00760CC3">
                          <w:pPr>
                            <w:rPr>
                              <w:rFonts w:ascii="Arial" w:hAnsi="Arial" w:cs="Arial"/>
                            </w:rPr>
                          </w:pPr>
                        </w:p>
                        <w:p w14:paraId="54C48C06" w14:textId="77777777" w:rsidR="0017691D" w:rsidRPr="0078782C" w:rsidRDefault="0017691D" w:rsidP="00760CC3">
                          <w:pPr>
                            <w:rPr>
                              <w:rFonts w:ascii="Arial" w:hAnsi="Arial" w:cs="Arial"/>
                            </w:rPr>
                          </w:pPr>
                        </w:p>
                        <w:p w14:paraId="133CA889" w14:textId="77777777" w:rsidR="0017691D" w:rsidRPr="0078782C" w:rsidRDefault="0017691D" w:rsidP="00760CC3">
                          <w:pPr>
                            <w:rPr>
                              <w:rFonts w:ascii="Arial" w:hAnsi="Arial" w:cs="Arial"/>
                              <w:i/>
                              <w:color w:val="161718" w:themeColor="text1"/>
                            </w:rPr>
                          </w:pPr>
                        </w:p>
                      </w:txbxContent>
                    </v:textbox>
                  </v:shape>
                  <v:shape id="Text Box 11" o:spid="_x0000_s1079"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" fillcolor="white [3201]" strokecolor="#6e7277 [1614]" strokeweight=".5pt">
                    <v:textbox>
                      <w:txbxContent>
                        <w:p w14:paraId="597D6DF9"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17691D" w:rsidRPr="0078782C" w:rsidRDefault="0017691D" w:rsidP="00760CC3">
                          <w:pPr>
                            <w:rPr>
                              <w:rFonts w:ascii="Arial" w:hAnsi="Arial" w:cs="Arial"/>
                            </w:rPr>
                          </w:pPr>
                        </w:p>
                        <w:p w14:paraId="49F44EAC" w14:textId="77777777" w:rsidR="0017691D" w:rsidRPr="0078782C" w:rsidRDefault="0017691D" w:rsidP="00760CC3">
                          <w:pPr>
                            <w:rPr>
                              <w:rFonts w:ascii="Arial" w:hAnsi="Arial" w:cs="Arial"/>
                              <w:i/>
                              <w:color w:val="161718" w:themeColor="text1"/>
                            </w:rPr>
                          </w:pPr>
                        </w:p>
                        <w:p w14:paraId="3C7AEDB5" w14:textId="77777777" w:rsidR="0017691D" w:rsidRDefault="0017691D"/>
                        <w:p w14:paraId="52FE0EB2"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17691D" w:rsidRPr="0078782C" w:rsidRDefault="0017691D" w:rsidP="00760CC3">
                          <w:pPr>
                            <w:rPr>
                              <w:rFonts w:ascii="Arial" w:hAnsi="Arial" w:cs="Arial"/>
                            </w:rPr>
                          </w:pPr>
                        </w:p>
                        <w:p w14:paraId="3B720E1A" w14:textId="77777777" w:rsidR="0017691D" w:rsidRPr="0078782C" w:rsidRDefault="0017691D" w:rsidP="00760CC3">
                          <w:pPr>
                            <w:rPr>
                              <w:rFonts w:ascii="Arial" w:hAnsi="Arial" w:cs="Arial"/>
                              <w:i/>
                              <w:color w:val="161718" w:themeColor="text1"/>
                            </w:rPr>
                          </w:pPr>
                        </w:p>
                        <w:p w14:paraId="2193C57A" w14:textId="77777777" w:rsidR="0017691D" w:rsidRDefault="0017691D"/>
                        <w:p w14:paraId="76B37F3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17691D" w:rsidRPr="0078782C" w:rsidRDefault="0017691D" w:rsidP="00760CC3">
                          <w:pPr>
                            <w:rPr>
                              <w:rFonts w:ascii="Arial" w:hAnsi="Arial" w:cs="Arial"/>
                            </w:rPr>
                          </w:pPr>
                        </w:p>
                        <w:p w14:paraId="1DA73CDB" w14:textId="77777777" w:rsidR="0017691D" w:rsidRPr="0078782C" w:rsidRDefault="0017691D" w:rsidP="00760CC3">
                          <w:pPr>
                            <w:rPr>
                              <w:rFonts w:ascii="Arial" w:hAnsi="Arial" w:cs="Arial"/>
                              <w:i/>
                              <w:color w:val="161718" w:themeColor="text1"/>
                            </w:rPr>
                          </w:pPr>
                        </w:p>
                        <w:p w14:paraId="33D6621E" w14:textId="77777777" w:rsidR="0017691D" w:rsidRDefault="0017691D"/>
                        <w:p w14:paraId="2044D18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17691D" w:rsidRPr="0078782C" w:rsidRDefault="0017691D" w:rsidP="00760CC3">
                          <w:pPr>
                            <w:rPr>
                              <w:rFonts w:ascii="Arial" w:hAnsi="Arial" w:cs="Arial"/>
                            </w:rPr>
                          </w:pPr>
                        </w:p>
                        <w:p w14:paraId="3A27B703" w14:textId="77777777" w:rsidR="0017691D" w:rsidRPr="0078782C" w:rsidRDefault="0017691D" w:rsidP="00760CC3">
                          <w:pPr>
                            <w:rPr>
                              <w:rFonts w:ascii="Arial" w:hAnsi="Arial" w:cs="Arial"/>
                              <w:i/>
                              <w:color w:val="161718" w:themeColor="text1"/>
                            </w:rPr>
                          </w:pPr>
                        </w:p>
                      </w:txbxContent>
                    </v:textbox>
                  </v:shape>
                </v:group>
                <v:shape id="Text Box 19" o:spid="_x0000_s1080" type="#_x0000_t202" style="position:absolute;left:47;top:17762;width:61176;height:68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" fillcolor="white [3201]" strokecolor="#6e7277 [1614]" strokeweight=".5pt">
                  <v:textbox>
                    <w:txbxContent>
                      <w:p w14:paraId="69DB0E8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17691D" w:rsidRPr="008B0442" w:rsidRDefault="0017691D" w:rsidP="00760CC3">
                        <w:pPr>
                          <w:spacing w:line="240" w:lineRule="auto"/>
                          <w:rPr>
                            <w:rFonts w:cs="Arial"/>
                            <w:bCs/>
                            <w:color w:val="auto"/>
                            <w:sz w:val="24"/>
                            <w:szCs w:val="20"/>
                          </w:rPr>
                        </w:pPr>
                      </w:p>
                      <w:p w14:paraId="39B89C4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17691D" w:rsidRPr="008B0442" w:rsidRDefault="0017691D" w:rsidP="00760CC3">
                        <w:pPr>
                          <w:spacing w:line="240" w:lineRule="auto"/>
                          <w:rPr>
                            <w:rFonts w:cs="Arial"/>
                            <w:b/>
                            <w:color w:val="auto"/>
                            <w:sz w:val="24"/>
                            <w:szCs w:val="24"/>
                          </w:rPr>
                        </w:pPr>
                      </w:p>
                      <w:p w14:paraId="4C5DEAE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17691D" w:rsidRPr="008B0442" w:rsidRDefault="0017691D" w:rsidP="00760CC3">
                        <w:pPr>
                          <w:spacing w:line="240" w:lineRule="auto"/>
                          <w:rPr>
                            <w:rFonts w:cs="Arial"/>
                            <w:bCs/>
                            <w:color w:val="auto"/>
                            <w:sz w:val="24"/>
                            <w:szCs w:val="24"/>
                          </w:rPr>
                        </w:pPr>
                      </w:p>
                      <w:p w14:paraId="5B8C054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17691D" w:rsidRPr="00C807C2" w:rsidRDefault="0017691D" w:rsidP="00760CC3">
                        <w:pPr>
                          <w:rPr>
                            <w:rFonts w:ascii="Arial" w:hAnsi="Arial" w:cs="Arial"/>
                            <w:i/>
                            <w:color w:val="161718" w:themeColor="text1"/>
                          </w:rPr>
                        </w:pPr>
                      </w:p>
                      <w:p w14:paraId="21B8F853" w14:textId="77777777" w:rsidR="0017691D" w:rsidRDefault="0017691D"/>
                      <w:p w14:paraId="501B4FC8"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17691D" w:rsidRPr="008B0442" w:rsidRDefault="0017691D" w:rsidP="00760CC3">
                        <w:pPr>
                          <w:spacing w:line="240" w:lineRule="auto"/>
                          <w:rPr>
                            <w:rFonts w:cs="Arial"/>
                            <w:bCs/>
                            <w:color w:val="auto"/>
                            <w:sz w:val="24"/>
                            <w:szCs w:val="20"/>
                          </w:rPr>
                        </w:pPr>
                      </w:p>
                      <w:p w14:paraId="3A619485"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17691D" w:rsidRPr="008B0442" w:rsidRDefault="0017691D" w:rsidP="00760CC3">
                        <w:pPr>
                          <w:spacing w:line="240" w:lineRule="auto"/>
                          <w:rPr>
                            <w:rFonts w:cs="Arial"/>
                            <w:b/>
                            <w:color w:val="auto"/>
                            <w:sz w:val="24"/>
                            <w:szCs w:val="24"/>
                          </w:rPr>
                        </w:pPr>
                      </w:p>
                      <w:p w14:paraId="0A65353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17691D" w:rsidRPr="008B0442" w:rsidRDefault="0017691D" w:rsidP="00760CC3">
                        <w:pPr>
                          <w:spacing w:line="240" w:lineRule="auto"/>
                          <w:rPr>
                            <w:rFonts w:cs="Arial"/>
                            <w:bCs/>
                            <w:color w:val="auto"/>
                            <w:sz w:val="24"/>
                            <w:szCs w:val="24"/>
                          </w:rPr>
                        </w:pPr>
                      </w:p>
                      <w:p w14:paraId="40725CA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17691D" w:rsidRPr="00C807C2" w:rsidRDefault="0017691D" w:rsidP="00760CC3">
                        <w:pPr>
                          <w:rPr>
                            <w:rFonts w:ascii="Arial" w:hAnsi="Arial" w:cs="Arial"/>
                            <w:i/>
                            <w:color w:val="161718" w:themeColor="text1"/>
                          </w:rPr>
                        </w:pPr>
                      </w:p>
                      <w:p w14:paraId="6A5CFDA4" w14:textId="77777777" w:rsidR="0017691D" w:rsidRDefault="0017691D"/>
                      <w:p w14:paraId="01257826"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17691D" w:rsidRPr="008B0442" w:rsidRDefault="0017691D" w:rsidP="00760CC3">
                        <w:pPr>
                          <w:spacing w:line="240" w:lineRule="auto"/>
                          <w:rPr>
                            <w:rFonts w:cs="Arial"/>
                            <w:bCs/>
                            <w:color w:val="auto"/>
                            <w:sz w:val="24"/>
                            <w:szCs w:val="20"/>
                          </w:rPr>
                        </w:pPr>
                      </w:p>
                      <w:p w14:paraId="418DA8D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17691D" w:rsidRPr="008B0442" w:rsidRDefault="0017691D" w:rsidP="00760CC3">
                        <w:pPr>
                          <w:spacing w:line="240" w:lineRule="auto"/>
                          <w:rPr>
                            <w:rFonts w:cs="Arial"/>
                            <w:b/>
                            <w:color w:val="auto"/>
                            <w:sz w:val="24"/>
                            <w:szCs w:val="24"/>
                          </w:rPr>
                        </w:pPr>
                      </w:p>
                      <w:p w14:paraId="2771BB2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17691D" w:rsidRPr="008B0442" w:rsidRDefault="0017691D" w:rsidP="00760CC3">
                        <w:pPr>
                          <w:spacing w:line="240" w:lineRule="auto"/>
                          <w:rPr>
                            <w:rFonts w:cs="Arial"/>
                            <w:bCs/>
                            <w:color w:val="auto"/>
                            <w:sz w:val="24"/>
                            <w:szCs w:val="24"/>
                          </w:rPr>
                        </w:pPr>
                      </w:p>
                      <w:p w14:paraId="548E93F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17691D" w:rsidRPr="00C807C2" w:rsidRDefault="0017691D" w:rsidP="00760CC3">
                        <w:pPr>
                          <w:rPr>
                            <w:rFonts w:ascii="Arial" w:hAnsi="Arial" w:cs="Arial"/>
                            <w:i/>
                            <w:color w:val="161718" w:themeColor="text1"/>
                          </w:rPr>
                        </w:pPr>
                      </w:p>
                      <w:p w14:paraId="1E821ED3" w14:textId="77777777" w:rsidR="0017691D" w:rsidRDefault="0017691D"/>
                      <w:p w14:paraId="68C852F9"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17691D" w:rsidRPr="008B0442" w:rsidRDefault="0017691D" w:rsidP="00760CC3">
                        <w:pPr>
                          <w:spacing w:line="240" w:lineRule="auto"/>
                          <w:rPr>
                            <w:rFonts w:cs="Arial"/>
                            <w:bCs/>
                            <w:color w:val="auto"/>
                            <w:sz w:val="24"/>
                            <w:szCs w:val="20"/>
                          </w:rPr>
                        </w:pPr>
                      </w:p>
                      <w:p w14:paraId="1065090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17691D" w:rsidRPr="008B0442" w:rsidRDefault="0017691D" w:rsidP="00760CC3">
                        <w:pPr>
                          <w:spacing w:line="240" w:lineRule="auto"/>
                          <w:rPr>
                            <w:rFonts w:cs="Arial"/>
                            <w:b/>
                            <w:color w:val="auto"/>
                            <w:sz w:val="24"/>
                            <w:szCs w:val="24"/>
                          </w:rPr>
                        </w:pPr>
                      </w:p>
                      <w:p w14:paraId="47EBA5C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17691D" w:rsidRPr="008B0442" w:rsidRDefault="0017691D" w:rsidP="00760CC3">
                        <w:pPr>
                          <w:spacing w:line="240" w:lineRule="auto"/>
                          <w:rPr>
                            <w:rFonts w:cs="Arial"/>
                            <w:bCs/>
                            <w:color w:val="auto"/>
                            <w:sz w:val="24"/>
                            <w:szCs w:val="24"/>
                          </w:rPr>
                        </w:pPr>
                      </w:p>
                      <w:p w14:paraId="6C81615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7"/>
    </w:p>
    <w:p w14:paraId="4F53EEFD" w14:textId="3052E897" w:rsidR="00760CC3" w:rsidRDefault="00BB244A" w:rsidP="00BB244A">
      <w:pPr>
        <w:rPr>
          <w:color w:val="auto"/>
          <w:sz w:val="24"/>
          <w:szCs w:val="24"/>
        </w:rPr>
      </w:pPr>
      <w:bookmarkStart w:id="4808" w:name="_Toc25223010"/>
      <w:r>
        <w:rPr>
          <w:rFonts w:ascii="Arial" w:hAnsi="Arial" w:cs="Arial"/>
          <w:noProof/>
          <w:color w:val="161718" w:themeColor="text1"/>
          <w:lang w:eastAsia="es-PE"/>
        </w:rPr>
        <w:lastRenderedPageBreak/>
        <mc:AlternateContent>
          <mc:Choice Requires="wpg">
            <w:drawing>
              <wp:anchor distT="0" distB="0" distL="114300" distR="114300" simplePos="0" relativeHeight="251784192" behindDoc="0" locked="0" layoutInCell="1" allowOverlap="1" wp14:anchorId="486BE78C" wp14:editId="77D04162">
                <wp:simplePos x="0" y="0"/>
                <wp:positionH relativeFrom="margin">
                  <wp:align>center</wp:align>
                </wp:positionH>
                <wp:positionV relativeFrom="paragraph">
                  <wp:posOffset>0</wp:posOffset>
                </wp:positionV>
                <wp:extent cx="5880100" cy="8724900"/>
                <wp:effectExtent l="0" t="0" r="25400" b="19050"/>
                <wp:wrapSquare wrapText="bothSides"/>
                <wp:docPr id="91" name="Grupo 91"/>
                <wp:cNvGraphicFramePr/>
                <a:graphic xmlns:a="http://schemas.openxmlformats.org/drawingml/2006/main">
                  <a:graphicData uri="http://schemas.microsoft.com/office/word/2010/wordprocessingGroup">
                    <wpg:wgp>
                      <wpg:cNvGrpSpPr/>
                      <wpg:grpSpPr>
                        <a:xfrm>
                          <a:off x="0" y="0"/>
                          <a:ext cx="5880100" cy="8724900"/>
                          <a:chOff x="0" y="0"/>
                          <a:chExt cx="6118649" cy="8159645"/>
                        </a:xfrm>
                      </wpg:grpSpPr>
                      <wpg:grpSp>
                        <wpg:cNvPr id="92" name="Group 13"/>
                        <wpg:cNvGrpSpPr/>
                        <wpg:grpSpPr>
                          <a:xfrm>
                            <a:off x="0" y="0"/>
                            <a:ext cx="6118649" cy="1975123"/>
                            <a:chOff x="0" y="0"/>
                            <a:chExt cx="6118649" cy="1187422"/>
                          </a:xfrm>
                        </wpg:grpSpPr>
                        <wps:wsp>
                          <wps:cNvPr id="93" name="Text Box 8"/>
                          <wps:cNvSpPr txBox="1"/>
                          <wps:spPr>
                            <a:xfrm>
                              <a:off x="521" y="532293"/>
                              <a:ext cx="6118128" cy="655129"/>
                            </a:xfrm>
                            <a:prstGeom prst="rect">
                              <a:avLst/>
                            </a:prstGeom>
                            <a:solidFill>
                              <a:schemeClr val="lt1"/>
                            </a:solidFill>
                            <a:ln w="6350">
                              <a:solidFill>
                                <a:schemeClr val="bg2">
                                  <a:lumMod val="50000"/>
                                </a:schemeClr>
                              </a:solidFill>
                            </a:ln>
                          </wps:spPr>
                          <wps:txbx>
                            <w:txbxContent>
                              <w:p w14:paraId="367B06DF" w14:textId="6A8DD028"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17691D" w:rsidRPr="002B188C" w:rsidRDefault="0017691D" w:rsidP="00760CC3">
                                <w:pPr>
                                  <w:rPr>
                                    <w:rFonts w:ascii="Arial" w:hAnsi="Arial" w:cs="Arial"/>
                                  </w:rPr>
                                </w:pPr>
                              </w:p>
                              <w:p w14:paraId="6E5BD861" w14:textId="77777777" w:rsidR="0017691D" w:rsidRDefault="0017691D" w:rsidP="00760CC3">
                                <w:pPr>
                                  <w:rPr>
                                    <w:rFonts w:ascii="Arial" w:hAnsi="Arial" w:cs="Arial"/>
                                  </w:rPr>
                                </w:pPr>
                              </w:p>
                              <w:p w14:paraId="5488FFCB" w14:textId="77777777" w:rsidR="0017691D" w:rsidRDefault="0017691D"/>
                              <w:p w14:paraId="26C9E0A5"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17691D" w:rsidRPr="002B188C" w:rsidRDefault="0017691D" w:rsidP="00760CC3">
                                <w:pPr>
                                  <w:rPr>
                                    <w:rFonts w:ascii="Arial" w:hAnsi="Arial" w:cs="Arial"/>
                                  </w:rPr>
                                </w:pPr>
                              </w:p>
                              <w:p w14:paraId="27D5103D" w14:textId="77777777" w:rsidR="0017691D" w:rsidRDefault="0017691D" w:rsidP="00760CC3">
                                <w:pPr>
                                  <w:rPr>
                                    <w:rFonts w:ascii="Arial" w:hAnsi="Arial" w:cs="Arial"/>
                                  </w:rPr>
                                </w:pPr>
                              </w:p>
                              <w:p w14:paraId="33DCC10A" w14:textId="77777777" w:rsidR="0017691D" w:rsidRDefault="0017691D"/>
                              <w:p w14:paraId="17CCF9A4"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17691D" w:rsidRPr="002B188C" w:rsidRDefault="0017691D" w:rsidP="00760CC3">
                                <w:pPr>
                                  <w:rPr>
                                    <w:rFonts w:ascii="Arial" w:hAnsi="Arial" w:cs="Arial"/>
                                  </w:rPr>
                                </w:pPr>
                              </w:p>
                              <w:p w14:paraId="4E019310" w14:textId="77777777" w:rsidR="0017691D" w:rsidRDefault="0017691D" w:rsidP="00760CC3">
                                <w:pPr>
                                  <w:rPr>
                                    <w:rFonts w:ascii="Arial" w:hAnsi="Arial" w:cs="Arial"/>
                                  </w:rPr>
                                </w:pPr>
                              </w:p>
                              <w:p w14:paraId="2D73B3B1" w14:textId="77777777" w:rsidR="0017691D" w:rsidRDefault="0017691D"/>
                              <w:p w14:paraId="331427E0"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17691D" w:rsidRPr="002B188C" w:rsidRDefault="0017691D" w:rsidP="00760CC3">
                                <w:pPr>
                                  <w:rPr>
                                    <w:rFonts w:ascii="Arial" w:hAnsi="Arial" w:cs="Arial"/>
                                  </w:rPr>
                                </w:pPr>
                              </w:p>
                              <w:p w14:paraId="70F92A1A"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0" y="0"/>
                              <a:ext cx="3361202" cy="528880"/>
                            </a:xfrm>
                            <a:prstGeom prst="rect">
                              <a:avLst/>
                            </a:prstGeom>
                            <a:solidFill>
                              <a:schemeClr val="lt1"/>
                            </a:solidFill>
                            <a:ln w="6350">
                              <a:solidFill>
                                <a:schemeClr val="bg2">
                                  <a:lumMod val="50000"/>
                                </a:schemeClr>
                              </a:solidFill>
                            </a:ln>
                          </wps:spPr>
                          <wps:txbx>
                            <w:txbxContent>
                              <w:p w14:paraId="537B6404"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17691D" w:rsidRPr="00F83186" w:rsidRDefault="0017691D" w:rsidP="00760CC3">
                                <w:pPr>
                                  <w:rPr>
                                    <w:rFonts w:ascii="Arial" w:hAnsi="Arial" w:cs="Arial"/>
                                  </w:rPr>
                                </w:pPr>
                              </w:p>
                              <w:p w14:paraId="726AD565" w14:textId="77777777" w:rsidR="0017691D" w:rsidRPr="00F83186" w:rsidRDefault="0017691D" w:rsidP="00760CC3">
                                <w:pPr>
                                  <w:rPr>
                                    <w:rFonts w:ascii="Arial" w:hAnsi="Arial" w:cs="Arial"/>
                                  </w:rPr>
                                </w:pPr>
                              </w:p>
                              <w:p w14:paraId="07897416" w14:textId="77777777" w:rsidR="0017691D" w:rsidRPr="00F83186" w:rsidRDefault="0017691D" w:rsidP="00760CC3">
                                <w:pPr>
                                  <w:rPr>
                                    <w:rFonts w:ascii="Arial" w:hAnsi="Arial" w:cs="Arial"/>
                                    <w:i/>
                                    <w:color w:val="161718" w:themeColor="text1"/>
                                  </w:rPr>
                                </w:pPr>
                              </w:p>
                              <w:p w14:paraId="3F373527" w14:textId="77777777" w:rsidR="0017691D" w:rsidRDefault="0017691D"/>
                              <w:p w14:paraId="43FEE5BF"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17691D" w:rsidRPr="00F83186" w:rsidRDefault="0017691D" w:rsidP="00760CC3">
                                <w:pPr>
                                  <w:rPr>
                                    <w:rFonts w:ascii="Arial" w:hAnsi="Arial" w:cs="Arial"/>
                                  </w:rPr>
                                </w:pPr>
                              </w:p>
                              <w:p w14:paraId="72E416BF" w14:textId="77777777" w:rsidR="0017691D" w:rsidRPr="00F83186" w:rsidRDefault="0017691D" w:rsidP="00760CC3">
                                <w:pPr>
                                  <w:rPr>
                                    <w:rFonts w:ascii="Arial" w:hAnsi="Arial" w:cs="Arial"/>
                                  </w:rPr>
                                </w:pPr>
                              </w:p>
                              <w:p w14:paraId="33499905" w14:textId="77777777" w:rsidR="0017691D" w:rsidRPr="00F83186" w:rsidRDefault="0017691D" w:rsidP="00760CC3">
                                <w:pPr>
                                  <w:rPr>
                                    <w:rFonts w:ascii="Arial" w:hAnsi="Arial" w:cs="Arial"/>
                                    <w:i/>
                                    <w:color w:val="161718" w:themeColor="text1"/>
                                  </w:rPr>
                                </w:pPr>
                              </w:p>
                              <w:p w14:paraId="29802391" w14:textId="77777777" w:rsidR="0017691D" w:rsidRDefault="0017691D"/>
                              <w:p w14:paraId="34DE1AEE"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17691D" w:rsidRPr="00F83186" w:rsidRDefault="0017691D" w:rsidP="00760CC3">
                                <w:pPr>
                                  <w:rPr>
                                    <w:rFonts w:ascii="Arial" w:hAnsi="Arial" w:cs="Arial"/>
                                  </w:rPr>
                                </w:pPr>
                              </w:p>
                              <w:p w14:paraId="3A09073A" w14:textId="77777777" w:rsidR="0017691D" w:rsidRPr="00F83186" w:rsidRDefault="0017691D" w:rsidP="00760CC3">
                                <w:pPr>
                                  <w:rPr>
                                    <w:rFonts w:ascii="Arial" w:hAnsi="Arial" w:cs="Arial"/>
                                  </w:rPr>
                                </w:pPr>
                              </w:p>
                              <w:p w14:paraId="0767213A" w14:textId="77777777" w:rsidR="0017691D" w:rsidRPr="00F83186" w:rsidRDefault="0017691D" w:rsidP="00760CC3">
                                <w:pPr>
                                  <w:rPr>
                                    <w:rFonts w:ascii="Arial" w:hAnsi="Arial" w:cs="Arial"/>
                                    <w:i/>
                                    <w:color w:val="161718" w:themeColor="text1"/>
                                  </w:rPr>
                                </w:pPr>
                              </w:p>
                              <w:p w14:paraId="1A7269CA" w14:textId="77777777" w:rsidR="0017691D" w:rsidRDefault="0017691D"/>
                              <w:p w14:paraId="21D1191D"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17691D" w:rsidRPr="00F83186" w:rsidRDefault="0017691D" w:rsidP="00760CC3">
                                <w:pPr>
                                  <w:rPr>
                                    <w:rFonts w:ascii="Arial" w:hAnsi="Arial" w:cs="Arial"/>
                                  </w:rPr>
                                </w:pPr>
                              </w:p>
                              <w:p w14:paraId="4A805465" w14:textId="77777777" w:rsidR="0017691D" w:rsidRPr="00F83186" w:rsidRDefault="0017691D" w:rsidP="00760CC3">
                                <w:pPr>
                                  <w:rPr>
                                    <w:rFonts w:ascii="Arial" w:hAnsi="Arial" w:cs="Arial"/>
                                  </w:rPr>
                                </w:pPr>
                              </w:p>
                              <w:p w14:paraId="383291D7"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10"/>
                          <wps:cNvSpPr txBox="1"/>
                          <wps:spPr>
                            <a:xfrm>
                              <a:off x="3363856" y="0"/>
                              <a:ext cx="1377149" cy="528880"/>
                            </a:xfrm>
                            <a:prstGeom prst="rect">
                              <a:avLst/>
                            </a:prstGeom>
                            <a:solidFill>
                              <a:schemeClr val="lt1"/>
                            </a:solidFill>
                            <a:ln w="6350">
                              <a:solidFill>
                                <a:schemeClr val="bg2">
                                  <a:lumMod val="50000"/>
                                </a:schemeClr>
                              </a:solidFill>
                            </a:ln>
                          </wps:spPr>
                          <wps:txbx>
                            <w:txbxContent>
                              <w:p w14:paraId="4ACA1989"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17691D" w:rsidRPr="0078782C" w:rsidRDefault="0017691D" w:rsidP="00760CC3">
                                <w:pPr>
                                  <w:rPr>
                                    <w:rFonts w:ascii="Arial" w:hAnsi="Arial" w:cs="Arial"/>
                                  </w:rPr>
                                </w:pPr>
                              </w:p>
                              <w:p w14:paraId="7F0F2D5E" w14:textId="77777777" w:rsidR="0017691D" w:rsidRPr="0078782C" w:rsidRDefault="0017691D" w:rsidP="00760CC3">
                                <w:pPr>
                                  <w:rPr>
                                    <w:rFonts w:ascii="Arial" w:hAnsi="Arial" w:cs="Arial"/>
                                  </w:rPr>
                                </w:pPr>
                              </w:p>
                              <w:p w14:paraId="044C5CD9" w14:textId="77777777" w:rsidR="0017691D" w:rsidRPr="0078782C" w:rsidRDefault="0017691D" w:rsidP="00760CC3">
                                <w:pPr>
                                  <w:rPr>
                                    <w:rFonts w:ascii="Arial" w:hAnsi="Arial" w:cs="Arial"/>
                                    <w:i/>
                                    <w:color w:val="161718" w:themeColor="text1"/>
                                  </w:rPr>
                                </w:pPr>
                              </w:p>
                              <w:p w14:paraId="0092A151" w14:textId="77777777" w:rsidR="0017691D" w:rsidRDefault="0017691D"/>
                              <w:p w14:paraId="1443418C"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17691D" w:rsidRPr="0078782C" w:rsidRDefault="0017691D" w:rsidP="00760CC3">
                                <w:pPr>
                                  <w:rPr>
                                    <w:rFonts w:ascii="Arial" w:hAnsi="Arial" w:cs="Arial"/>
                                  </w:rPr>
                                </w:pPr>
                              </w:p>
                              <w:p w14:paraId="0698AC8A" w14:textId="77777777" w:rsidR="0017691D" w:rsidRPr="0078782C" w:rsidRDefault="0017691D" w:rsidP="00760CC3">
                                <w:pPr>
                                  <w:rPr>
                                    <w:rFonts w:ascii="Arial" w:hAnsi="Arial" w:cs="Arial"/>
                                  </w:rPr>
                                </w:pPr>
                              </w:p>
                              <w:p w14:paraId="2A1FD19F" w14:textId="77777777" w:rsidR="0017691D" w:rsidRPr="0078782C" w:rsidRDefault="0017691D" w:rsidP="00760CC3">
                                <w:pPr>
                                  <w:rPr>
                                    <w:rFonts w:ascii="Arial" w:hAnsi="Arial" w:cs="Arial"/>
                                    <w:i/>
                                    <w:color w:val="161718" w:themeColor="text1"/>
                                  </w:rPr>
                                </w:pPr>
                              </w:p>
                              <w:p w14:paraId="21B9900A" w14:textId="77777777" w:rsidR="0017691D" w:rsidRDefault="0017691D"/>
                              <w:p w14:paraId="5C596068"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17691D" w:rsidRPr="0078782C" w:rsidRDefault="0017691D" w:rsidP="00760CC3">
                                <w:pPr>
                                  <w:rPr>
                                    <w:rFonts w:ascii="Arial" w:hAnsi="Arial" w:cs="Arial"/>
                                  </w:rPr>
                                </w:pPr>
                              </w:p>
                              <w:p w14:paraId="4DAE5986" w14:textId="77777777" w:rsidR="0017691D" w:rsidRPr="0078782C" w:rsidRDefault="0017691D" w:rsidP="00760CC3">
                                <w:pPr>
                                  <w:rPr>
                                    <w:rFonts w:ascii="Arial" w:hAnsi="Arial" w:cs="Arial"/>
                                  </w:rPr>
                                </w:pPr>
                              </w:p>
                              <w:p w14:paraId="34AD4FA8" w14:textId="77777777" w:rsidR="0017691D" w:rsidRPr="0078782C" w:rsidRDefault="0017691D" w:rsidP="00760CC3">
                                <w:pPr>
                                  <w:rPr>
                                    <w:rFonts w:ascii="Arial" w:hAnsi="Arial" w:cs="Arial"/>
                                    <w:i/>
                                    <w:color w:val="161718" w:themeColor="text1"/>
                                  </w:rPr>
                                </w:pPr>
                              </w:p>
                              <w:p w14:paraId="77D5C209" w14:textId="77777777" w:rsidR="0017691D" w:rsidRDefault="0017691D"/>
                              <w:p w14:paraId="0711B535"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17691D" w:rsidRPr="0078782C" w:rsidRDefault="0017691D" w:rsidP="00760CC3">
                                <w:pPr>
                                  <w:rPr>
                                    <w:rFonts w:ascii="Arial" w:hAnsi="Arial" w:cs="Arial"/>
                                  </w:rPr>
                                </w:pPr>
                              </w:p>
                              <w:p w14:paraId="2D885D19" w14:textId="77777777" w:rsidR="0017691D" w:rsidRPr="0078782C" w:rsidRDefault="0017691D" w:rsidP="00760CC3">
                                <w:pPr>
                                  <w:rPr>
                                    <w:rFonts w:ascii="Arial" w:hAnsi="Arial" w:cs="Arial"/>
                                  </w:rPr>
                                </w:pPr>
                              </w:p>
                              <w:p w14:paraId="63684BF7"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11"/>
                          <wps:cNvSpPr txBox="1"/>
                          <wps:spPr>
                            <a:xfrm>
                              <a:off x="4741334" y="0"/>
                              <a:ext cx="1377315" cy="532292"/>
                            </a:xfrm>
                            <a:prstGeom prst="rect">
                              <a:avLst/>
                            </a:prstGeom>
                            <a:solidFill>
                              <a:schemeClr val="lt1"/>
                            </a:solidFill>
                            <a:ln w="6350">
                              <a:solidFill>
                                <a:schemeClr val="bg2">
                                  <a:lumMod val="50000"/>
                                </a:schemeClr>
                              </a:solidFill>
                            </a:ln>
                          </wps:spPr>
                          <wps:txbx>
                            <w:txbxContent>
                              <w:p w14:paraId="2D0FDE20"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17691D" w:rsidRPr="0078782C" w:rsidRDefault="0017691D" w:rsidP="00760CC3">
                                <w:pPr>
                                  <w:rPr>
                                    <w:rFonts w:ascii="Arial" w:hAnsi="Arial" w:cs="Arial"/>
                                  </w:rPr>
                                </w:pPr>
                              </w:p>
                              <w:p w14:paraId="48CE4C7F" w14:textId="77777777" w:rsidR="0017691D" w:rsidRPr="0078782C" w:rsidRDefault="0017691D" w:rsidP="00760CC3">
                                <w:pPr>
                                  <w:rPr>
                                    <w:rFonts w:ascii="Arial" w:hAnsi="Arial" w:cs="Arial"/>
                                    <w:i/>
                                    <w:color w:val="161718" w:themeColor="text1"/>
                                  </w:rPr>
                                </w:pPr>
                              </w:p>
                              <w:p w14:paraId="2D598FE3" w14:textId="77777777" w:rsidR="0017691D" w:rsidRDefault="0017691D"/>
                              <w:p w14:paraId="5FF1B295"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17691D" w:rsidRPr="0078782C" w:rsidRDefault="0017691D" w:rsidP="00760CC3">
                                <w:pPr>
                                  <w:rPr>
                                    <w:rFonts w:ascii="Arial" w:hAnsi="Arial" w:cs="Arial"/>
                                  </w:rPr>
                                </w:pPr>
                              </w:p>
                              <w:p w14:paraId="44A4E1F2" w14:textId="77777777" w:rsidR="0017691D" w:rsidRPr="0078782C" w:rsidRDefault="0017691D" w:rsidP="00760CC3">
                                <w:pPr>
                                  <w:rPr>
                                    <w:rFonts w:ascii="Arial" w:hAnsi="Arial" w:cs="Arial"/>
                                    <w:i/>
                                    <w:color w:val="161718" w:themeColor="text1"/>
                                  </w:rPr>
                                </w:pPr>
                              </w:p>
                              <w:p w14:paraId="047CCEFE" w14:textId="77777777" w:rsidR="0017691D" w:rsidRDefault="0017691D"/>
                              <w:p w14:paraId="79D67A7E"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17691D" w:rsidRPr="0078782C" w:rsidRDefault="0017691D" w:rsidP="00760CC3">
                                <w:pPr>
                                  <w:rPr>
                                    <w:rFonts w:ascii="Arial" w:hAnsi="Arial" w:cs="Arial"/>
                                  </w:rPr>
                                </w:pPr>
                              </w:p>
                              <w:p w14:paraId="368867E2" w14:textId="77777777" w:rsidR="0017691D" w:rsidRPr="0078782C" w:rsidRDefault="0017691D" w:rsidP="00760CC3">
                                <w:pPr>
                                  <w:rPr>
                                    <w:rFonts w:ascii="Arial" w:hAnsi="Arial" w:cs="Arial"/>
                                    <w:i/>
                                    <w:color w:val="161718" w:themeColor="text1"/>
                                  </w:rPr>
                                </w:pPr>
                              </w:p>
                              <w:p w14:paraId="2A060A97" w14:textId="77777777" w:rsidR="0017691D" w:rsidRDefault="0017691D"/>
                              <w:p w14:paraId="3337324D"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17691D" w:rsidRPr="0078782C" w:rsidRDefault="0017691D" w:rsidP="00760CC3">
                                <w:pPr>
                                  <w:rPr>
                                    <w:rFonts w:ascii="Arial" w:hAnsi="Arial" w:cs="Arial"/>
                                  </w:rPr>
                                </w:pPr>
                              </w:p>
                              <w:p w14:paraId="52E3B9CC"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Text Box 19"/>
                        <wps:cNvSpPr txBox="1"/>
                        <wps:spPr>
                          <a:xfrm>
                            <a:off x="0" y="1571554"/>
                            <a:ext cx="6117590" cy="6588091"/>
                          </a:xfrm>
                          <a:prstGeom prst="rect">
                            <a:avLst/>
                          </a:prstGeom>
                          <a:solidFill>
                            <a:schemeClr val="lt1"/>
                          </a:solidFill>
                          <a:ln w="6350">
                            <a:solidFill>
                              <a:schemeClr val="bg2">
                                <a:lumMod val="50000"/>
                              </a:schemeClr>
                            </a:solidFill>
                          </a:ln>
                        </wps:spPr>
                        <wps:txbx>
                          <w:txbxContent>
                            <w:p w14:paraId="2B2477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17691D" w:rsidRPr="007D3657" w:rsidRDefault="0017691D" w:rsidP="00760CC3">
                              <w:pPr>
                                <w:rPr>
                                  <w:rFonts w:ascii="Arial" w:hAnsi="Arial" w:cs="Arial"/>
                                  <w:b/>
                                  <w:color w:val="auto"/>
                                  <w:sz w:val="24"/>
                                  <w:szCs w:val="24"/>
                                </w:rPr>
                              </w:pPr>
                            </w:p>
                            <w:p w14:paraId="170DD21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17691D" w:rsidRPr="007D3657" w:rsidRDefault="0017691D" w:rsidP="00760CC3">
                              <w:pPr>
                                <w:rPr>
                                  <w:rFonts w:ascii="Arial" w:hAnsi="Arial" w:cs="Arial"/>
                                  <w:i/>
                                  <w:color w:val="auto"/>
                                  <w:sz w:val="24"/>
                                  <w:szCs w:val="24"/>
                                </w:rPr>
                              </w:pPr>
                            </w:p>
                            <w:p w14:paraId="5108AF9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17691D" w:rsidRDefault="0017691D" w:rsidP="00760CC3">
                              <w:pPr>
                                <w:rPr>
                                  <w:rFonts w:ascii="Arial" w:hAnsi="Arial" w:cs="Arial"/>
                                  <w:bCs/>
                                  <w:color w:val="auto"/>
                                  <w:sz w:val="24"/>
                                  <w:szCs w:val="24"/>
                                </w:rPr>
                              </w:pPr>
                            </w:p>
                            <w:p w14:paraId="108A7C67"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17691D" w:rsidRPr="007D3657" w:rsidRDefault="0017691D" w:rsidP="00760CC3">
                              <w:pPr>
                                <w:rPr>
                                  <w:rFonts w:ascii="Arial" w:hAnsi="Arial" w:cs="Arial"/>
                                  <w:i/>
                                  <w:color w:val="auto"/>
                                </w:rPr>
                              </w:pPr>
                            </w:p>
                            <w:p w14:paraId="7B9FCA5D" w14:textId="77777777" w:rsidR="0017691D" w:rsidRPr="004071C1" w:rsidRDefault="0017691D" w:rsidP="00760CC3">
                              <w:pPr>
                                <w:rPr>
                                  <w:rFonts w:ascii="Arial" w:hAnsi="Arial" w:cs="Arial"/>
                                  <w:i/>
                                  <w:color w:val="161718" w:themeColor="text1"/>
                                </w:rPr>
                              </w:pPr>
                            </w:p>
                            <w:p w14:paraId="3C2351FD" w14:textId="77777777" w:rsidR="0017691D" w:rsidRDefault="0017691D"/>
                            <w:p w14:paraId="320D28A8"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17691D" w:rsidRPr="007D3657" w:rsidRDefault="0017691D" w:rsidP="00760CC3">
                              <w:pPr>
                                <w:rPr>
                                  <w:rFonts w:ascii="Arial" w:hAnsi="Arial" w:cs="Arial"/>
                                  <w:b/>
                                  <w:color w:val="auto"/>
                                  <w:sz w:val="24"/>
                                  <w:szCs w:val="24"/>
                                </w:rPr>
                              </w:pPr>
                            </w:p>
                            <w:p w14:paraId="2DB7BA7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17691D" w:rsidRPr="007D3657" w:rsidRDefault="0017691D" w:rsidP="00760CC3">
                              <w:pPr>
                                <w:rPr>
                                  <w:rFonts w:ascii="Arial" w:hAnsi="Arial" w:cs="Arial"/>
                                  <w:i/>
                                  <w:color w:val="auto"/>
                                  <w:sz w:val="24"/>
                                  <w:szCs w:val="24"/>
                                </w:rPr>
                              </w:pPr>
                            </w:p>
                            <w:p w14:paraId="1A0EC08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17691D" w:rsidRDefault="0017691D" w:rsidP="00760CC3">
                              <w:pPr>
                                <w:rPr>
                                  <w:rFonts w:ascii="Arial" w:hAnsi="Arial" w:cs="Arial"/>
                                  <w:bCs/>
                                  <w:color w:val="auto"/>
                                  <w:sz w:val="24"/>
                                  <w:szCs w:val="24"/>
                                </w:rPr>
                              </w:pPr>
                            </w:p>
                            <w:p w14:paraId="252499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17691D" w:rsidRPr="007D3657" w:rsidRDefault="0017691D" w:rsidP="00760CC3">
                              <w:pPr>
                                <w:rPr>
                                  <w:rFonts w:ascii="Arial" w:hAnsi="Arial" w:cs="Arial"/>
                                  <w:i/>
                                  <w:color w:val="auto"/>
                                </w:rPr>
                              </w:pPr>
                            </w:p>
                            <w:p w14:paraId="024C2A1C" w14:textId="77777777" w:rsidR="0017691D" w:rsidRPr="004071C1" w:rsidRDefault="0017691D" w:rsidP="00760CC3">
                              <w:pPr>
                                <w:rPr>
                                  <w:rFonts w:ascii="Arial" w:hAnsi="Arial" w:cs="Arial"/>
                                  <w:i/>
                                  <w:color w:val="161718" w:themeColor="text1"/>
                                </w:rPr>
                              </w:pPr>
                            </w:p>
                            <w:p w14:paraId="3EF833A4" w14:textId="77777777" w:rsidR="0017691D" w:rsidRDefault="0017691D"/>
                            <w:p w14:paraId="0AFC9916"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17691D" w:rsidRPr="007D3657" w:rsidRDefault="0017691D" w:rsidP="00760CC3">
                              <w:pPr>
                                <w:rPr>
                                  <w:rFonts w:ascii="Arial" w:hAnsi="Arial" w:cs="Arial"/>
                                  <w:b/>
                                  <w:color w:val="auto"/>
                                  <w:sz w:val="24"/>
                                  <w:szCs w:val="24"/>
                                </w:rPr>
                              </w:pPr>
                            </w:p>
                            <w:p w14:paraId="085E510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17691D" w:rsidRPr="007D3657" w:rsidRDefault="0017691D" w:rsidP="00760CC3">
                              <w:pPr>
                                <w:rPr>
                                  <w:rFonts w:ascii="Arial" w:hAnsi="Arial" w:cs="Arial"/>
                                  <w:i/>
                                  <w:color w:val="auto"/>
                                  <w:sz w:val="24"/>
                                  <w:szCs w:val="24"/>
                                </w:rPr>
                              </w:pPr>
                            </w:p>
                            <w:p w14:paraId="07328A8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17691D" w:rsidRDefault="0017691D" w:rsidP="00760CC3">
                              <w:pPr>
                                <w:rPr>
                                  <w:rFonts w:ascii="Arial" w:hAnsi="Arial" w:cs="Arial"/>
                                  <w:bCs/>
                                  <w:color w:val="auto"/>
                                  <w:sz w:val="24"/>
                                  <w:szCs w:val="24"/>
                                </w:rPr>
                              </w:pPr>
                            </w:p>
                            <w:p w14:paraId="6328841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17691D" w:rsidRPr="007D3657" w:rsidRDefault="0017691D" w:rsidP="00760CC3">
                              <w:pPr>
                                <w:rPr>
                                  <w:rFonts w:ascii="Arial" w:hAnsi="Arial" w:cs="Arial"/>
                                  <w:i/>
                                  <w:color w:val="auto"/>
                                </w:rPr>
                              </w:pPr>
                            </w:p>
                            <w:p w14:paraId="5BA86912" w14:textId="77777777" w:rsidR="0017691D" w:rsidRPr="004071C1" w:rsidRDefault="0017691D" w:rsidP="00760CC3">
                              <w:pPr>
                                <w:rPr>
                                  <w:rFonts w:ascii="Arial" w:hAnsi="Arial" w:cs="Arial"/>
                                  <w:i/>
                                  <w:color w:val="161718" w:themeColor="text1"/>
                                </w:rPr>
                              </w:pPr>
                            </w:p>
                            <w:p w14:paraId="66D3B160" w14:textId="77777777" w:rsidR="0017691D" w:rsidRDefault="0017691D"/>
                            <w:p w14:paraId="055BB54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17691D" w:rsidRPr="007D3657" w:rsidRDefault="0017691D" w:rsidP="00760CC3">
                              <w:pPr>
                                <w:rPr>
                                  <w:rFonts w:ascii="Arial" w:hAnsi="Arial" w:cs="Arial"/>
                                  <w:b/>
                                  <w:color w:val="auto"/>
                                  <w:sz w:val="24"/>
                                  <w:szCs w:val="24"/>
                                </w:rPr>
                              </w:pPr>
                            </w:p>
                            <w:p w14:paraId="31C199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17691D" w:rsidRPr="007D3657" w:rsidRDefault="0017691D" w:rsidP="00760CC3">
                              <w:pPr>
                                <w:rPr>
                                  <w:rFonts w:ascii="Arial" w:hAnsi="Arial" w:cs="Arial"/>
                                  <w:i/>
                                  <w:color w:val="auto"/>
                                  <w:sz w:val="24"/>
                                  <w:szCs w:val="24"/>
                                </w:rPr>
                              </w:pPr>
                            </w:p>
                            <w:p w14:paraId="3EAB983C" w14:textId="270E325E"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17691D" w:rsidRDefault="0017691D" w:rsidP="00760CC3">
                              <w:pPr>
                                <w:rPr>
                                  <w:rFonts w:ascii="Arial" w:hAnsi="Arial" w:cs="Arial"/>
                                  <w:bCs/>
                                  <w:color w:val="auto"/>
                                  <w:sz w:val="24"/>
                                  <w:szCs w:val="24"/>
                                </w:rPr>
                              </w:pPr>
                            </w:p>
                            <w:p w14:paraId="2BC29F9C" w14:textId="4C1976DA"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17691D" w:rsidRPr="007D3657" w:rsidRDefault="0017691D" w:rsidP="00760CC3">
                              <w:pPr>
                                <w:rPr>
                                  <w:rFonts w:ascii="Arial" w:hAnsi="Arial" w:cs="Arial"/>
                                  <w:i/>
                                  <w:color w:val="auto"/>
                                </w:rPr>
                              </w:pPr>
                            </w:p>
                            <w:p w14:paraId="718AD85E" w14:textId="77777777" w:rsidR="0017691D" w:rsidRPr="004071C1"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BE78C" id="Grupo 91" o:spid="_x0000_s1081" style="position:absolute;margin-left:0;margin-top:0;width:463pt;height:687pt;z-index:251784192;mso-position-horizontal:center;mso-position-horizontal-relative:margin;mso-position-vertical-relative:text;mso-width-relative:margin;mso-height-relative:margin" coordsize="61186,8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">
                <v:group id="Group 13" o:spid="_x0000_s1082" style="position:absolute;width:61186;height:19751" coordsize="61186,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_x0000_s1083" type="#_x0000_t202" style="position:absolute;left:5;top:5322;width:61181;height:6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" fillcolor="white [3201]" strokecolor="#6e7277 [1614]" strokeweight=".5pt">
                    <v:textbox>
                      <w:txbxContent>
                        <w:p w14:paraId="367B06DF" w14:textId="6A8DD028"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17691D" w:rsidRPr="002B188C" w:rsidRDefault="0017691D" w:rsidP="00760CC3">
                          <w:pPr>
                            <w:rPr>
                              <w:rFonts w:ascii="Arial" w:hAnsi="Arial" w:cs="Arial"/>
                            </w:rPr>
                          </w:pPr>
                        </w:p>
                        <w:p w14:paraId="6E5BD861" w14:textId="77777777" w:rsidR="0017691D" w:rsidRDefault="0017691D" w:rsidP="00760CC3">
                          <w:pPr>
                            <w:rPr>
                              <w:rFonts w:ascii="Arial" w:hAnsi="Arial" w:cs="Arial"/>
                            </w:rPr>
                          </w:pPr>
                        </w:p>
                        <w:p w14:paraId="5488FFCB" w14:textId="77777777" w:rsidR="0017691D" w:rsidRDefault="0017691D"/>
                        <w:p w14:paraId="26C9E0A5"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17691D" w:rsidRPr="002B188C" w:rsidRDefault="0017691D" w:rsidP="00760CC3">
                          <w:pPr>
                            <w:rPr>
                              <w:rFonts w:ascii="Arial" w:hAnsi="Arial" w:cs="Arial"/>
                            </w:rPr>
                          </w:pPr>
                        </w:p>
                        <w:p w14:paraId="27D5103D" w14:textId="77777777" w:rsidR="0017691D" w:rsidRDefault="0017691D" w:rsidP="00760CC3">
                          <w:pPr>
                            <w:rPr>
                              <w:rFonts w:ascii="Arial" w:hAnsi="Arial" w:cs="Arial"/>
                            </w:rPr>
                          </w:pPr>
                        </w:p>
                        <w:p w14:paraId="33DCC10A" w14:textId="77777777" w:rsidR="0017691D" w:rsidRDefault="0017691D"/>
                        <w:p w14:paraId="17CCF9A4"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17691D" w:rsidRPr="002B188C" w:rsidRDefault="0017691D" w:rsidP="00760CC3">
                          <w:pPr>
                            <w:rPr>
                              <w:rFonts w:ascii="Arial" w:hAnsi="Arial" w:cs="Arial"/>
                            </w:rPr>
                          </w:pPr>
                        </w:p>
                        <w:p w14:paraId="4E019310" w14:textId="77777777" w:rsidR="0017691D" w:rsidRDefault="0017691D" w:rsidP="00760CC3">
                          <w:pPr>
                            <w:rPr>
                              <w:rFonts w:ascii="Arial" w:hAnsi="Arial" w:cs="Arial"/>
                            </w:rPr>
                          </w:pPr>
                        </w:p>
                        <w:p w14:paraId="2D73B3B1" w14:textId="77777777" w:rsidR="0017691D" w:rsidRDefault="0017691D"/>
                        <w:p w14:paraId="331427E0"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17691D" w:rsidRPr="002B188C" w:rsidRDefault="0017691D" w:rsidP="00760CC3">
                          <w:pPr>
                            <w:rPr>
                              <w:rFonts w:ascii="Arial" w:hAnsi="Arial" w:cs="Arial"/>
                            </w:rPr>
                          </w:pPr>
                        </w:p>
                        <w:p w14:paraId="70F92A1A" w14:textId="77777777" w:rsidR="0017691D" w:rsidRDefault="0017691D" w:rsidP="00760CC3">
                          <w:pPr>
                            <w:rPr>
                              <w:rFonts w:ascii="Arial" w:hAnsi="Arial" w:cs="Arial"/>
                            </w:rPr>
                          </w:pPr>
                        </w:p>
                      </w:txbxContent>
                    </v:textbox>
                  </v:shape>
                  <v:shape id="Text Box 9" o:spid="_x0000_s1084" type="#_x0000_t202" style="position:absolute;width:3361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" fillcolor="white [3201]" strokecolor="#6e7277 [1614]" strokeweight=".5pt">
                    <v:textbox>
                      <w:txbxContent>
                        <w:p w14:paraId="537B6404"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17691D" w:rsidRPr="00F83186" w:rsidRDefault="0017691D" w:rsidP="00760CC3">
                          <w:pPr>
                            <w:rPr>
                              <w:rFonts w:ascii="Arial" w:hAnsi="Arial" w:cs="Arial"/>
                            </w:rPr>
                          </w:pPr>
                        </w:p>
                        <w:p w14:paraId="726AD565" w14:textId="77777777" w:rsidR="0017691D" w:rsidRPr="00F83186" w:rsidRDefault="0017691D" w:rsidP="00760CC3">
                          <w:pPr>
                            <w:rPr>
                              <w:rFonts w:ascii="Arial" w:hAnsi="Arial" w:cs="Arial"/>
                            </w:rPr>
                          </w:pPr>
                        </w:p>
                        <w:p w14:paraId="07897416" w14:textId="77777777" w:rsidR="0017691D" w:rsidRPr="00F83186" w:rsidRDefault="0017691D" w:rsidP="00760CC3">
                          <w:pPr>
                            <w:rPr>
                              <w:rFonts w:ascii="Arial" w:hAnsi="Arial" w:cs="Arial"/>
                              <w:i/>
                              <w:color w:val="161718" w:themeColor="text1"/>
                            </w:rPr>
                          </w:pPr>
                        </w:p>
                        <w:p w14:paraId="3F373527" w14:textId="77777777" w:rsidR="0017691D" w:rsidRDefault="0017691D"/>
                        <w:p w14:paraId="43FEE5BF"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17691D" w:rsidRPr="00F83186" w:rsidRDefault="0017691D" w:rsidP="00760CC3">
                          <w:pPr>
                            <w:rPr>
                              <w:rFonts w:ascii="Arial" w:hAnsi="Arial" w:cs="Arial"/>
                            </w:rPr>
                          </w:pPr>
                        </w:p>
                        <w:p w14:paraId="72E416BF" w14:textId="77777777" w:rsidR="0017691D" w:rsidRPr="00F83186" w:rsidRDefault="0017691D" w:rsidP="00760CC3">
                          <w:pPr>
                            <w:rPr>
                              <w:rFonts w:ascii="Arial" w:hAnsi="Arial" w:cs="Arial"/>
                            </w:rPr>
                          </w:pPr>
                        </w:p>
                        <w:p w14:paraId="33499905" w14:textId="77777777" w:rsidR="0017691D" w:rsidRPr="00F83186" w:rsidRDefault="0017691D" w:rsidP="00760CC3">
                          <w:pPr>
                            <w:rPr>
                              <w:rFonts w:ascii="Arial" w:hAnsi="Arial" w:cs="Arial"/>
                              <w:i/>
                              <w:color w:val="161718" w:themeColor="text1"/>
                            </w:rPr>
                          </w:pPr>
                        </w:p>
                        <w:p w14:paraId="29802391" w14:textId="77777777" w:rsidR="0017691D" w:rsidRDefault="0017691D"/>
                        <w:p w14:paraId="34DE1AEE"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17691D" w:rsidRPr="00F83186" w:rsidRDefault="0017691D" w:rsidP="00760CC3">
                          <w:pPr>
                            <w:rPr>
                              <w:rFonts w:ascii="Arial" w:hAnsi="Arial" w:cs="Arial"/>
                            </w:rPr>
                          </w:pPr>
                        </w:p>
                        <w:p w14:paraId="3A09073A" w14:textId="77777777" w:rsidR="0017691D" w:rsidRPr="00F83186" w:rsidRDefault="0017691D" w:rsidP="00760CC3">
                          <w:pPr>
                            <w:rPr>
                              <w:rFonts w:ascii="Arial" w:hAnsi="Arial" w:cs="Arial"/>
                            </w:rPr>
                          </w:pPr>
                        </w:p>
                        <w:p w14:paraId="0767213A" w14:textId="77777777" w:rsidR="0017691D" w:rsidRPr="00F83186" w:rsidRDefault="0017691D" w:rsidP="00760CC3">
                          <w:pPr>
                            <w:rPr>
                              <w:rFonts w:ascii="Arial" w:hAnsi="Arial" w:cs="Arial"/>
                              <w:i/>
                              <w:color w:val="161718" w:themeColor="text1"/>
                            </w:rPr>
                          </w:pPr>
                        </w:p>
                        <w:p w14:paraId="1A7269CA" w14:textId="77777777" w:rsidR="0017691D" w:rsidRDefault="0017691D"/>
                        <w:p w14:paraId="21D1191D"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17691D" w:rsidRPr="00F83186" w:rsidRDefault="0017691D" w:rsidP="00760CC3">
                          <w:pPr>
                            <w:rPr>
                              <w:rFonts w:ascii="Arial" w:hAnsi="Arial" w:cs="Arial"/>
                            </w:rPr>
                          </w:pPr>
                        </w:p>
                        <w:p w14:paraId="4A805465" w14:textId="77777777" w:rsidR="0017691D" w:rsidRPr="00F83186" w:rsidRDefault="0017691D" w:rsidP="00760CC3">
                          <w:pPr>
                            <w:rPr>
                              <w:rFonts w:ascii="Arial" w:hAnsi="Arial" w:cs="Arial"/>
                            </w:rPr>
                          </w:pPr>
                        </w:p>
                        <w:p w14:paraId="383291D7" w14:textId="77777777" w:rsidR="0017691D" w:rsidRPr="00F83186" w:rsidRDefault="0017691D" w:rsidP="00760CC3">
                          <w:pPr>
                            <w:rPr>
                              <w:rFonts w:ascii="Arial" w:hAnsi="Arial" w:cs="Arial"/>
                              <w:i/>
                              <w:color w:val="161718" w:themeColor="text1"/>
                            </w:rPr>
                          </w:pPr>
                        </w:p>
                      </w:txbxContent>
                    </v:textbox>
                  </v:shape>
                  <v:shape id="Text Box 10" o:spid="_x0000_s1085" type="#_x0000_t202" style="position:absolute;left:33638;width:1377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" fillcolor="white [3201]" strokecolor="#6e7277 [1614]" strokeweight=".5pt">
                    <v:textbox>
                      <w:txbxContent>
                        <w:p w14:paraId="4ACA1989"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17691D" w:rsidRPr="0078782C" w:rsidRDefault="0017691D" w:rsidP="00760CC3">
                          <w:pPr>
                            <w:rPr>
                              <w:rFonts w:ascii="Arial" w:hAnsi="Arial" w:cs="Arial"/>
                            </w:rPr>
                          </w:pPr>
                        </w:p>
                        <w:p w14:paraId="7F0F2D5E" w14:textId="77777777" w:rsidR="0017691D" w:rsidRPr="0078782C" w:rsidRDefault="0017691D" w:rsidP="00760CC3">
                          <w:pPr>
                            <w:rPr>
                              <w:rFonts w:ascii="Arial" w:hAnsi="Arial" w:cs="Arial"/>
                            </w:rPr>
                          </w:pPr>
                        </w:p>
                        <w:p w14:paraId="044C5CD9" w14:textId="77777777" w:rsidR="0017691D" w:rsidRPr="0078782C" w:rsidRDefault="0017691D" w:rsidP="00760CC3">
                          <w:pPr>
                            <w:rPr>
                              <w:rFonts w:ascii="Arial" w:hAnsi="Arial" w:cs="Arial"/>
                              <w:i/>
                              <w:color w:val="161718" w:themeColor="text1"/>
                            </w:rPr>
                          </w:pPr>
                        </w:p>
                        <w:p w14:paraId="0092A151" w14:textId="77777777" w:rsidR="0017691D" w:rsidRDefault="0017691D"/>
                        <w:p w14:paraId="1443418C"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17691D" w:rsidRPr="0078782C" w:rsidRDefault="0017691D" w:rsidP="00760CC3">
                          <w:pPr>
                            <w:rPr>
                              <w:rFonts w:ascii="Arial" w:hAnsi="Arial" w:cs="Arial"/>
                            </w:rPr>
                          </w:pPr>
                        </w:p>
                        <w:p w14:paraId="0698AC8A" w14:textId="77777777" w:rsidR="0017691D" w:rsidRPr="0078782C" w:rsidRDefault="0017691D" w:rsidP="00760CC3">
                          <w:pPr>
                            <w:rPr>
                              <w:rFonts w:ascii="Arial" w:hAnsi="Arial" w:cs="Arial"/>
                            </w:rPr>
                          </w:pPr>
                        </w:p>
                        <w:p w14:paraId="2A1FD19F" w14:textId="77777777" w:rsidR="0017691D" w:rsidRPr="0078782C" w:rsidRDefault="0017691D" w:rsidP="00760CC3">
                          <w:pPr>
                            <w:rPr>
                              <w:rFonts w:ascii="Arial" w:hAnsi="Arial" w:cs="Arial"/>
                              <w:i/>
                              <w:color w:val="161718" w:themeColor="text1"/>
                            </w:rPr>
                          </w:pPr>
                        </w:p>
                        <w:p w14:paraId="21B9900A" w14:textId="77777777" w:rsidR="0017691D" w:rsidRDefault="0017691D"/>
                        <w:p w14:paraId="5C596068"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17691D" w:rsidRPr="0078782C" w:rsidRDefault="0017691D" w:rsidP="00760CC3">
                          <w:pPr>
                            <w:rPr>
                              <w:rFonts w:ascii="Arial" w:hAnsi="Arial" w:cs="Arial"/>
                            </w:rPr>
                          </w:pPr>
                        </w:p>
                        <w:p w14:paraId="4DAE5986" w14:textId="77777777" w:rsidR="0017691D" w:rsidRPr="0078782C" w:rsidRDefault="0017691D" w:rsidP="00760CC3">
                          <w:pPr>
                            <w:rPr>
                              <w:rFonts w:ascii="Arial" w:hAnsi="Arial" w:cs="Arial"/>
                            </w:rPr>
                          </w:pPr>
                        </w:p>
                        <w:p w14:paraId="34AD4FA8" w14:textId="77777777" w:rsidR="0017691D" w:rsidRPr="0078782C" w:rsidRDefault="0017691D" w:rsidP="00760CC3">
                          <w:pPr>
                            <w:rPr>
                              <w:rFonts w:ascii="Arial" w:hAnsi="Arial" w:cs="Arial"/>
                              <w:i/>
                              <w:color w:val="161718" w:themeColor="text1"/>
                            </w:rPr>
                          </w:pPr>
                        </w:p>
                        <w:p w14:paraId="77D5C209" w14:textId="77777777" w:rsidR="0017691D" w:rsidRDefault="0017691D"/>
                        <w:p w14:paraId="0711B535"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17691D" w:rsidRPr="0078782C" w:rsidRDefault="0017691D" w:rsidP="00760CC3">
                          <w:pPr>
                            <w:rPr>
                              <w:rFonts w:ascii="Arial" w:hAnsi="Arial" w:cs="Arial"/>
                            </w:rPr>
                          </w:pPr>
                        </w:p>
                        <w:p w14:paraId="2D885D19" w14:textId="77777777" w:rsidR="0017691D" w:rsidRPr="0078782C" w:rsidRDefault="0017691D" w:rsidP="00760CC3">
                          <w:pPr>
                            <w:rPr>
                              <w:rFonts w:ascii="Arial" w:hAnsi="Arial" w:cs="Arial"/>
                            </w:rPr>
                          </w:pPr>
                        </w:p>
                        <w:p w14:paraId="63684BF7" w14:textId="77777777" w:rsidR="0017691D" w:rsidRPr="0078782C" w:rsidRDefault="0017691D" w:rsidP="00760CC3">
                          <w:pPr>
                            <w:rPr>
                              <w:rFonts w:ascii="Arial" w:hAnsi="Arial" w:cs="Arial"/>
                              <w:i/>
                              <w:color w:val="161718" w:themeColor="text1"/>
                            </w:rPr>
                          </w:pPr>
                        </w:p>
                      </w:txbxContent>
                    </v:textbox>
                  </v:shape>
                  <v:shape id="Text Box 11" o:spid="_x0000_s1086" type="#_x0000_t202" style="position:absolute;left:47413;width:13773;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" fillcolor="white [3201]" strokecolor="#6e7277 [1614]" strokeweight=".5pt">
                    <v:textbox>
                      <w:txbxContent>
                        <w:p w14:paraId="2D0FDE20"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17691D" w:rsidRPr="0078782C" w:rsidRDefault="0017691D" w:rsidP="00760CC3">
                          <w:pPr>
                            <w:rPr>
                              <w:rFonts w:ascii="Arial" w:hAnsi="Arial" w:cs="Arial"/>
                            </w:rPr>
                          </w:pPr>
                        </w:p>
                        <w:p w14:paraId="48CE4C7F" w14:textId="77777777" w:rsidR="0017691D" w:rsidRPr="0078782C" w:rsidRDefault="0017691D" w:rsidP="00760CC3">
                          <w:pPr>
                            <w:rPr>
                              <w:rFonts w:ascii="Arial" w:hAnsi="Arial" w:cs="Arial"/>
                              <w:i/>
                              <w:color w:val="161718" w:themeColor="text1"/>
                            </w:rPr>
                          </w:pPr>
                        </w:p>
                        <w:p w14:paraId="2D598FE3" w14:textId="77777777" w:rsidR="0017691D" w:rsidRDefault="0017691D"/>
                        <w:p w14:paraId="5FF1B295"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17691D" w:rsidRPr="0078782C" w:rsidRDefault="0017691D" w:rsidP="00760CC3">
                          <w:pPr>
                            <w:rPr>
                              <w:rFonts w:ascii="Arial" w:hAnsi="Arial" w:cs="Arial"/>
                            </w:rPr>
                          </w:pPr>
                        </w:p>
                        <w:p w14:paraId="44A4E1F2" w14:textId="77777777" w:rsidR="0017691D" w:rsidRPr="0078782C" w:rsidRDefault="0017691D" w:rsidP="00760CC3">
                          <w:pPr>
                            <w:rPr>
                              <w:rFonts w:ascii="Arial" w:hAnsi="Arial" w:cs="Arial"/>
                              <w:i/>
                              <w:color w:val="161718" w:themeColor="text1"/>
                            </w:rPr>
                          </w:pPr>
                        </w:p>
                        <w:p w14:paraId="047CCEFE" w14:textId="77777777" w:rsidR="0017691D" w:rsidRDefault="0017691D"/>
                        <w:p w14:paraId="79D67A7E"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17691D" w:rsidRPr="0078782C" w:rsidRDefault="0017691D" w:rsidP="00760CC3">
                          <w:pPr>
                            <w:rPr>
                              <w:rFonts w:ascii="Arial" w:hAnsi="Arial" w:cs="Arial"/>
                            </w:rPr>
                          </w:pPr>
                        </w:p>
                        <w:p w14:paraId="368867E2" w14:textId="77777777" w:rsidR="0017691D" w:rsidRPr="0078782C" w:rsidRDefault="0017691D" w:rsidP="00760CC3">
                          <w:pPr>
                            <w:rPr>
                              <w:rFonts w:ascii="Arial" w:hAnsi="Arial" w:cs="Arial"/>
                              <w:i/>
                              <w:color w:val="161718" w:themeColor="text1"/>
                            </w:rPr>
                          </w:pPr>
                        </w:p>
                        <w:p w14:paraId="2A060A97" w14:textId="77777777" w:rsidR="0017691D" w:rsidRDefault="0017691D"/>
                        <w:p w14:paraId="3337324D"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17691D" w:rsidRPr="0078782C" w:rsidRDefault="0017691D" w:rsidP="00760CC3">
                          <w:pPr>
                            <w:rPr>
                              <w:rFonts w:ascii="Arial" w:hAnsi="Arial" w:cs="Arial"/>
                            </w:rPr>
                          </w:pPr>
                        </w:p>
                        <w:p w14:paraId="52E3B9CC" w14:textId="77777777" w:rsidR="0017691D" w:rsidRPr="0078782C" w:rsidRDefault="0017691D" w:rsidP="00760CC3">
                          <w:pPr>
                            <w:rPr>
                              <w:rFonts w:ascii="Arial" w:hAnsi="Arial" w:cs="Arial"/>
                              <w:i/>
                              <w:color w:val="161718" w:themeColor="text1"/>
                            </w:rPr>
                          </w:pPr>
                        </w:p>
                      </w:txbxContent>
                    </v:textbox>
                  </v:shape>
                </v:group>
                <v:shape id="Text Box 19" o:spid="_x0000_s1087" type="#_x0000_t202" style="position:absolute;top:15715;width:61175;height:65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" fillcolor="white [3201]" strokecolor="#6e7277 [1614]" strokeweight=".5pt">
                  <v:textbox>
                    <w:txbxContent>
                      <w:p w14:paraId="2B2477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17691D" w:rsidRPr="007D3657" w:rsidRDefault="0017691D" w:rsidP="00760CC3">
                        <w:pPr>
                          <w:rPr>
                            <w:rFonts w:ascii="Arial" w:hAnsi="Arial" w:cs="Arial"/>
                            <w:b/>
                            <w:color w:val="auto"/>
                            <w:sz w:val="24"/>
                            <w:szCs w:val="24"/>
                          </w:rPr>
                        </w:pPr>
                      </w:p>
                      <w:p w14:paraId="170DD21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17691D" w:rsidRPr="007D3657" w:rsidRDefault="0017691D" w:rsidP="00760CC3">
                        <w:pPr>
                          <w:rPr>
                            <w:rFonts w:ascii="Arial" w:hAnsi="Arial" w:cs="Arial"/>
                            <w:i/>
                            <w:color w:val="auto"/>
                            <w:sz w:val="24"/>
                            <w:szCs w:val="24"/>
                          </w:rPr>
                        </w:pPr>
                      </w:p>
                      <w:p w14:paraId="5108AF9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17691D" w:rsidRDefault="0017691D" w:rsidP="00760CC3">
                        <w:pPr>
                          <w:rPr>
                            <w:rFonts w:ascii="Arial" w:hAnsi="Arial" w:cs="Arial"/>
                            <w:bCs/>
                            <w:color w:val="auto"/>
                            <w:sz w:val="24"/>
                            <w:szCs w:val="24"/>
                          </w:rPr>
                        </w:pPr>
                      </w:p>
                      <w:p w14:paraId="108A7C67"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17691D" w:rsidRPr="007D3657" w:rsidRDefault="0017691D" w:rsidP="00760CC3">
                        <w:pPr>
                          <w:rPr>
                            <w:rFonts w:ascii="Arial" w:hAnsi="Arial" w:cs="Arial"/>
                            <w:i/>
                            <w:color w:val="auto"/>
                          </w:rPr>
                        </w:pPr>
                      </w:p>
                      <w:p w14:paraId="7B9FCA5D" w14:textId="77777777" w:rsidR="0017691D" w:rsidRPr="004071C1" w:rsidRDefault="0017691D" w:rsidP="00760CC3">
                        <w:pPr>
                          <w:rPr>
                            <w:rFonts w:ascii="Arial" w:hAnsi="Arial" w:cs="Arial"/>
                            <w:i/>
                            <w:color w:val="161718" w:themeColor="text1"/>
                          </w:rPr>
                        </w:pPr>
                      </w:p>
                      <w:p w14:paraId="3C2351FD" w14:textId="77777777" w:rsidR="0017691D" w:rsidRDefault="0017691D"/>
                      <w:p w14:paraId="320D28A8"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17691D" w:rsidRPr="007D3657" w:rsidRDefault="0017691D" w:rsidP="00760CC3">
                        <w:pPr>
                          <w:rPr>
                            <w:rFonts w:ascii="Arial" w:hAnsi="Arial" w:cs="Arial"/>
                            <w:b/>
                            <w:color w:val="auto"/>
                            <w:sz w:val="24"/>
                            <w:szCs w:val="24"/>
                          </w:rPr>
                        </w:pPr>
                      </w:p>
                      <w:p w14:paraId="2DB7BA7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17691D" w:rsidRPr="007D3657" w:rsidRDefault="0017691D" w:rsidP="00760CC3">
                        <w:pPr>
                          <w:rPr>
                            <w:rFonts w:ascii="Arial" w:hAnsi="Arial" w:cs="Arial"/>
                            <w:i/>
                            <w:color w:val="auto"/>
                            <w:sz w:val="24"/>
                            <w:szCs w:val="24"/>
                          </w:rPr>
                        </w:pPr>
                      </w:p>
                      <w:p w14:paraId="1A0EC08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17691D" w:rsidRDefault="0017691D" w:rsidP="00760CC3">
                        <w:pPr>
                          <w:rPr>
                            <w:rFonts w:ascii="Arial" w:hAnsi="Arial" w:cs="Arial"/>
                            <w:bCs/>
                            <w:color w:val="auto"/>
                            <w:sz w:val="24"/>
                            <w:szCs w:val="24"/>
                          </w:rPr>
                        </w:pPr>
                      </w:p>
                      <w:p w14:paraId="252499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17691D" w:rsidRPr="007D3657" w:rsidRDefault="0017691D" w:rsidP="00760CC3">
                        <w:pPr>
                          <w:rPr>
                            <w:rFonts w:ascii="Arial" w:hAnsi="Arial" w:cs="Arial"/>
                            <w:i/>
                            <w:color w:val="auto"/>
                          </w:rPr>
                        </w:pPr>
                      </w:p>
                      <w:p w14:paraId="024C2A1C" w14:textId="77777777" w:rsidR="0017691D" w:rsidRPr="004071C1" w:rsidRDefault="0017691D" w:rsidP="00760CC3">
                        <w:pPr>
                          <w:rPr>
                            <w:rFonts w:ascii="Arial" w:hAnsi="Arial" w:cs="Arial"/>
                            <w:i/>
                            <w:color w:val="161718" w:themeColor="text1"/>
                          </w:rPr>
                        </w:pPr>
                      </w:p>
                      <w:p w14:paraId="3EF833A4" w14:textId="77777777" w:rsidR="0017691D" w:rsidRDefault="0017691D"/>
                      <w:p w14:paraId="0AFC9916"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17691D" w:rsidRPr="007D3657" w:rsidRDefault="0017691D" w:rsidP="00760CC3">
                        <w:pPr>
                          <w:rPr>
                            <w:rFonts w:ascii="Arial" w:hAnsi="Arial" w:cs="Arial"/>
                            <w:b/>
                            <w:color w:val="auto"/>
                            <w:sz w:val="24"/>
                            <w:szCs w:val="24"/>
                          </w:rPr>
                        </w:pPr>
                      </w:p>
                      <w:p w14:paraId="085E510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17691D" w:rsidRPr="007D3657" w:rsidRDefault="0017691D" w:rsidP="00760CC3">
                        <w:pPr>
                          <w:rPr>
                            <w:rFonts w:ascii="Arial" w:hAnsi="Arial" w:cs="Arial"/>
                            <w:i/>
                            <w:color w:val="auto"/>
                            <w:sz w:val="24"/>
                            <w:szCs w:val="24"/>
                          </w:rPr>
                        </w:pPr>
                      </w:p>
                      <w:p w14:paraId="07328A8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17691D" w:rsidRDefault="0017691D" w:rsidP="00760CC3">
                        <w:pPr>
                          <w:rPr>
                            <w:rFonts w:ascii="Arial" w:hAnsi="Arial" w:cs="Arial"/>
                            <w:bCs/>
                            <w:color w:val="auto"/>
                            <w:sz w:val="24"/>
                            <w:szCs w:val="24"/>
                          </w:rPr>
                        </w:pPr>
                      </w:p>
                      <w:p w14:paraId="6328841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17691D" w:rsidRPr="007D3657" w:rsidRDefault="0017691D" w:rsidP="00760CC3">
                        <w:pPr>
                          <w:rPr>
                            <w:rFonts w:ascii="Arial" w:hAnsi="Arial" w:cs="Arial"/>
                            <w:i/>
                            <w:color w:val="auto"/>
                          </w:rPr>
                        </w:pPr>
                      </w:p>
                      <w:p w14:paraId="5BA86912" w14:textId="77777777" w:rsidR="0017691D" w:rsidRPr="004071C1" w:rsidRDefault="0017691D" w:rsidP="00760CC3">
                        <w:pPr>
                          <w:rPr>
                            <w:rFonts w:ascii="Arial" w:hAnsi="Arial" w:cs="Arial"/>
                            <w:i/>
                            <w:color w:val="161718" w:themeColor="text1"/>
                          </w:rPr>
                        </w:pPr>
                      </w:p>
                      <w:p w14:paraId="66D3B160" w14:textId="77777777" w:rsidR="0017691D" w:rsidRDefault="0017691D"/>
                      <w:p w14:paraId="055BB54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17691D" w:rsidRPr="007D3657" w:rsidRDefault="0017691D" w:rsidP="00760CC3">
                        <w:pPr>
                          <w:rPr>
                            <w:rFonts w:ascii="Arial" w:hAnsi="Arial" w:cs="Arial"/>
                            <w:b/>
                            <w:color w:val="auto"/>
                            <w:sz w:val="24"/>
                            <w:szCs w:val="24"/>
                          </w:rPr>
                        </w:pPr>
                      </w:p>
                      <w:p w14:paraId="31C199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17691D" w:rsidRPr="007D3657" w:rsidRDefault="0017691D" w:rsidP="00760CC3">
                        <w:pPr>
                          <w:rPr>
                            <w:rFonts w:ascii="Arial" w:hAnsi="Arial" w:cs="Arial"/>
                            <w:i/>
                            <w:color w:val="auto"/>
                            <w:sz w:val="24"/>
                            <w:szCs w:val="24"/>
                          </w:rPr>
                        </w:pPr>
                      </w:p>
                      <w:p w14:paraId="3EAB983C" w14:textId="270E325E"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17691D" w:rsidRDefault="0017691D" w:rsidP="00760CC3">
                        <w:pPr>
                          <w:rPr>
                            <w:rFonts w:ascii="Arial" w:hAnsi="Arial" w:cs="Arial"/>
                            <w:bCs/>
                            <w:color w:val="auto"/>
                            <w:sz w:val="24"/>
                            <w:szCs w:val="24"/>
                          </w:rPr>
                        </w:pPr>
                      </w:p>
                      <w:p w14:paraId="2BC29F9C" w14:textId="4C1976DA"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17691D" w:rsidRPr="007D3657" w:rsidRDefault="0017691D" w:rsidP="00760CC3">
                        <w:pPr>
                          <w:rPr>
                            <w:rFonts w:ascii="Arial" w:hAnsi="Arial" w:cs="Arial"/>
                            <w:i/>
                            <w:color w:val="auto"/>
                          </w:rPr>
                        </w:pPr>
                      </w:p>
                      <w:p w14:paraId="718AD85E" w14:textId="77777777" w:rsidR="0017691D" w:rsidRPr="004071C1" w:rsidRDefault="0017691D" w:rsidP="00760CC3">
                        <w:pPr>
                          <w:rPr>
                            <w:rFonts w:ascii="Arial" w:hAnsi="Arial" w:cs="Arial"/>
                            <w:i/>
                            <w:color w:val="161718" w:themeColor="text1"/>
                          </w:rPr>
                        </w:pPr>
                      </w:p>
                    </w:txbxContent>
                  </v:textbox>
                </v:shape>
                <w10:wrap type="square" anchorx="margin"/>
              </v:group>
            </w:pict>
          </mc:Fallback>
        </mc:AlternateContent>
      </w:r>
      <w:bookmarkEnd w:id="4808"/>
    </w:p>
    <w:p w14:paraId="62044536" w14:textId="56BD079F" w:rsidR="00760CC3" w:rsidRDefault="006C46C4" w:rsidP="00BB244A">
      <w:pPr>
        <w:rPr>
          <w:color w:val="auto"/>
          <w:sz w:val="24"/>
          <w:szCs w:val="24"/>
        </w:rPr>
      </w:pPr>
      <w:bookmarkStart w:id="4809" w:name="_Toc25223012"/>
      <w:bookmarkStart w:id="4810" w:name="_Toc25223011"/>
      <w:r>
        <w:rPr>
          <w:noProof/>
          <w:lang w:eastAsia="es-PE"/>
        </w:rPr>
        <w:lastRenderedPageBreak/>
        <mc:AlternateContent>
          <mc:Choice Requires="wpg">
            <w:drawing>
              <wp:anchor distT="0" distB="0" distL="114300" distR="114300" simplePos="0" relativeHeight="251786240" behindDoc="0" locked="0" layoutInCell="1" allowOverlap="1" wp14:anchorId="51F023E7" wp14:editId="5AD7454F">
                <wp:simplePos x="0" y="0"/>
                <wp:positionH relativeFrom="margin">
                  <wp:posOffset>-19050</wp:posOffset>
                </wp:positionH>
                <wp:positionV relativeFrom="paragraph">
                  <wp:posOffset>0</wp:posOffset>
                </wp:positionV>
                <wp:extent cx="6118860" cy="7862570"/>
                <wp:effectExtent l="0" t="0" r="15240" b="24130"/>
                <wp:wrapSquare wrapText="bothSides"/>
                <wp:docPr id="78" name="Grupo 78"/>
                <wp:cNvGraphicFramePr/>
                <a:graphic xmlns:a="http://schemas.openxmlformats.org/drawingml/2006/main">
                  <a:graphicData uri="http://schemas.microsoft.com/office/word/2010/wordprocessingGroup">
                    <wpg:wgp>
                      <wpg:cNvGrpSpPr/>
                      <wpg:grpSpPr>
                        <a:xfrm>
                          <a:off x="0" y="0"/>
                          <a:ext cx="6118860" cy="7862570"/>
                          <a:chOff x="-1796" y="-1"/>
                          <a:chExt cx="6119386" cy="5724526"/>
                        </a:xfrm>
                      </wpg:grpSpPr>
                      <wps:wsp>
                        <wps:cNvPr id="79" name="Text Box 8"/>
                        <wps:cNvSpPr txBox="1"/>
                        <wps:spPr>
                          <a:xfrm>
                            <a:off x="-1796" y="921521"/>
                            <a:ext cx="6117704" cy="928688"/>
                          </a:xfrm>
                          <a:prstGeom prst="rect">
                            <a:avLst/>
                          </a:prstGeom>
                          <a:solidFill>
                            <a:schemeClr val="lt1"/>
                          </a:solidFill>
                          <a:ln w="6350">
                            <a:solidFill>
                              <a:schemeClr val="bg2">
                                <a:lumMod val="50000"/>
                              </a:schemeClr>
                            </a:solidFill>
                          </a:ln>
                        </wps:spPr>
                        <wps:txbx>
                          <w:txbxContent>
                            <w:p w14:paraId="4F37995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17691D" w:rsidRPr="002B188C" w:rsidRDefault="0017691D" w:rsidP="003B33F5">
                              <w:pPr>
                                <w:rPr>
                                  <w:rFonts w:ascii="Arial" w:hAnsi="Arial" w:cs="Arial"/>
                                </w:rPr>
                              </w:pPr>
                            </w:p>
                            <w:p w14:paraId="208E5A7B" w14:textId="77777777" w:rsidR="0017691D" w:rsidRDefault="0017691D" w:rsidP="003B33F5">
                              <w:pPr>
                                <w:rPr>
                                  <w:rFonts w:ascii="Arial" w:hAnsi="Arial" w:cs="Arial"/>
                                </w:rPr>
                              </w:pPr>
                            </w:p>
                            <w:p w14:paraId="1031ECD0" w14:textId="77777777" w:rsidR="0017691D" w:rsidRDefault="0017691D"/>
                            <w:p w14:paraId="6656B00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17691D" w:rsidRPr="002B188C" w:rsidRDefault="0017691D" w:rsidP="003B33F5">
                              <w:pPr>
                                <w:rPr>
                                  <w:rFonts w:ascii="Arial" w:hAnsi="Arial" w:cs="Arial"/>
                                </w:rPr>
                              </w:pPr>
                            </w:p>
                            <w:p w14:paraId="1BC47B1D" w14:textId="77777777" w:rsidR="0017691D" w:rsidRDefault="0017691D" w:rsidP="003B33F5">
                              <w:pPr>
                                <w:rPr>
                                  <w:rFonts w:ascii="Arial" w:hAnsi="Arial" w:cs="Arial"/>
                                </w:rPr>
                              </w:pPr>
                            </w:p>
                            <w:p w14:paraId="5BB3CB92" w14:textId="77777777" w:rsidR="0017691D" w:rsidRDefault="0017691D"/>
                            <w:p w14:paraId="31E549E1"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17691D" w:rsidRPr="002B188C" w:rsidRDefault="0017691D" w:rsidP="003B33F5">
                              <w:pPr>
                                <w:rPr>
                                  <w:rFonts w:ascii="Arial" w:hAnsi="Arial" w:cs="Arial"/>
                                </w:rPr>
                              </w:pPr>
                            </w:p>
                            <w:p w14:paraId="4D17E49D" w14:textId="77777777" w:rsidR="0017691D" w:rsidRDefault="0017691D" w:rsidP="003B33F5">
                              <w:pPr>
                                <w:rPr>
                                  <w:rFonts w:ascii="Arial" w:hAnsi="Arial" w:cs="Arial"/>
                                </w:rPr>
                              </w:pPr>
                            </w:p>
                            <w:p w14:paraId="28AA4296" w14:textId="77777777" w:rsidR="0017691D" w:rsidRDefault="0017691D"/>
                            <w:p w14:paraId="7DC35F05"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17691D" w:rsidRPr="002B188C" w:rsidRDefault="0017691D" w:rsidP="003B33F5">
                              <w:pPr>
                                <w:rPr>
                                  <w:rFonts w:ascii="Arial" w:hAnsi="Arial" w:cs="Arial"/>
                                </w:rPr>
                              </w:pPr>
                            </w:p>
                            <w:p w14:paraId="55938E75" w14:textId="77777777" w:rsidR="0017691D" w:rsidRDefault="0017691D"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9"/>
                        <wps:cNvSpPr txBox="1"/>
                        <wps:spPr>
                          <a:xfrm>
                            <a:off x="0" y="4762"/>
                            <a:ext cx="3360420" cy="924711"/>
                          </a:xfrm>
                          <a:prstGeom prst="rect">
                            <a:avLst/>
                          </a:prstGeom>
                          <a:solidFill>
                            <a:schemeClr val="lt1"/>
                          </a:solidFill>
                          <a:ln w="6350">
                            <a:solidFill>
                              <a:schemeClr val="bg2">
                                <a:lumMod val="50000"/>
                              </a:schemeClr>
                            </a:solidFill>
                          </a:ln>
                        </wps:spPr>
                        <wps:txbx>
                          <w:txbxContent>
                            <w:p w14:paraId="7D52FBA7"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17691D" w:rsidRPr="00F83186" w:rsidRDefault="0017691D" w:rsidP="003B33F5">
                              <w:pPr>
                                <w:rPr>
                                  <w:rFonts w:ascii="Arial" w:hAnsi="Arial" w:cs="Arial"/>
                                </w:rPr>
                              </w:pPr>
                            </w:p>
                            <w:p w14:paraId="671A7EDE" w14:textId="77777777" w:rsidR="0017691D" w:rsidRPr="00F83186" w:rsidRDefault="0017691D" w:rsidP="003B33F5">
                              <w:pPr>
                                <w:rPr>
                                  <w:rFonts w:ascii="Arial" w:hAnsi="Arial" w:cs="Arial"/>
                                  <w:i/>
                                  <w:color w:val="161718" w:themeColor="text1"/>
                                </w:rPr>
                              </w:pPr>
                            </w:p>
                            <w:p w14:paraId="7E820022" w14:textId="77777777" w:rsidR="0017691D" w:rsidRDefault="0017691D"/>
                            <w:p w14:paraId="5C4C11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17691D" w:rsidRPr="00F83186" w:rsidRDefault="0017691D" w:rsidP="003B33F5">
                              <w:pPr>
                                <w:rPr>
                                  <w:rFonts w:ascii="Arial" w:hAnsi="Arial" w:cs="Arial"/>
                                </w:rPr>
                              </w:pPr>
                            </w:p>
                            <w:p w14:paraId="2D8AFCF3" w14:textId="77777777" w:rsidR="0017691D" w:rsidRPr="00F83186" w:rsidRDefault="0017691D" w:rsidP="003B33F5">
                              <w:pPr>
                                <w:rPr>
                                  <w:rFonts w:ascii="Arial" w:hAnsi="Arial" w:cs="Arial"/>
                                  <w:i/>
                                  <w:color w:val="161718" w:themeColor="text1"/>
                                </w:rPr>
                              </w:pPr>
                            </w:p>
                            <w:p w14:paraId="4816C926" w14:textId="77777777" w:rsidR="0017691D" w:rsidRDefault="0017691D"/>
                            <w:p w14:paraId="7A9E97DA"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17691D" w:rsidRPr="00F83186" w:rsidRDefault="0017691D" w:rsidP="003B33F5">
                              <w:pPr>
                                <w:rPr>
                                  <w:rFonts w:ascii="Arial" w:hAnsi="Arial" w:cs="Arial"/>
                                </w:rPr>
                              </w:pPr>
                            </w:p>
                            <w:p w14:paraId="1134F1B5" w14:textId="77777777" w:rsidR="0017691D" w:rsidRPr="00F83186" w:rsidRDefault="0017691D" w:rsidP="003B33F5">
                              <w:pPr>
                                <w:rPr>
                                  <w:rFonts w:ascii="Arial" w:hAnsi="Arial" w:cs="Arial"/>
                                  <w:i/>
                                  <w:color w:val="161718" w:themeColor="text1"/>
                                </w:rPr>
                              </w:pPr>
                            </w:p>
                            <w:p w14:paraId="372973DD" w14:textId="77777777" w:rsidR="0017691D" w:rsidRDefault="0017691D"/>
                            <w:p w14:paraId="0B712D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17691D" w:rsidRPr="00F83186" w:rsidRDefault="0017691D" w:rsidP="003B33F5">
                              <w:pPr>
                                <w:rPr>
                                  <w:rFonts w:ascii="Arial" w:hAnsi="Arial" w:cs="Arial"/>
                                </w:rPr>
                              </w:pPr>
                            </w:p>
                            <w:p w14:paraId="44466299" w14:textId="77777777" w:rsidR="0017691D" w:rsidRPr="00F83186"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10"/>
                        <wps:cNvSpPr txBox="1"/>
                        <wps:spPr>
                          <a:xfrm>
                            <a:off x="3362099" y="-1"/>
                            <a:ext cx="1377054" cy="929442"/>
                          </a:xfrm>
                          <a:prstGeom prst="rect">
                            <a:avLst/>
                          </a:prstGeom>
                          <a:solidFill>
                            <a:schemeClr val="lt1"/>
                          </a:solidFill>
                          <a:ln w="6350">
                            <a:solidFill>
                              <a:schemeClr val="bg2">
                                <a:lumMod val="50000"/>
                              </a:schemeClr>
                            </a:solidFill>
                          </a:ln>
                        </wps:spPr>
                        <wps:txbx>
                          <w:txbxContent>
                            <w:p w14:paraId="45E2C05F"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17691D" w:rsidRPr="006C1E56" w:rsidRDefault="0017691D" w:rsidP="003B33F5">
                              <w:pPr>
                                <w:rPr>
                                  <w:rFonts w:ascii="Arial" w:hAnsi="Arial" w:cs="Arial"/>
                                  <w:color w:val="auto"/>
                                </w:rPr>
                              </w:pPr>
                            </w:p>
                            <w:p w14:paraId="02DB0B65" w14:textId="77777777" w:rsidR="0017691D" w:rsidRPr="0078782C" w:rsidRDefault="0017691D" w:rsidP="003B33F5">
                              <w:pPr>
                                <w:rPr>
                                  <w:rFonts w:ascii="Arial" w:hAnsi="Arial" w:cs="Arial"/>
                                </w:rPr>
                              </w:pPr>
                            </w:p>
                            <w:p w14:paraId="2850C5A9" w14:textId="77777777" w:rsidR="0017691D" w:rsidRPr="0078782C" w:rsidRDefault="0017691D" w:rsidP="003B33F5">
                              <w:pPr>
                                <w:rPr>
                                  <w:rFonts w:ascii="Arial" w:hAnsi="Arial" w:cs="Arial"/>
                                  <w:i/>
                                  <w:color w:val="161718" w:themeColor="text1"/>
                                </w:rPr>
                              </w:pPr>
                            </w:p>
                            <w:p w14:paraId="3DBB9F11" w14:textId="77777777" w:rsidR="0017691D" w:rsidRDefault="0017691D"/>
                            <w:p w14:paraId="61D22245"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17691D" w:rsidRPr="006C1E56" w:rsidRDefault="0017691D" w:rsidP="003B33F5">
                              <w:pPr>
                                <w:rPr>
                                  <w:rFonts w:ascii="Arial" w:hAnsi="Arial" w:cs="Arial"/>
                                  <w:color w:val="auto"/>
                                </w:rPr>
                              </w:pPr>
                            </w:p>
                            <w:p w14:paraId="35597ADB" w14:textId="77777777" w:rsidR="0017691D" w:rsidRPr="0078782C" w:rsidRDefault="0017691D" w:rsidP="003B33F5">
                              <w:pPr>
                                <w:rPr>
                                  <w:rFonts w:ascii="Arial" w:hAnsi="Arial" w:cs="Arial"/>
                                </w:rPr>
                              </w:pPr>
                            </w:p>
                            <w:p w14:paraId="44CAF66E" w14:textId="77777777" w:rsidR="0017691D" w:rsidRPr="0078782C" w:rsidRDefault="0017691D" w:rsidP="003B33F5">
                              <w:pPr>
                                <w:rPr>
                                  <w:rFonts w:ascii="Arial" w:hAnsi="Arial" w:cs="Arial"/>
                                  <w:i/>
                                  <w:color w:val="161718" w:themeColor="text1"/>
                                </w:rPr>
                              </w:pPr>
                            </w:p>
                            <w:p w14:paraId="395CAFC1" w14:textId="77777777" w:rsidR="0017691D" w:rsidRDefault="0017691D"/>
                            <w:p w14:paraId="6690B22C"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17691D" w:rsidRPr="006C1E56" w:rsidRDefault="0017691D" w:rsidP="003B33F5">
                              <w:pPr>
                                <w:rPr>
                                  <w:rFonts w:ascii="Arial" w:hAnsi="Arial" w:cs="Arial"/>
                                  <w:color w:val="auto"/>
                                </w:rPr>
                              </w:pPr>
                            </w:p>
                            <w:p w14:paraId="7FF0BDD3" w14:textId="77777777" w:rsidR="0017691D" w:rsidRPr="0078782C" w:rsidRDefault="0017691D" w:rsidP="003B33F5">
                              <w:pPr>
                                <w:rPr>
                                  <w:rFonts w:ascii="Arial" w:hAnsi="Arial" w:cs="Arial"/>
                                </w:rPr>
                              </w:pPr>
                            </w:p>
                            <w:p w14:paraId="51AF4E39" w14:textId="77777777" w:rsidR="0017691D" w:rsidRPr="0078782C" w:rsidRDefault="0017691D" w:rsidP="003B33F5">
                              <w:pPr>
                                <w:rPr>
                                  <w:rFonts w:ascii="Arial" w:hAnsi="Arial" w:cs="Arial"/>
                                  <w:i/>
                                  <w:color w:val="161718" w:themeColor="text1"/>
                                </w:rPr>
                              </w:pPr>
                            </w:p>
                            <w:p w14:paraId="4D58C33D" w14:textId="77777777" w:rsidR="0017691D" w:rsidRDefault="0017691D"/>
                            <w:p w14:paraId="740FD740"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17691D" w:rsidRPr="006C1E56" w:rsidRDefault="0017691D" w:rsidP="003B33F5">
                              <w:pPr>
                                <w:rPr>
                                  <w:rFonts w:ascii="Arial" w:hAnsi="Arial" w:cs="Arial"/>
                                  <w:color w:val="auto"/>
                                </w:rPr>
                              </w:pPr>
                            </w:p>
                            <w:p w14:paraId="08271B0C" w14:textId="77777777" w:rsidR="0017691D" w:rsidRPr="0078782C" w:rsidRDefault="0017691D" w:rsidP="003B33F5">
                              <w:pPr>
                                <w:rPr>
                                  <w:rFonts w:ascii="Arial" w:hAnsi="Arial" w:cs="Arial"/>
                                </w:rPr>
                              </w:pPr>
                            </w:p>
                            <w:p w14:paraId="5F45476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11"/>
                        <wps:cNvSpPr txBox="1"/>
                        <wps:spPr>
                          <a:xfrm>
                            <a:off x="4738688" y="4762"/>
                            <a:ext cx="1377220" cy="924679"/>
                          </a:xfrm>
                          <a:prstGeom prst="rect">
                            <a:avLst/>
                          </a:prstGeom>
                          <a:solidFill>
                            <a:schemeClr val="lt1"/>
                          </a:solidFill>
                          <a:ln w="6350">
                            <a:solidFill>
                              <a:schemeClr val="bg2">
                                <a:lumMod val="50000"/>
                              </a:schemeClr>
                            </a:solidFill>
                          </a:ln>
                        </wps:spPr>
                        <wps:txbx>
                          <w:txbxContent>
                            <w:p w14:paraId="103E589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17691D" w:rsidRPr="0078782C" w:rsidRDefault="0017691D" w:rsidP="003B33F5">
                              <w:pPr>
                                <w:rPr>
                                  <w:rFonts w:ascii="Arial" w:hAnsi="Arial" w:cs="Arial"/>
                                </w:rPr>
                              </w:pPr>
                            </w:p>
                            <w:p w14:paraId="164B78DE" w14:textId="77777777" w:rsidR="0017691D" w:rsidRPr="0078782C" w:rsidRDefault="0017691D" w:rsidP="003B33F5">
                              <w:pPr>
                                <w:rPr>
                                  <w:rFonts w:ascii="Arial" w:hAnsi="Arial" w:cs="Arial"/>
                                  <w:i/>
                                  <w:color w:val="161718" w:themeColor="text1"/>
                                </w:rPr>
                              </w:pPr>
                            </w:p>
                            <w:p w14:paraId="6868876E" w14:textId="77777777" w:rsidR="0017691D" w:rsidRDefault="0017691D"/>
                            <w:p w14:paraId="0D207C4D"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17691D" w:rsidRPr="0078782C" w:rsidRDefault="0017691D" w:rsidP="003B33F5">
                              <w:pPr>
                                <w:rPr>
                                  <w:rFonts w:ascii="Arial" w:hAnsi="Arial" w:cs="Arial"/>
                                </w:rPr>
                              </w:pPr>
                            </w:p>
                            <w:p w14:paraId="02CD4206" w14:textId="77777777" w:rsidR="0017691D" w:rsidRPr="0078782C" w:rsidRDefault="0017691D" w:rsidP="003B33F5">
                              <w:pPr>
                                <w:rPr>
                                  <w:rFonts w:ascii="Arial" w:hAnsi="Arial" w:cs="Arial"/>
                                  <w:i/>
                                  <w:color w:val="161718" w:themeColor="text1"/>
                                </w:rPr>
                              </w:pPr>
                            </w:p>
                            <w:p w14:paraId="176A917C" w14:textId="77777777" w:rsidR="0017691D" w:rsidRDefault="0017691D"/>
                            <w:p w14:paraId="1E45A41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17691D" w:rsidRPr="0078782C" w:rsidRDefault="0017691D" w:rsidP="003B33F5">
                              <w:pPr>
                                <w:rPr>
                                  <w:rFonts w:ascii="Arial" w:hAnsi="Arial" w:cs="Arial"/>
                                </w:rPr>
                              </w:pPr>
                            </w:p>
                            <w:p w14:paraId="5F543391" w14:textId="77777777" w:rsidR="0017691D" w:rsidRPr="0078782C" w:rsidRDefault="0017691D" w:rsidP="003B33F5">
                              <w:pPr>
                                <w:rPr>
                                  <w:rFonts w:ascii="Arial" w:hAnsi="Arial" w:cs="Arial"/>
                                  <w:i/>
                                  <w:color w:val="161718" w:themeColor="text1"/>
                                </w:rPr>
                              </w:pPr>
                            </w:p>
                            <w:p w14:paraId="3C4B263B" w14:textId="77777777" w:rsidR="0017691D" w:rsidRDefault="0017691D"/>
                            <w:p w14:paraId="28E27DB9"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17691D" w:rsidRPr="0078782C" w:rsidRDefault="0017691D" w:rsidP="003B33F5">
                              <w:pPr>
                                <w:rPr>
                                  <w:rFonts w:ascii="Arial" w:hAnsi="Arial" w:cs="Arial"/>
                                </w:rPr>
                              </w:pPr>
                            </w:p>
                            <w:p w14:paraId="3EE00D2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19"/>
                        <wps:cNvSpPr txBox="1"/>
                        <wps:spPr>
                          <a:xfrm>
                            <a:off x="0" y="1695452"/>
                            <a:ext cx="6117590" cy="4029073"/>
                          </a:xfrm>
                          <a:prstGeom prst="rect">
                            <a:avLst/>
                          </a:prstGeom>
                          <a:solidFill>
                            <a:schemeClr val="lt1"/>
                          </a:solidFill>
                          <a:ln w="6350">
                            <a:solidFill>
                              <a:schemeClr val="bg2">
                                <a:lumMod val="50000"/>
                              </a:schemeClr>
                            </a:solidFill>
                          </a:ln>
                        </wps:spPr>
                        <wps:txbx>
                          <w:txbxContent>
                            <w:p w14:paraId="5AB1260B"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17691D" w:rsidRDefault="0017691D" w:rsidP="003B33F5">
                              <w:pPr>
                                <w:rPr>
                                  <w:rFonts w:ascii="Arial" w:hAnsi="Arial" w:cs="Arial"/>
                                  <w:bCs/>
                                  <w:color w:val="auto"/>
                                  <w:sz w:val="24"/>
                                  <w:szCs w:val="20"/>
                                </w:rPr>
                              </w:pPr>
                            </w:p>
                            <w:p w14:paraId="3453B10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17691D" w:rsidRDefault="0017691D" w:rsidP="003B33F5">
                              <w:pPr>
                                <w:rPr>
                                  <w:rFonts w:ascii="Arial" w:hAnsi="Arial" w:cs="Arial"/>
                                  <w:bCs/>
                                  <w:color w:val="auto"/>
                                  <w:sz w:val="24"/>
                                  <w:szCs w:val="20"/>
                                </w:rPr>
                              </w:pPr>
                            </w:p>
                            <w:p w14:paraId="0F0DD797" w14:textId="77777777" w:rsidR="0017691D" w:rsidRPr="006C1E56" w:rsidRDefault="0017691D" w:rsidP="003B33F5">
                              <w:pPr>
                                <w:rPr>
                                  <w:rFonts w:ascii="Arial" w:hAnsi="Arial" w:cs="Arial"/>
                                  <w:bCs/>
                                  <w:color w:val="auto"/>
                                  <w:sz w:val="24"/>
                                  <w:szCs w:val="24"/>
                                </w:rPr>
                              </w:pPr>
                            </w:p>
                            <w:p w14:paraId="211466A4" w14:textId="77777777" w:rsidR="0017691D" w:rsidRPr="006C1E56" w:rsidRDefault="0017691D" w:rsidP="003B33F5">
                              <w:pPr>
                                <w:rPr>
                                  <w:rFonts w:ascii="Arial" w:hAnsi="Arial" w:cs="Arial"/>
                                  <w:i/>
                                  <w:color w:val="auto"/>
                                  <w:sz w:val="24"/>
                                  <w:szCs w:val="24"/>
                                </w:rPr>
                              </w:pPr>
                            </w:p>
                            <w:p w14:paraId="26B2708E" w14:textId="77777777" w:rsidR="0017691D" w:rsidRDefault="0017691D"/>
                            <w:p w14:paraId="2694BC4C"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17691D" w:rsidRDefault="0017691D" w:rsidP="003B33F5">
                              <w:pPr>
                                <w:rPr>
                                  <w:rFonts w:ascii="Arial" w:hAnsi="Arial" w:cs="Arial"/>
                                  <w:bCs/>
                                  <w:color w:val="auto"/>
                                  <w:sz w:val="24"/>
                                  <w:szCs w:val="20"/>
                                </w:rPr>
                              </w:pPr>
                            </w:p>
                            <w:p w14:paraId="0F901B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17691D" w:rsidRDefault="0017691D" w:rsidP="003B33F5">
                              <w:pPr>
                                <w:rPr>
                                  <w:rFonts w:ascii="Arial" w:hAnsi="Arial" w:cs="Arial"/>
                                  <w:bCs/>
                                  <w:color w:val="auto"/>
                                  <w:sz w:val="24"/>
                                  <w:szCs w:val="20"/>
                                </w:rPr>
                              </w:pPr>
                            </w:p>
                            <w:p w14:paraId="74441FBA" w14:textId="77777777" w:rsidR="0017691D" w:rsidRPr="006C1E56" w:rsidRDefault="0017691D" w:rsidP="003B33F5">
                              <w:pPr>
                                <w:rPr>
                                  <w:rFonts w:ascii="Arial" w:hAnsi="Arial" w:cs="Arial"/>
                                  <w:bCs/>
                                  <w:color w:val="auto"/>
                                  <w:sz w:val="24"/>
                                  <w:szCs w:val="24"/>
                                </w:rPr>
                              </w:pPr>
                            </w:p>
                            <w:p w14:paraId="74822372" w14:textId="77777777" w:rsidR="0017691D" w:rsidRPr="006C1E56" w:rsidRDefault="0017691D" w:rsidP="003B33F5">
                              <w:pPr>
                                <w:rPr>
                                  <w:rFonts w:ascii="Arial" w:hAnsi="Arial" w:cs="Arial"/>
                                  <w:i/>
                                  <w:color w:val="auto"/>
                                  <w:sz w:val="24"/>
                                  <w:szCs w:val="24"/>
                                </w:rPr>
                              </w:pPr>
                            </w:p>
                            <w:p w14:paraId="3F96B670" w14:textId="77777777" w:rsidR="0017691D" w:rsidRDefault="0017691D"/>
                            <w:p w14:paraId="46E3D7DF"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17691D" w:rsidRDefault="0017691D" w:rsidP="003B33F5">
                              <w:pPr>
                                <w:rPr>
                                  <w:rFonts w:ascii="Arial" w:hAnsi="Arial" w:cs="Arial"/>
                                  <w:bCs/>
                                  <w:color w:val="auto"/>
                                  <w:sz w:val="24"/>
                                  <w:szCs w:val="20"/>
                                </w:rPr>
                              </w:pPr>
                            </w:p>
                            <w:p w14:paraId="271B792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17691D" w:rsidRDefault="0017691D" w:rsidP="003B33F5">
                              <w:pPr>
                                <w:rPr>
                                  <w:rFonts w:ascii="Arial" w:hAnsi="Arial" w:cs="Arial"/>
                                  <w:bCs/>
                                  <w:color w:val="auto"/>
                                  <w:sz w:val="24"/>
                                  <w:szCs w:val="20"/>
                                </w:rPr>
                              </w:pPr>
                            </w:p>
                            <w:p w14:paraId="3414CAEE" w14:textId="77777777" w:rsidR="0017691D" w:rsidRPr="006C1E56" w:rsidRDefault="0017691D" w:rsidP="003B33F5">
                              <w:pPr>
                                <w:rPr>
                                  <w:rFonts w:ascii="Arial" w:hAnsi="Arial" w:cs="Arial"/>
                                  <w:bCs/>
                                  <w:color w:val="auto"/>
                                  <w:sz w:val="24"/>
                                  <w:szCs w:val="24"/>
                                </w:rPr>
                              </w:pPr>
                            </w:p>
                            <w:p w14:paraId="1CB9E973" w14:textId="77777777" w:rsidR="0017691D" w:rsidRPr="006C1E56" w:rsidRDefault="0017691D" w:rsidP="003B33F5">
                              <w:pPr>
                                <w:rPr>
                                  <w:rFonts w:ascii="Arial" w:hAnsi="Arial" w:cs="Arial"/>
                                  <w:i/>
                                  <w:color w:val="auto"/>
                                  <w:sz w:val="24"/>
                                  <w:szCs w:val="24"/>
                                </w:rPr>
                              </w:pPr>
                            </w:p>
                            <w:p w14:paraId="233DA437" w14:textId="77777777" w:rsidR="0017691D" w:rsidRDefault="0017691D"/>
                            <w:p w14:paraId="45257E50"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17691D" w:rsidRDefault="0017691D" w:rsidP="003B33F5">
                              <w:pPr>
                                <w:rPr>
                                  <w:rFonts w:ascii="Arial" w:hAnsi="Arial" w:cs="Arial"/>
                                  <w:bCs/>
                                  <w:color w:val="auto"/>
                                  <w:sz w:val="24"/>
                                  <w:szCs w:val="20"/>
                                </w:rPr>
                              </w:pPr>
                            </w:p>
                            <w:p w14:paraId="5D545D8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17691D" w:rsidRDefault="0017691D" w:rsidP="003B33F5">
                              <w:pPr>
                                <w:rPr>
                                  <w:rFonts w:ascii="Arial" w:hAnsi="Arial" w:cs="Arial"/>
                                  <w:bCs/>
                                  <w:color w:val="auto"/>
                                  <w:sz w:val="24"/>
                                  <w:szCs w:val="20"/>
                                </w:rPr>
                              </w:pPr>
                            </w:p>
                            <w:p w14:paraId="13075725" w14:textId="77777777" w:rsidR="0017691D" w:rsidRPr="006C1E56" w:rsidRDefault="0017691D" w:rsidP="003B33F5">
                              <w:pPr>
                                <w:rPr>
                                  <w:rFonts w:ascii="Arial" w:hAnsi="Arial" w:cs="Arial"/>
                                  <w:bCs/>
                                  <w:color w:val="auto"/>
                                  <w:sz w:val="24"/>
                                  <w:szCs w:val="24"/>
                                </w:rPr>
                              </w:pPr>
                            </w:p>
                            <w:p w14:paraId="1BA6EB27" w14:textId="77777777" w:rsidR="0017691D" w:rsidRPr="006C1E56" w:rsidRDefault="0017691D"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023E7" id="Grupo 78" o:spid="_x0000_s1088" style="position:absolute;margin-left:-1.5pt;margin-top:0;width:481.8pt;height:619.1pt;z-index:251786240;mso-position-horizontal-relative:margin;mso-position-vertical-relative:text;mso-width-relative:margin;mso-height-relative:margin" coordorigin="-17" coordsize="61193,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">
                <v:shape id="_x0000_s1089" type="#_x0000_t202" style="position:absolute;left:-17;top:9215;width:61176;height:9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" fillcolor="white [3201]" strokecolor="#6e7277 [1614]" strokeweight=".5pt">
                  <v:textbox>
                    <w:txbxContent>
                      <w:p w14:paraId="4F37995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17691D" w:rsidRPr="002B188C" w:rsidRDefault="0017691D" w:rsidP="003B33F5">
                        <w:pPr>
                          <w:rPr>
                            <w:rFonts w:ascii="Arial" w:hAnsi="Arial" w:cs="Arial"/>
                          </w:rPr>
                        </w:pPr>
                      </w:p>
                      <w:p w14:paraId="208E5A7B" w14:textId="77777777" w:rsidR="0017691D" w:rsidRDefault="0017691D" w:rsidP="003B33F5">
                        <w:pPr>
                          <w:rPr>
                            <w:rFonts w:ascii="Arial" w:hAnsi="Arial" w:cs="Arial"/>
                          </w:rPr>
                        </w:pPr>
                      </w:p>
                      <w:p w14:paraId="1031ECD0" w14:textId="77777777" w:rsidR="0017691D" w:rsidRDefault="0017691D"/>
                      <w:p w14:paraId="6656B00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17691D" w:rsidRPr="002B188C" w:rsidRDefault="0017691D" w:rsidP="003B33F5">
                        <w:pPr>
                          <w:rPr>
                            <w:rFonts w:ascii="Arial" w:hAnsi="Arial" w:cs="Arial"/>
                          </w:rPr>
                        </w:pPr>
                      </w:p>
                      <w:p w14:paraId="1BC47B1D" w14:textId="77777777" w:rsidR="0017691D" w:rsidRDefault="0017691D" w:rsidP="003B33F5">
                        <w:pPr>
                          <w:rPr>
                            <w:rFonts w:ascii="Arial" w:hAnsi="Arial" w:cs="Arial"/>
                          </w:rPr>
                        </w:pPr>
                      </w:p>
                      <w:p w14:paraId="5BB3CB92" w14:textId="77777777" w:rsidR="0017691D" w:rsidRDefault="0017691D"/>
                      <w:p w14:paraId="31E549E1"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17691D" w:rsidRPr="002B188C" w:rsidRDefault="0017691D" w:rsidP="003B33F5">
                        <w:pPr>
                          <w:rPr>
                            <w:rFonts w:ascii="Arial" w:hAnsi="Arial" w:cs="Arial"/>
                          </w:rPr>
                        </w:pPr>
                      </w:p>
                      <w:p w14:paraId="4D17E49D" w14:textId="77777777" w:rsidR="0017691D" w:rsidRDefault="0017691D" w:rsidP="003B33F5">
                        <w:pPr>
                          <w:rPr>
                            <w:rFonts w:ascii="Arial" w:hAnsi="Arial" w:cs="Arial"/>
                          </w:rPr>
                        </w:pPr>
                      </w:p>
                      <w:p w14:paraId="28AA4296" w14:textId="77777777" w:rsidR="0017691D" w:rsidRDefault="0017691D"/>
                      <w:p w14:paraId="7DC35F05"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17691D" w:rsidRPr="002B188C" w:rsidRDefault="0017691D" w:rsidP="003B33F5">
                        <w:pPr>
                          <w:rPr>
                            <w:rFonts w:ascii="Arial" w:hAnsi="Arial" w:cs="Arial"/>
                          </w:rPr>
                        </w:pPr>
                      </w:p>
                      <w:p w14:paraId="55938E75" w14:textId="77777777" w:rsidR="0017691D" w:rsidRDefault="0017691D" w:rsidP="003B33F5">
                        <w:pPr>
                          <w:rPr>
                            <w:rFonts w:ascii="Arial" w:hAnsi="Arial" w:cs="Arial"/>
                          </w:rPr>
                        </w:pPr>
                      </w:p>
                    </w:txbxContent>
                  </v:textbox>
                </v:shape>
                <v:shape id="Text Box 9" o:spid="_x0000_s1090" type="#_x0000_t202" style="position:absolute;top:47;width:33604;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" fillcolor="white [3201]" strokecolor="#6e7277 [1614]" strokeweight=".5pt">
                  <v:textbox>
                    <w:txbxContent>
                      <w:p w14:paraId="7D52FBA7"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17691D" w:rsidRPr="00F83186" w:rsidRDefault="0017691D" w:rsidP="003B33F5">
                        <w:pPr>
                          <w:rPr>
                            <w:rFonts w:ascii="Arial" w:hAnsi="Arial" w:cs="Arial"/>
                          </w:rPr>
                        </w:pPr>
                      </w:p>
                      <w:p w14:paraId="671A7EDE" w14:textId="77777777" w:rsidR="0017691D" w:rsidRPr="00F83186" w:rsidRDefault="0017691D" w:rsidP="003B33F5">
                        <w:pPr>
                          <w:rPr>
                            <w:rFonts w:ascii="Arial" w:hAnsi="Arial" w:cs="Arial"/>
                            <w:i/>
                            <w:color w:val="161718" w:themeColor="text1"/>
                          </w:rPr>
                        </w:pPr>
                      </w:p>
                      <w:p w14:paraId="7E820022" w14:textId="77777777" w:rsidR="0017691D" w:rsidRDefault="0017691D"/>
                      <w:p w14:paraId="5C4C11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17691D" w:rsidRPr="00F83186" w:rsidRDefault="0017691D" w:rsidP="003B33F5">
                        <w:pPr>
                          <w:rPr>
                            <w:rFonts w:ascii="Arial" w:hAnsi="Arial" w:cs="Arial"/>
                          </w:rPr>
                        </w:pPr>
                      </w:p>
                      <w:p w14:paraId="2D8AFCF3" w14:textId="77777777" w:rsidR="0017691D" w:rsidRPr="00F83186" w:rsidRDefault="0017691D" w:rsidP="003B33F5">
                        <w:pPr>
                          <w:rPr>
                            <w:rFonts w:ascii="Arial" w:hAnsi="Arial" w:cs="Arial"/>
                            <w:i/>
                            <w:color w:val="161718" w:themeColor="text1"/>
                          </w:rPr>
                        </w:pPr>
                      </w:p>
                      <w:p w14:paraId="4816C926" w14:textId="77777777" w:rsidR="0017691D" w:rsidRDefault="0017691D"/>
                      <w:p w14:paraId="7A9E97DA"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17691D" w:rsidRPr="00F83186" w:rsidRDefault="0017691D" w:rsidP="003B33F5">
                        <w:pPr>
                          <w:rPr>
                            <w:rFonts w:ascii="Arial" w:hAnsi="Arial" w:cs="Arial"/>
                          </w:rPr>
                        </w:pPr>
                      </w:p>
                      <w:p w14:paraId="1134F1B5" w14:textId="77777777" w:rsidR="0017691D" w:rsidRPr="00F83186" w:rsidRDefault="0017691D" w:rsidP="003B33F5">
                        <w:pPr>
                          <w:rPr>
                            <w:rFonts w:ascii="Arial" w:hAnsi="Arial" w:cs="Arial"/>
                            <w:i/>
                            <w:color w:val="161718" w:themeColor="text1"/>
                          </w:rPr>
                        </w:pPr>
                      </w:p>
                      <w:p w14:paraId="372973DD" w14:textId="77777777" w:rsidR="0017691D" w:rsidRDefault="0017691D"/>
                      <w:p w14:paraId="0B712D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17691D" w:rsidRPr="00F83186" w:rsidRDefault="0017691D" w:rsidP="003B33F5">
                        <w:pPr>
                          <w:rPr>
                            <w:rFonts w:ascii="Arial" w:hAnsi="Arial" w:cs="Arial"/>
                          </w:rPr>
                        </w:pPr>
                      </w:p>
                      <w:p w14:paraId="44466299" w14:textId="77777777" w:rsidR="0017691D" w:rsidRPr="00F83186" w:rsidRDefault="0017691D" w:rsidP="003B33F5">
                        <w:pPr>
                          <w:rPr>
                            <w:rFonts w:ascii="Arial" w:hAnsi="Arial" w:cs="Arial"/>
                            <w:i/>
                            <w:color w:val="161718" w:themeColor="text1"/>
                          </w:rPr>
                        </w:pPr>
                      </w:p>
                    </w:txbxContent>
                  </v:textbox>
                </v:shape>
                <v:shape id="Text Box 10" o:spid="_x0000_s1091" type="#_x0000_t202" style="position:absolute;left:33620;width:13771;height:9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" fillcolor="white [3201]" strokecolor="#6e7277 [1614]" strokeweight=".5pt">
                  <v:textbox>
                    <w:txbxContent>
                      <w:p w14:paraId="45E2C05F"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17691D" w:rsidRPr="006C1E56" w:rsidRDefault="0017691D" w:rsidP="003B33F5">
                        <w:pPr>
                          <w:rPr>
                            <w:rFonts w:ascii="Arial" w:hAnsi="Arial" w:cs="Arial"/>
                            <w:color w:val="auto"/>
                          </w:rPr>
                        </w:pPr>
                      </w:p>
                      <w:p w14:paraId="02DB0B65" w14:textId="77777777" w:rsidR="0017691D" w:rsidRPr="0078782C" w:rsidRDefault="0017691D" w:rsidP="003B33F5">
                        <w:pPr>
                          <w:rPr>
                            <w:rFonts w:ascii="Arial" w:hAnsi="Arial" w:cs="Arial"/>
                          </w:rPr>
                        </w:pPr>
                      </w:p>
                      <w:p w14:paraId="2850C5A9" w14:textId="77777777" w:rsidR="0017691D" w:rsidRPr="0078782C" w:rsidRDefault="0017691D" w:rsidP="003B33F5">
                        <w:pPr>
                          <w:rPr>
                            <w:rFonts w:ascii="Arial" w:hAnsi="Arial" w:cs="Arial"/>
                            <w:i/>
                            <w:color w:val="161718" w:themeColor="text1"/>
                          </w:rPr>
                        </w:pPr>
                      </w:p>
                      <w:p w14:paraId="3DBB9F11" w14:textId="77777777" w:rsidR="0017691D" w:rsidRDefault="0017691D"/>
                      <w:p w14:paraId="61D22245"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17691D" w:rsidRPr="006C1E56" w:rsidRDefault="0017691D" w:rsidP="003B33F5">
                        <w:pPr>
                          <w:rPr>
                            <w:rFonts w:ascii="Arial" w:hAnsi="Arial" w:cs="Arial"/>
                            <w:color w:val="auto"/>
                          </w:rPr>
                        </w:pPr>
                      </w:p>
                      <w:p w14:paraId="35597ADB" w14:textId="77777777" w:rsidR="0017691D" w:rsidRPr="0078782C" w:rsidRDefault="0017691D" w:rsidP="003B33F5">
                        <w:pPr>
                          <w:rPr>
                            <w:rFonts w:ascii="Arial" w:hAnsi="Arial" w:cs="Arial"/>
                          </w:rPr>
                        </w:pPr>
                      </w:p>
                      <w:p w14:paraId="44CAF66E" w14:textId="77777777" w:rsidR="0017691D" w:rsidRPr="0078782C" w:rsidRDefault="0017691D" w:rsidP="003B33F5">
                        <w:pPr>
                          <w:rPr>
                            <w:rFonts w:ascii="Arial" w:hAnsi="Arial" w:cs="Arial"/>
                            <w:i/>
                            <w:color w:val="161718" w:themeColor="text1"/>
                          </w:rPr>
                        </w:pPr>
                      </w:p>
                      <w:p w14:paraId="395CAFC1" w14:textId="77777777" w:rsidR="0017691D" w:rsidRDefault="0017691D"/>
                      <w:p w14:paraId="6690B22C"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17691D" w:rsidRPr="006C1E56" w:rsidRDefault="0017691D" w:rsidP="003B33F5">
                        <w:pPr>
                          <w:rPr>
                            <w:rFonts w:ascii="Arial" w:hAnsi="Arial" w:cs="Arial"/>
                            <w:color w:val="auto"/>
                          </w:rPr>
                        </w:pPr>
                      </w:p>
                      <w:p w14:paraId="7FF0BDD3" w14:textId="77777777" w:rsidR="0017691D" w:rsidRPr="0078782C" w:rsidRDefault="0017691D" w:rsidP="003B33F5">
                        <w:pPr>
                          <w:rPr>
                            <w:rFonts w:ascii="Arial" w:hAnsi="Arial" w:cs="Arial"/>
                          </w:rPr>
                        </w:pPr>
                      </w:p>
                      <w:p w14:paraId="51AF4E39" w14:textId="77777777" w:rsidR="0017691D" w:rsidRPr="0078782C" w:rsidRDefault="0017691D" w:rsidP="003B33F5">
                        <w:pPr>
                          <w:rPr>
                            <w:rFonts w:ascii="Arial" w:hAnsi="Arial" w:cs="Arial"/>
                            <w:i/>
                            <w:color w:val="161718" w:themeColor="text1"/>
                          </w:rPr>
                        </w:pPr>
                      </w:p>
                      <w:p w14:paraId="4D58C33D" w14:textId="77777777" w:rsidR="0017691D" w:rsidRDefault="0017691D"/>
                      <w:p w14:paraId="740FD740"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17691D" w:rsidRPr="006C1E56" w:rsidRDefault="0017691D" w:rsidP="003B33F5">
                        <w:pPr>
                          <w:rPr>
                            <w:rFonts w:ascii="Arial" w:hAnsi="Arial" w:cs="Arial"/>
                            <w:color w:val="auto"/>
                          </w:rPr>
                        </w:pPr>
                      </w:p>
                      <w:p w14:paraId="08271B0C" w14:textId="77777777" w:rsidR="0017691D" w:rsidRPr="0078782C" w:rsidRDefault="0017691D" w:rsidP="003B33F5">
                        <w:pPr>
                          <w:rPr>
                            <w:rFonts w:ascii="Arial" w:hAnsi="Arial" w:cs="Arial"/>
                          </w:rPr>
                        </w:pPr>
                      </w:p>
                      <w:p w14:paraId="5F45476A" w14:textId="77777777" w:rsidR="0017691D" w:rsidRPr="0078782C" w:rsidRDefault="0017691D" w:rsidP="003B33F5">
                        <w:pPr>
                          <w:rPr>
                            <w:rFonts w:ascii="Arial" w:hAnsi="Arial" w:cs="Arial"/>
                            <w:i/>
                            <w:color w:val="161718" w:themeColor="text1"/>
                          </w:rPr>
                        </w:pPr>
                      </w:p>
                    </w:txbxContent>
                  </v:textbox>
                </v:shape>
                <v:shape id="Text Box 11" o:spid="_x0000_s1092" type="#_x0000_t202" style="position:absolute;left:47386;top:47;width:1377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" fillcolor="white [3201]" strokecolor="#6e7277 [1614]" strokeweight=".5pt">
                  <v:textbox>
                    <w:txbxContent>
                      <w:p w14:paraId="103E589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17691D" w:rsidRPr="0078782C" w:rsidRDefault="0017691D" w:rsidP="003B33F5">
                        <w:pPr>
                          <w:rPr>
                            <w:rFonts w:ascii="Arial" w:hAnsi="Arial" w:cs="Arial"/>
                          </w:rPr>
                        </w:pPr>
                      </w:p>
                      <w:p w14:paraId="164B78DE" w14:textId="77777777" w:rsidR="0017691D" w:rsidRPr="0078782C" w:rsidRDefault="0017691D" w:rsidP="003B33F5">
                        <w:pPr>
                          <w:rPr>
                            <w:rFonts w:ascii="Arial" w:hAnsi="Arial" w:cs="Arial"/>
                            <w:i/>
                            <w:color w:val="161718" w:themeColor="text1"/>
                          </w:rPr>
                        </w:pPr>
                      </w:p>
                      <w:p w14:paraId="6868876E" w14:textId="77777777" w:rsidR="0017691D" w:rsidRDefault="0017691D"/>
                      <w:p w14:paraId="0D207C4D"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17691D" w:rsidRPr="0078782C" w:rsidRDefault="0017691D" w:rsidP="003B33F5">
                        <w:pPr>
                          <w:rPr>
                            <w:rFonts w:ascii="Arial" w:hAnsi="Arial" w:cs="Arial"/>
                          </w:rPr>
                        </w:pPr>
                      </w:p>
                      <w:p w14:paraId="02CD4206" w14:textId="77777777" w:rsidR="0017691D" w:rsidRPr="0078782C" w:rsidRDefault="0017691D" w:rsidP="003B33F5">
                        <w:pPr>
                          <w:rPr>
                            <w:rFonts w:ascii="Arial" w:hAnsi="Arial" w:cs="Arial"/>
                            <w:i/>
                            <w:color w:val="161718" w:themeColor="text1"/>
                          </w:rPr>
                        </w:pPr>
                      </w:p>
                      <w:p w14:paraId="176A917C" w14:textId="77777777" w:rsidR="0017691D" w:rsidRDefault="0017691D"/>
                      <w:p w14:paraId="1E45A41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17691D" w:rsidRPr="0078782C" w:rsidRDefault="0017691D" w:rsidP="003B33F5">
                        <w:pPr>
                          <w:rPr>
                            <w:rFonts w:ascii="Arial" w:hAnsi="Arial" w:cs="Arial"/>
                          </w:rPr>
                        </w:pPr>
                      </w:p>
                      <w:p w14:paraId="5F543391" w14:textId="77777777" w:rsidR="0017691D" w:rsidRPr="0078782C" w:rsidRDefault="0017691D" w:rsidP="003B33F5">
                        <w:pPr>
                          <w:rPr>
                            <w:rFonts w:ascii="Arial" w:hAnsi="Arial" w:cs="Arial"/>
                            <w:i/>
                            <w:color w:val="161718" w:themeColor="text1"/>
                          </w:rPr>
                        </w:pPr>
                      </w:p>
                      <w:p w14:paraId="3C4B263B" w14:textId="77777777" w:rsidR="0017691D" w:rsidRDefault="0017691D"/>
                      <w:p w14:paraId="28E27DB9"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17691D" w:rsidRPr="0078782C" w:rsidRDefault="0017691D" w:rsidP="003B33F5">
                        <w:pPr>
                          <w:rPr>
                            <w:rFonts w:ascii="Arial" w:hAnsi="Arial" w:cs="Arial"/>
                          </w:rPr>
                        </w:pPr>
                      </w:p>
                      <w:p w14:paraId="3EE00D2A" w14:textId="77777777" w:rsidR="0017691D" w:rsidRPr="0078782C" w:rsidRDefault="0017691D" w:rsidP="003B33F5">
                        <w:pPr>
                          <w:rPr>
                            <w:rFonts w:ascii="Arial" w:hAnsi="Arial" w:cs="Arial"/>
                            <w:i/>
                            <w:color w:val="161718" w:themeColor="text1"/>
                          </w:rPr>
                        </w:pPr>
                      </w:p>
                    </w:txbxContent>
                  </v:textbox>
                </v:shape>
                <v:shape id="Text Box 19" o:spid="_x0000_s1093" type="#_x0000_t202" style="position:absolute;top:16954;width:61175;height:40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" fillcolor="white [3201]" strokecolor="#6e7277 [1614]" strokeweight=".5pt">
                  <v:textbox>
                    <w:txbxContent>
                      <w:p w14:paraId="5AB1260B"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17691D" w:rsidRDefault="0017691D" w:rsidP="003B33F5">
                        <w:pPr>
                          <w:rPr>
                            <w:rFonts w:ascii="Arial" w:hAnsi="Arial" w:cs="Arial"/>
                            <w:bCs/>
                            <w:color w:val="auto"/>
                            <w:sz w:val="24"/>
                            <w:szCs w:val="20"/>
                          </w:rPr>
                        </w:pPr>
                      </w:p>
                      <w:p w14:paraId="3453B10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17691D" w:rsidRDefault="0017691D" w:rsidP="003B33F5">
                        <w:pPr>
                          <w:rPr>
                            <w:rFonts w:ascii="Arial" w:hAnsi="Arial" w:cs="Arial"/>
                            <w:bCs/>
                            <w:color w:val="auto"/>
                            <w:sz w:val="24"/>
                            <w:szCs w:val="20"/>
                          </w:rPr>
                        </w:pPr>
                      </w:p>
                      <w:p w14:paraId="0F0DD797" w14:textId="77777777" w:rsidR="0017691D" w:rsidRPr="006C1E56" w:rsidRDefault="0017691D" w:rsidP="003B33F5">
                        <w:pPr>
                          <w:rPr>
                            <w:rFonts w:ascii="Arial" w:hAnsi="Arial" w:cs="Arial"/>
                            <w:bCs/>
                            <w:color w:val="auto"/>
                            <w:sz w:val="24"/>
                            <w:szCs w:val="24"/>
                          </w:rPr>
                        </w:pPr>
                      </w:p>
                      <w:p w14:paraId="211466A4" w14:textId="77777777" w:rsidR="0017691D" w:rsidRPr="006C1E56" w:rsidRDefault="0017691D" w:rsidP="003B33F5">
                        <w:pPr>
                          <w:rPr>
                            <w:rFonts w:ascii="Arial" w:hAnsi="Arial" w:cs="Arial"/>
                            <w:i/>
                            <w:color w:val="auto"/>
                            <w:sz w:val="24"/>
                            <w:szCs w:val="24"/>
                          </w:rPr>
                        </w:pPr>
                      </w:p>
                      <w:p w14:paraId="26B2708E" w14:textId="77777777" w:rsidR="0017691D" w:rsidRDefault="0017691D"/>
                      <w:p w14:paraId="2694BC4C"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17691D" w:rsidRDefault="0017691D" w:rsidP="003B33F5">
                        <w:pPr>
                          <w:rPr>
                            <w:rFonts w:ascii="Arial" w:hAnsi="Arial" w:cs="Arial"/>
                            <w:bCs/>
                            <w:color w:val="auto"/>
                            <w:sz w:val="24"/>
                            <w:szCs w:val="20"/>
                          </w:rPr>
                        </w:pPr>
                      </w:p>
                      <w:p w14:paraId="0F901B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17691D" w:rsidRDefault="0017691D" w:rsidP="003B33F5">
                        <w:pPr>
                          <w:rPr>
                            <w:rFonts w:ascii="Arial" w:hAnsi="Arial" w:cs="Arial"/>
                            <w:bCs/>
                            <w:color w:val="auto"/>
                            <w:sz w:val="24"/>
                            <w:szCs w:val="20"/>
                          </w:rPr>
                        </w:pPr>
                      </w:p>
                      <w:p w14:paraId="74441FBA" w14:textId="77777777" w:rsidR="0017691D" w:rsidRPr="006C1E56" w:rsidRDefault="0017691D" w:rsidP="003B33F5">
                        <w:pPr>
                          <w:rPr>
                            <w:rFonts w:ascii="Arial" w:hAnsi="Arial" w:cs="Arial"/>
                            <w:bCs/>
                            <w:color w:val="auto"/>
                            <w:sz w:val="24"/>
                            <w:szCs w:val="24"/>
                          </w:rPr>
                        </w:pPr>
                      </w:p>
                      <w:p w14:paraId="74822372" w14:textId="77777777" w:rsidR="0017691D" w:rsidRPr="006C1E56" w:rsidRDefault="0017691D" w:rsidP="003B33F5">
                        <w:pPr>
                          <w:rPr>
                            <w:rFonts w:ascii="Arial" w:hAnsi="Arial" w:cs="Arial"/>
                            <w:i/>
                            <w:color w:val="auto"/>
                            <w:sz w:val="24"/>
                            <w:szCs w:val="24"/>
                          </w:rPr>
                        </w:pPr>
                      </w:p>
                      <w:p w14:paraId="3F96B670" w14:textId="77777777" w:rsidR="0017691D" w:rsidRDefault="0017691D"/>
                      <w:p w14:paraId="46E3D7DF"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17691D" w:rsidRDefault="0017691D" w:rsidP="003B33F5">
                        <w:pPr>
                          <w:rPr>
                            <w:rFonts w:ascii="Arial" w:hAnsi="Arial" w:cs="Arial"/>
                            <w:bCs/>
                            <w:color w:val="auto"/>
                            <w:sz w:val="24"/>
                            <w:szCs w:val="20"/>
                          </w:rPr>
                        </w:pPr>
                      </w:p>
                      <w:p w14:paraId="271B792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17691D" w:rsidRDefault="0017691D" w:rsidP="003B33F5">
                        <w:pPr>
                          <w:rPr>
                            <w:rFonts w:ascii="Arial" w:hAnsi="Arial" w:cs="Arial"/>
                            <w:bCs/>
                            <w:color w:val="auto"/>
                            <w:sz w:val="24"/>
                            <w:szCs w:val="20"/>
                          </w:rPr>
                        </w:pPr>
                      </w:p>
                      <w:p w14:paraId="3414CAEE" w14:textId="77777777" w:rsidR="0017691D" w:rsidRPr="006C1E56" w:rsidRDefault="0017691D" w:rsidP="003B33F5">
                        <w:pPr>
                          <w:rPr>
                            <w:rFonts w:ascii="Arial" w:hAnsi="Arial" w:cs="Arial"/>
                            <w:bCs/>
                            <w:color w:val="auto"/>
                            <w:sz w:val="24"/>
                            <w:szCs w:val="24"/>
                          </w:rPr>
                        </w:pPr>
                      </w:p>
                      <w:p w14:paraId="1CB9E973" w14:textId="77777777" w:rsidR="0017691D" w:rsidRPr="006C1E56" w:rsidRDefault="0017691D" w:rsidP="003B33F5">
                        <w:pPr>
                          <w:rPr>
                            <w:rFonts w:ascii="Arial" w:hAnsi="Arial" w:cs="Arial"/>
                            <w:i/>
                            <w:color w:val="auto"/>
                            <w:sz w:val="24"/>
                            <w:szCs w:val="24"/>
                          </w:rPr>
                        </w:pPr>
                      </w:p>
                      <w:p w14:paraId="233DA437" w14:textId="77777777" w:rsidR="0017691D" w:rsidRDefault="0017691D"/>
                      <w:p w14:paraId="45257E50"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17691D" w:rsidRDefault="0017691D" w:rsidP="003B33F5">
                        <w:pPr>
                          <w:rPr>
                            <w:rFonts w:ascii="Arial" w:hAnsi="Arial" w:cs="Arial"/>
                            <w:bCs/>
                            <w:color w:val="auto"/>
                            <w:sz w:val="24"/>
                            <w:szCs w:val="20"/>
                          </w:rPr>
                        </w:pPr>
                      </w:p>
                      <w:p w14:paraId="5D545D8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17691D" w:rsidRDefault="0017691D" w:rsidP="003B33F5">
                        <w:pPr>
                          <w:rPr>
                            <w:rFonts w:ascii="Arial" w:hAnsi="Arial" w:cs="Arial"/>
                            <w:bCs/>
                            <w:color w:val="auto"/>
                            <w:sz w:val="24"/>
                            <w:szCs w:val="20"/>
                          </w:rPr>
                        </w:pPr>
                      </w:p>
                      <w:p w14:paraId="13075725" w14:textId="77777777" w:rsidR="0017691D" w:rsidRPr="006C1E56" w:rsidRDefault="0017691D" w:rsidP="003B33F5">
                        <w:pPr>
                          <w:rPr>
                            <w:rFonts w:ascii="Arial" w:hAnsi="Arial" w:cs="Arial"/>
                            <w:bCs/>
                            <w:color w:val="auto"/>
                            <w:sz w:val="24"/>
                            <w:szCs w:val="24"/>
                          </w:rPr>
                        </w:pPr>
                      </w:p>
                      <w:p w14:paraId="1BA6EB27" w14:textId="77777777" w:rsidR="0017691D" w:rsidRPr="006C1E56" w:rsidRDefault="0017691D" w:rsidP="003B33F5">
                        <w:pPr>
                          <w:rPr>
                            <w:rFonts w:ascii="Arial" w:hAnsi="Arial" w:cs="Arial"/>
                            <w:i/>
                            <w:color w:val="auto"/>
                            <w:sz w:val="24"/>
                            <w:szCs w:val="24"/>
                          </w:rPr>
                        </w:pPr>
                      </w:p>
                    </w:txbxContent>
                  </v:textbox>
                </v:shape>
                <w10:wrap type="square" anchorx="margin"/>
              </v:group>
            </w:pict>
          </mc:Fallback>
        </mc:AlternateContent>
      </w:r>
      <w:bookmarkEnd w:id="4809"/>
      <w:bookmarkEnd w:id="4810"/>
    </w:p>
    <w:p w14:paraId="05C58C17" w14:textId="2028C291" w:rsidR="00760CC3" w:rsidRDefault="00760CC3" w:rsidP="00A01EAB">
      <w:pPr>
        <w:rPr>
          <w:color w:val="auto"/>
          <w:sz w:val="24"/>
          <w:szCs w:val="24"/>
        </w:rPr>
      </w:pPr>
    </w:p>
    <w:p w14:paraId="73BB21B6" w14:textId="1043F22B" w:rsidR="003B33F5" w:rsidRDefault="003B33F5" w:rsidP="00F01638">
      <w:pPr>
        <w:rPr>
          <w:color w:val="auto"/>
          <w:sz w:val="24"/>
          <w:szCs w:val="24"/>
        </w:rPr>
      </w:pPr>
      <w:bookmarkStart w:id="4811" w:name="_Toc25223013"/>
      <w:r>
        <w:rPr>
          <w:rFonts w:ascii="Arial" w:hAnsi="Arial" w:cs="Arial"/>
          <w:noProof/>
          <w:color w:val="161718" w:themeColor="text1"/>
          <w:lang w:eastAsia="es-PE"/>
        </w:rPr>
        <w:lastRenderedPageBreak/>
        <mc:AlternateContent>
          <mc:Choice Requires="wpg">
            <w:drawing>
              <wp:anchor distT="0" distB="0" distL="114300" distR="114300" simplePos="0" relativeHeight="251790336" behindDoc="0" locked="0" layoutInCell="1" allowOverlap="1" wp14:anchorId="4BC7EADA" wp14:editId="7547EC5E">
                <wp:simplePos x="0" y="0"/>
                <wp:positionH relativeFrom="margin">
                  <wp:align>left</wp:align>
                </wp:positionH>
                <wp:positionV relativeFrom="paragraph">
                  <wp:posOffset>0</wp:posOffset>
                </wp:positionV>
                <wp:extent cx="6122035" cy="8353425"/>
                <wp:effectExtent l="0" t="0" r="12065" b="28575"/>
                <wp:wrapTopAndBottom/>
                <wp:docPr id="112" name="Grupo 112"/>
                <wp:cNvGraphicFramePr/>
                <a:graphic xmlns:a="http://schemas.openxmlformats.org/drawingml/2006/main">
                  <a:graphicData uri="http://schemas.microsoft.com/office/word/2010/wordprocessingGroup">
                    <wpg:wgp>
                      <wpg:cNvGrpSpPr/>
                      <wpg:grpSpPr>
                        <a:xfrm>
                          <a:off x="0" y="0"/>
                          <a:ext cx="6122035" cy="8353425"/>
                          <a:chOff x="0" y="0"/>
                          <a:chExt cx="6122353" cy="7543925"/>
                        </a:xfrm>
                      </wpg:grpSpPr>
                      <wpg:grpSp>
                        <wpg:cNvPr id="113" name="Group 13"/>
                        <wpg:cNvGrpSpPr/>
                        <wpg:grpSpPr>
                          <a:xfrm>
                            <a:off x="0" y="0"/>
                            <a:ext cx="6118649" cy="1847878"/>
                            <a:chOff x="0" y="0"/>
                            <a:chExt cx="6118649" cy="1110924"/>
                          </a:xfrm>
                        </wpg:grpSpPr>
                        <wps:wsp>
                          <wps:cNvPr id="114" name="Text Box 8"/>
                          <wps:cNvSpPr txBox="1"/>
                          <wps:spPr>
                            <a:xfrm>
                              <a:off x="521" y="461644"/>
                              <a:ext cx="6118128" cy="649280"/>
                            </a:xfrm>
                            <a:prstGeom prst="rect">
                              <a:avLst/>
                            </a:prstGeom>
                            <a:solidFill>
                              <a:schemeClr val="lt1"/>
                            </a:solidFill>
                            <a:ln w="6350">
                              <a:solidFill>
                                <a:schemeClr val="bg2">
                                  <a:lumMod val="50000"/>
                                </a:schemeClr>
                              </a:solidFill>
                            </a:ln>
                          </wps:spPr>
                          <wps:txbx>
                            <w:txbxContent>
                              <w:p w14:paraId="12FE2108"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17691D" w:rsidRPr="0089384D" w:rsidRDefault="0017691D" w:rsidP="003B33F5">
                                <w:pPr>
                                  <w:rPr>
                                    <w:rFonts w:ascii="Arial" w:hAnsi="Arial" w:cs="Arial"/>
                                    <w:color w:val="auto"/>
                                    <w:sz w:val="24"/>
                                    <w:szCs w:val="20"/>
                                  </w:rPr>
                                </w:pPr>
                              </w:p>
                              <w:p w14:paraId="24C108D4" w14:textId="77777777" w:rsidR="0017691D" w:rsidRDefault="0017691D" w:rsidP="003B33F5">
                                <w:pPr>
                                  <w:rPr>
                                    <w:rFonts w:ascii="Arial" w:hAnsi="Arial" w:cs="Arial"/>
                                  </w:rPr>
                                </w:pPr>
                              </w:p>
                              <w:p w14:paraId="1C7C7CD1" w14:textId="77777777" w:rsidR="0017691D" w:rsidRDefault="0017691D"/>
                              <w:p w14:paraId="6ECD228F"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17691D" w:rsidRPr="0089384D" w:rsidRDefault="0017691D" w:rsidP="003B33F5">
                                <w:pPr>
                                  <w:rPr>
                                    <w:rFonts w:ascii="Arial" w:hAnsi="Arial" w:cs="Arial"/>
                                    <w:color w:val="auto"/>
                                    <w:sz w:val="24"/>
                                    <w:szCs w:val="20"/>
                                  </w:rPr>
                                </w:pPr>
                              </w:p>
                              <w:p w14:paraId="5E85FAC8" w14:textId="77777777" w:rsidR="0017691D" w:rsidRDefault="0017691D" w:rsidP="003B33F5">
                                <w:pPr>
                                  <w:rPr>
                                    <w:rFonts w:ascii="Arial" w:hAnsi="Arial" w:cs="Arial"/>
                                  </w:rPr>
                                </w:pPr>
                              </w:p>
                              <w:p w14:paraId="54F2A8EA" w14:textId="77777777" w:rsidR="0017691D" w:rsidRDefault="0017691D"/>
                              <w:p w14:paraId="57283083"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17691D" w:rsidRPr="0089384D" w:rsidRDefault="0017691D" w:rsidP="003B33F5">
                                <w:pPr>
                                  <w:rPr>
                                    <w:rFonts w:ascii="Arial" w:hAnsi="Arial" w:cs="Arial"/>
                                    <w:color w:val="auto"/>
                                    <w:sz w:val="24"/>
                                    <w:szCs w:val="20"/>
                                  </w:rPr>
                                </w:pPr>
                              </w:p>
                              <w:p w14:paraId="3599450F" w14:textId="77777777" w:rsidR="0017691D" w:rsidRDefault="0017691D" w:rsidP="003B33F5">
                                <w:pPr>
                                  <w:rPr>
                                    <w:rFonts w:ascii="Arial" w:hAnsi="Arial" w:cs="Arial"/>
                                  </w:rPr>
                                </w:pPr>
                              </w:p>
                              <w:p w14:paraId="53FB2EC8" w14:textId="77777777" w:rsidR="0017691D" w:rsidRDefault="0017691D"/>
                              <w:p w14:paraId="47F6FBE6"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17691D" w:rsidRPr="0089384D" w:rsidRDefault="0017691D" w:rsidP="003B33F5">
                                <w:pPr>
                                  <w:rPr>
                                    <w:rFonts w:ascii="Arial" w:hAnsi="Arial" w:cs="Arial"/>
                                    <w:color w:val="auto"/>
                                    <w:sz w:val="24"/>
                                    <w:szCs w:val="20"/>
                                  </w:rPr>
                                </w:pPr>
                              </w:p>
                              <w:p w14:paraId="1F474BF6" w14:textId="77777777" w:rsidR="0017691D" w:rsidRDefault="0017691D"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0431CA5"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17691D" w:rsidRPr="00F83186" w:rsidRDefault="0017691D" w:rsidP="003B33F5">
                                <w:pPr>
                                  <w:rPr>
                                    <w:rFonts w:ascii="Arial" w:hAnsi="Arial" w:cs="Arial"/>
                                  </w:rPr>
                                </w:pPr>
                              </w:p>
                              <w:p w14:paraId="7B2443A1" w14:textId="77777777" w:rsidR="0017691D" w:rsidRPr="00F83186" w:rsidRDefault="0017691D" w:rsidP="003B33F5">
                                <w:pPr>
                                  <w:rPr>
                                    <w:rFonts w:ascii="Arial" w:hAnsi="Arial" w:cs="Arial"/>
                                  </w:rPr>
                                </w:pPr>
                              </w:p>
                              <w:p w14:paraId="39436CE7" w14:textId="77777777" w:rsidR="0017691D" w:rsidRPr="00F83186" w:rsidRDefault="0017691D" w:rsidP="003B33F5">
                                <w:pPr>
                                  <w:rPr>
                                    <w:rFonts w:ascii="Arial" w:hAnsi="Arial" w:cs="Arial"/>
                                    <w:i/>
                                    <w:color w:val="161718" w:themeColor="text1"/>
                                  </w:rPr>
                                </w:pPr>
                              </w:p>
                              <w:p w14:paraId="6AB5A5AB" w14:textId="77777777" w:rsidR="0017691D" w:rsidRDefault="0017691D"/>
                              <w:p w14:paraId="55A18376"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17691D" w:rsidRPr="00F83186" w:rsidRDefault="0017691D" w:rsidP="003B33F5">
                                <w:pPr>
                                  <w:rPr>
                                    <w:rFonts w:ascii="Arial" w:hAnsi="Arial" w:cs="Arial"/>
                                  </w:rPr>
                                </w:pPr>
                              </w:p>
                              <w:p w14:paraId="0520F4B7" w14:textId="77777777" w:rsidR="0017691D" w:rsidRPr="00F83186" w:rsidRDefault="0017691D" w:rsidP="003B33F5">
                                <w:pPr>
                                  <w:rPr>
                                    <w:rFonts w:ascii="Arial" w:hAnsi="Arial" w:cs="Arial"/>
                                  </w:rPr>
                                </w:pPr>
                              </w:p>
                              <w:p w14:paraId="5C58B532" w14:textId="77777777" w:rsidR="0017691D" w:rsidRPr="00F83186" w:rsidRDefault="0017691D" w:rsidP="003B33F5">
                                <w:pPr>
                                  <w:rPr>
                                    <w:rFonts w:ascii="Arial" w:hAnsi="Arial" w:cs="Arial"/>
                                    <w:i/>
                                    <w:color w:val="161718" w:themeColor="text1"/>
                                  </w:rPr>
                                </w:pPr>
                              </w:p>
                              <w:p w14:paraId="522C1927" w14:textId="77777777" w:rsidR="0017691D" w:rsidRDefault="0017691D"/>
                              <w:p w14:paraId="4586737E"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17691D" w:rsidRPr="00F83186" w:rsidRDefault="0017691D" w:rsidP="003B33F5">
                                <w:pPr>
                                  <w:rPr>
                                    <w:rFonts w:ascii="Arial" w:hAnsi="Arial" w:cs="Arial"/>
                                  </w:rPr>
                                </w:pPr>
                              </w:p>
                              <w:p w14:paraId="17BC4329" w14:textId="77777777" w:rsidR="0017691D" w:rsidRPr="00F83186" w:rsidRDefault="0017691D" w:rsidP="003B33F5">
                                <w:pPr>
                                  <w:rPr>
                                    <w:rFonts w:ascii="Arial" w:hAnsi="Arial" w:cs="Arial"/>
                                  </w:rPr>
                                </w:pPr>
                              </w:p>
                              <w:p w14:paraId="2C693584" w14:textId="77777777" w:rsidR="0017691D" w:rsidRPr="00F83186" w:rsidRDefault="0017691D" w:rsidP="003B33F5">
                                <w:pPr>
                                  <w:rPr>
                                    <w:rFonts w:ascii="Arial" w:hAnsi="Arial" w:cs="Arial"/>
                                    <w:i/>
                                    <w:color w:val="161718" w:themeColor="text1"/>
                                  </w:rPr>
                                </w:pPr>
                              </w:p>
                              <w:p w14:paraId="5B36D694" w14:textId="77777777" w:rsidR="0017691D" w:rsidRDefault="0017691D"/>
                              <w:p w14:paraId="7DF002C0"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17691D" w:rsidRPr="00F83186" w:rsidRDefault="0017691D" w:rsidP="003B33F5">
                                <w:pPr>
                                  <w:rPr>
                                    <w:rFonts w:ascii="Arial" w:hAnsi="Arial" w:cs="Arial"/>
                                  </w:rPr>
                                </w:pPr>
                              </w:p>
                              <w:p w14:paraId="6A096C39" w14:textId="77777777" w:rsidR="0017691D" w:rsidRPr="00F83186" w:rsidRDefault="0017691D" w:rsidP="003B33F5">
                                <w:pPr>
                                  <w:rPr>
                                    <w:rFonts w:ascii="Arial" w:hAnsi="Arial" w:cs="Arial"/>
                                  </w:rPr>
                                </w:pPr>
                              </w:p>
                              <w:p w14:paraId="0689A891" w14:textId="77777777" w:rsidR="0017691D" w:rsidRPr="00F83186"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8D9994F" w14:textId="6D2E92EB"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17691D" w:rsidRPr="0089384D" w:rsidRDefault="0017691D" w:rsidP="003B33F5">
                                <w:pPr>
                                  <w:rPr>
                                    <w:rFonts w:ascii="Arial" w:hAnsi="Arial" w:cs="Arial"/>
                                    <w:color w:val="auto"/>
                                    <w:sz w:val="24"/>
                                    <w:szCs w:val="20"/>
                                  </w:rPr>
                                </w:pPr>
                              </w:p>
                              <w:p w14:paraId="55E922CC" w14:textId="77777777" w:rsidR="0017691D" w:rsidRPr="0078782C" w:rsidRDefault="0017691D" w:rsidP="003B33F5">
                                <w:pPr>
                                  <w:rPr>
                                    <w:rFonts w:ascii="Arial" w:hAnsi="Arial" w:cs="Arial"/>
                                  </w:rPr>
                                </w:pPr>
                              </w:p>
                              <w:p w14:paraId="6BE8C98B" w14:textId="77777777" w:rsidR="0017691D" w:rsidRPr="0078782C" w:rsidRDefault="0017691D" w:rsidP="003B33F5">
                                <w:pPr>
                                  <w:rPr>
                                    <w:rFonts w:ascii="Arial" w:hAnsi="Arial" w:cs="Arial"/>
                                    <w:i/>
                                    <w:color w:val="161718" w:themeColor="text1"/>
                                  </w:rPr>
                                </w:pPr>
                              </w:p>
                              <w:p w14:paraId="5C88C6BD" w14:textId="77777777" w:rsidR="0017691D" w:rsidRDefault="0017691D"/>
                              <w:p w14:paraId="063D3A93"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17691D" w:rsidRPr="0089384D" w:rsidRDefault="0017691D" w:rsidP="003B33F5">
                                <w:pPr>
                                  <w:rPr>
                                    <w:rFonts w:ascii="Arial" w:hAnsi="Arial" w:cs="Arial"/>
                                    <w:color w:val="auto"/>
                                    <w:sz w:val="24"/>
                                    <w:szCs w:val="20"/>
                                  </w:rPr>
                                </w:pPr>
                              </w:p>
                              <w:p w14:paraId="7B97E493" w14:textId="77777777" w:rsidR="0017691D" w:rsidRPr="0078782C" w:rsidRDefault="0017691D" w:rsidP="003B33F5">
                                <w:pPr>
                                  <w:rPr>
                                    <w:rFonts w:ascii="Arial" w:hAnsi="Arial" w:cs="Arial"/>
                                  </w:rPr>
                                </w:pPr>
                              </w:p>
                              <w:p w14:paraId="0D28D6F6" w14:textId="77777777" w:rsidR="0017691D" w:rsidRPr="0078782C" w:rsidRDefault="0017691D" w:rsidP="003B33F5">
                                <w:pPr>
                                  <w:rPr>
                                    <w:rFonts w:ascii="Arial" w:hAnsi="Arial" w:cs="Arial"/>
                                    <w:i/>
                                    <w:color w:val="161718" w:themeColor="text1"/>
                                  </w:rPr>
                                </w:pPr>
                              </w:p>
                              <w:p w14:paraId="72CB6312" w14:textId="77777777" w:rsidR="0017691D" w:rsidRDefault="0017691D"/>
                              <w:p w14:paraId="2DDC770C"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17691D" w:rsidRPr="0089384D" w:rsidRDefault="0017691D" w:rsidP="003B33F5">
                                <w:pPr>
                                  <w:rPr>
                                    <w:rFonts w:ascii="Arial" w:hAnsi="Arial" w:cs="Arial"/>
                                    <w:color w:val="auto"/>
                                    <w:sz w:val="24"/>
                                    <w:szCs w:val="20"/>
                                  </w:rPr>
                                </w:pPr>
                              </w:p>
                              <w:p w14:paraId="2919690F" w14:textId="77777777" w:rsidR="0017691D" w:rsidRPr="0078782C" w:rsidRDefault="0017691D" w:rsidP="003B33F5">
                                <w:pPr>
                                  <w:rPr>
                                    <w:rFonts w:ascii="Arial" w:hAnsi="Arial" w:cs="Arial"/>
                                  </w:rPr>
                                </w:pPr>
                              </w:p>
                              <w:p w14:paraId="4EE01D78" w14:textId="77777777" w:rsidR="0017691D" w:rsidRPr="0078782C" w:rsidRDefault="0017691D" w:rsidP="003B33F5">
                                <w:pPr>
                                  <w:rPr>
                                    <w:rFonts w:ascii="Arial" w:hAnsi="Arial" w:cs="Arial"/>
                                    <w:i/>
                                    <w:color w:val="161718" w:themeColor="text1"/>
                                  </w:rPr>
                                </w:pPr>
                              </w:p>
                              <w:p w14:paraId="06D76734" w14:textId="77777777" w:rsidR="0017691D" w:rsidRDefault="0017691D"/>
                              <w:p w14:paraId="2F4D3919"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17691D" w:rsidRPr="0089384D" w:rsidRDefault="0017691D" w:rsidP="003B33F5">
                                <w:pPr>
                                  <w:rPr>
                                    <w:rFonts w:ascii="Arial" w:hAnsi="Arial" w:cs="Arial"/>
                                    <w:color w:val="auto"/>
                                    <w:sz w:val="24"/>
                                    <w:szCs w:val="20"/>
                                  </w:rPr>
                                </w:pPr>
                              </w:p>
                              <w:p w14:paraId="1302B97B" w14:textId="77777777" w:rsidR="0017691D" w:rsidRPr="0078782C" w:rsidRDefault="0017691D" w:rsidP="003B33F5">
                                <w:pPr>
                                  <w:rPr>
                                    <w:rFonts w:ascii="Arial" w:hAnsi="Arial" w:cs="Arial"/>
                                  </w:rPr>
                                </w:pPr>
                              </w:p>
                              <w:p w14:paraId="6A925D9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6145EE4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17691D" w:rsidRPr="0078782C" w:rsidRDefault="0017691D" w:rsidP="003B33F5">
                                <w:pPr>
                                  <w:rPr>
                                    <w:rFonts w:ascii="Arial" w:hAnsi="Arial" w:cs="Arial"/>
                                  </w:rPr>
                                </w:pPr>
                              </w:p>
                              <w:p w14:paraId="28A7C93D" w14:textId="77777777" w:rsidR="0017691D" w:rsidRPr="0078782C" w:rsidRDefault="0017691D" w:rsidP="003B33F5">
                                <w:pPr>
                                  <w:rPr>
                                    <w:rFonts w:ascii="Arial" w:hAnsi="Arial" w:cs="Arial"/>
                                    <w:i/>
                                    <w:color w:val="161718" w:themeColor="text1"/>
                                  </w:rPr>
                                </w:pPr>
                              </w:p>
                              <w:p w14:paraId="47DFEBFF" w14:textId="77777777" w:rsidR="0017691D" w:rsidRDefault="0017691D"/>
                              <w:p w14:paraId="746D705F"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17691D" w:rsidRPr="0078782C" w:rsidRDefault="0017691D" w:rsidP="003B33F5">
                                <w:pPr>
                                  <w:rPr>
                                    <w:rFonts w:ascii="Arial" w:hAnsi="Arial" w:cs="Arial"/>
                                  </w:rPr>
                                </w:pPr>
                              </w:p>
                              <w:p w14:paraId="5C8F3B28" w14:textId="77777777" w:rsidR="0017691D" w:rsidRPr="0078782C" w:rsidRDefault="0017691D" w:rsidP="003B33F5">
                                <w:pPr>
                                  <w:rPr>
                                    <w:rFonts w:ascii="Arial" w:hAnsi="Arial" w:cs="Arial"/>
                                    <w:i/>
                                    <w:color w:val="161718" w:themeColor="text1"/>
                                  </w:rPr>
                                </w:pPr>
                              </w:p>
                              <w:p w14:paraId="7DDD5381" w14:textId="77777777" w:rsidR="0017691D" w:rsidRDefault="0017691D"/>
                              <w:p w14:paraId="6604CABC"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17691D" w:rsidRPr="0078782C" w:rsidRDefault="0017691D" w:rsidP="003B33F5">
                                <w:pPr>
                                  <w:rPr>
                                    <w:rFonts w:ascii="Arial" w:hAnsi="Arial" w:cs="Arial"/>
                                  </w:rPr>
                                </w:pPr>
                              </w:p>
                              <w:p w14:paraId="47F8DBB0" w14:textId="77777777" w:rsidR="0017691D" w:rsidRPr="0078782C" w:rsidRDefault="0017691D" w:rsidP="003B33F5">
                                <w:pPr>
                                  <w:rPr>
                                    <w:rFonts w:ascii="Arial" w:hAnsi="Arial" w:cs="Arial"/>
                                    <w:i/>
                                    <w:color w:val="161718" w:themeColor="text1"/>
                                  </w:rPr>
                                </w:pPr>
                              </w:p>
                              <w:p w14:paraId="3110C5A1" w14:textId="77777777" w:rsidR="0017691D" w:rsidRDefault="0017691D"/>
                              <w:p w14:paraId="6D52D3A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17691D" w:rsidRPr="0078782C" w:rsidRDefault="0017691D" w:rsidP="003B33F5">
                                <w:pPr>
                                  <w:rPr>
                                    <w:rFonts w:ascii="Arial" w:hAnsi="Arial" w:cs="Arial"/>
                                  </w:rPr>
                                </w:pPr>
                              </w:p>
                              <w:p w14:paraId="7816FBA7"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Text Box 19"/>
                        <wps:cNvSpPr txBox="1"/>
                        <wps:spPr>
                          <a:xfrm>
                            <a:off x="4763" y="1847880"/>
                            <a:ext cx="6117590" cy="5696045"/>
                          </a:xfrm>
                          <a:prstGeom prst="rect">
                            <a:avLst/>
                          </a:prstGeom>
                          <a:solidFill>
                            <a:schemeClr val="lt1"/>
                          </a:solidFill>
                          <a:ln w="6350">
                            <a:solidFill>
                              <a:schemeClr val="bg2">
                                <a:lumMod val="50000"/>
                              </a:schemeClr>
                            </a:solidFill>
                          </a:ln>
                        </wps:spPr>
                        <wps:txbx>
                          <w:txbxContent>
                            <w:p w14:paraId="74392C4C"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17691D" w:rsidRPr="008B0442" w:rsidRDefault="0017691D" w:rsidP="003B33F5">
                              <w:pPr>
                                <w:rPr>
                                  <w:rFonts w:cs="Arial"/>
                                  <w:bCs/>
                                  <w:color w:val="auto"/>
                                  <w:sz w:val="24"/>
                                  <w:szCs w:val="20"/>
                                </w:rPr>
                              </w:pPr>
                            </w:p>
                            <w:p w14:paraId="16F1C291"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17691D" w:rsidRDefault="0017691D" w:rsidP="003B33F5">
                              <w:pPr>
                                <w:rPr>
                                  <w:rFonts w:ascii="Arial" w:hAnsi="Arial" w:cs="Arial"/>
                                  <w:i/>
                                  <w:color w:val="auto"/>
                                  <w:sz w:val="24"/>
                                  <w:szCs w:val="24"/>
                                </w:rPr>
                              </w:pPr>
                            </w:p>
                            <w:p w14:paraId="2CC8C0DE"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17691D" w:rsidRDefault="0017691D">
                              <w:pPr>
                                <w:rPr>
                                  <w:rFonts w:cs="Arial"/>
                                  <w:bCs/>
                                  <w:color w:val="auto"/>
                                  <w:sz w:val="24"/>
                                  <w:szCs w:val="20"/>
                                </w:rPr>
                              </w:pPr>
                            </w:p>
                            <w:p w14:paraId="2BBA4CF7" w14:textId="77777777" w:rsidR="0017691D" w:rsidRDefault="0017691D">
                              <w:pPr>
                                <w:rPr>
                                  <w:rFonts w:cs="Arial"/>
                                  <w:bCs/>
                                  <w:color w:val="auto"/>
                                  <w:sz w:val="24"/>
                                  <w:szCs w:val="20"/>
                                </w:rPr>
                              </w:pPr>
                            </w:p>
                            <w:p w14:paraId="25277886" w14:textId="77777777" w:rsidR="0017691D" w:rsidRDefault="0017691D"/>
                            <w:p w14:paraId="76476985"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17691D" w:rsidRPr="008B0442" w:rsidRDefault="0017691D" w:rsidP="003B33F5">
                              <w:pPr>
                                <w:rPr>
                                  <w:rFonts w:cs="Arial"/>
                                  <w:bCs/>
                                  <w:color w:val="auto"/>
                                  <w:sz w:val="24"/>
                                  <w:szCs w:val="20"/>
                                </w:rPr>
                              </w:pPr>
                            </w:p>
                            <w:p w14:paraId="2B7696D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17691D" w:rsidRDefault="0017691D" w:rsidP="003B33F5">
                              <w:pPr>
                                <w:rPr>
                                  <w:rFonts w:ascii="Arial" w:hAnsi="Arial" w:cs="Arial"/>
                                  <w:i/>
                                  <w:color w:val="auto"/>
                                  <w:sz w:val="24"/>
                                  <w:szCs w:val="24"/>
                                </w:rPr>
                              </w:pPr>
                            </w:p>
                            <w:p w14:paraId="240E5C2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17691D" w:rsidRPr="008B0442" w:rsidRDefault="0017691D" w:rsidP="003B33F5">
                              <w:pPr>
                                <w:rPr>
                                  <w:rFonts w:cs="Arial"/>
                                  <w:bCs/>
                                  <w:color w:val="auto"/>
                                  <w:sz w:val="24"/>
                                  <w:szCs w:val="24"/>
                                </w:rPr>
                              </w:pPr>
                              <w:r>
                                <w:rPr>
                                  <w:rFonts w:cs="Arial"/>
                                  <w:bCs/>
                                  <w:color w:val="auto"/>
                                  <w:sz w:val="24"/>
                                  <w:szCs w:val="24"/>
                                </w:rPr>
                                <w:t>.</w:t>
                              </w:r>
                            </w:p>
                            <w:p w14:paraId="6A8128A5" w14:textId="77777777" w:rsidR="0017691D" w:rsidRPr="0089384D" w:rsidRDefault="0017691D" w:rsidP="003B33F5">
                              <w:pPr>
                                <w:rPr>
                                  <w:rFonts w:ascii="Arial" w:hAnsi="Arial" w:cs="Arial"/>
                                  <w:i/>
                                  <w:color w:val="auto"/>
                                  <w:sz w:val="24"/>
                                  <w:szCs w:val="24"/>
                                </w:rPr>
                              </w:pPr>
                            </w:p>
                            <w:p w14:paraId="7801364D" w14:textId="77777777" w:rsidR="0017691D" w:rsidRDefault="0017691D"/>
                            <w:p w14:paraId="1170D4E4"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17691D" w:rsidRPr="008B0442" w:rsidRDefault="0017691D" w:rsidP="003B33F5">
                              <w:pPr>
                                <w:rPr>
                                  <w:rFonts w:cs="Arial"/>
                                  <w:bCs/>
                                  <w:color w:val="auto"/>
                                  <w:sz w:val="24"/>
                                  <w:szCs w:val="20"/>
                                </w:rPr>
                              </w:pPr>
                            </w:p>
                            <w:p w14:paraId="197384D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17691D" w:rsidRDefault="0017691D" w:rsidP="003B33F5">
                              <w:pPr>
                                <w:rPr>
                                  <w:rFonts w:ascii="Arial" w:hAnsi="Arial" w:cs="Arial"/>
                                  <w:i/>
                                  <w:color w:val="auto"/>
                                  <w:sz w:val="24"/>
                                  <w:szCs w:val="24"/>
                                </w:rPr>
                              </w:pPr>
                            </w:p>
                            <w:p w14:paraId="69A1AB1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17691D" w:rsidRDefault="0017691D">
                              <w:pPr>
                                <w:rPr>
                                  <w:rFonts w:cs="Arial"/>
                                  <w:bCs/>
                                  <w:color w:val="auto"/>
                                  <w:sz w:val="24"/>
                                  <w:szCs w:val="20"/>
                                </w:rPr>
                              </w:pPr>
                            </w:p>
                            <w:p w14:paraId="4B4041C8" w14:textId="77777777" w:rsidR="0017691D" w:rsidRDefault="0017691D">
                              <w:pPr>
                                <w:rPr>
                                  <w:rFonts w:cs="Arial"/>
                                  <w:bCs/>
                                  <w:color w:val="auto"/>
                                  <w:sz w:val="24"/>
                                  <w:szCs w:val="20"/>
                                </w:rPr>
                              </w:pPr>
                            </w:p>
                            <w:p w14:paraId="7B287962" w14:textId="77777777" w:rsidR="0017691D" w:rsidRDefault="0017691D"/>
                            <w:p w14:paraId="6E58EE6E"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17691D" w:rsidRPr="008B0442" w:rsidRDefault="0017691D" w:rsidP="003B33F5">
                              <w:pPr>
                                <w:rPr>
                                  <w:rFonts w:cs="Arial"/>
                                  <w:bCs/>
                                  <w:color w:val="auto"/>
                                  <w:sz w:val="24"/>
                                  <w:szCs w:val="20"/>
                                </w:rPr>
                              </w:pPr>
                            </w:p>
                            <w:p w14:paraId="4D6E8493"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17691D" w:rsidRDefault="0017691D" w:rsidP="003B33F5">
                              <w:pPr>
                                <w:rPr>
                                  <w:rFonts w:ascii="Arial" w:hAnsi="Arial" w:cs="Arial"/>
                                  <w:i/>
                                  <w:color w:val="auto"/>
                                  <w:sz w:val="24"/>
                                  <w:szCs w:val="24"/>
                                </w:rPr>
                              </w:pPr>
                            </w:p>
                            <w:p w14:paraId="1E75C2B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17691D" w:rsidRPr="008B0442" w:rsidRDefault="0017691D" w:rsidP="003B33F5">
                              <w:pPr>
                                <w:rPr>
                                  <w:rFonts w:cs="Arial"/>
                                  <w:bCs/>
                                  <w:color w:val="auto"/>
                                  <w:sz w:val="24"/>
                                  <w:szCs w:val="24"/>
                                </w:rPr>
                              </w:pPr>
                              <w:r>
                                <w:rPr>
                                  <w:rFonts w:cs="Arial"/>
                                  <w:bCs/>
                                  <w:color w:val="auto"/>
                                  <w:sz w:val="24"/>
                                  <w:szCs w:val="24"/>
                                </w:rPr>
                                <w:t>.</w:t>
                              </w:r>
                            </w:p>
                            <w:p w14:paraId="7789368E" w14:textId="77777777" w:rsidR="0017691D" w:rsidRPr="0089384D" w:rsidRDefault="0017691D"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C7EADA" id="Grupo 112" o:spid="_x0000_s1094" style="position:absolute;margin-left:0;margin-top:0;width:482.05pt;height:657.75pt;z-index:251790336;mso-position-horizontal:left;mso-position-horizontal-relative:margin;mso-position-vertical-relative:text;mso-height-relative:margin" coordsize="61223,7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">
                <v:group id="Group 13" o:spid="_x0000_s1095" style="position:absolute;width:61186;height:18478" coordsize="61186,1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_x0000_s1096" type="#_x0000_t202" style="position:absolute;left:5;top:4616;width:61181;height:6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" fillcolor="white [3201]" strokecolor="#6e7277 [1614]" strokeweight=".5pt">
                    <v:textbox>
                      <w:txbxContent>
                        <w:p w14:paraId="12FE2108"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17691D" w:rsidRPr="0089384D" w:rsidRDefault="0017691D" w:rsidP="003B33F5">
                          <w:pPr>
                            <w:rPr>
                              <w:rFonts w:ascii="Arial" w:hAnsi="Arial" w:cs="Arial"/>
                              <w:color w:val="auto"/>
                              <w:sz w:val="24"/>
                              <w:szCs w:val="20"/>
                            </w:rPr>
                          </w:pPr>
                        </w:p>
                        <w:p w14:paraId="24C108D4" w14:textId="77777777" w:rsidR="0017691D" w:rsidRDefault="0017691D" w:rsidP="003B33F5">
                          <w:pPr>
                            <w:rPr>
                              <w:rFonts w:ascii="Arial" w:hAnsi="Arial" w:cs="Arial"/>
                            </w:rPr>
                          </w:pPr>
                        </w:p>
                        <w:p w14:paraId="1C7C7CD1" w14:textId="77777777" w:rsidR="0017691D" w:rsidRDefault="0017691D"/>
                        <w:p w14:paraId="6ECD228F"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17691D" w:rsidRPr="0089384D" w:rsidRDefault="0017691D" w:rsidP="003B33F5">
                          <w:pPr>
                            <w:rPr>
                              <w:rFonts w:ascii="Arial" w:hAnsi="Arial" w:cs="Arial"/>
                              <w:color w:val="auto"/>
                              <w:sz w:val="24"/>
                              <w:szCs w:val="20"/>
                            </w:rPr>
                          </w:pPr>
                        </w:p>
                        <w:p w14:paraId="5E85FAC8" w14:textId="77777777" w:rsidR="0017691D" w:rsidRDefault="0017691D" w:rsidP="003B33F5">
                          <w:pPr>
                            <w:rPr>
                              <w:rFonts w:ascii="Arial" w:hAnsi="Arial" w:cs="Arial"/>
                            </w:rPr>
                          </w:pPr>
                        </w:p>
                        <w:p w14:paraId="54F2A8EA" w14:textId="77777777" w:rsidR="0017691D" w:rsidRDefault="0017691D"/>
                        <w:p w14:paraId="57283083"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17691D" w:rsidRPr="0089384D" w:rsidRDefault="0017691D" w:rsidP="003B33F5">
                          <w:pPr>
                            <w:rPr>
                              <w:rFonts w:ascii="Arial" w:hAnsi="Arial" w:cs="Arial"/>
                              <w:color w:val="auto"/>
                              <w:sz w:val="24"/>
                              <w:szCs w:val="20"/>
                            </w:rPr>
                          </w:pPr>
                        </w:p>
                        <w:p w14:paraId="3599450F" w14:textId="77777777" w:rsidR="0017691D" w:rsidRDefault="0017691D" w:rsidP="003B33F5">
                          <w:pPr>
                            <w:rPr>
                              <w:rFonts w:ascii="Arial" w:hAnsi="Arial" w:cs="Arial"/>
                            </w:rPr>
                          </w:pPr>
                        </w:p>
                        <w:p w14:paraId="53FB2EC8" w14:textId="77777777" w:rsidR="0017691D" w:rsidRDefault="0017691D"/>
                        <w:p w14:paraId="47F6FBE6"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17691D" w:rsidRPr="0089384D" w:rsidRDefault="0017691D" w:rsidP="003B33F5">
                          <w:pPr>
                            <w:rPr>
                              <w:rFonts w:ascii="Arial" w:hAnsi="Arial" w:cs="Arial"/>
                              <w:color w:val="auto"/>
                              <w:sz w:val="24"/>
                              <w:szCs w:val="20"/>
                            </w:rPr>
                          </w:pPr>
                        </w:p>
                        <w:p w14:paraId="1F474BF6" w14:textId="77777777" w:rsidR="0017691D" w:rsidRDefault="0017691D" w:rsidP="003B33F5">
                          <w:pPr>
                            <w:rPr>
                              <w:rFonts w:ascii="Arial" w:hAnsi="Arial" w:cs="Arial"/>
                            </w:rPr>
                          </w:pPr>
                        </w:p>
                      </w:txbxContent>
                    </v:textbox>
                  </v:shape>
                  <v:shape id="Text Box 9" o:spid="_x0000_s1097"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" fillcolor="white [3201]" strokecolor="#6e7277 [1614]" strokeweight=".5pt">
                    <v:textbox>
                      <w:txbxContent>
                        <w:p w14:paraId="00431CA5"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17691D" w:rsidRPr="00F83186" w:rsidRDefault="0017691D" w:rsidP="003B33F5">
                          <w:pPr>
                            <w:rPr>
                              <w:rFonts w:ascii="Arial" w:hAnsi="Arial" w:cs="Arial"/>
                            </w:rPr>
                          </w:pPr>
                        </w:p>
                        <w:p w14:paraId="7B2443A1" w14:textId="77777777" w:rsidR="0017691D" w:rsidRPr="00F83186" w:rsidRDefault="0017691D" w:rsidP="003B33F5">
                          <w:pPr>
                            <w:rPr>
                              <w:rFonts w:ascii="Arial" w:hAnsi="Arial" w:cs="Arial"/>
                            </w:rPr>
                          </w:pPr>
                        </w:p>
                        <w:p w14:paraId="39436CE7" w14:textId="77777777" w:rsidR="0017691D" w:rsidRPr="00F83186" w:rsidRDefault="0017691D" w:rsidP="003B33F5">
                          <w:pPr>
                            <w:rPr>
                              <w:rFonts w:ascii="Arial" w:hAnsi="Arial" w:cs="Arial"/>
                              <w:i/>
                              <w:color w:val="161718" w:themeColor="text1"/>
                            </w:rPr>
                          </w:pPr>
                        </w:p>
                        <w:p w14:paraId="6AB5A5AB" w14:textId="77777777" w:rsidR="0017691D" w:rsidRDefault="0017691D"/>
                        <w:p w14:paraId="55A18376"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17691D" w:rsidRPr="00F83186" w:rsidRDefault="0017691D" w:rsidP="003B33F5">
                          <w:pPr>
                            <w:rPr>
                              <w:rFonts w:ascii="Arial" w:hAnsi="Arial" w:cs="Arial"/>
                            </w:rPr>
                          </w:pPr>
                        </w:p>
                        <w:p w14:paraId="0520F4B7" w14:textId="77777777" w:rsidR="0017691D" w:rsidRPr="00F83186" w:rsidRDefault="0017691D" w:rsidP="003B33F5">
                          <w:pPr>
                            <w:rPr>
                              <w:rFonts w:ascii="Arial" w:hAnsi="Arial" w:cs="Arial"/>
                            </w:rPr>
                          </w:pPr>
                        </w:p>
                        <w:p w14:paraId="5C58B532" w14:textId="77777777" w:rsidR="0017691D" w:rsidRPr="00F83186" w:rsidRDefault="0017691D" w:rsidP="003B33F5">
                          <w:pPr>
                            <w:rPr>
                              <w:rFonts w:ascii="Arial" w:hAnsi="Arial" w:cs="Arial"/>
                              <w:i/>
                              <w:color w:val="161718" w:themeColor="text1"/>
                            </w:rPr>
                          </w:pPr>
                        </w:p>
                        <w:p w14:paraId="522C1927" w14:textId="77777777" w:rsidR="0017691D" w:rsidRDefault="0017691D"/>
                        <w:p w14:paraId="4586737E"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17691D" w:rsidRPr="00F83186" w:rsidRDefault="0017691D" w:rsidP="003B33F5">
                          <w:pPr>
                            <w:rPr>
                              <w:rFonts w:ascii="Arial" w:hAnsi="Arial" w:cs="Arial"/>
                            </w:rPr>
                          </w:pPr>
                        </w:p>
                        <w:p w14:paraId="17BC4329" w14:textId="77777777" w:rsidR="0017691D" w:rsidRPr="00F83186" w:rsidRDefault="0017691D" w:rsidP="003B33F5">
                          <w:pPr>
                            <w:rPr>
                              <w:rFonts w:ascii="Arial" w:hAnsi="Arial" w:cs="Arial"/>
                            </w:rPr>
                          </w:pPr>
                        </w:p>
                        <w:p w14:paraId="2C693584" w14:textId="77777777" w:rsidR="0017691D" w:rsidRPr="00F83186" w:rsidRDefault="0017691D" w:rsidP="003B33F5">
                          <w:pPr>
                            <w:rPr>
                              <w:rFonts w:ascii="Arial" w:hAnsi="Arial" w:cs="Arial"/>
                              <w:i/>
                              <w:color w:val="161718" w:themeColor="text1"/>
                            </w:rPr>
                          </w:pPr>
                        </w:p>
                        <w:p w14:paraId="5B36D694" w14:textId="77777777" w:rsidR="0017691D" w:rsidRDefault="0017691D"/>
                        <w:p w14:paraId="7DF002C0"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17691D" w:rsidRPr="00F83186" w:rsidRDefault="0017691D" w:rsidP="003B33F5">
                          <w:pPr>
                            <w:rPr>
                              <w:rFonts w:ascii="Arial" w:hAnsi="Arial" w:cs="Arial"/>
                            </w:rPr>
                          </w:pPr>
                        </w:p>
                        <w:p w14:paraId="6A096C39" w14:textId="77777777" w:rsidR="0017691D" w:rsidRPr="00F83186" w:rsidRDefault="0017691D" w:rsidP="003B33F5">
                          <w:pPr>
                            <w:rPr>
                              <w:rFonts w:ascii="Arial" w:hAnsi="Arial" w:cs="Arial"/>
                            </w:rPr>
                          </w:pPr>
                        </w:p>
                        <w:p w14:paraId="0689A891" w14:textId="77777777" w:rsidR="0017691D" w:rsidRPr="00F83186" w:rsidRDefault="0017691D" w:rsidP="003B33F5">
                          <w:pPr>
                            <w:rPr>
                              <w:rFonts w:ascii="Arial" w:hAnsi="Arial" w:cs="Arial"/>
                              <w:i/>
                              <w:color w:val="161718" w:themeColor="text1"/>
                            </w:rPr>
                          </w:pPr>
                        </w:p>
                      </w:txbxContent>
                    </v:textbox>
                  </v:shape>
                  <v:shape id="Text Box 10" o:spid="_x0000_s1098"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" fillcolor="white [3201]" strokecolor="#6e7277 [1614]" strokeweight=".5pt">
                    <v:textbox>
                      <w:txbxContent>
                        <w:p w14:paraId="08D9994F" w14:textId="6D2E92EB"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17691D" w:rsidRPr="0089384D" w:rsidRDefault="0017691D" w:rsidP="003B33F5">
                          <w:pPr>
                            <w:rPr>
                              <w:rFonts w:ascii="Arial" w:hAnsi="Arial" w:cs="Arial"/>
                              <w:color w:val="auto"/>
                              <w:sz w:val="24"/>
                              <w:szCs w:val="20"/>
                            </w:rPr>
                          </w:pPr>
                        </w:p>
                        <w:p w14:paraId="55E922CC" w14:textId="77777777" w:rsidR="0017691D" w:rsidRPr="0078782C" w:rsidRDefault="0017691D" w:rsidP="003B33F5">
                          <w:pPr>
                            <w:rPr>
                              <w:rFonts w:ascii="Arial" w:hAnsi="Arial" w:cs="Arial"/>
                            </w:rPr>
                          </w:pPr>
                        </w:p>
                        <w:p w14:paraId="6BE8C98B" w14:textId="77777777" w:rsidR="0017691D" w:rsidRPr="0078782C" w:rsidRDefault="0017691D" w:rsidP="003B33F5">
                          <w:pPr>
                            <w:rPr>
                              <w:rFonts w:ascii="Arial" w:hAnsi="Arial" w:cs="Arial"/>
                              <w:i/>
                              <w:color w:val="161718" w:themeColor="text1"/>
                            </w:rPr>
                          </w:pPr>
                        </w:p>
                        <w:p w14:paraId="5C88C6BD" w14:textId="77777777" w:rsidR="0017691D" w:rsidRDefault="0017691D"/>
                        <w:p w14:paraId="063D3A93"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17691D" w:rsidRPr="0089384D" w:rsidRDefault="0017691D" w:rsidP="003B33F5">
                          <w:pPr>
                            <w:rPr>
                              <w:rFonts w:ascii="Arial" w:hAnsi="Arial" w:cs="Arial"/>
                              <w:color w:val="auto"/>
                              <w:sz w:val="24"/>
                              <w:szCs w:val="20"/>
                            </w:rPr>
                          </w:pPr>
                        </w:p>
                        <w:p w14:paraId="7B97E493" w14:textId="77777777" w:rsidR="0017691D" w:rsidRPr="0078782C" w:rsidRDefault="0017691D" w:rsidP="003B33F5">
                          <w:pPr>
                            <w:rPr>
                              <w:rFonts w:ascii="Arial" w:hAnsi="Arial" w:cs="Arial"/>
                            </w:rPr>
                          </w:pPr>
                        </w:p>
                        <w:p w14:paraId="0D28D6F6" w14:textId="77777777" w:rsidR="0017691D" w:rsidRPr="0078782C" w:rsidRDefault="0017691D" w:rsidP="003B33F5">
                          <w:pPr>
                            <w:rPr>
                              <w:rFonts w:ascii="Arial" w:hAnsi="Arial" w:cs="Arial"/>
                              <w:i/>
                              <w:color w:val="161718" w:themeColor="text1"/>
                            </w:rPr>
                          </w:pPr>
                        </w:p>
                        <w:p w14:paraId="72CB6312" w14:textId="77777777" w:rsidR="0017691D" w:rsidRDefault="0017691D"/>
                        <w:p w14:paraId="2DDC770C"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17691D" w:rsidRPr="0089384D" w:rsidRDefault="0017691D" w:rsidP="003B33F5">
                          <w:pPr>
                            <w:rPr>
                              <w:rFonts w:ascii="Arial" w:hAnsi="Arial" w:cs="Arial"/>
                              <w:color w:val="auto"/>
                              <w:sz w:val="24"/>
                              <w:szCs w:val="20"/>
                            </w:rPr>
                          </w:pPr>
                        </w:p>
                        <w:p w14:paraId="2919690F" w14:textId="77777777" w:rsidR="0017691D" w:rsidRPr="0078782C" w:rsidRDefault="0017691D" w:rsidP="003B33F5">
                          <w:pPr>
                            <w:rPr>
                              <w:rFonts w:ascii="Arial" w:hAnsi="Arial" w:cs="Arial"/>
                            </w:rPr>
                          </w:pPr>
                        </w:p>
                        <w:p w14:paraId="4EE01D78" w14:textId="77777777" w:rsidR="0017691D" w:rsidRPr="0078782C" w:rsidRDefault="0017691D" w:rsidP="003B33F5">
                          <w:pPr>
                            <w:rPr>
                              <w:rFonts w:ascii="Arial" w:hAnsi="Arial" w:cs="Arial"/>
                              <w:i/>
                              <w:color w:val="161718" w:themeColor="text1"/>
                            </w:rPr>
                          </w:pPr>
                        </w:p>
                        <w:p w14:paraId="06D76734" w14:textId="77777777" w:rsidR="0017691D" w:rsidRDefault="0017691D"/>
                        <w:p w14:paraId="2F4D3919"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17691D" w:rsidRPr="0089384D" w:rsidRDefault="0017691D" w:rsidP="003B33F5">
                          <w:pPr>
                            <w:rPr>
                              <w:rFonts w:ascii="Arial" w:hAnsi="Arial" w:cs="Arial"/>
                              <w:color w:val="auto"/>
                              <w:sz w:val="24"/>
                              <w:szCs w:val="20"/>
                            </w:rPr>
                          </w:pPr>
                        </w:p>
                        <w:p w14:paraId="1302B97B" w14:textId="77777777" w:rsidR="0017691D" w:rsidRPr="0078782C" w:rsidRDefault="0017691D" w:rsidP="003B33F5">
                          <w:pPr>
                            <w:rPr>
                              <w:rFonts w:ascii="Arial" w:hAnsi="Arial" w:cs="Arial"/>
                            </w:rPr>
                          </w:pPr>
                        </w:p>
                        <w:p w14:paraId="6A925D9A" w14:textId="77777777" w:rsidR="0017691D" w:rsidRPr="0078782C" w:rsidRDefault="0017691D" w:rsidP="003B33F5">
                          <w:pPr>
                            <w:rPr>
                              <w:rFonts w:ascii="Arial" w:hAnsi="Arial" w:cs="Arial"/>
                              <w:i/>
                              <w:color w:val="161718" w:themeColor="text1"/>
                            </w:rPr>
                          </w:pPr>
                        </w:p>
                      </w:txbxContent>
                    </v:textbox>
                  </v:shape>
                  <v:shape id="Text Box 11" o:spid="_x0000_s1099"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" fillcolor="white [3201]" strokecolor="#6e7277 [1614]" strokeweight=".5pt">
                    <v:textbox>
                      <w:txbxContent>
                        <w:p w14:paraId="6145EE4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17691D" w:rsidRPr="0078782C" w:rsidRDefault="0017691D" w:rsidP="003B33F5">
                          <w:pPr>
                            <w:rPr>
                              <w:rFonts w:ascii="Arial" w:hAnsi="Arial" w:cs="Arial"/>
                            </w:rPr>
                          </w:pPr>
                        </w:p>
                        <w:p w14:paraId="28A7C93D" w14:textId="77777777" w:rsidR="0017691D" w:rsidRPr="0078782C" w:rsidRDefault="0017691D" w:rsidP="003B33F5">
                          <w:pPr>
                            <w:rPr>
                              <w:rFonts w:ascii="Arial" w:hAnsi="Arial" w:cs="Arial"/>
                              <w:i/>
                              <w:color w:val="161718" w:themeColor="text1"/>
                            </w:rPr>
                          </w:pPr>
                        </w:p>
                        <w:p w14:paraId="47DFEBFF" w14:textId="77777777" w:rsidR="0017691D" w:rsidRDefault="0017691D"/>
                        <w:p w14:paraId="746D705F"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17691D" w:rsidRPr="0078782C" w:rsidRDefault="0017691D" w:rsidP="003B33F5">
                          <w:pPr>
                            <w:rPr>
                              <w:rFonts w:ascii="Arial" w:hAnsi="Arial" w:cs="Arial"/>
                            </w:rPr>
                          </w:pPr>
                        </w:p>
                        <w:p w14:paraId="5C8F3B28" w14:textId="77777777" w:rsidR="0017691D" w:rsidRPr="0078782C" w:rsidRDefault="0017691D" w:rsidP="003B33F5">
                          <w:pPr>
                            <w:rPr>
                              <w:rFonts w:ascii="Arial" w:hAnsi="Arial" w:cs="Arial"/>
                              <w:i/>
                              <w:color w:val="161718" w:themeColor="text1"/>
                            </w:rPr>
                          </w:pPr>
                        </w:p>
                        <w:p w14:paraId="7DDD5381" w14:textId="77777777" w:rsidR="0017691D" w:rsidRDefault="0017691D"/>
                        <w:p w14:paraId="6604CABC"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17691D" w:rsidRPr="0078782C" w:rsidRDefault="0017691D" w:rsidP="003B33F5">
                          <w:pPr>
                            <w:rPr>
                              <w:rFonts w:ascii="Arial" w:hAnsi="Arial" w:cs="Arial"/>
                            </w:rPr>
                          </w:pPr>
                        </w:p>
                        <w:p w14:paraId="47F8DBB0" w14:textId="77777777" w:rsidR="0017691D" w:rsidRPr="0078782C" w:rsidRDefault="0017691D" w:rsidP="003B33F5">
                          <w:pPr>
                            <w:rPr>
                              <w:rFonts w:ascii="Arial" w:hAnsi="Arial" w:cs="Arial"/>
                              <w:i/>
                              <w:color w:val="161718" w:themeColor="text1"/>
                            </w:rPr>
                          </w:pPr>
                        </w:p>
                        <w:p w14:paraId="3110C5A1" w14:textId="77777777" w:rsidR="0017691D" w:rsidRDefault="0017691D"/>
                        <w:p w14:paraId="6D52D3A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17691D" w:rsidRPr="0078782C" w:rsidRDefault="0017691D" w:rsidP="003B33F5">
                          <w:pPr>
                            <w:rPr>
                              <w:rFonts w:ascii="Arial" w:hAnsi="Arial" w:cs="Arial"/>
                            </w:rPr>
                          </w:pPr>
                        </w:p>
                        <w:p w14:paraId="7816FBA7" w14:textId="77777777" w:rsidR="0017691D" w:rsidRPr="0078782C" w:rsidRDefault="0017691D" w:rsidP="003B33F5">
                          <w:pPr>
                            <w:rPr>
                              <w:rFonts w:ascii="Arial" w:hAnsi="Arial" w:cs="Arial"/>
                              <w:i/>
                              <w:color w:val="161718" w:themeColor="text1"/>
                            </w:rPr>
                          </w:pPr>
                        </w:p>
                      </w:txbxContent>
                    </v:textbox>
                  </v:shape>
                </v:group>
                <v:shape id="Text Box 19" o:spid="_x0000_s1100" type="#_x0000_t202" style="position:absolute;left:47;top:18478;width:61176;height:5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" fillcolor="white [3201]" strokecolor="#6e7277 [1614]" strokeweight=".5pt">
                  <v:textbox>
                    <w:txbxContent>
                      <w:p w14:paraId="74392C4C"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17691D" w:rsidRPr="008B0442" w:rsidRDefault="0017691D" w:rsidP="003B33F5">
                        <w:pPr>
                          <w:rPr>
                            <w:rFonts w:cs="Arial"/>
                            <w:bCs/>
                            <w:color w:val="auto"/>
                            <w:sz w:val="24"/>
                            <w:szCs w:val="20"/>
                          </w:rPr>
                        </w:pPr>
                      </w:p>
                      <w:p w14:paraId="16F1C291"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17691D" w:rsidRDefault="0017691D" w:rsidP="003B33F5">
                        <w:pPr>
                          <w:rPr>
                            <w:rFonts w:ascii="Arial" w:hAnsi="Arial" w:cs="Arial"/>
                            <w:i/>
                            <w:color w:val="auto"/>
                            <w:sz w:val="24"/>
                            <w:szCs w:val="24"/>
                          </w:rPr>
                        </w:pPr>
                      </w:p>
                      <w:p w14:paraId="2CC8C0DE"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17691D" w:rsidRDefault="0017691D">
                        <w:pPr>
                          <w:rPr>
                            <w:rFonts w:cs="Arial"/>
                            <w:bCs/>
                            <w:color w:val="auto"/>
                            <w:sz w:val="24"/>
                            <w:szCs w:val="20"/>
                          </w:rPr>
                        </w:pPr>
                      </w:p>
                      <w:p w14:paraId="2BBA4CF7" w14:textId="77777777" w:rsidR="0017691D" w:rsidRDefault="0017691D">
                        <w:pPr>
                          <w:rPr>
                            <w:rFonts w:cs="Arial"/>
                            <w:bCs/>
                            <w:color w:val="auto"/>
                            <w:sz w:val="24"/>
                            <w:szCs w:val="20"/>
                          </w:rPr>
                        </w:pPr>
                      </w:p>
                      <w:p w14:paraId="25277886" w14:textId="77777777" w:rsidR="0017691D" w:rsidRDefault="0017691D"/>
                      <w:p w14:paraId="76476985"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17691D" w:rsidRPr="008B0442" w:rsidRDefault="0017691D" w:rsidP="003B33F5">
                        <w:pPr>
                          <w:rPr>
                            <w:rFonts w:cs="Arial"/>
                            <w:bCs/>
                            <w:color w:val="auto"/>
                            <w:sz w:val="24"/>
                            <w:szCs w:val="20"/>
                          </w:rPr>
                        </w:pPr>
                      </w:p>
                      <w:p w14:paraId="2B7696D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17691D" w:rsidRDefault="0017691D" w:rsidP="003B33F5">
                        <w:pPr>
                          <w:rPr>
                            <w:rFonts w:ascii="Arial" w:hAnsi="Arial" w:cs="Arial"/>
                            <w:i/>
                            <w:color w:val="auto"/>
                            <w:sz w:val="24"/>
                            <w:szCs w:val="24"/>
                          </w:rPr>
                        </w:pPr>
                      </w:p>
                      <w:p w14:paraId="240E5C2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17691D" w:rsidRPr="008B0442" w:rsidRDefault="0017691D" w:rsidP="003B33F5">
                        <w:pPr>
                          <w:rPr>
                            <w:rFonts w:cs="Arial"/>
                            <w:bCs/>
                            <w:color w:val="auto"/>
                            <w:sz w:val="24"/>
                            <w:szCs w:val="24"/>
                          </w:rPr>
                        </w:pPr>
                        <w:r>
                          <w:rPr>
                            <w:rFonts w:cs="Arial"/>
                            <w:bCs/>
                            <w:color w:val="auto"/>
                            <w:sz w:val="24"/>
                            <w:szCs w:val="24"/>
                          </w:rPr>
                          <w:t>.</w:t>
                        </w:r>
                      </w:p>
                      <w:p w14:paraId="6A8128A5" w14:textId="77777777" w:rsidR="0017691D" w:rsidRPr="0089384D" w:rsidRDefault="0017691D" w:rsidP="003B33F5">
                        <w:pPr>
                          <w:rPr>
                            <w:rFonts w:ascii="Arial" w:hAnsi="Arial" w:cs="Arial"/>
                            <w:i/>
                            <w:color w:val="auto"/>
                            <w:sz w:val="24"/>
                            <w:szCs w:val="24"/>
                          </w:rPr>
                        </w:pPr>
                      </w:p>
                      <w:p w14:paraId="7801364D" w14:textId="77777777" w:rsidR="0017691D" w:rsidRDefault="0017691D"/>
                      <w:p w14:paraId="1170D4E4"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17691D" w:rsidRPr="008B0442" w:rsidRDefault="0017691D" w:rsidP="003B33F5">
                        <w:pPr>
                          <w:rPr>
                            <w:rFonts w:cs="Arial"/>
                            <w:bCs/>
                            <w:color w:val="auto"/>
                            <w:sz w:val="24"/>
                            <w:szCs w:val="20"/>
                          </w:rPr>
                        </w:pPr>
                      </w:p>
                      <w:p w14:paraId="197384D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17691D" w:rsidRDefault="0017691D" w:rsidP="003B33F5">
                        <w:pPr>
                          <w:rPr>
                            <w:rFonts w:ascii="Arial" w:hAnsi="Arial" w:cs="Arial"/>
                            <w:i/>
                            <w:color w:val="auto"/>
                            <w:sz w:val="24"/>
                            <w:szCs w:val="24"/>
                          </w:rPr>
                        </w:pPr>
                      </w:p>
                      <w:p w14:paraId="69A1AB1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17691D" w:rsidRDefault="0017691D">
                        <w:pPr>
                          <w:rPr>
                            <w:rFonts w:cs="Arial"/>
                            <w:bCs/>
                            <w:color w:val="auto"/>
                            <w:sz w:val="24"/>
                            <w:szCs w:val="20"/>
                          </w:rPr>
                        </w:pPr>
                      </w:p>
                      <w:p w14:paraId="4B4041C8" w14:textId="77777777" w:rsidR="0017691D" w:rsidRDefault="0017691D">
                        <w:pPr>
                          <w:rPr>
                            <w:rFonts w:cs="Arial"/>
                            <w:bCs/>
                            <w:color w:val="auto"/>
                            <w:sz w:val="24"/>
                            <w:szCs w:val="20"/>
                          </w:rPr>
                        </w:pPr>
                      </w:p>
                      <w:p w14:paraId="7B287962" w14:textId="77777777" w:rsidR="0017691D" w:rsidRDefault="0017691D"/>
                      <w:p w14:paraId="6E58EE6E"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17691D" w:rsidRPr="008B0442" w:rsidRDefault="0017691D" w:rsidP="003B33F5">
                        <w:pPr>
                          <w:rPr>
                            <w:rFonts w:cs="Arial"/>
                            <w:bCs/>
                            <w:color w:val="auto"/>
                            <w:sz w:val="24"/>
                            <w:szCs w:val="20"/>
                          </w:rPr>
                        </w:pPr>
                      </w:p>
                      <w:p w14:paraId="4D6E8493"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17691D" w:rsidRDefault="0017691D" w:rsidP="003B33F5">
                        <w:pPr>
                          <w:rPr>
                            <w:rFonts w:ascii="Arial" w:hAnsi="Arial" w:cs="Arial"/>
                            <w:i/>
                            <w:color w:val="auto"/>
                            <w:sz w:val="24"/>
                            <w:szCs w:val="24"/>
                          </w:rPr>
                        </w:pPr>
                      </w:p>
                      <w:p w14:paraId="1E75C2B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17691D" w:rsidRPr="008B0442" w:rsidRDefault="0017691D" w:rsidP="003B33F5">
                        <w:pPr>
                          <w:rPr>
                            <w:rFonts w:cs="Arial"/>
                            <w:bCs/>
                            <w:color w:val="auto"/>
                            <w:sz w:val="24"/>
                            <w:szCs w:val="24"/>
                          </w:rPr>
                        </w:pPr>
                        <w:r>
                          <w:rPr>
                            <w:rFonts w:cs="Arial"/>
                            <w:bCs/>
                            <w:color w:val="auto"/>
                            <w:sz w:val="24"/>
                            <w:szCs w:val="24"/>
                          </w:rPr>
                          <w:t>.</w:t>
                        </w:r>
                      </w:p>
                      <w:p w14:paraId="7789368E" w14:textId="77777777" w:rsidR="0017691D" w:rsidRPr="0089384D" w:rsidRDefault="0017691D" w:rsidP="003B33F5">
                        <w:pPr>
                          <w:rPr>
                            <w:rFonts w:ascii="Arial" w:hAnsi="Arial" w:cs="Arial"/>
                            <w:i/>
                            <w:color w:val="auto"/>
                            <w:sz w:val="24"/>
                            <w:szCs w:val="24"/>
                          </w:rPr>
                        </w:pPr>
                      </w:p>
                    </w:txbxContent>
                  </v:textbox>
                </v:shape>
                <w10:wrap type="topAndBottom" anchorx="margin"/>
              </v:group>
            </w:pict>
          </mc:Fallback>
        </mc:AlternateContent>
      </w:r>
      <w:bookmarkEnd w:id="4811"/>
    </w:p>
    <w:p w14:paraId="65BBF256" w14:textId="02BA92D5" w:rsidR="00FC1EA4" w:rsidRPr="00DA5853" w:rsidRDefault="00244561" w:rsidP="00A01EAB">
      <w:pPr>
        <w:rPr>
          <w:b/>
          <w:color w:val="auto"/>
          <w:sz w:val="32"/>
          <w:szCs w:val="32"/>
        </w:rPr>
      </w:pPr>
      <w:bookmarkStart w:id="4812" w:name="_Toc25223014"/>
      <w:r w:rsidRPr="00DA5853">
        <w:rPr>
          <w:b/>
          <w:color w:val="auto"/>
          <w:sz w:val="32"/>
          <w:szCs w:val="32"/>
        </w:rPr>
        <w:lastRenderedPageBreak/>
        <w:t>Ingeniero:</w:t>
      </w:r>
      <w:bookmarkEnd w:id="4812"/>
    </w:p>
    <w:p w14:paraId="6403CFEF" w14:textId="3978FC4F" w:rsidR="00FC1EA4" w:rsidRDefault="00FC1EA4" w:rsidP="00FC1EA4">
      <w:pPr>
        <w:rPr>
          <w:rFonts w:ascii="Arial" w:eastAsia="Times New Roman" w:hAnsi="Arial" w:cs="Arial"/>
          <w:color w:val="161718" w:themeColor="text1"/>
        </w:rPr>
      </w:pPr>
      <w:r>
        <w:rPr>
          <w:rFonts w:ascii="Arial" w:eastAsia="Times New Roman" w:hAnsi="Arial" w:cs="Arial"/>
          <w:noProof/>
          <w:color w:val="161718" w:themeColor="text1"/>
          <w:lang w:eastAsia="es-PE"/>
        </w:rPr>
        <mc:AlternateContent>
          <mc:Choice Requires="wpg">
            <w:drawing>
              <wp:anchor distT="0" distB="0" distL="114300" distR="114300" simplePos="0" relativeHeight="251726848" behindDoc="0" locked="0" layoutInCell="1" allowOverlap="1" wp14:anchorId="14B47C34" wp14:editId="0B33AA5C">
                <wp:simplePos x="0" y="0"/>
                <wp:positionH relativeFrom="column">
                  <wp:posOffset>38501</wp:posOffset>
                </wp:positionH>
                <wp:positionV relativeFrom="paragraph">
                  <wp:posOffset>12533</wp:posOffset>
                </wp:positionV>
                <wp:extent cx="6134100" cy="6067425"/>
                <wp:effectExtent l="0" t="0" r="19050" b="28575"/>
                <wp:wrapSquare wrapText="bothSides"/>
                <wp:docPr id="25" name="Grupo 25"/>
                <wp:cNvGraphicFramePr/>
                <a:graphic xmlns:a="http://schemas.openxmlformats.org/drawingml/2006/main">
                  <a:graphicData uri="http://schemas.microsoft.com/office/word/2010/wordprocessingGroup">
                    <wpg:wgp>
                      <wpg:cNvGrpSpPr/>
                      <wpg:grpSpPr>
                        <a:xfrm>
                          <a:off x="0" y="0"/>
                          <a:ext cx="6134100" cy="6067425"/>
                          <a:chOff x="0" y="0"/>
                          <a:chExt cx="6134100" cy="6130300"/>
                        </a:xfrm>
                      </wpg:grpSpPr>
                      <wpg:grpSp>
                        <wpg:cNvPr id="29" name="Group 13"/>
                        <wpg:cNvGrpSpPr/>
                        <wpg:grpSpPr>
                          <a:xfrm>
                            <a:off x="4762" y="0"/>
                            <a:ext cx="6118649" cy="1992107"/>
                            <a:chOff x="0" y="0"/>
                            <a:chExt cx="6118649" cy="1197633"/>
                          </a:xfrm>
                        </wpg:grpSpPr>
                        <wps:wsp>
                          <wps:cNvPr id="30" name="Text Box 8"/>
                          <wps:cNvSpPr txBox="1"/>
                          <wps:spPr>
                            <a:xfrm>
                              <a:off x="521" y="461645"/>
                              <a:ext cx="6118128" cy="735988"/>
                            </a:xfrm>
                            <a:prstGeom prst="rect">
                              <a:avLst/>
                            </a:prstGeom>
                            <a:solidFill>
                              <a:schemeClr val="lt1"/>
                            </a:solidFill>
                            <a:ln w="6350">
                              <a:solidFill>
                                <a:schemeClr val="bg2">
                                  <a:lumMod val="50000"/>
                                </a:schemeClr>
                              </a:solidFill>
                            </a:ln>
                          </wps:spPr>
                          <wps:txbx>
                            <w:txbxContent>
                              <w:p w14:paraId="393BB609" w14:textId="77777777" w:rsidR="0017691D" w:rsidRPr="00FC1EA4" w:rsidRDefault="0017691D" w:rsidP="00FC1EA4">
                                <w:pPr>
                                  <w:rPr>
                                    <w:rFonts w:ascii="Arial" w:hAnsi="Arial" w:cs="Arial"/>
                                    <w:b/>
                                    <w:color w:val="auto"/>
                                    <w:sz w:val="24"/>
                                    <w:szCs w:val="20"/>
                                  </w:rPr>
                                </w:pPr>
                              </w:p>
                              <w:p w14:paraId="42C33FA7"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17691D" w:rsidRPr="007B24B4" w:rsidRDefault="0017691D" w:rsidP="00FC1EA4">
                                <w:pPr>
                                  <w:rPr>
                                    <w:rFonts w:ascii="Arial" w:hAnsi="Arial" w:cs="Arial"/>
                                    <w:lang w:val="es-ES"/>
                                  </w:rPr>
                                </w:pPr>
                              </w:p>
                              <w:p w14:paraId="25DE8756" w14:textId="77777777" w:rsidR="0017691D" w:rsidRPr="007B24B4" w:rsidRDefault="0017691D" w:rsidP="00FC1EA4">
                                <w:pPr>
                                  <w:rPr>
                                    <w:rFonts w:ascii="Arial" w:hAnsi="Arial" w:cs="Arial"/>
                                    <w:lang w:val="es-ES"/>
                                  </w:rPr>
                                </w:pPr>
                              </w:p>
                              <w:p w14:paraId="64FAB1E7" w14:textId="77777777" w:rsidR="0017691D" w:rsidRDefault="0017691D"/>
                              <w:p w14:paraId="0087C596" w14:textId="77777777" w:rsidR="0017691D" w:rsidRPr="00FC1EA4" w:rsidRDefault="0017691D" w:rsidP="00FC1EA4">
                                <w:pPr>
                                  <w:rPr>
                                    <w:rFonts w:ascii="Arial" w:hAnsi="Arial" w:cs="Arial"/>
                                    <w:b/>
                                    <w:color w:val="auto"/>
                                    <w:sz w:val="24"/>
                                    <w:szCs w:val="20"/>
                                  </w:rPr>
                                </w:pPr>
                              </w:p>
                              <w:p w14:paraId="73B3B6B9"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17691D" w:rsidRPr="007B24B4" w:rsidRDefault="0017691D" w:rsidP="00FC1EA4">
                                <w:pPr>
                                  <w:rPr>
                                    <w:rFonts w:ascii="Arial" w:hAnsi="Arial" w:cs="Arial"/>
                                    <w:lang w:val="es-ES"/>
                                  </w:rPr>
                                </w:pPr>
                              </w:p>
                              <w:p w14:paraId="52B92128" w14:textId="77777777" w:rsidR="0017691D" w:rsidRPr="007B24B4" w:rsidRDefault="0017691D" w:rsidP="00FC1EA4">
                                <w:pPr>
                                  <w:rPr>
                                    <w:rFonts w:ascii="Arial" w:hAnsi="Arial" w:cs="Arial"/>
                                    <w:lang w:val="es-ES"/>
                                  </w:rPr>
                                </w:pPr>
                              </w:p>
                              <w:p w14:paraId="2339EC3A" w14:textId="77777777" w:rsidR="0017691D" w:rsidRDefault="0017691D"/>
                              <w:p w14:paraId="3C015D4E" w14:textId="62A28FF1" w:rsidR="0017691D" w:rsidRPr="00FC1EA4" w:rsidRDefault="0017691D" w:rsidP="00FC1EA4">
                                <w:pPr>
                                  <w:rPr>
                                    <w:rFonts w:ascii="Arial" w:hAnsi="Arial" w:cs="Arial"/>
                                    <w:b/>
                                    <w:color w:val="auto"/>
                                    <w:sz w:val="24"/>
                                    <w:szCs w:val="20"/>
                                  </w:rPr>
                                </w:pPr>
                              </w:p>
                              <w:p w14:paraId="1B654252"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17691D" w:rsidRPr="007B24B4" w:rsidRDefault="0017691D" w:rsidP="00FC1EA4">
                                <w:pPr>
                                  <w:rPr>
                                    <w:rFonts w:ascii="Arial" w:hAnsi="Arial" w:cs="Arial"/>
                                    <w:lang w:val="es-ES"/>
                                  </w:rPr>
                                </w:pPr>
                              </w:p>
                              <w:p w14:paraId="2A7B02CF" w14:textId="77777777" w:rsidR="0017691D" w:rsidRPr="007B24B4" w:rsidRDefault="0017691D" w:rsidP="00FC1EA4">
                                <w:pPr>
                                  <w:rPr>
                                    <w:rFonts w:ascii="Arial" w:hAnsi="Arial" w:cs="Arial"/>
                                    <w:lang w:val="es-ES"/>
                                  </w:rPr>
                                </w:pPr>
                              </w:p>
                              <w:p w14:paraId="4C2785DB" w14:textId="77777777" w:rsidR="0017691D" w:rsidRDefault="0017691D"/>
                              <w:p w14:paraId="61425869" w14:textId="62A28FF1" w:rsidR="0017691D" w:rsidRPr="00FC1EA4" w:rsidRDefault="0017691D" w:rsidP="00FC1EA4">
                                <w:pPr>
                                  <w:rPr>
                                    <w:rFonts w:ascii="Arial" w:hAnsi="Arial" w:cs="Arial"/>
                                    <w:b/>
                                    <w:color w:val="auto"/>
                                    <w:sz w:val="24"/>
                                    <w:szCs w:val="20"/>
                                  </w:rPr>
                                </w:pPr>
                              </w:p>
                              <w:p w14:paraId="4946AF8D" w14:textId="023CEE4B"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17691D" w:rsidRPr="007B24B4" w:rsidRDefault="0017691D" w:rsidP="00FC1EA4">
                                <w:pPr>
                                  <w:rPr>
                                    <w:rFonts w:ascii="Arial" w:hAnsi="Arial" w:cs="Arial"/>
                                    <w:lang w:val="es-ES"/>
                                  </w:rPr>
                                </w:pPr>
                              </w:p>
                              <w:p w14:paraId="4B4A62C0" w14:textId="77777777" w:rsidR="0017691D" w:rsidRPr="007B24B4" w:rsidRDefault="0017691D"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4FED0FA" w14:textId="62A28FF1"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17691D" w:rsidRPr="00FC1EA4" w:rsidRDefault="0017691D" w:rsidP="00FC1EA4">
                                <w:pPr>
                                  <w:rPr>
                                    <w:rFonts w:ascii="Arial" w:hAnsi="Arial" w:cs="Arial"/>
                                    <w:color w:val="auto"/>
                                    <w:sz w:val="24"/>
                                    <w:szCs w:val="20"/>
                                    <w:lang w:val="es-ES"/>
                                  </w:rPr>
                                </w:pPr>
                              </w:p>
                              <w:p w14:paraId="774C6B0F" w14:textId="77777777" w:rsidR="0017691D" w:rsidRPr="007B24B4" w:rsidRDefault="0017691D" w:rsidP="00FC1EA4">
                                <w:pPr>
                                  <w:rPr>
                                    <w:rFonts w:ascii="Arial" w:hAnsi="Arial" w:cs="Arial"/>
                                    <w:lang w:val="es-ES"/>
                                  </w:rPr>
                                </w:pPr>
                              </w:p>
                              <w:p w14:paraId="49B40A6C" w14:textId="77777777" w:rsidR="0017691D" w:rsidRPr="007B24B4" w:rsidRDefault="0017691D" w:rsidP="00FC1EA4">
                                <w:pPr>
                                  <w:rPr>
                                    <w:rFonts w:ascii="Arial" w:hAnsi="Arial" w:cs="Arial"/>
                                    <w:i/>
                                    <w:color w:val="161718" w:themeColor="text1"/>
                                    <w:lang w:val="es-ES"/>
                                  </w:rPr>
                                </w:pPr>
                              </w:p>
                              <w:p w14:paraId="1B00A156" w14:textId="77777777" w:rsidR="0017691D" w:rsidRDefault="0017691D"/>
                              <w:p w14:paraId="023A1A64"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17691D" w:rsidRPr="00FC1EA4" w:rsidRDefault="0017691D" w:rsidP="00FC1EA4">
                                <w:pPr>
                                  <w:rPr>
                                    <w:rFonts w:ascii="Arial" w:hAnsi="Arial" w:cs="Arial"/>
                                    <w:color w:val="auto"/>
                                    <w:sz w:val="24"/>
                                    <w:szCs w:val="20"/>
                                    <w:lang w:val="es-ES"/>
                                  </w:rPr>
                                </w:pPr>
                              </w:p>
                              <w:p w14:paraId="46E7573C" w14:textId="77777777" w:rsidR="0017691D" w:rsidRPr="007B24B4" w:rsidRDefault="0017691D" w:rsidP="00FC1EA4">
                                <w:pPr>
                                  <w:rPr>
                                    <w:rFonts w:ascii="Arial" w:hAnsi="Arial" w:cs="Arial"/>
                                    <w:lang w:val="es-ES"/>
                                  </w:rPr>
                                </w:pPr>
                              </w:p>
                              <w:p w14:paraId="340A6C15" w14:textId="77777777" w:rsidR="0017691D" w:rsidRPr="007B24B4" w:rsidRDefault="0017691D" w:rsidP="00FC1EA4">
                                <w:pPr>
                                  <w:rPr>
                                    <w:rFonts w:ascii="Arial" w:hAnsi="Arial" w:cs="Arial"/>
                                    <w:i/>
                                    <w:color w:val="161718" w:themeColor="text1"/>
                                    <w:lang w:val="es-ES"/>
                                  </w:rPr>
                                </w:pPr>
                              </w:p>
                              <w:p w14:paraId="0EE1242B" w14:textId="77777777" w:rsidR="0017691D" w:rsidRDefault="0017691D"/>
                              <w:p w14:paraId="0D35625E"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17691D" w:rsidRPr="00FC1EA4" w:rsidRDefault="0017691D" w:rsidP="00FC1EA4">
                                <w:pPr>
                                  <w:rPr>
                                    <w:rFonts w:ascii="Arial" w:hAnsi="Arial" w:cs="Arial"/>
                                    <w:color w:val="auto"/>
                                    <w:sz w:val="24"/>
                                    <w:szCs w:val="20"/>
                                    <w:lang w:val="es-ES"/>
                                  </w:rPr>
                                </w:pPr>
                              </w:p>
                              <w:p w14:paraId="4EDBD529" w14:textId="77777777" w:rsidR="0017691D" w:rsidRPr="007B24B4" w:rsidRDefault="0017691D" w:rsidP="00FC1EA4">
                                <w:pPr>
                                  <w:rPr>
                                    <w:rFonts w:ascii="Arial" w:hAnsi="Arial" w:cs="Arial"/>
                                    <w:lang w:val="es-ES"/>
                                  </w:rPr>
                                </w:pPr>
                              </w:p>
                              <w:p w14:paraId="628D7370" w14:textId="77777777" w:rsidR="0017691D" w:rsidRPr="007B24B4" w:rsidRDefault="0017691D" w:rsidP="00FC1EA4">
                                <w:pPr>
                                  <w:rPr>
                                    <w:rFonts w:ascii="Arial" w:hAnsi="Arial" w:cs="Arial"/>
                                    <w:i/>
                                    <w:color w:val="161718" w:themeColor="text1"/>
                                    <w:lang w:val="es-ES"/>
                                  </w:rPr>
                                </w:pPr>
                              </w:p>
                              <w:p w14:paraId="67927EF4" w14:textId="77777777" w:rsidR="0017691D" w:rsidRDefault="0017691D"/>
                              <w:p w14:paraId="245302C1"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17691D" w:rsidRPr="00FC1EA4" w:rsidRDefault="0017691D" w:rsidP="00FC1EA4">
                                <w:pPr>
                                  <w:rPr>
                                    <w:rFonts w:ascii="Arial" w:hAnsi="Arial" w:cs="Arial"/>
                                    <w:color w:val="auto"/>
                                    <w:sz w:val="24"/>
                                    <w:szCs w:val="20"/>
                                    <w:lang w:val="es-ES"/>
                                  </w:rPr>
                                </w:pPr>
                              </w:p>
                              <w:p w14:paraId="1F52CAED" w14:textId="77777777" w:rsidR="0017691D" w:rsidRPr="007B24B4" w:rsidRDefault="0017691D" w:rsidP="00FC1EA4">
                                <w:pPr>
                                  <w:rPr>
                                    <w:rFonts w:ascii="Arial" w:hAnsi="Arial" w:cs="Arial"/>
                                    <w:lang w:val="es-ES"/>
                                  </w:rPr>
                                </w:pPr>
                              </w:p>
                              <w:p w14:paraId="463F9E85" w14:textId="77777777" w:rsidR="0017691D" w:rsidRPr="007B24B4" w:rsidRDefault="0017691D" w:rsidP="00FC1EA4">
                                <w:pPr>
                                  <w:rPr>
                                    <w:rFonts w:ascii="Arial" w:hAnsi="Arial" w:cs="Arial"/>
                                    <w:i/>
                                    <w:color w:val="161718" w:themeColor="text1"/>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B2DB88A"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17691D" w:rsidRPr="008B0442" w:rsidRDefault="0017691D" w:rsidP="00FC1EA4">
                                <w:pPr>
                                  <w:rPr>
                                    <w:rFonts w:cs="Arial"/>
                                    <w:color w:val="auto"/>
                                    <w:sz w:val="24"/>
                                    <w:szCs w:val="20"/>
                                  </w:rPr>
                                </w:pPr>
                                <w:r>
                                  <w:rPr>
                                    <w:rFonts w:cs="Arial"/>
                                    <w:color w:val="auto"/>
                                    <w:sz w:val="24"/>
                                    <w:szCs w:val="20"/>
                                  </w:rPr>
                                  <w:t>3</w:t>
                                </w:r>
                              </w:p>
                              <w:p w14:paraId="02C846DF" w14:textId="77777777" w:rsidR="0017691D" w:rsidRPr="0078782C" w:rsidRDefault="0017691D" w:rsidP="00FC1EA4">
                                <w:pPr>
                                  <w:rPr>
                                    <w:rFonts w:ascii="Arial" w:hAnsi="Arial" w:cs="Arial"/>
                                  </w:rPr>
                                </w:pPr>
                              </w:p>
                              <w:p w14:paraId="585386CB" w14:textId="77777777" w:rsidR="0017691D" w:rsidRPr="0078782C" w:rsidRDefault="0017691D" w:rsidP="00FC1EA4">
                                <w:pPr>
                                  <w:rPr>
                                    <w:rFonts w:ascii="Arial" w:hAnsi="Arial" w:cs="Arial"/>
                                    <w:i/>
                                    <w:color w:val="161718" w:themeColor="text1"/>
                                  </w:rPr>
                                </w:pPr>
                              </w:p>
                              <w:p w14:paraId="1766F2EA" w14:textId="77777777" w:rsidR="0017691D" w:rsidRDefault="0017691D"/>
                              <w:p w14:paraId="6381CB54"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17691D" w:rsidRPr="008B0442" w:rsidRDefault="0017691D" w:rsidP="00FC1EA4">
                                <w:pPr>
                                  <w:rPr>
                                    <w:rFonts w:cs="Arial"/>
                                    <w:color w:val="auto"/>
                                    <w:sz w:val="24"/>
                                    <w:szCs w:val="20"/>
                                  </w:rPr>
                                </w:pPr>
                                <w:r>
                                  <w:rPr>
                                    <w:rFonts w:cs="Arial"/>
                                    <w:color w:val="auto"/>
                                    <w:sz w:val="24"/>
                                    <w:szCs w:val="20"/>
                                  </w:rPr>
                                  <w:t>3</w:t>
                                </w:r>
                              </w:p>
                              <w:p w14:paraId="26E15824" w14:textId="77777777" w:rsidR="0017691D" w:rsidRPr="0078782C" w:rsidRDefault="0017691D" w:rsidP="00FC1EA4">
                                <w:pPr>
                                  <w:rPr>
                                    <w:rFonts w:ascii="Arial" w:hAnsi="Arial" w:cs="Arial"/>
                                  </w:rPr>
                                </w:pPr>
                              </w:p>
                              <w:p w14:paraId="2DFF2217" w14:textId="77777777" w:rsidR="0017691D" w:rsidRPr="0078782C" w:rsidRDefault="0017691D" w:rsidP="00FC1EA4">
                                <w:pPr>
                                  <w:rPr>
                                    <w:rFonts w:ascii="Arial" w:hAnsi="Arial" w:cs="Arial"/>
                                    <w:i/>
                                    <w:color w:val="161718" w:themeColor="text1"/>
                                  </w:rPr>
                                </w:pPr>
                              </w:p>
                              <w:p w14:paraId="2FCB8AFF" w14:textId="77777777" w:rsidR="0017691D" w:rsidRDefault="0017691D"/>
                              <w:p w14:paraId="63D339F1"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17691D" w:rsidRPr="008B0442" w:rsidRDefault="0017691D" w:rsidP="00FC1EA4">
                                <w:pPr>
                                  <w:rPr>
                                    <w:rFonts w:cs="Arial"/>
                                    <w:color w:val="auto"/>
                                    <w:sz w:val="24"/>
                                    <w:szCs w:val="20"/>
                                  </w:rPr>
                                </w:pPr>
                                <w:r>
                                  <w:rPr>
                                    <w:rFonts w:cs="Arial"/>
                                    <w:color w:val="auto"/>
                                    <w:sz w:val="24"/>
                                    <w:szCs w:val="20"/>
                                  </w:rPr>
                                  <w:t>3</w:t>
                                </w:r>
                              </w:p>
                              <w:p w14:paraId="1EB21976" w14:textId="77777777" w:rsidR="0017691D" w:rsidRPr="0078782C" w:rsidRDefault="0017691D" w:rsidP="00FC1EA4">
                                <w:pPr>
                                  <w:rPr>
                                    <w:rFonts w:ascii="Arial" w:hAnsi="Arial" w:cs="Arial"/>
                                  </w:rPr>
                                </w:pPr>
                              </w:p>
                              <w:p w14:paraId="318774DF" w14:textId="77777777" w:rsidR="0017691D" w:rsidRPr="0078782C" w:rsidRDefault="0017691D" w:rsidP="00FC1EA4">
                                <w:pPr>
                                  <w:rPr>
                                    <w:rFonts w:ascii="Arial" w:hAnsi="Arial" w:cs="Arial"/>
                                    <w:i/>
                                    <w:color w:val="161718" w:themeColor="text1"/>
                                  </w:rPr>
                                </w:pPr>
                              </w:p>
                              <w:p w14:paraId="349B60E9" w14:textId="77777777" w:rsidR="0017691D" w:rsidRDefault="0017691D"/>
                              <w:p w14:paraId="53F9F513"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17691D" w:rsidRPr="008B0442" w:rsidRDefault="0017691D" w:rsidP="00FC1EA4">
                                <w:pPr>
                                  <w:rPr>
                                    <w:rFonts w:cs="Arial"/>
                                    <w:color w:val="auto"/>
                                    <w:sz w:val="24"/>
                                    <w:szCs w:val="20"/>
                                  </w:rPr>
                                </w:pPr>
                                <w:r>
                                  <w:rPr>
                                    <w:rFonts w:cs="Arial"/>
                                    <w:color w:val="auto"/>
                                    <w:sz w:val="24"/>
                                    <w:szCs w:val="20"/>
                                  </w:rPr>
                                  <w:t>3</w:t>
                                </w:r>
                              </w:p>
                              <w:p w14:paraId="0A625B11" w14:textId="77777777" w:rsidR="0017691D" w:rsidRPr="0078782C" w:rsidRDefault="0017691D" w:rsidP="00FC1EA4">
                                <w:pPr>
                                  <w:rPr>
                                    <w:rFonts w:ascii="Arial" w:hAnsi="Arial" w:cs="Arial"/>
                                  </w:rPr>
                                </w:pPr>
                              </w:p>
                              <w:p w14:paraId="7A4C55EB" w14:textId="77777777" w:rsidR="0017691D" w:rsidRPr="0078782C" w:rsidRDefault="0017691D"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77006B5E"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17691D" w:rsidRPr="008B0442" w:rsidRDefault="0017691D" w:rsidP="00FC1EA4">
                                <w:pPr>
                                  <w:rPr>
                                    <w:rFonts w:cs="Arial"/>
                                    <w:color w:val="auto"/>
                                    <w:sz w:val="24"/>
                                    <w:szCs w:val="20"/>
                                  </w:rPr>
                                </w:pPr>
                                <w:r w:rsidRPr="008B0442">
                                  <w:rPr>
                                    <w:rFonts w:cs="Arial"/>
                                    <w:color w:val="auto"/>
                                    <w:sz w:val="24"/>
                                    <w:szCs w:val="20"/>
                                  </w:rPr>
                                  <w:t>5 – 15 min</w:t>
                                </w:r>
                              </w:p>
                              <w:p w14:paraId="0CD8CBD3" w14:textId="77777777" w:rsidR="0017691D" w:rsidRPr="0078782C" w:rsidRDefault="0017691D" w:rsidP="00FC1EA4">
                                <w:pPr>
                                  <w:rPr>
                                    <w:rFonts w:ascii="Arial" w:hAnsi="Arial" w:cs="Arial"/>
                                    <w:i/>
                                    <w:color w:val="161718" w:themeColor="text1"/>
                                  </w:rPr>
                                </w:pPr>
                              </w:p>
                              <w:p w14:paraId="74101758" w14:textId="77777777" w:rsidR="0017691D" w:rsidRDefault="0017691D"/>
                              <w:p w14:paraId="6C16B876"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17691D" w:rsidRPr="008B0442" w:rsidRDefault="0017691D" w:rsidP="00FC1EA4">
                                <w:pPr>
                                  <w:rPr>
                                    <w:rFonts w:cs="Arial"/>
                                    <w:color w:val="auto"/>
                                    <w:sz w:val="24"/>
                                    <w:szCs w:val="20"/>
                                  </w:rPr>
                                </w:pPr>
                                <w:r w:rsidRPr="008B0442">
                                  <w:rPr>
                                    <w:rFonts w:cs="Arial"/>
                                    <w:color w:val="auto"/>
                                    <w:sz w:val="24"/>
                                    <w:szCs w:val="20"/>
                                  </w:rPr>
                                  <w:t>5 – 15 min</w:t>
                                </w:r>
                              </w:p>
                              <w:p w14:paraId="6DDDBADE" w14:textId="77777777" w:rsidR="0017691D" w:rsidRPr="0078782C" w:rsidRDefault="0017691D"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Text Box 19"/>
                        <wps:cNvSpPr txBox="1"/>
                        <wps:spPr>
                          <a:xfrm>
                            <a:off x="0" y="1987295"/>
                            <a:ext cx="6134100" cy="4143005"/>
                          </a:xfrm>
                          <a:prstGeom prst="rect">
                            <a:avLst/>
                          </a:prstGeom>
                          <a:solidFill>
                            <a:schemeClr val="lt1"/>
                          </a:solidFill>
                          <a:ln w="6350">
                            <a:solidFill>
                              <a:schemeClr val="bg2">
                                <a:lumMod val="50000"/>
                              </a:schemeClr>
                            </a:solidFill>
                          </a:ln>
                        </wps:spPr>
                        <wps:txbx>
                          <w:txbxContent>
                            <w:p w14:paraId="35388E7D" w14:textId="77777777" w:rsidR="0017691D" w:rsidRPr="008B0442" w:rsidRDefault="0017691D" w:rsidP="00FC1EA4">
                              <w:pPr>
                                <w:rPr>
                                  <w:rFonts w:cs="Arial"/>
                                  <w:b/>
                                  <w:color w:val="auto"/>
                                  <w:sz w:val="24"/>
                                  <w:szCs w:val="20"/>
                                </w:rPr>
                              </w:pPr>
                            </w:p>
                            <w:p w14:paraId="55BF0F4D"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17691D" w:rsidRPr="008B0442" w:rsidRDefault="0017691D" w:rsidP="00FC1EA4">
                              <w:pPr>
                                <w:rPr>
                                  <w:rFonts w:cs="Arial"/>
                                  <w:color w:val="auto"/>
                                  <w:sz w:val="24"/>
                                  <w:szCs w:val="20"/>
                                  <w:lang w:val="es-ES"/>
                                </w:rPr>
                              </w:pPr>
                            </w:p>
                            <w:p w14:paraId="56A1BC60" w14:textId="77777777" w:rsidR="0017691D" w:rsidRPr="00FC1EA4" w:rsidRDefault="0017691D" w:rsidP="00FC1EA4">
                              <w:pPr>
                                <w:rPr>
                                  <w:rFonts w:ascii="Arial" w:hAnsi="Arial" w:cs="Arial"/>
                                  <w:color w:val="auto"/>
                                  <w:sz w:val="24"/>
                                  <w:szCs w:val="20"/>
                                  <w:lang w:val="es-ES"/>
                                </w:rPr>
                              </w:pPr>
                            </w:p>
                            <w:p w14:paraId="15C4A471" w14:textId="77777777" w:rsidR="0017691D" w:rsidRDefault="0017691D" w:rsidP="00FC1EA4">
                              <w:pPr>
                                <w:rPr>
                                  <w:rFonts w:ascii="Arial" w:hAnsi="Arial" w:cs="Arial"/>
                                  <w:lang w:val="es-ES"/>
                                </w:rPr>
                              </w:pPr>
                            </w:p>
                            <w:p w14:paraId="33E5364E" w14:textId="77777777" w:rsidR="0017691D" w:rsidRDefault="0017691D" w:rsidP="00FC1EA4">
                              <w:pPr>
                                <w:rPr>
                                  <w:rFonts w:ascii="Arial" w:hAnsi="Arial" w:cs="Arial"/>
                                  <w:lang w:val="es-ES"/>
                                </w:rPr>
                              </w:pPr>
                            </w:p>
                            <w:p w14:paraId="7B610B19" w14:textId="77777777" w:rsidR="0017691D" w:rsidRDefault="0017691D" w:rsidP="00FC1EA4">
                              <w:pPr>
                                <w:rPr>
                                  <w:rFonts w:ascii="Arial" w:hAnsi="Arial" w:cs="Arial"/>
                                  <w:lang w:val="es-ES"/>
                                </w:rPr>
                              </w:pPr>
                            </w:p>
                            <w:p w14:paraId="54F3CA32" w14:textId="77777777" w:rsidR="0017691D" w:rsidRPr="008403B5" w:rsidRDefault="0017691D" w:rsidP="00FC1EA4">
                              <w:pPr>
                                <w:rPr>
                                  <w:rFonts w:ascii="Arial" w:hAnsi="Arial" w:cs="Arial"/>
                                  <w:lang w:val="es-ES"/>
                                </w:rPr>
                              </w:pPr>
                            </w:p>
                            <w:p w14:paraId="27A0D3C8" w14:textId="77777777" w:rsidR="0017691D" w:rsidRDefault="0017691D"/>
                            <w:p w14:paraId="13FBE0D7" w14:textId="77777777" w:rsidR="0017691D" w:rsidRPr="008B0442" w:rsidRDefault="0017691D" w:rsidP="00FC1EA4">
                              <w:pPr>
                                <w:rPr>
                                  <w:rFonts w:cs="Arial"/>
                                  <w:b/>
                                  <w:color w:val="auto"/>
                                  <w:sz w:val="24"/>
                                  <w:szCs w:val="20"/>
                                </w:rPr>
                              </w:pPr>
                            </w:p>
                            <w:p w14:paraId="40ED52C6"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17691D" w:rsidRPr="008B0442" w:rsidRDefault="0017691D" w:rsidP="00FC1EA4">
                              <w:pPr>
                                <w:rPr>
                                  <w:rFonts w:cs="Arial"/>
                                  <w:color w:val="auto"/>
                                  <w:sz w:val="24"/>
                                  <w:szCs w:val="20"/>
                                  <w:lang w:val="es-ES"/>
                                </w:rPr>
                              </w:pPr>
                            </w:p>
                            <w:p w14:paraId="6A96FE7C" w14:textId="77777777" w:rsidR="0017691D" w:rsidRPr="00FC1EA4" w:rsidRDefault="0017691D" w:rsidP="00FC1EA4">
                              <w:pPr>
                                <w:rPr>
                                  <w:rFonts w:ascii="Arial" w:hAnsi="Arial" w:cs="Arial"/>
                                  <w:color w:val="auto"/>
                                  <w:sz w:val="24"/>
                                  <w:szCs w:val="20"/>
                                  <w:lang w:val="es-ES"/>
                                </w:rPr>
                              </w:pPr>
                            </w:p>
                            <w:p w14:paraId="3DADDD59" w14:textId="77777777" w:rsidR="0017691D" w:rsidRDefault="0017691D" w:rsidP="00FC1EA4">
                              <w:pPr>
                                <w:rPr>
                                  <w:rFonts w:ascii="Arial" w:hAnsi="Arial" w:cs="Arial"/>
                                  <w:lang w:val="es-ES"/>
                                </w:rPr>
                              </w:pPr>
                            </w:p>
                            <w:p w14:paraId="5211744D" w14:textId="77777777" w:rsidR="0017691D" w:rsidRDefault="0017691D" w:rsidP="00FC1EA4">
                              <w:pPr>
                                <w:rPr>
                                  <w:rFonts w:ascii="Arial" w:hAnsi="Arial" w:cs="Arial"/>
                                  <w:lang w:val="es-ES"/>
                                </w:rPr>
                              </w:pPr>
                            </w:p>
                            <w:p w14:paraId="02A78711" w14:textId="77777777" w:rsidR="0017691D" w:rsidRDefault="0017691D" w:rsidP="00FC1EA4">
                              <w:pPr>
                                <w:rPr>
                                  <w:rFonts w:ascii="Arial" w:hAnsi="Arial" w:cs="Arial"/>
                                  <w:lang w:val="es-ES"/>
                                </w:rPr>
                              </w:pPr>
                            </w:p>
                            <w:p w14:paraId="6FF54986" w14:textId="77777777" w:rsidR="0017691D" w:rsidRPr="008403B5" w:rsidRDefault="0017691D"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47C34" id="Grupo 25" o:spid="_x0000_s1101" style="position:absolute;margin-left:3.05pt;margin-top:1pt;width:483pt;height:477.75pt;z-index:251726848;mso-position-horizontal-relative:text;mso-position-vertical-relative:text;mso-height-relative:margin" coordsize="61341,6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">
                <v:group id="Group 13" o:spid="_x0000_s1102" style="position:absolute;left:47;width:61187;height:19921" coordsize="61186,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_x0000_s1103" type="#_x0000_t202" style="position:absolute;left:5;top:4616;width:61181;height:7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" fillcolor="white [3201]" strokecolor="#6e7277 [1614]" strokeweight=".5pt">
                    <v:textbox>
                      <w:txbxContent>
                        <w:p w14:paraId="393BB609" w14:textId="77777777" w:rsidR="0017691D" w:rsidRPr="00FC1EA4" w:rsidRDefault="0017691D" w:rsidP="00FC1EA4">
                          <w:pPr>
                            <w:rPr>
                              <w:rFonts w:ascii="Arial" w:hAnsi="Arial" w:cs="Arial"/>
                              <w:b/>
                              <w:color w:val="auto"/>
                              <w:sz w:val="24"/>
                              <w:szCs w:val="20"/>
                            </w:rPr>
                          </w:pPr>
                        </w:p>
                        <w:p w14:paraId="42C33FA7"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17691D" w:rsidRPr="007B24B4" w:rsidRDefault="0017691D" w:rsidP="00FC1EA4">
                          <w:pPr>
                            <w:rPr>
                              <w:rFonts w:ascii="Arial" w:hAnsi="Arial" w:cs="Arial"/>
                              <w:lang w:val="es-ES"/>
                            </w:rPr>
                          </w:pPr>
                        </w:p>
                        <w:p w14:paraId="25DE8756" w14:textId="77777777" w:rsidR="0017691D" w:rsidRPr="007B24B4" w:rsidRDefault="0017691D" w:rsidP="00FC1EA4">
                          <w:pPr>
                            <w:rPr>
                              <w:rFonts w:ascii="Arial" w:hAnsi="Arial" w:cs="Arial"/>
                              <w:lang w:val="es-ES"/>
                            </w:rPr>
                          </w:pPr>
                        </w:p>
                        <w:p w14:paraId="64FAB1E7" w14:textId="77777777" w:rsidR="0017691D" w:rsidRDefault="0017691D"/>
                        <w:p w14:paraId="0087C596" w14:textId="77777777" w:rsidR="0017691D" w:rsidRPr="00FC1EA4" w:rsidRDefault="0017691D" w:rsidP="00FC1EA4">
                          <w:pPr>
                            <w:rPr>
                              <w:rFonts w:ascii="Arial" w:hAnsi="Arial" w:cs="Arial"/>
                              <w:b/>
                              <w:color w:val="auto"/>
                              <w:sz w:val="24"/>
                              <w:szCs w:val="20"/>
                            </w:rPr>
                          </w:pPr>
                        </w:p>
                        <w:p w14:paraId="73B3B6B9"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17691D" w:rsidRPr="007B24B4" w:rsidRDefault="0017691D" w:rsidP="00FC1EA4">
                          <w:pPr>
                            <w:rPr>
                              <w:rFonts w:ascii="Arial" w:hAnsi="Arial" w:cs="Arial"/>
                              <w:lang w:val="es-ES"/>
                            </w:rPr>
                          </w:pPr>
                        </w:p>
                        <w:p w14:paraId="52B92128" w14:textId="77777777" w:rsidR="0017691D" w:rsidRPr="007B24B4" w:rsidRDefault="0017691D" w:rsidP="00FC1EA4">
                          <w:pPr>
                            <w:rPr>
                              <w:rFonts w:ascii="Arial" w:hAnsi="Arial" w:cs="Arial"/>
                              <w:lang w:val="es-ES"/>
                            </w:rPr>
                          </w:pPr>
                        </w:p>
                        <w:p w14:paraId="2339EC3A" w14:textId="77777777" w:rsidR="0017691D" w:rsidRDefault="0017691D"/>
                        <w:p w14:paraId="3C015D4E" w14:textId="62A28FF1" w:rsidR="0017691D" w:rsidRPr="00FC1EA4" w:rsidRDefault="0017691D" w:rsidP="00FC1EA4">
                          <w:pPr>
                            <w:rPr>
                              <w:rFonts w:ascii="Arial" w:hAnsi="Arial" w:cs="Arial"/>
                              <w:b/>
                              <w:color w:val="auto"/>
                              <w:sz w:val="24"/>
                              <w:szCs w:val="20"/>
                            </w:rPr>
                          </w:pPr>
                        </w:p>
                        <w:p w14:paraId="1B654252"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17691D" w:rsidRPr="007B24B4" w:rsidRDefault="0017691D" w:rsidP="00FC1EA4">
                          <w:pPr>
                            <w:rPr>
                              <w:rFonts w:ascii="Arial" w:hAnsi="Arial" w:cs="Arial"/>
                              <w:lang w:val="es-ES"/>
                            </w:rPr>
                          </w:pPr>
                        </w:p>
                        <w:p w14:paraId="2A7B02CF" w14:textId="77777777" w:rsidR="0017691D" w:rsidRPr="007B24B4" w:rsidRDefault="0017691D" w:rsidP="00FC1EA4">
                          <w:pPr>
                            <w:rPr>
                              <w:rFonts w:ascii="Arial" w:hAnsi="Arial" w:cs="Arial"/>
                              <w:lang w:val="es-ES"/>
                            </w:rPr>
                          </w:pPr>
                        </w:p>
                        <w:p w14:paraId="4C2785DB" w14:textId="77777777" w:rsidR="0017691D" w:rsidRDefault="0017691D"/>
                        <w:p w14:paraId="61425869" w14:textId="62A28FF1" w:rsidR="0017691D" w:rsidRPr="00FC1EA4" w:rsidRDefault="0017691D" w:rsidP="00FC1EA4">
                          <w:pPr>
                            <w:rPr>
                              <w:rFonts w:ascii="Arial" w:hAnsi="Arial" w:cs="Arial"/>
                              <w:b/>
                              <w:color w:val="auto"/>
                              <w:sz w:val="24"/>
                              <w:szCs w:val="20"/>
                            </w:rPr>
                          </w:pPr>
                        </w:p>
                        <w:p w14:paraId="4946AF8D" w14:textId="023CEE4B"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17691D" w:rsidRPr="007B24B4" w:rsidRDefault="0017691D" w:rsidP="00FC1EA4">
                          <w:pPr>
                            <w:rPr>
                              <w:rFonts w:ascii="Arial" w:hAnsi="Arial" w:cs="Arial"/>
                              <w:lang w:val="es-ES"/>
                            </w:rPr>
                          </w:pPr>
                        </w:p>
                        <w:p w14:paraId="4B4A62C0" w14:textId="77777777" w:rsidR="0017691D" w:rsidRPr="007B24B4" w:rsidRDefault="0017691D" w:rsidP="00FC1EA4">
                          <w:pPr>
                            <w:rPr>
                              <w:rFonts w:ascii="Arial" w:hAnsi="Arial" w:cs="Arial"/>
                              <w:lang w:val="es-ES"/>
                            </w:rPr>
                          </w:pPr>
                        </w:p>
                      </w:txbxContent>
                    </v:textbox>
                  </v:shape>
                  <v:shape id="Text Box 9" o:spid="_x0000_s1104"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" fillcolor="white [3201]" strokecolor="#6e7277 [1614]" strokeweight=".5pt">
                    <v:textbox>
                      <w:txbxContent>
                        <w:p w14:paraId="04FED0FA" w14:textId="62A28FF1"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17691D" w:rsidRPr="00FC1EA4" w:rsidRDefault="0017691D" w:rsidP="00FC1EA4">
                          <w:pPr>
                            <w:rPr>
                              <w:rFonts w:ascii="Arial" w:hAnsi="Arial" w:cs="Arial"/>
                              <w:color w:val="auto"/>
                              <w:sz w:val="24"/>
                              <w:szCs w:val="20"/>
                              <w:lang w:val="es-ES"/>
                            </w:rPr>
                          </w:pPr>
                        </w:p>
                        <w:p w14:paraId="774C6B0F" w14:textId="77777777" w:rsidR="0017691D" w:rsidRPr="007B24B4" w:rsidRDefault="0017691D" w:rsidP="00FC1EA4">
                          <w:pPr>
                            <w:rPr>
                              <w:rFonts w:ascii="Arial" w:hAnsi="Arial" w:cs="Arial"/>
                              <w:lang w:val="es-ES"/>
                            </w:rPr>
                          </w:pPr>
                        </w:p>
                        <w:p w14:paraId="49B40A6C" w14:textId="77777777" w:rsidR="0017691D" w:rsidRPr="007B24B4" w:rsidRDefault="0017691D" w:rsidP="00FC1EA4">
                          <w:pPr>
                            <w:rPr>
                              <w:rFonts w:ascii="Arial" w:hAnsi="Arial" w:cs="Arial"/>
                              <w:i/>
                              <w:color w:val="161718" w:themeColor="text1"/>
                              <w:lang w:val="es-ES"/>
                            </w:rPr>
                          </w:pPr>
                        </w:p>
                        <w:p w14:paraId="1B00A156" w14:textId="77777777" w:rsidR="0017691D" w:rsidRDefault="0017691D"/>
                        <w:p w14:paraId="023A1A64"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17691D" w:rsidRPr="00FC1EA4" w:rsidRDefault="0017691D" w:rsidP="00FC1EA4">
                          <w:pPr>
                            <w:rPr>
                              <w:rFonts w:ascii="Arial" w:hAnsi="Arial" w:cs="Arial"/>
                              <w:color w:val="auto"/>
                              <w:sz w:val="24"/>
                              <w:szCs w:val="20"/>
                              <w:lang w:val="es-ES"/>
                            </w:rPr>
                          </w:pPr>
                        </w:p>
                        <w:p w14:paraId="46E7573C" w14:textId="77777777" w:rsidR="0017691D" w:rsidRPr="007B24B4" w:rsidRDefault="0017691D" w:rsidP="00FC1EA4">
                          <w:pPr>
                            <w:rPr>
                              <w:rFonts w:ascii="Arial" w:hAnsi="Arial" w:cs="Arial"/>
                              <w:lang w:val="es-ES"/>
                            </w:rPr>
                          </w:pPr>
                        </w:p>
                        <w:p w14:paraId="340A6C15" w14:textId="77777777" w:rsidR="0017691D" w:rsidRPr="007B24B4" w:rsidRDefault="0017691D" w:rsidP="00FC1EA4">
                          <w:pPr>
                            <w:rPr>
                              <w:rFonts w:ascii="Arial" w:hAnsi="Arial" w:cs="Arial"/>
                              <w:i/>
                              <w:color w:val="161718" w:themeColor="text1"/>
                              <w:lang w:val="es-ES"/>
                            </w:rPr>
                          </w:pPr>
                        </w:p>
                        <w:p w14:paraId="0EE1242B" w14:textId="77777777" w:rsidR="0017691D" w:rsidRDefault="0017691D"/>
                        <w:p w14:paraId="0D35625E"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17691D" w:rsidRPr="00FC1EA4" w:rsidRDefault="0017691D" w:rsidP="00FC1EA4">
                          <w:pPr>
                            <w:rPr>
                              <w:rFonts w:ascii="Arial" w:hAnsi="Arial" w:cs="Arial"/>
                              <w:color w:val="auto"/>
                              <w:sz w:val="24"/>
                              <w:szCs w:val="20"/>
                              <w:lang w:val="es-ES"/>
                            </w:rPr>
                          </w:pPr>
                        </w:p>
                        <w:p w14:paraId="4EDBD529" w14:textId="77777777" w:rsidR="0017691D" w:rsidRPr="007B24B4" w:rsidRDefault="0017691D" w:rsidP="00FC1EA4">
                          <w:pPr>
                            <w:rPr>
                              <w:rFonts w:ascii="Arial" w:hAnsi="Arial" w:cs="Arial"/>
                              <w:lang w:val="es-ES"/>
                            </w:rPr>
                          </w:pPr>
                        </w:p>
                        <w:p w14:paraId="628D7370" w14:textId="77777777" w:rsidR="0017691D" w:rsidRPr="007B24B4" w:rsidRDefault="0017691D" w:rsidP="00FC1EA4">
                          <w:pPr>
                            <w:rPr>
                              <w:rFonts w:ascii="Arial" w:hAnsi="Arial" w:cs="Arial"/>
                              <w:i/>
                              <w:color w:val="161718" w:themeColor="text1"/>
                              <w:lang w:val="es-ES"/>
                            </w:rPr>
                          </w:pPr>
                        </w:p>
                        <w:p w14:paraId="67927EF4" w14:textId="77777777" w:rsidR="0017691D" w:rsidRDefault="0017691D"/>
                        <w:p w14:paraId="245302C1"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17691D" w:rsidRPr="00FC1EA4" w:rsidRDefault="0017691D" w:rsidP="00FC1EA4">
                          <w:pPr>
                            <w:rPr>
                              <w:rFonts w:ascii="Arial" w:hAnsi="Arial" w:cs="Arial"/>
                              <w:color w:val="auto"/>
                              <w:sz w:val="24"/>
                              <w:szCs w:val="20"/>
                              <w:lang w:val="es-ES"/>
                            </w:rPr>
                          </w:pPr>
                        </w:p>
                        <w:p w14:paraId="1F52CAED" w14:textId="77777777" w:rsidR="0017691D" w:rsidRPr="007B24B4" w:rsidRDefault="0017691D" w:rsidP="00FC1EA4">
                          <w:pPr>
                            <w:rPr>
                              <w:rFonts w:ascii="Arial" w:hAnsi="Arial" w:cs="Arial"/>
                              <w:lang w:val="es-ES"/>
                            </w:rPr>
                          </w:pPr>
                        </w:p>
                        <w:p w14:paraId="463F9E85" w14:textId="77777777" w:rsidR="0017691D" w:rsidRPr="007B24B4" w:rsidRDefault="0017691D" w:rsidP="00FC1EA4">
                          <w:pPr>
                            <w:rPr>
                              <w:rFonts w:ascii="Arial" w:hAnsi="Arial" w:cs="Arial"/>
                              <w:i/>
                              <w:color w:val="161718" w:themeColor="text1"/>
                              <w:lang w:val="es-ES"/>
                            </w:rPr>
                          </w:pPr>
                        </w:p>
                      </w:txbxContent>
                    </v:textbox>
                  </v:shape>
                  <v:shape id="Text Box 10" o:spid="_x0000_s1105"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" fillcolor="white [3201]" strokecolor="#6e7277 [1614]" strokeweight=".5pt">
                    <v:textbox>
                      <w:txbxContent>
                        <w:p w14:paraId="4B2DB88A"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17691D" w:rsidRPr="008B0442" w:rsidRDefault="0017691D" w:rsidP="00FC1EA4">
                          <w:pPr>
                            <w:rPr>
                              <w:rFonts w:cs="Arial"/>
                              <w:color w:val="auto"/>
                              <w:sz w:val="24"/>
                              <w:szCs w:val="20"/>
                            </w:rPr>
                          </w:pPr>
                          <w:r>
                            <w:rPr>
                              <w:rFonts w:cs="Arial"/>
                              <w:color w:val="auto"/>
                              <w:sz w:val="24"/>
                              <w:szCs w:val="20"/>
                            </w:rPr>
                            <w:t>3</w:t>
                          </w:r>
                        </w:p>
                        <w:p w14:paraId="02C846DF" w14:textId="77777777" w:rsidR="0017691D" w:rsidRPr="0078782C" w:rsidRDefault="0017691D" w:rsidP="00FC1EA4">
                          <w:pPr>
                            <w:rPr>
                              <w:rFonts w:ascii="Arial" w:hAnsi="Arial" w:cs="Arial"/>
                            </w:rPr>
                          </w:pPr>
                        </w:p>
                        <w:p w14:paraId="585386CB" w14:textId="77777777" w:rsidR="0017691D" w:rsidRPr="0078782C" w:rsidRDefault="0017691D" w:rsidP="00FC1EA4">
                          <w:pPr>
                            <w:rPr>
                              <w:rFonts w:ascii="Arial" w:hAnsi="Arial" w:cs="Arial"/>
                              <w:i/>
                              <w:color w:val="161718" w:themeColor="text1"/>
                            </w:rPr>
                          </w:pPr>
                        </w:p>
                        <w:p w14:paraId="1766F2EA" w14:textId="77777777" w:rsidR="0017691D" w:rsidRDefault="0017691D"/>
                        <w:p w14:paraId="6381CB54"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17691D" w:rsidRPr="008B0442" w:rsidRDefault="0017691D" w:rsidP="00FC1EA4">
                          <w:pPr>
                            <w:rPr>
                              <w:rFonts w:cs="Arial"/>
                              <w:color w:val="auto"/>
                              <w:sz w:val="24"/>
                              <w:szCs w:val="20"/>
                            </w:rPr>
                          </w:pPr>
                          <w:r>
                            <w:rPr>
                              <w:rFonts w:cs="Arial"/>
                              <w:color w:val="auto"/>
                              <w:sz w:val="24"/>
                              <w:szCs w:val="20"/>
                            </w:rPr>
                            <w:t>3</w:t>
                          </w:r>
                        </w:p>
                        <w:p w14:paraId="26E15824" w14:textId="77777777" w:rsidR="0017691D" w:rsidRPr="0078782C" w:rsidRDefault="0017691D" w:rsidP="00FC1EA4">
                          <w:pPr>
                            <w:rPr>
                              <w:rFonts w:ascii="Arial" w:hAnsi="Arial" w:cs="Arial"/>
                            </w:rPr>
                          </w:pPr>
                        </w:p>
                        <w:p w14:paraId="2DFF2217" w14:textId="77777777" w:rsidR="0017691D" w:rsidRPr="0078782C" w:rsidRDefault="0017691D" w:rsidP="00FC1EA4">
                          <w:pPr>
                            <w:rPr>
                              <w:rFonts w:ascii="Arial" w:hAnsi="Arial" w:cs="Arial"/>
                              <w:i/>
                              <w:color w:val="161718" w:themeColor="text1"/>
                            </w:rPr>
                          </w:pPr>
                        </w:p>
                        <w:p w14:paraId="2FCB8AFF" w14:textId="77777777" w:rsidR="0017691D" w:rsidRDefault="0017691D"/>
                        <w:p w14:paraId="63D339F1"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17691D" w:rsidRPr="008B0442" w:rsidRDefault="0017691D" w:rsidP="00FC1EA4">
                          <w:pPr>
                            <w:rPr>
                              <w:rFonts w:cs="Arial"/>
                              <w:color w:val="auto"/>
                              <w:sz w:val="24"/>
                              <w:szCs w:val="20"/>
                            </w:rPr>
                          </w:pPr>
                          <w:r>
                            <w:rPr>
                              <w:rFonts w:cs="Arial"/>
                              <w:color w:val="auto"/>
                              <w:sz w:val="24"/>
                              <w:szCs w:val="20"/>
                            </w:rPr>
                            <w:t>3</w:t>
                          </w:r>
                        </w:p>
                        <w:p w14:paraId="1EB21976" w14:textId="77777777" w:rsidR="0017691D" w:rsidRPr="0078782C" w:rsidRDefault="0017691D" w:rsidP="00FC1EA4">
                          <w:pPr>
                            <w:rPr>
                              <w:rFonts w:ascii="Arial" w:hAnsi="Arial" w:cs="Arial"/>
                            </w:rPr>
                          </w:pPr>
                        </w:p>
                        <w:p w14:paraId="318774DF" w14:textId="77777777" w:rsidR="0017691D" w:rsidRPr="0078782C" w:rsidRDefault="0017691D" w:rsidP="00FC1EA4">
                          <w:pPr>
                            <w:rPr>
                              <w:rFonts w:ascii="Arial" w:hAnsi="Arial" w:cs="Arial"/>
                              <w:i/>
                              <w:color w:val="161718" w:themeColor="text1"/>
                            </w:rPr>
                          </w:pPr>
                        </w:p>
                        <w:p w14:paraId="349B60E9" w14:textId="77777777" w:rsidR="0017691D" w:rsidRDefault="0017691D"/>
                        <w:p w14:paraId="53F9F513"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17691D" w:rsidRPr="008B0442" w:rsidRDefault="0017691D" w:rsidP="00FC1EA4">
                          <w:pPr>
                            <w:rPr>
                              <w:rFonts w:cs="Arial"/>
                              <w:color w:val="auto"/>
                              <w:sz w:val="24"/>
                              <w:szCs w:val="20"/>
                            </w:rPr>
                          </w:pPr>
                          <w:r>
                            <w:rPr>
                              <w:rFonts w:cs="Arial"/>
                              <w:color w:val="auto"/>
                              <w:sz w:val="24"/>
                              <w:szCs w:val="20"/>
                            </w:rPr>
                            <w:t>3</w:t>
                          </w:r>
                        </w:p>
                        <w:p w14:paraId="0A625B11" w14:textId="77777777" w:rsidR="0017691D" w:rsidRPr="0078782C" w:rsidRDefault="0017691D" w:rsidP="00FC1EA4">
                          <w:pPr>
                            <w:rPr>
                              <w:rFonts w:ascii="Arial" w:hAnsi="Arial" w:cs="Arial"/>
                            </w:rPr>
                          </w:pPr>
                        </w:p>
                        <w:p w14:paraId="7A4C55EB" w14:textId="77777777" w:rsidR="0017691D" w:rsidRPr="0078782C" w:rsidRDefault="0017691D" w:rsidP="00FC1EA4">
                          <w:pPr>
                            <w:rPr>
                              <w:rFonts w:ascii="Arial" w:hAnsi="Arial" w:cs="Arial"/>
                              <w:i/>
                              <w:color w:val="161718" w:themeColor="text1"/>
                            </w:rPr>
                          </w:pPr>
                        </w:p>
                      </w:txbxContent>
                    </v:textbox>
                  </v:shape>
                  <v:shape id="Text Box 11" o:spid="_x0000_s1106"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" fillcolor="white [3201]" strokecolor="#6e7277 [1614]" strokeweight=".5pt">
                    <v:textbox>
                      <w:txbxContent>
                        <w:p w14:paraId="77006B5E"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17691D" w:rsidRPr="008B0442" w:rsidRDefault="0017691D" w:rsidP="00FC1EA4">
                          <w:pPr>
                            <w:rPr>
                              <w:rFonts w:cs="Arial"/>
                              <w:color w:val="auto"/>
                              <w:sz w:val="24"/>
                              <w:szCs w:val="20"/>
                            </w:rPr>
                          </w:pPr>
                          <w:r w:rsidRPr="008B0442">
                            <w:rPr>
                              <w:rFonts w:cs="Arial"/>
                              <w:color w:val="auto"/>
                              <w:sz w:val="24"/>
                              <w:szCs w:val="20"/>
                            </w:rPr>
                            <w:t>5 – 15 min</w:t>
                          </w:r>
                        </w:p>
                        <w:p w14:paraId="0CD8CBD3" w14:textId="77777777" w:rsidR="0017691D" w:rsidRPr="0078782C" w:rsidRDefault="0017691D" w:rsidP="00FC1EA4">
                          <w:pPr>
                            <w:rPr>
                              <w:rFonts w:ascii="Arial" w:hAnsi="Arial" w:cs="Arial"/>
                              <w:i/>
                              <w:color w:val="161718" w:themeColor="text1"/>
                            </w:rPr>
                          </w:pPr>
                        </w:p>
                        <w:p w14:paraId="74101758" w14:textId="77777777" w:rsidR="0017691D" w:rsidRDefault="0017691D"/>
                        <w:p w14:paraId="6C16B876"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17691D" w:rsidRPr="008B0442" w:rsidRDefault="0017691D" w:rsidP="00FC1EA4">
                          <w:pPr>
                            <w:rPr>
                              <w:rFonts w:cs="Arial"/>
                              <w:color w:val="auto"/>
                              <w:sz w:val="24"/>
                              <w:szCs w:val="20"/>
                            </w:rPr>
                          </w:pPr>
                          <w:r w:rsidRPr="008B0442">
                            <w:rPr>
                              <w:rFonts w:cs="Arial"/>
                              <w:color w:val="auto"/>
                              <w:sz w:val="24"/>
                              <w:szCs w:val="20"/>
                            </w:rPr>
                            <w:t>5 – 15 min</w:t>
                          </w:r>
                        </w:p>
                        <w:p w14:paraId="6DDDBADE" w14:textId="77777777" w:rsidR="0017691D" w:rsidRPr="0078782C" w:rsidRDefault="0017691D" w:rsidP="00FC1EA4">
                          <w:pPr>
                            <w:rPr>
                              <w:rFonts w:ascii="Arial" w:hAnsi="Arial" w:cs="Arial"/>
                              <w:i/>
                              <w:color w:val="161718" w:themeColor="text1"/>
                            </w:rPr>
                          </w:pPr>
                        </w:p>
                      </w:txbxContent>
                    </v:textbox>
                  </v:shape>
                </v:group>
                <v:shape id="Text Box 19" o:spid="_x0000_s1107" type="#_x0000_t202" style="position:absolute;top:19872;width:61341;height:4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" fillcolor="white [3201]" strokecolor="#6e7277 [1614]" strokeweight=".5pt">
                  <v:textbox>
                    <w:txbxContent>
                      <w:p w14:paraId="35388E7D" w14:textId="77777777" w:rsidR="0017691D" w:rsidRPr="008B0442" w:rsidRDefault="0017691D" w:rsidP="00FC1EA4">
                        <w:pPr>
                          <w:rPr>
                            <w:rFonts w:cs="Arial"/>
                            <w:b/>
                            <w:color w:val="auto"/>
                            <w:sz w:val="24"/>
                            <w:szCs w:val="20"/>
                          </w:rPr>
                        </w:pPr>
                      </w:p>
                      <w:p w14:paraId="55BF0F4D"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17691D" w:rsidRPr="008B0442" w:rsidRDefault="0017691D" w:rsidP="00FC1EA4">
                        <w:pPr>
                          <w:rPr>
                            <w:rFonts w:cs="Arial"/>
                            <w:color w:val="auto"/>
                            <w:sz w:val="24"/>
                            <w:szCs w:val="20"/>
                            <w:lang w:val="es-ES"/>
                          </w:rPr>
                        </w:pPr>
                      </w:p>
                      <w:p w14:paraId="56A1BC60" w14:textId="77777777" w:rsidR="0017691D" w:rsidRPr="00FC1EA4" w:rsidRDefault="0017691D" w:rsidP="00FC1EA4">
                        <w:pPr>
                          <w:rPr>
                            <w:rFonts w:ascii="Arial" w:hAnsi="Arial" w:cs="Arial"/>
                            <w:color w:val="auto"/>
                            <w:sz w:val="24"/>
                            <w:szCs w:val="20"/>
                            <w:lang w:val="es-ES"/>
                          </w:rPr>
                        </w:pPr>
                      </w:p>
                      <w:p w14:paraId="15C4A471" w14:textId="77777777" w:rsidR="0017691D" w:rsidRDefault="0017691D" w:rsidP="00FC1EA4">
                        <w:pPr>
                          <w:rPr>
                            <w:rFonts w:ascii="Arial" w:hAnsi="Arial" w:cs="Arial"/>
                            <w:lang w:val="es-ES"/>
                          </w:rPr>
                        </w:pPr>
                      </w:p>
                      <w:p w14:paraId="33E5364E" w14:textId="77777777" w:rsidR="0017691D" w:rsidRDefault="0017691D" w:rsidP="00FC1EA4">
                        <w:pPr>
                          <w:rPr>
                            <w:rFonts w:ascii="Arial" w:hAnsi="Arial" w:cs="Arial"/>
                            <w:lang w:val="es-ES"/>
                          </w:rPr>
                        </w:pPr>
                      </w:p>
                      <w:p w14:paraId="7B610B19" w14:textId="77777777" w:rsidR="0017691D" w:rsidRDefault="0017691D" w:rsidP="00FC1EA4">
                        <w:pPr>
                          <w:rPr>
                            <w:rFonts w:ascii="Arial" w:hAnsi="Arial" w:cs="Arial"/>
                            <w:lang w:val="es-ES"/>
                          </w:rPr>
                        </w:pPr>
                      </w:p>
                      <w:p w14:paraId="54F3CA32" w14:textId="77777777" w:rsidR="0017691D" w:rsidRPr="008403B5" w:rsidRDefault="0017691D" w:rsidP="00FC1EA4">
                        <w:pPr>
                          <w:rPr>
                            <w:rFonts w:ascii="Arial" w:hAnsi="Arial" w:cs="Arial"/>
                            <w:lang w:val="es-ES"/>
                          </w:rPr>
                        </w:pPr>
                      </w:p>
                      <w:p w14:paraId="27A0D3C8" w14:textId="77777777" w:rsidR="0017691D" w:rsidRDefault="0017691D"/>
                      <w:p w14:paraId="13FBE0D7" w14:textId="77777777" w:rsidR="0017691D" w:rsidRPr="008B0442" w:rsidRDefault="0017691D" w:rsidP="00FC1EA4">
                        <w:pPr>
                          <w:rPr>
                            <w:rFonts w:cs="Arial"/>
                            <w:b/>
                            <w:color w:val="auto"/>
                            <w:sz w:val="24"/>
                            <w:szCs w:val="20"/>
                          </w:rPr>
                        </w:pPr>
                      </w:p>
                      <w:p w14:paraId="40ED52C6"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17691D" w:rsidRPr="008B0442" w:rsidRDefault="0017691D" w:rsidP="00FC1EA4">
                        <w:pPr>
                          <w:rPr>
                            <w:rFonts w:cs="Arial"/>
                            <w:color w:val="auto"/>
                            <w:sz w:val="24"/>
                            <w:szCs w:val="20"/>
                            <w:lang w:val="es-ES"/>
                          </w:rPr>
                        </w:pPr>
                      </w:p>
                      <w:p w14:paraId="6A96FE7C" w14:textId="77777777" w:rsidR="0017691D" w:rsidRPr="00FC1EA4" w:rsidRDefault="0017691D" w:rsidP="00FC1EA4">
                        <w:pPr>
                          <w:rPr>
                            <w:rFonts w:ascii="Arial" w:hAnsi="Arial" w:cs="Arial"/>
                            <w:color w:val="auto"/>
                            <w:sz w:val="24"/>
                            <w:szCs w:val="20"/>
                            <w:lang w:val="es-ES"/>
                          </w:rPr>
                        </w:pPr>
                      </w:p>
                      <w:p w14:paraId="3DADDD59" w14:textId="77777777" w:rsidR="0017691D" w:rsidRDefault="0017691D" w:rsidP="00FC1EA4">
                        <w:pPr>
                          <w:rPr>
                            <w:rFonts w:ascii="Arial" w:hAnsi="Arial" w:cs="Arial"/>
                            <w:lang w:val="es-ES"/>
                          </w:rPr>
                        </w:pPr>
                      </w:p>
                      <w:p w14:paraId="5211744D" w14:textId="77777777" w:rsidR="0017691D" w:rsidRDefault="0017691D" w:rsidP="00FC1EA4">
                        <w:pPr>
                          <w:rPr>
                            <w:rFonts w:ascii="Arial" w:hAnsi="Arial" w:cs="Arial"/>
                            <w:lang w:val="es-ES"/>
                          </w:rPr>
                        </w:pPr>
                      </w:p>
                      <w:p w14:paraId="02A78711" w14:textId="77777777" w:rsidR="0017691D" w:rsidRDefault="0017691D" w:rsidP="00FC1EA4">
                        <w:pPr>
                          <w:rPr>
                            <w:rFonts w:ascii="Arial" w:hAnsi="Arial" w:cs="Arial"/>
                            <w:lang w:val="es-ES"/>
                          </w:rPr>
                        </w:pPr>
                      </w:p>
                      <w:p w14:paraId="6FF54986" w14:textId="77777777" w:rsidR="0017691D" w:rsidRPr="008403B5" w:rsidRDefault="0017691D" w:rsidP="00FC1EA4">
                        <w:pPr>
                          <w:rPr>
                            <w:rFonts w:ascii="Arial" w:hAnsi="Arial" w:cs="Arial"/>
                            <w:lang w:val="es-ES"/>
                          </w:rPr>
                        </w:pPr>
                      </w:p>
                    </w:txbxContent>
                  </v:textbox>
                </v:shape>
                <w10:wrap type="square"/>
              </v:group>
            </w:pict>
          </mc:Fallback>
        </mc:AlternateContent>
      </w:r>
    </w:p>
    <w:p w14:paraId="014CF844" w14:textId="5AC59BBC" w:rsidR="006C46C4" w:rsidRDefault="006C46C4">
      <w:pPr>
        <w:spacing w:after="200"/>
        <w:rPr>
          <w:rFonts w:ascii="Arial" w:eastAsia="Times New Roman" w:hAnsi="Arial" w:cs="Arial"/>
          <w:color w:val="161718" w:themeColor="text1"/>
        </w:rPr>
      </w:pPr>
      <w:r>
        <w:rPr>
          <w:rFonts w:ascii="Arial" w:eastAsia="Times New Roman" w:hAnsi="Arial" w:cs="Arial"/>
          <w:color w:val="161718" w:themeColor="text1"/>
        </w:rPr>
        <w:br w:type="page"/>
      </w:r>
    </w:p>
    <w:p w14:paraId="7D9A2A91" w14:textId="009934BD" w:rsidR="00CF4C8A" w:rsidRPr="00771BA0" w:rsidRDefault="00CF4C8A" w:rsidP="00771BA0">
      <w:pPr>
        <w:pStyle w:val="Ttulo2"/>
        <w:rPr>
          <w:rFonts w:ascii="Zizou Slab Bold" w:hAnsi="Zizou Slab Bold"/>
          <w:color w:val="auto"/>
        </w:rPr>
      </w:pPr>
      <w:bookmarkStart w:id="4813" w:name="_Toc25223040"/>
      <w:bookmarkStart w:id="4814" w:name="_Toc25247136"/>
      <w:bookmarkStart w:id="4815" w:name="_Toc25309796"/>
      <w:bookmarkStart w:id="4816" w:name="_Toc26201359"/>
      <w:proofErr w:type="spellStart"/>
      <w:r w:rsidRPr="00771BA0">
        <w:rPr>
          <w:rFonts w:ascii="Zizou Slab Bold" w:hAnsi="Zizou Slab Bold"/>
          <w:color w:val="auto"/>
        </w:rPr>
        <w:lastRenderedPageBreak/>
        <w:t>To</w:t>
      </w:r>
      <w:proofErr w:type="spellEnd"/>
      <w:r w:rsidRPr="00771BA0">
        <w:rPr>
          <w:rFonts w:ascii="Zizou Slab Bold" w:hAnsi="Zizou Slab Bold"/>
          <w:color w:val="auto"/>
        </w:rPr>
        <w:t xml:space="preserve"> - Be </w:t>
      </w:r>
      <w:proofErr w:type="spellStart"/>
      <w:r w:rsidRPr="00771BA0">
        <w:rPr>
          <w:rFonts w:ascii="Zizou Slab Bold" w:hAnsi="Zizou Slab Bold"/>
          <w:color w:val="auto"/>
        </w:rPr>
        <w:t>Scenario</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Map</w:t>
      </w:r>
      <w:bookmarkEnd w:id="4813"/>
      <w:bookmarkEnd w:id="4814"/>
      <w:bookmarkEnd w:id="4815"/>
      <w:bookmarkEnd w:id="4816"/>
      <w:proofErr w:type="spellEnd"/>
    </w:p>
    <w:p w14:paraId="09F0A812" w14:textId="78676E5C" w:rsidR="00CF4C8A" w:rsidRPr="00DA5853" w:rsidRDefault="00CF4C8A" w:rsidP="00F01638">
      <w:pPr>
        <w:rPr>
          <w:b/>
          <w:color w:val="auto"/>
          <w:sz w:val="32"/>
          <w:szCs w:val="32"/>
          <w:lang w:val="en-US"/>
        </w:rPr>
      </w:pPr>
      <w:bookmarkStart w:id="4817" w:name="_Toc25223041"/>
      <w:r w:rsidRPr="00DA5853">
        <w:rPr>
          <w:b/>
          <w:noProof/>
          <w:sz w:val="32"/>
          <w:szCs w:val="32"/>
          <w:lang w:eastAsia="es-PE"/>
        </w:rPr>
        <w:drawing>
          <wp:anchor distT="0" distB="0" distL="114300" distR="114300" simplePos="0" relativeHeight="251763712" behindDoc="0" locked="0" layoutInCell="1" allowOverlap="1" wp14:anchorId="2FB383A2" wp14:editId="5E27B8C5">
            <wp:simplePos x="0" y="0"/>
            <wp:positionH relativeFrom="page">
              <wp:posOffset>170815</wp:posOffset>
            </wp:positionH>
            <wp:positionV relativeFrom="paragraph">
              <wp:posOffset>349885</wp:posOffset>
            </wp:positionV>
            <wp:extent cx="7408545" cy="4724400"/>
            <wp:effectExtent l="0" t="0" r="1905" b="0"/>
            <wp:wrapSquare wrapText="bothSides"/>
            <wp:docPr id="165" name="Imagen 165" descr="C:\Users\Administrator\Desktop\administrador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dministrador to b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016"/>
                    <a:stretch/>
                  </pic:blipFill>
                  <pic:spPr bwMode="auto">
                    <a:xfrm>
                      <a:off x="0" y="0"/>
                      <a:ext cx="7408545" cy="472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DA5853">
        <w:rPr>
          <w:b/>
          <w:color w:val="auto"/>
          <w:sz w:val="32"/>
          <w:szCs w:val="32"/>
          <w:lang w:val="en-US"/>
        </w:rPr>
        <w:t>Administrador</w:t>
      </w:r>
      <w:proofErr w:type="spellEnd"/>
      <w:r w:rsidRPr="00DA5853">
        <w:rPr>
          <w:b/>
          <w:color w:val="auto"/>
          <w:sz w:val="32"/>
          <w:szCs w:val="32"/>
          <w:lang w:val="en-US"/>
        </w:rPr>
        <w:t>:</w:t>
      </w:r>
      <w:bookmarkEnd w:id="4817"/>
    </w:p>
    <w:p w14:paraId="10CAAB65" w14:textId="4A0B3390" w:rsidR="00CF4C8A" w:rsidRPr="00771BA0" w:rsidRDefault="00CF4C8A" w:rsidP="00F01638">
      <w:pPr>
        <w:rPr>
          <w:b/>
          <w:color w:val="auto"/>
          <w:sz w:val="32"/>
          <w:szCs w:val="32"/>
          <w:lang w:val="en-US"/>
        </w:rPr>
      </w:pPr>
      <w:bookmarkStart w:id="4818" w:name="_Toc25223042"/>
      <w:r w:rsidRPr="00DA5853">
        <w:rPr>
          <w:b/>
          <w:noProof/>
          <w:sz w:val="32"/>
          <w:szCs w:val="32"/>
          <w:lang w:eastAsia="es-PE"/>
        </w:rPr>
        <w:drawing>
          <wp:anchor distT="0" distB="0" distL="114300" distR="114300" simplePos="0" relativeHeight="251765760" behindDoc="0" locked="0" layoutInCell="1" allowOverlap="1" wp14:anchorId="0415BB82" wp14:editId="395B3483">
            <wp:simplePos x="0" y="0"/>
            <wp:positionH relativeFrom="margin">
              <wp:align>center</wp:align>
            </wp:positionH>
            <wp:positionV relativeFrom="paragraph">
              <wp:posOffset>326663</wp:posOffset>
            </wp:positionV>
            <wp:extent cx="7404100" cy="4733925"/>
            <wp:effectExtent l="0" t="0" r="6350" b="9525"/>
            <wp:wrapTopAndBottom/>
            <wp:docPr id="166" name="Imagen 166" descr="C:\Users\Administrator\Desktop\ingeniero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ngeniero to b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821"/>
                    <a:stretch/>
                  </pic:blipFill>
                  <pic:spPr bwMode="auto">
                    <a:xfrm>
                      <a:off x="0" y="0"/>
                      <a:ext cx="7404100" cy="473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18"/>
    </w:p>
    <w:p w14:paraId="005CC730" w14:textId="77777777" w:rsidR="00F01638" w:rsidRPr="00771BA0" w:rsidRDefault="00F01638" w:rsidP="00F01638">
      <w:pPr>
        <w:rPr>
          <w:color w:val="auto"/>
          <w:sz w:val="24"/>
          <w:szCs w:val="24"/>
          <w:lang w:val="en-US"/>
        </w:rPr>
      </w:pPr>
    </w:p>
    <w:p w14:paraId="68F3CE29" w14:textId="2AC5E8CA" w:rsidR="006C46C4" w:rsidRPr="00771BA0" w:rsidRDefault="006C46C4">
      <w:pPr>
        <w:spacing w:after="200"/>
        <w:rPr>
          <w:lang w:val="en-US"/>
        </w:rPr>
      </w:pPr>
      <w:r w:rsidRPr="00771BA0">
        <w:rPr>
          <w:lang w:val="en-US"/>
        </w:rPr>
        <w:br w:type="page"/>
      </w:r>
    </w:p>
    <w:p w14:paraId="0580602F" w14:textId="77777777" w:rsidR="0089384D" w:rsidRPr="00771BA0" w:rsidRDefault="0089384D" w:rsidP="004B7E44">
      <w:pPr>
        <w:rPr>
          <w:lang w:val="en-US"/>
        </w:rPr>
      </w:pPr>
    </w:p>
    <w:p w14:paraId="5C76B442" w14:textId="7F1E43D3" w:rsidR="0089384D" w:rsidRPr="00771BA0" w:rsidRDefault="00CB31C8" w:rsidP="00771BA0">
      <w:pPr>
        <w:pStyle w:val="Ttulo1"/>
        <w:rPr>
          <w:rFonts w:ascii="Zizou Slab Bold" w:hAnsi="Zizou Slab Bold"/>
          <w:color w:val="auto"/>
          <w:lang w:val="en-US"/>
        </w:rPr>
      </w:pPr>
      <w:bookmarkStart w:id="4819" w:name="_Toc25223044"/>
      <w:bookmarkStart w:id="4820" w:name="_Toc25247137"/>
      <w:bookmarkStart w:id="4821" w:name="_Toc25309797"/>
      <w:bookmarkStart w:id="4822" w:name="_Toc26201360"/>
      <w:r w:rsidRPr="00771BA0">
        <w:rPr>
          <w:rFonts w:ascii="Zizou Slab Bold" w:hAnsi="Zizou Slab Bold"/>
          <w:noProof/>
          <w:color w:val="auto"/>
          <w:lang w:eastAsia="es-PE"/>
        </w:rPr>
        <mc:AlternateContent>
          <mc:Choice Requires="wps">
            <w:drawing>
              <wp:anchor distT="0" distB="0" distL="114300" distR="114300" simplePos="0" relativeHeight="251755520" behindDoc="0" locked="0" layoutInCell="1" allowOverlap="1" wp14:anchorId="79FDEEB8" wp14:editId="29756870">
                <wp:simplePos x="0" y="0"/>
                <wp:positionH relativeFrom="margin">
                  <wp:posOffset>5080635</wp:posOffset>
                </wp:positionH>
                <wp:positionV relativeFrom="paragraph">
                  <wp:posOffset>-543560</wp:posOffset>
                </wp:positionV>
                <wp:extent cx="1273143" cy="480237"/>
                <wp:effectExtent l="0" t="0" r="3810" b="0"/>
                <wp:wrapNone/>
                <wp:docPr id="155"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21769" w14:textId="28F6938A" w:rsidR="0017691D" w:rsidRPr="006C46C4" w:rsidRDefault="0017691D"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17691D" w:rsidRDefault="0017691D"/>
                          <w:p w14:paraId="68948F8C" w14:textId="3CA26986" w:rsidR="0017691D" w:rsidRPr="00D52776" w:rsidRDefault="0017691D"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DEEB8" id="_x0000_s1108" style="position:absolute;margin-left:400.05pt;margin-top:-42.8pt;width:100.25pt;height:37.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" fillcolor="red" stroked="f" strokeweight="2pt">
                <v:textbox>
                  <w:txbxContent>
                    <w:p w14:paraId="44521769" w14:textId="28F6938A" w:rsidR="0017691D" w:rsidRPr="006C46C4" w:rsidRDefault="0017691D"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17691D" w:rsidRDefault="0017691D"/>
                    <w:p w14:paraId="68948F8C" w14:textId="3CA26986" w:rsidR="0017691D" w:rsidRPr="00D52776" w:rsidRDefault="0017691D"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757568" behindDoc="0" locked="0" layoutInCell="1" allowOverlap="1" wp14:anchorId="37A2E1FC" wp14:editId="383F6312">
                <wp:simplePos x="0" y="0"/>
                <wp:positionH relativeFrom="margin">
                  <wp:posOffset>5088890</wp:posOffset>
                </wp:positionH>
                <wp:positionV relativeFrom="paragraph">
                  <wp:posOffset>12065</wp:posOffset>
                </wp:positionV>
                <wp:extent cx="1273143" cy="1215342"/>
                <wp:effectExtent l="0" t="0" r="3810" b="4445"/>
                <wp:wrapNone/>
                <wp:docPr id="157"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05AD3B" w14:textId="3CA26986"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17691D" w:rsidRDefault="0017691D"/>
                          <w:p w14:paraId="7D7F0B94" w14:textId="77777777"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E1FC" id="_x0000_s1109" style="position:absolute;margin-left:400.7pt;margin-top:.95pt;width:100.25pt;height:95.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" fillcolor="red" stroked="f" strokeweight="2pt">
                <v:textbox inset="2.5mm,.5mm,2.5mm,.5mm">
                  <w:txbxContent>
                    <w:p w14:paraId="4905AD3B" w14:textId="3CA26986"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17691D" w:rsidRDefault="0017691D"/>
                    <w:p w14:paraId="7D7F0B94" w14:textId="77777777"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txbxContent>
                </v:textbox>
                <w10:wrap anchorx="margin"/>
              </v:rect>
            </w:pict>
          </mc:Fallback>
        </mc:AlternateContent>
      </w:r>
      <w:r w:rsidR="005E7534" w:rsidRPr="00771BA0">
        <w:rPr>
          <w:rFonts w:ascii="Zizou Slab Bold" w:hAnsi="Zizou Slab Bold"/>
          <w:color w:val="auto"/>
          <w:lang w:val="en-US"/>
        </w:rPr>
        <w:t>CHAPTER PRODUCT DESIGN</w:t>
      </w:r>
      <w:bookmarkEnd w:id="4819"/>
      <w:bookmarkEnd w:id="4820"/>
      <w:bookmarkEnd w:id="4821"/>
      <w:bookmarkEnd w:id="4822"/>
    </w:p>
    <w:p w14:paraId="3A6C9F69" w14:textId="77777777" w:rsidR="00CB31C8" w:rsidRPr="00771BA0" w:rsidRDefault="00CB31C8" w:rsidP="00CB31C8">
      <w:pPr>
        <w:pStyle w:val="Ttulo2"/>
        <w:rPr>
          <w:lang w:val="en-US"/>
        </w:rPr>
      </w:pPr>
    </w:p>
    <w:p w14:paraId="57151FE8" w14:textId="77777777" w:rsidR="00DA5853" w:rsidRPr="00771BA0" w:rsidRDefault="00CB31C8" w:rsidP="00771BA0">
      <w:pPr>
        <w:pStyle w:val="Ttulo2"/>
        <w:rPr>
          <w:rFonts w:ascii="Zizou Slab Bold" w:hAnsi="Zizou Slab Bold"/>
          <w:color w:val="auto"/>
          <w:lang w:val="en-US"/>
        </w:rPr>
      </w:pPr>
      <w:bookmarkStart w:id="4823" w:name="_Toc25247138"/>
      <w:bookmarkStart w:id="4824" w:name="_Toc25309798"/>
      <w:bookmarkStart w:id="4825" w:name="_Toc26201361"/>
      <w:r w:rsidRPr="00771BA0">
        <w:rPr>
          <w:rFonts w:ascii="Zizou Slab Bold" w:hAnsi="Zizou Slab Bold"/>
          <w:color w:val="auto"/>
          <w:lang w:val="en-US"/>
        </w:rPr>
        <w:t>Principle Statements</w:t>
      </w:r>
      <w:bookmarkEnd w:id="4823"/>
      <w:bookmarkEnd w:id="4824"/>
      <w:bookmarkEnd w:id="4825"/>
    </w:p>
    <w:p w14:paraId="1728B96C" w14:textId="565C55F5" w:rsidR="00DA5853" w:rsidRDefault="00AB5A25" w:rsidP="005F2891">
      <w:pPr>
        <w:rPr>
          <w:bCs/>
          <w:szCs w:val="28"/>
        </w:rPr>
      </w:pPr>
      <w:r w:rsidRPr="00DA5853">
        <w:rPr>
          <w:rFonts w:ascii="Zizou Slab Medium" w:hAnsi="Zizou Slab Medium"/>
          <w:bCs/>
          <w:color w:val="auto"/>
          <w:szCs w:val="28"/>
        </w:rPr>
        <w:t xml:space="preserve">Los principales principios de diseño que se están proyectando usar son los 2 de los 5 principios básicos de la programación </w:t>
      </w:r>
      <w:r w:rsidR="00771BA0">
        <w:rPr>
          <w:rFonts w:ascii="Zizou Slab Medium" w:hAnsi="Zizou Slab Medium"/>
          <w:bCs/>
          <w:color w:val="auto"/>
          <w:szCs w:val="28"/>
        </w:rPr>
        <w:t>orientada</w:t>
      </w:r>
      <w:r w:rsidRPr="00DA5853">
        <w:rPr>
          <w:rFonts w:ascii="Zizou Slab Medium" w:hAnsi="Zizou Slab Medium"/>
          <w:bCs/>
          <w:color w:val="auto"/>
          <w:szCs w:val="28"/>
        </w:rPr>
        <w:t xml:space="preserve"> a objetos el cual pensamos que son esenciales para cualquier software funcional</w:t>
      </w:r>
    </w:p>
    <w:p w14:paraId="584A4C41" w14:textId="77777777" w:rsidR="00DA5853" w:rsidRDefault="00AB5A25" w:rsidP="005F2891">
      <w:pPr>
        <w:rPr>
          <w:bCs/>
          <w:szCs w:val="28"/>
          <w:lang w:val="en-US"/>
        </w:rPr>
      </w:pPr>
      <w:r w:rsidRPr="00DA5853">
        <w:rPr>
          <w:rFonts w:ascii="Zizou Slab Medium" w:hAnsi="Zizou Slab Medium"/>
          <w:bCs/>
          <w:color w:val="auto"/>
          <w:szCs w:val="28"/>
          <w:lang w:val="en-US"/>
        </w:rPr>
        <w:t xml:space="preserve">Open/Closed Principle </w:t>
      </w:r>
    </w:p>
    <w:p w14:paraId="297E38C8" w14:textId="77777777" w:rsidR="00DA5853" w:rsidRPr="005F2891" w:rsidRDefault="00AB5A25" w:rsidP="005F2891">
      <w:pPr>
        <w:rPr>
          <w:bCs/>
          <w:szCs w:val="28"/>
          <w:lang w:val="en-US"/>
        </w:rPr>
      </w:pPr>
      <w:proofErr w:type="spellStart"/>
      <w:r w:rsidRPr="005F2891">
        <w:rPr>
          <w:bCs/>
          <w:color w:val="auto"/>
          <w:szCs w:val="28"/>
          <w:lang w:val="en-US"/>
        </w:rPr>
        <w:t>Dependecy</w:t>
      </w:r>
      <w:proofErr w:type="spellEnd"/>
      <w:r w:rsidRPr="005F2891">
        <w:rPr>
          <w:bCs/>
          <w:color w:val="auto"/>
          <w:szCs w:val="28"/>
          <w:lang w:val="en-US"/>
        </w:rPr>
        <w:t xml:space="preserve"> Inversion Principle </w:t>
      </w:r>
    </w:p>
    <w:p w14:paraId="29393475" w14:textId="77777777" w:rsidR="00DA5853" w:rsidRDefault="00DA5853" w:rsidP="005F2891">
      <w:pPr>
        <w:rPr>
          <w:bCs/>
          <w:szCs w:val="28"/>
        </w:rPr>
      </w:pPr>
      <w:r w:rsidRPr="00DA5853">
        <w:rPr>
          <w:bCs/>
          <w:color w:val="auto"/>
          <w:szCs w:val="28"/>
        </w:rPr>
        <w:t>Además,</w:t>
      </w:r>
      <w:r w:rsidR="00AB5A25" w:rsidRPr="00DA5853">
        <w:rPr>
          <w:bCs/>
          <w:color w:val="auto"/>
          <w:szCs w:val="28"/>
        </w:rPr>
        <w:t xml:space="preserve"> se implementará los principios de:</w:t>
      </w:r>
    </w:p>
    <w:p w14:paraId="074C6E8E" w14:textId="77777777" w:rsidR="00DA5853" w:rsidRPr="00D474BB" w:rsidRDefault="00AB5A25" w:rsidP="005F2891">
      <w:pPr>
        <w:rPr>
          <w:bCs/>
          <w:szCs w:val="28"/>
        </w:rPr>
      </w:pPr>
      <w:proofErr w:type="spellStart"/>
      <w:r w:rsidRPr="00D474BB">
        <w:rPr>
          <w:bCs/>
          <w:color w:val="auto"/>
          <w:szCs w:val="28"/>
        </w:rPr>
        <w:t>Don't</w:t>
      </w:r>
      <w:proofErr w:type="spellEnd"/>
      <w:r w:rsidRPr="00D474BB">
        <w:rPr>
          <w:bCs/>
          <w:color w:val="auto"/>
          <w:szCs w:val="28"/>
        </w:rPr>
        <w:t xml:space="preserve"> </w:t>
      </w:r>
      <w:proofErr w:type="spellStart"/>
      <w:r w:rsidRPr="00D474BB">
        <w:rPr>
          <w:bCs/>
          <w:color w:val="auto"/>
          <w:szCs w:val="28"/>
        </w:rPr>
        <w:t>repeat</w:t>
      </w:r>
      <w:proofErr w:type="spellEnd"/>
      <w:r w:rsidRPr="00D474BB">
        <w:rPr>
          <w:bCs/>
          <w:color w:val="auto"/>
          <w:szCs w:val="28"/>
        </w:rPr>
        <w:t xml:space="preserve"> </w:t>
      </w:r>
      <w:proofErr w:type="spellStart"/>
      <w:r w:rsidRPr="00D474BB">
        <w:rPr>
          <w:bCs/>
          <w:color w:val="auto"/>
          <w:szCs w:val="28"/>
        </w:rPr>
        <w:t>yourself</w:t>
      </w:r>
      <w:proofErr w:type="spellEnd"/>
      <w:r w:rsidRPr="00D474BB">
        <w:rPr>
          <w:bCs/>
          <w:color w:val="auto"/>
          <w:szCs w:val="28"/>
        </w:rPr>
        <w:t xml:space="preserve"> </w:t>
      </w:r>
    </w:p>
    <w:p w14:paraId="0E29C589" w14:textId="77777777" w:rsidR="00DA5853" w:rsidRPr="00D474BB" w:rsidRDefault="00AB5A25" w:rsidP="005F2891">
      <w:pPr>
        <w:rPr>
          <w:bCs/>
          <w:szCs w:val="28"/>
        </w:rPr>
      </w:pPr>
      <w:proofErr w:type="spellStart"/>
      <w:r w:rsidRPr="00D474BB">
        <w:rPr>
          <w:bCs/>
          <w:color w:val="auto"/>
          <w:szCs w:val="28"/>
        </w:rPr>
        <w:t>Keep</w:t>
      </w:r>
      <w:proofErr w:type="spellEnd"/>
      <w:r w:rsidRPr="00D474BB">
        <w:rPr>
          <w:bCs/>
          <w:color w:val="auto"/>
          <w:szCs w:val="28"/>
        </w:rPr>
        <w:t xml:space="preserve"> </w:t>
      </w:r>
      <w:proofErr w:type="spellStart"/>
      <w:r w:rsidRPr="00D474BB">
        <w:rPr>
          <w:bCs/>
          <w:color w:val="auto"/>
          <w:szCs w:val="28"/>
        </w:rPr>
        <w:t>It</w:t>
      </w:r>
      <w:proofErr w:type="spellEnd"/>
      <w:r w:rsidRPr="00D474BB">
        <w:rPr>
          <w:bCs/>
          <w:color w:val="auto"/>
          <w:szCs w:val="28"/>
        </w:rPr>
        <w:t xml:space="preserve"> simple </w:t>
      </w:r>
      <w:proofErr w:type="spellStart"/>
      <w:r w:rsidRPr="00D474BB">
        <w:rPr>
          <w:bCs/>
          <w:color w:val="auto"/>
          <w:szCs w:val="28"/>
        </w:rPr>
        <w:t>stupid</w:t>
      </w:r>
      <w:proofErr w:type="spellEnd"/>
    </w:p>
    <w:p w14:paraId="1119AF58" w14:textId="77777777" w:rsidR="00DA5853" w:rsidRDefault="00AB5A25" w:rsidP="005F2891">
      <w:pPr>
        <w:rPr>
          <w:bCs/>
          <w:szCs w:val="28"/>
        </w:rPr>
      </w:pPr>
      <w:r w:rsidRPr="00DA5853">
        <w:rPr>
          <w:bCs/>
          <w:color w:val="auto"/>
          <w:szCs w:val="28"/>
        </w:rPr>
        <w:t xml:space="preserve">A </w:t>
      </w:r>
      <w:r w:rsidR="00DA5853" w:rsidRPr="00DA5853">
        <w:rPr>
          <w:b/>
          <w:bCs/>
          <w:color w:val="auto"/>
          <w:szCs w:val="28"/>
        </w:rPr>
        <w:t>continuación,</w:t>
      </w:r>
      <w:r w:rsidRPr="00DA5853">
        <w:rPr>
          <w:bCs/>
          <w:color w:val="auto"/>
          <w:szCs w:val="28"/>
        </w:rPr>
        <w:t xml:space="preserve"> se indicará porque se eligió dichos principios:</w:t>
      </w:r>
    </w:p>
    <w:p w14:paraId="10A17EB4" w14:textId="77777777" w:rsidR="00DA5853" w:rsidRDefault="00AB5A25" w:rsidP="005F2891">
      <w:pPr>
        <w:rPr>
          <w:bCs/>
          <w:szCs w:val="28"/>
        </w:rPr>
      </w:pPr>
      <w:r w:rsidRPr="00DA5853">
        <w:rPr>
          <w:bCs/>
          <w:color w:val="auto"/>
          <w:szCs w:val="28"/>
        </w:rPr>
        <w:t>Open/</w:t>
      </w:r>
      <w:proofErr w:type="spellStart"/>
      <w:r w:rsidRPr="00DA5853">
        <w:rPr>
          <w:bCs/>
          <w:color w:val="auto"/>
          <w:szCs w:val="28"/>
        </w:rPr>
        <w:t>Closed</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Este principio se basa en que se puede modificar su comportamiento sin cambiar su código fuente; es decir, debería bastar con añadir código más no de modificarlo. Este principio se implementará en los reporte y en la solicitud para modificar su comportamiento si es que las entidades necesitan que cambian su modelo de negocio.</w:t>
      </w:r>
    </w:p>
    <w:p w14:paraId="67B7DD6F" w14:textId="77777777" w:rsidR="00DA5853" w:rsidRDefault="00AB5A25" w:rsidP="005F2891">
      <w:pPr>
        <w:rPr>
          <w:bCs/>
          <w:szCs w:val="28"/>
        </w:rPr>
      </w:pPr>
      <w:proofErr w:type="spellStart"/>
      <w:r w:rsidRPr="00DA5853">
        <w:rPr>
          <w:bCs/>
          <w:color w:val="auto"/>
          <w:szCs w:val="28"/>
        </w:rPr>
        <w:t>Dependecy</w:t>
      </w:r>
      <w:proofErr w:type="spellEnd"/>
      <w:r w:rsidRPr="00DA5853">
        <w:rPr>
          <w:bCs/>
          <w:color w:val="auto"/>
          <w:szCs w:val="28"/>
        </w:rPr>
        <w:t xml:space="preserve"> </w:t>
      </w:r>
      <w:proofErr w:type="spellStart"/>
      <w:r w:rsidRPr="00DA5853">
        <w:rPr>
          <w:bCs/>
          <w:color w:val="auto"/>
          <w:szCs w:val="28"/>
        </w:rPr>
        <w:t>Inversion</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xml:space="preserve">: Los módulos de alto nivel no debería depender de módulos de nivel bajo, sino de abstracciones. Es decir, reducir las dependencias entre los módulos del código. Este principio se implementará en las clases que en sus métodos necesitan instanciar objetos de módulos de nivel bajo para realizar sus métodos por ejemplo en la clase de </w:t>
      </w:r>
      <w:proofErr w:type="spellStart"/>
      <w:r w:rsidRPr="00DA5853">
        <w:rPr>
          <w:bCs/>
          <w:color w:val="auto"/>
          <w:szCs w:val="28"/>
        </w:rPr>
        <w:t>Reporte_Ingeniero</w:t>
      </w:r>
      <w:proofErr w:type="spellEnd"/>
      <w:r w:rsidRPr="00DA5853">
        <w:rPr>
          <w:bCs/>
          <w:color w:val="auto"/>
          <w:szCs w:val="28"/>
        </w:rPr>
        <w:t xml:space="preserve"> para que se realice el método aprobar se necesita instanciar un objeto de la clase Encargado para confirmar la aprobación; sin embargo, se podría pasar un objeto Encargado como </w:t>
      </w:r>
      <w:proofErr w:type="spellStart"/>
      <w:r w:rsidRPr="00DA5853">
        <w:rPr>
          <w:bCs/>
          <w:color w:val="auto"/>
          <w:szCs w:val="28"/>
        </w:rPr>
        <w:t>parametro</w:t>
      </w:r>
      <w:proofErr w:type="spellEnd"/>
      <w:r w:rsidRPr="00DA5853">
        <w:rPr>
          <w:bCs/>
          <w:color w:val="auto"/>
          <w:szCs w:val="28"/>
        </w:rPr>
        <w:t xml:space="preserve"> a la hora de instanciar la clase </w:t>
      </w:r>
      <w:proofErr w:type="spellStart"/>
      <w:r w:rsidRPr="00DA5853">
        <w:rPr>
          <w:bCs/>
          <w:color w:val="auto"/>
          <w:szCs w:val="28"/>
        </w:rPr>
        <w:t>Reporte_Ingeniero</w:t>
      </w:r>
      <w:proofErr w:type="spellEnd"/>
      <w:r w:rsidRPr="00DA5853">
        <w:rPr>
          <w:bCs/>
          <w:color w:val="auto"/>
          <w:szCs w:val="28"/>
        </w:rPr>
        <w:t xml:space="preserve"> y cuando se llame el método aprobar se utilizará dicho objeto.</w:t>
      </w:r>
    </w:p>
    <w:p w14:paraId="2830D794" w14:textId="4D97A51B" w:rsidR="00AB5A25" w:rsidRPr="006C46C4" w:rsidRDefault="00AB5A25" w:rsidP="005F2891">
      <w:pPr>
        <w:rPr>
          <w:b/>
          <w:color w:val="auto"/>
          <w:sz w:val="44"/>
          <w:szCs w:val="44"/>
        </w:rPr>
      </w:pPr>
      <w:proofErr w:type="spellStart"/>
      <w:r w:rsidRPr="00DA5853">
        <w:rPr>
          <w:bCs/>
          <w:color w:val="auto"/>
          <w:szCs w:val="28"/>
        </w:rPr>
        <w:lastRenderedPageBreak/>
        <w:t>Don't</w:t>
      </w:r>
      <w:proofErr w:type="spellEnd"/>
      <w:r w:rsidRPr="00DA5853">
        <w:rPr>
          <w:bCs/>
          <w:color w:val="auto"/>
          <w:szCs w:val="28"/>
        </w:rPr>
        <w:t xml:space="preserve"> </w:t>
      </w:r>
      <w:proofErr w:type="spellStart"/>
      <w:r w:rsidRPr="00DA5853">
        <w:rPr>
          <w:bCs/>
          <w:color w:val="auto"/>
          <w:szCs w:val="28"/>
        </w:rPr>
        <w:t>repeat</w:t>
      </w:r>
      <w:proofErr w:type="spellEnd"/>
      <w:r w:rsidRPr="00DA5853">
        <w:rPr>
          <w:bCs/>
          <w:color w:val="auto"/>
          <w:szCs w:val="28"/>
        </w:rPr>
        <w:t xml:space="preserve"> </w:t>
      </w:r>
      <w:proofErr w:type="spellStart"/>
      <w:r w:rsidRPr="00DA5853">
        <w:rPr>
          <w:bCs/>
          <w:color w:val="auto"/>
          <w:szCs w:val="28"/>
        </w:rPr>
        <w:t>yourself</w:t>
      </w:r>
      <w:proofErr w:type="spellEnd"/>
      <w:r w:rsidRPr="00DA5853">
        <w:rPr>
          <w:bCs/>
          <w:color w:val="auto"/>
          <w:szCs w:val="28"/>
        </w:rPr>
        <w:t>: Principio que se basa en no escribir código duplicado ya que el código duplicado es propenso a cometer errores y difícil de mantener por lo que es necesario que se duplicará código este se encapsule. Este principio se usará en los códigos que se repitan dentro de diferentes clases por lo que si se necesita modificar solo se tendrá que revisar en l</w:t>
      </w:r>
      <w:r w:rsidR="006C46C4">
        <w:rPr>
          <w:bCs/>
          <w:color w:val="auto"/>
          <w:szCs w:val="28"/>
        </w:rPr>
        <w:t xml:space="preserve">a función donde se </w:t>
      </w:r>
      <w:r w:rsidR="006C46C4" w:rsidRPr="006C46C4">
        <w:rPr>
          <w:bCs/>
          <w:color w:val="auto"/>
          <w:szCs w:val="28"/>
        </w:rPr>
        <w:t>encuentra</w:t>
      </w:r>
      <w:r w:rsidR="00DA5853" w:rsidRPr="006C46C4">
        <w:rPr>
          <w:bCs/>
          <w:color w:val="auto"/>
          <w:szCs w:val="28"/>
        </w:rPr>
        <w:t xml:space="preserve"> en todas las partes del códig</w:t>
      </w:r>
      <w:r w:rsidR="006C46C4">
        <w:rPr>
          <w:bCs/>
          <w:color w:val="auto"/>
          <w:szCs w:val="28"/>
        </w:rPr>
        <w:t>o.</w:t>
      </w:r>
    </w:p>
    <w:p w14:paraId="23069EB9" w14:textId="63201F7A" w:rsidR="00CB31C8" w:rsidRPr="00DA5853" w:rsidRDefault="00CB31C8" w:rsidP="005F2891">
      <w:pPr>
        <w:rPr>
          <w:b/>
          <w:bCs/>
          <w:color w:val="auto"/>
          <w:szCs w:val="28"/>
        </w:rPr>
      </w:pPr>
      <w:r w:rsidRPr="00DA5853">
        <w:rPr>
          <w:bCs/>
          <w:color w:val="auto"/>
          <w:szCs w:val="28"/>
        </w:rPr>
        <w:t xml:space="preserve">- </w:t>
      </w:r>
      <w:proofErr w:type="spellStart"/>
      <w:r w:rsidRPr="00DA5853">
        <w:rPr>
          <w:bCs/>
          <w:color w:val="auto"/>
          <w:szCs w:val="28"/>
        </w:rPr>
        <w:t>Keep</w:t>
      </w:r>
      <w:proofErr w:type="spellEnd"/>
      <w:r w:rsidRPr="00DA5853">
        <w:rPr>
          <w:bCs/>
          <w:color w:val="auto"/>
          <w:szCs w:val="28"/>
        </w:rPr>
        <w:t xml:space="preserve"> </w:t>
      </w:r>
      <w:proofErr w:type="spellStart"/>
      <w:r w:rsidRPr="00DA5853">
        <w:rPr>
          <w:bCs/>
          <w:color w:val="auto"/>
          <w:szCs w:val="28"/>
        </w:rPr>
        <w:t>it</w:t>
      </w:r>
      <w:proofErr w:type="spellEnd"/>
      <w:r w:rsidRPr="00DA5853">
        <w:rPr>
          <w:bCs/>
          <w:color w:val="auto"/>
          <w:szCs w:val="28"/>
        </w:rPr>
        <w:t xml:space="preserve"> Simple </w:t>
      </w:r>
      <w:proofErr w:type="spellStart"/>
      <w:r w:rsidRPr="00DA5853">
        <w:rPr>
          <w:bCs/>
          <w:color w:val="auto"/>
          <w:szCs w:val="28"/>
        </w:rPr>
        <w:t>stupid</w:t>
      </w:r>
      <w:proofErr w:type="spellEnd"/>
      <w:r w:rsidRPr="00DA5853">
        <w:rPr>
          <w:bCs/>
          <w:color w:val="auto"/>
          <w:szCs w:val="28"/>
        </w:rPr>
        <w:t xml:space="preserve">: Principio que se basa en que el programa debe ser simple de entender evitando la complejidad como norma general, pero más aún la complejidad innecesaria. Este principio se utilizará para que </w:t>
      </w:r>
      <w:r w:rsidR="005D4041" w:rsidRPr="00DA5853">
        <w:rPr>
          <w:bCs/>
          <w:color w:val="auto"/>
          <w:szCs w:val="28"/>
        </w:rPr>
        <w:t xml:space="preserve">el </w:t>
      </w:r>
      <w:r w:rsidRPr="00DA5853">
        <w:rPr>
          <w:bCs/>
          <w:color w:val="auto"/>
          <w:szCs w:val="28"/>
        </w:rPr>
        <w:t>código sea lo más sencillo de entender posible por lo que si es necesario realizar modificaciones en un futuro se pueda modificar sin mayor complicación y sin romper el código fuente.</w:t>
      </w:r>
    </w:p>
    <w:p w14:paraId="00C71475" w14:textId="77777777" w:rsidR="00AB5A25" w:rsidRDefault="00AB5A25" w:rsidP="00AB5A25">
      <w:pPr>
        <w:pStyle w:val="Ttulo3"/>
        <w:rPr>
          <w:b/>
          <w:sz w:val="28"/>
          <w:szCs w:val="28"/>
        </w:rPr>
      </w:pPr>
    </w:p>
    <w:p w14:paraId="29477F07" w14:textId="1555B94C" w:rsidR="001A78C3" w:rsidRPr="00771BA0" w:rsidRDefault="00CB31C8" w:rsidP="00771BA0">
      <w:pPr>
        <w:pStyle w:val="Ttulo2"/>
        <w:rPr>
          <w:rFonts w:ascii="Zizou Slab Bold" w:hAnsi="Zizou Slab Bold"/>
          <w:color w:val="auto"/>
        </w:rPr>
      </w:pPr>
      <w:bookmarkStart w:id="4826" w:name="_Toc25247139"/>
      <w:bookmarkStart w:id="4827" w:name="_Toc25309799"/>
      <w:bookmarkStart w:id="4828" w:name="_Toc26201362"/>
      <w:proofErr w:type="spellStart"/>
      <w:r w:rsidRPr="00771BA0">
        <w:rPr>
          <w:rFonts w:ascii="Zizou Slab Bold" w:hAnsi="Zizou Slab Bold"/>
          <w:color w:val="auto"/>
        </w:rPr>
        <w:t>Approaches</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Statements</w:t>
      </w:r>
      <w:bookmarkEnd w:id="4826"/>
      <w:bookmarkEnd w:id="4827"/>
      <w:bookmarkEnd w:id="4828"/>
      <w:proofErr w:type="spellEnd"/>
    </w:p>
    <w:p w14:paraId="28EC9DB3" w14:textId="77777777" w:rsidR="00AB5A25" w:rsidRPr="00DA5853" w:rsidRDefault="00AB5A25" w:rsidP="00AB5A25">
      <w:pPr>
        <w:pStyle w:val="Ttulo4"/>
        <w:rPr>
          <w:color w:val="auto"/>
          <w:sz w:val="32"/>
          <w:szCs w:val="32"/>
        </w:rPr>
      </w:pPr>
      <w:proofErr w:type="spellStart"/>
      <w:r w:rsidRPr="00DA5853">
        <w:rPr>
          <w:color w:val="auto"/>
          <w:sz w:val="32"/>
          <w:szCs w:val="32"/>
        </w:rPr>
        <w:t>Planned</w:t>
      </w:r>
      <w:proofErr w:type="spellEnd"/>
      <w:r w:rsidRPr="00DA5853">
        <w:rPr>
          <w:color w:val="auto"/>
          <w:sz w:val="32"/>
          <w:szCs w:val="32"/>
        </w:rPr>
        <w:t xml:space="preserve"> </w:t>
      </w:r>
      <w:proofErr w:type="spellStart"/>
      <w:r w:rsidRPr="00DA5853">
        <w:rPr>
          <w:color w:val="auto"/>
          <w:sz w:val="32"/>
          <w:szCs w:val="32"/>
        </w:rPr>
        <w:t>design</w:t>
      </w:r>
      <w:proofErr w:type="spellEnd"/>
    </w:p>
    <w:p w14:paraId="186AA682" w14:textId="77777777" w:rsidR="00AB5A25" w:rsidRPr="00DA5853" w:rsidRDefault="00AB5A25" w:rsidP="00AB5A25">
      <w:pPr>
        <w:pStyle w:val="Ttulo4"/>
        <w:rPr>
          <w:b w:val="0"/>
          <w:bCs/>
          <w:color w:val="auto"/>
          <w:sz w:val="28"/>
          <w:szCs w:val="28"/>
        </w:rPr>
      </w:pPr>
      <w:r w:rsidRPr="00DA5853">
        <w:rPr>
          <w:b w:val="0"/>
          <w:bCs/>
          <w:color w:val="auto"/>
          <w:sz w:val="28"/>
          <w:szCs w:val="28"/>
        </w:rPr>
        <w:t xml:space="preserve">Los proveedores buscan establecer un control que regule de antemano la ubicación de sus usuarios para luego mandarlos a los lugares correspondientes </w:t>
      </w:r>
    </w:p>
    <w:p w14:paraId="4E8291D5" w14:textId="77777777" w:rsidR="00AB5A25" w:rsidRPr="00DA5853" w:rsidRDefault="00AB5A25" w:rsidP="00AB5A25">
      <w:pPr>
        <w:pStyle w:val="Ttulo4"/>
        <w:rPr>
          <w:color w:val="auto"/>
          <w:sz w:val="32"/>
          <w:szCs w:val="32"/>
        </w:rPr>
      </w:pPr>
      <w:proofErr w:type="spellStart"/>
      <w:r w:rsidRPr="00DA5853">
        <w:rPr>
          <w:color w:val="auto"/>
          <w:sz w:val="32"/>
          <w:szCs w:val="32"/>
        </w:rPr>
        <w:t>Evolutionary</w:t>
      </w:r>
      <w:proofErr w:type="spellEnd"/>
      <w:r w:rsidRPr="00DA5853">
        <w:rPr>
          <w:color w:val="auto"/>
          <w:sz w:val="32"/>
          <w:szCs w:val="32"/>
        </w:rPr>
        <w:t xml:space="preserve"> </w:t>
      </w:r>
      <w:proofErr w:type="spellStart"/>
      <w:r w:rsidRPr="00DA5853">
        <w:rPr>
          <w:color w:val="auto"/>
          <w:sz w:val="32"/>
          <w:szCs w:val="32"/>
        </w:rPr>
        <w:t>design</w:t>
      </w:r>
      <w:proofErr w:type="spellEnd"/>
    </w:p>
    <w:p w14:paraId="02217299" w14:textId="711F4DD5" w:rsidR="00AB5A25" w:rsidRPr="00DA5853" w:rsidRDefault="00AB5A25" w:rsidP="00AB5A25">
      <w:pPr>
        <w:pStyle w:val="Ttulo4"/>
        <w:rPr>
          <w:b w:val="0"/>
          <w:bCs/>
          <w:color w:val="auto"/>
          <w:sz w:val="28"/>
          <w:szCs w:val="28"/>
        </w:rPr>
      </w:pPr>
      <w:r w:rsidRPr="00DA5853">
        <w:rPr>
          <w:b w:val="0"/>
          <w:bCs/>
          <w:color w:val="auto"/>
          <w:sz w:val="28"/>
          <w:szCs w:val="28"/>
        </w:rPr>
        <w:t xml:space="preserve">Un concepto derivado de Astra es la </w:t>
      </w:r>
      <w:r w:rsidR="006C46C4" w:rsidRPr="00DA5853">
        <w:rPr>
          <w:b w:val="0"/>
          <w:bCs/>
          <w:color w:val="auto"/>
          <w:sz w:val="28"/>
          <w:szCs w:val="28"/>
        </w:rPr>
        <w:t>práctica</w:t>
      </w:r>
      <w:r w:rsidRPr="00DA5853">
        <w:rPr>
          <w:b w:val="0"/>
          <w:bCs/>
          <w:color w:val="auto"/>
          <w:sz w:val="28"/>
          <w:szCs w:val="28"/>
        </w:rPr>
        <w:t xml:space="preserve"> constante de control, eficacia y optimización afín de lograr integrar un método a través de ubicaciones, notificaciones y cronogramas. Una arquitectura evolucionada en cada iteración y moldeable.</w:t>
      </w:r>
    </w:p>
    <w:p w14:paraId="14B2427F" w14:textId="5CFEBF1F" w:rsidR="00AB5A25" w:rsidRDefault="00AB5A25" w:rsidP="00AB5A25">
      <w:pPr>
        <w:pStyle w:val="Ttulo3"/>
        <w:rPr>
          <w:b/>
          <w:sz w:val="28"/>
          <w:szCs w:val="28"/>
        </w:rPr>
      </w:pPr>
    </w:p>
    <w:p w14:paraId="780F352C" w14:textId="77777777" w:rsidR="00DA5853" w:rsidRPr="00771BA0" w:rsidRDefault="00AB5A25" w:rsidP="00771BA0">
      <w:pPr>
        <w:pStyle w:val="Ttulo2"/>
        <w:rPr>
          <w:rFonts w:ascii="Zizou Slab Bold" w:hAnsi="Zizou Slab Bold"/>
          <w:color w:val="auto"/>
        </w:rPr>
      </w:pPr>
      <w:bookmarkStart w:id="4829" w:name="_Toc25247140"/>
      <w:bookmarkStart w:id="4830" w:name="_Toc25309800"/>
      <w:bookmarkStart w:id="4831" w:name="_Toc26201363"/>
      <w:proofErr w:type="spellStart"/>
      <w:r w:rsidRPr="00771BA0">
        <w:rPr>
          <w:rFonts w:ascii="Zizou Slab Bold" w:hAnsi="Zizou Slab Bold"/>
          <w:color w:val="auto"/>
        </w:rPr>
        <w:t>Architectural</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Styles</w:t>
      </w:r>
      <w:proofErr w:type="spellEnd"/>
      <w:r w:rsidRPr="00771BA0">
        <w:rPr>
          <w:rFonts w:ascii="Zizou Slab Bold" w:hAnsi="Zizou Slab Bold"/>
          <w:color w:val="auto"/>
        </w:rPr>
        <w:t xml:space="preserve"> &amp; </w:t>
      </w:r>
      <w:proofErr w:type="spellStart"/>
      <w:r w:rsidRPr="00771BA0">
        <w:rPr>
          <w:rFonts w:ascii="Zizou Slab Bold" w:hAnsi="Zizou Slab Bold"/>
          <w:color w:val="auto"/>
        </w:rPr>
        <w:t>Patterns</w:t>
      </w:r>
      <w:bookmarkEnd w:id="4829"/>
      <w:bookmarkEnd w:id="4830"/>
      <w:bookmarkEnd w:id="4831"/>
      <w:proofErr w:type="spellEnd"/>
      <w:r w:rsidRPr="00771BA0">
        <w:rPr>
          <w:rFonts w:ascii="Zizou Slab Bold" w:hAnsi="Zizou Slab Bold"/>
          <w:color w:val="auto"/>
        </w:rPr>
        <w:t xml:space="preserve"> </w:t>
      </w:r>
    </w:p>
    <w:p w14:paraId="478B38EE" w14:textId="7AD5D311" w:rsidR="00AB5A25" w:rsidRPr="00DA5853" w:rsidRDefault="00AB5A25" w:rsidP="005F2891">
      <w:pPr>
        <w:rPr>
          <w:b/>
          <w:color w:val="auto"/>
          <w:szCs w:val="28"/>
        </w:rPr>
      </w:pPr>
      <w:r w:rsidRPr="00DA5853">
        <w:rPr>
          <w:color w:val="auto"/>
          <w:szCs w:val="28"/>
        </w:rPr>
        <w:t xml:space="preserve">El estilo de arquitectura en la que se basará </w:t>
      </w:r>
      <w:proofErr w:type="spellStart"/>
      <w:r w:rsidRPr="00DA5853">
        <w:rPr>
          <w:color w:val="auto"/>
          <w:szCs w:val="28"/>
        </w:rPr>
        <w:t>My</w:t>
      </w:r>
      <w:proofErr w:type="spellEnd"/>
      <w:r w:rsidRPr="00DA5853">
        <w:rPr>
          <w:color w:val="auto"/>
          <w:szCs w:val="28"/>
        </w:rPr>
        <w:t xml:space="preserve">-E será principalmente en la arquitectura orientada a servicios (SOA). Antes de explicar por qué </w:t>
      </w:r>
      <w:proofErr w:type="spellStart"/>
      <w:r w:rsidRPr="00DA5853">
        <w:rPr>
          <w:color w:val="auto"/>
          <w:szCs w:val="28"/>
        </w:rPr>
        <w:t>My</w:t>
      </w:r>
      <w:proofErr w:type="spellEnd"/>
      <w:r w:rsidRPr="00DA5853">
        <w:rPr>
          <w:color w:val="auto"/>
          <w:szCs w:val="28"/>
        </w:rPr>
        <w:t>-E se basará en la arquitectura orientada a servicios, se ahondará en que es exactamente la arquitectura orientada a servicios.</w:t>
      </w:r>
    </w:p>
    <w:p w14:paraId="4313CC44" w14:textId="77777777" w:rsidR="00AB5A25" w:rsidRPr="00DA5853" w:rsidRDefault="00AB5A25" w:rsidP="00AB5A25">
      <w:pPr>
        <w:pStyle w:val="Ttulo4"/>
        <w:rPr>
          <w:b w:val="0"/>
          <w:color w:val="auto"/>
          <w:sz w:val="28"/>
          <w:szCs w:val="28"/>
        </w:rPr>
      </w:pPr>
      <w:r w:rsidRPr="00DA5853">
        <w:rPr>
          <w:b w:val="0"/>
          <w:color w:val="auto"/>
          <w:sz w:val="28"/>
          <w:szCs w:val="28"/>
        </w:rPr>
        <w:lastRenderedPageBreak/>
        <w:t>La arquitectura orientada a servicios es un estilo de arquitectura de TI que se apoya en la orientación a servicios. Además, es una forma de pensar en servicios, su construcción y sus resultados. Asimismo, sus principales características son: representar los servicios utilizando descripciones de negocio para asignarles en un contexto de negocio, requerir un conjunto de pruebas que determinen que sea un buen servicio, estar basado en el diseño de servicios que reflejan las actividades de negocio en el mundo real.</w:t>
      </w:r>
    </w:p>
    <w:p w14:paraId="69902351" w14:textId="77777777" w:rsidR="00AB5A25" w:rsidRPr="00DA5853" w:rsidRDefault="00AB5A25" w:rsidP="00AB5A25">
      <w:pPr>
        <w:pStyle w:val="Ttulo4"/>
        <w:rPr>
          <w:b w:val="0"/>
          <w:color w:val="auto"/>
          <w:sz w:val="28"/>
          <w:szCs w:val="28"/>
        </w:rPr>
      </w:pPr>
      <w:r w:rsidRPr="00DA5853">
        <w:rPr>
          <w:b w:val="0"/>
          <w:color w:val="auto"/>
          <w:sz w:val="28"/>
          <w:szCs w:val="28"/>
        </w:rPr>
        <w:t xml:space="preserve">Por lo que </w:t>
      </w:r>
      <w:proofErr w:type="spellStart"/>
      <w:r w:rsidRPr="00DA5853">
        <w:rPr>
          <w:b w:val="0"/>
          <w:color w:val="auto"/>
          <w:sz w:val="28"/>
          <w:szCs w:val="28"/>
        </w:rPr>
        <w:t>My</w:t>
      </w:r>
      <w:proofErr w:type="spellEnd"/>
      <w:r w:rsidRPr="00DA5853">
        <w:rPr>
          <w:b w:val="0"/>
          <w:color w:val="auto"/>
          <w:sz w:val="28"/>
          <w:szCs w:val="28"/>
        </w:rPr>
        <w:t>-E usará este servicio ya que ofrece un servicio de control sobre los ingenieros que realizan el servicio de mantenimiento y la optimización del proceso de reporte. Además, permite el desarrollo de aplicaciones manejables y seguras ya que proporciona una infraestructura y documentación común para desarrollar servicios con la posibilidad de añadir nuevas funcionalidades.</w:t>
      </w:r>
    </w:p>
    <w:p w14:paraId="59A7D9BA" w14:textId="3815D14D" w:rsidR="00AB5A25" w:rsidRPr="00DA5853" w:rsidRDefault="00AB5A25" w:rsidP="00AB5A25">
      <w:pPr>
        <w:pStyle w:val="Ttulo4"/>
        <w:rPr>
          <w:b w:val="0"/>
          <w:color w:val="auto"/>
          <w:sz w:val="28"/>
          <w:szCs w:val="28"/>
        </w:rPr>
      </w:pPr>
      <w:r w:rsidRPr="00DA5853">
        <w:rPr>
          <w:b w:val="0"/>
          <w:color w:val="auto"/>
          <w:sz w:val="28"/>
          <w:szCs w:val="28"/>
        </w:rPr>
        <w:t xml:space="preserve">El patrón de arquitectura a utilizar es el patrón en capas ya que ofrece dividir sistemas de software complicados además trabajar en un sistema de capas minimiza la dependencia entre capas, las capas posibilitan la estandarización de servicios, se puede sustituir con implementaciones alternativas de los mismos servicios </w:t>
      </w:r>
      <w:r w:rsidR="00DA5853" w:rsidRPr="00DA5853">
        <w:rPr>
          <w:b w:val="0"/>
          <w:color w:val="auto"/>
          <w:sz w:val="28"/>
          <w:szCs w:val="28"/>
        </w:rPr>
        <w:t>básicos</w:t>
      </w:r>
      <w:r w:rsidRPr="00DA5853">
        <w:rPr>
          <w:b w:val="0"/>
          <w:color w:val="auto"/>
          <w:sz w:val="28"/>
          <w:szCs w:val="28"/>
        </w:rPr>
        <w:t>.</w:t>
      </w:r>
    </w:p>
    <w:p w14:paraId="33F6FB94" w14:textId="77777777" w:rsidR="00AB5A25" w:rsidRPr="00AB5A25" w:rsidRDefault="00AB5A25" w:rsidP="00AB5A25">
      <w:pPr>
        <w:pStyle w:val="Ttulo3"/>
        <w:rPr>
          <w:b/>
          <w:sz w:val="28"/>
          <w:szCs w:val="28"/>
        </w:rPr>
      </w:pPr>
    </w:p>
    <w:p w14:paraId="0E2ADA36" w14:textId="3C7FE48A" w:rsidR="00CB31C8" w:rsidRPr="00771BA0" w:rsidRDefault="00CB31C8" w:rsidP="00771BA0">
      <w:pPr>
        <w:pStyle w:val="Ttulo2"/>
        <w:rPr>
          <w:rFonts w:ascii="Zizou Slab Bold" w:hAnsi="Zizou Slab Bold"/>
          <w:color w:val="auto"/>
          <w:lang w:val="en-US"/>
        </w:rPr>
      </w:pPr>
      <w:bookmarkStart w:id="4832" w:name="_Toc25247141"/>
      <w:bookmarkStart w:id="4833" w:name="_Toc25309801"/>
      <w:bookmarkStart w:id="4834" w:name="_Toc26201364"/>
      <w:r w:rsidRPr="00771BA0">
        <w:rPr>
          <w:rFonts w:ascii="Zizou Slab Bold" w:hAnsi="Zizou Slab Bold"/>
          <w:color w:val="auto"/>
          <w:lang w:val="en-US"/>
        </w:rPr>
        <w:lastRenderedPageBreak/>
        <w:t>Context Diagram</w:t>
      </w:r>
      <w:bookmarkEnd w:id="4832"/>
      <w:bookmarkEnd w:id="4833"/>
      <w:bookmarkEnd w:id="4834"/>
      <w:r w:rsidRPr="00771BA0">
        <w:rPr>
          <w:rFonts w:ascii="Zizou Slab Bold" w:hAnsi="Zizou Slab Bold"/>
          <w:color w:val="auto"/>
          <w:lang w:val="en-US"/>
        </w:rPr>
        <w:t xml:space="preserve"> </w:t>
      </w:r>
    </w:p>
    <w:p w14:paraId="1D020CFB" w14:textId="116F65B7" w:rsidR="00CB31C8" w:rsidRPr="00B13589" w:rsidRDefault="00771BA0" w:rsidP="00CB31C8">
      <w:pPr>
        <w:rPr>
          <w:lang w:val="en-US"/>
        </w:rPr>
      </w:pPr>
      <w:r w:rsidRPr="00771BA0">
        <w:rPr>
          <w:rFonts w:ascii="Zizou Slab Bold" w:hAnsi="Zizou Slab Bold"/>
          <w:b/>
          <w:noProof/>
          <w:color w:val="auto"/>
          <w:lang w:eastAsia="es-PE"/>
        </w:rPr>
        <w:drawing>
          <wp:anchor distT="0" distB="0" distL="114300" distR="114300" simplePos="0" relativeHeight="251819008" behindDoc="0" locked="0" layoutInCell="1" allowOverlap="1" wp14:anchorId="48F3191B" wp14:editId="159B89F9">
            <wp:simplePos x="0" y="0"/>
            <wp:positionH relativeFrom="margin">
              <wp:posOffset>93345</wp:posOffset>
            </wp:positionH>
            <wp:positionV relativeFrom="paragraph">
              <wp:posOffset>374015</wp:posOffset>
            </wp:positionV>
            <wp:extent cx="6309360" cy="444627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ext_diagram.jpg"/>
                    <pic:cNvPicPr/>
                  </pic:nvPicPr>
                  <pic:blipFill>
                    <a:blip r:embed="rId15">
                      <a:extLst>
                        <a:ext uri="{28A0092B-C50C-407E-A947-70E740481C1C}">
                          <a14:useLocalDpi xmlns:a14="http://schemas.microsoft.com/office/drawing/2010/main" val="0"/>
                        </a:ext>
                      </a:extLst>
                    </a:blip>
                    <a:stretch>
                      <a:fillRect/>
                    </a:stretch>
                  </pic:blipFill>
                  <pic:spPr>
                    <a:xfrm>
                      <a:off x="0" y="0"/>
                      <a:ext cx="6309360" cy="4446270"/>
                    </a:xfrm>
                    <a:prstGeom prst="rect">
                      <a:avLst/>
                    </a:prstGeom>
                  </pic:spPr>
                </pic:pic>
              </a:graphicData>
            </a:graphic>
          </wp:anchor>
        </w:drawing>
      </w:r>
    </w:p>
    <w:p w14:paraId="6C6260D4" w14:textId="77777777" w:rsidR="00DA5853" w:rsidRDefault="00DA5853" w:rsidP="00AB5A25">
      <w:pPr>
        <w:pStyle w:val="Ttulo3"/>
        <w:rPr>
          <w:b/>
          <w:sz w:val="44"/>
          <w:szCs w:val="44"/>
          <w:lang w:val="en-US"/>
        </w:rPr>
      </w:pPr>
    </w:p>
    <w:p w14:paraId="0AE33D07" w14:textId="77777777" w:rsidR="00DA5853" w:rsidRDefault="00DA5853" w:rsidP="00AB5A25">
      <w:pPr>
        <w:pStyle w:val="Ttulo3"/>
        <w:rPr>
          <w:b/>
          <w:sz w:val="44"/>
          <w:szCs w:val="44"/>
          <w:lang w:val="en-US"/>
        </w:rPr>
      </w:pPr>
    </w:p>
    <w:p w14:paraId="3748D891" w14:textId="77777777" w:rsidR="00DA5853" w:rsidRDefault="00DA5853" w:rsidP="00AB5A25">
      <w:pPr>
        <w:pStyle w:val="Ttulo3"/>
        <w:rPr>
          <w:b/>
          <w:sz w:val="44"/>
          <w:szCs w:val="44"/>
          <w:lang w:val="en-US"/>
        </w:rPr>
      </w:pPr>
    </w:p>
    <w:p w14:paraId="04C0E875" w14:textId="77777777" w:rsidR="00DA5853" w:rsidRDefault="00DA5853" w:rsidP="00AB5A25">
      <w:pPr>
        <w:pStyle w:val="Ttulo3"/>
        <w:rPr>
          <w:b/>
          <w:sz w:val="44"/>
          <w:szCs w:val="44"/>
          <w:lang w:val="en-US"/>
        </w:rPr>
      </w:pPr>
    </w:p>
    <w:p w14:paraId="2DC76F76" w14:textId="77777777" w:rsidR="00DA5853" w:rsidRDefault="00DA5853" w:rsidP="00AB5A25">
      <w:pPr>
        <w:pStyle w:val="Ttulo3"/>
        <w:rPr>
          <w:b/>
          <w:sz w:val="44"/>
          <w:szCs w:val="44"/>
          <w:lang w:val="en-US"/>
        </w:rPr>
      </w:pPr>
    </w:p>
    <w:p w14:paraId="42099618" w14:textId="77777777" w:rsidR="00DA5853" w:rsidRDefault="00DA5853" w:rsidP="00AB5A25">
      <w:pPr>
        <w:pStyle w:val="Ttulo3"/>
        <w:rPr>
          <w:b/>
          <w:sz w:val="44"/>
          <w:szCs w:val="44"/>
          <w:lang w:val="en-US"/>
        </w:rPr>
      </w:pPr>
    </w:p>
    <w:p w14:paraId="27922BDF" w14:textId="77777777" w:rsidR="00DA5853" w:rsidRDefault="00DA5853" w:rsidP="00AB5A25">
      <w:pPr>
        <w:pStyle w:val="Ttulo3"/>
        <w:rPr>
          <w:b/>
          <w:sz w:val="44"/>
          <w:szCs w:val="44"/>
          <w:lang w:val="en-US"/>
        </w:rPr>
      </w:pPr>
    </w:p>
    <w:p w14:paraId="72B8B7F9" w14:textId="35415CCE" w:rsidR="00CB31C8" w:rsidRPr="00771BA0" w:rsidRDefault="00CB31C8" w:rsidP="00771BA0">
      <w:pPr>
        <w:pStyle w:val="Ttulo2"/>
        <w:rPr>
          <w:rFonts w:ascii="Zizou Slab Bold" w:hAnsi="Zizou Slab Bold"/>
          <w:color w:val="auto"/>
          <w:lang w:val="en-US"/>
        </w:rPr>
      </w:pPr>
      <w:bookmarkStart w:id="4835" w:name="_Toc25247142"/>
      <w:bookmarkStart w:id="4836" w:name="_Toc25309802"/>
      <w:bookmarkStart w:id="4837" w:name="_Toc26201365"/>
      <w:r w:rsidRPr="00771BA0">
        <w:rPr>
          <w:rFonts w:ascii="Zizou Slab Bold" w:hAnsi="Zizou Slab Bold"/>
          <w:color w:val="auto"/>
          <w:lang w:val="en-US"/>
        </w:rPr>
        <w:lastRenderedPageBreak/>
        <w:t xml:space="preserve">Approaches-driven </w:t>
      </w:r>
      <w:proofErr w:type="spellStart"/>
      <w:r w:rsidRPr="00771BA0">
        <w:rPr>
          <w:rFonts w:ascii="Zizou Slab Bold" w:hAnsi="Zizou Slab Bold"/>
          <w:color w:val="auto"/>
          <w:lang w:val="en-US"/>
        </w:rPr>
        <w:t>ViewPoints</w:t>
      </w:r>
      <w:proofErr w:type="spellEnd"/>
      <w:r w:rsidRPr="00771BA0">
        <w:rPr>
          <w:rFonts w:ascii="Zizou Slab Bold" w:hAnsi="Zizou Slab Bold"/>
          <w:color w:val="auto"/>
          <w:lang w:val="en-US"/>
        </w:rPr>
        <w:t xml:space="preserve"> Diagram</w:t>
      </w:r>
      <w:bookmarkEnd w:id="4835"/>
      <w:bookmarkEnd w:id="4836"/>
      <w:bookmarkEnd w:id="4837"/>
    </w:p>
    <w:p w14:paraId="5C4B7F34" w14:textId="77777777" w:rsidR="00AB5A25" w:rsidRDefault="00AB5A25" w:rsidP="00AB5A25">
      <w:pPr>
        <w:pStyle w:val="Ttulo3"/>
        <w:rPr>
          <w:b/>
          <w:sz w:val="28"/>
          <w:szCs w:val="28"/>
          <w:lang w:val="en-US"/>
        </w:rPr>
      </w:pPr>
    </w:p>
    <w:p w14:paraId="2FB901EB" w14:textId="641E47CD" w:rsidR="00AB5A25" w:rsidRDefault="00AB5A25" w:rsidP="00AB5A25">
      <w:pPr>
        <w:pStyle w:val="Ttulo3"/>
        <w:rPr>
          <w:b/>
          <w:sz w:val="28"/>
          <w:szCs w:val="28"/>
          <w:lang w:val="en-US"/>
        </w:rPr>
      </w:pPr>
    </w:p>
    <w:p w14:paraId="3EC7816B" w14:textId="41091A53" w:rsidR="00AB5A25" w:rsidRDefault="00AB5A25" w:rsidP="00AB5A25">
      <w:pPr>
        <w:pStyle w:val="Ttulo3"/>
        <w:rPr>
          <w:b/>
          <w:sz w:val="28"/>
          <w:szCs w:val="28"/>
          <w:lang w:val="en-US"/>
        </w:rPr>
      </w:pPr>
    </w:p>
    <w:p w14:paraId="54B1809A" w14:textId="638A9432" w:rsidR="00AB5A25" w:rsidRDefault="00DA5853" w:rsidP="00AB5A25">
      <w:pPr>
        <w:pStyle w:val="Ttulo3"/>
        <w:rPr>
          <w:b/>
          <w:sz w:val="28"/>
          <w:szCs w:val="28"/>
          <w:lang w:val="en-US"/>
        </w:rPr>
      </w:pPr>
      <w:bookmarkStart w:id="4838" w:name="_Toc25247143"/>
      <w:bookmarkStart w:id="4839" w:name="_Toc25309803"/>
      <w:bookmarkStart w:id="4840" w:name="_Toc26201366"/>
      <w:r w:rsidRPr="00DA5853">
        <w:rPr>
          <w:b/>
          <w:noProof/>
          <w:sz w:val="44"/>
          <w:szCs w:val="44"/>
          <w:lang w:eastAsia="es-PE"/>
        </w:rPr>
        <w:drawing>
          <wp:anchor distT="0" distB="0" distL="114300" distR="114300" simplePos="0" relativeHeight="251923456" behindDoc="0" locked="0" layoutInCell="1" allowOverlap="1" wp14:anchorId="318CACE0" wp14:editId="2BF73187">
            <wp:simplePos x="0" y="0"/>
            <wp:positionH relativeFrom="margin">
              <wp:align>center</wp:align>
            </wp:positionH>
            <wp:positionV relativeFrom="paragraph">
              <wp:posOffset>450215</wp:posOffset>
            </wp:positionV>
            <wp:extent cx="7457440" cy="42418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 de clases.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7457440" cy="4241800"/>
                    </a:xfrm>
                    <a:prstGeom prst="rect">
                      <a:avLst/>
                    </a:prstGeom>
                  </pic:spPr>
                </pic:pic>
              </a:graphicData>
            </a:graphic>
            <wp14:sizeRelH relativeFrom="margin">
              <wp14:pctWidth>0</wp14:pctWidth>
            </wp14:sizeRelH>
            <wp14:sizeRelV relativeFrom="margin">
              <wp14:pctHeight>0</wp14:pctHeight>
            </wp14:sizeRelV>
          </wp:anchor>
        </w:drawing>
      </w:r>
      <w:bookmarkEnd w:id="4838"/>
      <w:bookmarkEnd w:id="4839"/>
      <w:bookmarkEnd w:id="4840"/>
    </w:p>
    <w:p w14:paraId="704C8D83" w14:textId="5E54A50E" w:rsidR="00AB5A25" w:rsidRDefault="00AB5A25" w:rsidP="00AB5A25">
      <w:pPr>
        <w:pStyle w:val="Ttulo3"/>
        <w:rPr>
          <w:b/>
          <w:sz w:val="28"/>
          <w:szCs w:val="28"/>
          <w:lang w:val="en-US"/>
        </w:rPr>
      </w:pPr>
    </w:p>
    <w:p w14:paraId="0305B533" w14:textId="5944F6B2" w:rsidR="00AB5A25" w:rsidRDefault="00AB5A25" w:rsidP="00AB5A25">
      <w:pPr>
        <w:pStyle w:val="Ttulo3"/>
        <w:rPr>
          <w:b/>
          <w:sz w:val="28"/>
          <w:szCs w:val="28"/>
          <w:lang w:val="en-US"/>
        </w:rPr>
      </w:pPr>
    </w:p>
    <w:p w14:paraId="0E6AD68C" w14:textId="07E47C8B" w:rsidR="00AB5A25" w:rsidRDefault="00AB5A25" w:rsidP="00AB5A25">
      <w:pPr>
        <w:pStyle w:val="Ttulo3"/>
        <w:rPr>
          <w:b/>
          <w:sz w:val="28"/>
          <w:szCs w:val="28"/>
          <w:lang w:val="en-US"/>
        </w:rPr>
      </w:pPr>
    </w:p>
    <w:p w14:paraId="5F8AC4CB" w14:textId="77777777" w:rsidR="00AB5A25" w:rsidRDefault="00AB5A25" w:rsidP="00AB5A25">
      <w:pPr>
        <w:pStyle w:val="Ttulo3"/>
        <w:rPr>
          <w:b/>
          <w:sz w:val="28"/>
          <w:szCs w:val="28"/>
          <w:lang w:val="en-US"/>
        </w:rPr>
      </w:pPr>
    </w:p>
    <w:p w14:paraId="0FF67013" w14:textId="1C359B51" w:rsidR="00AB5A25" w:rsidRDefault="00AB5A25" w:rsidP="00AB5A25">
      <w:pPr>
        <w:pStyle w:val="Ttulo3"/>
        <w:rPr>
          <w:b/>
          <w:sz w:val="28"/>
          <w:szCs w:val="28"/>
          <w:lang w:val="en-US"/>
        </w:rPr>
      </w:pPr>
    </w:p>
    <w:p w14:paraId="561CAEB6" w14:textId="1E0CA510" w:rsidR="00AB5A25" w:rsidRDefault="00AB5A25" w:rsidP="00AB5A25">
      <w:pPr>
        <w:pStyle w:val="Ttulo3"/>
        <w:rPr>
          <w:b/>
          <w:sz w:val="28"/>
          <w:szCs w:val="28"/>
          <w:lang w:val="en-US"/>
        </w:rPr>
      </w:pPr>
    </w:p>
    <w:p w14:paraId="273A2A9B" w14:textId="677CC0B2" w:rsidR="00AB5A25" w:rsidRDefault="00AB5A25" w:rsidP="00AB5A25">
      <w:pPr>
        <w:pStyle w:val="Ttulo3"/>
        <w:rPr>
          <w:b/>
          <w:sz w:val="28"/>
          <w:szCs w:val="28"/>
          <w:lang w:val="en-US"/>
        </w:rPr>
      </w:pPr>
    </w:p>
    <w:p w14:paraId="3ACA39FA" w14:textId="77777777" w:rsidR="00AB5A25" w:rsidRDefault="00AB5A25" w:rsidP="00AB5A25">
      <w:pPr>
        <w:pStyle w:val="Ttulo3"/>
        <w:rPr>
          <w:b/>
          <w:sz w:val="28"/>
          <w:szCs w:val="28"/>
          <w:lang w:val="en-US"/>
        </w:rPr>
      </w:pPr>
    </w:p>
    <w:p w14:paraId="120A51CC" w14:textId="0C0CCB19" w:rsidR="00AB5A25" w:rsidRDefault="00AB5A25" w:rsidP="00AB5A25">
      <w:pPr>
        <w:pStyle w:val="Ttulo3"/>
        <w:rPr>
          <w:b/>
          <w:sz w:val="28"/>
          <w:szCs w:val="28"/>
          <w:lang w:val="en-US"/>
        </w:rPr>
      </w:pPr>
    </w:p>
    <w:p w14:paraId="1740E4BE" w14:textId="237D1774" w:rsidR="00AB5A25" w:rsidRPr="00771BA0" w:rsidRDefault="00AB5A25" w:rsidP="00771BA0">
      <w:pPr>
        <w:pStyle w:val="Ttulo2"/>
        <w:rPr>
          <w:rFonts w:ascii="Zizou Slab Bold" w:hAnsi="Zizou Slab Bold"/>
          <w:color w:val="auto"/>
          <w:lang w:val="en-US"/>
        </w:rPr>
      </w:pPr>
      <w:bookmarkStart w:id="4841" w:name="_Toc25223045"/>
      <w:bookmarkStart w:id="4842" w:name="_Toc25247144"/>
      <w:bookmarkStart w:id="4843" w:name="_Toc25309804"/>
      <w:bookmarkStart w:id="4844" w:name="_Toc26201367"/>
      <w:r w:rsidRPr="00771BA0">
        <w:rPr>
          <w:rFonts w:ascii="Zizou Slab Bold" w:eastAsiaTheme="minorEastAsia" w:hAnsi="Zizou Slab Bold" w:cstheme="minorBidi"/>
          <w:noProof/>
          <w:color w:val="auto"/>
          <w:lang w:eastAsia="es-PE"/>
        </w:rPr>
        <w:lastRenderedPageBreak/>
        <w:drawing>
          <wp:anchor distT="0" distB="0" distL="114300" distR="114300" simplePos="0" relativeHeight="251942912" behindDoc="0" locked="0" layoutInCell="1" allowOverlap="1" wp14:anchorId="2EB1D32D" wp14:editId="4DF2AAF2">
            <wp:simplePos x="0" y="0"/>
            <wp:positionH relativeFrom="margin">
              <wp:align>left</wp:align>
            </wp:positionH>
            <wp:positionV relativeFrom="paragraph">
              <wp:posOffset>815975</wp:posOffset>
            </wp:positionV>
            <wp:extent cx="6025515" cy="6345555"/>
            <wp:effectExtent l="0" t="7620" r="5715" b="571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atrones-2019-11-21_09_45.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025515" cy="6345555"/>
                    </a:xfrm>
                    <a:prstGeom prst="rect">
                      <a:avLst/>
                    </a:prstGeom>
                  </pic:spPr>
                </pic:pic>
              </a:graphicData>
            </a:graphic>
            <wp14:sizeRelH relativeFrom="margin">
              <wp14:pctWidth>0</wp14:pctWidth>
            </wp14:sizeRelH>
            <wp14:sizeRelV relativeFrom="margin">
              <wp14:pctHeight>0</wp14:pctHeight>
            </wp14:sizeRelV>
          </wp:anchor>
        </w:drawing>
      </w:r>
      <w:bookmarkEnd w:id="4841"/>
      <w:r w:rsidRPr="00771BA0">
        <w:rPr>
          <w:rFonts w:ascii="Zizou Slab Bold" w:hAnsi="Zizou Slab Bold"/>
          <w:color w:val="auto"/>
          <w:lang w:val="en-US"/>
        </w:rPr>
        <w:t>Relational/Non-relational Database Diagram</w:t>
      </w:r>
      <w:bookmarkEnd w:id="4842"/>
      <w:bookmarkEnd w:id="4843"/>
      <w:bookmarkEnd w:id="4844"/>
    </w:p>
    <w:p w14:paraId="3376AD8A" w14:textId="5BACC0B5" w:rsidR="00CB31C8" w:rsidRDefault="00CB31C8" w:rsidP="00CB31C8">
      <w:pPr>
        <w:pStyle w:val="Ttulo4"/>
        <w:rPr>
          <w:color w:val="auto"/>
          <w:lang w:val="en-US"/>
        </w:rPr>
      </w:pPr>
    </w:p>
    <w:p w14:paraId="2AAE4456" w14:textId="0A1A090A" w:rsidR="009726CF" w:rsidRDefault="009726CF" w:rsidP="00E30E59">
      <w:pPr>
        <w:pStyle w:val="Ttulo2"/>
        <w:rPr>
          <w:rFonts w:ascii="Zizou Slab Light" w:hAnsi="Zizou Slab Light"/>
          <w:color w:val="auto"/>
          <w:spacing w:val="20"/>
          <w:kern w:val="28"/>
          <w:sz w:val="36"/>
          <w:lang w:val="en-US"/>
        </w:rPr>
      </w:pPr>
    </w:p>
    <w:p w14:paraId="23D98AC5" w14:textId="62ED3A23" w:rsidR="00AB5A25" w:rsidRDefault="00AB5A25" w:rsidP="00E30E59">
      <w:pPr>
        <w:pStyle w:val="Ttulo2"/>
        <w:rPr>
          <w:rFonts w:ascii="Zizou Slab Light" w:hAnsi="Zizou Slab Light"/>
          <w:color w:val="auto"/>
          <w:spacing w:val="20"/>
          <w:kern w:val="28"/>
          <w:sz w:val="36"/>
          <w:lang w:val="en-US"/>
        </w:rPr>
      </w:pPr>
    </w:p>
    <w:p w14:paraId="41DC31D2" w14:textId="77777777" w:rsidR="00AB5A25" w:rsidRDefault="00AB5A25" w:rsidP="00E30E59">
      <w:pPr>
        <w:pStyle w:val="Ttulo2"/>
        <w:rPr>
          <w:rFonts w:ascii="Zizou Slab Light" w:eastAsiaTheme="minorEastAsia" w:hAnsi="Zizou Slab Light" w:cstheme="minorBidi"/>
          <w:b w:val="0"/>
          <w:color w:val="FFFFFF" w:themeColor="background1"/>
          <w:sz w:val="28"/>
          <w:lang w:val="en-US"/>
        </w:rPr>
      </w:pPr>
    </w:p>
    <w:p w14:paraId="3439A0BA" w14:textId="5EE64FBD" w:rsidR="009726CF" w:rsidRDefault="009726CF" w:rsidP="00E30E59">
      <w:pPr>
        <w:pStyle w:val="Ttulo2"/>
        <w:rPr>
          <w:rFonts w:ascii="Zizou Slab Light" w:eastAsiaTheme="minorEastAsia" w:hAnsi="Zizou Slab Light" w:cstheme="minorBidi"/>
          <w:b w:val="0"/>
          <w:color w:val="FFFFFF" w:themeColor="background1"/>
          <w:sz w:val="28"/>
          <w:lang w:val="en-US"/>
        </w:rPr>
      </w:pPr>
    </w:p>
    <w:p w14:paraId="4F3A60B9" w14:textId="77777777" w:rsidR="00AB5A25" w:rsidRDefault="00AB5A25" w:rsidP="00AB5A25">
      <w:pPr>
        <w:rPr>
          <w:lang w:val="en-US"/>
        </w:rPr>
      </w:pPr>
      <w:bookmarkStart w:id="4845" w:name="_Toc25223046"/>
    </w:p>
    <w:p w14:paraId="420DC710" w14:textId="60D10F07" w:rsidR="00E30E59" w:rsidRDefault="00E30E59" w:rsidP="00AB5A25">
      <w:pPr>
        <w:rPr>
          <w:lang w:val="en-US"/>
        </w:rPr>
      </w:pPr>
      <w:r>
        <w:rPr>
          <w:noProof/>
          <w:lang w:eastAsia="es-PE"/>
        </w:rPr>
        <mc:AlternateContent>
          <mc:Choice Requires="wps">
            <w:drawing>
              <wp:anchor distT="0" distB="0" distL="114300" distR="114300" simplePos="0" relativeHeight="251822080" behindDoc="0" locked="0" layoutInCell="1" allowOverlap="1" wp14:anchorId="361EEAD2" wp14:editId="5B2357E0">
                <wp:simplePos x="0" y="0"/>
                <wp:positionH relativeFrom="margin">
                  <wp:align>right</wp:align>
                </wp:positionH>
                <wp:positionV relativeFrom="paragraph">
                  <wp:posOffset>132715</wp:posOffset>
                </wp:positionV>
                <wp:extent cx="1273143" cy="1215342"/>
                <wp:effectExtent l="0" t="0" r="3810" b="4445"/>
                <wp:wrapNone/>
                <wp:docPr id="50"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F9729" w14:textId="77777777"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17691D" w:rsidRDefault="0017691D"/>
                          <w:p w14:paraId="231D74FF" w14:textId="2A2D7732"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EEAD2" id="_x0000_s1110" style="position:absolute;margin-left:49.05pt;margin-top:10.45pt;width:100.25pt;height:95.7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" fillcolor="red" stroked="f" strokeweight="2pt">
                <v:textbox inset="2.5mm,.5mm,2.5mm,.5mm">
                  <w:txbxContent>
                    <w:p w14:paraId="333F9729" w14:textId="77777777"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17691D" w:rsidRDefault="0017691D"/>
                    <w:p w14:paraId="231D74FF" w14:textId="2A2D7732"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txbxContent>
                </v:textbox>
                <w10:wrap anchorx="margin"/>
              </v:rect>
            </w:pict>
          </mc:Fallback>
        </mc:AlternateContent>
      </w:r>
      <w:r>
        <w:rPr>
          <w:noProof/>
          <w:lang w:eastAsia="es-PE"/>
        </w:rPr>
        <mc:AlternateContent>
          <mc:Choice Requires="wps">
            <w:drawing>
              <wp:anchor distT="0" distB="0" distL="114300" distR="114300" simplePos="0" relativeHeight="251821056" behindDoc="0" locked="0" layoutInCell="1" allowOverlap="1" wp14:anchorId="75EF0131" wp14:editId="6D0DA651">
                <wp:simplePos x="0" y="0"/>
                <wp:positionH relativeFrom="margin">
                  <wp:align>right</wp:align>
                </wp:positionH>
                <wp:positionV relativeFrom="paragraph">
                  <wp:posOffset>-380577</wp:posOffset>
                </wp:positionV>
                <wp:extent cx="1273143" cy="480237"/>
                <wp:effectExtent l="0" t="0" r="3810" b="0"/>
                <wp:wrapNone/>
                <wp:docPr id="49"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EBF53" w14:textId="3C5C5770" w:rsidR="0017691D" w:rsidRPr="006C46C4" w:rsidRDefault="0017691D"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17691D" w:rsidRDefault="0017691D"/>
                          <w:p w14:paraId="3C1E293D" w14:textId="069830BF" w:rsidR="0017691D" w:rsidRPr="00D52776" w:rsidRDefault="0017691D"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F0131" id="_x0000_s1111" style="position:absolute;margin-left:49.05pt;margin-top:-29.95pt;width:100.25pt;height:37.8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" fillcolor="red" stroked="f" strokeweight="2pt">
                <v:textbox>
                  <w:txbxContent>
                    <w:p w14:paraId="316EBF53" w14:textId="3C5C5770" w:rsidR="0017691D" w:rsidRPr="006C46C4" w:rsidRDefault="0017691D"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17691D" w:rsidRDefault="0017691D"/>
                    <w:p w14:paraId="3C1E293D" w14:textId="069830BF" w:rsidR="0017691D" w:rsidRPr="00D52776" w:rsidRDefault="0017691D"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45"/>
    </w:p>
    <w:p w14:paraId="259A93A5" w14:textId="4DEFBB2B" w:rsidR="00E30E59" w:rsidRPr="00771BA0" w:rsidRDefault="005E7534" w:rsidP="00771BA0">
      <w:pPr>
        <w:pStyle w:val="Ttulo1"/>
        <w:rPr>
          <w:rFonts w:ascii="Zizou Slab Bold" w:hAnsi="Zizou Slab Bold"/>
          <w:color w:val="auto"/>
          <w:lang w:val="en-US"/>
        </w:rPr>
      </w:pPr>
      <w:bookmarkStart w:id="4846" w:name="_Toc25223047"/>
      <w:bookmarkStart w:id="4847" w:name="_Toc25247145"/>
      <w:bookmarkStart w:id="4848" w:name="_Toc25309805"/>
      <w:bookmarkStart w:id="4849" w:name="_Toc26201368"/>
      <w:r w:rsidRPr="00771BA0">
        <w:rPr>
          <w:rFonts w:ascii="Zizou Slab Bold" w:hAnsi="Zizou Slab Bold"/>
          <w:color w:val="auto"/>
          <w:lang w:val="en-US"/>
        </w:rPr>
        <w:t>CHAPTER PRODUCT UX DESIGN &amp;</w:t>
      </w:r>
      <w:bookmarkEnd w:id="4846"/>
      <w:bookmarkEnd w:id="4847"/>
      <w:bookmarkEnd w:id="4848"/>
      <w:bookmarkEnd w:id="4849"/>
      <w:r w:rsidRPr="00771BA0">
        <w:rPr>
          <w:rFonts w:ascii="Zizou Slab Bold" w:hAnsi="Zizou Slab Bold"/>
          <w:color w:val="auto"/>
          <w:lang w:val="en-US"/>
        </w:rPr>
        <w:t xml:space="preserve"> </w:t>
      </w:r>
    </w:p>
    <w:p w14:paraId="220FDB28" w14:textId="18D9EBC5" w:rsidR="005E7534" w:rsidRPr="00771BA0" w:rsidRDefault="005E7534" w:rsidP="00771BA0">
      <w:pPr>
        <w:pStyle w:val="Ttulo1"/>
        <w:rPr>
          <w:rFonts w:ascii="Zizou Slab Bold" w:hAnsi="Zizou Slab Bold"/>
          <w:color w:val="auto"/>
          <w:lang w:val="en-US"/>
        </w:rPr>
      </w:pPr>
      <w:bookmarkStart w:id="4850" w:name="_Toc25223048"/>
      <w:bookmarkStart w:id="4851" w:name="_Toc25247146"/>
      <w:bookmarkStart w:id="4852" w:name="_Toc25309806"/>
      <w:bookmarkStart w:id="4853" w:name="_Toc26201369"/>
      <w:r w:rsidRPr="00771BA0">
        <w:rPr>
          <w:rFonts w:ascii="Zizou Slab Bold" w:hAnsi="Zizou Slab Bold"/>
          <w:color w:val="auto"/>
          <w:lang w:val="en-US"/>
        </w:rPr>
        <w:t>PROTOTYPING</w:t>
      </w:r>
      <w:bookmarkEnd w:id="4850"/>
      <w:bookmarkEnd w:id="4851"/>
      <w:bookmarkEnd w:id="4852"/>
      <w:bookmarkEnd w:id="4853"/>
    </w:p>
    <w:p w14:paraId="76EAC39F" w14:textId="1519B991" w:rsidR="00E30E59" w:rsidRDefault="00E30E59" w:rsidP="00E30E59">
      <w:pPr>
        <w:pStyle w:val="Ttulo2"/>
        <w:rPr>
          <w:rFonts w:ascii="Zizou Slab Light" w:hAnsi="Zizou Slab Light"/>
          <w:color w:val="auto"/>
          <w:sz w:val="36"/>
          <w:szCs w:val="36"/>
          <w:lang w:val="en-US"/>
        </w:rPr>
      </w:pPr>
    </w:p>
    <w:p w14:paraId="6715E7DA" w14:textId="1DBEE80A" w:rsidR="00E30E59" w:rsidRPr="00771BA0" w:rsidRDefault="00E30E59" w:rsidP="00771BA0">
      <w:pPr>
        <w:pStyle w:val="Ttulo2"/>
        <w:rPr>
          <w:rFonts w:ascii="Zizou Slab Bold" w:hAnsi="Zizou Slab Bold"/>
          <w:color w:val="auto"/>
          <w:lang w:val="en-US"/>
        </w:rPr>
      </w:pPr>
      <w:bookmarkStart w:id="4854" w:name="_Toc25223049"/>
      <w:bookmarkStart w:id="4855" w:name="_Toc25247147"/>
      <w:bookmarkStart w:id="4856" w:name="_Toc25309807"/>
      <w:bookmarkStart w:id="4857" w:name="_Toc26201370"/>
      <w:r w:rsidRPr="00771BA0">
        <w:rPr>
          <w:rFonts w:ascii="Zizou Slab Bold" w:hAnsi="Zizou Slab Bold"/>
          <w:color w:val="auto"/>
          <w:lang w:val="en-US"/>
        </w:rPr>
        <w:t>Web Style Guidelines</w:t>
      </w:r>
      <w:bookmarkEnd w:id="4854"/>
      <w:bookmarkEnd w:id="4855"/>
      <w:bookmarkEnd w:id="4856"/>
      <w:bookmarkEnd w:id="4857"/>
    </w:p>
    <w:p w14:paraId="5F0BE931" w14:textId="421540D8" w:rsidR="00057529" w:rsidRDefault="00057529" w:rsidP="00832411">
      <w:pPr>
        <w:rPr>
          <w:color w:val="auto"/>
          <w:sz w:val="36"/>
          <w:szCs w:val="36"/>
          <w:lang w:val="en-US"/>
        </w:rPr>
      </w:pPr>
      <w:bookmarkStart w:id="4858" w:name="_Toc25223050"/>
      <w:r>
        <w:rPr>
          <w:noProof/>
          <w:color w:val="auto"/>
          <w:sz w:val="36"/>
          <w:szCs w:val="36"/>
          <w:lang w:eastAsia="es-PE"/>
        </w:rPr>
        <w:drawing>
          <wp:inline distT="0" distB="0" distL="0" distR="0" wp14:anchorId="421D63AC" wp14:editId="557938C0">
            <wp:extent cx="6309360" cy="44310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19-10-29 at 11.40.00 AM.jpeg"/>
                    <pic:cNvPicPr/>
                  </pic:nvPicPr>
                  <pic:blipFill>
                    <a:blip r:embed="rId18">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inline>
        </w:drawing>
      </w:r>
      <w:bookmarkEnd w:id="4858"/>
    </w:p>
    <w:p w14:paraId="28814303" w14:textId="0578378C" w:rsidR="00B27089" w:rsidRDefault="00B27089" w:rsidP="00E30E59">
      <w:pPr>
        <w:pStyle w:val="Ttulo2"/>
        <w:rPr>
          <w:rFonts w:ascii="Zizou Slab Light" w:hAnsi="Zizou Slab Light"/>
          <w:color w:val="auto"/>
          <w:sz w:val="36"/>
          <w:szCs w:val="36"/>
          <w:lang w:val="en-US"/>
        </w:rPr>
      </w:pPr>
    </w:p>
    <w:p w14:paraId="6FF7B0AB" w14:textId="7F1E532B" w:rsidR="00B27089" w:rsidRDefault="00B27089" w:rsidP="00E30E59">
      <w:pPr>
        <w:pStyle w:val="Ttulo2"/>
        <w:rPr>
          <w:rFonts w:ascii="Zizou Slab Light" w:hAnsi="Zizou Slab Light"/>
          <w:color w:val="auto"/>
          <w:sz w:val="36"/>
          <w:szCs w:val="36"/>
          <w:lang w:val="en-US"/>
        </w:rPr>
      </w:pPr>
    </w:p>
    <w:p w14:paraId="04697BE9" w14:textId="09331B38" w:rsidR="00057529" w:rsidRDefault="00057529" w:rsidP="00E30E59">
      <w:pPr>
        <w:pStyle w:val="Ttulo2"/>
        <w:rPr>
          <w:rFonts w:ascii="Zizou Slab Light" w:hAnsi="Zizou Slab Light"/>
          <w:color w:val="auto"/>
          <w:sz w:val="36"/>
          <w:szCs w:val="36"/>
          <w:lang w:val="en-US"/>
        </w:rPr>
      </w:pPr>
    </w:p>
    <w:p w14:paraId="1246DD9F" w14:textId="2290677A" w:rsidR="00057529" w:rsidRDefault="00203993" w:rsidP="00E53EE0">
      <w:pPr>
        <w:rPr>
          <w:color w:val="auto"/>
          <w:sz w:val="36"/>
          <w:szCs w:val="36"/>
          <w:lang w:val="en-US"/>
        </w:rPr>
      </w:pPr>
      <w:bookmarkStart w:id="4859" w:name="_Toc25223051"/>
      <w:r>
        <w:rPr>
          <w:noProof/>
          <w:color w:val="auto"/>
          <w:sz w:val="36"/>
          <w:szCs w:val="36"/>
          <w:lang w:eastAsia="es-PE"/>
        </w:rPr>
        <w:drawing>
          <wp:anchor distT="0" distB="0" distL="114300" distR="114300" simplePos="0" relativeHeight="251879424" behindDoc="0" locked="0" layoutInCell="1" allowOverlap="1" wp14:anchorId="4770F13F" wp14:editId="0ADBC37B">
            <wp:simplePos x="0" y="0"/>
            <wp:positionH relativeFrom="margin">
              <wp:align>right</wp:align>
            </wp:positionH>
            <wp:positionV relativeFrom="paragraph">
              <wp:posOffset>309486</wp:posOffset>
            </wp:positionV>
            <wp:extent cx="6309360" cy="4431030"/>
            <wp:effectExtent l="0" t="0" r="0" b="762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WhatsApp Image 2019-11-10 at 11.09.08 PM.jpeg"/>
                    <pic:cNvPicPr/>
                  </pic:nvPicPr>
                  <pic:blipFill>
                    <a:blip r:embed="rId19">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anchor>
        </w:drawing>
      </w:r>
      <w:bookmarkEnd w:id="4859"/>
    </w:p>
    <w:p w14:paraId="525C105B" w14:textId="77777777" w:rsidR="006C46C4" w:rsidRDefault="006C46C4">
      <w:pPr>
        <w:spacing w:after="200"/>
        <w:rPr>
          <w:rFonts w:eastAsia="Times New Roman" w:cs="Times New Roman"/>
          <w:b/>
          <w:color w:val="auto"/>
          <w:sz w:val="44"/>
          <w:szCs w:val="44"/>
          <w:lang w:val="en-US"/>
        </w:rPr>
      </w:pPr>
      <w:bookmarkStart w:id="4860" w:name="_Toc25223052"/>
      <w:bookmarkStart w:id="4861" w:name="_Toc25247148"/>
      <w:r>
        <w:rPr>
          <w:b/>
          <w:sz w:val="44"/>
          <w:szCs w:val="44"/>
          <w:lang w:val="en-US"/>
        </w:rPr>
        <w:br w:type="page"/>
      </w:r>
    </w:p>
    <w:p w14:paraId="129E7DD8" w14:textId="6227C410" w:rsidR="00AB5A25" w:rsidRPr="00771BA0" w:rsidRDefault="00AB5A25" w:rsidP="00771BA0">
      <w:pPr>
        <w:pStyle w:val="Ttulo2"/>
        <w:rPr>
          <w:rFonts w:ascii="Zizou Slab Bold" w:hAnsi="Zizou Slab Bold"/>
          <w:color w:val="auto"/>
          <w:lang w:val="en-US"/>
        </w:rPr>
      </w:pPr>
      <w:bookmarkStart w:id="4862" w:name="_Toc25223054"/>
      <w:bookmarkStart w:id="4863" w:name="_Toc25247149"/>
      <w:bookmarkStart w:id="4864" w:name="_Toc25309808"/>
      <w:bookmarkStart w:id="4865" w:name="_Toc25223055"/>
      <w:bookmarkStart w:id="4866" w:name="_Toc26201371"/>
      <w:bookmarkEnd w:id="4860"/>
      <w:bookmarkEnd w:id="4861"/>
      <w:r w:rsidRPr="00771BA0">
        <w:rPr>
          <w:rFonts w:ascii="Zizou Slab Bold" w:hAnsi="Zizou Slab Bold"/>
          <w:color w:val="auto"/>
          <w:lang w:val="en-US"/>
        </w:rPr>
        <w:lastRenderedPageBreak/>
        <w:t>Responsive Web App User Flow Diagrams</w:t>
      </w:r>
      <w:bookmarkEnd w:id="4862"/>
      <w:bookmarkEnd w:id="4863"/>
      <w:bookmarkEnd w:id="4864"/>
      <w:bookmarkEnd w:id="4866"/>
    </w:p>
    <w:p w14:paraId="7FCA1159" w14:textId="38B8AB94" w:rsidR="00057529" w:rsidRPr="00EC5B3B" w:rsidRDefault="00057529" w:rsidP="00E53EE0">
      <w:pPr>
        <w:rPr>
          <w:b/>
          <w:color w:val="auto"/>
          <w:sz w:val="32"/>
          <w:szCs w:val="32"/>
          <w:u w:val="single"/>
        </w:rPr>
      </w:pPr>
      <w:r w:rsidRPr="00DA5853">
        <w:rPr>
          <w:b/>
          <w:color w:val="auto"/>
          <w:sz w:val="32"/>
          <w:szCs w:val="32"/>
          <w:u w:val="single"/>
        </w:rPr>
        <w:t>Administrador</w:t>
      </w:r>
      <w:bookmarkEnd w:id="4865"/>
    </w:p>
    <w:p w14:paraId="7F4F5A2D" w14:textId="77777777" w:rsidR="00723D96" w:rsidRPr="00DA5853" w:rsidRDefault="00723D96" w:rsidP="00E30E59">
      <w:pPr>
        <w:pStyle w:val="Ttulo2"/>
        <w:rPr>
          <w:rFonts w:ascii="Zizou Slab Light" w:hAnsi="Zizou Slab Light"/>
          <w:color w:val="auto"/>
          <w:sz w:val="28"/>
          <w:szCs w:val="28"/>
        </w:rPr>
      </w:pPr>
    </w:p>
    <w:p w14:paraId="08F22F9F" w14:textId="45E54A0C" w:rsidR="00057529" w:rsidRPr="00DA5853" w:rsidRDefault="00057529" w:rsidP="00AB5A25">
      <w:pPr>
        <w:rPr>
          <w:color w:val="auto"/>
          <w:szCs w:val="28"/>
        </w:rPr>
      </w:pPr>
      <w:bookmarkStart w:id="4867" w:name="_Toc25223058"/>
      <w:r w:rsidRPr="00DA5853">
        <w:rPr>
          <w:color w:val="auto"/>
          <w:szCs w:val="28"/>
        </w:rPr>
        <w:t>Crear, eliminar, Inhabilitar cuenta de Ingeniero</w:t>
      </w:r>
      <w:bookmarkEnd w:id="4867"/>
    </w:p>
    <w:p w14:paraId="0178F59D" w14:textId="41390A74" w:rsidR="00057529" w:rsidRPr="00DA5853" w:rsidRDefault="00337953" w:rsidP="00E53EE0">
      <w:pPr>
        <w:rPr>
          <w:noProof/>
          <w:color w:val="auto"/>
          <w:szCs w:val="28"/>
        </w:rPr>
      </w:pPr>
      <w:bookmarkStart w:id="4868" w:name="_Toc25223059"/>
      <w:r w:rsidRPr="00DA5853">
        <w:rPr>
          <w:noProof/>
          <w:color w:val="auto"/>
          <w:szCs w:val="28"/>
          <w:lang w:eastAsia="es-PE"/>
        </w:rPr>
        <w:drawing>
          <wp:anchor distT="0" distB="0" distL="114300" distR="114300" simplePos="0" relativeHeight="251936768" behindDoc="0" locked="0" layoutInCell="1" allowOverlap="1" wp14:anchorId="4364A533" wp14:editId="76ACE4BA">
            <wp:simplePos x="0" y="0"/>
            <wp:positionH relativeFrom="margin">
              <wp:align>right</wp:align>
            </wp:positionH>
            <wp:positionV relativeFrom="paragraph">
              <wp:posOffset>275002</wp:posOffset>
            </wp:positionV>
            <wp:extent cx="6309360" cy="313499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r, eliminar, inhabilitar cuenta de ingenie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3134995"/>
                    </a:xfrm>
                    <a:prstGeom prst="rect">
                      <a:avLst/>
                    </a:prstGeom>
                  </pic:spPr>
                </pic:pic>
              </a:graphicData>
            </a:graphic>
          </wp:anchor>
        </w:drawing>
      </w:r>
      <w:bookmarkEnd w:id="4868"/>
    </w:p>
    <w:p w14:paraId="2E192627" w14:textId="46E15FDD" w:rsidR="00337953" w:rsidRPr="00DA5853" w:rsidRDefault="00337953" w:rsidP="00E30E59">
      <w:pPr>
        <w:pStyle w:val="Ttulo2"/>
        <w:rPr>
          <w:rFonts w:ascii="Zizou Slab Light" w:hAnsi="Zizou Slab Light"/>
          <w:color w:val="auto"/>
          <w:sz w:val="28"/>
          <w:szCs w:val="28"/>
        </w:rPr>
      </w:pPr>
    </w:p>
    <w:p w14:paraId="7D862F58" w14:textId="0A30CCC9" w:rsidR="00057529" w:rsidRPr="00DA5853" w:rsidRDefault="00057529" w:rsidP="00057529">
      <w:pPr>
        <w:rPr>
          <w:szCs w:val="28"/>
        </w:rPr>
      </w:pPr>
    </w:p>
    <w:p w14:paraId="0A85E416" w14:textId="5D85256B" w:rsidR="00057529" w:rsidRPr="00DA5853" w:rsidRDefault="00057529" w:rsidP="007543FF">
      <w:pPr>
        <w:rPr>
          <w:szCs w:val="28"/>
        </w:rPr>
      </w:pPr>
    </w:p>
    <w:p w14:paraId="57F9555B" w14:textId="77777777" w:rsidR="00E53EE0" w:rsidRDefault="00E53EE0" w:rsidP="007543FF">
      <w:pPr>
        <w:rPr>
          <w:szCs w:val="28"/>
        </w:rPr>
      </w:pPr>
    </w:p>
    <w:p w14:paraId="1F9B10BA" w14:textId="77777777" w:rsidR="00EC5B3B" w:rsidRDefault="00EC5B3B" w:rsidP="007543FF">
      <w:pPr>
        <w:rPr>
          <w:szCs w:val="28"/>
        </w:rPr>
      </w:pPr>
    </w:p>
    <w:p w14:paraId="1ADD7FBF" w14:textId="77777777" w:rsidR="00EC5B3B" w:rsidRDefault="00EC5B3B" w:rsidP="007543FF">
      <w:pPr>
        <w:rPr>
          <w:szCs w:val="28"/>
        </w:rPr>
      </w:pPr>
    </w:p>
    <w:p w14:paraId="3E7A8380" w14:textId="77777777" w:rsidR="00EC5B3B" w:rsidRDefault="00EC5B3B" w:rsidP="007543FF">
      <w:pPr>
        <w:rPr>
          <w:szCs w:val="28"/>
        </w:rPr>
      </w:pPr>
    </w:p>
    <w:p w14:paraId="30EC5165" w14:textId="77777777" w:rsidR="006C46C4" w:rsidRDefault="006C46C4" w:rsidP="007543FF">
      <w:pPr>
        <w:rPr>
          <w:szCs w:val="28"/>
        </w:rPr>
      </w:pPr>
    </w:p>
    <w:p w14:paraId="56533855" w14:textId="77777777" w:rsidR="006C46C4" w:rsidRDefault="006C46C4" w:rsidP="007543FF">
      <w:pPr>
        <w:rPr>
          <w:szCs w:val="28"/>
        </w:rPr>
      </w:pPr>
    </w:p>
    <w:p w14:paraId="7D13996B" w14:textId="77777777" w:rsidR="00EC5B3B" w:rsidRPr="00DA5853" w:rsidRDefault="00EC5B3B" w:rsidP="007543FF">
      <w:pPr>
        <w:rPr>
          <w:szCs w:val="28"/>
        </w:rPr>
      </w:pPr>
    </w:p>
    <w:p w14:paraId="69FE1A55" w14:textId="20A01743" w:rsidR="00057529" w:rsidRPr="00DA5853" w:rsidRDefault="00057529" w:rsidP="00AB5A25">
      <w:pPr>
        <w:rPr>
          <w:color w:val="auto"/>
          <w:szCs w:val="28"/>
        </w:rPr>
      </w:pPr>
      <w:bookmarkStart w:id="4869" w:name="_Toc25223060"/>
      <w:r w:rsidRPr="00DA5853">
        <w:rPr>
          <w:color w:val="auto"/>
          <w:szCs w:val="28"/>
        </w:rPr>
        <w:lastRenderedPageBreak/>
        <w:t>Listar ingenieros</w:t>
      </w:r>
      <w:bookmarkEnd w:id="4869"/>
    </w:p>
    <w:p w14:paraId="3D7C527A" w14:textId="6A841A69" w:rsidR="00723D96" w:rsidRPr="00DA5853" w:rsidRDefault="00723D96" w:rsidP="00723D96">
      <w:pPr>
        <w:rPr>
          <w:color w:val="auto"/>
          <w:szCs w:val="28"/>
        </w:rPr>
      </w:pPr>
      <w:r w:rsidRPr="00DA5853">
        <w:rPr>
          <w:noProof/>
          <w:szCs w:val="28"/>
          <w:lang w:eastAsia="es-PE"/>
        </w:rPr>
        <w:drawing>
          <wp:anchor distT="0" distB="0" distL="114300" distR="114300" simplePos="0" relativeHeight="251882496" behindDoc="0" locked="0" layoutInCell="1" allowOverlap="1" wp14:anchorId="45416B1A" wp14:editId="64F20747">
            <wp:simplePos x="0" y="0"/>
            <wp:positionH relativeFrom="margin">
              <wp:align>right</wp:align>
            </wp:positionH>
            <wp:positionV relativeFrom="paragraph">
              <wp:posOffset>540006</wp:posOffset>
            </wp:positionV>
            <wp:extent cx="6309360" cy="1838325"/>
            <wp:effectExtent l="0" t="0" r="0"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Listar ingeniero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1838325"/>
                    </a:xfrm>
                    <a:prstGeom prst="rect">
                      <a:avLst/>
                    </a:prstGeom>
                  </pic:spPr>
                </pic:pic>
              </a:graphicData>
            </a:graphic>
          </wp:anchor>
        </w:drawing>
      </w:r>
    </w:p>
    <w:p w14:paraId="42C2A063" w14:textId="46BB9333" w:rsidR="00723D96" w:rsidRPr="00DA5853" w:rsidRDefault="00723D96" w:rsidP="00723D96">
      <w:pPr>
        <w:rPr>
          <w:color w:val="auto"/>
          <w:szCs w:val="28"/>
        </w:rPr>
      </w:pPr>
    </w:p>
    <w:p w14:paraId="706A84A4" w14:textId="355E1D73" w:rsidR="00723D96" w:rsidRPr="00DA5853" w:rsidRDefault="00723D96" w:rsidP="00723D96">
      <w:pPr>
        <w:rPr>
          <w:color w:val="auto"/>
          <w:szCs w:val="28"/>
        </w:rPr>
      </w:pPr>
    </w:p>
    <w:p w14:paraId="63C12B95" w14:textId="77777777" w:rsidR="00723D96" w:rsidRPr="00DA5853" w:rsidRDefault="00723D96" w:rsidP="00723D96">
      <w:pPr>
        <w:rPr>
          <w:color w:val="auto"/>
          <w:szCs w:val="28"/>
        </w:rPr>
      </w:pPr>
    </w:p>
    <w:p w14:paraId="11339AC4" w14:textId="1F30683D" w:rsidR="00057529" w:rsidRPr="00DA5853" w:rsidRDefault="00057529" w:rsidP="00AB5A25">
      <w:pPr>
        <w:rPr>
          <w:b/>
          <w:color w:val="auto"/>
          <w:szCs w:val="28"/>
        </w:rPr>
      </w:pPr>
      <w:r w:rsidRPr="00DA5853">
        <w:rPr>
          <w:b/>
          <w:color w:val="auto"/>
          <w:szCs w:val="28"/>
        </w:rPr>
        <w:t>Visualizar detalles de Ingeniero</w:t>
      </w:r>
    </w:p>
    <w:p w14:paraId="6A646603" w14:textId="6F1B1278" w:rsidR="00337953" w:rsidRPr="00DA5853" w:rsidRDefault="00337953" w:rsidP="00723D96">
      <w:pPr>
        <w:rPr>
          <w:b/>
          <w:color w:val="auto"/>
          <w:szCs w:val="28"/>
        </w:rPr>
      </w:pPr>
      <w:r w:rsidRPr="00DA5853">
        <w:rPr>
          <w:b/>
          <w:noProof/>
          <w:color w:val="auto"/>
          <w:szCs w:val="28"/>
          <w:lang w:eastAsia="es-PE"/>
        </w:rPr>
        <w:drawing>
          <wp:anchor distT="0" distB="0" distL="114300" distR="114300" simplePos="0" relativeHeight="251937792" behindDoc="0" locked="0" layoutInCell="1" allowOverlap="1" wp14:anchorId="79451A10" wp14:editId="34621E7B">
            <wp:simplePos x="0" y="0"/>
            <wp:positionH relativeFrom="margin">
              <wp:align>right</wp:align>
            </wp:positionH>
            <wp:positionV relativeFrom="paragraph">
              <wp:posOffset>317500</wp:posOffset>
            </wp:positionV>
            <wp:extent cx="6309360" cy="17462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ar detalles de ingenier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1746250"/>
                    </a:xfrm>
                    <a:prstGeom prst="rect">
                      <a:avLst/>
                    </a:prstGeom>
                  </pic:spPr>
                </pic:pic>
              </a:graphicData>
            </a:graphic>
          </wp:anchor>
        </w:drawing>
      </w:r>
    </w:p>
    <w:p w14:paraId="30046E2E" w14:textId="60E9281B" w:rsidR="00723D96" w:rsidRPr="00DA5853" w:rsidRDefault="00723D96" w:rsidP="00E30E59">
      <w:pPr>
        <w:pStyle w:val="Ttulo2"/>
        <w:rPr>
          <w:rFonts w:ascii="Zizou Slab Light" w:hAnsi="Zizou Slab Light"/>
          <w:color w:val="auto"/>
          <w:sz w:val="28"/>
          <w:szCs w:val="28"/>
        </w:rPr>
      </w:pPr>
    </w:p>
    <w:p w14:paraId="5316D211" w14:textId="77777777" w:rsidR="00EC5B3B" w:rsidRDefault="00EC5B3B">
      <w:pPr>
        <w:spacing w:after="200"/>
        <w:rPr>
          <w:color w:val="auto"/>
          <w:szCs w:val="28"/>
        </w:rPr>
      </w:pPr>
      <w:bookmarkStart w:id="4870" w:name="_Toc25223061"/>
      <w:r>
        <w:rPr>
          <w:color w:val="auto"/>
          <w:szCs w:val="28"/>
        </w:rPr>
        <w:br w:type="page"/>
      </w:r>
    </w:p>
    <w:p w14:paraId="2A1AACA8" w14:textId="3C0CA70C" w:rsidR="00EC5B3B" w:rsidRPr="00DA5853" w:rsidRDefault="00EC5B3B" w:rsidP="00EC5B3B">
      <w:pPr>
        <w:rPr>
          <w:color w:val="auto"/>
          <w:szCs w:val="28"/>
        </w:rPr>
      </w:pPr>
      <w:r w:rsidRPr="00DA5853">
        <w:rPr>
          <w:noProof/>
          <w:color w:val="auto"/>
          <w:szCs w:val="28"/>
          <w:lang w:eastAsia="es-PE"/>
        </w:rPr>
        <w:lastRenderedPageBreak/>
        <w:drawing>
          <wp:anchor distT="0" distB="0" distL="114300" distR="114300" simplePos="0" relativeHeight="251938816" behindDoc="0" locked="0" layoutInCell="1" allowOverlap="1" wp14:anchorId="2E4DFC11" wp14:editId="4E103CE6">
            <wp:simplePos x="0" y="0"/>
            <wp:positionH relativeFrom="column">
              <wp:posOffset>-256540</wp:posOffset>
            </wp:positionH>
            <wp:positionV relativeFrom="paragraph">
              <wp:posOffset>290830</wp:posOffset>
            </wp:positionV>
            <wp:extent cx="5984875" cy="290258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sertar y actualizar trabajos en el cronogram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4875" cy="2902585"/>
                    </a:xfrm>
                    <a:prstGeom prst="rect">
                      <a:avLst/>
                    </a:prstGeom>
                  </pic:spPr>
                </pic:pic>
              </a:graphicData>
            </a:graphic>
            <wp14:sizeRelH relativeFrom="margin">
              <wp14:pctWidth>0</wp14:pctWidth>
            </wp14:sizeRelH>
            <wp14:sizeRelV relativeFrom="margin">
              <wp14:pctHeight>0</wp14:pctHeight>
            </wp14:sizeRelV>
          </wp:anchor>
        </w:drawing>
      </w:r>
      <w:r w:rsidRPr="00DA5853">
        <w:rPr>
          <w:color w:val="auto"/>
          <w:szCs w:val="28"/>
        </w:rPr>
        <w:t>Insertar y actualizar trabajos en el cronograma</w:t>
      </w:r>
      <w:bookmarkEnd w:id="4870"/>
    </w:p>
    <w:p w14:paraId="7C332730" w14:textId="19FA884C" w:rsidR="00723D96" w:rsidRDefault="00723D96" w:rsidP="00E30E59">
      <w:pPr>
        <w:pStyle w:val="Ttulo2"/>
        <w:rPr>
          <w:rFonts w:ascii="Zizou Slab Light" w:hAnsi="Zizou Slab Light"/>
          <w:color w:val="auto"/>
          <w:sz w:val="28"/>
          <w:szCs w:val="28"/>
        </w:rPr>
      </w:pPr>
    </w:p>
    <w:p w14:paraId="29DD9075" w14:textId="69820527" w:rsidR="00EC5B3B" w:rsidRDefault="00EC5B3B" w:rsidP="00E30E59">
      <w:pPr>
        <w:pStyle w:val="Ttulo2"/>
        <w:rPr>
          <w:rFonts w:ascii="Zizou Slab Light" w:hAnsi="Zizou Slab Light"/>
          <w:color w:val="auto"/>
          <w:sz w:val="28"/>
          <w:szCs w:val="28"/>
        </w:rPr>
      </w:pPr>
    </w:p>
    <w:p w14:paraId="6EBEBDB6" w14:textId="2DCC8341" w:rsidR="00EC5B3B" w:rsidRDefault="00EC5B3B" w:rsidP="00E30E59">
      <w:pPr>
        <w:pStyle w:val="Ttulo2"/>
        <w:rPr>
          <w:rFonts w:ascii="Zizou Slab Light" w:hAnsi="Zizou Slab Light"/>
          <w:color w:val="auto"/>
          <w:sz w:val="28"/>
          <w:szCs w:val="28"/>
        </w:rPr>
      </w:pPr>
    </w:p>
    <w:p w14:paraId="2680ED99" w14:textId="0A4C6FEE" w:rsidR="00EC5B3B" w:rsidRDefault="00EC5B3B" w:rsidP="00E30E59">
      <w:pPr>
        <w:pStyle w:val="Ttulo2"/>
        <w:rPr>
          <w:rFonts w:ascii="Zizou Slab Light" w:hAnsi="Zizou Slab Light"/>
          <w:color w:val="auto"/>
          <w:sz w:val="28"/>
          <w:szCs w:val="28"/>
        </w:rPr>
      </w:pPr>
    </w:p>
    <w:p w14:paraId="3B27D170" w14:textId="678BDFCC" w:rsidR="00EC5B3B" w:rsidRDefault="00EC5B3B" w:rsidP="00E30E59">
      <w:pPr>
        <w:pStyle w:val="Ttulo2"/>
        <w:rPr>
          <w:rFonts w:ascii="Zizou Slab Light" w:hAnsi="Zizou Slab Light"/>
          <w:color w:val="auto"/>
          <w:sz w:val="28"/>
          <w:szCs w:val="28"/>
        </w:rPr>
      </w:pPr>
    </w:p>
    <w:p w14:paraId="019A7AC7" w14:textId="0588123B" w:rsidR="00EC5B3B" w:rsidRDefault="00EC5B3B" w:rsidP="00E30E59">
      <w:pPr>
        <w:pStyle w:val="Ttulo2"/>
        <w:rPr>
          <w:rFonts w:ascii="Zizou Slab Light" w:hAnsi="Zizou Slab Light"/>
          <w:color w:val="auto"/>
          <w:sz w:val="28"/>
          <w:szCs w:val="28"/>
        </w:rPr>
      </w:pPr>
    </w:p>
    <w:p w14:paraId="1E64C38A" w14:textId="77777777" w:rsidR="00EC5B3B" w:rsidRDefault="00EC5B3B" w:rsidP="00E30E59">
      <w:pPr>
        <w:pStyle w:val="Ttulo2"/>
        <w:rPr>
          <w:rFonts w:ascii="Zizou Slab Light" w:hAnsi="Zizou Slab Light"/>
          <w:color w:val="auto"/>
          <w:sz w:val="28"/>
          <w:szCs w:val="28"/>
        </w:rPr>
      </w:pPr>
    </w:p>
    <w:p w14:paraId="1AAE5529" w14:textId="77777777" w:rsidR="00EC5B3B" w:rsidRDefault="00EC5B3B" w:rsidP="00E30E59">
      <w:pPr>
        <w:pStyle w:val="Ttulo2"/>
        <w:rPr>
          <w:rFonts w:ascii="Zizou Slab Light" w:hAnsi="Zizou Slab Light"/>
          <w:color w:val="auto"/>
          <w:sz w:val="28"/>
          <w:szCs w:val="28"/>
        </w:rPr>
      </w:pPr>
    </w:p>
    <w:p w14:paraId="2D05C493" w14:textId="4DA704A6" w:rsidR="00EC5B3B" w:rsidRDefault="00EC5B3B" w:rsidP="00E30E59">
      <w:pPr>
        <w:pStyle w:val="Ttulo2"/>
        <w:rPr>
          <w:rFonts w:ascii="Zizou Slab Light" w:hAnsi="Zizou Slab Light"/>
          <w:color w:val="auto"/>
          <w:sz w:val="28"/>
          <w:szCs w:val="28"/>
        </w:rPr>
      </w:pPr>
    </w:p>
    <w:p w14:paraId="1A79E8CF" w14:textId="765CD75A" w:rsidR="00EC5B3B" w:rsidRDefault="00EC5B3B" w:rsidP="00E30E59">
      <w:pPr>
        <w:pStyle w:val="Ttulo2"/>
        <w:rPr>
          <w:rFonts w:ascii="Zizou Slab Light" w:hAnsi="Zizou Slab Light"/>
          <w:color w:val="auto"/>
          <w:sz w:val="28"/>
          <w:szCs w:val="28"/>
        </w:rPr>
      </w:pPr>
    </w:p>
    <w:p w14:paraId="51E513DB" w14:textId="0A7CAC3D" w:rsidR="00EC5B3B" w:rsidRPr="00DA5853" w:rsidRDefault="00EC5B3B" w:rsidP="00E30E59">
      <w:pPr>
        <w:pStyle w:val="Ttulo2"/>
        <w:rPr>
          <w:rFonts w:ascii="Zizou Slab Light" w:hAnsi="Zizou Slab Light"/>
          <w:color w:val="auto"/>
          <w:sz w:val="28"/>
          <w:szCs w:val="28"/>
        </w:rPr>
      </w:pPr>
    </w:p>
    <w:p w14:paraId="4BEB95BC" w14:textId="0250678E" w:rsidR="00723D96" w:rsidRPr="00DA5853" w:rsidRDefault="00723D96" w:rsidP="00E30E59">
      <w:pPr>
        <w:pStyle w:val="Ttulo2"/>
        <w:rPr>
          <w:rFonts w:ascii="Zizou Slab Light" w:hAnsi="Zizou Slab Light"/>
          <w:color w:val="auto"/>
          <w:sz w:val="28"/>
          <w:szCs w:val="28"/>
        </w:rPr>
      </w:pPr>
    </w:p>
    <w:p w14:paraId="0D9291C4" w14:textId="4E9F26BA" w:rsidR="00057529" w:rsidRPr="00DA5853" w:rsidRDefault="00723D96" w:rsidP="00AB5A25">
      <w:pPr>
        <w:rPr>
          <w:color w:val="auto"/>
          <w:szCs w:val="28"/>
        </w:rPr>
      </w:pPr>
      <w:bookmarkStart w:id="4871" w:name="_Toc25223062"/>
      <w:r w:rsidRPr="00DA5853">
        <w:rPr>
          <w:noProof/>
          <w:color w:val="auto"/>
          <w:szCs w:val="28"/>
          <w:lang w:eastAsia="es-PE"/>
        </w:rPr>
        <w:drawing>
          <wp:anchor distT="0" distB="0" distL="114300" distR="114300" simplePos="0" relativeHeight="251885568" behindDoc="0" locked="0" layoutInCell="1" allowOverlap="1" wp14:anchorId="6FD338C4" wp14:editId="657F7CD5">
            <wp:simplePos x="0" y="0"/>
            <wp:positionH relativeFrom="margin">
              <wp:align>right</wp:align>
            </wp:positionH>
            <wp:positionV relativeFrom="paragraph">
              <wp:posOffset>670453</wp:posOffset>
            </wp:positionV>
            <wp:extent cx="6309360" cy="221678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Visualizar cronograma de trabajo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360" cy="2216785"/>
                    </a:xfrm>
                    <a:prstGeom prst="rect">
                      <a:avLst/>
                    </a:prstGeom>
                  </pic:spPr>
                </pic:pic>
              </a:graphicData>
            </a:graphic>
          </wp:anchor>
        </w:drawing>
      </w:r>
      <w:r w:rsidR="00057529" w:rsidRPr="00DA5853">
        <w:rPr>
          <w:color w:val="auto"/>
          <w:szCs w:val="28"/>
        </w:rPr>
        <w:t>Visualizar cronograma de trabajos</w:t>
      </w:r>
      <w:bookmarkEnd w:id="4871"/>
    </w:p>
    <w:p w14:paraId="74C4B702" w14:textId="7943B4A4" w:rsidR="00057529" w:rsidRPr="00DA5853" w:rsidRDefault="00057529" w:rsidP="00E30E59">
      <w:pPr>
        <w:pStyle w:val="Ttulo2"/>
        <w:rPr>
          <w:rFonts w:ascii="Zizou Slab Light" w:hAnsi="Zizou Slab Light"/>
          <w:color w:val="auto"/>
          <w:sz w:val="28"/>
          <w:szCs w:val="28"/>
        </w:rPr>
      </w:pPr>
    </w:p>
    <w:p w14:paraId="3CAA1507" w14:textId="190712F9" w:rsidR="00057529" w:rsidRPr="00DA5853" w:rsidRDefault="00057529" w:rsidP="00723D96">
      <w:pPr>
        <w:tabs>
          <w:tab w:val="left" w:pos="4507"/>
        </w:tabs>
        <w:rPr>
          <w:szCs w:val="28"/>
        </w:rPr>
      </w:pPr>
    </w:p>
    <w:p w14:paraId="182497AF" w14:textId="557D1D68" w:rsidR="00AB5A25" w:rsidRDefault="00AB5A25" w:rsidP="00AB5A25">
      <w:pPr>
        <w:rPr>
          <w:color w:val="auto"/>
          <w:szCs w:val="28"/>
        </w:rPr>
      </w:pPr>
      <w:bookmarkStart w:id="4872" w:name="_Toc25223063"/>
    </w:p>
    <w:p w14:paraId="47CA48A1" w14:textId="07B4C570" w:rsidR="00AB5A25" w:rsidRPr="00DA5853" w:rsidRDefault="00AB5A25" w:rsidP="00AB5A25">
      <w:pPr>
        <w:rPr>
          <w:color w:val="auto"/>
          <w:szCs w:val="28"/>
        </w:rPr>
      </w:pPr>
    </w:p>
    <w:p w14:paraId="7A7634D0" w14:textId="35518BD8" w:rsidR="00723D96" w:rsidRPr="00DA5853" w:rsidRDefault="00AB5A25" w:rsidP="00AB5A25">
      <w:pPr>
        <w:rPr>
          <w:color w:val="auto"/>
          <w:szCs w:val="28"/>
        </w:rPr>
      </w:pPr>
      <w:r w:rsidRPr="00DA5853">
        <w:rPr>
          <w:color w:val="auto"/>
          <w:szCs w:val="28"/>
        </w:rPr>
        <w:lastRenderedPageBreak/>
        <w:t>Realizar reporte</w:t>
      </w:r>
      <w:r w:rsidRPr="00DA5853">
        <w:rPr>
          <w:noProof/>
          <w:color w:val="auto"/>
          <w:szCs w:val="28"/>
        </w:rPr>
        <w:t xml:space="preserve"> </w:t>
      </w:r>
      <w:bookmarkStart w:id="4873" w:name="_Toc25223064"/>
      <w:bookmarkEnd w:id="4872"/>
      <w:r w:rsidR="00723D96" w:rsidRPr="00DA5853">
        <w:rPr>
          <w:noProof/>
          <w:color w:val="auto"/>
          <w:szCs w:val="28"/>
          <w:lang w:eastAsia="es-PE"/>
        </w:rPr>
        <w:drawing>
          <wp:anchor distT="0" distB="0" distL="114300" distR="114300" simplePos="0" relativeHeight="251887616" behindDoc="0" locked="0" layoutInCell="1" allowOverlap="1" wp14:anchorId="5CF80FC5" wp14:editId="5223C837">
            <wp:simplePos x="0" y="0"/>
            <wp:positionH relativeFrom="margin">
              <wp:align>right</wp:align>
            </wp:positionH>
            <wp:positionV relativeFrom="paragraph">
              <wp:posOffset>490220</wp:posOffset>
            </wp:positionV>
            <wp:extent cx="6309360" cy="1757045"/>
            <wp:effectExtent l="0" t="0" r="0" b="0"/>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alizar report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9360" cy="1757045"/>
                    </a:xfrm>
                    <a:prstGeom prst="rect">
                      <a:avLst/>
                    </a:prstGeom>
                  </pic:spPr>
                </pic:pic>
              </a:graphicData>
            </a:graphic>
          </wp:anchor>
        </w:drawing>
      </w:r>
      <w:bookmarkEnd w:id="4873"/>
    </w:p>
    <w:p w14:paraId="3844EF9F" w14:textId="346D40E7" w:rsidR="00AB5A25" w:rsidRPr="00DA5853" w:rsidRDefault="00AB5A25" w:rsidP="00E30E59">
      <w:pPr>
        <w:pStyle w:val="Ttulo2"/>
        <w:rPr>
          <w:rFonts w:ascii="Zizou Slab Light" w:hAnsi="Zizou Slab Light"/>
          <w:color w:val="auto"/>
          <w:sz w:val="28"/>
          <w:szCs w:val="28"/>
        </w:rPr>
      </w:pPr>
    </w:p>
    <w:p w14:paraId="5E5FBF53" w14:textId="77777777" w:rsidR="00AB5A25" w:rsidRPr="00DA5853" w:rsidRDefault="00AB5A25" w:rsidP="00E30E59">
      <w:pPr>
        <w:pStyle w:val="Ttulo2"/>
        <w:rPr>
          <w:rFonts w:ascii="Zizou Slab Light" w:hAnsi="Zizou Slab Light"/>
          <w:color w:val="auto"/>
          <w:sz w:val="28"/>
          <w:szCs w:val="28"/>
        </w:rPr>
      </w:pPr>
    </w:p>
    <w:p w14:paraId="0BC31158" w14:textId="77777777" w:rsidR="00EC5B3B" w:rsidRDefault="00EC5B3B" w:rsidP="00AB5A25">
      <w:pPr>
        <w:rPr>
          <w:color w:val="auto"/>
          <w:szCs w:val="28"/>
        </w:rPr>
      </w:pPr>
      <w:bookmarkStart w:id="4874" w:name="_Toc25223068"/>
    </w:p>
    <w:p w14:paraId="57C559A6" w14:textId="3964C25A" w:rsidR="00AB5A25" w:rsidRPr="00DA5853" w:rsidRDefault="00057529" w:rsidP="00AB5A25">
      <w:pPr>
        <w:rPr>
          <w:color w:val="auto"/>
          <w:szCs w:val="28"/>
        </w:rPr>
      </w:pPr>
      <w:r w:rsidRPr="00DA5853">
        <w:rPr>
          <w:color w:val="auto"/>
          <w:szCs w:val="28"/>
        </w:rPr>
        <w:t>Notificar estad</w:t>
      </w:r>
      <w:bookmarkEnd w:id="4874"/>
      <w:r w:rsidR="00AB5A25" w:rsidRPr="00DA5853">
        <w:rPr>
          <w:color w:val="auto"/>
          <w:szCs w:val="28"/>
        </w:rPr>
        <w:t>o</w:t>
      </w:r>
    </w:p>
    <w:p w14:paraId="1C33CD9A" w14:textId="746153BF" w:rsidR="00AB5A25" w:rsidRPr="00DA5853" w:rsidRDefault="00AB5A25" w:rsidP="00AB5A25">
      <w:pPr>
        <w:pStyle w:val="Ttulo2"/>
        <w:rPr>
          <w:rFonts w:ascii="Zizou Slab Light" w:eastAsiaTheme="minorEastAsia" w:hAnsi="Zizou Slab Light" w:cstheme="minorBidi"/>
          <w:b w:val="0"/>
          <w:color w:val="FFFFFF" w:themeColor="background1"/>
          <w:sz w:val="28"/>
          <w:szCs w:val="28"/>
        </w:rPr>
      </w:pPr>
    </w:p>
    <w:p w14:paraId="0E8660CF" w14:textId="1C4A6BA5" w:rsidR="00AB5A25" w:rsidRPr="00DA5853" w:rsidRDefault="00EC5B3B" w:rsidP="00AB5A25">
      <w:pPr>
        <w:tabs>
          <w:tab w:val="left" w:pos="2665"/>
        </w:tabs>
        <w:rPr>
          <w:szCs w:val="28"/>
        </w:rPr>
      </w:pPr>
      <w:r w:rsidRPr="00DA5853">
        <w:rPr>
          <w:noProof/>
          <w:color w:val="auto"/>
          <w:szCs w:val="28"/>
          <w:lang w:eastAsia="es-PE"/>
        </w:rPr>
        <w:drawing>
          <wp:anchor distT="0" distB="0" distL="114300" distR="114300" simplePos="0" relativeHeight="251890688" behindDoc="0" locked="0" layoutInCell="1" allowOverlap="1" wp14:anchorId="64159523" wp14:editId="7D16954A">
            <wp:simplePos x="0" y="0"/>
            <wp:positionH relativeFrom="margin">
              <wp:align>right</wp:align>
            </wp:positionH>
            <wp:positionV relativeFrom="paragraph">
              <wp:posOffset>177165</wp:posOffset>
            </wp:positionV>
            <wp:extent cx="6309360" cy="1849120"/>
            <wp:effectExtent l="0" t="0" r="0"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otificar esta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1849120"/>
                    </a:xfrm>
                    <a:prstGeom prst="rect">
                      <a:avLst/>
                    </a:prstGeom>
                  </pic:spPr>
                </pic:pic>
              </a:graphicData>
            </a:graphic>
          </wp:anchor>
        </w:drawing>
      </w:r>
    </w:p>
    <w:p w14:paraId="2A7DCD85" w14:textId="77777777" w:rsidR="00AB5A25" w:rsidRPr="00DA5853" w:rsidRDefault="00AB5A25" w:rsidP="00AB5A25">
      <w:pPr>
        <w:rPr>
          <w:szCs w:val="28"/>
        </w:rPr>
      </w:pPr>
    </w:p>
    <w:p w14:paraId="02911B4E" w14:textId="77777777" w:rsidR="00AB5A25" w:rsidRPr="00DA5853" w:rsidRDefault="00AB5A25" w:rsidP="00AB5A25">
      <w:pPr>
        <w:rPr>
          <w:szCs w:val="28"/>
        </w:rPr>
      </w:pPr>
    </w:p>
    <w:p w14:paraId="15DF56D3" w14:textId="7DE6DA1C" w:rsidR="00723D96" w:rsidRDefault="00723D96" w:rsidP="00E30E59">
      <w:pPr>
        <w:pStyle w:val="Ttulo2"/>
        <w:rPr>
          <w:rFonts w:ascii="Zizou Slab Light" w:hAnsi="Zizou Slab Light"/>
          <w:color w:val="auto"/>
          <w:sz w:val="36"/>
          <w:szCs w:val="36"/>
        </w:rPr>
      </w:pPr>
    </w:p>
    <w:p w14:paraId="41972BB9" w14:textId="765E5DDE" w:rsidR="00DA5853" w:rsidRDefault="00DA5853" w:rsidP="00E30E59">
      <w:pPr>
        <w:pStyle w:val="Ttulo2"/>
        <w:rPr>
          <w:rFonts w:ascii="Zizou Slab Light" w:hAnsi="Zizou Slab Light"/>
          <w:color w:val="auto"/>
          <w:sz w:val="36"/>
          <w:szCs w:val="36"/>
        </w:rPr>
      </w:pPr>
    </w:p>
    <w:p w14:paraId="42D73D6C" w14:textId="492FA1CB" w:rsidR="00AB5A25" w:rsidRPr="00B13589" w:rsidRDefault="00AB5A25" w:rsidP="00E30E59">
      <w:pPr>
        <w:pStyle w:val="Ttulo2"/>
        <w:rPr>
          <w:rFonts w:ascii="Zizou Slab Light" w:hAnsi="Zizou Slab Light"/>
          <w:color w:val="auto"/>
          <w:sz w:val="36"/>
          <w:szCs w:val="36"/>
        </w:rPr>
      </w:pPr>
    </w:p>
    <w:p w14:paraId="2C576112" w14:textId="5105E0B4" w:rsidR="0039674F" w:rsidRPr="00DA5853" w:rsidRDefault="0019177C" w:rsidP="00AB5A25">
      <w:pPr>
        <w:rPr>
          <w:color w:val="auto"/>
          <w:szCs w:val="28"/>
        </w:rPr>
      </w:pPr>
      <w:bookmarkStart w:id="4875" w:name="_Toc25223072"/>
      <w:r w:rsidRPr="00DA5853">
        <w:rPr>
          <w:noProof/>
          <w:color w:val="auto"/>
          <w:szCs w:val="28"/>
          <w:u w:val="single"/>
          <w:lang w:eastAsia="es-PE"/>
        </w:rPr>
        <w:drawing>
          <wp:anchor distT="0" distB="0" distL="114300" distR="114300" simplePos="0" relativeHeight="251892736" behindDoc="0" locked="0" layoutInCell="1" allowOverlap="1" wp14:anchorId="0498FF30" wp14:editId="5A1B4A2F">
            <wp:simplePos x="0" y="0"/>
            <wp:positionH relativeFrom="margin">
              <wp:align>right</wp:align>
            </wp:positionH>
            <wp:positionV relativeFrom="paragraph">
              <wp:posOffset>439741</wp:posOffset>
            </wp:positionV>
            <wp:extent cx="6309360" cy="3264535"/>
            <wp:effectExtent l="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egistrar y eliminar equipo medic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3264535"/>
                    </a:xfrm>
                    <a:prstGeom prst="rect">
                      <a:avLst/>
                    </a:prstGeom>
                  </pic:spPr>
                </pic:pic>
              </a:graphicData>
            </a:graphic>
          </wp:anchor>
        </w:drawing>
      </w:r>
      <w:r w:rsidR="0039674F" w:rsidRPr="00DA5853">
        <w:rPr>
          <w:color w:val="auto"/>
          <w:szCs w:val="28"/>
        </w:rPr>
        <w:t>Registrar y eliminar equipo médico</w:t>
      </w:r>
      <w:bookmarkEnd w:id="4875"/>
    </w:p>
    <w:p w14:paraId="79BA80CC" w14:textId="3C7F4C96" w:rsidR="0039674F" w:rsidRPr="00DA5853" w:rsidRDefault="0039674F" w:rsidP="00E30E59">
      <w:pPr>
        <w:pStyle w:val="Ttulo2"/>
        <w:rPr>
          <w:rFonts w:ascii="Zizou Slab Light" w:hAnsi="Zizou Slab Light"/>
          <w:color w:val="auto"/>
          <w:sz w:val="28"/>
          <w:szCs w:val="28"/>
          <w:u w:val="single"/>
        </w:rPr>
      </w:pPr>
    </w:p>
    <w:p w14:paraId="380C1BC3" w14:textId="1D444CF2" w:rsidR="0039674F" w:rsidRPr="00DA5853" w:rsidRDefault="0019177C" w:rsidP="00AB5A25">
      <w:pPr>
        <w:rPr>
          <w:color w:val="auto"/>
          <w:szCs w:val="28"/>
        </w:rPr>
      </w:pPr>
      <w:bookmarkStart w:id="4876" w:name="_Toc25223073"/>
      <w:r w:rsidRPr="00DA5853">
        <w:rPr>
          <w:noProof/>
          <w:color w:val="auto"/>
          <w:szCs w:val="28"/>
          <w:u w:val="single"/>
          <w:lang w:eastAsia="es-PE"/>
        </w:rPr>
        <w:drawing>
          <wp:anchor distT="0" distB="0" distL="114300" distR="114300" simplePos="0" relativeHeight="251893760" behindDoc="0" locked="0" layoutInCell="1" allowOverlap="1" wp14:anchorId="75DE4F6A" wp14:editId="5C059A1B">
            <wp:simplePos x="0" y="0"/>
            <wp:positionH relativeFrom="margin">
              <wp:align>right</wp:align>
            </wp:positionH>
            <wp:positionV relativeFrom="paragraph">
              <wp:posOffset>714780</wp:posOffset>
            </wp:positionV>
            <wp:extent cx="6309360" cy="1853565"/>
            <wp:effectExtent l="0" t="0" r="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istar equipos médic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1853565"/>
                    </a:xfrm>
                    <a:prstGeom prst="rect">
                      <a:avLst/>
                    </a:prstGeom>
                  </pic:spPr>
                </pic:pic>
              </a:graphicData>
            </a:graphic>
          </wp:anchor>
        </w:drawing>
      </w:r>
      <w:r w:rsidR="0039674F" w:rsidRPr="00DA5853">
        <w:rPr>
          <w:color w:val="auto"/>
          <w:szCs w:val="28"/>
        </w:rPr>
        <w:t>Listar equipos médicos</w:t>
      </w:r>
      <w:bookmarkEnd w:id="4876"/>
    </w:p>
    <w:p w14:paraId="17EF890F" w14:textId="770B1C4B" w:rsidR="0019177C" w:rsidRPr="00DA5853" w:rsidRDefault="0019177C" w:rsidP="00E30E59">
      <w:pPr>
        <w:pStyle w:val="Ttulo2"/>
        <w:rPr>
          <w:rFonts w:ascii="Zizou Slab Light" w:hAnsi="Zizou Slab Light"/>
          <w:color w:val="auto"/>
          <w:sz w:val="28"/>
          <w:szCs w:val="28"/>
          <w:u w:val="single"/>
        </w:rPr>
      </w:pPr>
    </w:p>
    <w:p w14:paraId="3CC035D1" w14:textId="77777777" w:rsidR="00DA5853" w:rsidRDefault="00DA5853" w:rsidP="00AB5A25">
      <w:pPr>
        <w:rPr>
          <w:color w:val="auto"/>
          <w:szCs w:val="28"/>
        </w:rPr>
      </w:pPr>
      <w:bookmarkStart w:id="4877" w:name="_Toc25223074"/>
    </w:p>
    <w:p w14:paraId="66152BDB" w14:textId="6DADB9DD" w:rsidR="0019177C" w:rsidRPr="00DA5853" w:rsidRDefault="0019177C" w:rsidP="00AB5A25">
      <w:pPr>
        <w:rPr>
          <w:color w:val="auto"/>
          <w:szCs w:val="28"/>
        </w:rPr>
      </w:pPr>
      <w:r w:rsidRPr="00DA5853">
        <w:rPr>
          <w:noProof/>
          <w:color w:val="auto"/>
          <w:szCs w:val="28"/>
          <w:u w:val="single"/>
          <w:lang w:eastAsia="es-PE"/>
        </w:rPr>
        <w:lastRenderedPageBreak/>
        <w:drawing>
          <wp:anchor distT="0" distB="0" distL="114300" distR="114300" simplePos="0" relativeHeight="251894784" behindDoc="0" locked="0" layoutInCell="1" allowOverlap="1" wp14:anchorId="4F8E74D4" wp14:editId="6EBFB526">
            <wp:simplePos x="0" y="0"/>
            <wp:positionH relativeFrom="margin">
              <wp:align>right</wp:align>
            </wp:positionH>
            <wp:positionV relativeFrom="paragraph">
              <wp:posOffset>552334</wp:posOffset>
            </wp:positionV>
            <wp:extent cx="6309360" cy="1787525"/>
            <wp:effectExtent l="0" t="0" r="0" b="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visar cronogram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9360" cy="1787525"/>
                    </a:xfrm>
                    <a:prstGeom prst="rect">
                      <a:avLst/>
                    </a:prstGeom>
                  </pic:spPr>
                </pic:pic>
              </a:graphicData>
            </a:graphic>
          </wp:anchor>
        </w:drawing>
      </w:r>
      <w:r w:rsidR="0039674F" w:rsidRPr="00DA5853">
        <w:rPr>
          <w:color w:val="auto"/>
          <w:szCs w:val="28"/>
        </w:rPr>
        <w:t>Revisar cronogram</w:t>
      </w:r>
      <w:bookmarkEnd w:id="4877"/>
      <w:r w:rsidR="00AB5A25" w:rsidRPr="00DA5853">
        <w:rPr>
          <w:color w:val="auto"/>
          <w:szCs w:val="28"/>
        </w:rPr>
        <w:t>a</w:t>
      </w:r>
    </w:p>
    <w:p w14:paraId="7B1855E2" w14:textId="4140DAEA" w:rsidR="00E53EE0" w:rsidRDefault="00E53EE0" w:rsidP="00AB5A25">
      <w:pPr>
        <w:rPr>
          <w:color w:val="auto"/>
          <w:szCs w:val="28"/>
        </w:rPr>
      </w:pPr>
      <w:bookmarkStart w:id="4878" w:name="_Toc25223075"/>
    </w:p>
    <w:p w14:paraId="701B0CCF" w14:textId="019C94C7" w:rsidR="00DA5853" w:rsidRDefault="00DA5853" w:rsidP="00AB5A25">
      <w:pPr>
        <w:rPr>
          <w:color w:val="auto"/>
          <w:szCs w:val="28"/>
        </w:rPr>
      </w:pPr>
    </w:p>
    <w:p w14:paraId="6F044858" w14:textId="0BBAADDE" w:rsidR="00DA5853" w:rsidRDefault="00DA5853" w:rsidP="00AB5A25">
      <w:pPr>
        <w:rPr>
          <w:color w:val="auto"/>
          <w:szCs w:val="28"/>
        </w:rPr>
      </w:pPr>
    </w:p>
    <w:p w14:paraId="13ACE223" w14:textId="77777777" w:rsidR="00DA5853" w:rsidRPr="00DA5853" w:rsidRDefault="00DA5853" w:rsidP="00AB5A25">
      <w:pPr>
        <w:rPr>
          <w:color w:val="auto"/>
          <w:szCs w:val="28"/>
        </w:rPr>
      </w:pPr>
    </w:p>
    <w:p w14:paraId="0324B4F0" w14:textId="22283224" w:rsidR="0019177C" w:rsidRPr="00DA5853" w:rsidRDefault="00A2064A" w:rsidP="00AB5A25">
      <w:pPr>
        <w:rPr>
          <w:color w:val="auto"/>
          <w:szCs w:val="28"/>
        </w:rPr>
      </w:pPr>
      <w:r w:rsidRPr="00DA5853">
        <w:rPr>
          <w:noProof/>
          <w:color w:val="auto"/>
          <w:szCs w:val="28"/>
          <w:u w:val="single"/>
          <w:lang w:eastAsia="es-PE"/>
        </w:rPr>
        <w:drawing>
          <wp:anchor distT="0" distB="0" distL="114300" distR="114300" simplePos="0" relativeHeight="251912192" behindDoc="0" locked="0" layoutInCell="1" allowOverlap="1" wp14:anchorId="2D59C4BF" wp14:editId="42DC44BD">
            <wp:simplePos x="0" y="0"/>
            <wp:positionH relativeFrom="margin">
              <wp:align>right</wp:align>
            </wp:positionH>
            <wp:positionV relativeFrom="paragraph">
              <wp:posOffset>639357</wp:posOffset>
            </wp:positionV>
            <wp:extent cx="6309360" cy="1769110"/>
            <wp:effectExtent l="0" t="0" r="0" b="0"/>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alizar pedido (revisión correctiv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1769110"/>
                    </a:xfrm>
                    <a:prstGeom prst="rect">
                      <a:avLst/>
                    </a:prstGeom>
                  </pic:spPr>
                </pic:pic>
              </a:graphicData>
            </a:graphic>
          </wp:anchor>
        </w:drawing>
      </w:r>
      <w:r w:rsidR="0039674F" w:rsidRPr="00DA5853">
        <w:rPr>
          <w:color w:val="auto"/>
          <w:szCs w:val="28"/>
        </w:rPr>
        <w:t>Realizar pedido</w:t>
      </w:r>
      <w:bookmarkEnd w:id="4878"/>
    </w:p>
    <w:p w14:paraId="70B0B4B8" w14:textId="5D4A2CF6" w:rsidR="0039674F" w:rsidRPr="00DA5853" w:rsidRDefault="0039674F" w:rsidP="00E30E59">
      <w:pPr>
        <w:pStyle w:val="Ttulo2"/>
        <w:rPr>
          <w:rFonts w:ascii="Zizou Slab Light" w:hAnsi="Zizou Slab Light"/>
          <w:color w:val="auto"/>
          <w:sz w:val="28"/>
          <w:szCs w:val="28"/>
          <w:u w:val="single"/>
        </w:rPr>
      </w:pPr>
    </w:p>
    <w:p w14:paraId="55772599" w14:textId="77777777" w:rsidR="0039674F" w:rsidRPr="00DA5853" w:rsidRDefault="0039674F" w:rsidP="00E30E59">
      <w:pPr>
        <w:pStyle w:val="Ttulo2"/>
        <w:rPr>
          <w:rFonts w:ascii="Zizou Slab Light" w:hAnsi="Zizou Slab Light"/>
          <w:color w:val="auto"/>
          <w:sz w:val="28"/>
          <w:szCs w:val="28"/>
        </w:rPr>
      </w:pPr>
    </w:p>
    <w:p w14:paraId="4CC0483A" w14:textId="77777777" w:rsidR="0039674F" w:rsidRPr="00DA5853" w:rsidRDefault="0039674F" w:rsidP="00E30E59">
      <w:pPr>
        <w:pStyle w:val="Ttulo2"/>
        <w:rPr>
          <w:rFonts w:ascii="Zizou Slab Light" w:hAnsi="Zizou Slab Light"/>
          <w:color w:val="auto"/>
          <w:sz w:val="28"/>
          <w:szCs w:val="28"/>
        </w:rPr>
      </w:pPr>
    </w:p>
    <w:p w14:paraId="41D91B61" w14:textId="77777777" w:rsidR="0039674F" w:rsidRPr="00DA5853" w:rsidRDefault="0039674F" w:rsidP="00E30E59">
      <w:pPr>
        <w:pStyle w:val="Ttulo2"/>
        <w:rPr>
          <w:rFonts w:ascii="Zizou Slab Light" w:hAnsi="Zizou Slab Light"/>
          <w:color w:val="auto"/>
          <w:sz w:val="28"/>
          <w:szCs w:val="28"/>
        </w:rPr>
      </w:pPr>
    </w:p>
    <w:p w14:paraId="36A22E3F" w14:textId="77777777" w:rsidR="0039674F" w:rsidRPr="00DA5853" w:rsidRDefault="0039674F" w:rsidP="00E30E59">
      <w:pPr>
        <w:pStyle w:val="Ttulo2"/>
        <w:rPr>
          <w:rFonts w:ascii="Zizou Slab Light" w:hAnsi="Zizou Slab Light"/>
          <w:color w:val="auto"/>
          <w:sz w:val="28"/>
          <w:szCs w:val="28"/>
        </w:rPr>
      </w:pPr>
    </w:p>
    <w:p w14:paraId="6D8C8DE9" w14:textId="032E5849" w:rsidR="00E53EE0" w:rsidRPr="00DA5853" w:rsidRDefault="00E53EE0" w:rsidP="00E30E59">
      <w:pPr>
        <w:pStyle w:val="Ttulo2"/>
        <w:rPr>
          <w:rFonts w:ascii="Zizou Slab Light" w:hAnsi="Zizou Slab Light"/>
          <w:color w:val="auto"/>
          <w:sz w:val="28"/>
          <w:szCs w:val="28"/>
        </w:rPr>
      </w:pPr>
    </w:p>
    <w:p w14:paraId="15285184" w14:textId="5B14B5CF" w:rsidR="00E53EE0" w:rsidRDefault="00E53EE0" w:rsidP="00E53EE0">
      <w:pPr>
        <w:rPr>
          <w:rFonts w:eastAsia="Times New Roman" w:cs="Times New Roman"/>
          <w:b/>
          <w:color w:val="auto"/>
          <w:szCs w:val="28"/>
        </w:rPr>
      </w:pPr>
      <w:bookmarkStart w:id="4879" w:name="_Toc25223076"/>
    </w:p>
    <w:p w14:paraId="1643B955" w14:textId="5DFBC4E6" w:rsidR="00DA5853" w:rsidRPr="00DA5853" w:rsidRDefault="00DA5853" w:rsidP="00E53EE0">
      <w:pPr>
        <w:rPr>
          <w:rFonts w:eastAsia="Times New Roman" w:cs="Times New Roman"/>
          <w:b/>
          <w:color w:val="auto"/>
          <w:szCs w:val="28"/>
        </w:rPr>
      </w:pPr>
    </w:p>
    <w:p w14:paraId="2CF044AD" w14:textId="797D34D5" w:rsidR="0039674F" w:rsidRPr="00DA5853" w:rsidRDefault="0039674F" w:rsidP="00E53EE0">
      <w:pPr>
        <w:rPr>
          <w:color w:val="auto"/>
          <w:szCs w:val="28"/>
        </w:rPr>
      </w:pPr>
      <w:r w:rsidRPr="00DA5853">
        <w:rPr>
          <w:color w:val="auto"/>
          <w:szCs w:val="28"/>
        </w:rPr>
        <w:lastRenderedPageBreak/>
        <w:t>Modificar fecha de revisión</w:t>
      </w:r>
      <w:bookmarkEnd w:id="4879"/>
    </w:p>
    <w:p w14:paraId="44CCA9AB" w14:textId="600127EB" w:rsidR="0019177C" w:rsidRPr="00DA5853" w:rsidRDefault="00337953" w:rsidP="00E53EE0">
      <w:pPr>
        <w:rPr>
          <w:noProof/>
          <w:color w:val="auto"/>
          <w:szCs w:val="28"/>
        </w:rPr>
      </w:pPr>
      <w:bookmarkStart w:id="4880" w:name="_Toc25223077"/>
      <w:r w:rsidRPr="00DA5853">
        <w:rPr>
          <w:noProof/>
          <w:color w:val="auto"/>
          <w:szCs w:val="28"/>
          <w:lang w:eastAsia="es-PE"/>
        </w:rPr>
        <w:drawing>
          <wp:anchor distT="0" distB="0" distL="114300" distR="114300" simplePos="0" relativeHeight="251940864" behindDoc="0" locked="0" layoutInCell="1" allowOverlap="1" wp14:anchorId="7D9532CC" wp14:editId="58717418">
            <wp:simplePos x="0" y="0"/>
            <wp:positionH relativeFrom="margin">
              <wp:align>right</wp:align>
            </wp:positionH>
            <wp:positionV relativeFrom="paragraph">
              <wp:posOffset>359410</wp:posOffset>
            </wp:positionV>
            <wp:extent cx="6309360" cy="201739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ificar fecha de revisió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9360" cy="2017395"/>
                    </a:xfrm>
                    <a:prstGeom prst="rect">
                      <a:avLst/>
                    </a:prstGeom>
                  </pic:spPr>
                </pic:pic>
              </a:graphicData>
            </a:graphic>
          </wp:anchor>
        </w:drawing>
      </w:r>
      <w:bookmarkEnd w:id="4880"/>
    </w:p>
    <w:p w14:paraId="5C587AEE" w14:textId="77777777" w:rsidR="00337953" w:rsidRPr="00DA5853" w:rsidRDefault="00337953" w:rsidP="00E30E59">
      <w:pPr>
        <w:pStyle w:val="Ttulo2"/>
        <w:rPr>
          <w:rFonts w:ascii="Zizou Slab Light" w:hAnsi="Zizou Slab Light"/>
          <w:color w:val="auto"/>
          <w:sz w:val="28"/>
          <w:szCs w:val="28"/>
        </w:rPr>
      </w:pPr>
    </w:p>
    <w:p w14:paraId="478EC6DA" w14:textId="02AA09FA" w:rsidR="0019177C" w:rsidRPr="00DA5853" w:rsidRDefault="0019177C" w:rsidP="00E30E59">
      <w:pPr>
        <w:pStyle w:val="Ttulo2"/>
        <w:rPr>
          <w:rFonts w:ascii="Zizou Slab Light" w:hAnsi="Zizou Slab Light"/>
          <w:color w:val="auto"/>
          <w:sz w:val="28"/>
          <w:szCs w:val="28"/>
        </w:rPr>
      </w:pPr>
    </w:p>
    <w:p w14:paraId="504D6435" w14:textId="6E322C97" w:rsidR="0019177C" w:rsidRPr="00DA5853" w:rsidRDefault="0019177C" w:rsidP="00E30E59">
      <w:pPr>
        <w:pStyle w:val="Ttulo2"/>
        <w:rPr>
          <w:rFonts w:ascii="Zizou Slab Light" w:hAnsi="Zizou Slab Light"/>
          <w:color w:val="auto"/>
          <w:sz w:val="28"/>
          <w:szCs w:val="28"/>
        </w:rPr>
      </w:pPr>
    </w:p>
    <w:p w14:paraId="2AA706C0" w14:textId="48371EB9" w:rsidR="0039674F" w:rsidRPr="00DA5853" w:rsidRDefault="00337953" w:rsidP="00E53EE0">
      <w:pPr>
        <w:rPr>
          <w:color w:val="auto"/>
          <w:szCs w:val="28"/>
        </w:rPr>
      </w:pPr>
      <w:bookmarkStart w:id="4881" w:name="_Toc25223078"/>
      <w:r w:rsidRPr="00DA5853">
        <w:rPr>
          <w:noProof/>
          <w:color w:val="auto"/>
          <w:szCs w:val="28"/>
          <w:lang w:eastAsia="es-PE"/>
        </w:rPr>
        <w:drawing>
          <wp:anchor distT="0" distB="0" distL="114300" distR="114300" simplePos="0" relativeHeight="251941888" behindDoc="0" locked="0" layoutInCell="1" allowOverlap="1" wp14:anchorId="204DAE40" wp14:editId="42D05E1A">
            <wp:simplePos x="0" y="0"/>
            <wp:positionH relativeFrom="margin">
              <wp:align>left</wp:align>
            </wp:positionH>
            <wp:positionV relativeFrom="paragraph">
              <wp:posOffset>509905</wp:posOffset>
            </wp:positionV>
            <wp:extent cx="6468745" cy="260667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sualizar ubicación del ingeniero.png"/>
                    <pic:cNvPicPr/>
                  </pic:nvPicPr>
                  <pic:blipFill rotWithShape="1">
                    <a:blip r:embed="rId32" cstate="print">
                      <a:extLst>
                        <a:ext uri="{28A0092B-C50C-407E-A947-70E740481C1C}">
                          <a14:useLocalDpi xmlns:a14="http://schemas.microsoft.com/office/drawing/2010/main" val="0"/>
                        </a:ext>
                      </a:extLst>
                    </a:blip>
                    <a:srcRect l="211" t="-281" r="-211" b="46702"/>
                    <a:stretch/>
                  </pic:blipFill>
                  <pic:spPr bwMode="auto">
                    <a:xfrm>
                      <a:off x="0" y="0"/>
                      <a:ext cx="6468745" cy="2606675"/>
                    </a:xfrm>
                    <a:prstGeom prst="rect">
                      <a:avLst/>
                    </a:prstGeom>
                    <a:ln>
                      <a:noFill/>
                    </a:ln>
                    <a:extLst>
                      <a:ext uri="{53640926-AAD7-44D8-BBD7-CCE9431645EC}">
                        <a14:shadowObscured xmlns:a14="http://schemas.microsoft.com/office/drawing/2010/main"/>
                      </a:ext>
                    </a:extLst>
                  </pic:spPr>
                </pic:pic>
              </a:graphicData>
            </a:graphic>
          </wp:anchor>
        </w:drawing>
      </w:r>
      <w:r w:rsidR="0039674F" w:rsidRPr="00DA5853">
        <w:rPr>
          <w:color w:val="auto"/>
          <w:szCs w:val="28"/>
        </w:rPr>
        <w:t>Visualizar ubicación del ingeniero</w:t>
      </w:r>
      <w:bookmarkEnd w:id="4881"/>
    </w:p>
    <w:p w14:paraId="07C14F77" w14:textId="77777777" w:rsidR="00E53EE0" w:rsidRPr="00DA5853" w:rsidRDefault="00E53EE0" w:rsidP="00E53EE0">
      <w:pPr>
        <w:rPr>
          <w:color w:val="auto"/>
          <w:szCs w:val="28"/>
        </w:rPr>
      </w:pPr>
      <w:bookmarkStart w:id="4882" w:name="_Toc25223079"/>
    </w:p>
    <w:p w14:paraId="095A644E" w14:textId="77777777" w:rsidR="00E53EE0" w:rsidRPr="00DA5853" w:rsidRDefault="00E53EE0" w:rsidP="00E53EE0">
      <w:pPr>
        <w:rPr>
          <w:color w:val="auto"/>
          <w:szCs w:val="28"/>
        </w:rPr>
      </w:pPr>
    </w:p>
    <w:p w14:paraId="53D309E4" w14:textId="77777777" w:rsidR="00E53EE0" w:rsidRPr="00DA5853" w:rsidRDefault="00E53EE0" w:rsidP="00E53EE0">
      <w:pPr>
        <w:rPr>
          <w:color w:val="auto"/>
          <w:szCs w:val="28"/>
        </w:rPr>
      </w:pPr>
    </w:p>
    <w:p w14:paraId="05475290" w14:textId="4926F3F4" w:rsidR="0039674F" w:rsidRPr="00771BA0" w:rsidRDefault="00E53EE0" w:rsidP="00E53EE0">
      <w:pPr>
        <w:rPr>
          <w:color w:val="auto"/>
          <w:szCs w:val="28"/>
          <w:lang w:val="en-US"/>
        </w:rPr>
      </w:pPr>
      <w:bookmarkStart w:id="4883" w:name="_Toc25223080"/>
      <w:r w:rsidRPr="00DA5853">
        <w:rPr>
          <w:noProof/>
          <w:color w:val="auto"/>
          <w:szCs w:val="28"/>
          <w:lang w:eastAsia="es-PE"/>
        </w:rPr>
        <w:lastRenderedPageBreak/>
        <w:drawing>
          <wp:anchor distT="0" distB="0" distL="114300" distR="114300" simplePos="0" relativeHeight="251897856" behindDoc="0" locked="0" layoutInCell="1" allowOverlap="1" wp14:anchorId="27B0C609" wp14:editId="2D7001DE">
            <wp:simplePos x="0" y="0"/>
            <wp:positionH relativeFrom="column">
              <wp:posOffset>-239632</wp:posOffset>
            </wp:positionH>
            <wp:positionV relativeFrom="paragraph">
              <wp:posOffset>573206</wp:posOffset>
            </wp:positionV>
            <wp:extent cx="6309360" cy="2445385"/>
            <wp:effectExtent l="0" t="0" r="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robar revisió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2445385"/>
                    </a:xfrm>
                    <a:prstGeom prst="rect">
                      <a:avLst/>
                    </a:prstGeom>
                  </pic:spPr>
                </pic:pic>
              </a:graphicData>
            </a:graphic>
          </wp:anchor>
        </w:drawing>
      </w:r>
      <w:bookmarkEnd w:id="4883"/>
      <w:proofErr w:type="spellStart"/>
      <w:r w:rsidR="0039674F" w:rsidRPr="00771BA0">
        <w:rPr>
          <w:color w:val="auto"/>
          <w:szCs w:val="28"/>
          <w:lang w:val="en-US"/>
        </w:rPr>
        <w:t>Aprobar</w:t>
      </w:r>
      <w:proofErr w:type="spellEnd"/>
      <w:r w:rsidR="0039674F" w:rsidRPr="00771BA0">
        <w:rPr>
          <w:color w:val="auto"/>
          <w:szCs w:val="28"/>
          <w:lang w:val="en-US"/>
        </w:rPr>
        <w:t xml:space="preserve"> </w:t>
      </w:r>
      <w:proofErr w:type="spellStart"/>
      <w:r w:rsidR="0039674F" w:rsidRPr="00771BA0">
        <w:rPr>
          <w:color w:val="auto"/>
          <w:szCs w:val="28"/>
          <w:lang w:val="en-US"/>
        </w:rPr>
        <w:t>revisión</w:t>
      </w:r>
      <w:bookmarkEnd w:id="4882"/>
      <w:proofErr w:type="spellEnd"/>
    </w:p>
    <w:p w14:paraId="28B375F4" w14:textId="77777777" w:rsidR="00E53EE0" w:rsidRPr="00771BA0" w:rsidRDefault="00E53EE0" w:rsidP="00E53EE0">
      <w:pPr>
        <w:pStyle w:val="Ttulo3"/>
        <w:rPr>
          <w:rFonts w:ascii="Zizou Slab Light" w:hAnsi="Zizou Slab Light"/>
          <w:b/>
          <w:sz w:val="28"/>
          <w:szCs w:val="28"/>
          <w:lang w:val="en-US"/>
        </w:rPr>
      </w:pPr>
      <w:bookmarkStart w:id="4884" w:name="_Toc25223084"/>
    </w:p>
    <w:bookmarkEnd w:id="4884"/>
    <w:p w14:paraId="30F8B205" w14:textId="357BB8FE" w:rsidR="006C46C4" w:rsidRPr="00771BA0" w:rsidRDefault="006C46C4">
      <w:pPr>
        <w:spacing w:after="200"/>
        <w:rPr>
          <w:b/>
          <w:bCs/>
          <w:color w:val="auto"/>
          <w:szCs w:val="28"/>
          <w:lang w:val="en-US"/>
        </w:rPr>
      </w:pPr>
      <w:r w:rsidRPr="00771BA0">
        <w:rPr>
          <w:b/>
          <w:bCs/>
          <w:color w:val="auto"/>
          <w:szCs w:val="28"/>
          <w:lang w:val="en-US"/>
        </w:rPr>
        <w:br w:type="page"/>
      </w:r>
    </w:p>
    <w:p w14:paraId="2403555A" w14:textId="4F2ACFB8" w:rsidR="006C46C4" w:rsidRPr="00771BA0" w:rsidRDefault="006C46C4" w:rsidP="00771BA0">
      <w:pPr>
        <w:pStyle w:val="Ttulo2"/>
        <w:rPr>
          <w:rFonts w:ascii="Zizou Slab Bold" w:hAnsi="Zizou Slab Bold"/>
          <w:color w:val="auto"/>
          <w:lang w:val="en-US"/>
        </w:rPr>
      </w:pPr>
      <w:bookmarkStart w:id="4885" w:name="_Toc25223081"/>
      <w:bookmarkStart w:id="4886" w:name="_Toc25247150"/>
      <w:bookmarkStart w:id="4887" w:name="_Toc25309809"/>
      <w:bookmarkStart w:id="4888" w:name="_Toc26201372"/>
      <w:r w:rsidRPr="00771BA0">
        <w:rPr>
          <w:rFonts w:ascii="Zizou Slab Bold" w:hAnsi="Zizou Slab Bold"/>
          <w:color w:val="auto"/>
          <w:lang w:val="en-US"/>
        </w:rPr>
        <w:lastRenderedPageBreak/>
        <w:t>Responsive Web App Wireframes</w:t>
      </w:r>
      <w:bookmarkEnd w:id="4888"/>
      <w:r w:rsidRPr="00771BA0">
        <w:rPr>
          <w:rFonts w:ascii="Zizou Slab Bold" w:hAnsi="Zizou Slab Bold"/>
          <w:color w:val="auto"/>
          <w:lang w:val="en-US"/>
        </w:rPr>
        <w:t xml:space="preserve"> </w:t>
      </w:r>
      <w:bookmarkEnd w:id="4885"/>
      <w:bookmarkEnd w:id="4886"/>
      <w:bookmarkEnd w:id="4887"/>
    </w:p>
    <w:p w14:paraId="25C2949E"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4CCAC74C" wp14:editId="28869C66">
            <wp:extent cx="5864447" cy="3705225"/>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8537" cy="3707809"/>
                    </a:xfrm>
                    <a:prstGeom prst="rect">
                      <a:avLst/>
                    </a:prstGeom>
                    <a:noFill/>
                    <a:ln>
                      <a:noFill/>
                    </a:ln>
                  </pic:spPr>
                </pic:pic>
              </a:graphicData>
            </a:graphic>
          </wp:inline>
        </w:drawing>
      </w:r>
    </w:p>
    <w:p w14:paraId="4235BCA3"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56AEAEFA" wp14:editId="2B8EB511">
            <wp:extent cx="6467475" cy="4095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67475" cy="4095750"/>
                    </a:xfrm>
                    <a:prstGeom prst="rect">
                      <a:avLst/>
                    </a:prstGeom>
                    <a:noFill/>
                    <a:ln>
                      <a:noFill/>
                    </a:ln>
                  </pic:spPr>
                </pic:pic>
              </a:graphicData>
            </a:graphic>
          </wp:inline>
        </w:drawing>
      </w:r>
    </w:p>
    <w:p w14:paraId="197A3964" w14:textId="77777777" w:rsidR="00AD21BC" w:rsidRDefault="00AD21BC">
      <w:pPr>
        <w:spacing w:after="200"/>
        <w:rPr>
          <w:rStyle w:val="Hipervnculo"/>
          <w:sz w:val="24"/>
          <w:szCs w:val="24"/>
          <w:lang w:val="en-US"/>
        </w:rPr>
      </w:pPr>
      <w:r>
        <w:rPr>
          <w:rStyle w:val="Hipervnculo"/>
          <w:noProof/>
          <w:sz w:val="24"/>
          <w:szCs w:val="24"/>
          <w:lang w:val="en-US"/>
        </w:rPr>
        <w:lastRenderedPageBreak/>
        <w:drawing>
          <wp:inline distT="0" distB="0" distL="0" distR="0" wp14:anchorId="4DA3BD67" wp14:editId="4C9F0AB7">
            <wp:extent cx="6467475" cy="4181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7475" cy="4181475"/>
                    </a:xfrm>
                    <a:prstGeom prst="rect">
                      <a:avLst/>
                    </a:prstGeom>
                    <a:noFill/>
                    <a:ln>
                      <a:noFill/>
                    </a:ln>
                  </pic:spPr>
                </pic:pic>
              </a:graphicData>
            </a:graphic>
          </wp:inline>
        </w:drawing>
      </w:r>
      <w:r>
        <w:rPr>
          <w:rStyle w:val="Hipervnculo"/>
          <w:sz w:val="24"/>
          <w:szCs w:val="24"/>
          <w:lang w:val="en-US"/>
        </w:rPr>
        <w:t xml:space="preserve"> </w:t>
      </w:r>
    </w:p>
    <w:p w14:paraId="1C4DAB46"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668E3E77" wp14:editId="26133D9F">
            <wp:extent cx="6467475" cy="4076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67475" cy="4076700"/>
                    </a:xfrm>
                    <a:prstGeom prst="rect">
                      <a:avLst/>
                    </a:prstGeom>
                    <a:noFill/>
                    <a:ln>
                      <a:noFill/>
                    </a:ln>
                  </pic:spPr>
                </pic:pic>
              </a:graphicData>
            </a:graphic>
          </wp:inline>
        </w:drawing>
      </w:r>
    </w:p>
    <w:p w14:paraId="2C119C79" w14:textId="77777777" w:rsidR="00AD21BC" w:rsidRDefault="00AD21BC">
      <w:pPr>
        <w:spacing w:after="200"/>
        <w:rPr>
          <w:rStyle w:val="Hipervnculo"/>
          <w:sz w:val="24"/>
          <w:szCs w:val="24"/>
          <w:lang w:val="en-US"/>
        </w:rPr>
      </w:pPr>
      <w:r>
        <w:rPr>
          <w:rStyle w:val="Hipervnculo"/>
          <w:noProof/>
          <w:sz w:val="24"/>
          <w:szCs w:val="24"/>
          <w:lang w:val="en-US"/>
        </w:rPr>
        <w:lastRenderedPageBreak/>
        <w:drawing>
          <wp:inline distT="0" distB="0" distL="0" distR="0" wp14:anchorId="551F37DD" wp14:editId="7CFFF242">
            <wp:extent cx="6467475" cy="40671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7475" cy="4067175"/>
                    </a:xfrm>
                    <a:prstGeom prst="rect">
                      <a:avLst/>
                    </a:prstGeom>
                    <a:noFill/>
                    <a:ln>
                      <a:noFill/>
                    </a:ln>
                  </pic:spPr>
                </pic:pic>
              </a:graphicData>
            </a:graphic>
          </wp:inline>
        </w:drawing>
      </w:r>
      <w:r>
        <w:rPr>
          <w:rStyle w:val="Hipervnculo"/>
          <w:sz w:val="24"/>
          <w:szCs w:val="24"/>
          <w:lang w:val="en-US"/>
        </w:rPr>
        <w:t xml:space="preserve"> </w:t>
      </w:r>
    </w:p>
    <w:p w14:paraId="42EC80C7" w14:textId="62F05541" w:rsidR="006C46C4" w:rsidRDefault="00AD21BC">
      <w:pPr>
        <w:spacing w:after="200"/>
        <w:rPr>
          <w:rStyle w:val="Hipervnculo"/>
          <w:sz w:val="24"/>
          <w:szCs w:val="24"/>
          <w:lang w:val="en-US"/>
        </w:rPr>
      </w:pPr>
      <w:r>
        <w:rPr>
          <w:rStyle w:val="Hipervnculo"/>
          <w:noProof/>
          <w:sz w:val="24"/>
          <w:szCs w:val="24"/>
          <w:lang w:val="en-US"/>
        </w:rPr>
        <w:drawing>
          <wp:inline distT="0" distB="0" distL="0" distR="0" wp14:anchorId="07E119CE" wp14:editId="6D5B4EF1">
            <wp:extent cx="6467475" cy="41433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7475" cy="4143375"/>
                    </a:xfrm>
                    <a:prstGeom prst="rect">
                      <a:avLst/>
                    </a:prstGeom>
                    <a:noFill/>
                    <a:ln>
                      <a:noFill/>
                    </a:ln>
                  </pic:spPr>
                </pic:pic>
              </a:graphicData>
            </a:graphic>
          </wp:inline>
        </w:drawing>
      </w:r>
      <w:r>
        <w:rPr>
          <w:rStyle w:val="Hipervnculo"/>
          <w:sz w:val="24"/>
          <w:szCs w:val="24"/>
          <w:lang w:val="en-US"/>
        </w:rPr>
        <w:t xml:space="preserve"> </w:t>
      </w:r>
      <w:r w:rsidR="006C46C4">
        <w:rPr>
          <w:rStyle w:val="Hipervnculo"/>
          <w:sz w:val="24"/>
          <w:szCs w:val="24"/>
          <w:lang w:val="en-US"/>
        </w:rPr>
        <w:br w:type="page"/>
      </w:r>
    </w:p>
    <w:p w14:paraId="2680D536" w14:textId="2428283B" w:rsidR="006C46C4" w:rsidRPr="00771BA0" w:rsidRDefault="009A5121" w:rsidP="00771BA0">
      <w:pPr>
        <w:pStyle w:val="Ttulo1"/>
        <w:rPr>
          <w:rFonts w:ascii="Zizou Slab Bold" w:hAnsi="Zizou Slab Bold"/>
          <w:color w:val="auto"/>
          <w:lang w:val="en-US"/>
        </w:rPr>
      </w:pPr>
      <w:bookmarkStart w:id="4889" w:name="_Toc25223112"/>
      <w:bookmarkStart w:id="4890" w:name="_Toc25223113"/>
      <w:bookmarkStart w:id="4891" w:name="_Toc25247153"/>
      <w:bookmarkStart w:id="4892" w:name="_Toc25309810"/>
      <w:bookmarkStart w:id="4893" w:name="_Toc26201373"/>
      <w:r w:rsidRPr="00771BA0">
        <w:rPr>
          <w:rFonts w:ascii="Zizou Slab Bold" w:hAnsi="Zizou Slab Bold"/>
          <w:noProof/>
          <w:color w:val="auto"/>
          <w:lang w:eastAsia="es-PE"/>
        </w:rPr>
        <w:lastRenderedPageBreak/>
        <mc:AlternateContent>
          <mc:Choice Requires="wps">
            <w:drawing>
              <wp:anchor distT="0" distB="0" distL="114300" distR="114300" simplePos="0" relativeHeight="251945984" behindDoc="0" locked="0" layoutInCell="1" allowOverlap="1" wp14:anchorId="0A3A2257" wp14:editId="083787AB">
                <wp:simplePos x="0" y="0"/>
                <wp:positionH relativeFrom="margin">
                  <wp:posOffset>5561330</wp:posOffset>
                </wp:positionH>
                <wp:positionV relativeFrom="paragraph">
                  <wp:posOffset>-168910</wp:posOffset>
                </wp:positionV>
                <wp:extent cx="1273143" cy="1215342"/>
                <wp:effectExtent l="0" t="0" r="3810" b="4445"/>
                <wp:wrapNone/>
                <wp:docPr id="51"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47DDBE"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17691D" w:rsidRDefault="0017691D" w:rsidP="006C46C4"/>
                          <w:p w14:paraId="5CE3B418"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A2257" id="_x0000_s1112" style="position:absolute;margin-left:437.9pt;margin-top:-13.3pt;width:100.25pt;height:95.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" fillcolor="red" stroked="f" strokeweight="2pt">
                <v:textbox inset="2.5mm,.5mm,2.5mm,.5mm">
                  <w:txbxContent>
                    <w:p w14:paraId="5F47DDBE"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17691D" w:rsidRDefault="0017691D" w:rsidP="006C46C4"/>
                    <w:p w14:paraId="5CE3B418"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944960" behindDoc="0" locked="0" layoutInCell="1" allowOverlap="1" wp14:anchorId="7DAB85E5" wp14:editId="5E7AB2FE">
                <wp:simplePos x="0" y="0"/>
                <wp:positionH relativeFrom="margin">
                  <wp:posOffset>5564505</wp:posOffset>
                </wp:positionH>
                <wp:positionV relativeFrom="paragraph">
                  <wp:posOffset>-644525</wp:posOffset>
                </wp:positionV>
                <wp:extent cx="1273143" cy="480237"/>
                <wp:effectExtent l="0" t="0" r="3810" b="0"/>
                <wp:wrapNone/>
                <wp:docPr id="52"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6671" w14:textId="5484CCBE" w:rsidR="0017691D" w:rsidRPr="006C46C4" w:rsidRDefault="0017691D"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17691D" w:rsidRDefault="0017691D" w:rsidP="006C46C4"/>
                          <w:p w14:paraId="147ECB3F" w14:textId="77777777" w:rsidR="0017691D" w:rsidRPr="00D52776" w:rsidRDefault="0017691D"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B85E5" id="_x0000_s1113" style="position:absolute;margin-left:438.15pt;margin-top:-50.75pt;width:100.25pt;height:37.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" fillcolor="red" stroked="f" strokeweight="2pt">
                <v:textbox>
                  <w:txbxContent>
                    <w:p w14:paraId="73746671" w14:textId="5484CCBE" w:rsidR="0017691D" w:rsidRPr="006C46C4" w:rsidRDefault="0017691D"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17691D" w:rsidRDefault="0017691D" w:rsidP="006C46C4"/>
                    <w:p w14:paraId="147ECB3F" w14:textId="77777777" w:rsidR="0017691D" w:rsidRPr="00D52776" w:rsidRDefault="0017691D"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89"/>
      <w:r w:rsidR="006C46C4" w:rsidRPr="00771BA0">
        <w:rPr>
          <w:rFonts w:ascii="Zizou Slab Bold" w:hAnsi="Zizou Slab Bold"/>
          <w:color w:val="auto"/>
          <w:lang w:val="en-US"/>
        </w:rPr>
        <w:t>CHAPTER PRODUCT IMPLEMENTATION</w:t>
      </w:r>
      <w:bookmarkEnd w:id="4890"/>
      <w:bookmarkEnd w:id="4891"/>
      <w:bookmarkEnd w:id="4892"/>
      <w:bookmarkEnd w:id="4893"/>
    </w:p>
    <w:p w14:paraId="4E22241E" w14:textId="71480513" w:rsidR="006C46C4" w:rsidRPr="009A5121" w:rsidRDefault="006C46C4" w:rsidP="009A5121">
      <w:pPr>
        <w:pStyle w:val="Ttulo1"/>
        <w:rPr>
          <w:rFonts w:ascii="Zizou Slab Bold" w:hAnsi="Zizou Slab Bold"/>
          <w:color w:val="auto"/>
          <w:lang w:val="en-US"/>
        </w:rPr>
      </w:pPr>
      <w:bookmarkStart w:id="4894" w:name="_Toc25223114"/>
      <w:bookmarkStart w:id="4895" w:name="_Toc25247154"/>
      <w:bookmarkStart w:id="4896" w:name="_Toc25309811"/>
      <w:bookmarkStart w:id="4897" w:name="_Toc26201374"/>
      <w:r w:rsidRPr="00771BA0">
        <w:rPr>
          <w:rFonts w:ascii="Zizou Slab Bold" w:hAnsi="Zizou Slab Bold"/>
          <w:color w:val="auto"/>
          <w:lang w:val="en-US"/>
        </w:rPr>
        <w:t>&amp; VALIDATION</w:t>
      </w:r>
      <w:bookmarkEnd w:id="4894"/>
      <w:bookmarkEnd w:id="4895"/>
      <w:bookmarkEnd w:id="4896"/>
      <w:bookmarkEnd w:id="4897"/>
    </w:p>
    <w:p w14:paraId="0ED080BF" w14:textId="3F6BFD0A" w:rsidR="006C46C4" w:rsidRPr="00771BA0" w:rsidRDefault="006C46C4" w:rsidP="00771BA0">
      <w:pPr>
        <w:pStyle w:val="Ttulo2"/>
        <w:rPr>
          <w:rFonts w:ascii="Zizou Slab Bold" w:hAnsi="Zizou Slab Bold"/>
          <w:color w:val="auto"/>
          <w:lang w:val="en-US"/>
        </w:rPr>
      </w:pPr>
      <w:bookmarkStart w:id="4898" w:name="_Toc25247155"/>
      <w:bookmarkStart w:id="4899" w:name="_Toc25309812"/>
      <w:bookmarkStart w:id="4900" w:name="_Toc26201375"/>
      <w:r w:rsidRPr="00771BA0">
        <w:rPr>
          <w:rFonts w:ascii="Zizou Slab Bold" w:hAnsi="Zizou Slab Bold"/>
          <w:color w:val="auto"/>
          <w:lang w:val="en-US"/>
        </w:rPr>
        <w:t>Product Backlog with User Stories</w:t>
      </w:r>
      <w:bookmarkEnd w:id="4898"/>
      <w:bookmarkEnd w:id="4899"/>
      <w:bookmarkEnd w:id="4900"/>
    </w:p>
    <w:p w14:paraId="6FE7DDCD" w14:textId="2185D301" w:rsidR="006C46C4" w:rsidRPr="00DA5853" w:rsidRDefault="006C46C4" w:rsidP="006C46C4">
      <w:pPr>
        <w:pStyle w:val="Ttulo4"/>
        <w:rPr>
          <w:b w:val="0"/>
          <w:sz w:val="28"/>
          <w:szCs w:val="28"/>
        </w:rPr>
      </w:pPr>
      <w:r w:rsidRPr="00DA5853">
        <w:rPr>
          <w:b w:val="0"/>
          <w:sz w:val="28"/>
          <w:szCs w:val="28"/>
        </w:rPr>
        <w:t xml:space="preserve">El </w:t>
      </w:r>
      <w:proofErr w:type="spellStart"/>
      <w:r w:rsidRPr="00DA5853">
        <w:rPr>
          <w:b w:val="0"/>
          <w:sz w:val="28"/>
          <w:szCs w:val="28"/>
        </w:rPr>
        <w:t>Product</w:t>
      </w:r>
      <w:proofErr w:type="spellEnd"/>
      <w:r w:rsidRPr="00DA5853">
        <w:rPr>
          <w:b w:val="0"/>
          <w:sz w:val="28"/>
          <w:szCs w:val="28"/>
        </w:rPr>
        <w:t xml:space="preserve"> Backlog presentado hecho a través de la plataforma </w:t>
      </w:r>
      <w:proofErr w:type="spellStart"/>
      <w:r w:rsidRPr="00DA5853">
        <w:rPr>
          <w:b w:val="0"/>
          <w:sz w:val="28"/>
          <w:szCs w:val="28"/>
        </w:rPr>
        <w:t>Pivotal</w:t>
      </w:r>
      <w:proofErr w:type="spellEnd"/>
      <w:r w:rsidRPr="00DA5853">
        <w:rPr>
          <w:b w:val="0"/>
          <w:sz w:val="28"/>
          <w:szCs w:val="28"/>
        </w:rPr>
        <w:t xml:space="preserve"> </w:t>
      </w:r>
      <w:proofErr w:type="spellStart"/>
      <w:r w:rsidRPr="00DA5853">
        <w:rPr>
          <w:b w:val="0"/>
          <w:sz w:val="28"/>
          <w:szCs w:val="28"/>
        </w:rPr>
        <w:t>tracker</w:t>
      </w:r>
      <w:proofErr w:type="spellEnd"/>
      <w:r w:rsidRPr="00DA5853">
        <w:rPr>
          <w:b w:val="0"/>
          <w:sz w:val="28"/>
          <w:szCs w:val="28"/>
        </w:rPr>
        <w:t xml:space="preserve"> muestra todas las tareas que se presenten realizar en el transcurso del proyecto </w:t>
      </w:r>
      <w:proofErr w:type="spellStart"/>
      <w:r w:rsidRPr="00DA5853">
        <w:rPr>
          <w:b w:val="0"/>
          <w:sz w:val="28"/>
          <w:szCs w:val="28"/>
        </w:rPr>
        <w:t>My</w:t>
      </w:r>
      <w:proofErr w:type="spellEnd"/>
      <w:r w:rsidRPr="00DA5853">
        <w:rPr>
          <w:b w:val="0"/>
          <w:sz w:val="28"/>
          <w:szCs w:val="28"/>
        </w:rPr>
        <w:t>-E</w:t>
      </w:r>
    </w:p>
    <w:p w14:paraId="2D34E714" w14:textId="3D64906F" w:rsidR="006C46C4" w:rsidRPr="00F522FD" w:rsidRDefault="009A5121" w:rsidP="006C46C4">
      <w:pPr>
        <w:pStyle w:val="Ttulo4"/>
        <w:rPr>
          <w:b w:val="0"/>
          <w:sz w:val="28"/>
          <w:szCs w:val="28"/>
        </w:rPr>
      </w:pPr>
      <w:r>
        <w:rPr>
          <w:b w:val="0"/>
          <w:noProof/>
          <w:sz w:val="28"/>
          <w:szCs w:val="28"/>
        </w:rPr>
        <w:drawing>
          <wp:anchor distT="0" distB="0" distL="114300" distR="114300" simplePos="0" relativeHeight="251974656" behindDoc="0" locked="0" layoutInCell="1" allowOverlap="1" wp14:anchorId="71351530" wp14:editId="7FCD2CC9">
            <wp:simplePos x="0" y="0"/>
            <wp:positionH relativeFrom="column">
              <wp:posOffset>629920</wp:posOffset>
            </wp:positionH>
            <wp:positionV relativeFrom="paragraph">
              <wp:posOffset>44450</wp:posOffset>
            </wp:positionV>
            <wp:extent cx="4391025" cy="2937510"/>
            <wp:effectExtent l="0" t="0" r="952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293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DBF86" w14:textId="0F54BFE5" w:rsidR="006C46C4" w:rsidRDefault="00AD21BC" w:rsidP="00AD21BC">
      <w:pPr>
        <w:rPr>
          <w:b/>
          <w:color w:val="161718" w:themeColor="text1"/>
          <w:lang w:val="en-US"/>
        </w:rPr>
      </w:pPr>
      <w:r>
        <w:rPr>
          <w:b/>
          <w:color w:val="161718" w:themeColor="text1"/>
          <w:lang w:val="en-US"/>
        </w:rPr>
        <w:t xml:space="preserve"> </w:t>
      </w:r>
    </w:p>
    <w:p w14:paraId="0C493400" w14:textId="77777777" w:rsidR="006C46C4" w:rsidRDefault="006C46C4" w:rsidP="006C46C4">
      <w:pPr>
        <w:rPr>
          <w:b/>
          <w:color w:val="161718" w:themeColor="text1"/>
          <w:lang w:val="en-US"/>
        </w:rPr>
      </w:pPr>
    </w:p>
    <w:p w14:paraId="6F5C9FF1" w14:textId="77777777" w:rsidR="006C46C4" w:rsidRDefault="006C46C4" w:rsidP="006C46C4">
      <w:pPr>
        <w:rPr>
          <w:b/>
          <w:color w:val="161718" w:themeColor="text1"/>
          <w:lang w:val="en-US"/>
        </w:rPr>
      </w:pPr>
    </w:p>
    <w:p w14:paraId="2D938F1A" w14:textId="77777777" w:rsidR="009A5121" w:rsidRDefault="009A5121" w:rsidP="006C46C4">
      <w:pPr>
        <w:rPr>
          <w:b/>
          <w:color w:val="161718" w:themeColor="text1"/>
          <w:lang w:val="en-US"/>
        </w:rPr>
      </w:pPr>
    </w:p>
    <w:p w14:paraId="561AF605" w14:textId="77777777" w:rsidR="009A5121" w:rsidRDefault="009A5121" w:rsidP="006C46C4">
      <w:pPr>
        <w:rPr>
          <w:b/>
          <w:color w:val="161718" w:themeColor="text1"/>
          <w:lang w:val="en-US"/>
        </w:rPr>
      </w:pPr>
    </w:p>
    <w:p w14:paraId="0175EF9F" w14:textId="77777777" w:rsidR="009A5121" w:rsidRDefault="009A5121" w:rsidP="006C46C4">
      <w:pPr>
        <w:rPr>
          <w:b/>
          <w:color w:val="161718" w:themeColor="text1"/>
          <w:lang w:val="en-US"/>
        </w:rPr>
      </w:pPr>
    </w:p>
    <w:p w14:paraId="6931C1B2" w14:textId="77777777" w:rsidR="009A5121" w:rsidRDefault="009A5121" w:rsidP="006C46C4">
      <w:pPr>
        <w:rPr>
          <w:b/>
          <w:color w:val="161718" w:themeColor="text1"/>
          <w:lang w:val="en-US"/>
        </w:rPr>
      </w:pPr>
    </w:p>
    <w:p w14:paraId="2D5E3A6D" w14:textId="13ADA292" w:rsidR="009A5121" w:rsidRDefault="009A5121" w:rsidP="006C46C4">
      <w:pPr>
        <w:rPr>
          <w:b/>
          <w:color w:val="161718" w:themeColor="text1"/>
          <w:lang w:val="en-US"/>
        </w:rPr>
      </w:pPr>
      <w:r>
        <w:rPr>
          <w:b/>
          <w:noProof/>
          <w:color w:val="161718" w:themeColor="text1"/>
          <w:lang w:val="en-US"/>
        </w:rPr>
        <w:drawing>
          <wp:anchor distT="0" distB="0" distL="114300" distR="114300" simplePos="0" relativeHeight="251973632" behindDoc="0" locked="0" layoutInCell="1" allowOverlap="1" wp14:anchorId="1EDC2E6B" wp14:editId="686C468A">
            <wp:simplePos x="0" y="0"/>
            <wp:positionH relativeFrom="column">
              <wp:posOffset>629920</wp:posOffset>
            </wp:positionH>
            <wp:positionV relativeFrom="paragraph">
              <wp:posOffset>81280</wp:posOffset>
            </wp:positionV>
            <wp:extent cx="4286250" cy="248475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0"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95242" w14:textId="37D8DFCD" w:rsidR="009A5121" w:rsidRDefault="009A5121" w:rsidP="006C46C4">
      <w:pPr>
        <w:rPr>
          <w:b/>
          <w:color w:val="161718" w:themeColor="text1"/>
          <w:lang w:val="en-US"/>
        </w:rPr>
      </w:pPr>
    </w:p>
    <w:p w14:paraId="0960D89E" w14:textId="0742647A" w:rsidR="009A5121" w:rsidRDefault="009A5121" w:rsidP="006C46C4">
      <w:pPr>
        <w:rPr>
          <w:b/>
          <w:color w:val="161718" w:themeColor="text1"/>
          <w:lang w:val="en-US"/>
        </w:rPr>
      </w:pPr>
    </w:p>
    <w:p w14:paraId="191560F5" w14:textId="1B362FD2" w:rsidR="009A5121" w:rsidRDefault="009A5121" w:rsidP="006C46C4">
      <w:pPr>
        <w:rPr>
          <w:b/>
          <w:color w:val="161718" w:themeColor="text1"/>
          <w:lang w:val="en-US"/>
        </w:rPr>
      </w:pPr>
    </w:p>
    <w:p w14:paraId="08D55E50" w14:textId="7C8FE06D" w:rsidR="009A5121" w:rsidRDefault="009A5121" w:rsidP="006C46C4">
      <w:pPr>
        <w:rPr>
          <w:b/>
          <w:color w:val="161718" w:themeColor="text1"/>
          <w:lang w:val="en-US"/>
        </w:rPr>
      </w:pPr>
    </w:p>
    <w:p w14:paraId="36A1ACBC" w14:textId="736C7AF1" w:rsidR="009A5121" w:rsidRDefault="009A5121" w:rsidP="006C46C4">
      <w:pPr>
        <w:rPr>
          <w:b/>
          <w:color w:val="161718" w:themeColor="text1"/>
          <w:lang w:val="en-US"/>
        </w:rPr>
      </w:pPr>
    </w:p>
    <w:p w14:paraId="23B556CE" w14:textId="7ECFDBFF" w:rsidR="009A5121" w:rsidRDefault="009A5121" w:rsidP="006C46C4">
      <w:pPr>
        <w:rPr>
          <w:b/>
          <w:color w:val="161718" w:themeColor="text1"/>
          <w:lang w:val="en-US"/>
        </w:rPr>
      </w:pPr>
    </w:p>
    <w:p w14:paraId="0737CA90" w14:textId="668CCD6F" w:rsidR="009A5121" w:rsidRDefault="009A5121" w:rsidP="006C46C4">
      <w:pPr>
        <w:rPr>
          <w:b/>
          <w:color w:val="161718" w:themeColor="text1"/>
          <w:lang w:val="en-US"/>
        </w:rPr>
      </w:pPr>
      <w:r>
        <w:rPr>
          <w:b/>
          <w:color w:val="161718" w:themeColor="text1"/>
          <w:lang w:val="en-US"/>
        </w:rPr>
        <w:t>Link:</w:t>
      </w:r>
      <w:r w:rsidRPr="009A5121">
        <w:t xml:space="preserve"> </w:t>
      </w:r>
      <w:r w:rsidRPr="009A5121">
        <w:rPr>
          <w:b/>
          <w:color w:val="161718" w:themeColor="text1"/>
          <w:lang w:val="en-US"/>
        </w:rPr>
        <w:t>https://www.pivotaltracker.com/n/projects/2393536</w:t>
      </w:r>
    </w:p>
    <w:p w14:paraId="60946D27" w14:textId="022B9625" w:rsidR="009A5121" w:rsidRDefault="009A5121" w:rsidP="006C46C4">
      <w:pPr>
        <w:rPr>
          <w:b/>
          <w:color w:val="161718" w:themeColor="text1"/>
          <w:lang w:val="en-US"/>
        </w:rPr>
      </w:pPr>
    </w:p>
    <w:p w14:paraId="736E9B96" w14:textId="4302488E" w:rsidR="009A5121" w:rsidRDefault="009A5121" w:rsidP="006C46C4">
      <w:pPr>
        <w:rPr>
          <w:b/>
          <w:color w:val="161718" w:themeColor="text1"/>
          <w:lang w:val="en-US"/>
        </w:rPr>
      </w:pPr>
    </w:p>
    <w:p w14:paraId="34774B62" w14:textId="7D634F9D" w:rsidR="006C46C4" w:rsidRPr="00771BA0" w:rsidRDefault="006C46C4" w:rsidP="00771BA0">
      <w:pPr>
        <w:pStyle w:val="Ttulo2"/>
        <w:rPr>
          <w:rFonts w:ascii="Zizou Slab Bold" w:hAnsi="Zizou Slab Bold"/>
          <w:color w:val="auto"/>
          <w:lang w:val="en-US"/>
        </w:rPr>
      </w:pPr>
      <w:bookmarkStart w:id="4901" w:name="_Toc25247156"/>
      <w:bookmarkStart w:id="4902" w:name="_Toc25309813"/>
      <w:bookmarkStart w:id="4903" w:name="_Toc26201376"/>
      <w:r w:rsidRPr="00771BA0">
        <w:rPr>
          <w:rFonts w:ascii="Zizou Slab Bold" w:hAnsi="Zizou Slab Bold"/>
          <w:color w:val="auto"/>
          <w:lang w:val="en-US"/>
        </w:rPr>
        <w:t>Sprint Backlogs with Selected User Stories and Tasks</w:t>
      </w:r>
      <w:bookmarkEnd w:id="4901"/>
      <w:bookmarkEnd w:id="4902"/>
      <w:bookmarkEnd w:id="4903"/>
    </w:p>
    <w:p w14:paraId="5F93C7C4" w14:textId="77777777" w:rsidR="006C46C4" w:rsidRPr="00DA5853" w:rsidRDefault="006C46C4" w:rsidP="006C46C4">
      <w:pPr>
        <w:pStyle w:val="Ttulo4"/>
        <w:rPr>
          <w:b w:val="0"/>
          <w:sz w:val="28"/>
          <w:szCs w:val="28"/>
        </w:rPr>
      </w:pPr>
      <w:r w:rsidRPr="00DA5853">
        <w:rPr>
          <w:b w:val="0"/>
          <w:sz w:val="28"/>
          <w:szCs w:val="28"/>
        </w:rPr>
        <w:t>El sprint Backlog presentado es la planificación del proyecto a realizar en la iteración actual</w:t>
      </w:r>
    </w:p>
    <w:p w14:paraId="436389E3" w14:textId="77777777" w:rsidR="006C46C4" w:rsidRPr="00DA5853" w:rsidRDefault="006C46C4" w:rsidP="006C46C4">
      <w:pPr>
        <w:pStyle w:val="Ttulo4"/>
        <w:rPr>
          <w:b w:val="0"/>
          <w:sz w:val="28"/>
          <w:szCs w:val="28"/>
        </w:rPr>
      </w:pPr>
      <w:r w:rsidRPr="00DA5853">
        <w:rPr>
          <w:b w:val="0"/>
          <w:sz w:val="28"/>
          <w:szCs w:val="28"/>
        </w:rPr>
        <w:t>Dicho sprint Backlog permite visualizar donde se tiene problemas en el proyecto y no se logra avanzar lo que permite tomar futuras decisiones al respecto.</w:t>
      </w:r>
    </w:p>
    <w:p w14:paraId="5CADA194"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Do</w:t>
      </w:r>
    </w:p>
    <w:p w14:paraId="0C1C9BFC" w14:textId="77777777" w:rsidR="006C46C4" w:rsidRPr="00DA5853" w:rsidRDefault="006C46C4" w:rsidP="006C46C4">
      <w:pPr>
        <w:pStyle w:val="Ttulo4"/>
        <w:rPr>
          <w:b w:val="0"/>
          <w:sz w:val="28"/>
          <w:szCs w:val="28"/>
        </w:rPr>
      </w:pPr>
      <w:r w:rsidRPr="00DA5853">
        <w:rPr>
          <w:b w:val="0"/>
          <w:sz w:val="28"/>
          <w:szCs w:val="28"/>
        </w:rPr>
        <w:t>#1 Congelar cuentas de ingenieros</w:t>
      </w:r>
    </w:p>
    <w:p w14:paraId="4098D7A2" w14:textId="77777777" w:rsidR="006C46C4" w:rsidRPr="00DA5853" w:rsidRDefault="006C46C4" w:rsidP="006C46C4">
      <w:pPr>
        <w:pStyle w:val="Ttulo4"/>
        <w:rPr>
          <w:b w:val="0"/>
          <w:sz w:val="28"/>
          <w:szCs w:val="28"/>
        </w:rPr>
      </w:pPr>
      <w:r w:rsidRPr="00DA5853">
        <w:rPr>
          <w:b w:val="0"/>
          <w:sz w:val="28"/>
          <w:szCs w:val="28"/>
        </w:rPr>
        <w:t>#1 Quitarle los permisos al administrador y que solo pueda dirigirse a la opción de pagos</w:t>
      </w:r>
    </w:p>
    <w:p w14:paraId="42952776" w14:textId="77777777" w:rsidR="006C46C4" w:rsidRPr="00DA5853" w:rsidRDefault="006C46C4" w:rsidP="006C46C4">
      <w:pPr>
        <w:pStyle w:val="Ttulo4"/>
        <w:rPr>
          <w:b w:val="0"/>
          <w:sz w:val="28"/>
          <w:szCs w:val="28"/>
        </w:rPr>
      </w:pPr>
      <w:r w:rsidRPr="00DA5853">
        <w:rPr>
          <w:b w:val="0"/>
          <w:sz w:val="28"/>
          <w:szCs w:val="28"/>
        </w:rPr>
        <w:t>#2 Mostrar información relevante de cada trabajo seleccionado</w:t>
      </w:r>
    </w:p>
    <w:p w14:paraId="6F17A9E3" w14:textId="77777777" w:rsidR="006C46C4" w:rsidRPr="00DA5853" w:rsidRDefault="006C46C4" w:rsidP="006C46C4">
      <w:pPr>
        <w:pStyle w:val="Ttulo4"/>
        <w:rPr>
          <w:b w:val="0"/>
          <w:sz w:val="28"/>
          <w:szCs w:val="28"/>
        </w:rPr>
      </w:pPr>
      <w:r w:rsidRPr="00DA5853">
        <w:rPr>
          <w:b w:val="0"/>
          <w:sz w:val="28"/>
          <w:szCs w:val="28"/>
        </w:rPr>
        <w:t>#3 Mostrar la ubicación de manera constante</w:t>
      </w:r>
    </w:p>
    <w:p w14:paraId="79DD695D" w14:textId="77777777" w:rsidR="006C46C4" w:rsidRPr="00DA5853" w:rsidRDefault="006C46C4" w:rsidP="006C46C4">
      <w:pPr>
        <w:pStyle w:val="Ttulo4"/>
        <w:rPr>
          <w:b w:val="0"/>
          <w:sz w:val="28"/>
          <w:szCs w:val="28"/>
        </w:rPr>
      </w:pPr>
      <w:r w:rsidRPr="00DA5853">
        <w:rPr>
          <w:b w:val="0"/>
          <w:sz w:val="28"/>
          <w:szCs w:val="28"/>
        </w:rPr>
        <w:t>#3 Añadir tiempo de espera máximo</w:t>
      </w:r>
    </w:p>
    <w:p w14:paraId="3E201763" w14:textId="4598082F" w:rsidR="006C46C4" w:rsidRPr="00DA5853" w:rsidRDefault="006C46C4" w:rsidP="006C46C4">
      <w:pPr>
        <w:pStyle w:val="Ttulo4"/>
        <w:rPr>
          <w:b w:val="0"/>
          <w:sz w:val="28"/>
          <w:szCs w:val="28"/>
        </w:rPr>
      </w:pPr>
      <w:r w:rsidRPr="00DA5853">
        <w:rPr>
          <w:b w:val="0"/>
          <w:sz w:val="28"/>
          <w:szCs w:val="28"/>
        </w:rPr>
        <w:t>#3 Notificación automática cuando se encuentre cerca</w:t>
      </w:r>
    </w:p>
    <w:p w14:paraId="702DFB84" w14:textId="77777777" w:rsidR="006C46C4" w:rsidRPr="00DA5853" w:rsidRDefault="006C46C4" w:rsidP="006C46C4">
      <w:pPr>
        <w:pStyle w:val="Ttulo4"/>
        <w:rPr>
          <w:b w:val="0"/>
          <w:sz w:val="28"/>
          <w:szCs w:val="28"/>
        </w:rPr>
      </w:pPr>
      <w:r w:rsidRPr="00DA5853">
        <w:rPr>
          <w:b w:val="0"/>
          <w:sz w:val="28"/>
          <w:szCs w:val="28"/>
        </w:rPr>
        <w:t>#4 Crear una vista dinámica para los trabajos en el intervalo</w:t>
      </w:r>
    </w:p>
    <w:p w14:paraId="2F16ECE4" w14:textId="77777777" w:rsidR="006C46C4" w:rsidRPr="00DA5853" w:rsidRDefault="006C46C4" w:rsidP="006C46C4">
      <w:pPr>
        <w:pStyle w:val="Ttulo4"/>
        <w:rPr>
          <w:b w:val="0"/>
          <w:sz w:val="28"/>
          <w:szCs w:val="28"/>
        </w:rPr>
      </w:pPr>
      <w:r w:rsidRPr="00DA5853">
        <w:rPr>
          <w:b w:val="0"/>
          <w:sz w:val="28"/>
          <w:szCs w:val="28"/>
        </w:rPr>
        <w:t>#4 Tener por defecto la vista semanal del cronograma de trabajos</w:t>
      </w:r>
    </w:p>
    <w:p w14:paraId="1D8ABD13" w14:textId="44D24F29" w:rsidR="006C46C4" w:rsidRPr="00DA5853" w:rsidRDefault="006C46C4" w:rsidP="006C46C4">
      <w:pPr>
        <w:pStyle w:val="Ttulo4"/>
        <w:rPr>
          <w:b w:val="0"/>
          <w:sz w:val="28"/>
          <w:szCs w:val="28"/>
        </w:rPr>
      </w:pPr>
      <w:r w:rsidRPr="00DA5853">
        <w:rPr>
          <w:b w:val="0"/>
          <w:sz w:val="28"/>
          <w:szCs w:val="28"/>
        </w:rPr>
        <w:t xml:space="preserve">In </w:t>
      </w:r>
      <w:proofErr w:type="spellStart"/>
      <w:r w:rsidRPr="00DA5853">
        <w:rPr>
          <w:b w:val="0"/>
          <w:sz w:val="28"/>
          <w:szCs w:val="28"/>
        </w:rPr>
        <w:t>Process</w:t>
      </w:r>
      <w:proofErr w:type="spellEnd"/>
    </w:p>
    <w:p w14:paraId="6E843800" w14:textId="77777777" w:rsidR="006C46C4" w:rsidRPr="00DA5853" w:rsidRDefault="006C46C4" w:rsidP="006C46C4">
      <w:pPr>
        <w:pStyle w:val="Ttulo4"/>
        <w:rPr>
          <w:b w:val="0"/>
          <w:sz w:val="28"/>
          <w:szCs w:val="28"/>
        </w:rPr>
      </w:pPr>
      <w:r w:rsidRPr="00DA5853">
        <w:rPr>
          <w:b w:val="0"/>
          <w:sz w:val="28"/>
          <w:szCs w:val="28"/>
        </w:rPr>
        <w:t>#2 Crear una vista dinámica para los trabajos de la semana</w:t>
      </w:r>
    </w:p>
    <w:p w14:paraId="61653762" w14:textId="77777777" w:rsidR="006C46C4" w:rsidRPr="00DA5853" w:rsidRDefault="006C46C4" w:rsidP="006C46C4">
      <w:pPr>
        <w:pStyle w:val="Ttulo4"/>
        <w:rPr>
          <w:b w:val="0"/>
          <w:sz w:val="28"/>
          <w:szCs w:val="28"/>
        </w:rPr>
      </w:pPr>
      <w:r w:rsidRPr="00DA5853">
        <w:rPr>
          <w:b w:val="0"/>
          <w:sz w:val="28"/>
          <w:szCs w:val="28"/>
        </w:rPr>
        <w:t xml:space="preserve">#3 Realizar el enlace con el Api de </w:t>
      </w:r>
      <w:proofErr w:type="spellStart"/>
      <w:r w:rsidRPr="00DA5853">
        <w:rPr>
          <w:b w:val="0"/>
          <w:sz w:val="28"/>
          <w:szCs w:val="28"/>
        </w:rPr>
        <w:t>Maps</w:t>
      </w:r>
      <w:proofErr w:type="spellEnd"/>
    </w:p>
    <w:p w14:paraId="030A8D49"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w:t>
      </w:r>
      <w:proofErr w:type="spellStart"/>
      <w:r w:rsidRPr="00DA5853">
        <w:rPr>
          <w:b w:val="0"/>
          <w:sz w:val="28"/>
          <w:szCs w:val="28"/>
        </w:rPr>
        <w:t>Review</w:t>
      </w:r>
      <w:proofErr w:type="spellEnd"/>
    </w:p>
    <w:p w14:paraId="46DAE576" w14:textId="77777777" w:rsidR="006C46C4" w:rsidRPr="00DA5853" w:rsidRDefault="006C46C4" w:rsidP="006C46C4">
      <w:pPr>
        <w:pStyle w:val="Ttulo4"/>
        <w:rPr>
          <w:b w:val="0"/>
          <w:color w:val="auto"/>
          <w:sz w:val="28"/>
          <w:szCs w:val="28"/>
        </w:rPr>
      </w:pPr>
      <w:r w:rsidRPr="00DA5853">
        <w:rPr>
          <w:b w:val="0"/>
          <w:sz w:val="28"/>
          <w:szCs w:val="28"/>
        </w:rPr>
        <w:t xml:space="preserve">#2 </w:t>
      </w:r>
      <w:r w:rsidRPr="00DA5853">
        <w:rPr>
          <w:b w:val="0"/>
          <w:color w:val="auto"/>
          <w:sz w:val="28"/>
          <w:szCs w:val="28"/>
        </w:rPr>
        <w:t>Implementar la interfaz de seleccionar trabajo</w:t>
      </w:r>
    </w:p>
    <w:p w14:paraId="56A1C5B2" w14:textId="77777777" w:rsidR="006C46C4" w:rsidRPr="00DA5853" w:rsidRDefault="006C46C4" w:rsidP="006C46C4">
      <w:pPr>
        <w:pStyle w:val="Ttulo4"/>
        <w:rPr>
          <w:b w:val="0"/>
          <w:color w:val="auto"/>
          <w:sz w:val="28"/>
          <w:szCs w:val="28"/>
        </w:rPr>
      </w:pPr>
      <w:r w:rsidRPr="00DA5853">
        <w:rPr>
          <w:b w:val="0"/>
          <w:color w:val="auto"/>
          <w:sz w:val="28"/>
          <w:szCs w:val="28"/>
        </w:rPr>
        <w:t>#3 Añadir interfaz de la ubicación del ingeniero</w:t>
      </w:r>
    </w:p>
    <w:p w14:paraId="172A28BD" w14:textId="77777777" w:rsidR="006C46C4" w:rsidRPr="00DA5853" w:rsidRDefault="006C46C4" w:rsidP="006C46C4">
      <w:pPr>
        <w:pStyle w:val="Ttulo4"/>
        <w:rPr>
          <w:b w:val="0"/>
          <w:color w:val="auto"/>
          <w:sz w:val="28"/>
          <w:szCs w:val="28"/>
        </w:rPr>
      </w:pPr>
      <w:r w:rsidRPr="00DA5853">
        <w:rPr>
          <w:b w:val="0"/>
          <w:color w:val="auto"/>
          <w:sz w:val="28"/>
          <w:szCs w:val="28"/>
        </w:rPr>
        <w:t>#4 Añadir interfaz para seleccionar el intervalo de tiempo</w:t>
      </w:r>
    </w:p>
    <w:p w14:paraId="4769A3CA" w14:textId="77777777" w:rsidR="006C46C4" w:rsidRPr="00A23099" w:rsidRDefault="006C46C4" w:rsidP="006C46C4">
      <w:pPr>
        <w:pStyle w:val="Ttulo3"/>
        <w:rPr>
          <w:rFonts w:ascii="Zizou Slab Light" w:hAnsi="Zizou Slab Light"/>
          <w:spacing w:val="20"/>
          <w:kern w:val="28"/>
          <w:sz w:val="28"/>
          <w:szCs w:val="28"/>
        </w:rPr>
      </w:pPr>
      <w:bookmarkStart w:id="4904" w:name="_Toc25247157"/>
      <w:bookmarkStart w:id="4905" w:name="_Toc25309814"/>
      <w:bookmarkStart w:id="4906" w:name="_Toc26201377"/>
      <w:r w:rsidRPr="00A23099">
        <w:rPr>
          <w:rFonts w:ascii="Zizou Slab Light" w:hAnsi="Zizou Slab Light"/>
          <w:spacing w:val="20"/>
          <w:kern w:val="28"/>
          <w:sz w:val="28"/>
          <w:szCs w:val="28"/>
        </w:rPr>
        <w:t>#5 Añadir interfaz para poder agendar un trabajo en el cronograma</w:t>
      </w:r>
      <w:bookmarkEnd w:id="4904"/>
      <w:bookmarkEnd w:id="4905"/>
      <w:bookmarkEnd w:id="4906"/>
    </w:p>
    <w:p w14:paraId="3ABD6103" w14:textId="77777777" w:rsidR="006C46C4" w:rsidRPr="00DA5853" w:rsidRDefault="006C46C4" w:rsidP="006C46C4">
      <w:pPr>
        <w:pStyle w:val="Ttulo4"/>
        <w:rPr>
          <w:b w:val="0"/>
          <w:sz w:val="28"/>
          <w:szCs w:val="28"/>
        </w:rPr>
      </w:pPr>
      <w:r w:rsidRPr="00DA5853">
        <w:rPr>
          <w:b w:val="0"/>
          <w:sz w:val="28"/>
          <w:szCs w:val="28"/>
        </w:rPr>
        <w:lastRenderedPageBreak/>
        <w:t>Done</w:t>
      </w:r>
    </w:p>
    <w:p w14:paraId="0E3F87C2" w14:textId="77777777" w:rsidR="006C46C4" w:rsidRPr="00DA5853" w:rsidRDefault="006C46C4" w:rsidP="006C46C4">
      <w:pPr>
        <w:rPr>
          <w:color w:val="auto"/>
          <w:szCs w:val="28"/>
        </w:rPr>
      </w:pPr>
      <w:r w:rsidRPr="00DA5853">
        <w:rPr>
          <w:color w:val="auto"/>
          <w:szCs w:val="28"/>
        </w:rPr>
        <w:t>#5 Validar los campos al introducir los datos</w:t>
      </w:r>
    </w:p>
    <w:p w14:paraId="3647E4E2" w14:textId="77777777" w:rsidR="006C46C4" w:rsidRPr="00DA5853" w:rsidRDefault="006C46C4" w:rsidP="006C46C4">
      <w:pPr>
        <w:pStyle w:val="Ttulo4"/>
        <w:rPr>
          <w:b w:val="0"/>
          <w:sz w:val="28"/>
          <w:szCs w:val="28"/>
        </w:rPr>
      </w:pPr>
      <w:r w:rsidRPr="00DA5853">
        <w:rPr>
          <w:b w:val="0"/>
          <w:sz w:val="28"/>
          <w:szCs w:val="28"/>
        </w:rPr>
        <w:t>#6 Validar los campos de ingreso de información</w:t>
      </w:r>
    </w:p>
    <w:p w14:paraId="7F248FE9" w14:textId="77777777" w:rsidR="006C46C4" w:rsidRPr="001C7795" w:rsidRDefault="006C46C4" w:rsidP="006C46C4">
      <w:pPr>
        <w:pStyle w:val="Ttulo4"/>
        <w:rPr>
          <w:b w:val="0"/>
          <w:sz w:val="28"/>
          <w:szCs w:val="28"/>
        </w:rPr>
      </w:pPr>
    </w:p>
    <w:p w14:paraId="38B1C75E" w14:textId="77777777" w:rsidR="006C46C4" w:rsidRPr="00D861E7" w:rsidRDefault="006C46C4" w:rsidP="006C46C4">
      <w:pPr>
        <w:pStyle w:val="Ttulo4"/>
        <w:rPr>
          <w:b w:val="0"/>
          <w:lang w:val="en-US"/>
        </w:rPr>
      </w:pPr>
      <w:r w:rsidRPr="00D861E7">
        <w:rPr>
          <w:b w:val="0"/>
          <w:noProof/>
          <w:lang w:eastAsia="es-PE"/>
        </w:rPr>
        <w:drawing>
          <wp:inline distT="0" distB="0" distL="0" distR="0" wp14:anchorId="478FA6AE" wp14:editId="6CFA2C5D">
            <wp:extent cx="6309360" cy="25838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2583815"/>
                    </a:xfrm>
                    <a:prstGeom prst="rect">
                      <a:avLst/>
                    </a:prstGeom>
                  </pic:spPr>
                </pic:pic>
              </a:graphicData>
            </a:graphic>
          </wp:inline>
        </w:drawing>
      </w:r>
    </w:p>
    <w:p w14:paraId="173A4661" w14:textId="77777777" w:rsidR="006C46C4" w:rsidRPr="005B00B5" w:rsidRDefault="00AD21BC" w:rsidP="006C46C4">
      <w:pPr>
        <w:pStyle w:val="Ttulo4"/>
        <w:rPr>
          <w:sz w:val="24"/>
          <w:szCs w:val="24"/>
          <w:lang w:val="en-US"/>
        </w:rPr>
      </w:pPr>
      <w:hyperlink r:id="rId43" w:history="1">
        <w:r w:rsidR="006C46C4" w:rsidRPr="005B00B5">
          <w:rPr>
            <w:rStyle w:val="Hipervnculo"/>
            <w:sz w:val="24"/>
            <w:szCs w:val="24"/>
            <w:lang w:val="en-US"/>
          </w:rPr>
          <w:t>https://trello.com/b/T2jcLHJF/tastra</w:t>
        </w:r>
      </w:hyperlink>
    </w:p>
    <w:p w14:paraId="31AAB9ED" w14:textId="098BA486" w:rsidR="006C46C4" w:rsidRDefault="006C46C4">
      <w:pPr>
        <w:spacing w:after="200"/>
        <w:rPr>
          <w:rFonts w:eastAsia="Times New Roman" w:cs="Times New Roman"/>
          <w:b/>
          <w:color w:val="161718" w:themeColor="text1"/>
          <w:spacing w:val="20"/>
          <w:kern w:val="28"/>
          <w:sz w:val="36"/>
          <w:lang w:val="en-US"/>
        </w:rPr>
      </w:pPr>
      <w:r>
        <w:rPr>
          <w:lang w:val="en-US"/>
        </w:rPr>
        <w:br w:type="page"/>
      </w:r>
    </w:p>
    <w:p w14:paraId="46A6A2D5" w14:textId="44B2CFCD" w:rsidR="00654C58" w:rsidRPr="00771BA0" w:rsidRDefault="00654C58" w:rsidP="00771BA0">
      <w:pPr>
        <w:pStyle w:val="Ttulo2"/>
        <w:rPr>
          <w:rFonts w:ascii="Zizou Slab Bold" w:hAnsi="Zizou Slab Bold"/>
          <w:color w:val="auto"/>
          <w:lang w:val="en-US"/>
        </w:rPr>
      </w:pPr>
      <w:bookmarkStart w:id="4907" w:name="_Toc25247158"/>
      <w:bookmarkStart w:id="4908" w:name="_Toc25309815"/>
      <w:bookmarkStart w:id="4909" w:name="_Toc26201378"/>
      <w:r w:rsidRPr="00771BA0">
        <w:rPr>
          <w:rFonts w:ascii="Zizou Slab Bold" w:hAnsi="Zizou Slab Bold"/>
          <w:color w:val="auto"/>
          <w:lang w:val="en-US"/>
        </w:rPr>
        <w:lastRenderedPageBreak/>
        <w:t>Software Development Configuration</w:t>
      </w:r>
      <w:bookmarkEnd w:id="4907"/>
      <w:bookmarkEnd w:id="4908"/>
      <w:bookmarkEnd w:id="4909"/>
    </w:p>
    <w:p w14:paraId="4E430733" w14:textId="77777777" w:rsidR="009A5121" w:rsidRDefault="009A5121" w:rsidP="00654C58">
      <w:pPr>
        <w:rPr>
          <w:b/>
          <w:color w:val="161718" w:themeColor="text1"/>
          <w:szCs w:val="28"/>
          <w:lang w:val="en-US"/>
        </w:rPr>
      </w:pPr>
      <w:r w:rsidRPr="009A5121">
        <w:rPr>
          <w:b/>
          <w:color w:val="161718" w:themeColor="text1"/>
          <w:szCs w:val="28"/>
          <w:lang w:val="en-US"/>
        </w:rPr>
        <w:t xml:space="preserve">Java Persistence API </w:t>
      </w:r>
    </w:p>
    <w:p w14:paraId="2121CC4D" w14:textId="77777777" w:rsidR="009A5121" w:rsidRPr="009A5121" w:rsidRDefault="009A5121" w:rsidP="009A5121">
      <w:pPr>
        <w:rPr>
          <w:rFonts w:cs="Arial"/>
          <w:color w:val="161718" w:themeColor="text1"/>
          <w:szCs w:val="28"/>
        </w:rPr>
      </w:pPr>
      <w:r w:rsidRPr="009A5121">
        <w:rPr>
          <w:rFonts w:cs="Arial"/>
          <w:color w:val="161718" w:themeColor="text1"/>
          <w:szCs w:val="28"/>
        </w:rPr>
        <w:t>Es un framework del lenguaje de programación Java que maneja datos relacionales en aplicaciones usando la Plataforma Java en sus ediciones Standard (Java SE) y Enterprise (Java EE).</w:t>
      </w:r>
    </w:p>
    <w:p w14:paraId="37C05B35"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La JPA se origina a partir del trabajo del JSR 220 Expert </w:t>
      </w:r>
      <w:proofErr w:type="spellStart"/>
      <w:r w:rsidRPr="009A5121">
        <w:rPr>
          <w:rFonts w:cs="Arial"/>
          <w:color w:val="161718" w:themeColor="text1"/>
          <w:szCs w:val="28"/>
        </w:rPr>
        <w:t>Group</w:t>
      </w:r>
      <w:proofErr w:type="spellEnd"/>
      <w:r w:rsidRPr="009A5121">
        <w:rPr>
          <w:rFonts w:cs="Arial"/>
          <w:color w:val="161718" w:themeColor="text1"/>
          <w:szCs w:val="28"/>
        </w:rPr>
        <w:t xml:space="preserve"> el cual correspondía a EJB3. JPA 2.0 sería el trabajo del JSR 317 y posteriormente JPA 2.1 en el JSR 338.</w:t>
      </w:r>
    </w:p>
    <w:p w14:paraId="35CE5E34" w14:textId="77777777" w:rsidR="009A5121" w:rsidRPr="009A5121" w:rsidRDefault="009A5121" w:rsidP="009A5121">
      <w:pPr>
        <w:rPr>
          <w:rFonts w:cs="Arial"/>
          <w:color w:val="161718" w:themeColor="text1"/>
          <w:szCs w:val="28"/>
        </w:rPr>
      </w:pPr>
      <w:r w:rsidRPr="009A5121">
        <w:rPr>
          <w:rFonts w:cs="Arial"/>
          <w:color w:val="161718" w:themeColor="text1"/>
          <w:szCs w:val="28"/>
        </w:rPr>
        <w:t>Persistencia en este contexto cubre tres áreas:</w:t>
      </w:r>
    </w:p>
    <w:p w14:paraId="3B82DB3B"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La API en sí misma, definida en el paquete </w:t>
      </w:r>
      <w:proofErr w:type="spellStart"/>
      <w:proofErr w:type="gramStart"/>
      <w:r w:rsidRPr="009A5121">
        <w:rPr>
          <w:rFonts w:cs="Arial"/>
          <w:color w:val="161718" w:themeColor="text1"/>
          <w:szCs w:val="28"/>
        </w:rPr>
        <w:t>javax.persistence</w:t>
      </w:r>
      <w:proofErr w:type="spellEnd"/>
      <w:proofErr w:type="gramEnd"/>
    </w:p>
    <w:p w14:paraId="26213D21"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El lenguaje de consulta Java </w:t>
      </w:r>
      <w:proofErr w:type="spellStart"/>
      <w:r w:rsidRPr="009A5121">
        <w:rPr>
          <w:rFonts w:cs="Arial"/>
          <w:color w:val="161718" w:themeColor="text1"/>
          <w:szCs w:val="28"/>
        </w:rPr>
        <w:t>Persistence</w:t>
      </w:r>
      <w:proofErr w:type="spellEnd"/>
      <w:r w:rsidRPr="009A5121">
        <w:rPr>
          <w:rFonts w:cs="Arial"/>
          <w:color w:val="161718" w:themeColor="text1"/>
          <w:szCs w:val="28"/>
        </w:rPr>
        <w:t xml:space="preserve"> </w:t>
      </w:r>
      <w:proofErr w:type="spellStart"/>
      <w:r w:rsidRPr="009A5121">
        <w:rPr>
          <w:rFonts w:cs="Arial"/>
          <w:color w:val="161718" w:themeColor="text1"/>
          <w:szCs w:val="28"/>
        </w:rPr>
        <w:t>Query</w:t>
      </w:r>
      <w:proofErr w:type="spellEnd"/>
      <w:r w:rsidRPr="009A5121">
        <w:rPr>
          <w:rFonts w:cs="Arial"/>
          <w:color w:val="161718" w:themeColor="text1"/>
          <w:szCs w:val="28"/>
        </w:rPr>
        <w:t xml:space="preserve"> </w:t>
      </w:r>
      <w:proofErr w:type="spellStart"/>
      <w:r w:rsidRPr="009A5121">
        <w:rPr>
          <w:rFonts w:cs="Arial"/>
          <w:color w:val="161718" w:themeColor="text1"/>
          <w:szCs w:val="28"/>
        </w:rPr>
        <w:t>Language</w:t>
      </w:r>
      <w:proofErr w:type="spellEnd"/>
      <w:r w:rsidRPr="009A5121">
        <w:rPr>
          <w:rFonts w:cs="Arial"/>
          <w:color w:val="161718" w:themeColor="text1"/>
          <w:szCs w:val="28"/>
        </w:rPr>
        <w:t xml:space="preserve"> (JPQL).</w:t>
      </w:r>
    </w:p>
    <w:p w14:paraId="6432D488" w14:textId="77777777" w:rsidR="009A5121" w:rsidRPr="009A5121" w:rsidRDefault="009A5121" w:rsidP="009A5121">
      <w:pPr>
        <w:rPr>
          <w:rFonts w:cs="Arial"/>
          <w:color w:val="161718" w:themeColor="text1"/>
          <w:szCs w:val="28"/>
        </w:rPr>
      </w:pPr>
      <w:r w:rsidRPr="009A5121">
        <w:rPr>
          <w:rFonts w:cs="Arial"/>
          <w:color w:val="161718" w:themeColor="text1"/>
          <w:szCs w:val="28"/>
        </w:rPr>
        <w:t>Metadatos objeto/relacional.</w:t>
      </w:r>
    </w:p>
    <w:p w14:paraId="2A24E3BE" w14:textId="77777777" w:rsidR="009A5121" w:rsidRDefault="009A5121" w:rsidP="009A5121">
      <w:pPr>
        <w:rPr>
          <w:rFonts w:ascii="Zizou Slab Medium" w:eastAsia="Times New Roman" w:hAnsi="Zizou Slab Medium" w:cs="Arial"/>
          <w:color w:val="161718" w:themeColor="text1"/>
          <w:szCs w:val="28"/>
          <w:u w:val="single"/>
          <w:lang w:eastAsia="es-ES"/>
        </w:rPr>
      </w:pPr>
      <w:r w:rsidRPr="009A5121">
        <w:rPr>
          <w:rFonts w:cs="Arial"/>
          <w:color w:val="161718" w:themeColor="text1"/>
          <w:szCs w:val="28"/>
        </w:rPr>
        <w:t>El objetivo que persigue el diseño de esta API es no perder las ventajas de la orientación a objetos al interactuar con una base de datos (siguiendo el patrón de mapeo objeto-relacional), como sí pasaba con EJB2, y permitir usar objetos regulares (conocidos como POJO).</w:t>
      </w:r>
      <w:r w:rsidRPr="009A5121">
        <w:rPr>
          <w:rFonts w:ascii="Zizou Slab Medium" w:eastAsia="Times New Roman" w:hAnsi="Zizou Slab Medium" w:cs="Arial"/>
          <w:color w:val="161718" w:themeColor="text1"/>
          <w:szCs w:val="28"/>
          <w:u w:val="single"/>
          <w:lang w:eastAsia="es-ES"/>
        </w:rPr>
        <w:t xml:space="preserve"> </w:t>
      </w:r>
    </w:p>
    <w:p w14:paraId="57CDF672" w14:textId="47B29C59" w:rsidR="001F14A1" w:rsidRPr="00DA5853" w:rsidRDefault="001F14A1" w:rsidP="009A5121">
      <w:pPr>
        <w:rPr>
          <w:rFonts w:ascii="Zizou Slab Medium" w:eastAsia="Times New Roman" w:hAnsi="Zizou Slab Medium" w:cs="Arial"/>
          <w:color w:val="auto"/>
          <w:szCs w:val="28"/>
          <w:u w:val="single"/>
          <w:lang w:eastAsia="es-ES"/>
        </w:rPr>
      </w:pPr>
      <w:r w:rsidRPr="00DA5853">
        <w:rPr>
          <w:rFonts w:ascii="Zizou Slab Medium" w:eastAsia="Times New Roman" w:hAnsi="Zizou Slab Medium" w:cs="Arial"/>
          <w:color w:val="auto"/>
          <w:szCs w:val="28"/>
          <w:u w:val="single"/>
          <w:lang w:eastAsia="es-ES"/>
        </w:rPr>
        <w:t>Características</w:t>
      </w:r>
    </w:p>
    <w:p w14:paraId="0AEFFE38" w14:textId="423EA134"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Fácil acceso de datos</w:t>
      </w:r>
    </w:p>
    <w:p w14:paraId="77BB0E78" w14:textId="0DBEE43F"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Asignaciones entre el modelo conceptual y el esquema específico de almacenamiento pueden cambiar sin tener que cambiar el código de la aplicación</w:t>
      </w:r>
    </w:p>
    <w:p w14:paraId="6F46EFBE" w14:textId="5FC7225E"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Permite trabajar con datos en forma de objetos y propiedades </w:t>
      </w:r>
      <w:r w:rsidR="009A5121" w:rsidRPr="00DA5853">
        <w:rPr>
          <w:rFonts w:ascii="Zizou Slab Medium" w:eastAsia="Times New Roman" w:hAnsi="Zizou Slab Medium" w:cs="Arial"/>
          <w:color w:val="auto"/>
          <w:szCs w:val="28"/>
          <w:lang w:eastAsia="es-ES"/>
        </w:rPr>
        <w:t>específicas</w:t>
      </w:r>
      <w:r w:rsidRPr="00DA5853">
        <w:rPr>
          <w:rFonts w:ascii="Zizou Slab Medium" w:eastAsia="Times New Roman" w:hAnsi="Zizou Slab Medium" w:cs="Arial"/>
          <w:color w:val="auto"/>
          <w:szCs w:val="28"/>
          <w:lang w:eastAsia="es-ES"/>
        </w:rPr>
        <w:t xml:space="preserve"> del dominio</w:t>
      </w:r>
    </w:p>
    <w:p w14:paraId="63B31EE6" w14:textId="1009D698" w:rsidR="005A0727" w:rsidRPr="00DA5853" w:rsidRDefault="005A0727"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Se puede trabajar en un nivel más alto de abstracción cuando tratan con datos y puede crear y mantener aplicaciones orientadas a datos con menos código que en las aplicaciones tradicionales.</w:t>
      </w:r>
    </w:p>
    <w:p w14:paraId="3E602B93" w14:textId="77777777" w:rsidR="001F14A1" w:rsidRPr="00DA5853" w:rsidRDefault="001F14A1" w:rsidP="001F14A1">
      <w:pPr>
        <w:rPr>
          <w:rFonts w:ascii="Zizou Slab Medium" w:hAnsi="Zizou Slab Medium"/>
          <w:b/>
          <w:color w:val="auto"/>
          <w:szCs w:val="28"/>
        </w:rPr>
      </w:pPr>
      <w:r w:rsidRPr="00DA5853">
        <w:rPr>
          <w:rFonts w:ascii="Zizou Slab Medium" w:hAnsi="Zizou Slab Medium"/>
          <w:b/>
          <w:color w:val="auto"/>
          <w:szCs w:val="28"/>
        </w:rPr>
        <w:t>HTML5</w:t>
      </w:r>
    </w:p>
    <w:p w14:paraId="0A746FD6"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lastRenderedPageBreak/>
        <w:t>HTML5 es la última versión de HTML que nos permitirá el desarrollo de nuestro sitio web y darle una conectividad con nuestros controladores. El término representa dos conceptos diferentes:</w:t>
      </w:r>
    </w:p>
    <w:p w14:paraId="2FF31885"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 trata de una nueva versión de HTML, con nuevos elementos, atributos y comportamientos.</w:t>
      </w:r>
    </w:p>
    <w:p w14:paraId="1C006D80"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Contiene un conjunto más amplio de tecnologías que permite a los sitios Web y a las aplicaciones ser más diversas y de gran alcance. A este conjunto se le llama HTML5 y amigos, a menudo reducido a HTML</w:t>
      </w:r>
      <w:proofErr w:type="gramStart"/>
      <w:r w:rsidRPr="00DA5853">
        <w:rPr>
          <w:rFonts w:ascii="Zizou Slab Medium" w:eastAsia="Times New Roman" w:hAnsi="Zizou Slab Medium" w:cs="Arial"/>
          <w:sz w:val="28"/>
          <w:szCs w:val="28"/>
          <w:lang w:eastAsia="es-ES"/>
        </w:rPr>
        <w:t>5 .</w:t>
      </w:r>
      <w:proofErr w:type="gramEnd"/>
    </w:p>
    <w:p w14:paraId="57759067"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Diseñado para ser utilizable por todos los desarrolladores de Open Web, esta página referencia numerosos recursos sobre las tecnologías de HTML5, clasificados en varios grupos según su función.</w:t>
      </w:r>
    </w:p>
    <w:p w14:paraId="5431B581"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Semántica: Permite describir con mayor precisión cuál es su contenido.</w:t>
      </w:r>
    </w:p>
    <w:p w14:paraId="120CF9E5"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Conectividad: Permite comunicarse con el servidor de formas nuevas e innovadoras.</w:t>
      </w:r>
    </w:p>
    <w:p w14:paraId="16DB8C7A"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Sin conexión y almacenamiento: Permite a las páginas web almacenar datos localmente en el lado del cliente y operar sin conexión de manera más eficiente.</w:t>
      </w:r>
    </w:p>
    <w:p w14:paraId="7FA8E65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Multimedia: Nos otorga un excelente soporte para utilizar contenido multimedia como lo son audio y video nativamente.</w:t>
      </w:r>
    </w:p>
    <w:p w14:paraId="0D9925B2"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Gráficos y efectos 2D/3D: Proporciona una amplia gama de nuevas características que se ocupan de los gráficos en la web como lo son </w:t>
      </w:r>
      <w:proofErr w:type="spellStart"/>
      <w:r w:rsidRPr="00DA5853">
        <w:rPr>
          <w:rFonts w:ascii="Zizou Slab Medium" w:eastAsia="Times New Roman" w:hAnsi="Zizou Slab Medium" w:cs="Arial"/>
          <w:sz w:val="28"/>
          <w:szCs w:val="28"/>
          <w:lang w:eastAsia="es-ES"/>
        </w:rPr>
        <w:t>canvas</w:t>
      </w:r>
      <w:proofErr w:type="spellEnd"/>
      <w:r w:rsidRPr="00DA5853">
        <w:rPr>
          <w:rFonts w:ascii="Zizou Slab Medium" w:eastAsia="Times New Roman" w:hAnsi="Zizou Slab Medium" w:cs="Arial"/>
          <w:sz w:val="28"/>
          <w:szCs w:val="28"/>
          <w:lang w:eastAsia="es-ES"/>
        </w:rPr>
        <w:t xml:space="preserve"> 2D, </w:t>
      </w:r>
      <w:proofErr w:type="spellStart"/>
      <w:r w:rsidRPr="00DA5853">
        <w:rPr>
          <w:rFonts w:ascii="Zizou Slab Medium" w:eastAsia="Times New Roman" w:hAnsi="Zizou Slab Medium" w:cs="Arial"/>
          <w:sz w:val="28"/>
          <w:szCs w:val="28"/>
          <w:lang w:eastAsia="es-ES"/>
        </w:rPr>
        <w:t>WebGL</w:t>
      </w:r>
      <w:proofErr w:type="spellEnd"/>
      <w:r w:rsidRPr="00DA5853">
        <w:rPr>
          <w:rFonts w:ascii="Zizou Slab Medium" w:eastAsia="Times New Roman" w:hAnsi="Zizou Slab Medium" w:cs="Arial"/>
          <w:sz w:val="28"/>
          <w:szCs w:val="28"/>
          <w:lang w:eastAsia="es-ES"/>
        </w:rPr>
        <w:t>, SVG, etc.</w:t>
      </w:r>
    </w:p>
    <w:p w14:paraId="4747D6D6"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Rendimiento e Integración: Proporciona una mayor optimización de la velocidad y un mejor uso del hardware.</w:t>
      </w:r>
    </w:p>
    <w:p w14:paraId="2A0999EC"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Acceso al dispositivo: Proporciona </w:t>
      </w:r>
      <w:proofErr w:type="spellStart"/>
      <w:r w:rsidRPr="00DA5853">
        <w:rPr>
          <w:rFonts w:ascii="Zizou Slab Medium" w:eastAsia="Times New Roman" w:hAnsi="Zizou Slab Medium" w:cs="Arial"/>
          <w:sz w:val="28"/>
          <w:szCs w:val="28"/>
          <w:lang w:eastAsia="es-ES"/>
        </w:rPr>
        <w:t>APIs</w:t>
      </w:r>
      <w:proofErr w:type="spellEnd"/>
      <w:r w:rsidRPr="00DA5853">
        <w:rPr>
          <w:rFonts w:ascii="Zizou Slab Medium" w:eastAsia="Times New Roman" w:hAnsi="Zizou Slab Medium" w:cs="Arial"/>
          <w:sz w:val="28"/>
          <w:szCs w:val="28"/>
          <w:lang w:eastAsia="es-ES"/>
        </w:rPr>
        <w:t xml:space="preserve"> para el uso de varios componentes internos de entrada y salida de nuestro dispositivo.</w:t>
      </w:r>
    </w:p>
    <w:p w14:paraId="4D62C5D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CSS3: Nos ofrece una nueva gran variedad de opciones para hacer diseños más sofisticados.</w:t>
      </w:r>
    </w:p>
    <w:p w14:paraId="614C40B6"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25A075CB" w14:textId="77777777" w:rsidR="00EC5B3B" w:rsidRDefault="00EC5B3B" w:rsidP="001F14A1">
      <w:pPr>
        <w:rPr>
          <w:rFonts w:ascii="Zizou Slab Medium" w:hAnsi="Zizou Slab Medium"/>
          <w:b/>
          <w:color w:val="auto"/>
          <w:szCs w:val="28"/>
          <w:lang w:val="es-MX"/>
        </w:rPr>
      </w:pPr>
    </w:p>
    <w:p w14:paraId="455B7922"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CSS3</w:t>
      </w:r>
    </w:p>
    <w:p w14:paraId="6142E038" w14:textId="77777777" w:rsidR="001F14A1" w:rsidRPr="00DA5853" w:rsidRDefault="001F14A1" w:rsidP="001F14A1">
      <w:pPr>
        <w:rPr>
          <w:rFonts w:ascii="Zizou Slab Medium" w:hAnsi="Zizou Slab Medium"/>
          <w:color w:val="auto"/>
          <w:spacing w:val="-3"/>
          <w:szCs w:val="28"/>
          <w:shd w:val="clear" w:color="auto" w:fill="FFFFFF"/>
          <w:lang w:val="es-ES"/>
        </w:rPr>
      </w:pPr>
      <w:r w:rsidRPr="00DA5853">
        <w:rPr>
          <w:rFonts w:ascii="Zizou Slab Medium" w:hAnsi="Zizou Slab Medium"/>
          <w:color w:val="auto"/>
          <w:spacing w:val="-3"/>
          <w:szCs w:val="28"/>
          <w:shd w:val="clear" w:color="auto" w:fill="FFFFFF"/>
        </w:rPr>
        <w:t>CSS es un lenguaje de diseño gráfico que permite definir y crear la presentación de un documento estructurado escrito en un lenguaje de marcado</w:t>
      </w:r>
      <w:r w:rsidRPr="00DA5853">
        <w:rPr>
          <w:rFonts w:ascii="Zizou Slab Medium" w:hAnsi="Zizou Slab Medium"/>
          <w:color w:val="auto"/>
          <w:szCs w:val="28"/>
        </w:rPr>
        <w:t xml:space="preserve"> </w:t>
      </w:r>
      <w:r w:rsidRPr="00DA5853">
        <w:rPr>
          <w:rFonts w:ascii="Zizou Slab Medium" w:hAnsi="Zizou Slab Medium"/>
          <w:color w:val="auto"/>
          <w:spacing w:val="-3"/>
          <w:szCs w:val="28"/>
          <w:shd w:val="clear" w:color="auto" w:fill="FFFFFF"/>
        </w:rPr>
        <w:t xml:space="preserve">nos permitirá la instauración de estilos en nuestro sitio web y podremos manejar el diseño este. Es </w:t>
      </w:r>
      <w:r w:rsidRPr="00DA5853">
        <w:rPr>
          <w:rFonts w:ascii="Zizou Slab Medium" w:hAnsi="Zizou Slab Medium"/>
          <w:color w:val="auto"/>
          <w:spacing w:val="-3"/>
          <w:szCs w:val="28"/>
          <w:shd w:val="clear" w:color="auto" w:fill="FFFFFF"/>
        </w:rPr>
        <w:lastRenderedPageBreak/>
        <w:t>muy usado para establecer el diseño visual de los documentos web e interfaces de usuario escritas en HTML.</w:t>
      </w:r>
    </w:p>
    <w:p w14:paraId="5DA0C080"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Sus siglas corresponden a “</w:t>
      </w:r>
      <w:proofErr w:type="spellStart"/>
      <w:r w:rsidRPr="00DA5853">
        <w:rPr>
          <w:rFonts w:ascii="Zizou Slab Medium" w:eastAsia="Times New Roman" w:hAnsi="Zizou Slab Medium" w:cs="Arial"/>
          <w:color w:val="auto"/>
          <w:szCs w:val="28"/>
          <w:lang w:eastAsia="es-ES"/>
        </w:rPr>
        <w:t>Cascading</w:t>
      </w:r>
      <w:proofErr w:type="spellEnd"/>
      <w:r w:rsidRPr="00DA5853">
        <w:rPr>
          <w:rFonts w:ascii="Zizou Slab Medium" w:eastAsia="Times New Roman" w:hAnsi="Zizou Slab Medium" w:cs="Arial"/>
          <w:color w:val="auto"/>
          <w:szCs w:val="28"/>
          <w:lang w:eastAsia="es-ES"/>
        </w:rPr>
        <w:t xml:space="preserve"> Style </w:t>
      </w:r>
      <w:proofErr w:type="spellStart"/>
      <w:r w:rsidRPr="00DA5853">
        <w:rPr>
          <w:rFonts w:ascii="Zizou Slab Medium" w:eastAsia="Times New Roman" w:hAnsi="Zizou Slab Medium" w:cs="Arial"/>
          <w:color w:val="auto"/>
          <w:szCs w:val="28"/>
          <w:lang w:eastAsia="es-ES"/>
        </w:rPr>
        <w:t>Sheets</w:t>
      </w:r>
      <w:proofErr w:type="spellEnd"/>
      <w:r w:rsidRPr="00DA5853">
        <w:rPr>
          <w:rFonts w:ascii="Zizou Slab Medium" w:eastAsia="Times New Roman" w:hAnsi="Zizou Slab Medium" w:cs="Arial"/>
          <w:color w:val="auto"/>
          <w:szCs w:val="28"/>
          <w:lang w:eastAsia="es-ES"/>
        </w:rPr>
        <w:t>”, que tiene el siguiente significado:</w:t>
      </w:r>
    </w:p>
    <w:p w14:paraId="7B05C783"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Cascading</w:t>
      </w:r>
      <w:proofErr w:type="spellEnd"/>
      <w:r w:rsidRPr="00DA5853">
        <w:rPr>
          <w:rFonts w:ascii="Zizou Slab Medium" w:eastAsia="Times New Roman" w:hAnsi="Zizou Slab Medium" w:cs="Arial"/>
          <w:sz w:val="28"/>
          <w:szCs w:val="28"/>
          <w:lang w:eastAsia="es-ES"/>
        </w:rPr>
        <w:t>, que significa que los estilos que aplicamos a los elementos de una página web se propagan a los elementos que contiene, se propagan en cascada.</w:t>
      </w:r>
    </w:p>
    <w:p w14:paraId="27C3E4B4"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Style, porque mediante CSS lo que hacemos es aplicar estilos visuales a los distintos elementos de nuestra página web.</w:t>
      </w:r>
    </w:p>
    <w:p w14:paraId="21298776"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Sheets</w:t>
      </w:r>
      <w:proofErr w:type="spellEnd"/>
      <w:r w:rsidRPr="00DA5853">
        <w:rPr>
          <w:rFonts w:ascii="Zizou Slab Medium" w:eastAsia="Times New Roman" w:hAnsi="Zizou Slab Medium" w:cs="Arial"/>
          <w:sz w:val="28"/>
          <w:szCs w:val="28"/>
          <w:lang w:eastAsia="es-ES"/>
        </w:rPr>
        <w:t>, que significa hojas, porque los estilos de una página web se añaden en ficheros aparte, en ficheros con la extensión .</w:t>
      </w:r>
      <w:proofErr w:type="spellStart"/>
      <w:r w:rsidRPr="00DA5853">
        <w:rPr>
          <w:rFonts w:ascii="Zizou Slab Medium" w:eastAsia="Times New Roman" w:hAnsi="Zizou Slab Medium" w:cs="Arial"/>
          <w:sz w:val="28"/>
          <w:szCs w:val="28"/>
          <w:lang w:eastAsia="es-ES"/>
        </w:rPr>
        <w:t>css</w:t>
      </w:r>
      <w:proofErr w:type="spellEnd"/>
      <w:r w:rsidRPr="00DA5853">
        <w:rPr>
          <w:rFonts w:ascii="Zizou Slab Medium" w:eastAsia="Times New Roman" w:hAnsi="Zizou Slab Medium" w:cs="Arial"/>
          <w:sz w:val="28"/>
          <w:szCs w:val="28"/>
          <w:lang w:eastAsia="es-ES"/>
        </w:rPr>
        <w:t xml:space="preserve"> de manera general.</w:t>
      </w:r>
    </w:p>
    <w:p w14:paraId="513E8AF0"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6765078E"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Bootstrap4</w:t>
      </w:r>
    </w:p>
    <w:p w14:paraId="3834FB2F" w14:textId="2BC7036E" w:rsidR="001F14A1" w:rsidRPr="00DA5853" w:rsidRDefault="001F14A1" w:rsidP="00EC5B3B">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Bootstrap es una biblioteca multiplataforma o conjunto de herramientas de código abierto para diseño de sitios y aplicaciones web</w:t>
      </w:r>
      <w:r w:rsidRPr="00DA5853">
        <w:rPr>
          <w:rFonts w:ascii="Zizou Slab Medium" w:hAnsi="Zizou Slab Medium"/>
          <w:color w:val="auto"/>
          <w:szCs w:val="28"/>
        </w:rPr>
        <w:t xml:space="preserve"> </w:t>
      </w:r>
      <w:r w:rsidRPr="00DA5853">
        <w:rPr>
          <w:rFonts w:ascii="Zizou Slab Medium" w:eastAsia="Times New Roman" w:hAnsi="Zizou Slab Medium" w:cs="Arial"/>
          <w:color w:val="auto"/>
          <w:szCs w:val="28"/>
          <w:lang w:eastAsia="es-ES"/>
        </w:rPr>
        <w:t xml:space="preserve">nos ayudará a combinar el servicio de HTML, CSS, JavaScript para desarrollar el </w:t>
      </w:r>
      <w:proofErr w:type="spellStart"/>
      <w:r w:rsidRPr="00DA5853">
        <w:rPr>
          <w:rFonts w:ascii="Zizou Slab Medium" w:eastAsia="Times New Roman" w:hAnsi="Zizou Slab Medium" w:cs="Arial"/>
          <w:color w:val="auto"/>
          <w:szCs w:val="28"/>
          <w:lang w:eastAsia="es-ES"/>
        </w:rPr>
        <w:t>frontend</w:t>
      </w:r>
      <w:proofErr w:type="spellEnd"/>
      <w:r w:rsidRPr="00DA5853">
        <w:rPr>
          <w:rFonts w:ascii="Zizou Slab Medium" w:eastAsia="Times New Roman" w:hAnsi="Zizou Slab Medium" w:cs="Arial"/>
          <w:color w:val="auto"/>
          <w:szCs w:val="28"/>
          <w:lang w:eastAsia="es-ES"/>
        </w:rPr>
        <w:t xml:space="preserve"> de nuestro sitio web con estilos dinámicos y agradables para nuestros clientes. Contiene plantillas de diseño con tipografía, formularios, botones, cuadros, menús de navegación y otros elementos de diseño basado en HTML y CSS, así como extensiones de JavaScript adicionales. A diferencia de muchos </w:t>
      </w:r>
      <w:proofErr w:type="spellStart"/>
      <w:r w:rsidRPr="00DA5853">
        <w:rPr>
          <w:rFonts w:ascii="Zizou Slab Medium" w:eastAsia="Times New Roman" w:hAnsi="Zizou Slab Medium" w:cs="Arial"/>
          <w:color w:val="auto"/>
          <w:szCs w:val="28"/>
          <w:lang w:eastAsia="es-ES"/>
        </w:rPr>
        <w:t>frameworks</w:t>
      </w:r>
      <w:proofErr w:type="spellEnd"/>
      <w:r w:rsidRPr="00DA5853">
        <w:rPr>
          <w:rFonts w:ascii="Zizou Slab Medium" w:eastAsia="Times New Roman" w:hAnsi="Zizou Slab Medium" w:cs="Arial"/>
          <w:color w:val="auto"/>
          <w:szCs w:val="28"/>
          <w:lang w:eastAsia="es-ES"/>
        </w:rPr>
        <w:t xml:space="preserve"> web, </w:t>
      </w:r>
    </w:p>
    <w:p w14:paraId="63951DBA"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Adobe XD</w:t>
      </w:r>
    </w:p>
    <w:p w14:paraId="6AA258BC"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Adobe XD, o Adobe </w:t>
      </w:r>
      <w:proofErr w:type="spellStart"/>
      <w:r w:rsidRPr="00DA5853">
        <w:rPr>
          <w:rFonts w:ascii="Zizou Slab Medium" w:eastAsia="Times New Roman" w:hAnsi="Zizou Slab Medium" w:cs="Arial"/>
          <w:color w:val="auto"/>
          <w:szCs w:val="28"/>
          <w:lang w:eastAsia="es-ES"/>
        </w:rPr>
        <w:t>Experience</w:t>
      </w:r>
      <w:proofErr w:type="spellEnd"/>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Design</w:t>
      </w:r>
      <w:proofErr w:type="spellEnd"/>
      <w:r w:rsidRPr="00DA5853">
        <w:rPr>
          <w:rFonts w:ascii="Zizou Slab Medium" w:eastAsia="Times New Roman" w:hAnsi="Zizou Slab Medium" w:cs="Arial"/>
          <w:color w:val="auto"/>
          <w:szCs w:val="28"/>
          <w:lang w:eastAsia="es-ES"/>
        </w:rPr>
        <w:t xml:space="preserve">, nos permitirá el desarrollo de </w:t>
      </w:r>
      <w:proofErr w:type="spellStart"/>
      <w:r w:rsidRPr="00DA5853">
        <w:rPr>
          <w:rFonts w:ascii="Zizou Slab Medium" w:eastAsia="Times New Roman" w:hAnsi="Zizou Slab Medium" w:cs="Arial"/>
          <w:color w:val="auto"/>
          <w:szCs w:val="28"/>
          <w:lang w:eastAsia="es-ES"/>
        </w:rPr>
        <w:t>wireframes</w:t>
      </w:r>
      <w:proofErr w:type="spellEnd"/>
      <w:r w:rsidRPr="00DA5853">
        <w:rPr>
          <w:rFonts w:ascii="Zizou Slab Medium" w:eastAsia="Times New Roman" w:hAnsi="Zizou Slab Medium" w:cs="Arial"/>
          <w:color w:val="auto"/>
          <w:szCs w:val="28"/>
          <w:lang w:eastAsia="es-ES"/>
        </w:rPr>
        <w:t xml:space="preserve"> de alta fidelidad que nos permitirá la visualización del proyecto en un estado más avanzando, es una herramienta de edición de gráficos que funciona para crear interfaces de páginas web y de aplicaciones. Permite al diseñador enfocarse en la experiencia del usuario al navegar, con un rango mínimo de error y en el menor tiempo posible.</w:t>
      </w:r>
    </w:p>
    <w:p w14:paraId="71332146" w14:textId="77777777" w:rsidR="001F14A1" w:rsidRPr="00DA5853" w:rsidRDefault="001F14A1" w:rsidP="001F14A1">
      <w:pPr>
        <w:rPr>
          <w:rFonts w:ascii="Zizou Slab Medium" w:eastAsiaTheme="minorHAnsi" w:hAnsi="Zizou Slab Medium" w:cs="Arial"/>
          <w:color w:val="auto"/>
          <w:szCs w:val="28"/>
          <w:shd w:val="clear" w:color="auto" w:fill="FFFFFF"/>
        </w:rPr>
      </w:pPr>
      <w:proofErr w:type="spellStart"/>
      <w:r w:rsidRPr="00DA5853">
        <w:rPr>
          <w:rFonts w:ascii="Zizou Slab Medium" w:hAnsi="Zizou Slab Medium"/>
          <w:b/>
          <w:color w:val="auto"/>
          <w:szCs w:val="28"/>
          <w:lang w:val="es-MX"/>
        </w:rPr>
        <w:t>Lucidchart</w:t>
      </w:r>
      <w:proofErr w:type="spellEnd"/>
      <w:r w:rsidRPr="00DA5853">
        <w:rPr>
          <w:rFonts w:ascii="Zizou Slab Medium" w:hAnsi="Zizou Slab Medium"/>
          <w:b/>
          <w:color w:val="auto"/>
          <w:szCs w:val="28"/>
          <w:lang w:val="es-MX"/>
        </w:rPr>
        <w:t> </w:t>
      </w:r>
    </w:p>
    <w:p w14:paraId="519079BB"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Es una herramienta de diagramación </w:t>
      </w:r>
      <w:hyperlink r:id="rId44" w:tooltip="Computación en la nube" w:history="1">
        <w:r w:rsidRPr="00DA5853">
          <w:rPr>
            <w:rStyle w:val="Hipervnculo"/>
            <w:rFonts w:ascii="Zizou Slab Medium" w:hAnsi="Zizou Slab Medium"/>
            <w:color w:val="auto"/>
            <w:szCs w:val="28"/>
            <w:lang w:eastAsia="es-ES"/>
          </w:rPr>
          <w:t>basada en la web</w:t>
        </w:r>
      </w:hyperlink>
      <w:r w:rsidRPr="00DA5853">
        <w:rPr>
          <w:rFonts w:ascii="Zizou Slab Medium" w:eastAsia="Times New Roman" w:hAnsi="Zizou Slab Medium" w:cs="Arial"/>
          <w:color w:val="auto"/>
          <w:szCs w:val="28"/>
          <w:lang w:eastAsia="es-ES"/>
        </w:rPr>
        <w:t>, que permite a los usuarios colaborar y trabajar juntos en tiempo real, creando </w:t>
      </w:r>
      <w:hyperlink r:id="rId45" w:tooltip="Diagramas de flujo" w:history="1">
        <w:r w:rsidRPr="00DA5853">
          <w:rPr>
            <w:rStyle w:val="Hipervnculo"/>
            <w:rFonts w:ascii="Zizou Slab Medium" w:hAnsi="Zizou Slab Medium" w:cs="Arial"/>
            <w:color w:val="auto"/>
            <w:szCs w:val="28"/>
            <w:lang w:eastAsia="es-ES"/>
          </w:rPr>
          <w:t>diagramas de flujo</w:t>
        </w:r>
      </w:hyperlink>
      <w:r w:rsidRPr="00DA5853">
        <w:rPr>
          <w:rFonts w:ascii="Zizou Slab Medium" w:eastAsia="Times New Roman" w:hAnsi="Zizou Slab Medium" w:cs="Arial"/>
          <w:color w:val="auto"/>
          <w:szCs w:val="28"/>
          <w:lang w:eastAsia="es-ES"/>
        </w:rPr>
        <w:t>, </w:t>
      </w:r>
      <w:hyperlink r:id="rId46" w:history="1">
        <w:r w:rsidRPr="00DA5853">
          <w:rPr>
            <w:rStyle w:val="Hipervnculo"/>
            <w:rFonts w:ascii="Zizou Slab Medium" w:hAnsi="Zizou Slab Medium" w:cs="Arial"/>
            <w:color w:val="auto"/>
            <w:szCs w:val="28"/>
            <w:lang w:eastAsia="es-ES"/>
          </w:rPr>
          <w:t>organigramas</w:t>
        </w:r>
      </w:hyperlink>
      <w:r w:rsidRPr="00DA5853">
        <w:rPr>
          <w:rFonts w:ascii="Zizou Slab Medium" w:eastAsia="Times New Roman" w:hAnsi="Zizou Slab Medium" w:cs="Arial"/>
          <w:color w:val="auto"/>
          <w:szCs w:val="28"/>
          <w:lang w:eastAsia="es-ES"/>
        </w:rPr>
        <w:t>, </w:t>
      </w:r>
      <w:hyperlink r:id="rId47" w:tooltip="Wireframe (Diseño web)" w:history="1">
        <w:r w:rsidRPr="00DA5853">
          <w:rPr>
            <w:rStyle w:val="Hipervnculo"/>
            <w:rFonts w:ascii="Zizou Slab Medium" w:hAnsi="Zizou Slab Medium" w:cs="Arial"/>
            <w:color w:val="auto"/>
            <w:szCs w:val="28"/>
            <w:lang w:eastAsia="es-ES"/>
          </w:rPr>
          <w:t>esquemas de sitios web</w:t>
        </w:r>
      </w:hyperlink>
      <w:r w:rsidRPr="00DA5853">
        <w:rPr>
          <w:rFonts w:ascii="Zizou Slab Medium" w:eastAsia="Times New Roman" w:hAnsi="Zizou Slab Medium" w:cs="Arial"/>
          <w:color w:val="auto"/>
          <w:szCs w:val="28"/>
          <w:lang w:eastAsia="es-ES"/>
        </w:rPr>
        <w:t>, diseños </w:t>
      </w:r>
      <w:hyperlink r:id="rId48" w:tooltip="UML" w:history="1">
        <w:r w:rsidRPr="00DA5853">
          <w:rPr>
            <w:rStyle w:val="Hipervnculo"/>
            <w:rFonts w:ascii="Zizou Slab Medium" w:hAnsi="Zizou Slab Medium" w:cs="Arial"/>
            <w:color w:val="auto"/>
            <w:szCs w:val="28"/>
            <w:lang w:eastAsia="es-ES"/>
          </w:rPr>
          <w:t>UML</w:t>
        </w:r>
      </w:hyperlink>
      <w:r w:rsidRPr="00DA5853">
        <w:rPr>
          <w:rFonts w:ascii="Zizou Slab Medium" w:eastAsia="Times New Roman" w:hAnsi="Zizou Slab Medium" w:cs="Arial"/>
          <w:color w:val="auto"/>
          <w:szCs w:val="28"/>
          <w:lang w:eastAsia="es-ES"/>
        </w:rPr>
        <w:t>, </w:t>
      </w:r>
      <w:hyperlink r:id="rId49" w:tooltip="Mapas mentales" w:history="1">
        <w:r w:rsidRPr="00DA5853">
          <w:rPr>
            <w:rStyle w:val="Hipervnculo"/>
            <w:rFonts w:ascii="Zizou Slab Medium" w:hAnsi="Zizou Slab Medium" w:cs="Arial"/>
            <w:color w:val="auto"/>
            <w:szCs w:val="28"/>
            <w:lang w:eastAsia="es-ES"/>
          </w:rPr>
          <w:t>mapas mentales</w:t>
        </w:r>
      </w:hyperlink>
      <w:r w:rsidRPr="00DA5853">
        <w:rPr>
          <w:rFonts w:ascii="Zizou Slab Medium" w:eastAsia="Times New Roman" w:hAnsi="Zizou Slab Medium" w:cs="Arial"/>
          <w:color w:val="auto"/>
          <w:szCs w:val="28"/>
          <w:lang w:eastAsia="es-ES"/>
        </w:rPr>
        <w:t xml:space="preserve">, prototipos de software y muchos otros tipos de diagrama. Construida con </w:t>
      </w:r>
      <w:r w:rsidRPr="00DA5853">
        <w:rPr>
          <w:rFonts w:ascii="Zizou Slab Medium" w:eastAsia="Times New Roman" w:hAnsi="Zizou Slab Medium" w:cs="Arial"/>
          <w:color w:val="auto"/>
          <w:szCs w:val="28"/>
          <w:lang w:eastAsia="es-ES"/>
        </w:rPr>
        <w:lastRenderedPageBreak/>
        <w:t>estándares web, como </w:t>
      </w:r>
      <w:hyperlink r:id="rId50" w:tooltip="HTML5" w:history="1">
        <w:r w:rsidRPr="00DA5853">
          <w:rPr>
            <w:rStyle w:val="Hipervnculo"/>
            <w:rFonts w:ascii="Zizou Slab Medium" w:hAnsi="Zizou Slab Medium" w:cs="Arial"/>
            <w:color w:val="auto"/>
            <w:szCs w:val="28"/>
            <w:lang w:eastAsia="es-ES"/>
          </w:rPr>
          <w:t>HTML5</w:t>
        </w:r>
      </w:hyperlink>
      <w:r w:rsidRPr="00DA5853">
        <w:rPr>
          <w:rFonts w:ascii="Zizou Slab Medium" w:eastAsia="Times New Roman" w:hAnsi="Zizou Slab Medium" w:cs="Arial"/>
          <w:color w:val="auto"/>
          <w:szCs w:val="28"/>
          <w:lang w:eastAsia="es-ES"/>
        </w:rPr>
        <w:t> y </w:t>
      </w:r>
      <w:hyperlink r:id="rId51" w:tooltip="JavaScript" w:history="1">
        <w:r w:rsidRPr="00DA5853">
          <w:rPr>
            <w:rStyle w:val="Hipervnculo"/>
            <w:rFonts w:ascii="Zizou Slab Medium" w:hAnsi="Zizou Slab Medium" w:cs="Arial"/>
            <w:color w:val="auto"/>
            <w:szCs w:val="28"/>
            <w:lang w:eastAsia="es-ES"/>
          </w:rPr>
          <w:t>JavaScript</w:t>
        </w:r>
      </w:hyperlink>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Lucidchart</w:t>
      </w:r>
      <w:proofErr w:type="spellEnd"/>
      <w:r w:rsidRPr="00DA5853">
        <w:rPr>
          <w:rFonts w:ascii="Zizou Slab Medium" w:eastAsia="Times New Roman" w:hAnsi="Zizou Slab Medium" w:cs="Arial"/>
          <w:color w:val="auto"/>
          <w:szCs w:val="28"/>
          <w:lang w:eastAsia="es-ES"/>
        </w:rPr>
        <w:t xml:space="preserve"> funciona en todos los navegadores web modernos, como </w:t>
      </w:r>
      <w:hyperlink r:id="rId52" w:tooltip="Google Chrome" w:history="1">
        <w:r w:rsidRPr="00DA5853">
          <w:rPr>
            <w:rStyle w:val="Hipervnculo"/>
            <w:rFonts w:ascii="Zizou Slab Medium" w:hAnsi="Zizou Slab Medium" w:cs="Arial"/>
            <w:color w:val="auto"/>
            <w:szCs w:val="28"/>
            <w:lang w:eastAsia="es-ES"/>
          </w:rPr>
          <w:t>Google Chrome</w:t>
        </w:r>
      </w:hyperlink>
      <w:r w:rsidRPr="00DA5853">
        <w:rPr>
          <w:rFonts w:ascii="Zizou Slab Medium" w:eastAsia="Times New Roman" w:hAnsi="Zizou Slab Medium" w:cs="Arial"/>
          <w:color w:val="auto"/>
          <w:szCs w:val="28"/>
          <w:lang w:eastAsia="es-ES"/>
        </w:rPr>
        <w:t>, </w:t>
      </w:r>
      <w:hyperlink r:id="rId53" w:tooltip="Mozilla Firefox" w:history="1">
        <w:r w:rsidRPr="00DA5853">
          <w:rPr>
            <w:rStyle w:val="Hipervnculo"/>
            <w:rFonts w:ascii="Zizou Slab Medium" w:hAnsi="Zizou Slab Medium" w:cs="Arial"/>
            <w:color w:val="auto"/>
            <w:szCs w:val="28"/>
            <w:lang w:eastAsia="es-ES"/>
          </w:rPr>
          <w:t>Firefox</w:t>
        </w:r>
      </w:hyperlink>
      <w:r w:rsidRPr="00DA5853">
        <w:rPr>
          <w:rFonts w:ascii="Zizou Slab Medium" w:eastAsia="Times New Roman" w:hAnsi="Zizou Slab Medium" w:cs="Arial"/>
          <w:color w:val="auto"/>
          <w:szCs w:val="28"/>
          <w:lang w:eastAsia="es-ES"/>
        </w:rPr>
        <w:t>, </w:t>
      </w:r>
      <w:hyperlink r:id="rId54" w:tooltip="Safari (navegador)" w:history="1">
        <w:r w:rsidRPr="00DA5853">
          <w:rPr>
            <w:rStyle w:val="Hipervnculo"/>
            <w:rFonts w:ascii="Zizou Slab Medium" w:hAnsi="Zizou Slab Medium" w:cs="Arial"/>
            <w:color w:val="auto"/>
            <w:szCs w:val="28"/>
            <w:lang w:eastAsia="es-ES"/>
          </w:rPr>
          <w:t>Safari</w:t>
        </w:r>
      </w:hyperlink>
      <w:r w:rsidRPr="00DA5853">
        <w:rPr>
          <w:rFonts w:ascii="Zizou Slab Medium" w:eastAsia="Times New Roman" w:hAnsi="Zizou Slab Medium" w:cs="Arial"/>
          <w:color w:val="auto"/>
          <w:szCs w:val="28"/>
          <w:lang w:eastAsia="es-ES"/>
        </w:rPr>
        <w:t> etc.</w:t>
      </w:r>
    </w:p>
    <w:p w14:paraId="2E9AEC27"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Structurizr</w:t>
      </w:r>
      <w:proofErr w:type="spellEnd"/>
    </w:p>
    <w:p w14:paraId="08625941" w14:textId="3A5F0016"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El objetivo de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es permitir a los desarrolladores de software crear fácilmente diagramas de arquitectura de software que reflejen el código.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combina el poder y la riqueza de un modelo, con la facilidad de uso que obtenemos de herramientas basadas en texto como </w:t>
      </w:r>
      <w:proofErr w:type="spellStart"/>
      <w:r w:rsidRPr="00DA5853">
        <w:rPr>
          <w:rFonts w:ascii="Zizou Slab Medium" w:eastAsia="Times New Roman" w:hAnsi="Zizou Slab Medium" w:cs="Arial"/>
          <w:color w:val="auto"/>
          <w:szCs w:val="28"/>
          <w:lang w:eastAsia="es-ES"/>
        </w:rPr>
        <w:t>PlantUML</w:t>
      </w:r>
      <w:proofErr w:type="spellEnd"/>
      <w:r w:rsidRPr="00DA5853">
        <w:rPr>
          <w:rFonts w:ascii="Zizou Slab Medium" w:eastAsia="Times New Roman" w:hAnsi="Zizou Slab Medium" w:cs="Arial"/>
          <w:color w:val="auto"/>
          <w:szCs w:val="28"/>
          <w:lang w:eastAsia="es-ES"/>
        </w:rPr>
        <w:t xml:space="preserve"> y </w:t>
      </w:r>
      <w:proofErr w:type="spellStart"/>
      <w:r w:rsidRPr="00DA5853">
        <w:rPr>
          <w:rFonts w:ascii="Zizou Slab Medium" w:eastAsia="Times New Roman" w:hAnsi="Zizou Slab Medium" w:cs="Arial"/>
          <w:color w:val="auto"/>
          <w:szCs w:val="28"/>
          <w:lang w:eastAsia="es-ES"/>
        </w:rPr>
        <w:t>WebSequenceDiagrams</w:t>
      </w:r>
      <w:proofErr w:type="spellEnd"/>
      <w:r w:rsidRPr="00DA5853">
        <w:rPr>
          <w:rFonts w:ascii="Zizou Slab Medium" w:eastAsia="Times New Roman" w:hAnsi="Zizou Slab Medium" w:cs="Arial"/>
          <w:color w:val="auto"/>
          <w:szCs w:val="28"/>
          <w:lang w:eastAsia="es-ES"/>
        </w:rPr>
        <w:t xml:space="preserve">. El modelo C4 proporciona una forma para que los desarrolladores de software creen un modelo relativamente rico, pero simple, de un sistema de software, que se puede visualizar usando una colección simple de diagramas jerárquicos. El modelo de arquitectura de software se crea escribiendo código Java o C # junto con la biblioteca del cliente para Java o .NET, lo que significa que la mayoría del modelo de arquitectura de software se puede extraer de su código. La integración de este proceso con su entorno de construcción continua significa que su modelo de arquitectura de software permanece actualizado. </w:t>
      </w:r>
    </w:p>
    <w:p w14:paraId="4006D839"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Vertabelo</w:t>
      </w:r>
    </w:p>
    <w:p w14:paraId="61A1D2BB"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Es un diseñador de bases de datos en línea que trabaja bajo Chrome desarrollado por la compañía para la que trabajo. La característica más importante de esta herramienta es que permite compartir modelos de base de datos en todo el equipo y colaborar en ellos a través del navegador web.</w:t>
      </w:r>
    </w:p>
    <w:p w14:paraId="181E297A"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Pivotal</w:t>
      </w:r>
      <w:proofErr w:type="spellEnd"/>
      <w:r w:rsidRPr="00DA5853">
        <w:rPr>
          <w:rFonts w:ascii="Zizou Slab Medium" w:hAnsi="Zizou Slab Medium"/>
          <w:b/>
          <w:color w:val="auto"/>
          <w:szCs w:val="28"/>
          <w:lang w:val="es-MX"/>
        </w:rPr>
        <w:t xml:space="preserve"> </w:t>
      </w:r>
      <w:proofErr w:type="spellStart"/>
      <w:r w:rsidRPr="00DA5853">
        <w:rPr>
          <w:rFonts w:ascii="Zizou Slab Medium" w:hAnsi="Zizou Slab Medium"/>
          <w:b/>
          <w:color w:val="auto"/>
          <w:szCs w:val="28"/>
          <w:lang w:val="es-MX"/>
        </w:rPr>
        <w:t>Tracker</w:t>
      </w:r>
      <w:proofErr w:type="spellEnd"/>
    </w:p>
    <w:p w14:paraId="5829E31E"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Es una herramienta de gestión de proyectos ágiles desarrollada por los expertos en desarrollo de software ágil. Fácil de usar, </w:t>
      </w:r>
      <w:proofErr w:type="spellStart"/>
      <w:r w:rsidRPr="00DA5853">
        <w:rPr>
          <w:rFonts w:ascii="Zizou Slab Medium" w:eastAsia="Times New Roman" w:hAnsi="Zizou Slab Medium" w:cs="Arial"/>
          <w:color w:val="auto"/>
          <w:szCs w:val="28"/>
          <w:lang w:eastAsia="es-ES"/>
        </w:rPr>
        <w:t>Tracker</w:t>
      </w:r>
      <w:proofErr w:type="spellEnd"/>
      <w:r w:rsidRPr="00DA5853">
        <w:rPr>
          <w:rFonts w:ascii="Zizou Slab Medium" w:eastAsia="Times New Roman" w:hAnsi="Zizou Slab Medium" w:cs="Arial"/>
          <w:color w:val="auto"/>
          <w:szCs w:val="28"/>
          <w:lang w:eastAsia="es-ES"/>
        </w:rPr>
        <w:t xml:space="preserve"> posibilita la colaboración en tiempo real en torno a un registro compartido priorizado. Cuando todos comparten la misma visión de lo que está sucediendo, los propietarios de productos saben dónde están las cosas y los desarrolladores saben en qué enfocarse.</w:t>
      </w:r>
    </w:p>
    <w:p w14:paraId="59FADFC5"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GitHub</w:t>
      </w:r>
    </w:p>
    <w:p w14:paraId="08677BA9" w14:textId="77777777" w:rsidR="001F14A1" w:rsidRPr="00DA5853" w:rsidRDefault="001F14A1" w:rsidP="001F14A1">
      <w:pPr>
        <w:spacing w:line="240" w:lineRule="auto"/>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lastRenderedPageBreak/>
        <w:t>Es una </w:t>
      </w:r>
      <w:hyperlink r:id="rId55" w:tooltip="Forja (software)" w:history="1">
        <w:r w:rsidRPr="00DA5853">
          <w:rPr>
            <w:rStyle w:val="Hipervnculo"/>
            <w:rFonts w:ascii="Zizou Slab Medium" w:hAnsi="Zizou Slab Medium" w:cs="Arial"/>
            <w:color w:val="auto"/>
            <w:szCs w:val="28"/>
            <w:lang w:eastAsia="es-ES"/>
          </w:rPr>
          <w:t>forja</w:t>
        </w:r>
      </w:hyperlink>
      <w:r w:rsidRPr="00DA5853">
        <w:rPr>
          <w:rFonts w:ascii="Zizou Slab Medium" w:eastAsia="Times New Roman" w:hAnsi="Zizou Slab Medium" w:cs="Arial"/>
          <w:color w:val="auto"/>
          <w:szCs w:val="28"/>
          <w:lang w:eastAsia="es-ES"/>
        </w:rPr>
        <w:t> (plataforma de desarrollo colaborativo) para alojar proyectos utilizando el sistema de </w:t>
      </w:r>
      <w:hyperlink r:id="rId56" w:tooltip="Control de versiones" w:history="1">
        <w:r w:rsidRPr="00DA5853">
          <w:rPr>
            <w:rStyle w:val="Hipervnculo"/>
            <w:rFonts w:ascii="Zizou Slab Medium" w:hAnsi="Zizou Slab Medium" w:cs="Arial"/>
            <w:color w:val="auto"/>
            <w:szCs w:val="28"/>
            <w:lang w:eastAsia="es-ES"/>
          </w:rPr>
          <w:t>control de versiones</w:t>
        </w:r>
      </w:hyperlink>
      <w:r w:rsidRPr="00DA5853">
        <w:rPr>
          <w:rFonts w:ascii="Zizou Slab Medium" w:eastAsia="Times New Roman" w:hAnsi="Zizou Slab Medium" w:cs="Arial"/>
          <w:color w:val="auto"/>
          <w:szCs w:val="28"/>
          <w:lang w:eastAsia="es-ES"/>
        </w:rPr>
        <w:t> </w:t>
      </w:r>
      <w:hyperlink r:id="rId57" w:tooltip="Git" w:history="1">
        <w:r w:rsidRPr="00DA5853">
          <w:rPr>
            <w:rStyle w:val="Hipervnculo"/>
            <w:rFonts w:ascii="Zizou Slab Medium" w:hAnsi="Zizou Slab Medium" w:cs="Arial"/>
            <w:color w:val="auto"/>
            <w:szCs w:val="28"/>
            <w:lang w:eastAsia="es-ES"/>
          </w:rPr>
          <w:t>Git</w:t>
        </w:r>
      </w:hyperlink>
      <w:r w:rsidRPr="00DA5853">
        <w:rPr>
          <w:rFonts w:ascii="Zizou Slab Medium" w:eastAsia="Times New Roman" w:hAnsi="Zizou Slab Medium" w:cs="Arial"/>
          <w:color w:val="auto"/>
          <w:szCs w:val="28"/>
          <w:lang w:eastAsia="es-ES"/>
        </w:rPr>
        <w:t>. Se utiliza principalmente para la creación de </w:t>
      </w:r>
      <w:hyperlink r:id="rId58" w:tooltip="Código fuente" w:history="1">
        <w:r w:rsidRPr="00DA5853">
          <w:rPr>
            <w:rStyle w:val="Hipervnculo"/>
            <w:rFonts w:ascii="Zizou Slab Medium" w:hAnsi="Zizou Slab Medium" w:cs="Arial"/>
            <w:color w:val="auto"/>
            <w:szCs w:val="28"/>
            <w:lang w:eastAsia="es-ES"/>
          </w:rPr>
          <w:t>código fuente</w:t>
        </w:r>
      </w:hyperlink>
      <w:r w:rsidRPr="00DA5853">
        <w:rPr>
          <w:rFonts w:ascii="Zizou Slab Medium" w:eastAsia="Times New Roman" w:hAnsi="Zizou Slab Medium" w:cs="Arial"/>
          <w:color w:val="auto"/>
          <w:szCs w:val="28"/>
          <w:lang w:eastAsia="es-ES"/>
        </w:rPr>
        <w:t> de </w:t>
      </w:r>
      <w:hyperlink r:id="rId59" w:tooltip="Programa informático" w:history="1">
        <w:r w:rsidRPr="00DA5853">
          <w:rPr>
            <w:rStyle w:val="Hipervnculo"/>
            <w:rFonts w:ascii="Zizou Slab Medium" w:hAnsi="Zizou Slab Medium" w:cs="Arial"/>
            <w:color w:val="auto"/>
            <w:szCs w:val="28"/>
            <w:lang w:eastAsia="es-ES"/>
          </w:rPr>
          <w:t>programas</w:t>
        </w:r>
      </w:hyperlink>
      <w:r w:rsidRPr="00DA5853">
        <w:rPr>
          <w:rFonts w:ascii="Zizou Slab Medium" w:eastAsia="Times New Roman" w:hAnsi="Zizou Slab Medium" w:cs="Arial"/>
          <w:color w:val="auto"/>
          <w:szCs w:val="28"/>
          <w:lang w:eastAsia="es-ES"/>
        </w:rPr>
        <w:t> de </w:t>
      </w:r>
      <w:hyperlink r:id="rId60" w:tooltip="Ordenador" w:history="1">
        <w:r w:rsidRPr="00DA5853">
          <w:rPr>
            <w:rStyle w:val="Hipervnculo"/>
            <w:rFonts w:ascii="Zizou Slab Medium" w:hAnsi="Zizou Slab Medium" w:cs="Arial"/>
            <w:color w:val="auto"/>
            <w:szCs w:val="28"/>
            <w:lang w:eastAsia="es-ES"/>
          </w:rPr>
          <w:t>ordenador</w:t>
        </w:r>
      </w:hyperlink>
      <w:r w:rsidRPr="00DA5853">
        <w:rPr>
          <w:rFonts w:ascii="Zizou Slab Medium" w:eastAsia="Times New Roman" w:hAnsi="Zizou Slab Medium" w:cs="Arial"/>
          <w:color w:val="auto"/>
          <w:szCs w:val="28"/>
          <w:lang w:eastAsia="es-ES"/>
        </w:rPr>
        <w:t>.</w:t>
      </w:r>
    </w:p>
    <w:p w14:paraId="04FFB5E0"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Trello</w:t>
      </w:r>
    </w:p>
    <w:p w14:paraId="60F0FDAF"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t>Trello es un </w:t>
      </w:r>
      <w:hyperlink r:id="rId61" w:tooltip="Software de administración de proyectos" w:history="1">
        <w:r w:rsidRPr="00DA5853">
          <w:rPr>
            <w:rStyle w:val="Hipervnculo"/>
            <w:rFonts w:ascii="Zizou Slab Medium" w:hAnsi="Zizou Slab Medium"/>
            <w:color w:val="auto"/>
            <w:sz w:val="28"/>
            <w:szCs w:val="28"/>
          </w:rPr>
          <w:t>software de administración de proyectos</w:t>
        </w:r>
      </w:hyperlink>
      <w:r w:rsidRPr="00DA5853">
        <w:rPr>
          <w:rFonts w:ascii="Zizou Slab Medium" w:hAnsi="Zizou Slab Medium" w:cs="Arial"/>
          <w:sz w:val="28"/>
          <w:szCs w:val="28"/>
        </w:rPr>
        <w:t> con </w:t>
      </w:r>
      <w:hyperlink r:id="rId62" w:tooltip="Aplicación web" w:history="1">
        <w:r w:rsidRPr="00DA5853">
          <w:rPr>
            <w:rStyle w:val="Hipervnculo"/>
            <w:rFonts w:ascii="Zizou Slab Medium" w:hAnsi="Zizou Slab Medium"/>
            <w:color w:val="auto"/>
            <w:sz w:val="28"/>
            <w:szCs w:val="28"/>
          </w:rPr>
          <w:t>interfaz web</w:t>
        </w:r>
      </w:hyperlink>
      <w:r w:rsidRPr="00DA5853">
        <w:rPr>
          <w:rFonts w:ascii="Zizou Slab Medium" w:hAnsi="Zizou Slab Medium" w:cs="Arial"/>
          <w:sz w:val="28"/>
          <w:szCs w:val="28"/>
        </w:rPr>
        <w:t> y con cliente para </w:t>
      </w:r>
      <w:hyperlink r:id="rId63" w:tooltip="IOS" w:history="1">
        <w:r w:rsidRPr="00DA5853">
          <w:rPr>
            <w:rStyle w:val="Hipervnculo"/>
            <w:rFonts w:ascii="Zizou Slab Medium" w:hAnsi="Zizou Slab Medium"/>
            <w:color w:val="auto"/>
            <w:sz w:val="28"/>
            <w:szCs w:val="28"/>
          </w:rPr>
          <w:t>iOS</w:t>
        </w:r>
      </w:hyperlink>
      <w:r w:rsidRPr="00DA5853">
        <w:rPr>
          <w:rFonts w:ascii="Zizou Slab Medium" w:hAnsi="Zizou Slab Medium" w:cs="Arial"/>
          <w:sz w:val="28"/>
          <w:szCs w:val="28"/>
        </w:rPr>
        <w:t> y </w:t>
      </w:r>
      <w:proofErr w:type="spellStart"/>
      <w:r w:rsidR="00CD4489">
        <w:fldChar w:fldCharType="begin"/>
      </w:r>
      <w:r w:rsidR="00CD4489">
        <w:instrText xml:space="preserve"> HYPERLINK "https://es.wikipedia.org/wiki/Android" \o "Android" </w:instrText>
      </w:r>
      <w:r w:rsidR="00CD4489">
        <w:fldChar w:fldCharType="separate"/>
      </w:r>
      <w:r w:rsidRPr="00DA5853">
        <w:rPr>
          <w:rStyle w:val="Hipervnculo"/>
          <w:rFonts w:ascii="Zizou Slab Medium" w:hAnsi="Zizou Slab Medium"/>
          <w:color w:val="auto"/>
          <w:sz w:val="28"/>
          <w:szCs w:val="28"/>
        </w:rPr>
        <w:t>android</w:t>
      </w:r>
      <w:proofErr w:type="spellEnd"/>
      <w:r w:rsidR="00CD4489">
        <w:rPr>
          <w:rStyle w:val="Hipervnculo"/>
          <w:rFonts w:ascii="Zizou Slab Medium" w:hAnsi="Zizou Slab Medium"/>
          <w:color w:val="auto"/>
          <w:sz w:val="28"/>
          <w:szCs w:val="28"/>
        </w:rPr>
        <w:fldChar w:fldCharType="end"/>
      </w:r>
      <w:r w:rsidRPr="00DA5853">
        <w:rPr>
          <w:rFonts w:ascii="Zizou Slab Medium" w:hAnsi="Zizou Slab Medium" w:cs="Arial"/>
          <w:sz w:val="28"/>
          <w:szCs w:val="28"/>
        </w:rPr>
        <w:t> para organizar proyectos, permite agregar listas, adjuntar archivos, etiquetar eventos, agregar comentarios y compartir tableros.</w:t>
      </w:r>
    </w:p>
    <w:p w14:paraId="1840FBF7"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t>Es un tablón virtual en el que se pueden colgar ideas, tareas, imágenes o enlaces. Es versátil y fácil de usar pudiendo usarse para cualquier tipo de tarea que requiera organizar información.</w:t>
      </w:r>
    </w:p>
    <w:p w14:paraId="3F463D50" w14:textId="51A4FA7B" w:rsidR="006C46C4" w:rsidRDefault="006C46C4">
      <w:pPr>
        <w:spacing w:after="200"/>
        <w:rPr>
          <w:rFonts w:ascii="Arial" w:eastAsia="Times New Roman" w:hAnsi="Arial" w:cs="Arial"/>
          <w:color w:val="auto"/>
          <w:szCs w:val="28"/>
          <w:lang w:val="es-ES" w:eastAsia="es-ES"/>
        </w:rPr>
      </w:pPr>
      <w:r>
        <w:rPr>
          <w:rFonts w:ascii="Arial" w:hAnsi="Arial" w:cs="Arial"/>
          <w:szCs w:val="28"/>
        </w:rPr>
        <w:br w:type="page"/>
      </w:r>
    </w:p>
    <w:p w14:paraId="58F62731" w14:textId="77777777" w:rsidR="006C46C4" w:rsidRPr="00771BA0" w:rsidRDefault="006C46C4" w:rsidP="00771BA0">
      <w:pPr>
        <w:pStyle w:val="Ttulo2"/>
        <w:rPr>
          <w:rFonts w:ascii="Zizou Slab Bold" w:hAnsi="Zizou Slab Bold"/>
          <w:color w:val="auto"/>
          <w:lang w:val="en-US"/>
        </w:rPr>
      </w:pPr>
      <w:bookmarkStart w:id="4910" w:name="_Toc25309816"/>
      <w:bookmarkStart w:id="4911" w:name="_Toc26201379"/>
      <w:r w:rsidRPr="00771BA0">
        <w:rPr>
          <w:rFonts w:ascii="Zizou Slab Bold" w:hAnsi="Zizou Slab Bold"/>
          <w:color w:val="auto"/>
          <w:lang w:val="en-US"/>
        </w:rPr>
        <w:lastRenderedPageBreak/>
        <w:t>Web Application Core Testing Suite</w:t>
      </w:r>
      <w:bookmarkEnd w:id="4910"/>
      <w:bookmarkEnd w:id="4911"/>
    </w:p>
    <w:p w14:paraId="22CE89E6" w14:textId="77777777" w:rsidR="00A23099" w:rsidRPr="00DA5853" w:rsidRDefault="00A23099" w:rsidP="006C46C4">
      <w:pPr>
        <w:pStyle w:val="Ttulo4"/>
        <w:rPr>
          <w:sz w:val="44"/>
          <w:szCs w:val="44"/>
          <w:lang w:val="en-US"/>
        </w:rPr>
      </w:pPr>
    </w:p>
    <w:p w14:paraId="0454E8DA" w14:textId="77777777" w:rsidR="006C46C4" w:rsidRPr="00771BA0" w:rsidRDefault="006C46C4" w:rsidP="00771BA0">
      <w:pPr>
        <w:pStyle w:val="Ttulo3"/>
        <w:rPr>
          <w:sz w:val="36"/>
          <w:lang w:val="en-US"/>
        </w:rPr>
      </w:pPr>
      <w:bookmarkStart w:id="4912" w:name="_Toc25247159"/>
      <w:bookmarkStart w:id="4913" w:name="_Toc25309817"/>
      <w:bookmarkStart w:id="4914" w:name="_Toc26201380"/>
      <w:r w:rsidRPr="00771BA0">
        <w:rPr>
          <w:sz w:val="36"/>
          <w:lang w:val="en-US"/>
        </w:rPr>
        <w:t>Deployed Startup Product Responsive Landing Page Web App</w:t>
      </w:r>
      <w:bookmarkEnd w:id="4912"/>
      <w:bookmarkEnd w:id="4913"/>
      <w:bookmarkEnd w:id="4914"/>
    </w:p>
    <w:p w14:paraId="48759729" w14:textId="77777777" w:rsidR="006C46C4" w:rsidRPr="00DA5853" w:rsidRDefault="006C46C4" w:rsidP="006C46C4">
      <w:pPr>
        <w:pStyle w:val="Ttulo4"/>
        <w:rPr>
          <w:b w:val="0"/>
          <w:sz w:val="28"/>
          <w:szCs w:val="28"/>
        </w:rPr>
      </w:pPr>
      <w:r w:rsidRPr="00DA5853">
        <w:rPr>
          <w:b w:val="0"/>
          <w:sz w:val="28"/>
          <w:szCs w:val="28"/>
        </w:rPr>
        <w:t xml:space="preserve">La </w:t>
      </w:r>
      <w:proofErr w:type="spellStart"/>
      <w:r w:rsidRPr="00DA5853">
        <w:rPr>
          <w:b w:val="0"/>
          <w:sz w:val="28"/>
          <w:szCs w:val="28"/>
        </w:rPr>
        <w:t>landing</w:t>
      </w:r>
      <w:proofErr w:type="spellEnd"/>
      <w:r w:rsidRPr="00DA5853">
        <w:rPr>
          <w:b w:val="0"/>
          <w:sz w:val="28"/>
          <w:szCs w:val="28"/>
        </w:rPr>
        <w:t xml:space="preserve"> page presentada abarca todos los segmentos a los cuales el proyecto </w:t>
      </w:r>
      <w:proofErr w:type="spellStart"/>
      <w:r w:rsidRPr="00DA5853">
        <w:rPr>
          <w:b w:val="0"/>
          <w:sz w:val="28"/>
          <w:szCs w:val="28"/>
        </w:rPr>
        <w:t>My</w:t>
      </w:r>
      <w:proofErr w:type="spellEnd"/>
      <w:r w:rsidRPr="00DA5853">
        <w:rPr>
          <w:b w:val="0"/>
          <w:sz w:val="28"/>
          <w:szCs w:val="28"/>
        </w:rPr>
        <w:t xml:space="preserve">-E piensa abarcar, además de mostrarles a nuestros futuros usuarios por qué deberían unirse a la experiencia de </w:t>
      </w:r>
      <w:proofErr w:type="spellStart"/>
      <w:r w:rsidRPr="00DA5853">
        <w:rPr>
          <w:b w:val="0"/>
          <w:sz w:val="28"/>
          <w:szCs w:val="28"/>
        </w:rPr>
        <w:t>My</w:t>
      </w:r>
      <w:proofErr w:type="spellEnd"/>
      <w:r w:rsidRPr="00DA5853">
        <w:rPr>
          <w:b w:val="0"/>
          <w:sz w:val="28"/>
          <w:szCs w:val="28"/>
        </w:rPr>
        <w:t xml:space="preserve">-E  </w:t>
      </w:r>
    </w:p>
    <w:p w14:paraId="6234E0ED" w14:textId="77777777" w:rsidR="006C46C4" w:rsidRPr="00DA5853" w:rsidRDefault="006C46C4" w:rsidP="006C46C4">
      <w:pPr>
        <w:pStyle w:val="Ttulo4"/>
        <w:rPr>
          <w:b w:val="0"/>
          <w:sz w:val="28"/>
          <w:szCs w:val="28"/>
        </w:rPr>
      </w:pPr>
      <w:r w:rsidRPr="00DA5853">
        <w:rPr>
          <w:b w:val="0"/>
          <w:sz w:val="28"/>
          <w:szCs w:val="28"/>
        </w:rPr>
        <w:t xml:space="preserve">Además de ser </w:t>
      </w:r>
      <w:proofErr w:type="spellStart"/>
      <w:r w:rsidRPr="00DA5853">
        <w:rPr>
          <w:b w:val="0"/>
          <w:sz w:val="28"/>
          <w:szCs w:val="28"/>
        </w:rPr>
        <w:t>responsive</w:t>
      </w:r>
      <w:proofErr w:type="spellEnd"/>
      <w:r w:rsidRPr="00DA5853">
        <w:rPr>
          <w:b w:val="0"/>
          <w:sz w:val="28"/>
          <w:szCs w:val="28"/>
        </w:rPr>
        <w:t xml:space="preserve">, la </w:t>
      </w:r>
      <w:proofErr w:type="spellStart"/>
      <w:r w:rsidRPr="00DA5853">
        <w:rPr>
          <w:b w:val="0"/>
          <w:sz w:val="28"/>
          <w:szCs w:val="28"/>
        </w:rPr>
        <w:t>landing</w:t>
      </w:r>
      <w:proofErr w:type="spellEnd"/>
      <w:r w:rsidRPr="00DA5853">
        <w:rPr>
          <w:b w:val="0"/>
          <w:sz w:val="28"/>
          <w:szCs w:val="28"/>
        </w:rPr>
        <w:t xml:space="preserve"> page presentada fue realizada en Html5 en el editor de código Visual </w:t>
      </w:r>
      <w:proofErr w:type="spellStart"/>
      <w:r w:rsidRPr="00DA5853">
        <w:rPr>
          <w:b w:val="0"/>
          <w:sz w:val="28"/>
          <w:szCs w:val="28"/>
        </w:rPr>
        <w:t>Code</w:t>
      </w:r>
      <w:proofErr w:type="spellEnd"/>
    </w:p>
    <w:p w14:paraId="21A5C68E" w14:textId="77777777" w:rsidR="006C46C4" w:rsidRPr="00E53EE0" w:rsidRDefault="006C46C4" w:rsidP="006C46C4">
      <w:pPr>
        <w:rPr>
          <w:b/>
          <w:szCs w:val="28"/>
        </w:rPr>
      </w:pPr>
      <w:r>
        <w:rPr>
          <w:noProof/>
          <w:lang w:eastAsia="es-PE"/>
        </w:rPr>
        <w:drawing>
          <wp:anchor distT="0" distB="0" distL="114300" distR="114300" simplePos="0" relativeHeight="251948032" behindDoc="0" locked="0" layoutInCell="1" allowOverlap="1" wp14:anchorId="65493FCF" wp14:editId="4621D585">
            <wp:simplePos x="0" y="0"/>
            <wp:positionH relativeFrom="margin">
              <wp:align>right</wp:align>
            </wp:positionH>
            <wp:positionV relativeFrom="paragraph">
              <wp:posOffset>1082040</wp:posOffset>
            </wp:positionV>
            <wp:extent cx="6117590" cy="2729230"/>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3889" b="6731"/>
                    <a:stretch/>
                  </pic:blipFill>
                  <pic:spPr bwMode="auto">
                    <a:xfrm>
                      <a:off x="0" y="0"/>
                      <a:ext cx="6117590" cy="272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F02FC" w14:textId="4020BFD0" w:rsidR="006C46C4" w:rsidRPr="00E53EE0" w:rsidRDefault="00AD21BC" w:rsidP="006C46C4">
      <w:pPr>
        <w:pStyle w:val="Ttulo4"/>
      </w:pPr>
      <w:r>
        <w:rPr>
          <w:noProof/>
          <w:lang w:eastAsia="es-PE"/>
        </w:rPr>
        <w:lastRenderedPageBreak/>
        <w:drawing>
          <wp:anchor distT="0" distB="0" distL="114300" distR="114300" simplePos="0" relativeHeight="251950080" behindDoc="0" locked="0" layoutInCell="1" allowOverlap="1" wp14:anchorId="542D4A84" wp14:editId="1A3E04F1">
            <wp:simplePos x="0" y="0"/>
            <wp:positionH relativeFrom="margin">
              <wp:posOffset>-5715</wp:posOffset>
            </wp:positionH>
            <wp:positionV relativeFrom="paragraph">
              <wp:posOffset>2699385</wp:posOffset>
            </wp:positionV>
            <wp:extent cx="6174105" cy="2849880"/>
            <wp:effectExtent l="0" t="0" r="0" b="762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2660" b="5227"/>
                    <a:stretch/>
                  </pic:blipFill>
                  <pic:spPr bwMode="auto">
                    <a:xfrm>
                      <a:off x="0" y="0"/>
                      <a:ext cx="617410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6C4">
        <w:rPr>
          <w:noProof/>
          <w:lang w:eastAsia="es-PE"/>
        </w:rPr>
        <w:drawing>
          <wp:anchor distT="0" distB="0" distL="114300" distR="114300" simplePos="0" relativeHeight="251949056" behindDoc="0" locked="0" layoutInCell="1" allowOverlap="1" wp14:anchorId="1B0929AF" wp14:editId="3B568992">
            <wp:simplePos x="0" y="0"/>
            <wp:positionH relativeFrom="margin">
              <wp:posOffset>152400</wp:posOffset>
            </wp:positionH>
            <wp:positionV relativeFrom="paragraph">
              <wp:posOffset>0</wp:posOffset>
            </wp:positionV>
            <wp:extent cx="6014085" cy="2694940"/>
            <wp:effectExtent l="0" t="0" r="5715"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3351" b="6915"/>
                    <a:stretch/>
                  </pic:blipFill>
                  <pic:spPr bwMode="auto">
                    <a:xfrm>
                      <a:off x="0" y="0"/>
                      <a:ext cx="6014085"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26FBE" w14:textId="312256E0" w:rsidR="006C46C4" w:rsidRPr="00E53EE0" w:rsidRDefault="006C46C4" w:rsidP="006C46C4">
      <w:pPr>
        <w:pStyle w:val="Ttulo4"/>
      </w:pPr>
    </w:p>
    <w:p w14:paraId="42E5789B" w14:textId="0E5B5A06" w:rsidR="006C46C4" w:rsidRPr="00E53EE0" w:rsidRDefault="006C46C4" w:rsidP="006C46C4">
      <w:pPr>
        <w:pStyle w:val="Ttulo4"/>
      </w:pPr>
    </w:p>
    <w:p w14:paraId="7850AF11" w14:textId="67F83C56" w:rsidR="006C46C4" w:rsidRPr="001C7795" w:rsidRDefault="006C46C4" w:rsidP="006C46C4">
      <w:pPr>
        <w:pStyle w:val="Ttulo4"/>
      </w:pPr>
    </w:p>
    <w:p w14:paraId="4A591A6F" w14:textId="532844C7" w:rsidR="006C46C4" w:rsidRPr="001C7795" w:rsidRDefault="006C46C4" w:rsidP="006C46C4">
      <w:pPr>
        <w:pStyle w:val="Ttulo4"/>
      </w:pPr>
    </w:p>
    <w:p w14:paraId="5757E685" w14:textId="25B30CCB" w:rsidR="006C46C4" w:rsidRPr="001C7795" w:rsidRDefault="006C46C4" w:rsidP="006C46C4">
      <w:pPr>
        <w:pStyle w:val="Ttulo4"/>
      </w:pPr>
    </w:p>
    <w:p w14:paraId="6233601E" w14:textId="6F16289B" w:rsidR="006C46C4" w:rsidRPr="001C7795" w:rsidRDefault="006C46C4" w:rsidP="006C46C4">
      <w:pPr>
        <w:pStyle w:val="Ttulo4"/>
      </w:pPr>
    </w:p>
    <w:p w14:paraId="67FB5D00" w14:textId="731C3FF0" w:rsidR="006C46C4" w:rsidRPr="001C7795" w:rsidRDefault="006C46C4" w:rsidP="006C46C4">
      <w:pPr>
        <w:pStyle w:val="Ttulo4"/>
      </w:pPr>
      <w:r>
        <w:rPr>
          <w:noProof/>
          <w:lang w:eastAsia="es-PE"/>
        </w:rPr>
        <w:lastRenderedPageBreak/>
        <w:drawing>
          <wp:anchor distT="0" distB="0" distL="114300" distR="114300" simplePos="0" relativeHeight="251951104" behindDoc="0" locked="0" layoutInCell="1" allowOverlap="1" wp14:anchorId="09C3E3F1" wp14:editId="3F7BEB72">
            <wp:simplePos x="0" y="0"/>
            <wp:positionH relativeFrom="margin">
              <wp:posOffset>200025</wp:posOffset>
            </wp:positionH>
            <wp:positionV relativeFrom="paragraph">
              <wp:posOffset>247650</wp:posOffset>
            </wp:positionV>
            <wp:extent cx="6249670" cy="2778760"/>
            <wp:effectExtent l="0" t="0" r="0" b="254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4198" b="6690"/>
                    <a:stretch/>
                  </pic:blipFill>
                  <pic:spPr bwMode="auto">
                    <a:xfrm>
                      <a:off x="0" y="0"/>
                      <a:ext cx="624967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BBDBD" w14:textId="6A2286EC" w:rsidR="006C46C4" w:rsidRPr="001C7795" w:rsidRDefault="006C46C4" w:rsidP="006C46C4">
      <w:pPr>
        <w:pStyle w:val="Ttulo4"/>
        <w:rPr>
          <w:noProof/>
        </w:rPr>
      </w:pPr>
    </w:p>
    <w:p w14:paraId="761AD559" w14:textId="1DCDCA22" w:rsidR="006C46C4" w:rsidRPr="001C7795" w:rsidRDefault="00AD21BC" w:rsidP="006C46C4">
      <w:pPr>
        <w:pStyle w:val="Ttulo4"/>
      </w:pPr>
      <w:r>
        <w:rPr>
          <w:noProof/>
          <w:lang w:eastAsia="es-PE"/>
        </w:rPr>
        <w:drawing>
          <wp:anchor distT="0" distB="0" distL="114300" distR="114300" simplePos="0" relativeHeight="251952128" behindDoc="0" locked="0" layoutInCell="1" allowOverlap="1" wp14:anchorId="6081CE3B" wp14:editId="34C45E83">
            <wp:simplePos x="0" y="0"/>
            <wp:positionH relativeFrom="margin">
              <wp:posOffset>198755</wp:posOffset>
            </wp:positionH>
            <wp:positionV relativeFrom="paragraph">
              <wp:posOffset>802005</wp:posOffset>
            </wp:positionV>
            <wp:extent cx="6052820" cy="2621915"/>
            <wp:effectExtent l="0" t="0" r="5080" b="698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14712" b="8209"/>
                    <a:stretch/>
                  </pic:blipFill>
                  <pic:spPr bwMode="auto">
                    <a:xfrm>
                      <a:off x="0" y="0"/>
                      <a:ext cx="6052820" cy="262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7A16D" w14:textId="0037D986" w:rsidR="006C46C4" w:rsidRPr="001C7795" w:rsidRDefault="006C46C4" w:rsidP="006C46C4">
      <w:pPr>
        <w:pStyle w:val="Ttulo4"/>
      </w:pPr>
    </w:p>
    <w:p w14:paraId="4E78DA98" w14:textId="4FE6E326" w:rsidR="006C46C4" w:rsidRPr="001C7795" w:rsidRDefault="006C46C4" w:rsidP="006C46C4">
      <w:pPr>
        <w:pStyle w:val="Ttulo4"/>
        <w:rPr>
          <w:noProof/>
        </w:rPr>
      </w:pPr>
    </w:p>
    <w:p w14:paraId="0D66C6C6" w14:textId="77777777" w:rsidR="006C46C4" w:rsidRPr="001C7795" w:rsidRDefault="006C46C4" w:rsidP="006C46C4">
      <w:pPr>
        <w:pStyle w:val="Ttulo4"/>
      </w:pPr>
    </w:p>
    <w:p w14:paraId="2B58FEAA" w14:textId="42EB7FA0" w:rsidR="00A23099" w:rsidRPr="00AD21BC" w:rsidRDefault="00AD21BC" w:rsidP="00A23099">
      <w:pPr>
        <w:pStyle w:val="Ttulo4"/>
      </w:pPr>
      <w:r>
        <w:rPr>
          <w:noProof/>
          <w:lang w:eastAsia="es-PE"/>
        </w:rPr>
        <w:lastRenderedPageBreak/>
        <w:drawing>
          <wp:anchor distT="0" distB="0" distL="114300" distR="114300" simplePos="0" relativeHeight="251954176" behindDoc="0" locked="0" layoutInCell="1" allowOverlap="1" wp14:anchorId="65BF680B" wp14:editId="4F8B7DDC">
            <wp:simplePos x="0" y="0"/>
            <wp:positionH relativeFrom="margin">
              <wp:posOffset>271145</wp:posOffset>
            </wp:positionH>
            <wp:positionV relativeFrom="paragraph">
              <wp:posOffset>3182620</wp:posOffset>
            </wp:positionV>
            <wp:extent cx="5891530" cy="2606675"/>
            <wp:effectExtent l="0" t="0" r="0" b="3175"/>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4421" b="6863"/>
                    <a:stretch/>
                  </pic:blipFill>
                  <pic:spPr bwMode="auto">
                    <a:xfrm>
                      <a:off x="0" y="0"/>
                      <a:ext cx="5891530" cy="2606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anchor distT="0" distB="0" distL="114300" distR="114300" simplePos="0" relativeHeight="251953152" behindDoc="0" locked="0" layoutInCell="1" allowOverlap="1" wp14:anchorId="7AF9AF29" wp14:editId="702FE14E">
            <wp:simplePos x="0" y="0"/>
            <wp:positionH relativeFrom="margin">
              <wp:posOffset>205740</wp:posOffset>
            </wp:positionH>
            <wp:positionV relativeFrom="paragraph">
              <wp:posOffset>243205</wp:posOffset>
            </wp:positionV>
            <wp:extent cx="5957570" cy="2579370"/>
            <wp:effectExtent l="0" t="0" r="508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4263" b="8703"/>
                    <a:stretch/>
                  </pic:blipFill>
                  <pic:spPr bwMode="auto">
                    <a:xfrm>
                      <a:off x="0" y="0"/>
                      <a:ext cx="5957570" cy="2579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2E82BF" w14:textId="664535BE" w:rsidR="00A23099" w:rsidRPr="001C7795" w:rsidRDefault="00A23099" w:rsidP="00A23099">
      <w:pPr>
        <w:pStyle w:val="Ttulo4"/>
        <w:rPr>
          <w:b w:val="0"/>
          <w:bCs/>
          <w:sz w:val="24"/>
          <w:szCs w:val="24"/>
        </w:rPr>
      </w:pPr>
      <w:proofErr w:type="gramStart"/>
      <w:r>
        <w:rPr>
          <w:b w:val="0"/>
          <w:bCs/>
          <w:sz w:val="24"/>
          <w:szCs w:val="24"/>
        </w:rPr>
        <w:t>L</w:t>
      </w:r>
      <w:r w:rsidRPr="001C7795">
        <w:rPr>
          <w:b w:val="0"/>
          <w:bCs/>
          <w:sz w:val="24"/>
          <w:szCs w:val="24"/>
        </w:rPr>
        <w:t>ink</w:t>
      </w:r>
      <w:proofErr w:type="gramEnd"/>
      <w:r w:rsidRPr="001C7795">
        <w:rPr>
          <w:b w:val="0"/>
          <w:bCs/>
          <w:sz w:val="24"/>
          <w:szCs w:val="24"/>
        </w:rPr>
        <w:t>:</w:t>
      </w:r>
    </w:p>
    <w:p w14:paraId="4AA52C73" w14:textId="44D8CB84" w:rsidR="00A23099" w:rsidRPr="0017691D" w:rsidRDefault="00AD21BC" w:rsidP="001F14A1">
      <w:pPr>
        <w:pStyle w:val="Ttulo4"/>
        <w:rPr>
          <w:color w:val="auto"/>
        </w:rPr>
      </w:pPr>
      <w:hyperlink r:id="rId71" w:history="1">
        <w:r w:rsidR="00A23099" w:rsidRPr="0017691D">
          <w:rPr>
            <w:rStyle w:val="Hipervnculo"/>
            <w:color w:val="auto"/>
          </w:rPr>
          <w:t>https://scueroinc.github.io/</w:t>
        </w:r>
      </w:hyperlink>
    </w:p>
    <w:p w14:paraId="4C046BE2" w14:textId="31715883" w:rsidR="00A23099" w:rsidRDefault="00A23099">
      <w:pPr>
        <w:spacing w:after="200"/>
        <w:rPr>
          <w:rFonts w:eastAsia="Times New Roman" w:cs="Times New Roman"/>
          <w:b/>
          <w:color w:val="161718" w:themeColor="text1"/>
          <w:spacing w:val="20"/>
          <w:kern w:val="28"/>
          <w:sz w:val="36"/>
        </w:rPr>
      </w:pPr>
      <w:r>
        <w:br w:type="page"/>
      </w:r>
    </w:p>
    <w:p w14:paraId="5CF8837A" w14:textId="645D70BB" w:rsidR="006E2B52" w:rsidRDefault="00182820" w:rsidP="00771BA0">
      <w:pPr>
        <w:pStyle w:val="Ttulo2"/>
        <w:rPr>
          <w:rFonts w:ascii="Zizou Slab Bold" w:hAnsi="Zizou Slab Bold"/>
          <w:color w:val="auto"/>
          <w:lang w:val="en-US"/>
        </w:rPr>
      </w:pPr>
      <w:bookmarkStart w:id="4915" w:name="_Toc25309818"/>
      <w:bookmarkStart w:id="4916" w:name="_Toc26201381"/>
      <w:r>
        <w:rPr>
          <w:rFonts w:ascii="Zizou Slab Medium" w:hAnsi="Zizou Slab Medium"/>
          <w:noProof/>
          <w:color w:val="auto"/>
          <w:sz w:val="44"/>
          <w:szCs w:val="44"/>
          <w:lang w:val="en-US"/>
        </w:rPr>
        <w:lastRenderedPageBreak/>
        <w:drawing>
          <wp:anchor distT="0" distB="0" distL="114300" distR="114300" simplePos="0" relativeHeight="251978752" behindDoc="0" locked="0" layoutInCell="1" allowOverlap="1" wp14:anchorId="4FD97880" wp14:editId="48CDBB29">
            <wp:simplePos x="0" y="0"/>
            <wp:positionH relativeFrom="column">
              <wp:posOffset>-8255</wp:posOffset>
            </wp:positionH>
            <wp:positionV relativeFrom="paragraph">
              <wp:posOffset>629920</wp:posOffset>
            </wp:positionV>
            <wp:extent cx="6703060" cy="2343150"/>
            <wp:effectExtent l="0" t="0" r="254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0904"/>
                    <a:stretch/>
                  </pic:blipFill>
                  <pic:spPr bwMode="auto">
                    <a:xfrm>
                      <a:off x="0" y="0"/>
                      <a:ext cx="67030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099" w:rsidRPr="00771BA0">
        <w:rPr>
          <w:rFonts w:ascii="Zizou Slab Bold" w:hAnsi="Zizou Slab Bold"/>
          <w:color w:val="auto"/>
          <w:lang w:val="en-US"/>
        </w:rPr>
        <w:t>Pattern Based Web Application</w:t>
      </w:r>
      <w:bookmarkEnd w:id="4915"/>
      <w:bookmarkEnd w:id="4916"/>
    </w:p>
    <w:p w14:paraId="27C4625E" w14:textId="4864C3A0" w:rsidR="00771BA0" w:rsidRPr="00771BA0" w:rsidRDefault="00771BA0" w:rsidP="00771BA0">
      <w:pPr>
        <w:pStyle w:val="Ttulo2"/>
        <w:rPr>
          <w:rFonts w:ascii="Zizou Slab Bold" w:hAnsi="Zizou Slab Bold"/>
          <w:color w:val="auto"/>
          <w:lang w:val="en-US"/>
        </w:rPr>
      </w:pPr>
    </w:p>
    <w:p w14:paraId="34C82755" w14:textId="74197D41" w:rsidR="001F14A1" w:rsidRDefault="00771BA0" w:rsidP="001F14A1">
      <w:pPr>
        <w:pStyle w:val="NormalWeb"/>
        <w:shd w:val="clear" w:color="auto" w:fill="FFFFFF"/>
        <w:spacing w:before="120" w:beforeAutospacing="0" w:after="120" w:afterAutospacing="0"/>
        <w:rPr>
          <w:rFonts w:ascii="Arial" w:hAnsi="Arial" w:cs="Arial"/>
          <w:sz w:val="44"/>
          <w:szCs w:val="44"/>
          <w:lang w:val="en-US"/>
        </w:rPr>
      </w:pPr>
      <w:r>
        <w:rPr>
          <w:rFonts w:ascii="Arial" w:hAnsi="Arial" w:cs="Arial"/>
          <w:noProof/>
          <w:sz w:val="44"/>
          <w:szCs w:val="44"/>
          <w:lang w:val="es-PE" w:eastAsia="es-PE"/>
        </w:rPr>
        <w:drawing>
          <wp:inline distT="0" distB="0" distL="0" distR="0" wp14:anchorId="3ADD4266" wp14:editId="0E78754C">
            <wp:extent cx="6305550" cy="2657475"/>
            <wp:effectExtent l="0" t="0" r="0" b="9525"/>
            <wp:docPr id="12" name="Imagen 12" descr="D:\Downloads\WhatsApp Image 2019-11-22 at 09.3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19-11-22 at 09.31.40.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5550" cy="2657475"/>
                    </a:xfrm>
                    <a:prstGeom prst="rect">
                      <a:avLst/>
                    </a:prstGeom>
                    <a:noFill/>
                    <a:ln>
                      <a:noFill/>
                    </a:ln>
                  </pic:spPr>
                </pic:pic>
              </a:graphicData>
            </a:graphic>
          </wp:inline>
        </w:drawing>
      </w:r>
    </w:p>
    <w:p w14:paraId="5DAE5FF9" w14:textId="77777777" w:rsidR="00771BA0" w:rsidRPr="00A23099" w:rsidRDefault="00771BA0" w:rsidP="001F14A1">
      <w:pPr>
        <w:pStyle w:val="NormalWeb"/>
        <w:shd w:val="clear" w:color="auto" w:fill="FFFFFF"/>
        <w:spacing w:before="120" w:beforeAutospacing="0" w:after="120" w:afterAutospacing="0"/>
        <w:rPr>
          <w:rFonts w:ascii="Arial" w:hAnsi="Arial" w:cs="Arial"/>
          <w:sz w:val="44"/>
          <w:szCs w:val="44"/>
          <w:lang w:val="en-US"/>
        </w:rPr>
      </w:pPr>
    </w:p>
    <w:p w14:paraId="7169357C" w14:textId="6EC90AAF" w:rsidR="00D446E8" w:rsidRDefault="00D446E8">
      <w:pPr>
        <w:spacing w:after="200"/>
        <w:rPr>
          <w:sz w:val="44"/>
          <w:szCs w:val="44"/>
          <w:lang w:val="en-US"/>
        </w:rPr>
      </w:pPr>
    </w:p>
    <w:p w14:paraId="6107EB6A" w14:textId="23C711B2" w:rsidR="00D446E8" w:rsidRDefault="00D446E8">
      <w:pPr>
        <w:spacing w:after="200"/>
        <w:rPr>
          <w:rFonts w:ascii="Zizou Slab Medium" w:eastAsia="Times New Roman" w:hAnsi="Zizou Slab Medium" w:cs="Times New Roman"/>
          <w:color w:val="auto"/>
          <w:sz w:val="44"/>
          <w:szCs w:val="44"/>
          <w:lang w:val="en-US"/>
        </w:rPr>
      </w:pPr>
      <w:r>
        <w:rPr>
          <w:rFonts w:ascii="Zizou Slab Medium" w:eastAsia="Times New Roman" w:hAnsi="Zizou Slab Medium" w:cs="Times New Roman"/>
          <w:color w:val="auto"/>
          <w:sz w:val="44"/>
          <w:szCs w:val="44"/>
          <w:lang w:val="en-US"/>
        </w:rPr>
        <w:br w:type="page"/>
      </w:r>
    </w:p>
    <w:p w14:paraId="155F948D" w14:textId="1C6289CE" w:rsidR="00D446E8" w:rsidRDefault="00182820">
      <w:pPr>
        <w:spacing w:after="200"/>
        <w:rPr>
          <w:rFonts w:ascii="Zizou Slab Medium" w:eastAsia="Times New Roman" w:hAnsi="Zizou Slab Medium" w:cs="Times New Roman"/>
          <w:color w:val="auto"/>
          <w:sz w:val="44"/>
          <w:szCs w:val="44"/>
          <w:lang w:val="en-US"/>
        </w:rPr>
      </w:pPr>
      <w:r>
        <w:rPr>
          <w:rFonts w:ascii="Zizou Slab Medium" w:eastAsia="Times New Roman" w:hAnsi="Zizou Slab Medium" w:cs="Times New Roman"/>
          <w:noProof/>
          <w:color w:val="auto"/>
          <w:sz w:val="44"/>
          <w:szCs w:val="44"/>
          <w:lang w:val="en-US"/>
        </w:rPr>
        <w:lastRenderedPageBreak/>
        <w:drawing>
          <wp:anchor distT="0" distB="0" distL="114300" distR="114300" simplePos="0" relativeHeight="251980800" behindDoc="0" locked="0" layoutInCell="1" allowOverlap="1" wp14:anchorId="57F63D0F" wp14:editId="1822F617">
            <wp:simplePos x="0" y="0"/>
            <wp:positionH relativeFrom="column">
              <wp:posOffset>-45720</wp:posOffset>
            </wp:positionH>
            <wp:positionV relativeFrom="paragraph">
              <wp:posOffset>4372610</wp:posOffset>
            </wp:positionV>
            <wp:extent cx="7077075" cy="3590925"/>
            <wp:effectExtent l="0" t="0" r="952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7707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Zizou Slab Medium" w:eastAsia="Times New Roman" w:hAnsi="Zizou Slab Medium" w:cs="Times New Roman"/>
          <w:noProof/>
          <w:color w:val="auto"/>
          <w:sz w:val="44"/>
          <w:szCs w:val="44"/>
          <w:lang w:val="en-US"/>
        </w:rPr>
        <w:drawing>
          <wp:anchor distT="0" distB="0" distL="114300" distR="114300" simplePos="0" relativeHeight="251979776" behindDoc="0" locked="0" layoutInCell="1" allowOverlap="1" wp14:anchorId="3B083787" wp14:editId="03E72375">
            <wp:simplePos x="0" y="0"/>
            <wp:positionH relativeFrom="column">
              <wp:posOffset>-17145</wp:posOffset>
            </wp:positionH>
            <wp:positionV relativeFrom="paragraph">
              <wp:posOffset>220345</wp:posOffset>
            </wp:positionV>
            <wp:extent cx="6791325" cy="3430270"/>
            <wp:effectExtent l="0" t="0" r="952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91325"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D446E8">
        <w:rPr>
          <w:rFonts w:ascii="Zizou Slab Medium" w:eastAsia="Times New Roman" w:hAnsi="Zizou Slab Medium" w:cs="Times New Roman"/>
          <w:color w:val="auto"/>
          <w:sz w:val="44"/>
          <w:szCs w:val="44"/>
          <w:lang w:val="en-US"/>
        </w:rPr>
        <w:br w:type="page"/>
      </w:r>
    </w:p>
    <w:p w14:paraId="6C35CE28" w14:textId="196A753F" w:rsidR="00A23099" w:rsidRPr="00771BA0" w:rsidRDefault="00A23099" w:rsidP="00771BA0">
      <w:pPr>
        <w:pStyle w:val="Ttulo1"/>
        <w:rPr>
          <w:rFonts w:ascii="Zizou Slab Bold" w:hAnsi="Zizou Slab Bold"/>
          <w:color w:val="auto"/>
        </w:rPr>
      </w:pPr>
      <w:bookmarkStart w:id="4917" w:name="_Toc25309819"/>
      <w:bookmarkStart w:id="4918" w:name="_Toc26201382"/>
      <w:r w:rsidRPr="00771BA0">
        <w:rPr>
          <w:rFonts w:ascii="Zizou Slab Bold" w:hAnsi="Zizou Slab Bold"/>
          <w:color w:val="auto"/>
        </w:rPr>
        <w:lastRenderedPageBreak/>
        <w:t>Conclusiones</w:t>
      </w:r>
      <w:bookmarkEnd w:id="4917"/>
      <w:bookmarkEnd w:id="4918"/>
    </w:p>
    <w:p w14:paraId="0253366A" w14:textId="73505101" w:rsidR="00771BA0" w:rsidRDefault="00771BA0" w:rsidP="00771BA0">
      <w:pPr>
        <w:rPr>
          <w:color w:val="auto"/>
        </w:rPr>
      </w:pPr>
      <w:r w:rsidRPr="00771BA0">
        <w:rPr>
          <w:color w:val="auto"/>
        </w:rPr>
        <w:t>Para continuar con la elaboración del proyecto se recomienda aprovechar las bases asentadas y expandirlas de tal forma que los servicios web y de almacenamiento puedan abrir puertas a ideas más innovadoras.</w:t>
      </w:r>
    </w:p>
    <w:p w14:paraId="1E6C2747" w14:textId="785949AD" w:rsidR="00771BA0" w:rsidRPr="00771BA0" w:rsidRDefault="00771BA0" w:rsidP="00771BA0">
      <w:pPr>
        <w:rPr>
          <w:color w:val="auto"/>
        </w:rPr>
      </w:pPr>
      <w:r w:rsidRPr="00771BA0">
        <w:rPr>
          <w:color w:val="auto"/>
        </w:rPr>
        <w:t>El objetivo fundamental de este trabajo era abordar la implementación de proyectos de manera que es posible integrar dos arquitecturas con</w:t>
      </w:r>
      <w:r>
        <w:rPr>
          <w:color w:val="auto"/>
        </w:rPr>
        <w:t xml:space="preserve">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w:t>
      </w:r>
      <w:r>
        <w:rPr>
          <w:color w:val="auto"/>
        </w:rPr>
        <w:t xml:space="preserve"> web MVC</w:t>
      </w:r>
      <w:r w:rsidRPr="00771BA0">
        <w:rPr>
          <w:color w:val="auto"/>
        </w:rPr>
        <w:t xml:space="preserve"> que pueda aprovechar tanto en el aspecto de presentación dinámica y amigable al usuario final, así como en la eficiencia de almacenamiento y el manejo de información.</w:t>
      </w:r>
      <w:r w:rsidRPr="00771BA0">
        <w:t xml:space="preserve"> </w:t>
      </w:r>
      <w:r w:rsidRPr="00771BA0">
        <w:rPr>
          <w:color w:val="auto"/>
        </w:rPr>
        <w:t xml:space="preserve">El objetivo fundamental de este trabajo era abordar la implementación de proyectos de manera que es posible integrar dos arquitecturas con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 web </w:t>
      </w:r>
      <w:r>
        <w:rPr>
          <w:color w:val="auto"/>
        </w:rPr>
        <w:t>MVC</w:t>
      </w:r>
      <w:r w:rsidRPr="00771BA0">
        <w:rPr>
          <w:color w:val="auto"/>
        </w:rPr>
        <w:t xml:space="preserve"> que pueda aprovechar tanto en el aspecto de presentación dinámica y amigable al usuario final, así como en la eficiencia de almacenamiento y el manejo de información.</w:t>
      </w:r>
    </w:p>
    <w:p w14:paraId="109AC97F" w14:textId="6A561129" w:rsidR="00771BA0" w:rsidRPr="00771BA0" w:rsidRDefault="00771BA0" w:rsidP="00771BA0">
      <w:pPr>
        <w:rPr>
          <w:color w:val="auto"/>
        </w:rPr>
      </w:pPr>
      <w:r w:rsidRPr="00771BA0">
        <w:rPr>
          <w:color w:val="auto"/>
        </w:rPr>
        <w:t>Debido a los grandes avances del siglo XXI, nos enfrentamos a un espectro de posibilidades los cuales nos ayudan en la vida cotidiana de cada persona, desde comunicarse con alguien hasta reservar servicios para mantenimiento</w:t>
      </w:r>
      <w:r>
        <w:rPr>
          <w:color w:val="auto"/>
        </w:rPr>
        <w:t xml:space="preserve"> </w:t>
      </w:r>
      <w:r w:rsidRPr="00771BA0">
        <w:rPr>
          <w:color w:val="auto"/>
        </w:rPr>
        <w:t xml:space="preserve">en hospitales y mucho más. El gran ingenio y creatividad de cada ser humano, nos </w:t>
      </w:r>
      <w:proofErr w:type="spellStart"/>
      <w:r w:rsidRPr="00771BA0">
        <w:rPr>
          <w:color w:val="auto"/>
        </w:rPr>
        <w:t>a</w:t>
      </w:r>
      <w:proofErr w:type="spellEnd"/>
      <w:r w:rsidRPr="00771BA0">
        <w:rPr>
          <w:color w:val="auto"/>
        </w:rPr>
        <w:t xml:space="preserve"> llevado hasta lo que somos hoy en día, sin </w:t>
      </w:r>
      <w:r w:rsidR="00AD21BC" w:rsidRPr="00771BA0">
        <w:rPr>
          <w:color w:val="auto"/>
        </w:rPr>
        <w:t>embargo,</w:t>
      </w:r>
      <w:r w:rsidRPr="00771BA0">
        <w:rPr>
          <w:color w:val="auto"/>
        </w:rPr>
        <w:t xml:space="preserve"> es de vital importancia saber manejar dichos conceptos de una manera adecuada y responsable las cuales nos lleven hacia el camino del bien de nuestra especie humana y no sean usados con fines en contra de ella. Nosotros, los ingenieros tenemos la responsabilidad de dar nuestro ingenio en la resolución de los problemas que día a día se enfrentan las personas</w:t>
      </w:r>
      <w:r>
        <w:rPr>
          <w:color w:val="auto"/>
        </w:rPr>
        <w:t xml:space="preserve"> </w:t>
      </w:r>
      <w:r w:rsidRPr="00771BA0">
        <w:rPr>
          <w:color w:val="auto"/>
        </w:rPr>
        <w:t>por lo cual nos desafiamos a entrar en un camino infinito del conocimiento el cual día a día aprenderemos algo nuevo.</w:t>
      </w:r>
    </w:p>
    <w:p w14:paraId="730970D1" w14:textId="77777777" w:rsidR="00771BA0" w:rsidRPr="00771BA0" w:rsidRDefault="00771BA0" w:rsidP="00771BA0">
      <w:pPr>
        <w:rPr>
          <w:color w:val="auto"/>
        </w:rPr>
      </w:pPr>
      <w:r w:rsidRPr="00771BA0">
        <w:rPr>
          <w:color w:val="auto"/>
        </w:rPr>
        <w:t>Recomendaciones</w:t>
      </w:r>
    </w:p>
    <w:p w14:paraId="7E7A04A4" w14:textId="23D257E7" w:rsidR="00051546" w:rsidRDefault="00771BA0" w:rsidP="00771BA0">
      <w:pPr>
        <w:rPr>
          <w:color w:val="auto"/>
        </w:rPr>
      </w:pPr>
      <w:r w:rsidRPr="00771BA0">
        <w:rPr>
          <w:color w:val="auto"/>
        </w:rPr>
        <w:t>Un Startup debe ser tomado más que como una idea, una misión, la cual sea la solución a un problema que aqueja a cierto sector de la población, con lo cual es de gran importancia tener una gran documentación de todos los factores que posea la problemática y su posterior solución, desde la recolección de información hasta la arquitectura de software que se utilizara, solo de esa forma se verá satisfecha</w:t>
      </w:r>
      <w:r>
        <w:rPr>
          <w:color w:val="auto"/>
        </w:rPr>
        <w:t xml:space="preserve"> </w:t>
      </w:r>
      <w:r w:rsidRPr="00771BA0">
        <w:rPr>
          <w:color w:val="auto"/>
        </w:rPr>
        <w:t>de manera correcta las necesidades de las personas, y a su vez si se posee algún error con el producto final, se tiene todo el historial</w:t>
      </w:r>
      <w:r>
        <w:rPr>
          <w:color w:val="auto"/>
        </w:rPr>
        <w:t xml:space="preserve"> </w:t>
      </w:r>
      <w:r w:rsidRPr="00771BA0">
        <w:rPr>
          <w:color w:val="auto"/>
        </w:rPr>
        <w:t>necesario, el cual nos ayude a analizar en que se pudo fallar.</w:t>
      </w:r>
    </w:p>
    <w:p w14:paraId="0FF98895" w14:textId="5ED31952" w:rsidR="00D446E8" w:rsidRPr="00771BA0" w:rsidRDefault="00D446E8" w:rsidP="00D446E8">
      <w:pPr>
        <w:rPr>
          <w:color w:val="auto"/>
        </w:rPr>
      </w:pPr>
      <w:r w:rsidRPr="00D446E8">
        <w:rPr>
          <w:color w:val="auto"/>
        </w:rPr>
        <w:lastRenderedPageBreak/>
        <w:t xml:space="preserve">Al momento de realizar un proyecto a gran escala, es de gran importancia el ingenio y la creatividad, sin </w:t>
      </w:r>
      <w:r w:rsidR="00AD21BC" w:rsidRPr="00D446E8">
        <w:rPr>
          <w:color w:val="auto"/>
        </w:rPr>
        <w:t>embargo,</w:t>
      </w:r>
      <w:r w:rsidRPr="00D446E8">
        <w:rPr>
          <w:color w:val="auto"/>
        </w:rPr>
        <w:t xml:space="preserve"> </w:t>
      </w:r>
      <w:proofErr w:type="spellStart"/>
      <w:r w:rsidRPr="00D446E8">
        <w:rPr>
          <w:color w:val="auto"/>
        </w:rPr>
        <w:t>tambien</w:t>
      </w:r>
      <w:proofErr w:type="spellEnd"/>
      <w:r w:rsidRPr="00D446E8">
        <w:rPr>
          <w:color w:val="auto"/>
        </w:rPr>
        <w:t xml:space="preserve"> un factor</w:t>
      </w:r>
      <w:r>
        <w:rPr>
          <w:color w:val="auto"/>
        </w:rPr>
        <w:t xml:space="preserve"> </w:t>
      </w:r>
      <w:r w:rsidRPr="00D446E8">
        <w:rPr>
          <w:color w:val="auto"/>
        </w:rPr>
        <w:t xml:space="preserve">un tanto olvidado que se </w:t>
      </w:r>
      <w:proofErr w:type="spellStart"/>
      <w:r w:rsidRPr="00D446E8">
        <w:rPr>
          <w:color w:val="auto"/>
        </w:rPr>
        <w:t>deberia</w:t>
      </w:r>
      <w:proofErr w:type="spellEnd"/>
      <w:r w:rsidRPr="00D446E8">
        <w:rPr>
          <w:color w:val="auto"/>
        </w:rPr>
        <w:t xml:space="preserve"> tomar de igual importancia es el conocimiento </w:t>
      </w:r>
      <w:proofErr w:type="spellStart"/>
      <w:r w:rsidRPr="00D446E8">
        <w:rPr>
          <w:color w:val="auto"/>
        </w:rPr>
        <w:t>teorico</w:t>
      </w:r>
      <w:proofErr w:type="spellEnd"/>
      <w:r w:rsidRPr="00D446E8">
        <w:rPr>
          <w:color w:val="auto"/>
        </w:rPr>
        <w:t xml:space="preserve"> a cierto nivel de cualquier tema de relevancia para la </w:t>
      </w:r>
      <w:proofErr w:type="spellStart"/>
      <w:r w:rsidRPr="00D446E8">
        <w:rPr>
          <w:color w:val="auto"/>
        </w:rPr>
        <w:t>elaboracion</w:t>
      </w:r>
      <w:proofErr w:type="spellEnd"/>
      <w:r w:rsidRPr="00D446E8">
        <w:rPr>
          <w:color w:val="auto"/>
        </w:rPr>
        <w:t xml:space="preserve"> de dicho proyecto, ya que este no se lleva acabo </w:t>
      </w:r>
      <w:proofErr w:type="spellStart"/>
      <w:r w:rsidRPr="00D446E8">
        <w:rPr>
          <w:color w:val="auto"/>
        </w:rPr>
        <w:t>unicamente</w:t>
      </w:r>
      <w:proofErr w:type="spellEnd"/>
      <w:r w:rsidRPr="00D446E8">
        <w:rPr>
          <w:color w:val="auto"/>
        </w:rPr>
        <w:t xml:space="preserve"> con la idea explayada en una hoja de papel, sino con el</w:t>
      </w:r>
      <w:r>
        <w:rPr>
          <w:color w:val="auto"/>
        </w:rPr>
        <w:t xml:space="preserve"> </w:t>
      </w:r>
      <w:r w:rsidRPr="00D446E8">
        <w:rPr>
          <w:color w:val="auto"/>
        </w:rPr>
        <w:t xml:space="preserve">complemento del conocimiento </w:t>
      </w:r>
      <w:proofErr w:type="spellStart"/>
      <w:r w:rsidRPr="00D446E8">
        <w:rPr>
          <w:color w:val="auto"/>
        </w:rPr>
        <w:t>teorico</w:t>
      </w:r>
      <w:proofErr w:type="spellEnd"/>
      <w:r w:rsidRPr="00D446E8">
        <w:rPr>
          <w:color w:val="auto"/>
        </w:rPr>
        <w:t xml:space="preserve"> y la idea.</w:t>
      </w:r>
    </w:p>
    <w:p w14:paraId="3945C307" w14:textId="4C7BE64E" w:rsidR="00D474BB" w:rsidRDefault="00D474BB" w:rsidP="00395FFD">
      <w:pPr>
        <w:pStyle w:val="TDC3"/>
      </w:pPr>
    </w:p>
    <w:p w14:paraId="309D1A67" w14:textId="55C84F62" w:rsidR="00070447" w:rsidRPr="00771BA0" w:rsidRDefault="00070447" w:rsidP="00051546">
      <w:pPr>
        <w:rPr>
          <w:b/>
          <w:szCs w:val="28"/>
        </w:rPr>
      </w:pPr>
    </w:p>
    <w:p w14:paraId="454DB5F4" w14:textId="3304028C" w:rsidR="0098243A" w:rsidRPr="00771BA0" w:rsidRDefault="0098243A" w:rsidP="00654C58">
      <w:pPr>
        <w:pStyle w:val="Ttulo4"/>
        <w:rPr>
          <w:noProof/>
        </w:rPr>
      </w:pPr>
    </w:p>
    <w:p w14:paraId="3FB124A2" w14:textId="492860DD" w:rsidR="00DA3854" w:rsidRPr="00771BA0" w:rsidRDefault="00DA3854" w:rsidP="004B7E44"/>
    <w:p w14:paraId="751308B4" w14:textId="77777777" w:rsidR="00DA5853" w:rsidRPr="00771BA0" w:rsidRDefault="00DA5853" w:rsidP="00E53EE0">
      <w:bookmarkStart w:id="4919" w:name="_Toc25223116"/>
      <w:bookmarkStart w:id="4920" w:name="_Toc25223115"/>
    </w:p>
    <w:bookmarkEnd w:id="4919"/>
    <w:bookmarkEnd w:id="4920"/>
    <w:p w14:paraId="5084F0F9" w14:textId="3586A165" w:rsidR="00DA3854" w:rsidRPr="00771BA0" w:rsidRDefault="00DA3854" w:rsidP="00117AD0">
      <w:pPr>
        <w:pStyle w:val="Ttulo4"/>
        <w:rPr>
          <w:b w:val="0"/>
          <w:sz w:val="28"/>
          <w:szCs w:val="28"/>
        </w:rPr>
      </w:pPr>
    </w:p>
    <w:sectPr w:rsidR="00DA3854" w:rsidRPr="00771BA0" w:rsidSect="00AD21BC">
      <w:headerReference w:type="default" r:id="rId76"/>
      <w:footerReference w:type="default" r:id="rId77"/>
      <w:footerReference w:type="first" r:id="rId78"/>
      <w:pgSz w:w="12240" w:h="15840"/>
      <w:pgMar w:top="142" w:right="900"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B258E" w14:textId="77777777" w:rsidR="00802E05" w:rsidRDefault="00802E05" w:rsidP="004B7E44">
      <w:r>
        <w:separator/>
      </w:r>
    </w:p>
  </w:endnote>
  <w:endnote w:type="continuationSeparator" w:id="0">
    <w:p w14:paraId="1F465ECB" w14:textId="77777777" w:rsidR="00802E05" w:rsidRDefault="00802E05"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altName w:val="Arial"/>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Franklin Gothic Medium Cond"/>
    <w:panose1 w:val="00000000000000000000"/>
    <w:charset w:val="4D"/>
    <w:family w:val="auto"/>
    <w:notTrueType/>
    <w:pitch w:val="variable"/>
    <w:sig w:usb0="800000AF" w:usb1="5000205B" w:usb2="00000000" w:usb3="00000000" w:csb0="00000009" w:csb1="00000000"/>
  </w:font>
  <w:font w:name="Zizou Slab Medium">
    <w:altName w:val="Arial"/>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Zizou Slab Black">
    <w:panose1 w:val="00000000000000000000"/>
    <w:charset w:val="00"/>
    <w:family w:val="modern"/>
    <w:notTrueType/>
    <w:pitch w:val="variable"/>
    <w:sig w:usb0="00000007" w:usb1="00000000" w:usb2="00000000" w:usb3="00000000" w:csb0="00000093" w:csb1="00000000"/>
  </w:font>
  <w:font w:name="Zizou Slab Bold">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17691D" w14:paraId="4DB54B2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ED71E60" w14:textId="07BCE1BA" w:rsidR="0017691D" w:rsidRDefault="0017691D" w:rsidP="004B7E44">
          <w:pPr>
            <w:pStyle w:val="Piedepgina"/>
          </w:pPr>
          <w:r>
            <w:t>www.Astra.com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29C12663" w14:textId="38AF23D6" w:rsidR="0017691D" w:rsidRDefault="0017691D"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A1282" w14:textId="77777777" w:rsidR="00802E05" w:rsidRDefault="00802E05" w:rsidP="004B7E44">
      <w:r>
        <w:separator/>
      </w:r>
    </w:p>
  </w:footnote>
  <w:footnote w:type="continuationSeparator" w:id="0">
    <w:p w14:paraId="7AA746EC" w14:textId="77777777" w:rsidR="00802E05" w:rsidRDefault="00802E05"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17691D" w14:paraId="6DFF5444" w14:textId="77777777" w:rsidTr="004B7E44">
      <w:trPr>
        <w:trHeight w:val="1318"/>
      </w:trPr>
      <w:tc>
        <w:tcPr>
          <w:tcW w:w="12210" w:type="dxa"/>
          <w:tcBorders>
            <w:top w:val="nil"/>
            <w:left w:val="nil"/>
            <w:bottom w:val="nil"/>
            <w:right w:val="nil"/>
          </w:tcBorders>
        </w:tcPr>
        <w:p w14:paraId="014C7A60" w14:textId="77777777" w:rsidR="0017691D" w:rsidRDefault="0017691D" w:rsidP="004B7E44">
          <w:pPr>
            <w:pStyle w:val="Encabezado"/>
          </w:pPr>
          <w:r>
            <w:rPr>
              <w:noProof/>
              <w:lang w:eastAsia="es-PE"/>
            </w:rPr>
            <mc:AlternateContent>
              <mc:Choice Requires="wps">
                <w:drawing>
                  <wp:inline distT="0" distB="0" distL="0" distR="0" wp14:anchorId="21437546" wp14:editId="33F6B26E">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7B9D9" w14:textId="65B8B5CE" w:rsidR="0017691D" w:rsidRPr="004B7E44" w:rsidRDefault="0017691D"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437546" id="Rectangle 11" o:spid="_x0000_s1114"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51B7B9D9" w14:textId="65B8B5CE" w:rsidR="0017691D" w:rsidRPr="004B7E44" w:rsidRDefault="0017691D"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C0C0E"/>
    <w:multiLevelType w:val="hybridMultilevel"/>
    <w:tmpl w:val="A49212FC"/>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F7420"/>
    <w:multiLevelType w:val="hybridMultilevel"/>
    <w:tmpl w:val="900A55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1789177C"/>
    <w:multiLevelType w:val="hybridMultilevel"/>
    <w:tmpl w:val="A996892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CA77AC"/>
    <w:multiLevelType w:val="hybridMultilevel"/>
    <w:tmpl w:val="45343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0A4F04"/>
    <w:multiLevelType w:val="hybridMultilevel"/>
    <w:tmpl w:val="24286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F23117"/>
    <w:multiLevelType w:val="hybridMultilevel"/>
    <w:tmpl w:val="7C4C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3720B3"/>
    <w:multiLevelType w:val="hybridMultilevel"/>
    <w:tmpl w:val="5B342B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6E964E94"/>
    <w:multiLevelType w:val="hybridMultilevel"/>
    <w:tmpl w:val="82BAA6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AD91821"/>
    <w:multiLevelType w:val="hybridMultilevel"/>
    <w:tmpl w:val="DCEABBA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EE31A95"/>
    <w:multiLevelType w:val="hybridMultilevel"/>
    <w:tmpl w:val="1EECA0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F232583"/>
    <w:multiLevelType w:val="hybridMultilevel"/>
    <w:tmpl w:val="12882BD8"/>
    <w:lvl w:ilvl="0" w:tplc="909E79F4">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8"/>
  </w:num>
  <w:num w:numId="5">
    <w:abstractNumId w:val="5"/>
  </w:num>
  <w:num w:numId="6">
    <w:abstractNumId w:val="3"/>
  </w:num>
  <w:num w:numId="7">
    <w:abstractNumId w:val="4"/>
  </w:num>
  <w:num w:numId="8">
    <w:abstractNumId w:val="7"/>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706"/>
    <w:rsid w:val="00005770"/>
    <w:rsid w:val="0000706A"/>
    <w:rsid w:val="00010C5E"/>
    <w:rsid w:val="00013FD6"/>
    <w:rsid w:val="00016D6D"/>
    <w:rsid w:val="00017688"/>
    <w:rsid w:val="00022A08"/>
    <w:rsid w:val="00024BF1"/>
    <w:rsid w:val="00036318"/>
    <w:rsid w:val="000377DE"/>
    <w:rsid w:val="0004429F"/>
    <w:rsid w:val="00051546"/>
    <w:rsid w:val="0005301A"/>
    <w:rsid w:val="00057529"/>
    <w:rsid w:val="000630BD"/>
    <w:rsid w:val="000630C7"/>
    <w:rsid w:val="000656D8"/>
    <w:rsid w:val="00070447"/>
    <w:rsid w:val="000713B8"/>
    <w:rsid w:val="00072069"/>
    <w:rsid w:val="000932D1"/>
    <w:rsid w:val="000965EF"/>
    <w:rsid w:val="000A5058"/>
    <w:rsid w:val="000A6E67"/>
    <w:rsid w:val="000C7BED"/>
    <w:rsid w:val="000D779A"/>
    <w:rsid w:val="000E74F7"/>
    <w:rsid w:val="000F112C"/>
    <w:rsid w:val="001129E4"/>
    <w:rsid w:val="00112F0E"/>
    <w:rsid w:val="001159BE"/>
    <w:rsid w:val="00117AD0"/>
    <w:rsid w:val="00136A3A"/>
    <w:rsid w:val="00144620"/>
    <w:rsid w:val="001560BD"/>
    <w:rsid w:val="00162A87"/>
    <w:rsid w:val="00165273"/>
    <w:rsid w:val="0016692A"/>
    <w:rsid w:val="00167859"/>
    <w:rsid w:val="00171049"/>
    <w:rsid w:val="00172D54"/>
    <w:rsid w:val="0017691D"/>
    <w:rsid w:val="001807BB"/>
    <w:rsid w:val="001814C3"/>
    <w:rsid w:val="001824DA"/>
    <w:rsid w:val="00182820"/>
    <w:rsid w:val="001862F3"/>
    <w:rsid w:val="00187313"/>
    <w:rsid w:val="0019177C"/>
    <w:rsid w:val="0019219E"/>
    <w:rsid w:val="0019253F"/>
    <w:rsid w:val="001A08A4"/>
    <w:rsid w:val="001A30D0"/>
    <w:rsid w:val="001A7781"/>
    <w:rsid w:val="001A78C3"/>
    <w:rsid w:val="001A7B95"/>
    <w:rsid w:val="001B0B76"/>
    <w:rsid w:val="001B5DEE"/>
    <w:rsid w:val="001C7795"/>
    <w:rsid w:val="001D16DD"/>
    <w:rsid w:val="001D3F2C"/>
    <w:rsid w:val="001D6E51"/>
    <w:rsid w:val="001E1795"/>
    <w:rsid w:val="001E5A6A"/>
    <w:rsid w:val="001E7272"/>
    <w:rsid w:val="001F14A1"/>
    <w:rsid w:val="00203993"/>
    <w:rsid w:val="00204500"/>
    <w:rsid w:val="00205038"/>
    <w:rsid w:val="00205153"/>
    <w:rsid w:val="00206C65"/>
    <w:rsid w:val="00211663"/>
    <w:rsid w:val="00214D79"/>
    <w:rsid w:val="00222140"/>
    <w:rsid w:val="00223812"/>
    <w:rsid w:val="002301F5"/>
    <w:rsid w:val="002335CD"/>
    <w:rsid w:val="00234F4F"/>
    <w:rsid w:val="00240514"/>
    <w:rsid w:val="00244561"/>
    <w:rsid w:val="002445BA"/>
    <w:rsid w:val="00255CA6"/>
    <w:rsid w:val="0026393F"/>
    <w:rsid w:val="00270393"/>
    <w:rsid w:val="00273D44"/>
    <w:rsid w:val="00277D59"/>
    <w:rsid w:val="00280B49"/>
    <w:rsid w:val="002839C8"/>
    <w:rsid w:val="00283C25"/>
    <w:rsid w:val="002870B6"/>
    <w:rsid w:val="00291285"/>
    <w:rsid w:val="00293B83"/>
    <w:rsid w:val="00296FA5"/>
    <w:rsid w:val="002B597B"/>
    <w:rsid w:val="002B7814"/>
    <w:rsid w:val="002C161E"/>
    <w:rsid w:val="002C6F82"/>
    <w:rsid w:val="002C7664"/>
    <w:rsid w:val="002D0452"/>
    <w:rsid w:val="002D28DC"/>
    <w:rsid w:val="002D35A1"/>
    <w:rsid w:val="002D3E56"/>
    <w:rsid w:val="002E105A"/>
    <w:rsid w:val="002E13CB"/>
    <w:rsid w:val="002E4C5E"/>
    <w:rsid w:val="002E6B33"/>
    <w:rsid w:val="002E6B9B"/>
    <w:rsid w:val="002F61C4"/>
    <w:rsid w:val="0031483C"/>
    <w:rsid w:val="00315CC9"/>
    <w:rsid w:val="00327330"/>
    <w:rsid w:val="0033208B"/>
    <w:rsid w:val="00332DD6"/>
    <w:rsid w:val="00333DB9"/>
    <w:rsid w:val="00334641"/>
    <w:rsid w:val="00334C66"/>
    <w:rsid w:val="00337953"/>
    <w:rsid w:val="003478B2"/>
    <w:rsid w:val="003522C9"/>
    <w:rsid w:val="003554AA"/>
    <w:rsid w:val="003578AA"/>
    <w:rsid w:val="003618A7"/>
    <w:rsid w:val="0036335A"/>
    <w:rsid w:val="00363A80"/>
    <w:rsid w:val="00364B57"/>
    <w:rsid w:val="003651A5"/>
    <w:rsid w:val="0036753C"/>
    <w:rsid w:val="00367D50"/>
    <w:rsid w:val="0037043E"/>
    <w:rsid w:val="00370DEC"/>
    <w:rsid w:val="00373128"/>
    <w:rsid w:val="00373873"/>
    <w:rsid w:val="00376B64"/>
    <w:rsid w:val="0038036A"/>
    <w:rsid w:val="00385B5C"/>
    <w:rsid w:val="00393DEE"/>
    <w:rsid w:val="00395FFD"/>
    <w:rsid w:val="0039674F"/>
    <w:rsid w:val="0039782B"/>
    <w:rsid w:val="003A41D1"/>
    <w:rsid w:val="003B0490"/>
    <w:rsid w:val="003B33F5"/>
    <w:rsid w:val="003B3A86"/>
    <w:rsid w:val="003B3FA5"/>
    <w:rsid w:val="003B5A12"/>
    <w:rsid w:val="003B6F50"/>
    <w:rsid w:val="003C5FB4"/>
    <w:rsid w:val="003C6E4D"/>
    <w:rsid w:val="003D0422"/>
    <w:rsid w:val="003D3060"/>
    <w:rsid w:val="003E686E"/>
    <w:rsid w:val="003F0DD3"/>
    <w:rsid w:val="003F25EA"/>
    <w:rsid w:val="003F750B"/>
    <w:rsid w:val="0040704D"/>
    <w:rsid w:val="00407DF3"/>
    <w:rsid w:val="00414B1E"/>
    <w:rsid w:val="0041669C"/>
    <w:rsid w:val="00416975"/>
    <w:rsid w:val="00422E63"/>
    <w:rsid w:val="0042321B"/>
    <w:rsid w:val="00424C3F"/>
    <w:rsid w:val="00425A94"/>
    <w:rsid w:val="004262A0"/>
    <w:rsid w:val="00433843"/>
    <w:rsid w:val="00433AA4"/>
    <w:rsid w:val="004343E1"/>
    <w:rsid w:val="00436D2D"/>
    <w:rsid w:val="00436E60"/>
    <w:rsid w:val="004416EA"/>
    <w:rsid w:val="00445AA5"/>
    <w:rsid w:val="00447EF9"/>
    <w:rsid w:val="00454FC4"/>
    <w:rsid w:val="004577FB"/>
    <w:rsid w:val="00464566"/>
    <w:rsid w:val="004724FE"/>
    <w:rsid w:val="00473FC9"/>
    <w:rsid w:val="00475E0E"/>
    <w:rsid w:val="00476471"/>
    <w:rsid w:val="004800AC"/>
    <w:rsid w:val="00481712"/>
    <w:rsid w:val="00485CAF"/>
    <w:rsid w:val="004864F0"/>
    <w:rsid w:val="0049207E"/>
    <w:rsid w:val="00493943"/>
    <w:rsid w:val="00494D1E"/>
    <w:rsid w:val="00496E72"/>
    <w:rsid w:val="004A309C"/>
    <w:rsid w:val="004B22D6"/>
    <w:rsid w:val="004B6D02"/>
    <w:rsid w:val="004B75A9"/>
    <w:rsid w:val="004B7E44"/>
    <w:rsid w:val="004C0DC5"/>
    <w:rsid w:val="004C13A0"/>
    <w:rsid w:val="004D5252"/>
    <w:rsid w:val="004E1550"/>
    <w:rsid w:val="004E36A9"/>
    <w:rsid w:val="004E41A1"/>
    <w:rsid w:val="004E43D6"/>
    <w:rsid w:val="004E4E57"/>
    <w:rsid w:val="004F1C4A"/>
    <w:rsid w:val="004F295A"/>
    <w:rsid w:val="004F2B86"/>
    <w:rsid w:val="004F378F"/>
    <w:rsid w:val="004F4BE5"/>
    <w:rsid w:val="00500277"/>
    <w:rsid w:val="00502020"/>
    <w:rsid w:val="005041EB"/>
    <w:rsid w:val="00513D48"/>
    <w:rsid w:val="00516989"/>
    <w:rsid w:val="00520755"/>
    <w:rsid w:val="0052128E"/>
    <w:rsid w:val="005219CB"/>
    <w:rsid w:val="0053166E"/>
    <w:rsid w:val="005423E0"/>
    <w:rsid w:val="00543444"/>
    <w:rsid w:val="00544322"/>
    <w:rsid w:val="005455F7"/>
    <w:rsid w:val="00547175"/>
    <w:rsid w:val="00547AE9"/>
    <w:rsid w:val="00560867"/>
    <w:rsid w:val="00560971"/>
    <w:rsid w:val="00561977"/>
    <w:rsid w:val="00563C4D"/>
    <w:rsid w:val="00573A05"/>
    <w:rsid w:val="00575424"/>
    <w:rsid w:val="00576584"/>
    <w:rsid w:val="00583BC6"/>
    <w:rsid w:val="005861CA"/>
    <w:rsid w:val="00590571"/>
    <w:rsid w:val="00594AA0"/>
    <w:rsid w:val="005A0727"/>
    <w:rsid w:val="005A3B88"/>
    <w:rsid w:val="005A718F"/>
    <w:rsid w:val="005B00B5"/>
    <w:rsid w:val="005B0446"/>
    <w:rsid w:val="005B0EEA"/>
    <w:rsid w:val="005B71DE"/>
    <w:rsid w:val="005B7D23"/>
    <w:rsid w:val="005D0021"/>
    <w:rsid w:val="005D0DE9"/>
    <w:rsid w:val="005D1095"/>
    <w:rsid w:val="005D4041"/>
    <w:rsid w:val="005E23DC"/>
    <w:rsid w:val="005E3A92"/>
    <w:rsid w:val="005E4ED8"/>
    <w:rsid w:val="005E7534"/>
    <w:rsid w:val="005F2891"/>
    <w:rsid w:val="005F2F00"/>
    <w:rsid w:val="005F41B3"/>
    <w:rsid w:val="005F4FD7"/>
    <w:rsid w:val="005F54F5"/>
    <w:rsid w:val="005F6201"/>
    <w:rsid w:val="00601534"/>
    <w:rsid w:val="00602801"/>
    <w:rsid w:val="00612AB4"/>
    <w:rsid w:val="00621CDB"/>
    <w:rsid w:val="0062785A"/>
    <w:rsid w:val="00634559"/>
    <w:rsid w:val="00637026"/>
    <w:rsid w:val="00640F6D"/>
    <w:rsid w:val="00654221"/>
    <w:rsid w:val="00654C58"/>
    <w:rsid w:val="0065614C"/>
    <w:rsid w:val="006578E6"/>
    <w:rsid w:val="0066106E"/>
    <w:rsid w:val="00665E1B"/>
    <w:rsid w:val="006661C0"/>
    <w:rsid w:val="006702EB"/>
    <w:rsid w:val="00676AB9"/>
    <w:rsid w:val="006828A5"/>
    <w:rsid w:val="0068526E"/>
    <w:rsid w:val="00685725"/>
    <w:rsid w:val="00686604"/>
    <w:rsid w:val="00690D56"/>
    <w:rsid w:val="006954C9"/>
    <w:rsid w:val="006A30C1"/>
    <w:rsid w:val="006A3CE7"/>
    <w:rsid w:val="006A5A88"/>
    <w:rsid w:val="006A67FD"/>
    <w:rsid w:val="006B20EC"/>
    <w:rsid w:val="006C1E56"/>
    <w:rsid w:val="006C21D4"/>
    <w:rsid w:val="006C46C4"/>
    <w:rsid w:val="006C7B99"/>
    <w:rsid w:val="006D0F65"/>
    <w:rsid w:val="006D28DA"/>
    <w:rsid w:val="006D4CF7"/>
    <w:rsid w:val="006D57E9"/>
    <w:rsid w:val="006E2B52"/>
    <w:rsid w:val="006E3259"/>
    <w:rsid w:val="006E3B31"/>
    <w:rsid w:val="006F18FA"/>
    <w:rsid w:val="006F2464"/>
    <w:rsid w:val="006F31B9"/>
    <w:rsid w:val="006F6F54"/>
    <w:rsid w:val="00704D3B"/>
    <w:rsid w:val="00705638"/>
    <w:rsid w:val="00710A9D"/>
    <w:rsid w:val="00720C8C"/>
    <w:rsid w:val="00723D96"/>
    <w:rsid w:val="007405FA"/>
    <w:rsid w:val="007516CF"/>
    <w:rsid w:val="007543FF"/>
    <w:rsid w:val="00755C02"/>
    <w:rsid w:val="00760CC3"/>
    <w:rsid w:val="007636DE"/>
    <w:rsid w:val="00763C01"/>
    <w:rsid w:val="00766933"/>
    <w:rsid w:val="00771BA0"/>
    <w:rsid w:val="00775B44"/>
    <w:rsid w:val="00777F53"/>
    <w:rsid w:val="007813F7"/>
    <w:rsid w:val="00781533"/>
    <w:rsid w:val="00790080"/>
    <w:rsid w:val="00791E52"/>
    <w:rsid w:val="00796CAC"/>
    <w:rsid w:val="00797C58"/>
    <w:rsid w:val="007A3691"/>
    <w:rsid w:val="007A4965"/>
    <w:rsid w:val="007B33E4"/>
    <w:rsid w:val="007C001A"/>
    <w:rsid w:val="007C0861"/>
    <w:rsid w:val="007C4032"/>
    <w:rsid w:val="007D3657"/>
    <w:rsid w:val="007D5FEA"/>
    <w:rsid w:val="007E5380"/>
    <w:rsid w:val="007E539A"/>
    <w:rsid w:val="007E60BB"/>
    <w:rsid w:val="00802AED"/>
    <w:rsid w:val="00802E05"/>
    <w:rsid w:val="0081727F"/>
    <w:rsid w:val="008226DC"/>
    <w:rsid w:val="00832411"/>
    <w:rsid w:val="0083333C"/>
    <w:rsid w:val="00835CF7"/>
    <w:rsid w:val="008365AA"/>
    <w:rsid w:val="00850007"/>
    <w:rsid w:val="00850BF8"/>
    <w:rsid w:val="008517CC"/>
    <w:rsid w:val="00854D87"/>
    <w:rsid w:val="00861754"/>
    <w:rsid w:val="00872D2F"/>
    <w:rsid w:val="00872D32"/>
    <w:rsid w:val="00877579"/>
    <w:rsid w:val="00877774"/>
    <w:rsid w:val="00885C8C"/>
    <w:rsid w:val="008913CB"/>
    <w:rsid w:val="00893466"/>
    <w:rsid w:val="0089384D"/>
    <w:rsid w:val="00895718"/>
    <w:rsid w:val="008A1C55"/>
    <w:rsid w:val="008A494E"/>
    <w:rsid w:val="008B0442"/>
    <w:rsid w:val="008B33BC"/>
    <w:rsid w:val="008B5AB2"/>
    <w:rsid w:val="008C255C"/>
    <w:rsid w:val="008D499D"/>
    <w:rsid w:val="008D5448"/>
    <w:rsid w:val="008E222B"/>
    <w:rsid w:val="008E25DB"/>
    <w:rsid w:val="008F531C"/>
    <w:rsid w:val="00902EA2"/>
    <w:rsid w:val="009120E9"/>
    <w:rsid w:val="0091575C"/>
    <w:rsid w:val="00917A59"/>
    <w:rsid w:val="00917D25"/>
    <w:rsid w:val="00917DA8"/>
    <w:rsid w:val="0092164B"/>
    <w:rsid w:val="00931008"/>
    <w:rsid w:val="0093196A"/>
    <w:rsid w:val="009329F4"/>
    <w:rsid w:val="0093680F"/>
    <w:rsid w:val="00936E09"/>
    <w:rsid w:val="00940C3C"/>
    <w:rsid w:val="00944390"/>
    <w:rsid w:val="00945900"/>
    <w:rsid w:val="00947D8B"/>
    <w:rsid w:val="0095174B"/>
    <w:rsid w:val="00956972"/>
    <w:rsid w:val="00964EE4"/>
    <w:rsid w:val="009655EC"/>
    <w:rsid w:val="00970954"/>
    <w:rsid w:val="009726CF"/>
    <w:rsid w:val="00972E15"/>
    <w:rsid w:val="00976029"/>
    <w:rsid w:val="00976539"/>
    <w:rsid w:val="00976BBD"/>
    <w:rsid w:val="00981F6E"/>
    <w:rsid w:val="0098243A"/>
    <w:rsid w:val="00986327"/>
    <w:rsid w:val="00992BE9"/>
    <w:rsid w:val="009945FD"/>
    <w:rsid w:val="00995FD2"/>
    <w:rsid w:val="009A5121"/>
    <w:rsid w:val="009A68F0"/>
    <w:rsid w:val="009B38A2"/>
    <w:rsid w:val="009C14F8"/>
    <w:rsid w:val="009C2810"/>
    <w:rsid w:val="009C396C"/>
    <w:rsid w:val="009C464F"/>
    <w:rsid w:val="009C5C59"/>
    <w:rsid w:val="009D4B50"/>
    <w:rsid w:val="009D5D5C"/>
    <w:rsid w:val="009D64C3"/>
    <w:rsid w:val="009D7DAD"/>
    <w:rsid w:val="009E1D71"/>
    <w:rsid w:val="009F157E"/>
    <w:rsid w:val="009F60F0"/>
    <w:rsid w:val="009F7695"/>
    <w:rsid w:val="00A0085E"/>
    <w:rsid w:val="00A01EAB"/>
    <w:rsid w:val="00A02D48"/>
    <w:rsid w:val="00A0424B"/>
    <w:rsid w:val="00A06D58"/>
    <w:rsid w:val="00A10CD0"/>
    <w:rsid w:val="00A162BD"/>
    <w:rsid w:val="00A2064A"/>
    <w:rsid w:val="00A23099"/>
    <w:rsid w:val="00A254D9"/>
    <w:rsid w:val="00A25F3E"/>
    <w:rsid w:val="00A3575C"/>
    <w:rsid w:val="00A4358D"/>
    <w:rsid w:val="00A43B7D"/>
    <w:rsid w:val="00A52486"/>
    <w:rsid w:val="00A54C72"/>
    <w:rsid w:val="00A60488"/>
    <w:rsid w:val="00A60867"/>
    <w:rsid w:val="00A67706"/>
    <w:rsid w:val="00A71221"/>
    <w:rsid w:val="00A75021"/>
    <w:rsid w:val="00A75408"/>
    <w:rsid w:val="00A75A0E"/>
    <w:rsid w:val="00A850A8"/>
    <w:rsid w:val="00A904EE"/>
    <w:rsid w:val="00A91DE9"/>
    <w:rsid w:val="00A92BE9"/>
    <w:rsid w:val="00AA2E48"/>
    <w:rsid w:val="00AB33A2"/>
    <w:rsid w:val="00AB5A25"/>
    <w:rsid w:val="00AC2D31"/>
    <w:rsid w:val="00AD21BC"/>
    <w:rsid w:val="00AE3189"/>
    <w:rsid w:val="00AF0370"/>
    <w:rsid w:val="00AF0C98"/>
    <w:rsid w:val="00AF24CC"/>
    <w:rsid w:val="00AF309D"/>
    <w:rsid w:val="00AF395A"/>
    <w:rsid w:val="00AF51EE"/>
    <w:rsid w:val="00AF65D9"/>
    <w:rsid w:val="00B02540"/>
    <w:rsid w:val="00B055F2"/>
    <w:rsid w:val="00B10733"/>
    <w:rsid w:val="00B1097F"/>
    <w:rsid w:val="00B13589"/>
    <w:rsid w:val="00B2093E"/>
    <w:rsid w:val="00B20B00"/>
    <w:rsid w:val="00B23455"/>
    <w:rsid w:val="00B24C6F"/>
    <w:rsid w:val="00B27089"/>
    <w:rsid w:val="00B30BE6"/>
    <w:rsid w:val="00B33ACF"/>
    <w:rsid w:val="00B363A6"/>
    <w:rsid w:val="00B402FD"/>
    <w:rsid w:val="00B41AC1"/>
    <w:rsid w:val="00B519D8"/>
    <w:rsid w:val="00B51E92"/>
    <w:rsid w:val="00B56F39"/>
    <w:rsid w:val="00B572B4"/>
    <w:rsid w:val="00B608AB"/>
    <w:rsid w:val="00B60F30"/>
    <w:rsid w:val="00B6139A"/>
    <w:rsid w:val="00B65ECA"/>
    <w:rsid w:val="00B71387"/>
    <w:rsid w:val="00B73C52"/>
    <w:rsid w:val="00B76748"/>
    <w:rsid w:val="00B80E48"/>
    <w:rsid w:val="00B83544"/>
    <w:rsid w:val="00B91821"/>
    <w:rsid w:val="00B96BF7"/>
    <w:rsid w:val="00BA582C"/>
    <w:rsid w:val="00BB21C1"/>
    <w:rsid w:val="00BB244A"/>
    <w:rsid w:val="00BB24D2"/>
    <w:rsid w:val="00BB4536"/>
    <w:rsid w:val="00BB6517"/>
    <w:rsid w:val="00BC0285"/>
    <w:rsid w:val="00BC3D63"/>
    <w:rsid w:val="00BD42FC"/>
    <w:rsid w:val="00BD61E4"/>
    <w:rsid w:val="00BD6FDE"/>
    <w:rsid w:val="00BE0093"/>
    <w:rsid w:val="00BE75D0"/>
    <w:rsid w:val="00BF0D93"/>
    <w:rsid w:val="00BF315F"/>
    <w:rsid w:val="00C00EC3"/>
    <w:rsid w:val="00C06482"/>
    <w:rsid w:val="00C150F1"/>
    <w:rsid w:val="00C214C6"/>
    <w:rsid w:val="00C3106B"/>
    <w:rsid w:val="00C35346"/>
    <w:rsid w:val="00C3773B"/>
    <w:rsid w:val="00C42AF9"/>
    <w:rsid w:val="00C51E49"/>
    <w:rsid w:val="00C5265B"/>
    <w:rsid w:val="00C54DCC"/>
    <w:rsid w:val="00C627EF"/>
    <w:rsid w:val="00C63F3E"/>
    <w:rsid w:val="00C64846"/>
    <w:rsid w:val="00C73D9F"/>
    <w:rsid w:val="00C76BDB"/>
    <w:rsid w:val="00C8294A"/>
    <w:rsid w:val="00C84747"/>
    <w:rsid w:val="00C87D5E"/>
    <w:rsid w:val="00C9231E"/>
    <w:rsid w:val="00CA0240"/>
    <w:rsid w:val="00CA43AD"/>
    <w:rsid w:val="00CA6D71"/>
    <w:rsid w:val="00CB000B"/>
    <w:rsid w:val="00CB2ED7"/>
    <w:rsid w:val="00CB31C8"/>
    <w:rsid w:val="00CB4607"/>
    <w:rsid w:val="00CC1395"/>
    <w:rsid w:val="00CC2460"/>
    <w:rsid w:val="00CC29AC"/>
    <w:rsid w:val="00CC5818"/>
    <w:rsid w:val="00CC6F8B"/>
    <w:rsid w:val="00CD4489"/>
    <w:rsid w:val="00CD56F2"/>
    <w:rsid w:val="00CD5D2C"/>
    <w:rsid w:val="00CE124E"/>
    <w:rsid w:val="00CE64FE"/>
    <w:rsid w:val="00CF3DBA"/>
    <w:rsid w:val="00CF4C8A"/>
    <w:rsid w:val="00D02912"/>
    <w:rsid w:val="00D0440F"/>
    <w:rsid w:val="00D04D30"/>
    <w:rsid w:val="00D06703"/>
    <w:rsid w:val="00D17C7D"/>
    <w:rsid w:val="00D17FE4"/>
    <w:rsid w:val="00D202CE"/>
    <w:rsid w:val="00D3704D"/>
    <w:rsid w:val="00D41E10"/>
    <w:rsid w:val="00D42D0F"/>
    <w:rsid w:val="00D43EEF"/>
    <w:rsid w:val="00D446E8"/>
    <w:rsid w:val="00D44F1C"/>
    <w:rsid w:val="00D46698"/>
    <w:rsid w:val="00D474BB"/>
    <w:rsid w:val="00D5274A"/>
    <w:rsid w:val="00D52776"/>
    <w:rsid w:val="00D532DA"/>
    <w:rsid w:val="00D634D2"/>
    <w:rsid w:val="00D67636"/>
    <w:rsid w:val="00D70724"/>
    <w:rsid w:val="00D70FF7"/>
    <w:rsid w:val="00D72ABE"/>
    <w:rsid w:val="00D80E78"/>
    <w:rsid w:val="00D82BDA"/>
    <w:rsid w:val="00D83311"/>
    <w:rsid w:val="00D841A0"/>
    <w:rsid w:val="00D861E7"/>
    <w:rsid w:val="00D8643A"/>
    <w:rsid w:val="00D87081"/>
    <w:rsid w:val="00D93716"/>
    <w:rsid w:val="00D94997"/>
    <w:rsid w:val="00D97B4E"/>
    <w:rsid w:val="00DA0DE3"/>
    <w:rsid w:val="00DA1E1F"/>
    <w:rsid w:val="00DA2858"/>
    <w:rsid w:val="00DA3854"/>
    <w:rsid w:val="00DA5853"/>
    <w:rsid w:val="00DB26A7"/>
    <w:rsid w:val="00DB32BC"/>
    <w:rsid w:val="00DC5E2A"/>
    <w:rsid w:val="00DC7BFE"/>
    <w:rsid w:val="00DD2E91"/>
    <w:rsid w:val="00DD45AD"/>
    <w:rsid w:val="00DE0009"/>
    <w:rsid w:val="00DF42D1"/>
    <w:rsid w:val="00DF7866"/>
    <w:rsid w:val="00DF7D68"/>
    <w:rsid w:val="00E00787"/>
    <w:rsid w:val="00E06C7E"/>
    <w:rsid w:val="00E07323"/>
    <w:rsid w:val="00E12CF5"/>
    <w:rsid w:val="00E16678"/>
    <w:rsid w:val="00E216AE"/>
    <w:rsid w:val="00E30E59"/>
    <w:rsid w:val="00E317B0"/>
    <w:rsid w:val="00E34C40"/>
    <w:rsid w:val="00E35F63"/>
    <w:rsid w:val="00E3612E"/>
    <w:rsid w:val="00E3628D"/>
    <w:rsid w:val="00E36745"/>
    <w:rsid w:val="00E4216B"/>
    <w:rsid w:val="00E43175"/>
    <w:rsid w:val="00E4451B"/>
    <w:rsid w:val="00E53EE0"/>
    <w:rsid w:val="00E60C63"/>
    <w:rsid w:val="00E6415C"/>
    <w:rsid w:val="00E700A8"/>
    <w:rsid w:val="00E76CAD"/>
    <w:rsid w:val="00E805D9"/>
    <w:rsid w:val="00E94B5F"/>
    <w:rsid w:val="00E97DD7"/>
    <w:rsid w:val="00EA5CD3"/>
    <w:rsid w:val="00EB5684"/>
    <w:rsid w:val="00EC013D"/>
    <w:rsid w:val="00EC1003"/>
    <w:rsid w:val="00EC4D1B"/>
    <w:rsid w:val="00EC5B3B"/>
    <w:rsid w:val="00EC7F98"/>
    <w:rsid w:val="00ED75BF"/>
    <w:rsid w:val="00EE0C96"/>
    <w:rsid w:val="00EF05E2"/>
    <w:rsid w:val="00EF0F07"/>
    <w:rsid w:val="00EF23BF"/>
    <w:rsid w:val="00EF29E4"/>
    <w:rsid w:val="00EF2EE8"/>
    <w:rsid w:val="00EF4327"/>
    <w:rsid w:val="00EF6B48"/>
    <w:rsid w:val="00F01638"/>
    <w:rsid w:val="00F065EF"/>
    <w:rsid w:val="00F1072D"/>
    <w:rsid w:val="00F20AD0"/>
    <w:rsid w:val="00F25D2A"/>
    <w:rsid w:val="00F316E9"/>
    <w:rsid w:val="00F37653"/>
    <w:rsid w:val="00F411AD"/>
    <w:rsid w:val="00F42B53"/>
    <w:rsid w:val="00F44C44"/>
    <w:rsid w:val="00F51AAE"/>
    <w:rsid w:val="00F522FD"/>
    <w:rsid w:val="00F56F10"/>
    <w:rsid w:val="00F56F5D"/>
    <w:rsid w:val="00F60DF0"/>
    <w:rsid w:val="00F614C1"/>
    <w:rsid w:val="00F70509"/>
    <w:rsid w:val="00F70E15"/>
    <w:rsid w:val="00F84367"/>
    <w:rsid w:val="00F84561"/>
    <w:rsid w:val="00F90B3E"/>
    <w:rsid w:val="00F90B45"/>
    <w:rsid w:val="00F958A5"/>
    <w:rsid w:val="00FA6A5F"/>
    <w:rsid w:val="00FA7282"/>
    <w:rsid w:val="00FB4EFF"/>
    <w:rsid w:val="00FB5A77"/>
    <w:rsid w:val="00FB75B7"/>
    <w:rsid w:val="00FC09EC"/>
    <w:rsid w:val="00FC1EA4"/>
    <w:rsid w:val="00FD1DA4"/>
    <w:rsid w:val="00FD1F8F"/>
    <w:rsid w:val="00FE0430"/>
    <w:rsid w:val="00FE6258"/>
    <w:rsid w:val="00FF36BF"/>
    <w:rsid w:val="00FF7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B784D"/>
  <w15:chartTrackingRefBased/>
  <w15:docId w15:val="{7DFE5D18-2B3F-41E4-A934-A53BBC92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0AC"/>
    <w:pPr>
      <w:spacing w:after="240"/>
    </w:pPr>
    <w:rPr>
      <w:rFonts w:ascii="Zizou Slab Light" w:eastAsiaTheme="minorEastAsia" w:hAnsi="Zizou Slab Light"/>
      <w:color w:val="FFFFFF" w:themeColor="background1"/>
      <w:sz w:val="28"/>
      <w:szCs w:val="22"/>
      <w:lang w:val="es-PE"/>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6D4CF7"/>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6D4CF7"/>
    <w:pPr>
      <w:spacing w:before="240" w:after="0"/>
    </w:pPr>
    <w:rPr>
      <w:rFonts w:asciiTheme="minorHAnsi" w:hAnsiTheme="minorHAnsi" w:cstheme="minorHAnsi"/>
      <w:b/>
      <w:bCs/>
      <w:sz w:val="20"/>
      <w:szCs w:val="20"/>
    </w:rPr>
  </w:style>
  <w:style w:type="paragraph" w:styleId="TDC3">
    <w:name w:val="toc 3"/>
    <w:basedOn w:val="Normal"/>
    <w:next w:val="Normal"/>
    <w:autoRedefine/>
    <w:uiPriority w:val="39"/>
    <w:unhideWhenUsed/>
    <w:rsid w:val="00395FFD"/>
    <w:pPr>
      <w:tabs>
        <w:tab w:val="right" w:leader="dot" w:pos="10178"/>
      </w:tabs>
      <w:spacing w:after="0"/>
      <w:ind w:left="280"/>
    </w:pPr>
    <w:rPr>
      <w:rFonts w:ascii="Zizou Slab Black" w:hAnsi="Zizou Slab Black" w:cstheme="minorHAnsi"/>
      <w:noProof/>
      <w:color w:val="auto"/>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DC4">
    <w:name w:val="toc 4"/>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DC5">
    <w:name w:val="toc 5"/>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6">
    <w:name w:val="toc 6"/>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DC7">
    <w:name w:val="toc 7"/>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DC8">
    <w:name w:val="toc 8"/>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6D4CF7"/>
    <w:pPr>
      <w:spacing w:after="0"/>
      <w:ind w:left="196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character" w:customStyle="1" w:styleId="Mencinsinresolver1">
    <w:name w:val="Mención sin resolver1"/>
    <w:basedOn w:val="Fuentedeprrafopredeter"/>
    <w:uiPriority w:val="99"/>
    <w:semiHidden/>
    <w:unhideWhenUsed/>
    <w:rsid w:val="00E34C40"/>
    <w:rPr>
      <w:color w:val="605E5C"/>
      <w:shd w:val="clear" w:color="auto" w:fill="E1DFDD"/>
    </w:rPr>
  </w:style>
  <w:style w:type="table" w:styleId="Tablaconcuadrcula">
    <w:name w:val="Table Grid"/>
    <w:basedOn w:val="Tablanormal"/>
    <w:uiPriority w:val="39"/>
    <w:rsid w:val="0094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F05E2"/>
    <w:pPr>
      <w:spacing w:after="160" w:line="259" w:lineRule="auto"/>
      <w:ind w:left="720"/>
      <w:contextualSpacing/>
    </w:pPr>
    <w:rPr>
      <w:rFonts w:asciiTheme="minorHAnsi" w:eastAsiaTheme="minorHAnsi" w:hAnsiTheme="minorHAnsi"/>
      <w:color w:val="auto"/>
      <w:sz w:val="22"/>
      <w:lang w:val="es-ES"/>
    </w:rPr>
  </w:style>
  <w:style w:type="character" w:customStyle="1" w:styleId="Mencinsinresolver2">
    <w:name w:val="Mención sin resolver2"/>
    <w:basedOn w:val="Fuentedeprrafopredeter"/>
    <w:uiPriority w:val="99"/>
    <w:semiHidden/>
    <w:unhideWhenUsed/>
    <w:rsid w:val="00172D54"/>
    <w:rPr>
      <w:color w:val="605E5C"/>
      <w:shd w:val="clear" w:color="auto" w:fill="E1DFDD"/>
    </w:rPr>
  </w:style>
  <w:style w:type="character" w:customStyle="1" w:styleId="Mencinsinresolver3">
    <w:name w:val="Mención sin resolver3"/>
    <w:basedOn w:val="Fuentedeprrafopredeter"/>
    <w:uiPriority w:val="99"/>
    <w:semiHidden/>
    <w:unhideWhenUsed/>
    <w:rsid w:val="00FA7282"/>
    <w:rPr>
      <w:color w:val="605E5C"/>
      <w:shd w:val="clear" w:color="auto" w:fill="E1DFDD"/>
    </w:rPr>
  </w:style>
  <w:style w:type="character" w:styleId="Hipervnculovisitado">
    <w:name w:val="FollowedHyperlink"/>
    <w:basedOn w:val="Fuentedeprrafopredeter"/>
    <w:uiPriority w:val="99"/>
    <w:semiHidden/>
    <w:unhideWhenUsed/>
    <w:rsid w:val="00FA7282"/>
    <w:rPr>
      <w:color w:val="93C842" w:themeColor="followedHyperlink"/>
      <w:u w:val="single"/>
    </w:rPr>
  </w:style>
  <w:style w:type="paragraph" w:styleId="NormalWeb">
    <w:name w:val="Normal (Web)"/>
    <w:basedOn w:val="Normal"/>
    <w:uiPriority w:val="99"/>
    <w:unhideWhenUsed/>
    <w:rsid w:val="00D93716"/>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Textonotaalfinal">
    <w:name w:val="endnote text"/>
    <w:basedOn w:val="Normal"/>
    <w:link w:val="TextonotaalfinalCar"/>
    <w:uiPriority w:val="99"/>
    <w:semiHidden/>
    <w:unhideWhenUsed/>
    <w:rsid w:val="00BB24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B244A"/>
    <w:rPr>
      <w:rFonts w:ascii="Zizou Slab Light" w:eastAsiaTheme="minorEastAsia" w:hAnsi="Zizou Slab Light"/>
      <w:color w:val="FFFFFF" w:themeColor="background1"/>
      <w:sz w:val="20"/>
      <w:szCs w:val="20"/>
      <w:lang w:val="es-PE"/>
    </w:rPr>
  </w:style>
  <w:style w:type="character" w:styleId="Refdenotaalfinal">
    <w:name w:val="endnote reference"/>
    <w:basedOn w:val="Fuentedeprrafopredeter"/>
    <w:uiPriority w:val="99"/>
    <w:semiHidden/>
    <w:unhideWhenUsed/>
    <w:rsid w:val="00BB24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401831">
      <w:bodyDiv w:val="1"/>
      <w:marLeft w:val="0"/>
      <w:marRight w:val="0"/>
      <w:marTop w:val="0"/>
      <w:marBottom w:val="0"/>
      <w:divBdr>
        <w:top w:val="none" w:sz="0" w:space="0" w:color="auto"/>
        <w:left w:val="none" w:sz="0" w:space="0" w:color="auto"/>
        <w:bottom w:val="none" w:sz="0" w:space="0" w:color="auto"/>
        <w:right w:val="none" w:sz="0" w:space="0" w:color="auto"/>
      </w:divBdr>
    </w:div>
    <w:div w:id="509025100">
      <w:bodyDiv w:val="1"/>
      <w:marLeft w:val="0"/>
      <w:marRight w:val="0"/>
      <w:marTop w:val="0"/>
      <w:marBottom w:val="0"/>
      <w:divBdr>
        <w:top w:val="none" w:sz="0" w:space="0" w:color="auto"/>
        <w:left w:val="none" w:sz="0" w:space="0" w:color="auto"/>
        <w:bottom w:val="none" w:sz="0" w:space="0" w:color="auto"/>
        <w:right w:val="none" w:sz="0" w:space="0" w:color="auto"/>
      </w:divBdr>
    </w:div>
    <w:div w:id="1250043157">
      <w:bodyDiv w:val="1"/>
      <w:marLeft w:val="0"/>
      <w:marRight w:val="0"/>
      <w:marTop w:val="0"/>
      <w:marBottom w:val="0"/>
      <w:divBdr>
        <w:top w:val="none" w:sz="0" w:space="0" w:color="auto"/>
        <w:left w:val="none" w:sz="0" w:space="0" w:color="auto"/>
        <w:bottom w:val="none" w:sz="0" w:space="0" w:color="auto"/>
        <w:right w:val="none" w:sz="0" w:space="0" w:color="auto"/>
      </w:divBdr>
    </w:div>
    <w:div w:id="1382289790">
      <w:bodyDiv w:val="1"/>
      <w:marLeft w:val="0"/>
      <w:marRight w:val="0"/>
      <w:marTop w:val="0"/>
      <w:marBottom w:val="0"/>
      <w:divBdr>
        <w:top w:val="none" w:sz="0" w:space="0" w:color="auto"/>
        <w:left w:val="none" w:sz="0" w:space="0" w:color="auto"/>
        <w:bottom w:val="none" w:sz="0" w:space="0" w:color="auto"/>
        <w:right w:val="none" w:sz="0" w:space="0" w:color="auto"/>
      </w:divBdr>
    </w:div>
    <w:div w:id="140857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es.wikipedia.org/wiki/Wireframe_(Dise%C3%B1o_web)" TargetMode="External"/><Relationship Id="rId63" Type="http://schemas.openxmlformats.org/officeDocument/2006/relationships/hyperlink" Target="https://es.wikipedia.org/wiki/IOS" TargetMode="External"/><Relationship Id="rId68" Type="http://schemas.openxmlformats.org/officeDocument/2006/relationships/image" Target="media/image3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s.wikipedia.org/wiki/Diagramas_de_flujo" TargetMode="External"/><Relationship Id="rId53" Type="http://schemas.openxmlformats.org/officeDocument/2006/relationships/hyperlink" Target="https://es.wikipedia.org/wiki/Mozilla_Firefox" TargetMode="External"/><Relationship Id="rId58" Type="http://schemas.openxmlformats.org/officeDocument/2006/relationships/hyperlink" Target="https://es.wikipedia.org/wiki/C%C3%B3digo_fuente" TargetMode="External"/><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s.wikipedia.org/wiki/Software_de_administraci%C3%B3n_de_proyectos"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rello.com/b/T2jcLHJF/tastra" TargetMode="External"/><Relationship Id="rId48" Type="http://schemas.openxmlformats.org/officeDocument/2006/relationships/hyperlink" Target="https://es.wikipedia.org/wiki/UML" TargetMode="External"/><Relationship Id="rId56" Type="http://schemas.openxmlformats.org/officeDocument/2006/relationships/hyperlink" Target="https://es.wikipedia.org/wiki/Control_de_versiones"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s.wikipedia.org/wiki/JavaScript" TargetMode="External"/><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s.wikipedia.org/wiki/Organigrama" TargetMode="External"/><Relationship Id="rId59" Type="http://schemas.openxmlformats.org/officeDocument/2006/relationships/hyperlink" Target="https://es.wikipedia.org/wiki/Programa_inform%C3%A1tico" TargetMode="External"/><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s.wikipedia.org/wiki/Safari_(navegador)" TargetMode="External"/><Relationship Id="rId62" Type="http://schemas.openxmlformats.org/officeDocument/2006/relationships/hyperlink" Target="https://es.wikipedia.org/wiki/Aplicaci%C3%B3n_web" TargetMode="External"/><Relationship Id="rId70" Type="http://schemas.openxmlformats.org/officeDocument/2006/relationships/image" Target="media/image41.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s.wikipedia.org/wiki/Mapas_mentales" TargetMode="External"/><Relationship Id="rId57" Type="http://schemas.openxmlformats.org/officeDocument/2006/relationships/hyperlink" Target="https://es.wikipedia.org/wiki/Git" TargetMode="External"/><Relationship Id="rId10" Type="http://schemas.openxmlformats.org/officeDocument/2006/relationships/hyperlink" Target="file:///C:\Users\Scuero\Desktop\Versiones\OPEN_SOURCE\Documentacion\Capstone%20Project%20Report_web.docx" TargetMode="External"/><Relationship Id="rId31" Type="http://schemas.openxmlformats.org/officeDocument/2006/relationships/image" Target="media/image23.png"/><Relationship Id="rId44" Type="http://schemas.openxmlformats.org/officeDocument/2006/relationships/hyperlink" Target="https://es.wikipedia.org/wiki/Computaci%C3%B3n_en_la_nube" TargetMode="External"/><Relationship Id="rId52" Type="http://schemas.openxmlformats.org/officeDocument/2006/relationships/hyperlink" Target="https://es.wikipedia.org/wiki/Google_Chrome" TargetMode="External"/><Relationship Id="rId60" Type="http://schemas.openxmlformats.org/officeDocument/2006/relationships/hyperlink" Target="https://es.wikipedia.org/wiki/Ordenador" TargetMode="External"/><Relationship Id="rId65" Type="http://schemas.openxmlformats.org/officeDocument/2006/relationships/image" Target="media/image36.png"/><Relationship Id="rId73" Type="http://schemas.openxmlformats.org/officeDocument/2006/relationships/image" Target="media/image43.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s.wikipedia.org/wiki/HTML5" TargetMode="External"/><Relationship Id="rId55" Type="http://schemas.openxmlformats.org/officeDocument/2006/relationships/hyperlink" Target="https://es.wikipedia.org/wiki/Forja_(software)"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cueroinc.github.io/" TargetMode="External"/><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Download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0184B-6AD6-4963-8880-482E7298C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2</TotalTime>
  <Pages>62</Pages>
  <Words>6116</Words>
  <Characters>33643</Characters>
  <Application>Microsoft Office Word</Application>
  <DocSecurity>0</DocSecurity>
  <Lines>280</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JHONATAN</dc:creator>
  <cp:keywords/>
  <dc:description/>
  <cp:lastModifiedBy>gonzalo ewscudero</cp:lastModifiedBy>
  <cp:revision>2</cp:revision>
  <dcterms:created xsi:type="dcterms:W3CDTF">2019-12-02T22:56:00Z</dcterms:created>
  <dcterms:modified xsi:type="dcterms:W3CDTF">2019-12-02T22:56:00Z</dcterms:modified>
</cp:coreProperties>
</file>